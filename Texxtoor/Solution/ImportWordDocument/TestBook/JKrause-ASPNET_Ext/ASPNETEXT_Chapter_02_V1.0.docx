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59E" w:rsidRDefault="000A759E">
      <w:pPr>
        <w:pStyle w:val="ChapterNumber"/>
        <w:outlineLvl w:val="0"/>
      </w:pPr>
      <w:bookmarkStart w:id="0" w:name="_Toc218317256"/>
      <w:bookmarkStart w:id="1" w:name="_Toc218319703"/>
      <w:r>
        <w:t>Chapter 2—</w:t>
      </w:r>
      <w:bookmarkEnd w:id="0"/>
      <w:r w:rsidRPr="00352600">
        <w:t>Worker and Threads</w:t>
      </w:r>
      <w:bookmarkEnd w:id="1"/>
    </w:p>
    <w:p w:rsidR="000A759E" w:rsidRDefault="000A759E" w:rsidP="008C0D0F">
      <w:pPr>
        <w:pStyle w:val="ChapterTitle"/>
      </w:pPr>
      <w:r>
        <w:t>Worker and Threads</w:t>
      </w:r>
    </w:p>
    <w:p w:rsidR="00DC48A2" w:rsidRDefault="00D52337" w:rsidP="00D52337">
      <w:pPr>
        <w:pStyle w:val="BodyTextFirst"/>
      </w:pPr>
      <w:r>
        <w:t xml:space="preserve">In the first chapter </w:t>
      </w:r>
      <w:r w:rsidR="0015140A">
        <w:t>I</w:t>
      </w:r>
      <w:r>
        <w:t xml:space="preserve"> look</w:t>
      </w:r>
      <w:r w:rsidR="00285E22">
        <w:t>ed</w:t>
      </w:r>
      <w:r>
        <w:t xml:space="preserve"> into the </w:t>
      </w:r>
      <w:r w:rsidR="008D22D1">
        <w:t xml:space="preserve">handling of a page </w:t>
      </w:r>
      <w:r>
        <w:t>request</w:t>
      </w:r>
      <w:r w:rsidR="003D249A">
        <w:t>, and</w:t>
      </w:r>
      <w:r w:rsidR="00F2228C">
        <w:t>,</w:t>
      </w:r>
      <w:r w:rsidR="003D249A">
        <w:t xml:space="preserve"> in particular, the application life cycle and page life cycle</w:t>
      </w:r>
      <w:r>
        <w:t xml:space="preserve">. This is the </w:t>
      </w:r>
      <w:r w:rsidR="00DC48A2">
        <w:t xml:space="preserve">fundamental </w:t>
      </w:r>
      <w:r>
        <w:t xml:space="preserve">process that </w:t>
      </w:r>
      <w:r w:rsidR="00DC48A2">
        <w:t>runs</w:t>
      </w:r>
      <w:r>
        <w:t xml:space="preserve"> when anyone requests a page resource. However, </w:t>
      </w:r>
      <w:r w:rsidR="00DC48A2">
        <w:t>Chapter 1</w:t>
      </w:r>
      <w:r>
        <w:t xml:space="preserve"> was </w:t>
      </w:r>
      <w:r w:rsidR="00F2228C">
        <w:t xml:space="preserve">a </w:t>
      </w:r>
      <w:r>
        <w:t>simplifi</w:t>
      </w:r>
      <w:r w:rsidR="00F2228C">
        <w:t>cation of the situation</w:t>
      </w:r>
      <w:r w:rsidR="00BD620C">
        <w:t>—</w:t>
      </w:r>
      <w:r>
        <w:t xml:space="preserve">I assumed </w:t>
      </w:r>
      <w:r w:rsidRPr="00D52337">
        <w:t>that</w:t>
      </w:r>
      <w:r>
        <w:t xml:space="preserve"> only one request comes in at </w:t>
      </w:r>
      <w:r w:rsidR="00EF0A47">
        <w:t xml:space="preserve">a </w:t>
      </w:r>
      <w:r w:rsidR="00DC48A2">
        <w:t>time</w:t>
      </w:r>
      <w:r>
        <w:t xml:space="preserve">. </w:t>
      </w:r>
      <w:r w:rsidR="00DC48A2">
        <w:t>R</w:t>
      </w:r>
      <w:r>
        <w:t xml:space="preserve">eality is quite different. </w:t>
      </w:r>
    </w:p>
    <w:p w:rsidR="00AC5985" w:rsidRDefault="00F2228C" w:rsidP="00AC5985">
      <w:pPr>
        <w:pStyle w:val="BodyTextCont"/>
      </w:pPr>
      <w:r>
        <w:t>M</w:t>
      </w:r>
      <w:r w:rsidR="00DC48A2">
        <w:t>anag</w:t>
      </w:r>
      <w:r>
        <w:t>ing</w:t>
      </w:r>
      <w:r w:rsidR="00DC48A2">
        <w:t xml:space="preserve"> hundreds,</w:t>
      </w:r>
      <w:r w:rsidR="00D52337">
        <w:t xml:space="preserve"> or even thousands</w:t>
      </w:r>
      <w:r w:rsidR="00DC48A2">
        <w:t>,</w:t>
      </w:r>
      <w:r w:rsidR="00D52337">
        <w:t xml:space="preserve"> of </w:t>
      </w:r>
      <w:r w:rsidR="00DC48A2">
        <w:t xml:space="preserve">simultaneous </w:t>
      </w:r>
      <w:r w:rsidR="00D52337">
        <w:t xml:space="preserve">requests requires </w:t>
      </w:r>
      <w:r w:rsidR="00BD620C">
        <w:t xml:space="preserve">advanced </w:t>
      </w:r>
      <w:r w:rsidR="00DC48A2">
        <w:t>knowledge and skills</w:t>
      </w:r>
      <w:r w:rsidR="00D52337">
        <w:t xml:space="preserve">. In this </w:t>
      </w:r>
      <w:r w:rsidR="00BD620C">
        <w:t xml:space="preserve">and subsequent </w:t>
      </w:r>
      <w:r w:rsidR="00D52337">
        <w:t>chapter</w:t>
      </w:r>
      <w:r w:rsidR="00BD620C">
        <w:t>s</w:t>
      </w:r>
      <w:r w:rsidR="00D52337">
        <w:t xml:space="preserve"> you</w:t>
      </w:r>
      <w:r w:rsidR="00DC48A2">
        <w:t xml:space="preserve"> will</w:t>
      </w:r>
      <w:r w:rsidR="00D52337">
        <w:t xml:space="preserve"> learn </w:t>
      </w:r>
      <w:r w:rsidR="00BD620C">
        <w:t>those skills</w:t>
      </w:r>
      <w:r w:rsidR="00D52337">
        <w:t>.</w:t>
      </w:r>
    </w:p>
    <w:p w:rsidR="00CE42D9" w:rsidRDefault="00CE42D9" w:rsidP="00CE42D9">
      <w:pPr>
        <w:pStyle w:val="BodyTextFirst"/>
      </w:pPr>
      <w:r>
        <w:t>Objectives in this chapter:</w:t>
      </w:r>
    </w:p>
    <w:p w:rsidR="00AC5985" w:rsidRDefault="00614C93" w:rsidP="002250CD">
      <w:pPr>
        <w:pStyle w:val="BulletFirst"/>
      </w:pPr>
      <w:r>
        <w:tab/>
        <w:t>*</w:t>
      </w:r>
      <w:r>
        <w:tab/>
      </w:r>
      <w:r w:rsidR="00CE42D9">
        <w:t xml:space="preserve">Learn how ASP.NET </w:t>
      </w:r>
      <w:r w:rsidR="00D52337">
        <w:t xml:space="preserve">handles multiple </w:t>
      </w:r>
      <w:r w:rsidR="00D52337" w:rsidRPr="00B25027">
        <w:t>requests</w:t>
      </w:r>
    </w:p>
    <w:p w:rsidR="00AC5985" w:rsidRDefault="00614C93" w:rsidP="002250CD">
      <w:pPr>
        <w:pStyle w:val="Bullet"/>
      </w:pPr>
      <w:r>
        <w:tab/>
        <w:t>*</w:t>
      </w:r>
      <w:r>
        <w:tab/>
      </w:r>
      <w:r w:rsidR="00D52337">
        <w:t xml:space="preserve">Understand how to manage the </w:t>
      </w:r>
      <w:r w:rsidR="00BD620C">
        <w:t xml:space="preserve">worker </w:t>
      </w:r>
      <w:r w:rsidR="00D52337">
        <w:t xml:space="preserve">processes and optimize the </w:t>
      </w:r>
      <w:r w:rsidR="00032918">
        <w:t>work</w:t>
      </w:r>
      <w:r w:rsidR="00D52337">
        <w:t>load</w:t>
      </w:r>
    </w:p>
    <w:p w:rsidR="00AC5985" w:rsidRDefault="00614C93" w:rsidP="002250CD">
      <w:pPr>
        <w:pStyle w:val="Bullet"/>
      </w:pPr>
      <w:r>
        <w:tab/>
        <w:t>*</w:t>
      </w:r>
      <w:r>
        <w:tab/>
      </w:r>
      <w:r w:rsidR="00BD620C">
        <w:t>Comprehend</w:t>
      </w:r>
      <w:r w:rsidR="00032918">
        <w:t xml:space="preserve"> the thread model</w:t>
      </w:r>
      <w:r w:rsidR="0015632E">
        <w:t>, thread pool behavior</w:t>
      </w:r>
      <w:r w:rsidR="00032918">
        <w:t xml:space="preserve"> and how to optimize</w:t>
      </w:r>
      <w:r w:rsidR="0015632E">
        <w:t xml:space="preserve"> its</w:t>
      </w:r>
      <w:r w:rsidR="00032918">
        <w:t xml:space="preserve"> usage</w:t>
      </w:r>
    </w:p>
    <w:p w:rsidR="00AC5985" w:rsidRDefault="00614C93" w:rsidP="002250CD">
      <w:pPr>
        <w:pStyle w:val="BulletLast"/>
      </w:pPr>
      <w:r>
        <w:tab/>
      </w:r>
      <w:r w:rsidR="002250CD">
        <w:t>*</w:t>
      </w:r>
      <w:r w:rsidR="002250CD">
        <w:tab/>
      </w:r>
      <w:r w:rsidR="0015140A">
        <w:t>Learn how to build</w:t>
      </w:r>
      <w:r w:rsidR="00032918">
        <w:t xml:space="preserve"> asynchronous handlers</w:t>
      </w:r>
      <w:r w:rsidR="0015632E">
        <w:t>, pages, and tasks</w:t>
      </w:r>
    </w:p>
    <w:p w:rsidR="000A759E" w:rsidRDefault="000A759E" w:rsidP="00D52337">
      <w:pPr>
        <w:pStyle w:val="berschrift1"/>
      </w:pPr>
      <w:bookmarkStart w:id="2" w:name="_Toc218319704"/>
      <w:r>
        <w:t>Managing the Worker Process</w:t>
      </w:r>
      <w:bookmarkEnd w:id="2"/>
    </w:p>
    <w:p w:rsidR="00D52337" w:rsidRPr="00D52337" w:rsidRDefault="00D52337" w:rsidP="00D52337">
      <w:pPr>
        <w:pStyle w:val="BodyTextFirst"/>
      </w:pPr>
      <w:r>
        <w:t xml:space="preserve">In </w:t>
      </w:r>
      <w:r w:rsidR="00BD620C">
        <w:t>C</w:t>
      </w:r>
      <w:r>
        <w:t xml:space="preserve">hapter 1 you </w:t>
      </w:r>
      <w:r w:rsidR="00617E9E">
        <w:t>learn</w:t>
      </w:r>
      <w:r w:rsidR="00750F4F">
        <w:t>ed</w:t>
      </w:r>
      <w:r>
        <w:t xml:space="preserve"> about the worker process, w3wp.exe, which executes </w:t>
      </w:r>
      <w:r w:rsidR="00617E9E">
        <w:t xml:space="preserve">a </w:t>
      </w:r>
      <w:r>
        <w:t>request and initiates the ASP.NET engine process</w:t>
      </w:r>
      <w:r w:rsidR="00791ED3">
        <w:t>i</w:t>
      </w:r>
      <w:r>
        <w:t xml:space="preserve">ng. Managing </w:t>
      </w:r>
      <w:r w:rsidR="00617E9E">
        <w:t>the worker process is the key to managing high server demand, and keeping your applications</w:t>
      </w:r>
      <w:r>
        <w:t xml:space="preserve"> stable and reliable.</w:t>
      </w:r>
    </w:p>
    <w:p w:rsidR="000A759E" w:rsidRDefault="000A759E" w:rsidP="00791ED3">
      <w:pPr>
        <w:pStyle w:val="berschrift2"/>
      </w:pPr>
      <w:r>
        <w:t>Managing Worker Pro</w:t>
      </w:r>
      <w:r w:rsidR="001951D2">
        <w:t xml:space="preserve">cesses and </w:t>
      </w:r>
      <w:proofErr w:type="spellStart"/>
      <w:r w:rsidR="001951D2">
        <w:t>AppDomains</w:t>
      </w:r>
      <w:proofErr w:type="spellEnd"/>
      <w:r w:rsidR="001951D2">
        <w:t xml:space="preserve"> in IIS7</w:t>
      </w:r>
    </w:p>
    <w:p w:rsidR="00900CE2" w:rsidRPr="00900CE2" w:rsidRDefault="00604591" w:rsidP="00EF0A47">
      <w:pPr>
        <w:pStyle w:val="BodyTextFirst"/>
      </w:pPr>
      <w:r>
        <w:t>One of the leading Windows application</w:t>
      </w:r>
      <w:r w:rsidR="00EF0A47">
        <w:t xml:space="preserve"> management</w:t>
      </w:r>
      <w:r>
        <w:t xml:space="preserve"> tools is</w:t>
      </w:r>
      <w:r w:rsidR="00EF0A47">
        <w:t xml:space="preserve"> </w:t>
      </w:r>
      <w:r w:rsidR="00900CE2">
        <w:t>Windows Management Instrumentation (WMI)</w:t>
      </w:r>
      <w:r w:rsidR="00EF0A47">
        <w:t xml:space="preserve">. You </w:t>
      </w:r>
      <w:r>
        <w:t xml:space="preserve">have </w:t>
      </w:r>
      <w:r w:rsidR="00EF0A47">
        <w:t xml:space="preserve">probably used WMI to </w:t>
      </w:r>
      <w:r w:rsidR="00900CE2">
        <w:t>administ</w:t>
      </w:r>
      <w:r>
        <w:t>e</w:t>
      </w:r>
      <w:r w:rsidR="00900CE2">
        <w:t>r basic ASP.NET</w:t>
      </w:r>
      <w:r>
        <w:t>-</w:t>
      </w:r>
      <w:r w:rsidR="00900CE2">
        <w:t>related parts of</w:t>
      </w:r>
      <w:r w:rsidR="00EF0A47">
        <w:t xml:space="preserve"> IIS</w:t>
      </w:r>
      <w:r w:rsidR="00900CE2">
        <w:t xml:space="preserve">. </w:t>
      </w:r>
      <w:r w:rsidR="00EF0A47">
        <w:t>It’s a well</w:t>
      </w:r>
      <w:r w:rsidR="00F2228C">
        <w:t>-</w:t>
      </w:r>
      <w:r w:rsidR="00EF0A47">
        <w:t>know</w:t>
      </w:r>
      <w:r>
        <w:t>n</w:t>
      </w:r>
      <w:r w:rsidR="00EF0A47">
        <w:t xml:space="preserve"> way</w:t>
      </w:r>
      <w:r w:rsidR="00791ED3">
        <w:t xml:space="preserve"> </w:t>
      </w:r>
      <w:r w:rsidR="00900CE2">
        <w:t>to access worker processes while your application</w:t>
      </w:r>
      <w:r w:rsidR="00B26DD8">
        <w:t xml:space="preserve"> is running</w:t>
      </w:r>
      <w:r w:rsidR="00900CE2">
        <w:t>.</w:t>
      </w:r>
      <w:r w:rsidR="00791ED3">
        <w:t xml:space="preserve"> </w:t>
      </w:r>
    </w:p>
    <w:p w:rsidR="00900CE2" w:rsidRDefault="00F3513C" w:rsidP="00791ED3">
      <w:pPr>
        <w:pStyle w:val="SBHead"/>
      </w:pPr>
      <w:r>
        <w:t xml:space="preserve">Good Old Days: </w:t>
      </w:r>
      <w:r w:rsidR="00900CE2">
        <w:t>Windows Management Instrumentation</w:t>
      </w:r>
    </w:p>
    <w:p w:rsidR="001951D2" w:rsidRDefault="00900CE2" w:rsidP="00791ED3">
      <w:pPr>
        <w:pStyle w:val="SBBodyFirst"/>
      </w:pPr>
      <w:r>
        <w:t xml:space="preserve">WMI stands for Windows Management Instrumentation. </w:t>
      </w:r>
      <w:r w:rsidR="00604591">
        <w:t>If you</w:t>
      </w:r>
      <w:r w:rsidR="00F2228C">
        <w:t>’</w:t>
      </w:r>
      <w:r w:rsidR="00604591">
        <w:t>re unfamiliar with it, there</w:t>
      </w:r>
      <w:r w:rsidR="00F2228C">
        <w:t>’</w:t>
      </w:r>
      <w:r w:rsidR="00604591">
        <w:t>s a good</w:t>
      </w:r>
      <w:r>
        <w:t xml:space="preserve"> introduction </w:t>
      </w:r>
      <w:r w:rsidR="00F2228C">
        <w:t xml:space="preserve">in </w:t>
      </w:r>
      <w:r>
        <w:t>Wikipedia</w:t>
      </w:r>
      <w:r w:rsidR="00B26DD8">
        <w:t xml:space="preserve"> at</w:t>
      </w:r>
      <w:r>
        <w:t>:</w:t>
      </w:r>
    </w:p>
    <w:p w:rsidR="00900CE2" w:rsidRPr="00614C93" w:rsidRDefault="00614C93" w:rsidP="00614C93">
      <w:pPr>
        <w:pStyle w:val="SBBullet"/>
      </w:pPr>
      <w:r>
        <w:tab/>
        <w:t>*</w:t>
      </w:r>
      <w:r>
        <w:tab/>
      </w:r>
      <w:r w:rsidR="00900CE2" w:rsidRPr="00900CE2">
        <w:t>http://en.wikipedia.org/wiki/Windows_Management_Instrumentation</w:t>
      </w:r>
    </w:p>
    <w:p w:rsidR="00FD2203" w:rsidRDefault="00900CE2" w:rsidP="00791ED3">
      <w:pPr>
        <w:pStyle w:val="SBBodyLast"/>
      </w:pPr>
      <w:r>
        <w:t xml:space="preserve">It suggests that WMI is a </w:t>
      </w:r>
      <w:r w:rsidR="00604591">
        <w:t xml:space="preserve">good </w:t>
      </w:r>
      <w:r w:rsidR="00B26DD8">
        <w:t>tool for</w:t>
      </w:r>
      <w:r w:rsidR="00F2228C">
        <w:t xml:space="preserve"> </w:t>
      </w:r>
      <w:r>
        <w:t>automat</w:t>
      </w:r>
      <w:r w:rsidR="00F2228C">
        <w:t>ing</w:t>
      </w:r>
      <w:r>
        <w:t xml:space="preserve"> the management of worker processes and application domains in IIS7. It </w:t>
      </w:r>
      <w:r w:rsidR="00E7310D">
        <w:t>can also</w:t>
      </w:r>
      <w:r>
        <w:t xml:space="preserve"> help us find a better way </w:t>
      </w:r>
      <w:r w:rsidR="00F2228C">
        <w:t xml:space="preserve">to </w:t>
      </w:r>
      <w:r>
        <w:t>customiz</w:t>
      </w:r>
      <w:r w:rsidR="00F2228C">
        <w:t xml:space="preserve">e </w:t>
      </w:r>
      <w:r>
        <w:t>the ASP.NET environment. IIS7 worker processes are spawned by the Windows Process Activation Service (WAS)</w:t>
      </w:r>
      <w:r w:rsidR="00E7310D">
        <w:t xml:space="preserve">, using </w:t>
      </w:r>
      <w:r>
        <w:t xml:space="preserve">w3wp.exe. </w:t>
      </w:r>
      <w:r w:rsidR="00EF0A47">
        <w:t>A worker process can contain</w:t>
      </w:r>
      <w:r w:rsidR="0043790D">
        <w:t xml:space="preserve"> </w:t>
      </w:r>
      <w:proofErr w:type="spellStart"/>
      <w:r w:rsidR="0043790D">
        <w:t>AppDomains</w:t>
      </w:r>
      <w:proofErr w:type="spellEnd"/>
      <w:r w:rsidR="0043790D">
        <w:t xml:space="preserve"> that are typically</w:t>
      </w:r>
      <w:r w:rsidR="00F2228C">
        <w:t xml:space="preserve"> </w:t>
      </w:r>
      <w:r w:rsidR="0043790D">
        <w:t xml:space="preserve">created to handle a request. </w:t>
      </w:r>
    </w:p>
    <w:p w:rsidR="00791ED3" w:rsidRDefault="00E7310D" w:rsidP="00791ED3">
      <w:pPr>
        <w:pStyle w:val="BodyTextCont"/>
      </w:pPr>
      <w:r>
        <w:lastRenderedPageBreak/>
        <w:t>To accommodate</w:t>
      </w:r>
      <w:r w:rsidR="00EF0A47">
        <w:t xml:space="preserve"> today</w:t>
      </w:r>
      <w:r>
        <w:t>’s</w:t>
      </w:r>
      <w:r w:rsidR="00EF0A47">
        <w:t xml:space="preserve"> </w:t>
      </w:r>
      <w:r w:rsidR="00791ED3">
        <w:t>managed</w:t>
      </w:r>
      <w:r>
        <w:t>-code</w:t>
      </w:r>
      <w:r w:rsidR="00791ED3">
        <w:t xml:space="preserve"> world</w:t>
      </w:r>
      <w:r>
        <w:t>,</w:t>
      </w:r>
      <w:r w:rsidR="00791ED3">
        <w:t xml:space="preserve"> Microsoft expos</w:t>
      </w:r>
      <w:r>
        <w:t>ed</w:t>
      </w:r>
      <w:r w:rsidR="00791ED3">
        <w:t xml:space="preserve"> the WMI and COM </w:t>
      </w:r>
      <w:r>
        <w:t xml:space="preserve">method calls </w:t>
      </w:r>
      <w:r w:rsidR="00EB17F1">
        <w:t>via</w:t>
      </w:r>
      <w:r w:rsidR="00791ED3">
        <w:t xml:space="preserve"> .NET. </w:t>
      </w:r>
      <w:r w:rsidR="003B582F">
        <w:t>I</w:t>
      </w:r>
      <w:r w:rsidR="00791ED3">
        <w:t xml:space="preserve">nstead of </w:t>
      </w:r>
      <w:r>
        <w:t xml:space="preserve">invoking </w:t>
      </w:r>
      <w:r w:rsidR="00791ED3">
        <w:t>WMI</w:t>
      </w:r>
      <w:r w:rsidR="00EF0A47">
        <w:t xml:space="preserve"> directly</w:t>
      </w:r>
      <w:r>
        <w:t>,</w:t>
      </w:r>
      <w:r w:rsidR="00791ED3">
        <w:t xml:space="preserve"> you can manage IIS using </w:t>
      </w:r>
      <w:r>
        <w:t xml:space="preserve">.NET </w:t>
      </w:r>
      <w:r w:rsidR="00791ED3">
        <w:t>typed classes</w:t>
      </w:r>
      <w:r w:rsidR="009517CB">
        <w:t>,</w:t>
      </w:r>
      <w:r w:rsidR="00791ED3">
        <w:t xml:space="preserve"> </w:t>
      </w:r>
      <w:r w:rsidR="009517CB">
        <w:t>rather than</w:t>
      </w:r>
      <w:r w:rsidR="00B26DD8">
        <w:t xml:space="preserve"> using</w:t>
      </w:r>
      <w:r w:rsidR="009517CB">
        <w:t xml:space="preserve"> </w:t>
      </w:r>
      <w:proofErr w:type="spellStart"/>
      <w:r w:rsidR="00791ED3">
        <w:t>untyped</w:t>
      </w:r>
      <w:proofErr w:type="spellEnd"/>
      <w:r w:rsidR="00791ED3">
        <w:t xml:space="preserve"> strings.</w:t>
      </w:r>
      <w:r w:rsidR="00EF0A47">
        <w:t xml:space="preserve"> These classes expose a direct interface to the IIS7 management level and appear to be easy to use and </w:t>
      </w:r>
      <w:r w:rsidR="00B26DD8">
        <w:t>robust</w:t>
      </w:r>
      <w:r w:rsidR="00EF0A47">
        <w:t>.</w:t>
      </w:r>
    </w:p>
    <w:p w:rsidR="00791ED3" w:rsidRDefault="00EF0A47" w:rsidP="00791ED3">
      <w:pPr>
        <w:pStyle w:val="berschrift3"/>
      </w:pPr>
      <w:r>
        <w:t>Prerequisites</w:t>
      </w:r>
    </w:p>
    <w:p w:rsidR="00791ED3" w:rsidRDefault="00791ED3" w:rsidP="00791ED3">
      <w:pPr>
        <w:pStyle w:val="BodyTextFirst"/>
      </w:pPr>
      <w:r>
        <w:t xml:space="preserve">There are </w:t>
      </w:r>
      <w:r w:rsidR="00B26DD8">
        <w:t>several</w:t>
      </w:r>
      <w:r>
        <w:t xml:space="preserve"> </w:t>
      </w:r>
      <w:r w:rsidR="00EF0A47">
        <w:t>prerequisites</w:t>
      </w:r>
      <w:r>
        <w:t xml:space="preserve"> to writ</w:t>
      </w:r>
      <w:r w:rsidR="007D239C">
        <w:t>ing</w:t>
      </w:r>
      <w:r>
        <w:t xml:space="preserve"> </w:t>
      </w:r>
      <w:r w:rsidR="00EF0A47">
        <w:t>sophisticated</w:t>
      </w:r>
      <w:r>
        <w:t xml:space="preserve"> management applications using Visual Studio. First of all, IIS7</w:t>
      </w:r>
      <w:r w:rsidR="00EF0A47">
        <w:t xml:space="preserve"> itself is a prerequisite</w:t>
      </w:r>
      <w:r>
        <w:t>. No other web server currently support</w:t>
      </w:r>
      <w:r w:rsidR="007D239C">
        <w:t>s</w:t>
      </w:r>
      <w:r>
        <w:t xml:space="preserve"> these interfaces. </w:t>
      </w:r>
      <w:r w:rsidR="00EF0A47">
        <w:t>To t</w:t>
      </w:r>
      <w:r>
        <w:t xml:space="preserve">est your application it must run with elevated </w:t>
      </w:r>
      <w:r w:rsidR="00EF0A47">
        <w:t>privileges</w:t>
      </w:r>
      <w:r>
        <w:t xml:space="preserve">. If you run the development environment on </w:t>
      </w:r>
      <w:r w:rsidR="007D239C">
        <w:t xml:space="preserve">Windows </w:t>
      </w:r>
      <w:r>
        <w:t>Vista</w:t>
      </w:r>
      <w:r w:rsidR="00F2228C">
        <w:t>,</w:t>
      </w:r>
      <w:r>
        <w:t xml:space="preserve"> you must launch Visual Studio with Administrator rights. </w:t>
      </w:r>
      <w:r w:rsidR="007D239C">
        <w:t>An</w:t>
      </w:r>
      <w:r>
        <w:t xml:space="preserve"> application buil</w:t>
      </w:r>
      <w:r w:rsidR="007D239C">
        <w:t>t</w:t>
      </w:r>
      <w:r>
        <w:t xml:space="preserve"> on such </w:t>
      </w:r>
      <w:r w:rsidR="007D239C">
        <w:t xml:space="preserve">a </w:t>
      </w:r>
      <w:r>
        <w:t xml:space="preserve">system runs well on Windows Server 2008, as long as it </w:t>
      </w:r>
      <w:r w:rsidR="007D239C">
        <w:t xml:space="preserve">runs with </w:t>
      </w:r>
      <w:r>
        <w:t xml:space="preserve">Administrator </w:t>
      </w:r>
      <w:r w:rsidR="007D239C">
        <w:t>privileges</w:t>
      </w:r>
      <w:r>
        <w:t xml:space="preserve">. Once Visual Studio is running with the right account, you need to reference the administration assemblies </w:t>
      </w:r>
      <w:r w:rsidR="007D239C">
        <w:t xml:space="preserve">in </w:t>
      </w:r>
      <w:r>
        <w:t>your project. There are several managed assemblies available in the IIS7 installation folder:</w:t>
      </w:r>
    </w:p>
    <w:p w:rsidR="00791ED3" w:rsidRDefault="00791ED3" w:rsidP="00791ED3">
      <w:pPr>
        <w:pStyle w:val="Query"/>
      </w:pPr>
      <w:r>
        <w:t>&lt;%</w:t>
      </w:r>
      <w:proofErr w:type="spellStart"/>
      <w:proofErr w:type="gramStart"/>
      <w:r>
        <w:t>WinDir</w:t>
      </w:r>
      <w:proofErr w:type="spellEnd"/>
      <w:r>
        <w:t>%</w:t>
      </w:r>
      <w:proofErr w:type="gramEnd"/>
      <w:r>
        <w:t>&gt;\system32\</w:t>
      </w:r>
      <w:proofErr w:type="spellStart"/>
      <w:r>
        <w:t>in</w:t>
      </w:r>
      <w:r w:rsidR="000E522A">
        <w:t>e</w:t>
      </w:r>
      <w:r>
        <w:t>tsrv</w:t>
      </w:r>
      <w:proofErr w:type="spellEnd"/>
    </w:p>
    <w:p w:rsidR="00791ED3" w:rsidRDefault="005510A7" w:rsidP="00791ED3">
      <w:pPr>
        <w:pStyle w:val="BodyTextCont"/>
      </w:pPr>
      <w:r>
        <w:t>You will find</w:t>
      </w:r>
      <w:r w:rsidR="00791ED3">
        <w:t xml:space="preserve"> several assemblies starting with </w:t>
      </w:r>
      <w:r w:rsidR="00B26DD8">
        <w:t xml:space="preserve">the </w:t>
      </w:r>
      <w:r w:rsidR="00791ED3">
        <w:t>name “</w:t>
      </w:r>
      <w:proofErr w:type="spellStart"/>
      <w:r w:rsidR="00791ED3">
        <w:t>Microsoft.Web</w:t>
      </w:r>
      <w:proofErr w:type="spellEnd"/>
      <w:r w:rsidR="00791ED3">
        <w:t>”.</w:t>
      </w:r>
      <w:r>
        <w:t xml:space="preserve"> Depending on what you’re planning to do</w:t>
      </w:r>
      <w:r w:rsidR="00F2228C">
        <w:t>,</w:t>
      </w:r>
      <w:r>
        <w:t xml:space="preserve"> you</w:t>
      </w:r>
      <w:r w:rsidR="00F2228C">
        <w:t>’</w:t>
      </w:r>
      <w:r w:rsidR="000E522A">
        <w:t xml:space="preserve">ll </w:t>
      </w:r>
      <w:r>
        <w:t>need one or another. For the moment</w:t>
      </w:r>
      <w:r w:rsidR="00F2228C">
        <w:t>,</w:t>
      </w:r>
      <w:r>
        <w:t xml:space="preserve"> just reference all of them </w:t>
      </w:r>
      <w:r w:rsidR="000E522A">
        <w:t>to ensure</w:t>
      </w:r>
      <w:r w:rsidR="00F2228C">
        <w:t xml:space="preserve"> that</w:t>
      </w:r>
      <w:r w:rsidR="000E522A">
        <w:t xml:space="preserve"> </w:t>
      </w:r>
      <w:r>
        <w:t xml:space="preserve">all </w:t>
      </w:r>
      <w:r w:rsidR="000E522A">
        <w:t xml:space="preserve">the </w:t>
      </w:r>
      <w:r>
        <w:t>examples</w:t>
      </w:r>
      <w:r w:rsidR="000E522A">
        <w:t xml:space="preserve"> in this chapter</w:t>
      </w:r>
      <w:r>
        <w:t xml:space="preserve"> run properly. Here</w:t>
      </w:r>
      <w:r w:rsidR="00F2228C">
        <w:t>’</w:t>
      </w:r>
      <w:r>
        <w:t xml:space="preserve">s the list of </w:t>
      </w:r>
      <w:r w:rsidR="00EF0A47">
        <w:t>what</w:t>
      </w:r>
      <w:r>
        <w:t xml:space="preserve"> you</w:t>
      </w:r>
      <w:r w:rsidR="00F2228C">
        <w:t>’ll</w:t>
      </w:r>
      <w:r>
        <w:t xml:space="preserve"> need:</w:t>
      </w:r>
    </w:p>
    <w:p w:rsidR="005510A7" w:rsidRDefault="00614C93" w:rsidP="00614C93">
      <w:pPr>
        <w:pStyle w:val="BulletFirst"/>
      </w:pPr>
      <w:r>
        <w:tab/>
        <w:t>*</w:t>
      </w:r>
      <w:r>
        <w:tab/>
      </w:r>
      <w:proofErr w:type="spellStart"/>
      <w:r w:rsidR="00621C55" w:rsidRPr="00EF0A47">
        <w:rPr>
          <w:rStyle w:val="CodeInline"/>
        </w:rPr>
        <w:t>Microsoft.Web.Administration</w:t>
      </w:r>
      <w:proofErr w:type="spellEnd"/>
    </w:p>
    <w:p w:rsidR="00621C55" w:rsidRPr="00B5100F" w:rsidRDefault="00614C93" w:rsidP="00614C93">
      <w:pPr>
        <w:pStyle w:val="Bullet"/>
      </w:pPr>
      <w:r>
        <w:tab/>
      </w:r>
      <w:r w:rsidR="00A8250E" w:rsidRPr="00B5100F">
        <w:t>*</w:t>
      </w:r>
      <w:r w:rsidR="00A8250E" w:rsidRPr="00B5100F">
        <w:tab/>
      </w:r>
      <w:proofErr w:type="spellStart"/>
      <w:r w:rsidR="00A8250E" w:rsidRPr="00B5100F">
        <w:rPr>
          <w:rStyle w:val="CodeInline"/>
        </w:rPr>
        <w:t>Microsoft.Web.Management.Aspnet</w:t>
      </w:r>
      <w:proofErr w:type="spellEnd"/>
    </w:p>
    <w:p w:rsidR="00621C55" w:rsidRPr="004A6E56" w:rsidRDefault="00070AFB" w:rsidP="00614C93">
      <w:pPr>
        <w:pStyle w:val="Bullet"/>
      </w:pPr>
      <w:r w:rsidRPr="004A6E56">
        <w:rPr>
          <w:rFonts w:ascii="TheSansMonoConNormal" w:hAnsi="TheSansMonoConNormal"/>
          <w:color w:val="008000"/>
          <w:sz w:val="20"/>
        </w:rPr>
        <w:tab/>
        <w:t>*</w:t>
      </w:r>
      <w:r w:rsidRPr="004A6E56">
        <w:rPr>
          <w:rFonts w:ascii="TheSansMonoConNormal" w:hAnsi="TheSansMonoConNormal"/>
          <w:color w:val="008000"/>
          <w:sz w:val="20"/>
        </w:rPr>
        <w:tab/>
      </w:r>
      <w:proofErr w:type="spellStart"/>
      <w:r w:rsidRPr="004A6E56">
        <w:rPr>
          <w:rStyle w:val="CodeInline"/>
        </w:rPr>
        <w:t>Microsoft.Web.Management.AspnetClient</w:t>
      </w:r>
      <w:proofErr w:type="spellEnd"/>
    </w:p>
    <w:p w:rsidR="00621C55" w:rsidRPr="004A6E56" w:rsidRDefault="00070AFB" w:rsidP="00614C93">
      <w:pPr>
        <w:pStyle w:val="Bullet"/>
      </w:pPr>
      <w:r w:rsidRPr="004A6E56">
        <w:rPr>
          <w:rFonts w:ascii="TheSansMonoConNormal" w:hAnsi="TheSansMonoConNormal"/>
          <w:color w:val="008000"/>
          <w:sz w:val="20"/>
        </w:rPr>
        <w:tab/>
        <w:t>*</w:t>
      </w:r>
      <w:r w:rsidRPr="004A6E56">
        <w:rPr>
          <w:rFonts w:ascii="TheSansMonoConNormal" w:hAnsi="TheSansMonoConNormal"/>
          <w:color w:val="008000"/>
          <w:sz w:val="20"/>
        </w:rPr>
        <w:tab/>
      </w:r>
      <w:proofErr w:type="spellStart"/>
      <w:r w:rsidRPr="004A6E56">
        <w:rPr>
          <w:rStyle w:val="CodeInline"/>
        </w:rPr>
        <w:t>Microsoft.Web.Management</w:t>
      </w:r>
      <w:proofErr w:type="spellEnd"/>
    </w:p>
    <w:p w:rsidR="00621C55" w:rsidRPr="004A6E56" w:rsidRDefault="00070AFB" w:rsidP="00614C93">
      <w:pPr>
        <w:pStyle w:val="Bullet"/>
      </w:pPr>
      <w:r w:rsidRPr="004A6E56">
        <w:rPr>
          <w:rFonts w:ascii="TheSansMonoConNormal" w:hAnsi="TheSansMonoConNormal"/>
          <w:color w:val="008000"/>
          <w:sz w:val="20"/>
        </w:rPr>
        <w:tab/>
        <w:t>*</w:t>
      </w:r>
      <w:r w:rsidRPr="004A6E56">
        <w:rPr>
          <w:rFonts w:ascii="TheSansMonoConNormal" w:hAnsi="TheSansMonoConNormal"/>
          <w:color w:val="008000"/>
          <w:sz w:val="20"/>
        </w:rPr>
        <w:tab/>
      </w:r>
      <w:proofErr w:type="spellStart"/>
      <w:r w:rsidRPr="004A6E56">
        <w:rPr>
          <w:rStyle w:val="CodeInline"/>
        </w:rPr>
        <w:t>Microsoft.Web.Management.Iis</w:t>
      </w:r>
      <w:proofErr w:type="spellEnd"/>
    </w:p>
    <w:p w:rsidR="00621C55" w:rsidRPr="004A6E56" w:rsidRDefault="00070AFB" w:rsidP="00614C93">
      <w:pPr>
        <w:pStyle w:val="BulletLast"/>
      </w:pPr>
      <w:r w:rsidRPr="004A6E56">
        <w:rPr>
          <w:rFonts w:ascii="TheSansMonoConNormal" w:hAnsi="TheSansMonoConNormal"/>
          <w:color w:val="008000"/>
          <w:sz w:val="20"/>
        </w:rPr>
        <w:tab/>
        <w:t>*</w:t>
      </w:r>
      <w:r w:rsidRPr="004A6E56">
        <w:rPr>
          <w:rFonts w:ascii="TheSansMonoConNormal" w:hAnsi="TheSansMonoConNormal"/>
          <w:color w:val="008000"/>
          <w:sz w:val="20"/>
        </w:rPr>
        <w:tab/>
      </w:r>
      <w:proofErr w:type="spellStart"/>
      <w:r w:rsidRPr="004A6E56">
        <w:rPr>
          <w:rStyle w:val="CodeInline"/>
        </w:rPr>
        <w:t>Microsoft.Web.Management.IisClient</w:t>
      </w:r>
      <w:proofErr w:type="spellEnd"/>
    </w:p>
    <w:p w:rsidR="00FD2203" w:rsidRPr="00FD2203" w:rsidRDefault="00FD2203" w:rsidP="00621C55">
      <w:pPr>
        <w:pStyle w:val="berschrift3"/>
      </w:pPr>
      <w:r>
        <w:t>Tasks to Manage</w:t>
      </w:r>
    </w:p>
    <w:p w:rsidR="000A759E" w:rsidRDefault="00FD2203" w:rsidP="00FD2203">
      <w:pPr>
        <w:pStyle w:val="BodyTextCont"/>
      </w:pPr>
      <w:r>
        <w:t xml:space="preserve">There are several tasks you can manage using the techniques described in this chapter. </w:t>
      </w:r>
      <w:r w:rsidR="00E52D39">
        <w:t>They</w:t>
      </w:r>
      <w:r w:rsidR="00F2228C">
        <w:t xml:space="preserve"> will </w:t>
      </w:r>
      <w:r w:rsidR="00E52D39">
        <w:t xml:space="preserve">allow </w:t>
      </w:r>
      <w:r>
        <w:t>you to extend the available toolkit and customize the management of the ASP.NET environment.</w:t>
      </w:r>
      <w:r w:rsidR="00621C55">
        <w:t xml:space="preserve"> </w:t>
      </w:r>
      <w:r>
        <w:t>I</w:t>
      </w:r>
      <w:r w:rsidR="00E52D39">
        <w:t xml:space="preserve"> will</w:t>
      </w:r>
      <w:r>
        <w:t xml:space="preserve"> </w:t>
      </w:r>
      <w:r w:rsidR="00EF0A47">
        <w:t>focus</w:t>
      </w:r>
      <w:r>
        <w:t xml:space="preserve"> here on some </w:t>
      </w:r>
      <w:r w:rsidR="00E52D39">
        <w:t xml:space="preserve">of the more </w:t>
      </w:r>
      <w:r>
        <w:t xml:space="preserve">common tasks, but there </w:t>
      </w:r>
      <w:r w:rsidR="00E52D39">
        <w:t xml:space="preserve">is almost unlimited scope for extending </w:t>
      </w:r>
      <w:r>
        <w:t xml:space="preserve">the </w:t>
      </w:r>
      <w:r w:rsidR="00621C55">
        <w:t>new management classes</w:t>
      </w:r>
      <w:r>
        <w:t>:</w:t>
      </w:r>
    </w:p>
    <w:p w:rsidR="00BD2020" w:rsidRDefault="00BD2020" w:rsidP="00BD2020">
      <w:pPr>
        <w:pStyle w:val="BulletFirst"/>
      </w:pPr>
      <w:r>
        <w:tab/>
        <w:t>*</w:t>
      </w:r>
      <w:r>
        <w:tab/>
      </w:r>
      <w:r w:rsidR="000A759E">
        <w:t xml:space="preserve">View the currently executing requests for a worker process </w:t>
      </w:r>
    </w:p>
    <w:p w:rsidR="000A759E" w:rsidRDefault="00BD2020" w:rsidP="00BD2020">
      <w:pPr>
        <w:pStyle w:val="Bullet"/>
      </w:pPr>
      <w:r>
        <w:tab/>
        <w:t>*</w:t>
      </w:r>
      <w:r>
        <w:tab/>
      </w:r>
      <w:r w:rsidR="000A759E">
        <w:t xml:space="preserve">Get the state of all worker processes </w:t>
      </w:r>
    </w:p>
    <w:p w:rsidR="000A759E" w:rsidRDefault="00BD2020" w:rsidP="00BD2020">
      <w:pPr>
        <w:pStyle w:val="Bullet"/>
      </w:pPr>
      <w:r>
        <w:tab/>
        <w:t>*</w:t>
      </w:r>
      <w:r>
        <w:tab/>
      </w:r>
      <w:r w:rsidR="000A759E">
        <w:t xml:space="preserve">Unload a specific </w:t>
      </w:r>
      <w:proofErr w:type="spellStart"/>
      <w:r w:rsidR="000A759E">
        <w:t>AppDomain</w:t>
      </w:r>
      <w:proofErr w:type="spellEnd"/>
      <w:r w:rsidR="00E52D39">
        <w:t>,</w:t>
      </w:r>
      <w:r w:rsidR="000A759E">
        <w:t xml:space="preserve"> or all </w:t>
      </w:r>
      <w:proofErr w:type="spellStart"/>
      <w:r w:rsidR="000A759E">
        <w:t>AppDomains</w:t>
      </w:r>
      <w:proofErr w:type="spellEnd"/>
      <w:r w:rsidR="000A759E">
        <w:t xml:space="preserve"> </w:t>
      </w:r>
    </w:p>
    <w:p w:rsidR="000A759E" w:rsidRDefault="00BD2020" w:rsidP="00BD2020">
      <w:pPr>
        <w:pStyle w:val="BulletLast"/>
      </w:pPr>
      <w:r>
        <w:tab/>
        <w:t>*</w:t>
      </w:r>
      <w:r>
        <w:tab/>
      </w:r>
      <w:r w:rsidR="000A759E">
        <w:t xml:space="preserve">Display all </w:t>
      </w:r>
      <w:proofErr w:type="spellStart"/>
      <w:r w:rsidR="000A759E">
        <w:t>AppDomains</w:t>
      </w:r>
      <w:proofErr w:type="spellEnd"/>
      <w:r w:rsidR="000A759E">
        <w:t xml:space="preserve"> and their properties </w:t>
      </w:r>
    </w:p>
    <w:p w:rsidR="000A759E" w:rsidRDefault="006A58FA" w:rsidP="00621C55">
      <w:pPr>
        <w:pStyle w:val="berschrift3"/>
      </w:pPr>
      <w:r>
        <w:lastRenderedPageBreak/>
        <w:t xml:space="preserve">Backup your </w:t>
      </w:r>
      <w:r w:rsidR="00EC06A4">
        <w:t>C</w:t>
      </w:r>
      <w:r>
        <w:t>onfiguration</w:t>
      </w:r>
    </w:p>
    <w:p w:rsidR="006A58FA" w:rsidRDefault="004771DC" w:rsidP="006A58FA">
      <w:pPr>
        <w:pStyle w:val="BodyTextFirst"/>
      </w:pPr>
      <w:r>
        <w:t xml:space="preserve">It is possible that </w:t>
      </w:r>
      <w:r w:rsidR="006A58FA">
        <w:t xml:space="preserve">the following samples </w:t>
      </w:r>
      <w:r w:rsidR="00F2228C">
        <w:t>will</w:t>
      </w:r>
      <w:r>
        <w:t xml:space="preserve"> </w:t>
      </w:r>
      <w:r w:rsidR="006A58FA">
        <w:t xml:space="preserve">destroy or </w:t>
      </w:r>
      <w:r>
        <w:t xml:space="preserve">damage </w:t>
      </w:r>
      <w:r w:rsidR="006A58FA">
        <w:t xml:space="preserve">your IIS7 configuration. </w:t>
      </w:r>
      <w:r w:rsidR="00F2228C">
        <w:t>As</w:t>
      </w:r>
      <w:r>
        <w:t xml:space="preserve"> </w:t>
      </w:r>
      <w:r w:rsidR="006A58FA">
        <w:t xml:space="preserve">it’s </w:t>
      </w:r>
      <w:r w:rsidR="00124EBA">
        <w:t xml:space="preserve">cumbersome to re-install your development environment after </w:t>
      </w:r>
      <w:r>
        <w:t>any undesirable side effect</w:t>
      </w:r>
      <w:r w:rsidR="00F2228C">
        <w:t>s</w:t>
      </w:r>
      <w:r>
        <w:t>, you should test in a virtual machine or backup the IIS configuration of your production machine before you start.</w:t>
      </w:r>
    </w:p>
    <w:p w:rsidR="00124EBA" w:rsidRDefault="00124EBA" w:rsidP="00124EBA">
      <w:pPr>
        <w:pStyle w:val="BodyTextCont"/>
      </w:pPr>
      <w:r>
        <w:t>To make a backup of the configuration:</w:t>
      </w:r>
    </w:p>
    <w:p w:rsidR="00124EBA" w:rsidRDefault="00BD2020" w:rsidP="00BD2020">
      <w:pPr>
        <w:pStyle w:val="BulletFirst"/>
      </w:pPr>
      <w:r>
        <w:tab/>
        <w:t>*</w:t>
      </w:r>
      <w:r>
        <w:tab/>
      </w:r>
      <w:r w:rsidR="00124EBA">
        <w:t>Open a command window with Administrator rights</w:t>
      </w:r>
    </w:p>
    <w:p w:rsidR="00124EBA" w:rsidRDefault="00BD2020" w:rsidP="00BD2020">
      <w:pPr>
        <w:pStyle w:val="Bullet"/>
      </w:pPr>
      <w:r>
        <w:tab/>
        <w:t>*</w:t>
      </w:r>
      <w:r>
        <w:tab/>
      </w:r>
      <w:r w:rsidR="00375169">
        <w:t>Navigate to %</w:t>
      </w:r>
      <w:proofErr w:type="spellStart"/>
      <w:r w:rsidR="00375169">
        <w:t>WinDir</w:t>
      </w:r>
      <w:proofErr w:type="spellEnd"/>
      <w:r w:rsidR="00375169">
        <w:t>%\system32\</w:t>
      </w:r>
      <w:proofErr w:type="spellStart"/>
      <w:r w:rsidR="00375169">
        <w:t>inetsrv</w:t>
      </w:r>
      <w:proofErr w:type="spellEnd"/>
    </w:p>
    <w:p w:rsidR="00375169" w:rsidRDefault="00BD2020" w:rsidP="00BD2020">
      <w:pPr>
        <w:pStyle w:val="Bullet"/>
      </w:pPr>
      <w:r>
        <w:tab/>
        <w:t>*</w:t>
      </w:r>
      <w:r>
        <w:tab/>
      </w:r>
      <w:r w:rsidR="00375169">
        <w:t>Enter following command:</w:t>
      </w:r>
    </w:p>
    <w:p w:rsidR="00375169" w:rsidRDefault="00EF0A47" w:rsidP="00EF0A47">
      <w:pPr>
        <w:pStyle w:val="Query"/>
      </w:pPr>
      <w:r>
        <w:tab/>
      </w:r>
      <w:proofErr w:type="spellStart"/>
      <w:r w:rsidR="00375169" w:rsidRPr="00375169">
        <w:t>AppCmd</w:t>
      </w:r>
      <w:proofErr w:type="spellEnd"/>
      <w:r w:rsidR="00375169">
        <w:t xml:space="preserve"> add backup IIS7backup</w:t>
      </w:r>
    </w:p>
    <w:p w:rsidR="00375169" w:rsidRPr="00124EBA" w:rsidRDefault="00BD2020" w:rsidP="00BD2020">
      <w:pPr>
        <w:pStyle w:val="BulletLast"/>
      </w:pPr>
      <w:r>
        <w:tab/>
        <w:t>*</w:t>
      </w:r>
      <w:r>
        <w:tab/>
      </w:r>
      <w:r w:rsidR="00375169">
        <w:t>The backup is created in</w:t>
      </w:r>
      <w:r w:rsidR="00EF0A47">
        <w:t xml:space="preserve"> </w:t>
      </w:r>
      <w:r w:rsidR="004771DC">
        <w:t xml:space="preserve">the </w:t>
      </w:r>
      <w:r w:rsidR="00EF0A47">
        <w:t>folder</w:t>
      </w:r>
      <w:r w:rsidR="00375169">
        <w:t xml:space="preserve"> %</w:t>
      </w:r>
      <w:proofErr w:type="spellStart"/>
      <w:r w:rsidR="00375169">
        <w:t>WinDir</w:t>
      </w:r>
      <w:proofErr w:type="spellEnd"/>
      <w:r w:rsidR="00375169">
        <w:t>%\system32\</w:t>
      </w:r>
      <w:proofErr w:type="spellStart"/>
      <w:r w:rsidR="00375169">
        <w:t>inetsrv</w:t>
      </w:r>
      <w:proofErr w:type="spellEnd"/>
      <w:r w:rsidR="00375169">
        <w:t>\IIS7backup</w:t>
      </w:r>
    </w:p>
    <w:p w:rsidR="00124EBA" w:rsidRDefault="004771DC" w:rsidP="00375169">
      <w:pPr>
        <w:pStyle w:val="BodyTextCont"/>
      </w:pPr>
      <w:r>
        <w:t>Y</w:t>
      </w:r>
      <w:r w:rsidR="00375169">
        <w:t>ou can use any name you like for the backup</w:t>
      </w:r>
      <w:r w:rsidR="00137D98">
        <w:t>.</w:t>
      </w:r>
    </w:p>
    <w:p w:rsidR="00375169" w:rsidRDefault="00375169" w:rsidP="00375169">
      <w:pPr>
        <w:pStyle w:val="Figure"/>
      </w:pPr>
      <w:r>
        <w:rPr>
          <w:noProof/>
          <w:lang w:val="de-DE" w:eastAsia="de-DE"/>
        </w:rPr>
        <w:drawing>
          <wp:inline distT="0" distB="0" distL="0" distR="0">
            <wp:extent cx="3686317" cy="2770711"/>
            <wp:effectExtent l="19050" t="0" r="9383" b="0"/>
            <wp:docPr id="2" name="ASPEXTf0201.tif" descr="D:\UserData\jkrause\Documents\Meine Daten\Bücher\Fachbuchprojekte\ASP.NET Extensibility\Images\ASPEXTf020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EXTf0201.tif"/>
                    <pic:cNvPicPr/>
                  </pic:nvPicPr>
                  <pic:blipFill>
                    <a:blip r:link="rId10"/>
                    <a:stretch>
                      <a:fillRect/>
                    </a:stretch>
                  </pic:blipFill>
                  <pic:spPr>
                    <a:xfrm>
                      <a:off x="0" y="0"/>
                      <a:ext cx="3688165" cy="2772100"/>
                    </a:xfrm>
                    <a:prstGeom prst="rect">
                      <a:avLst/>
                    </a:prstGeom>
                  </pic:spPr>
                </pic:pic>
              </a:graphicData>
            </a:graphic>
          </wp:inline>
        </w:drawing>
      </w:r>
    </w:p>
    <w:p w:rsidR="00375169" w:rsidRDefault="00375169" w:rsidP="00375169">
      <w:pPr>
        <w:pStyle w:val="FigureCaption"/>
      </w:pPr>
      <w:r>
        <w:t xml:space="preserve">Figure </w:t>
      </w:r>
      <w:r w:rsidR="004771DC">
        <w:t>2-</w:t>
      </w:r>
      <w:r w:rsidR="0087096D">
        <w:fldChar w:fldCharType="begin"/>
      </w:r>
      <w:r w:rsidR="0087096D">
        <w:instrText xml:space="preserve"> SEQ Figure \* ARABIC </w:instrText>
      </w:r>
      <w:r w:rsidR="0087096D">
        <w:fldChar w:fldCharType="separate"/>
      </w:r>
      <w:r w:rsidR="00F90893">
        <w:t>1</w:t>
      </w:r>
      <w:r w:rsidR="0087096D">
        <w:fldChar w:fldCharType="end"/>
      </w:r>
      <w:r>
        <w:t>. Backup command and created Backup folder with IIS7 settings</w:t>
      </w:r>
    </w:p>
    <w:p w:rsidR="008E2DC8" w:rsidRDefault="008E2DC8" w:rsidP="008E2DC8">
      <w:pPr>
        <w:pStyle w:val="BodyTextCont"/>
      </w:pPr>
      <w:r>
        <w:t xml:space="preserve">The </w:t>
      </w:r>
      <w:proofErr w:type="spellStart"/>
      <w:r>
        <w:t>AppCmd</w:t>
      </w:r>
      <w:proofErr w:type="spellEnd"/>
      <w:r>
        <w:t xml:space="preserve"> tool has several options. The basic structure of the command is:</w:t>
      </w:r>
    </w:p>
    <w:p w:rsidR="008E2DC8" w:rsidRDefault="008E2DC8" w:rsidP="008E2DC8">
      <w:pPr>
        <w:pStyle w:val="Query"/>
      </w:pPr>
      <w:proofErr w:type="spellStart"/>
      <w:r>
        <w:t>AppCmd</w:t>
      </w:r>
      <w:proofErr w:type="spellEnd"/>
      <w:r>
        <w:t xml:space="preserve"> Command </w:t>
      </w:r>
      <w:proofErr w:type="spellStart"/>
      <w:r>
        <w:t>ObjectType</w:t>
      </w:r>
      <w:proofErr w:type="spellEnd"/>
      <w:r>
        <w:t xml:space="preserve"> ID Parameter</w:t>
      </w:r>
    </w:p>
    <w:p w:rsidR="001E7218" w:rsidRDefault="008E2DC8" w:rsidP="008E2DC8">
      <w:pPr>
        <w:pStyle w:val="BodyTextCont"/>
      </w:pPr>
      <w:r>
        <w:t xml:space="preserve">The </w:t>
      </w:r>
      <w:r w:rsidR="00AC5985" w:rsidRPr="00AC5985">
        <w:rPr>
          <w:i/>
        </w:rPr>
        <w:t>command</w:t>
      </w:r>
      <w:r w:rsidR="001E7218">
        <w:t xml:space="preserve"> parameter depends on the </w:t>
      </w:r>
      <w:proofErr w:type="spellStart"/>
      <w:r w:rsidR="001E7218" w:rsidRPr="001E7218">
        <w:rPr>
          <w:i/>
        </w:rPr>
        <w:t>ObjectType</w:t>
      </w:r>
      <w:proofErr w:type="spellEnd"/>
      <w:r w:rsidR="001E7218">
        <w:t xml:space="preserve"> parameter. For backup purposes the </w:t>
      </w:r>
      <w:proofErr w:type="spellStart"/>
      <w:r w:rsidR="001E7218" w:rsidRPr="001E7218">
        <w:rPr>
          <w:i/>
        </w:rPr>
        <w:t>ObjectType</w:t>
      </w:r>
      <w:proofErr w:type="spellEnd"/>
      <w:r w:rsidR="001E7218">
        <w:t xml:space="preserve"> is </w:t>
      </w:r>
      <w:r w:rsidR="001E7218" w:rsidRPr="001E7218">
        <w:rPr>
          <w:rStyle w:val="CodeInline"/>
        </w:rPr>
        <w:t>Backup</w:t>
      </w:r>
      <w:r w:rsidR="001E7218">
        <w:t>. You can use the following commands:</w:t>
      </w:r>
    </w:p>
    <w:p w:rsidR="008E2DC8" w:rsidRDefault="001E7218" w:rsidP="001E7218">
      <w:pPr>
        <w:pStyle w:val="BulletFirst"/>
      </w:pPr>
      <w:r>
        <w:tab/>
        <w:t>*</w:t>
      </w:r>
      <w:r>
        <w:tab/>
        <w:t>list – shows all available backups</w:t>
      </w:r>
    </w:p>
    <w:p w:rsidR="001E7218" w:rsidRDefault="001E7218" w:rsidP="001E7218">
      <w:pPr>
        <w:pStyle w:val="Bullet"/>
      </w:pPr>
      <w:r>
        <w:tab/>
        <w:t>*</w:t>
      </w:r>
      <w:r>
        <w:tab/>
        <w:t xml:space="preserve">add – creates a new backup for </w:t>
      </w:r>
      <w:r w:rsidR="0000315B">
        <w:t xml:space="preserve">the </w:t>
      </w:r>
      <w:r>
        <w:t>current configuration</w:t>
      </w:r>
    </w:p>
    <w:p w:rsidR="001E7218" w:rsidRDefault="001E7218" w:rsidP="001E7218">
      <w:pPr>
        <w:pStyle w:val="Bullet"/>
      </w:pPr>
      <w:r>
        <w:lastRenderedPageBreak/>
        <w:tab/>
        <w:t>*</w:t>
      </w:r>
      <w:r>
        <w:tab/>
        <w:t>delete – delete a backup from dis</w:t>
      </w:r>
      <w:r w:rsidR="0000315B">
        <w:t>k</w:t>
      </w:r>
    </w:p>
    <w:p w:rsidR="001E7218" w:rsidRDefault="001E7218" w:rsidP="001E7218">
      <w:pPr>
        <w:pStyle w:val="BulletLast"/>
      </w:pPr>
      <w:r>
        <w:tab/>
        <w:t>*</w:t>
      </w:r>
      <w:r>
        <w:tab/>
        <w:t>restore – restore a backup and overwrite current configuration</w:t>
      </w:r>
    </w:p>
    <w:p w:rsidR="001E7218" w:rsidRPr="001E7218" w:rsidRDefault="007840AB" w:rsidP="001E7218">
      <w:pPr>
        <w:pStyle w:val="BodyTextCont"/>
      </w:pPr>
      <w:r>
        <w:t>The usage is straightforward. Again, remember to run this tool with Administrator privileges to access the IIS settings.</w:t>
      </w:r>
    </w:p>
    <w:p w:rsidR="00474317" w:rsidRDefault="00474317" w:rsidP="00474317">
      <w:pPr>
        <w:pStyle w:val="berschrift3"/>
      </w:pPr>
      <w:r>
        <w:t>Basic tasks</w:t>
      </w:r>
    </w:p>
    <w:p w:rsidR="00D21C32" w:rsidRDefault="00474317" w:rsidP="00474317">
      <w:pPr>
        <w:pStyle w:val="BodyTextFirst"/>
      </w:pPr>
      <w:r>
        <w:t>The code</w:t>
      </w:r>
      <w:r w:rsidR="00D21C32">
        <w:t xml:space="preserve"> in Listing 2-1</w:t>
      </w:r>
      <w:r>
        <w:t xml:space="preserve"> shows </w:t>
      </w:r>
      <w:r w:rsidR="00D21C32">
        <w:t>the typical structure of an IIS7 management code snippet</w:t>
      </w:r>
      <w:r>
        <w:t xml:space="preserve">. You can use whatever client environment you </w:t>
      </w:r>
      <w:r w:rsidR="00D21C32">
        <w:t>prefer</w:t>
      </w:r>
      <w:r>
        <w:t xml:space="preserve">. You could use a simple WPF (Windows Presentation Foundation) client to </w:t>
      </w:r>
      <w:r w:rsidR="00D21C32">
        <w:t>display the data</w:t>
      </w:r>
      <w:r>
        <w:t xml:space="preserve"> in a hierarchical form</w:t>
      </w:r>
      <w:r w:rsidR="00D21C32">
        <w:t>at</w:t>
      </w:r>
      <w:r>
        <w:t xml:space="preserve"> (</w:t>
      </w:r>
      <w:r w:rsidR="00D21C32">
        <w:t xml:space="preserve">such as a </w:t>
      </w:r>
      <w:proofErr w:type="spellStart"/>
      <w:r w:rsidR="00D21C32">
        <w:t>TreeView</w:t>
      </w:r>
      <w:proofErr w:type="spellEnd"/>
      <w:r>
        <w:t xml:space="preserve">), or </w:t>
      </w:r>
      <w:r w:rsidR="00D21C32">
        <w:t xml:space="preserve">perhaps </w:t>
      </w:r>
      <w:r>
        <w:t>well</w:t>
      </w:r>
      <w:r w:rsidR="00291394">
        <w:t>-</w:t>
      </w:r>
      <w:r>
        <w:t>formatted</w:t>
      </w:r>
      <w:r w:rsidR="00D21C32">
        <w:t xml:space="preserve"> </w:t>
      </w:r>
      <w:r w:rsidR="00291394">
        <w:t xml:space="preserve">in </w:t>
      </w:r>
      <w:r w:rsidR="00D21C32">
        <w:t xml:space="preserve">a </w:t>
      </w:r>
      <w:proofErr w:type="spellStart"/>
      <w:r w:rsidR="00D21C32">
        <w:t>RichTextBox</w:t>
      </w:r>
      <w:proofErr w:type="spellEnd"/>
      <w:r w:rsidR="00D21C32">
        <w:t xml:space="preserve"> control</w:t>
      </w:r>
      <w:r>
        <w:t xml:space="preserve">. </w:t>
      </w:r>
    </w:p>
    <w:p w:rsidR="00AC5985" w:rsidRDefault="00D21C32" w:rsidP="00AC5985">
      <w:pPr>
        <w:pStyle w:val="BodyTextCont"/>
      </w:pPr>
      <w:r>
        <w:t>For the purpose of demonstrating sample code, a</w:t>
      </w:r>
      <w:r w:rsidR="00474317">
        <w:t xml:space="preserve"> console application</w:t>
      </w:r>
      <w:r>
        <w:t xml:space="preserve"> is a simple</w:t>
      </w:r>
      <w:r w:rsidR="00F2228C">
        <w:t xml:space="preserve">, </w:t>
      </w:r>
      <w:r>
        <w:t>satisfactory alternative</w:t>
      </w:r>
      <w:r w:rsidR="00474317">
        <w:t xml:space="preserve">. </w:t>
      </w:r>
      <w:r w:rsidR="00AE1D9B">
        <w:t>I</w:t>
      </w:r>
      <w:r w:rsidR="00F2228C">
        <w:t xml:space="preserve"> will</w:t>
      </w:r>
      <w:r w:rsidR="00AE1D9B">
        <w:t xml:space="preserve"> use the following generic test structure for the examples</w:t>
      </w:r>
      <w:r w:rsidR="00F2228C">
        <w:t>:</w:t>
      </w:r>
    </w:p>
    <w:p w:rsidR="00474317" w:rsidRDefault="00474317" w:rsidP="00474317">
      <w:pPr>
        <w:pStyle w:val="CodeCaption"/>
      </w:pPr>
      <w:r>
        <w:t xml:space="preserve">Listing </w:t>
      </w:r>
      <w:r w:rsidR="0000315B">
        <w:t>2-</w:t>
      </w:r>
      <w:r w:rsidR="0087096D">
        <w:fldChar w:fldCharType="begin"/>
      </w:r>
      <w:r w:rsidR="0087096D">
        <w:instrText xml:space="preserve"> SEQ Listing \* ARABIC </w:instrText>
      </w:r>
      <w:r w:rsidR="0087096D">
        <w:fldChar w:fldCharType="separate"/>
      </w:r>
      <w:r w:rsidR="007D7C75">
        <w:t>1</w:t>
      </w:r>
      <w:r w:rsidR="0087096D">
        <w:fldChar w:fldCharType="end"/>
      </w:r>
      <w:r>
        <w:t xml:space="preserve">. Basic </w:t>
      </w:r>
      <w:r w:rsidR="00AE1D9B">
        <w:t>code structure</w:t>
      </w:r>
      <w:r w:rsidR="00D21C32">
        <w:t xml:space="preserve"> </w:t>
      </w:r>
      <w:r>
        <w:t>for IIS7 administration code snippets</w:t>
      </w:r>
    </w:p>
    <w:p w:rsidR="006F28F4" w:rsidRPr="006F28F4" w:rsidRDefault="006F28F4" w:rsidP="006F28F4">
      <w:pPr>
        <w:pStyle w:val="CodeFirst"/>
        <w:rPr>
          <w:lang w:eastAsia="de-DE"/>
        </w:rPr>
      </w:pPr>
      <w:r w:rsidRPr="006F28F4">
        <w:t>using</w:t>
      </w:r>
      <w:r w:rsidRPr="006F28F4">
        <w:rPr>
          <w:lang w:eastAsia="de-DE"/>
        </w:rPr>
        <w:t xml:space="preserve"> System;</w:t>
      </w:r>
    </w:p>
    <w:p w:rsidR="006F28F4" w:rsidRPr="006F28F4" w:rsidRDefault="006F28F4" w:rsidP="006F28F4">
      <w:pPr>
        <w:pStyle w:val="Code"/>
        <w:rPr>
          <w:lang w:eastAsia="de-DE"/>
        </w:rPr>
      </w:pPr>
      <w:r w:rsidRPr="00D362CD">
        <w:t>using</w:t>
      </w:r>
      <w:r w:rsidRPr="006F28F4">
        <w:rPr>
          <w:lang w:eastAsia="de-DE"/>
        </w:rPr>
        <w:t xml:space="preserve"> System.Text;</w:t>
      </w:r>
    </w:p>
    <w:p w:rsidR="006F28F4" w:rsidRPr="006F28F4" w:rsidRDefault="006F28F4" w:rsidP="006F28F4">
      <w:pPr>
        <w:pStyle w:val="Code"/>
        <w:rPr>
          <w:lang w:eastAsia="de-DE"/>
        </w:rPr>
      </w:pPr>
      <w:r w:rsidRPr="00D362CD">
        <w:t>using</w:t>
      </w:r>
      <w:r w:rsidRPr="006F28F4">
        <w:rPr>
          <w:lang w:eastAsia="de-DE"/>
        </w:rPr>
        <w:t xml:space="preserve"> Microsoft.Web.Administration;</w:t>
      </w:r>
    </w:p>
    <w:p w:rsidR="006F28F4" w:rsidRPr="006F28F4" w:rsidRDefault="006F28F4" w:rsidP="006F28F4">
      <w:pPr>
        <w:pStyle w:val="Code"/>
        <w:rPr>
          <w:lang w:eastAsia="de-DE"/>
        </w:rPr>
      </w:pPr>
    </w:p>
    <w:p w:rsidR="006F28F4" w:rsidRPr="006F28F4" w:rsidRDefault="006F28F4" w:rsidP="006F28F4">
      <w:pPr>
        <w:pStyle w:val="Code"/>
        <w:rPr>
          <w:lang w:eastAsia="de-DE"/>
        </w:rPr>
      </w:pPr>
      <w:r w:rsidRPr="00D362CD">
        <w:t>namespace</w:t>
      </w:r>
      <w:r w:rsidRPr="006F28F4">
        <w:rPr>
          <w:lang w:eastAsia="de-DE"/>
        </w:rPr>
        <w:t xml:space="preserve"> Apress.AspNetExtensiblity.IIS7Console</w:t>
      </w:r>
    </w:p>
    <w:p w:rsidR="006F28F4" w:rsidRPr="006F28F4" w:rsidRDefault="006F28F4" w:rsidP="006F28F4">
      <w:pPr>
        <w:pStyle w:val="Code"/>
        <w:rPr>
          <w:lang w:eastAsia="de-DE"/>
        </w:rPr>
      </w:pPr>
      <w:r w:rsidRPr="006F28F4">
        <w:rPr>
          <w:lang w:eastAsia="de-DE"/>
        </w:rPr>
        <w:t>{</w:t>
      </w:r>
    </w:p>
    <w:p w:rsidR="006F28F4" w:rsidRPr="00D362CD" w:rsidRDefault="006F28F4" w:rsidP="006F28F4">
      <w:pPr>
        <w:pStyle w:val="Code"/>
      </w:pPr>
      <w:r w:rsidRPr="006F28F4">
        <w:rPr>
          <w:lang w:eastAsia="de-DE"/>
        </w:rPr>
        <w:t xml:space="preserve">    </w:t>
      </w:r>
      <w:r w:rsidRPr="00D362CD">
        <w:t>static</w:t>
      </w:r>
      <w:r w:rsidRPr="006F28F4">
        <w:rPr>
          <w:lang w:eastAsia="de-DE"/>
        </w:rPr>
        <w:t xml:space="preserve"> </w:t>
      </w:r>
      <w:r w:rsidRPr="00D362CD">
        <w:t>class</w:t>
      </w:r>
      <w:r w:rsidRPr="006F28F4">
        <w:rPr>
          <w:lang w:eastAsia="de-DE"/>
        </w:rPr>
        <w:t xml:space="preserve"> </w:t>
      </w:r>
      <w:r w:rsidRPr="00D362CD">
        <w:t>IIS7Management</w:t>
      </w:r>
    </w:p>
    <w:p w:rsidR="006F28F4" w:rsidRPr="006F28F4" w:rsidRDefault="006F28F4" w:rsidP="006F28F4">
      <w:pPr>
        <w:pStyle w:val="Code"/>
        <w:rPr>
          <w:lang w:eastAsia="de-DE"/>
        </w:rPr>
      </w:pPr>
      <w:r w:rsidRPr="006F28F4">
        <w:rPr>
          <w:lang w:eastAsia="de-DE"/>
        </w:rPr>
        <w:t xml:space="preserve">    {</w:t>
      </w:r>
    </w:p>
    <w:p w:rsidR="006F28F4" w:rsidRPr="006F28F4" w:rsidRDefault="006F28F4" w:rsidP="006F28F4">
      <w:pPr>
        <w:pStyle w:val="Code"/>
        <w:rPr>
          <w:lang w:eastAsia="de-DE"/>
        </w:rPr>
      </w:pPr>
    </w:p>
    <w:p w:rsidR="006F28F4" w:rsidRPr="006F28F4" w:rsidRDefault="006F28F4" w:rsidP="006F28F4">
      <w:pPr>
        <w:pStyle w:val="Code"/>
        <w:rPr>
          <w:lang w:eastAsia="de-DE"/>
        </w:rPr>
      </w:pPr>
      <w:r w:rsidRPr="006F28F4">
        <w:rPr>
          <w:lang w:eastAsia="de-DE"/>
        </w:rPr>
        <w:t xml:space="preserve">        </w:t>
      </w:r>
      <w:r w:rsidRPr="00D362CD">
        <w:t>internal</w:t>
      </w:r>
      <w:r w:rsidRPr="006F28F4">
        <w:rPr>
          <w:lang w:eastAsia="de-DE"/>
        </w:rPr>
        <w:t xml:space="preserve"> </w:t>
      </w:r>
      <w:r w:rsidRPr="00D362CD">
        <w:t>static</w:t>
      </w:r>
      <w:r w:rsidRPr="006F28F4">
        <w:rPr>
          <w:lang w:eastAsia="de-DE"/>
        </w:rPr>
        <w:t xml:space="preserve"> </w:t>
      </w:r>
      <w:r w:rsidRPr="00D362CD">
        <w:t>string</w:t>
      </w:r>
      <w:r w:rsidRPr="006F28F4">
        <w:rPr>
          <w:lang w:eastAsia="de-DE"/>
        </w:rPr>
        <w:t xml:space="preserve"> </w:t>
      </w:r>
      <w:r>
        <w:rPr>
          <w:lang w:eastAsia="de-DE"/>
        </w:rPr>
        <w:t>Method</w:t>
      </w:r>
      <w:r w:rsidRPr="006F28F4">
        <w:rPr>
          <w:lang w:eastAsia="de-DE"/>
        </w:rPr>
        <w:t>()</w:t>
      </w:r>
    </w:p>
    <w:p w:rsidR="006F28F4" w:rsidRPr="006F28F4" w:rsidRDefault="006F28F4" w:rsidP="006F28F4">
      <w:pPr>
        <w:pStyle w:val="Code"/>
        <w:rPr>
          <w:lang w:eastAsia="de-DE"/>
        </w:rPr>
      </w:pPr>
      <w:r w:rsidRPr="006F28F4">
        <w:rPr>
          <w:lang w:eastAsia="de-DE"/>
        </w:rPr>
        <w:t xml:space="preserve">        {</w:t>
      </w:r>
    </w:p>
    <w:p w:rsidR="006F28F4" w:rsidRDefault="006F28F4" w:rsidP="006F28F4">
      <w:pPr>
        <w:pStyle w:val="Code"/>
        <w:rPr>
          <w:lang w:eastAsia="de-DE"/>
        </w:rPr>
      </w:pPr>
      <w:r w:rsidRPr="006F28F4">
        <w:rPr>
          <w:lang w:eastAsia="de-DE"/>
        </w:rPr>
        <w:t xml:space="preserve">            </w:t>
      </w:r>
      <w:r w:rsidRPr="00D362CD">
        <w:t>StringBuilder</w:t>
      </w:r>
      <w:r w:rsidRPr="006F28F4">
        <w:rPr>
          <w:lang w:eastAsia="de-DE"/>
        </w:rPr>
        <w:t xml:space="preserve"> sb = </w:t>
      </w:r>
      <w:r w:rsidRPr="00D362CD">
        <w:t>new</w:t>
      </w:r>
      <w:r w:rsidRPr="006F28F4">
        <w:rPr>
          <w:lang w:eastAsia="de-DE"/>
        </w:rPr>
        <w:t xml:space="preserve"> </w:t>
      </w:r>
      <w:r w:rsidRPr="00D362CD">
        <w:t>StringBuilder</w:t>
      </w:r>
      <w:r w:rsidRPr="006F28F4">
        <w:rPr>
          <w:lang w:eastAsia="de-DE"/>
        </w:rPr>
        <w:t>();</w:t>
      </w:r>
    </w:p>
    <w:p w:rsidR="006F28F4" w:rsidRDefault="006F28F4" w:rsidP="006F28F4">
      <w:pPr>
        <w:pStyle w:val="Code"/>
        <w:rPr>
          <w:lang w:eastAsia="de-DE"/>
        </w:rPr>
      </w:pPr>
      <w:r>
        <w:rPr>
          <w:lang w:eastAsia="de-DE"/>
        </w:rPr>
        <w:tab/>
      </w:r>
      <w:r>
        <w:rPr>
          <w:lang w:eastAsia="de-DE"/>
        </w:rPr>
        <w:tab/>
        <w:t>// Code goes here</w:t>
      </w:r>
    </w:p>
    <w:p w:rsidR="006F28F4" w:rsidRPr="006F28F4" w:rsidRDefault="006F28F4" w:rsidP="006F28F4">
      <w:pPr>
        <w:pStyle w:val="Code"/>
        <w:rPr>
          <w:lang w:eastAsia="de-DE"/>
        </w:rPr>
      </w:pPr>
      <w:r>
        <w:rPr>
          <w:lang w:eastAsia="de-DE"/>
        </w:rPr>
        <w:tab/>
      </w:r>
      <w:r>
        <w:rPr>
          <w:lang w:eastAsia="de-DE"/>
        </w:rPr>
        <w:tab/>
      </w:r>
      <w:r w:rsidRPr="00D362CD">
        <w:t>return</w:t>
      </w:r>
      <w:r w:rsidRPr="006F28F4">
        <w:rPr>
          <w:lang w:eastAsia="de-DE"/>
        </w:rPr>
        <w:t xml:space="preserve"> sb.ToString();</w:t>
      </w:r>
    </w:p>
    <w:p w:rsidR="006F28F4" w:rsidRPr="006F28F4" w:rsidRDefault="006F28F4" w:rsidP="006F28F4">
      <w:pPr>
        <w:pStyle w:val="Code"/>
        <w:rPr>
          <w:lang w:eastAsia="de-DE"/>
        </w:rPr>
      </w:pPr>
      <w:r w:rsidRPr="006F28F4">
        <w:rPr>
          <w:lang w:eastAsia="de-DE"/>
        </w:rPr>
        <w:t xml:space="preserve">        }</w:t>
      </w:r>
    </w:p>
    <w:p w:rsidR="006F28F4" w:rsidRPr="006F28F4" w:rsidRDefault="006F28F4" w:rsidP="006F28F4">
      <w:pPr>
        <w:pStyle w:val="Code"/>
        <w:rPr>
          <w:lang w:eastAsia="de-DE"/>
        </w:rPr>
      </w:pPr>
      <w:r w:rsidRPr="006F28F4">
        <w:rPr>
          <w:lang w:eastAsia="de-DE"/>
        </w:rPr>
        <w:t xml:space="preserve">    }</w:t>
      </w:r>
    </w:p>
    <w:p w:rsidR="00474317" w:rsidRPr="00474317" w:rsidRDefault="006F28F4" w:rsidP="006F28F4">
      <w:pPr>
        <w:pStyle w:val="CodeLast"/>
      </w:pPr>
      <w:r w:rsidRPr="006F28F4">
        <w:rPr>
          <w:lang w:eastAsia="de-DE"/>
        </w:rPr>
        <w:t>}</w:t>
      </w:r>
    </w:p>
    <w:p w:rsidR="006F28F4" w:rsidRDefault="006F28F4" w:rsidP="006F28F4">
      <w:pPr>
        <w:pStyle w:val="BodyTextCont"/>
        <w:rPr>
          <w:lang w:eastAsia="de-DE"/>
        </w:rPr>
      </w:pPr>
      <w:r>
        <w:t xml:space="preserve">These static methods </w:t>
      </w:r>
      <w:r w:rsidR="00AE1D9B">
        <w:t xml:space="preserve">are </w:t>
      </w:r>
      <w:r>
        <w:t xml:space="preserve">invoked from </w:t>
      </w:r>
      <w:r w:rsidR="00F2228C">
        <w:t xml:space="preserve">the </w:t>
      </w:r>
      <w:r w:rsidR="0041273C">
        <w:t>console’s entry point.</w:t>
      </w:r>
      <w:r w:rsidR="00AE1D9B">
        <w:t xml:space="preserve"> </w:t>
      </w:r>
      <w:r w:rsidRPr="006F28F4">
        <w:rPr>
          <w:lang w:eastAsia="de-DE"/>
        </w:rPr>
        <w:t>The basi</w:t>
      </w:r>
      <w:r>
        <w:rPr>
          <w:lang w:eastAsia="de-DE"/>
        </w:rPr>
        <w:t xml:space="preserve">s </w:t>
      </w:r>
      <w:r w:rsidRPr="006F28F4">
        <w:rPr>
          <w:lang w:eastAsia="de-DE"/>
        </w:rPr>
        <w:t>for most operations is</w:t>
      </w:r>
      <w:r w:rsidR="00091729">
        <w:rPr>
          <w:lang w:eastAsia="de-DE"/>
        </w:rPr>
        <w:t xml:space="preserve"> the</w:t>
      </w:r>
      <w:r w:rsidRPr="006F28F4">
        <w:rPr>
          <w:lang w:eastAsia="de-DE"/>
        </w:rPr>
        <w:t xml:space="preserve"> </w:t>
      </w:r>
      <w:proofErr w:type="spellStart"/>
      <w:r w:rsidRPr="006F28F4">
        <w:rPr>
          <w:rStyle w:val="CodeInline"/>
        </w:rPr>
        <w:t>ServerManager</w:t>
      </w:r>
      <w:proofErr w:type="spellEnd"/>
      <w:r>
        <w:rPr>
          <w:lang w:eastAsia="de-DE"/>
        </w:rPr>
        <w:t xml:space="preserve"> class</w:t>
      </w:r>
      <w:r w:rsidRPr="006F28F4">
        <w:rPr>
          <w:lang w:eastAsia="de-DE"/>
        </w:rPr>
        <w:t>.</w:t>
      </w:r>
      <w:r>
        <w:rPr>
          <w:lang w:eastAsia="de-DE"/>
        </w:rPr>
        <w:t xml:space="preserve"> </w:t>
      </w:r>
      <w:r w:rsidR="00AE1D9B">
        <w:rPr>
          <w:lang w:eastAsia="de-DE"/>
        </w:rPr>
        <w:t xml:space="preserve">From the </w:t>
      </w:r>
      <w:proofErr w:type="spellStart"/>
      <w:r w:rsidR="00AE1D9B" w:rsidRPr="006F28F4">
        <w:rPr>
          <w:rStyle w:val="CodeInline"/>
        </w:rPr>
        <w:t>ServerManager</w:t>
      </w:r>
      <w:proofErr w:type="spellEnd"/>
      <w:r w:rsidR="00AE1D9B">
        <w:rPr>
          <w:lang w:eastAsia="de-DE"/>
        </w:rPr>
        <w:t xml:space="preserve"> class t</w:t>
      </w:r>
      <w:r>
        <w:rPr>
          <w:lang w:eastAsia="de-DE"/>
        </w:rPr>
        <w:t xml:space="preserve">here </w:t>
      </w:r>
      <w:r w:rsidR="0041273C">
        <w:rPr>
          <w:lang w:eastAsia="de-DE"/>
        </w:rPr>
        <w:t>are</w:t>
      </w:r>
      <w:r>
        <w:rPr>
          <w:lang w:eastAsia="de-DE"/>
        </w:rPr>
        <w:t xml:space="preserve"> several </w:t>
      </w:r>
      <w:r w:rsidR="0041273C">
        <w:rPr>
          <w:lang w:eastAsia="de-DE"/>
        </w:rPr>
        <w:t>collections</w:t>
      </w:r>
      <w:r>
        <w:rPr>
          <w:lang w:eastAsia="de-DE"/>
        </w:rPr>
        <w:t xml:space="preserve"> available:</w:t>
      </w:r>
    </w:p>
    <w:p w:rsidR="006F28F4" w:rsidRDefault="00BD2020" w:rsidP="00BD2020">
      <w:pPr>
        <w:pStyle w:val="BulletFirst"/>
        <w:rPr>
          <w:lang w:eastAsia="de-DE"/>
        </w:rPr>
      </w:pPr>
      <w:r>
        <w:tab/>
        <w:t>*</w:t>
      </w:r>
      <w:r>
        <w:tab/>
      </w:r>
      <w:r w:rsidR="006F28F4">
        <w:rPr>
          <w:lang w:eastAsia="de-DE"/>
        </w:rPr>
        <w:t>Application</w:t>
      </w:r>
      <w:r w:rsidR="00AE1D9B">
        <w:rPr>
          <w:lang w:eastAsia="de-DE"/>
        </w:rPr>
        <w:t>s</w:t>
      </w:r>
    </w:p>
    <w:p w:rsidR="006F28F4" w:rsidRDefault="00BD2020" w:rsidP="00BD2020">
      <w:pPr>
        <w:pStyle w:val="Bullet"/>
        <w:rPr>
          <w:lang w:eastAsia="de-DE"/>
        </w:rPr>
      </w:pPr>
      <w:r>
        <w:tab/>
        <w:t>*</w:t>
      </w:r>
      <w:r>
        <w:tab/>
      </w:r>
      <w:r w:rsidR="006F28F4">
        <w:rPr>
          <w:lang w:eastAsia="de-DE"/>
        </w:rPr>
        <w:t>Site</w:t>
      </w:r>
      <w:r w:rsidR="00AE1D9B">
        <w:rPr>
          <w:lang w:eastAsia="de-DE"/>
        </w:rPr>
        <w:t>s</w:t>
      </w:r>
    </w:p>
    <w:p w:rsidR="006F28F4" w:rsidRDefault="00BD2020" w:rsidP="00BD2020">
      <w:pPr>
        <w:pStyle w:val="Bullet"/>
        <w:rPr>
          <w:lang w:eastAsia="de-DE"/>
        </w:rPr>
      </w:pPr>
      <w:r>
        <w:tab/>
        <w:t>*</w:t>
      </w:r>
      <w:r>
        <w:tab/>
      </w:r>
      <w:proofErr w:type="spellStart"/>
      <w:r w:rsidR="006F28F4">
        <w:rPr>
          <w:lang w:eastAsia="de-DE"/>
        </w:rPr>
        <w:t>WorkerProcess</w:t>
      </w:r>
      <w:r w:rsidR="00AE1D9B">
        <w:rPr>
          <w:lang w:eastAsia="de-DE"/>
        </w:rPr>
        <w:t>es</w:t>
      </w:r>
      <w:proofErr w:type="spellEnd"/>
    </w:p>
    <w:p w:rsidR="006F28F4" w:rsidRDefault="00BD2020" w:rsidP="00BD2020">
      <w:pPr>
        <w:pStyle w:val="Bullet"/>
        <w:rPr>
          <w:lang w:eastAsia="de-DE"/>
        </w:rPr>
      </w:pPr>
      <w:r>
        <w:tab/>
        <w:t>*</w:t>
      </w:r>
      <w:r>
        <w:tab/>
      </w:r>
      <w:r w:rsidR="006F28F4">
        <w:rPr>
          <w:lang w:eastAsia="de-DE"/>
        </w:rPr>
        <w:t>Binding</w:t>
      </w:r>
      <w:r w:rsidR="00AE1D9B">
        <w:rPr>
          <w:lang w:eastAsia="de-DE"/>
        </w:rPr>
        <w:t>s</w:t>
      </w:r>
    </w:p>
    <w:p w:rsidR="006F28F4" w:rsidRDefault="00BD2020" w:rsidP="00BD2020">
      <w:pPr>
        <w:pStyle w:val="BulletLast"/>
        <w:rPr>
          <w:lang w:eastAsia="de-DE"/>
        </w:rPr>
      </w:pPr>
      <w:r>
        <w:tab/>
        <w:t>*</w:t>
      </w:r>
      <w:r>
        <w:tab/>
      </w:r>
      <w:proofErr w:type="spellStart"/>
      <w:r w:rsidR="006F28F4">
        <w:rPr>
          <w:lang w:eastAsia="de-DE"/>
        </w:rPr>
        <w:t>VirtualDirector</w:t>
      </w:r>
      <w:r w:rsidR="00AE1D9B">
        <w:rPr>
          <w:lang w:eastAsia="de-DE"/>
        </w:rPr>
        <w:t>ies</w:t>
      </w:r>
      <w:proofErr w:type="spellEnd"/>
    </w:p>
    <w:p w:rsidR="006F28F4" w:rsidRPr="006F28F4" w:rsidRDefault="00511FFA" w:rsidP="0041273C">
      <w:pPr>
        <w:pStyle w:val="BodyTextCont"/>
        <w:rPr>
          <w:lang w:eastAsia="de-DE"/>
        </w:rPr>
      </w:pPr>
      <w:r>
        <w:rPr>
          <w:lang w:eastAsia="de-DE"/>
        </w:rPr>
        <w:t xml:space="preserve">Through these collections you can reach the desired objects and properties </w:t>
      </w:r>
      <w:r w:rsidR="003F48EA">
        <w:rPr>
          <w:lang w:eastAsia="de-DE"/>
        </w:rPr>
        <w:t>for</w:t>
      </w:r>
      <w:r>
        <w:rPr>
          <w:lang w:eastAsia="de-DE"/>
        </w:rPr>
        <w:t xml:space="preserve"> monitor</w:t>
      </w:r>
      <w:r w:rsidR="003F48EA">
        <w:rPr>
          <w:lang w:eastAsia="de-DE"/>
        </w:rPr>
        <w:t>ing and managing</w:t>
      </w:r>
      <w:r>
        <w:rPr>
          <w:lang w:eastAsia="de-DE"/>
        </w:rPr>
        <w:t xml:space="preserve"> IIS</w:t>
      </w:r>
      <w:r w:rsidR="003F48EA">
        <w:rPr>
          <w:lang w:eastAsia="de-DE"/>
        </w:rPr>
        <w:t>7</w:t>
      </w:r>
      <w:r>
        <w:rPr>
          <w:lang w:eastAsia="de-DE"/>
        </w:rPr>
        <w:t xml:space="preserve">. </w:t>
      </w:r>
      <w:r w:rsidR="006F28F4">
        <w:rPr>
          <w:lang w:eastAsia="de-DE"/>
        </w:rPr>
        <w:t xml:space="preserve">You always have read and write access. </w:t>
      </w:r>
      <w:r w:rsidR="00C30561">
        <w:rPr>
          <w:lang w:eastAsia="de-DE"/>
        </w:rPr>
        <w:t xml:space="preserve">To save your </w:t>
      </w:r>
      <w:r w:rsidR="006F28F4">
        <w:rPr>
          <w:lang w:eastAsia="de-DE"/>
        </w:rPr>
        <w:t>changes</w:t>
      </w:r>
      <w:r w:rsidR="00C30561">
        <w:rPr>
          <w:lang w:eastAsia="de-DE"/>
        </w:rPr>
        <w:t>, you</w:t>
      </w:r>
      <w:r w:rsidR="006F28F4">
        <w:rPr>
          <w:lang w:eastAsia="de-DE"/>
        </w:rPr>
        <w:t xml:space="preserve"> need to </w:t>
      </w:r>
      <w:r w:rsidR="00C30561">
        <w:rPr>
          <w:lang w:eastAsia="de-DE"/>
        </w:rPr>
        <w:t xml:space="preserve">explicitly call </w:t>
      </w:r>
      <w:r w:rsidR="0041273C">
        <w:rPr>
          <w:lang w:eastAsia="de-DE"/>
        </w:rPr>
        <w:t xml:space="preserve">the </w:t>
      </w:r>
      <w:proofErr w:type="spellStart"/>
      <w:r w:rsidR="0041273C" w:rsidRPr="0041273C">
        <w:rPr>
          <w:rStyle w:val="CodeInline"/>
        </w:rPr>
        <w:t>CommitChanges</w:t>
      </w:r>
      <w:proofErr w:type="spellEnd"/>
      <w:r w:rsidR="0041273C">
        <w:rPr>
          <w:lang w:eastAsia="de-DE"/>
        </w:rPr>
        <w:t xml:space="preserve"> method. </w:t>
      </w:r>
    </w:p>
    <w:p w:rsidR="000A759E" w:rsidRDefault="00EA72E5" w:rsidP="00137D98">
      <w:pPr>
        <w:pStyle w:val="berschrift3"/>
      </w:pPr>
      <w:r>
        <w:lastRenderedPageBreak/>
        <w:t xml:space="preserve">Get Information about the </w:t>
      </w:r>
      <w:r w:rsidR="000A759E">
        <w:t xml:space="preserve">Worker Processes </w:t>
      </w:r>
    </w:p>
    <w:p w:rsidR="000A759E" w:rsidRDefault="00CA5DE0" w:rsidP="00474317">
      <w:pPr>
        <w:pStyle w:val="BodyTextFirst"/>
      </w:pPr>
      <w:r>
        <w:t xml:space="preserve">Once </w:t>
      </w:r>
      <w:r w:rsidR="006F28F4">
        <w:t>I’</w:t>
      </w:r>
      <w:r>
        <w:t>ve</w:t>
      </w:r>
      <w:r w:rsidR="006F28F4">
        <w:t xml:space="preserve"> show</w:t>
      </w:r>
      <w:r>
        <w:t>n</w:t>
      </w:r>
      <w:r w:rsidR="000A759E">
        <w:t xml:space="preserve"> you how to </w:t>
      </w:r>
      <w:r>
        <w:t xml:space="preserve">loop through </w:t>
      </w:r>
      <w:r w:rsidR="000A759E">
        <w:t>each worker process on a Web server</w:t>
      </w:r>
      <w:r>
        <w:t>, you’ll see</w:t>
      </w:r>
      <w:r w:rsidR="000A759E">
        <w:t xml:space="preserve"> how to display </w:t>
      </w:r>
      <w:r>
        <w:t xml:space="preserve">the currently executing requests, </w:t>
      </w:r>
      <w:r w:rsidR="00511FFA">
        <w:t xml:space="preserve">process </w:t>
      </w:r>
      <w:r w:rsidR="000A759E">
        <w:t>ID</w:t>
      </w:r>
      <w:r w:rsidR="00F2228C">
        <w:t>,</w:t>
      </w:r>
      <w:r w:rsidR="000A759E">
        <w:t xml:space="preserve"> </w:t>
      </w:r>
      <w:r>
        <w:t xml:space="preserve">and </w:t>
      </w:r>
      <w:r w:rsidR="000A759E">
        <w:t>state</w:t>
      </w:r>
      <w:r>
        <w:t xml:space="preserve"> of each worker process</w:t>
      </w:r>
      <w:r w:rsidR="000A759E">
        <w:t>,</w:t>
      </w:r>
      <w:r w:rsidR="00F2228C">
        <w:t xml:space="preserve"> as well as</w:t>
      </w:r>
      <w:r w:rsidR="000A759E">
        <w:t xml:space="preserve"> the application pool to which it belongs. </w:t>
      </w:r>
    </w:p>
    <w:p w:rsidR="00137D98" w:rsidRDefault="00137D98" w:rsidP="00137D98">
      <w:pPr>
        <w:pStyle w:val="berschrift4"/>
      </w:pPr>
      <w:r>
        <w:t xml:space="preserve">Get the State of a Worker Process </w:t>
      </w:r>
    </w:p>
    <w:p w:rsidR="00137D98" w:rsidRDefault="00137D98" w:rsidP="00137D98">
      <w:r>
        <w:t xml:space="preserve">The </w:t>
      </w:r>
      <w:proofErr w:type="spellStart"/>
      <w:r w:rsidRPr="00137D98">
        <w:rPr>
          <w:rStyle w:val="CodeInline"/>
        </w:rPr>
        <w:t>WorkerProcess</w:t>
      </w:r>
      <w:proofErr w:type="spellEnd"/>
      <w:r>
        <w:t xml:space="preserve"> object in the IIS7 administration has a </w:t>
      </w:r>
      <w:proofErr w:type="spellStart"/>
      <w:r w:rsidRPr="00137D98">
        <w:rPr>
          <w:rStyle w:val="CodeInline"/>
        </w:rPr>
        <w:t>GetState</w:t>
      </w:r>
      <w:proofErr w:type="spellEnd"/>
      <w:r>
        <w:t xml:space="preserve"> method that </w:t>
      </w:r>
      <w:r w:rsidR="002764C9">
        <w:t xml:space="preserve">indicates </w:t>
      </w:r>
      <w:r>
        <w:t xml:space="preserve">whether a worker process is starting, running, or stopping. </w:t>
      </w:r>
      <w:proofErr w:type="spellStart"/>
      <w:r w:rsidRPr="007840AB">
        <w:rPr>
          <w:rStyle w:val="CodeInline"/>
        </w:rPr>
        <w:t>WorkerProcess</w:t>
      </w:r>
      <w:proofErr w:type="spellEnd"/>
      <w:r>
        <w:t xml:space="preserve"> also has two properties that </w:t>
      </w:r>
      <w:r w:rsidR="002764C9">
        <w:t xml:space="preserve">particularly </w:t>
      </w:r>
      <w:r>
        <w:t xml:space="preserve">interest us: </w:t>
      </w:r>
      <w:proofErr w:type="spellStart"/>
      <w:r w:rsidRPr="00137D98">
        <w:rPr>
          <w:rStyle w:val="CodeInline"/>
        </w:rPr>
        <w:t>ApplicationPool</w:t>
      </w:r>
      <w:proofErr w:type="spellEnd"/>
      <w:r>
        <w:t xml:space="preserve"> and </w:t>
      </w:r>
      <w:proofErr w:type="spellStart"/>
      <w:r w:rsidRPr="00137D98">
        <w:rPr>
          <w:rStyle w:val="CodeInline"/>
        </w:rPr>
        <w:t>ProcessId</w:t>
      </w:r>
      <w:proofErr w:type="spellEnd"/>
      <w:r>
        <w:t xml:space="preserve">. The </w:t>
      </w:r>
      <w:proofErr w:type="spellStart"/>
      <w:r w:rsidRPr="00137D98">
        <w:rPr>
          <w:rStyle w:val="CodeInline"/>
        </w:rPr>
        <w:t>ApplicationPool</w:t>
      </w:r>
      <w:proofErr w:type="spellEnd"/>
      <w:r>
        <w:t xml:space="preserve"> property represents the application pool to which the worker process belongs. The </w:t>
      </w:r>
      <w:proofErr w:type="spellStart"/>
      <w:r w:rsidRPr="00137D98">
        <w:rPr>
          <w:rStyle w:val="CodeInline"/>
        </w:rPr>
        <w:t>ProcessId</w:t>
      </w:r>
      <w:proofErr w:type="spellEnd"/>
      <w:r>
        <w:t xml:space="preserve"> property contains the process ID that uniquely identifies the worker process. </w:t>
      </w:r>
    </w:p>
    <w:p w:rsidR="006F28F4" w:rsidRDefault="006F28F4" w:rsidP="006F28F4">
      <w:pPr>
        <w:pStyle w:val="CodeCaption"/>
      </w:pPr>
      <w:bookmarkStart w:id="3" w:name="_Ref219820045"/>
      <w:bookmarkStart w:id="4" w:name="_Ref220911452"/>
      <w:r>
        <w:t xml:space="preserve">Listing </w:t>
      </w:r>
      <w:r w:rsidR="00981498">
        <w:t>2-</w:t>
      </w:r>
      <w:r w:rsidR="0087096D">
        <w:fldChar w:fldCharType="begin"/>
      </w:r>
      <w:r w:rsidR="0087096D">
        <w:instrText xml:space="preserve"> SEQ Listing \* ARABIC </w:instrText>
      </w:r>
      <w:r w:rsidR="0087096D">
        <w:fldChar w:fldCharType="separate"/>
      </w:r>
      <w:r w:rsidR="007D7C75">
        <w:t>2</w:t>
      </w:r>
      <w:r w:rsidR="0087096D">
        <w:fldChar w:fldCharType="end"/>
      </w:r>
      <w:bookmarkEnd w:id="3"/>
      <w:r>
        <w:t>. Getting information about worker processes</w:t>
      </w:r>
      <w:bookmarkEnd w:id="4"/>
    </w:p>
    <w:p w:rsidR="006F28F4" w:rsidRPr="006F28F4" w:rsidRDefault="006F28F4" w:rsidP="006F28F4">
      <w:pPr>
        <w:pStyle w:val="CodeFirst"/>
        <w:rPr>
          <w:lang w:eastAsia="de-DE"/>
        </w:rPr>
      </w:pPr>
      <w:r w:rsidRPr="006F28F4">
        <w:t>internal</w:t>
      </w:r>
      <w:r w:rsidRPr="006F28F4">
        <w:rPr>
          <w:lang w:eastAsia="de-DE"/>
        </w:rPr>
        <w:t xml:space="preserve"> </w:t>
      </w:r>
      <w:r w:rsidRPr="006F28F4">
        <w:t>static</w:t>
      </w:r>
      <w:r w:rsidRPr="006F28F4">
        <w:rPr>
          <w:lang w:eastAsia="de-DE"/>
        </w:rPr>
        <w:t xml:space="preserve"> </w:t>
      </w:r>
      <w:r w:rsidRPr="006F28F4">
        <w:t>string</w:t>
      </w:r>
      <w:r w:rsidRPr="006F28F4">
        <w:rPr>
          <w:lang w:eastAsia="de-DE"/>
        </w:rPr>
        <w:t xml:space="preserve"> ShowWorkerProcesses()</w:t>
      </w:r>
    </w:p>
    <w:p w:rsidR="006F28F4" w:rsidRPr="006F28F4" w:rsidRDefault="006F28F4" w:rsidP="006F28F4">
      <w:pPr>
        <w:pStyle w:val="Code"/>
        <w:rPr>
          <w:lang w:eastAsia="de-DE"/>
        </w:rPr>
      </w:pPr>
      <w:r w:rsidRPr="006F28F4">
        <w:rPr>
          <w:lang w:eastAsia="de-DE"/>
        </w:rPr>
        <w:t>{</w:t>
      </w:r>
    </w:p>
    <w:p w:rsidR="006F28F4" w:rsidRPr="006F28F4" w:rsidRDefault="006F28F4" w:rsidP="006F28F4">
      <w:pPr>
        <w:pStyle w:val="Code"/>
        <w:rPr>
          <w:lang w:eastAsia="de-DE"/>
        </w:rPr>
      </w:pPr>
      <w:r w:rsidRPr="006F28F4">
        <w:rPr>
          <w:lang w:eastAsia="de-DE"/>
        </w:rPr>
        <w:t xml:space="preserve">    StringBuilder sb = new StringBuilder();</w:t>
      </w:r>
    </w:p>
    <w:p w:rsidR="006F28F4" w:rsidRPr="006F28F4" w:rsidRDefault="006F28F4" w:rsidP="006F28F4">
      <w:pPr>
        <w:pStyle w:val="Code"/>
        <w:rPr>
          <w:lang w:eastAsia="de-DE"/>
        </w:rPr>
      </w:pPr>
      <w:r w:rsidRPr="006F28F4">
        <w:rPr>
          <w:lang w:eastAsia="de-DE"/>
        </w:rPr>
        <w:t xml:space="preserve">    try</w:t>
      </w:r>
    </w:p>
    <w:p w:rsidR="006F28F4" w:rsidRPr="006F28F4" w:rsidRDefault="006F28F4" w:rsidP="006F28F4">
      <w:pPr>
        <w:pStyle w:val="Code"/>
        <w:rPr>
          <w:lang w:eastAsia="de-DE"/>
        </w:rPr>
      </w:pPr>
      <w:r w:rsidRPr="006F28F4">
        <w:rPr>
          <w:lang w:eastAsia="de-DE"/>
        </w:rPr>
        <w:t xml:space="preserve">    {</w:t>
      </w:r>
    </w:p>
    <w:p w:rsidR="006F28F4" w:rsidRPr="006F28F4" w:rsidRDefault="006F28F4" w:rsidP="006F28F4">
      <w:pPr>
        <w:pStyle w:val="Code"/>
        <w:rPr>
          <w:lang w:eastAsia="de-DE"/>
        </w:rPr>
      </w:pPr>
      <w:r w:rsidRPr="006F28F4">
        <w:rPr>
          <w:lang w:eastAsia="de-DE"/>
        </w:rPr>
        <w:t xml:space="preserve">        ServerManager manager = new ServerManager();</w:t>
      </w:r>
    </w:p>
    <w:p w:rsidR="006F28F4" w:rsidRPr="006F28F4" w:rsidRDefault="006F28F4" w:rsidP="006F28F4">
      <w:pPr>
        <w:pStyle w:val="Code"/>
        <w:rPr>
          <w:lang w:eastAsia="de-DE"/>
        </w:rPr>
      </w:pPr>
      <w:r w:rsidRPr="006F28F4">
        <w:rPr>
          <w:lang w:eastAsia="de-DE"/>
        </w:rPr>
        <w:t xml:space="preserve">        foreach (WorkerProcess proc in manager.WorkerProcesses)</w:t>
      </w:r>
    </w:p>
    <w:p w:rsidR="006F28F4" w:rsidRPr="006F28F4" w:rsidRDefault="006F28F4" w:rsidP="006F28F4">
      <w:pPr>
        <w:pStyle w:val="Code"/>
        <w:rPr>
          <w:lang w:eastAsia="de-DE"/>
        </w:rPr>
      </w:pPr>
      <w:r w:rsidRPr="006F28F4">
        <w:rPr>
          <w:lang w:eastAsia="de-DE"/>
        </w:rPr>
        <w:t xml:space="preserve">        {</w:t>
      </w:r>
    </w:p>
    <w:p w:rsidR="006F28F4" w:rsidRPr="006F28F4" w:rsidRDefault="006F28F4" w:rsidP="006F28F4">
      <w:pPr>
        <w:pStyle w:val="Code"/>
        <w:rPr>
          <w:lang w:eastAsia="de-DE"/>
        </w:rPr>
      </w:pPr>
      <w:r w:rsidRPr="006F28F4">
        <w:rPr>
          <w:lang w:eastAsia="de-DE"/>
        </w:rPr>
        <w:t xml:space="preserve">            sb.AppendFormat("WorkerProcess found: {0}\n", proc.ProcessId);</w:t>
      </w:r>
    </w:p>
    <w:p w:rsidR="006F28F4" w:rsidRPr="006F28F4" w:rsidRDefault="006F28F4" w:rsidP="006F28F4">
      <w:pPr>
        <w:pStyle w:val="Code"/>
        <w:rPr>
          <w:lang w:eastAsia="de-DE"/>
        </w:rPr>
      </w:pPr>
      <w:r w:rsidRPr="006F28F4">
        <w:rPr>
          <w:lang w:eastAsia="de-DE"/>
        </w:rPr>
        <w:t xml:space="preserve">            sb.AppendFormat("\t|--AppPool : {0}\n", proc.AppPoolName);</w:t>
      </w:r>
    </w:p>
    <w:p w:rsidR="006F28F4" w:rsidRPr="006F28F4" w:rsidRDefault="006F28F4" w:rsidP="006F28F4">
      <w:pPr>
        <w:pStyle w:val="Code"/>
        <w:rPr>
          <w:lang w:eastAsia="de-DE"/>
        </w:rPr>
      </w:pPr>
      <w:r w:rsidRPr="006F28F4">
        <w:rPr>
          <w:lang w:eastAsia="de-DE"/>
        </w:rPr>
        <w:t xml:space="preserve">            sb.AppendFormat("\t|--ProcGuid: {0}\n", proc.ProcessGuid);</w:t>
      </w:r>
    </w:p>
    <w:p w:rsidR="006F28F4" w:rsidRPr="006F28F4" w:rsidRDefault="006F28F4" w:rsidP="006F28F4">
      <w:pPr>
        <w:pStyle w:val="Code"/>
        <w:rPr>
          <w:lang w:eastAsia="de-DE"/>
        </w:rPr>
      </w:pPr>
      <w:r w:rsidRPr="006F28F4">
        <w:rPr>
          <w:lang w:eastAsia="de-DE"/>
        </w:rPr>
        <w:t xml:space="preserve">            sb.AppendFormat("\t|--State   : {0}\n", proc.State.ToString());</w:t>
      </w:r>
    </w:p>
    <w:p w:rsidR="006F28F4" w:rsidRPr="006F28F4" w:rsidRDefault="006F28F4" w:rsidP="006F28F4">
      <w:pPr>
        <w:pStyle w:val="Code"/>
        <w:rPr>
          <w:lang w:eastAsia="de-DE"/>
        </w:rPr>
      </w:pPr>
    </w:p>
    <w:p w:rsidR="006F28F4" w:rsidRPr="006F28F4" w:rsidRDefault="006F28F4" w:rsidP="006F28F4">
      <w:pPr>
        <w:pStyle w:val="Code"/>
        <w:rPr>
          <w:lang w:eastAsia="de-DE"/>
        </w:rPr>
      </w:pPr>
      <w:r w:rsidRPr="006F28F4">
        <w:rPr>
          <w:lang w:eastAsia="de-DE"/>
        </w:rPr>
        <w:t xml:space="preserve">            foreach (ApplicationDomain appDom in proc.ApplicationDomains)</w:t>
      </w:r>
    </w:p>
    <w:p w:rsidR="006F28F4" w:rsidRPr="006F28F4" w:rsidRDefault="006F28F4" w:rsidP="006F28F4">
      <w:pPr>
        <w:pStyle w:val="Code"/>
        <w:rPr>
          <w:lang w:eastAsia="de-DE"/>
        </w:rPr>
      </w:pPr>
      <w:r w:rsidRPr="006F28F4">
        <w:rPr>
          <w:lang w:eastAsia="de-DE"/>
        </w:rPr>
        <w:t xml:space="preserve">            {</w:t>
      </w:r>
    </w:p>
    <w:p w:rsidR="006F28F4" w:rsidRPr="006F28F4" w:rsidRDefault="006F28F4" w:rsidP="006F28F4">
      <w:pPr>
        <w:pStyle w:val="Code"/>
        <w:rPr>
          <w:lang w:eastAsia="de-DE"/>
        </w:rPr>
      </w:pPr>
      <w:r w:rsidRPr="006F28F4">
        <w:rPr>
          <w:lang w:eastAsia="de-DE"/>
        </w:rPr>
        <w:t xml:space="preserve">                sb.AppendFormat(</w:t>
      </w:r>
    </w:p>
    <w:p w:rsidR="006F28F4" w:rsidRPr="006F28F4" w:rsidRDefault="006F28F4" w:rsidP="006F28F4">
      <w:pPr>
        <w:pStyle w:val="Code"/>
        <w:rPr>
          <w:lang w:eastAsia="de-DE"/>
        </w:rPr>
      </w:pPr>
      <w:r w:rsidRPr="006F28F4">
        <w:rPr>
          <w:lang w:eastAsia="de-DE"/>
        </w:rPr>
        <w:t xml:space="preserve">                    "\t+--ApplicationDomain Found: {0}\n", appDom.Id);</w:t>
      </w:r>
    </w:p>
    <w:p w:rsidR="006F28F4" w:rsidRPr="006F28F4" w:rsidRDefault="006F28F4" w:rsidP="006F28F4">
      <w:pPr>
        <w:pStyle w:val="Code"/>
        <w:rPr>
          <w:lang w:eastAsia="de-DE"/>
        </w:rPr>
      </w:pPr>
      <w:r w:rsidRPr="006F28F4">
        <w:rPr>
          <w:lang w:eastAsia="de-DE"/>
        </w:rPr>
        <w:t xml:space="preserve">                sb.AppendFormat(</w:t>
      </w:r>
    </w:p>
    <w:p w:rsidR="006F28F4" w:rsidRPr="006F28F4" w:rsidRDefault="006F28F4" w:rsidP="006F28F4">
      <w:pPr>
        <w:pStyle w:val="Code"/>
        <w:rPr>
          <w:lang w:eastAsia="de-DE"/>
        </w:rPr>
      </w:pPr>
      <w:r w:rsidRPr="006F28F4">
        <w:rPr>
          <w:lang w:eastAsia="de-DE"/>
        </w:rPr>
        <w:t xml:space="preserve">                    "\t\t|--AppDomPhysPath: {0}\n", appDom.PhysicalPath);</w:t>
      </w:r>
    </w:p>
    <w:p w:rsidR="006F28F4" w:rsidRPr="006F28F4" w:rsidRDefault="006F28F4" w:rsidP="006F28F4">
      <w:pPr>
        <w:pStyle w:val="Code"/>
        <w:rPr>
          <w:lang w:eastAsia="de-DE"/>
        </w:rPr>
      </w:pPr>
      <w:r w:rsidRPr="006F28F4">
        <w:rPr>
          <w:lang w:eastAsia="de-DE"/>
        </w:rPr>
        <w:t xml:space="preserve">                sb.AppendFormat(</w:t>
      </w:r>
    </w:p>
    <w:p w:rsidR="006F28F4" w:rsidRPr="006F28F4" w:rsidRDefault="006F28F4" w:rsidP="006F28F4">
      <w:pPr>
        <w:pStyle w:val="Code"/>
        <w:rPr>
          <w:lang w:eastAsia="de-DE"/>
        </w:rPr>
      </w:pPr>
      <w:r w:rsidRPr="006F28F4">
        <w:rPr>
          <w:lang w:eastAsia="de-DE"/>
        </w:rPr>
        <w:t xml:space="preserve">                    "\t\t+--AppDomVirtPath: {0}\n", appDom.VirtualPath);</w:t>
      </w:r>
    </w:p>
    <w:p w:rsidR="006F28F4" w:rsidRPr="006F28F4" w:rsidRDefault="006F28F4" w:rsidP="006F28F4">
      <w:pPr>
        <w:pStyle w:val="Code"/>
        <w:rPr>
          <w:lang w:eastAsia="de-DE"/>
        </w:rPr>
      </w:pPr>
      <w:r w:rsidRPr="006F28F4">
        <w:rPr>
          <w:lang w:eastAsia="de-DE"/>
        </w:rPr>
        <w:t xml:space="preserve">            }</w:t>
      </w:r>
    </w:p>
    <w:p w:rsidR="006F28F4" w:rsidRPr="006F28F4" w:rsidRDefault="006F28F4" w:rsidP="006F28F4">
      <w:pPr>
        <w:pStyle w:val="Code"/>
        <w:rPr>
          <w:lang w:eastAsia="de-DE"/>
        </w:rPr>
      </w:pPr>
      <w:r w:rsidRPr="006F28F4">
        <w:rPr>
          <w:lang w:eastAsia="de-DE"/>
        </w:rPr>
        <w:t xml:space="preserve">        }</w:t>
      </w:r>
    </w:p>
    <w:p w:rsidR="006F28F4" w:rsidRPr="006F28F4" w:rsidRDefault="006F28F4" w:rsidP="006F28F4">
      <w:pPr>
        <w:pStyle w:val="Code"/>
        <w:rPr>
          <w:lang w:eastAsia="de-DE"/>
        </w:rPr>
      </w:pPr>
      <w:r w:rsidRPr="006F28F4">
        <w:rPr>
          <w:lang w:eastAsia="de-DE"/>
        </w:rPr>
        <w:t xml:space="preserve">        return sb.ToString();</w:t>
      </w:r>
    </w:p>
    <w:p w:rsidR="006F28F4" w:rsidRPr="006F28F4" w:rsidRDefault="006F28F4" w:rsidP="006F28F4">
      <w:pPr>
        <w:pStyle w:val="Code"/>
        <w:rPr>
          <w:lang w:eastAsia="de-DE"/>
        </w:rPr>
      </w:pPr>
      <w:r w:rsidRPr="006F28F4">
        <w:rPr>
          <w:lang w:eastAsia="de-DE"/>
        </w:rPr>
        <w:t xml:space="preserve">    }</w:t>
      </w:r>
    </w:p>
    <w:p w:rsidR="006F28F4" w:rsidRPr="006F28F4" w:rsidRDefault="006F28F4" w:rsidP="006F28F4">
      <w:pPr>
        <w:pStyle w:val="Code"/>
        <w:rPr>
          <w:lang w:eastAsia="de-DE"/>
        </w:rPr>
      </w:pPr>
      <w:r w:rsidRPr="006F28F4">
        <w:rPr>
          <w:lang w:eastAsia="de-DE"/>
        </w:rPr>
        <w:t xml:space="preserve">    catch (Exception ex)</w:t>
      </w:r>
    </w:p>
    <w:p w:rsidR="006F28F4" w:rsidRPr="00137D98" w:rsidRDefault="006F28F4" w:rsidP="006F28F4">
      <w:pPr>
        <w:pStyle w:val="Code"/>
        <w:rPr>
          <w:lang w:eastAsia="de-DE"/>
        </w:rPr>
      </w:pPr>
      <w:r w:rsidRPr="006F28F4">
        <w:rPr>
          <w:lang w:eastAsia="de-DE"/>
        </w:rPr>
        <w:t xml:space="preserve">    </w:t>
      </w:r>
      <w:r w:rsidRPr="00137D98">
        <w:rPr>
          <w:lang w:eastAsia="de-DE"/>
        </w:rPr>
        <w:t>{</w:t>
      </w:r>
    </w:p>
    <w:p w:rsidR="006F28F4" w:rsidRPr="00137D98" w:rsidRDefault="006F28F4" w:rsidP="006F28F4">
      <w:pPr>
        <w:pStyle w:val="Code"/>
        <w:rPr>
          <w:lang w:eastAsia="de-DE"/>
        </w:rPr>
      </w:pPr>
      <w:r w:rsidRPr="00137D98">
        <w:rPr>
          <w:lang w:eastAsia="de-DE"/>
        </w:rPr>
        <w:t xml:space="preserve">        return ex.Message;</w:t>
      </w:r>
    </w:p>
    <w:p w:rsidR="006F28F4" w:rsidRPr="00137D98" w:rsidRDefault="006F28F4" w:rsidP="006F28F4">
      <w:pPr>
        <w:pStyle w:val="Code"/>
        <w:rPr>
          <w:lang w:eastAsia="de-DE"/>
        </w:rPr>
      </w:pPr>
      <w:r w:rsidRPr="00137D98">
        <w:rPr>
          <w:lang w:eastAsia="de-DE"/>
        </w:rPr>
        <w:t xml:space="preserve">    }</w:t>
      </w:r>
    </w:p>
    <w:p w:rsidR="000A759E" w:rsidRPr="00137D98" w:rsidRDefault="006F28F4" w:rsidP="006F28F4">
      <w:pPr>
        <w:pStyle w:val="CodeLast"/>
        <w:rPr>
          <w:lang w:eastAsia="de-DE"/>
        </w:rPr>
      </w:pPr>
      <w:r w:rsidRPr="00137D98">
        <w:rPr>
          <w:lang w:eastAsia="de-DE"/>
        </w:rPr>
        <w:t>}</w:t>
      </w:r>
    </w:p>
    <w:p w:rsidR="0041273C" w:rsidRDefault="0041273C" w:rsidP="0041273C">
      <w:pPr>
        <w:pStyle w:val="BodyTextCont"/>
        <w:rPr>
          <w:lang w:eastAsia="de-DE"/>
        </w:rPr>
      </w:pPr>
      <w:r w:rsidRPr="0041273C">
        <w:rPr>
          <w:lang w:eastAsia="de-DE"/>
        </w:rPr>
        <w:t xml:space="preserve">The worker processes are exposed by the property </w:t>
      </w:r>
      <w:proofErr w:type="spellStart"/>
      <w:r w:rsidRPr="0041273C">
        <w:rPr>
          <w:rStyle w:val="CodeInline"/>
        </w:rPr>
        <w:t>WorkerProcesses</w:t>
      </w:r>
      <w:proofErr w:type="spellEnd"/>
      <w:r w:rsidRPr="0041273C">
        <w:rPr>
          <w:lang w:eastAsia="de-DE"/>
        </w:rPr>
        <w:t>.</w:t>
      </w:r>
      <w:r>
        <w:rPr>
          <w:lang w:eastAsia="de-DE"/>
        </w:rPr>
        <w:t xml:space="preserve"> The value should match the number of w3wp.exe</w:t>
      </w:r>
      <w:r w:rsidR="00137D98">
        <w:rPr>
          <w:lang w:eastAsia="de-DE"/>
        </w:rPr>
        <w:t xml:space="preserve"> instance</w:t>
      </w:r>
      <w:r>
        <w:rPr>
          <w:lang w:eastAsia="de-DE"/>
        </w:rPr>
        <w:t>s running in t</w:t>
      </w:r>
      <w:r w:rsidR="00C60E35">
        <w:rPr>
          <w:lang w:eastAsia="de-DE"/>
        </w:rPr>
        <w:t>he Windows T</w:t>
      </w:r>
      <w:r>
        <w:rPr>
          <w:lang w:eastAsia="de-DE"/>
        </w:rPr>
        <w:t xml:space="preserve">ask </w:t>
      </w:r>
      <w:r w:rsidR="00C60E35">
        <w:rPr>
          <w:lang w:eastAsia="de-DE"/>
        </w:rPr>
        <w:t>M</w:t>
      </w:r>
      <w:r>
        <w:rPr>
          <w:lang w:eastAsia="de-DE"/>
        </w:rPr>
        <w:t xml:space="preserve">anager. </w:t>
      </w:r>
    </w:p>
    <w:p w:rsidR="0041273C" w:rsidRDefault="0041273C" w:rsidP="0041273C">
      <w:pPr>
        <w:pStyle w:val="NoteTipCaution"/>
        <w:rPr>
          <w:lang w:eastAsia="de-DE"/>
        </w:rPr>
      </w:pPr>
      <w:r>
        <w:rPr>
          <w:lang w:eastAsia="de-DE"/>
        </w:rPr>
        <w:lastRenderedPageBreak/>
        <w:t>Tip:</w:t>
      </w:r>
      <w:r>
        <w:rPr>
          <w:lang w:eastAsia="de-DE"/>
        </w:rPr>
        <w:tab/>
        <w:t>If there are no worker processes but IIS7 is running, open a website to force the process to launch.</w:t>
      </w:r>
    </w:p>
    <w:p w:rsidR="0041273C" w:rsidRDefault="0041273C" w:rsidP="0041273C">
      <w:pPr>
        <w:pStyle w:val="BodyTextCont"/>
        <w:rPr>
          <w:lang w:eastAsia="de-DE"/>
        </w:rPr>
      </w:pPr>
      <w:r>
        <w:rPr>
          <w:lang w:eastAsia="de-DE"/>
        </w:rPr>
        <w:t xml:space="preserve">The properties used depend on the object you </w:t>
      </w:r>
      <w:r w:rsidR="009061D3">
        <w:rPr>
          <w:lang w:eastAsia="de-DE"/>
        </w:rPr>
        <w:t xml:space="preserve">wish to </w:t>
      </w:r>
      <w:r>
        <w:rPr>
          <w:lang w:eastAsia="de-DE"/>
        </w:rPr>
        <w:t>investigate. Refer to the documentation on MSDN to get full descriptions of all available values.</w:t>
      </w:r>
    </w:p>
    <w:p w:rsidR="00137D98" w:rsidRDefault="00872BB5" w:rsidP="00137D98">
      <w:pPr>
        <w:pStyle w:val="Figure"/>
        <w:rPr>
          <w:lang w:eastAsia="de-DE"/>
        </w:rPr>
      </w:pPr>
      <w:r>
        <w:rPr>
          <w:noProof/>
          <w:lang w:val="de-DE" w:eastAsia="de-DE"/>
        </w:rPr>
        <w:drawing>
          <wp:inline distT="0" distB="0" distL="0" distR="0">
            <wp:extent cx="5486400" cy="939800"/>
            <wp:effectExtent l="19050" t="0" r="0" b="0"/>
            <wp:docPr id="6" name="ASPEXTf0203.tif" descr="D:\UserData\jkrause\Documents\Meine Daten\Bücher\Fachbuchprojekte\ASP.NET Extensibility\Images\ASPEXTf020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EXTf0203.tif"/>
                    <pic:cNvPicPr/>
                  </pic:nvPicPr>
                  <pic:blipFill>
                    <a:blip r:link="rId11"/>
                    <a:stretch>
                      <a:fillRect/>
                    </a:stretch>
                  </pic:blipFill>
                  <pic:spPr>
                    <a:xfrm>
                      <a:off x="0" y="0"/>
                      <a:ext cx="5486400" cy="939800"/>
                    </a:xfrm>
                    <a:prstGeom prst="rect">
                      <a:avLst/>
                    </a:prstGeom>
                  </pic:spPr>
                </pic:pic>
              </a:graphicData>
            </a:graphic>
          </wp:inline>
        </w:drawing>
      </w:r>
    </w:p>
    <w:p w:rsidR="00137D98" w:rsidRDefault="00137D98" w:rsidP="00137D98">
      <w:pPr>
        <w:pStyle w:val="Production"/>
        <w:rPr>
          <w:lang w:eastAsia="de-DE"/>
        </w:rPr>
      </w:pPr>
      <w:r>
        <w:rPr>
          <w:lang w:eastAsia="de-DE"/>
        </w:rPr>
        <w:t xml:space="preserve">Insert </w:t>
      </w:r>
      <w:r w:rsidRPr="00137D98">
        <w:rPr>
          <w:lang w:eastAsia="de-DE"/>
        </w:rPr>
        <w:t>ASPEXTf0203.tif</w:t>
      </w:r>
    </w:p>
    <w:p w:rsidR="00872BB5" w:rsidRDefault="00137D98" w:rsidP="00872BB5">
      <w:pPr>
        <w:pStyle w:val="FigureCaption"/>
      </w:pPr>
      <w:r>
        <w:t xml:space="preserve">Figure </w:t>
      </w:r>
      <w:r w:rsidR="00981498">
        <w:t>2-</w:t>
      </w:r>
      <w:r w:rsidR="0087096D">
        <w:fldChar w:fldCharType="begin"/>
      </w:r>
      <w:r w:rsidR="0087096D">
        <w:instrText xml:space="preserve"> SEQ Figure \* ARABIC </w:instrText>
      </w:r>
      <w:r w:rsidR="0087096D">
        <w:fldChar w:fldCharType="separate"/>
      </w:r>
      <w:r w:rsidR="00F90893">
        <w:t>2</w:t>
      </w:r>
      <w:r w:rsidR="0087096D">
        <w:fldChar w:fldCharType="end"/>
      </w:r>
      <w:r>
        <w:t xml:space="preserve">. </w:t>
      </w:r>
      <w:r w:rsidR="00872BB5">
        <w:t>Watching worker processes</w:t>
      </w:r>
    </w:p>
    <w:p w:rsidR="00872BB5" w:rsidRDefault="00872BB5" w:rsidP="00872BB5">
      <w:pPr>
        <w:pStyle w:val="BodyTextCont"/>
      </w:pPr>
      <w:r>
        <w:t>To monitor your worker processes</w:t>
      </w:r>
      <w:r w:rsidR="009061D3">
        <w:t>,</w:t>
      </w:r>
      <w:r>
        <w:t xml:space="preserve"> </w:t>
      </w:r>
      <w:r w:rsidR="009061D3">
        <w:t xml:space="preserve">check </w:t>
      </w:r>
      <w:r>
        <w:t xml:space="preserve">the </w:t>
      </w:r>
      <w:r w:rsidRPr="00872BB5">
        <w:rPr>
          <w:rStyle w:val="CodeInline"/>
        </w:rPr>
        <w:t>State</w:t>
      </w:r>
      <w:r>
        <w:t xml:space="preserve"> property. The state of a process can be one of:</w:t>
      </w:r>
    </w:p>
    <w:p w:rsidR="00872BB5" w:rsidRPr="00BD2020" w:rsidRDefault="00BD2020" w:rsidP="00BD2020">
      <w:pPr>
        <w:pStyle w:val="BulletFirst"/>
        <w:rPr>
          <w:noProof/>
          <w:lang w:eastAsia="de-DE"/>
        </w:rPr>
      </w:pPr>
      <w:r>
        <w:tab/>
        <w:t>*</w:t>
      </w:r>
      <w:r>
        <w:tab/>
      </w:r>
      <w:r w:rsidR="00872BB5" w:rsidRPr="00BD2020">
        <w:rPr>
          <w:noProof/>
          <w:lang w:eastAsia="de-DE"/>
        </w:rPr>
        <w:t>Starting</w:t>
      </w:r>
    </w:p>
    <w:p w:rsidR="00872BB5" w:rsidRPr="00BD2020" w:rsidRDefault="00872BB5" w:rsidP="00BD2020">
      <w:pPr>
        <w:pStyle w:val="Bullet"/>
        <w:rPr>
          <w:noProof/>
          <w:lang w:eastAsia="de-DE"/>
        </w:rPr>
      </w:pPr>
      <w:r w:rsidRPr="00BD2020">
        <w:rPr>
          <w:noProof/>
          <w:lang w:eastAsia="de-DE"/>
        </w:rPr>
        <w:t xml:space="preserve"> </w:t>
      </w:r>
      <w:r w:rsidR="00BD2020">
        <w:tab/>
        <w:t>*</w:t>
      </w:r>
      <w:r w:rsidR="00BD2020">
        <w:tab/>
      </w:r>
      <w:r w:rsidRPr="00BD2020">
        <w:rPr>
          <w:noProof/>
          <w:lang w:eastAsia="de-DE"/>
        </w:rPr>
        <w:t>Running</w:t>
      </w:r>
    </w:p>
    <w:p w:rsidR="00872BB5" w:rsidRPr="00BD2020" w:rsidRDefault="00BD2020" w:rsidP="00BD2020">
      <w:pPr>
        <w:pStyle w:val="Bullet"/>
        <w:rPr>
          <w:noProof/>
          <w:lang w:eastAsia="de-DE"/>
        </w:rPr>
      </w:pPr>
      <w:r>
        <w:tab/>
        <w:t>*</w:t>
      </w:r>
      <w:r>
        <w:tab/>
      </w:r>
      <w:r w:rsidR="00872BB5" w:rsidRPr="00BD2020">
        <w:rPr>
          <w:noProof/>
          <w:lang w:eastAsia="de-DE"/>
        </w:rPr>
        <w:t>Stopping</w:t>
      </w:r>
    </w:p>
    <w:p w:rsidR="00872BB5" w:rsidRPr="00BD2020" w:rsidRDefault="00BD2020" w:rsidP="00BD2020">
      <w:pPr>
        <w:pStyle w:val="BulletLast"/>
        <w:rPr>
          <w:noProof/>
          <w:lang w:eastAsia="de-DE"/>
        </w:rPr>
      </w:pPr>
      <w:r>
        <w:tab/>
        <w:t>*</w:t>
      </w:r>
      <w:r>
        <w:tab/>
      </w:r>
      <w:r w:rsidR="00872BB5" w:rsidRPr="00BD2020">
        <w:rPr>
          <w:noProof/>
          <w:lang w:eastAsia="de-DE"/>
        </w:rPr>
        <w:t>Unknown</w:t>
      </w:r>
    </w:p>
    <w:p w:rsidR="00872BB5" w:rsidRPr="00872BB5" w:rsidRDefault="009061D3" w:rsidP="00872BB5">
      <w:pPr>
        <w:pStyle w:val="BodyTextCont"/>
        <w:rPr>
          <w:lang w:eastAsia="de-DE"/>
        </w:rPr>
      </w:pPr>
      <w:r>
        <w:rPr>
          <w:lang w:eastAsia="de-DE"/>
        </w:rPr>
        <w:t>Why can’t</w:t>
      </w:r>
      <w:r w:rsidR="00872BB5" w:rsidRPr="00872BB5">
        <w:rPr>
          <w:lang w:eastAsia="de-DE"/>
        </w:rPr>
        <w:t xml:space="preserve"> the worker process have a state</w:t>
      </w:r>
      <w:r>
        <w:rPr>
          <w:lang w:eastAsia="de-DE"/>
        </w:rPr>
        <w:t xml:space="preserve"> of “</w:t>
      </w:r>
      <w:r w:rsidR="00872BB5" w:rsidRPr="00872BB5">
        <w:rPr>
          <w:lang w:eastAsia="de-DE"/>
        </w:rPr>
        <w:t>Stopped</w:t>
      </w:r>
      <w:r>
        <w:rPr>
          <w:lang w:eastAsia="de-DE"/>
        </w:rPr>
        <w:t>”?</w:t>
      </w:r>
      <w:r w:rsidR="00872BB5" w:rsidRPr="00872BB5">
        <w:rPr>
          <w:lang w:eastAsia="de-DE"/>
        </w:rPr>
        <w:t xml:space="preserve"> </w:t>
      </w:r>
      <w:r w:rsidR="00872BB5">
        <w:rPr>
          <w:lang w:eastAsia="de-DE"/>
        </w:rPr>
        <w:t>After the process has been shut down</w:t>
      </w:r>
      <w:r w:rsidR="00055083">
        <w:rPr>
          <w:lang w:eastAsia="de-DE"/>
        </w:rPr>
        <w:t>,</w:t>
      </w:r>
      <w:r w:rsidR="00872BB5">
        <w:rPr>
          <w:lang w:eastAsia="de-DE"/>
        </w:rPr>
        <w:t xml:space="preserve"> the executable is disposed</w:t>
      </w:r>
      <w:r w:rsidR="00055083">
        <w:rPr>
          <w:lang w:eastAsia="de-DE"/>
        </w:rPr>
        <w:t xml:space="preserve"> of</w:t>
      </w:r>
      <w:r w:rsidR="00872BB5">
        <w:rPr>
          <w:lang w:eastAsia="de-DE"/>
        </w:rPr>
        <w:t xml:space="preserve"> and removed from</w:t>
      </w:r>
      <w:r w:rsidR="00055083">
        <w:rPr>
          <w:lang w:eastAsia="de-DE"/>
        </w:rPr>
        <w:t xml:space="preserve"> </w:t>
      </w:r>
      <w:r w:rsidR="00872BB5">
        <w:rPr>
          <w:lang w:eastAsia="de-DE"/>
        </w:rPr>
        <w:t>memory. The worker process</w:t>
      </w:r>
      <w:r w:rsidR="003B0439">
        <w:rPr>
          <w:lang w:eastAsia="de-DE"/>
        </w:rPr>
        <w:t xml:space="preserve"> then</w:t>
      </w:r>
      <w:r w:rsidR="00872BB5">
        <w:rPr>
          <w:lang w:eastAsia="de-DE"/>
        </w:rPr>
        <w:t xml:space="preserve"> disappears from </w:t>
      </w:r>
      <w:r w:rsidR="003B0439">
        <w:rPr>
          <w:lang w:eastAsia="de-DE"/>
        </w:rPr>
        <w:t xml:space="preserve">the </w:t>
      </w:r>
      <w:r w:rsidR="00872BB5">
        <w:rPr>
          <w:lang w:eastAsia="de-DE"/>
        </w:rPr>
        <w:t>list of processes. Therefore, the worker is first starting</w:t>
      </w:r>
      <w:r w:rsidR="00055083">
        <w:rPr>
          <w:lang w:eastAsia="de-DE"/>
        </w:rPr>
        <w:t xml:space="preserve">, </w:t>
      </w:r>
      <w:r w:rsidR="00872BB5">
        <w:rPr>
          <w:lang w:eastAsia="de-DE"/>
        </w:rPr>
        <w:t>then running</w:t>
      </w:r>
      <w:r w:rsidR="00055083">
        <w:rPr>
          <w:lang w:eastAsia="de-DE"/>
        </w:rPr>
        <w:t>,</w:t>
      </w:r>
      <w:r w:rsidR="00872BB5">
        <w:rPr>
          <w:lang w:eastAsia="de-DE"/>
        </w:rPr>
        <w:t xml:space="preserve"> and</w:t>
      </w:r>
      <w:r w:rsidR="00055083">
        <w:rPr>
          <w:lang w:eastAsia="de-DE"/>
        </w:rPr>
        <w:t>,</w:t>
      </w:r>
      <w:r w:rsidR="00872BB5">
        <w:rPr>
          <w:lang w:eastAsia="de-DE"/>
        </w:rPr>
        <w:t xml:space="preserve"> i</w:t>
      </w:r>
      <w:r w:rsidR="00055083">
        <w:rPr>
          <w:lang w:eastAsia="de-DE"/>
        </w:rPr>
        <w:t xml:space="preserve">f </w:t>
      </w:r>
      <w:r w:rsidR="00872BB5">
        <w:rPr>
          <w:lang w:eastAsia="de-DE"/>
        </w:rPr>
        <w:t>there is nothing to do</w:t>
      </w:r>
      <w:r w:rsidR="003B0439">
        <w:rPr>
          <w:lang w:eastAsia="de-DE"/>
        </w:rPr>
        <w:t>,</w:t>
      </w:r>
      <w:r w:rsidR="00872BB5">
        <w:rPr>
          <w:lang w:eastAsia="de-DE"/>
        </w:rPr>
        <w:t xml:space="preserve"> stopping. </w:t>
      </w:r>
      <w:r w:rsidR="003B0439">
        <w:rPr>
          <w:lang w:eastAsia="de-DE"/>
        </w:rPr>
        <w:t>T</w:t>
      </w:r>
      <w:r w:rsidR="00872BB5">
        <w:rPr>
          <w:lang w:eastAsia="de-DE"/>
        </w:rPr>
        <w:t>here is</w:t>
      </w:r>
      <w:r w:rsidR="00055083">
        <w:rPr>
          <w:lang w:eastAsia="de-DE"/>
        </w:rPr>
        <w:t>n’t a</w:t>
      </w:r>
      <w:r w:rsidR="00872BB5">
        <w:rPr>
          <w:lang w:eastAsia="de-DE"/>
        </w:rPr>
        <w:t xml:space="preserve"> specific situation </w:t>
      </w:r>
      <w:r w:rsidR="00055083">
        <w:rPr>
          <w:lang w:eastAsia="de-DE"/>
        </w:rPr>
        <w:t xml:space="preserve">where </w:t>
      </w:r>
      <w:r w:rsidR="00872BB5">
        <w:rPr>
          <w:lang w:eastAsia="de-DE"/>
        </w:rPr>
        <w:t xml:space="preserve">the state </w:t>
      </w:r>
      <w:r w:rsidR="00872BB5" w:rsidRPr="006E1CFA">
        <w:rPr>
          <w:rStyle w:val="CodeInline"/>
        </w:rPr>
        <w:t>Unknown</w:t>
      </w:r>
      <w:r w:rsidR="00872BB5">
        <w:rPr>
          <w:lang w:eastAsia="de-DE"/>
        </w:rPr>
        <w:t xml:space="preserve"> appears</w:t>
      </w:r>
      <w:r w:rsidR="003B0439">
        <w:rPr>
          <w:lang w:eastAsia="de-DE"/>
        </w:rPr>
        <w:t>, as the name implies</w:t>
      </w:r>
      <w:r w:rsidR="00872BB5">
        <w:rPr>
          <w:lang w:eastAsia="de-DE"/>
        </w:rPr>
        <w:t xml:space="preserve">. I </w:t>
      </w:r>
      <w:r w:rsidR="00055083">
        <w:rPr>
          <w:lang w:eastAsia="de-DE"/>
        </w:rPr>
        <w:t xml:space="preserve">assume that </w:t>
      </w:r>
      <w:r w:rsidR="00872BB5">
        <w:rPr>
          <w:lang w:eastAsia="de-DE"/>
        </w:rPr>
        <w:t>it</w:t>
      </w:r>
      <w:r w:rsidR="00055083">
        <w:rPr>
          <w:lang w:eastAsia="de-DE"/>
        </w:rPr>
        <w:t xml:space="preserve"> occur</w:t>
      </w:r>
      <w:r w:rsidR="00872BB5">
        <w:rPr>
          <w:lang w:eastAsia="de-DE"/>
        </w:rPr>
        <w:t xml:space="preserve">s when the process dies unexpectedly and </w:t>
      </w:r>
      <w:r w:rsidR="006E1CFA">
        <w:rPr>
          <w:lang w:eastAsia="de-DE"/>
        </w:rPr>
        <w:t xml:space="preserve">hangs. </w:t>
      </w:r>
      <w:r w:rsidR="00872BB5">
        <w:rPr>
          <w:lang w:eastAsia="de-DE"/>
        </w:rPr>
        <w:t xml:space="preserve"> </w:t>
      </w:r>
    </w:p>
    <w:p w:rsidR="000A759E" w:rsidRDefault="000A759E" w:rsidP="006F28F4">
      <w:pPr>
        <w:pStyle w:val="berschrift4"/>
      </w:pPr>
      <w:r>
        <w:t xml:space="preserve">Get Executing Requests </w:t>
      </w:r>
    </w:p>
    <w:p w:rsidR="000A759E" w:rsidRDefault="000A759E" w:rsidP="0041273C">
      <w:pPr>
        <w:pStyle w:val="BodyTextFirst"/>
      </w:pPr>
      <w:r>
        <w:t>One</w:t>
      </w:r>
      <w:r w:rsidR="0041273C">
        <w:t xml:space="preserve"> exciting new feature of IIS7</w:t>
      </w:r>
      <w:r>
        <w:t xml:space="preserve"> is the ability to see the requests </w:t>
      </w:r>
      <w:r w:rsidR="00055083">
        <w:t>which are</w:t>
      </w:r>
      <w:r>
        <w:t xml:space="preserve"> currently executing in a worker process. You do this wit</w:t>
      </w:r>
      <w:r w:rsidR="0041273C">
        <w:t xml:space="preserve">h the </w:t>
      </w:r>
      <w:proofErr w:type="spellStart"/>
      <w:r w:rsidR="0041273C" w:rsidRPr="0041273C">
        <w:rPr>
          <w:rStyle w:val="CodeInline"/>
        </w:rPr>
        <w:t>WorkerProcess.Get</w:t>
      </w:r>
      <w:r w:rsidRPr="0041273C">
        <w:rPr>
          <w:rStyle w:val="CodeInline"/>
        </w:rPr>
        <w:t>Requests</w:t>
      </w:r>
      <w:proofErr w:type="spellEnd"/>
      <w:r>
        <w:t xml:space="preserve"> method</w:t>
      </w:r>
      <w:r w:rsidR="003B0439">
        <w:t xml:space="preserve"> in a manner </w:t>
      </w:r>
      <w:r w:rsidR="0041273C">
        <w:t>very similar to the one show</w:t>
      </w:r>
      <w:r w:rsidR="007840AB">
        <w:t>n</w:t>
      </w:r>
      <w:r w:rsidR="0041273C">
        <w:t xml:space="preserve"> above. </w:t>
      </w:r>
      <w:r w:rsidR="00055083">
        <w:t>R</w:t>
      </w:r>
      <w:r w:rsidR="0041273C">
        <w:t xml:space="preserve">etrieve the worker process and invoke the </w:t>
      </w:r>
      <w:proofErr w:type="spellStart"/>
      <w:r w:rsidR="0041273C" w:rsidRPr="0041273C">
        <w:rPr>
          <w:rStyle w:val="CodeInline"/>
        </w:rPr>
        <w:t>GetRequest</w:t>
      </w:r>
      <w:r w:rsidR="007840AB">
        <w:rPr>
          <w:rStyle w:val="CodeInline"/>
        </w:rPr>
        <w:t>s</w:t>
      </w:r>
      <w:proofErr w:type="spellEnd"/>
      <w:r w:rsidR="0041273C">
        <w:t xml:space="preserve"> method to get the current requests.</w:t>
      </w:r>
    </w:p>
    <w:p w:rsidR="00137D98" w:rsidRDefault="0041273C" w:rsidP="00137D98">
      <w:pPr>
        <w:pStyle w:val="BodyTextFirst"/>
      </w:pPr>
      <w:r>
        <w:t xml:space="preserve">The </w:t>
      </w:r>
      <w:proofErr w:type="spellStart"/>
      <w:r w:rsidRPr="00137D98">
        <w:rPr>
          <w:rStyle w:val="CodeInline"/>
        </w:rPr>
        <w:t>GetRequest</w:t>
      </w:r>
      <w:r w:rsidR="007840AB">
        <w:rPr>
          <w:rStyle w:val="CodeInline"/>
        </w:rPr>
        <w:t>s</w:t>
      </w:r>
      <w:proofErr w:type="spellEnd"/>
      <w:r>
        <w:t xml:space="preserve"> method requires an </w:t>
      </w:r>
      <w:proofErr w:type="spellStart"/>
      <w:r w:rsidRPr="0041273C">
        <w:rPr>
          <w:rStyle w:val="CodeInline"/>
        </w:rPr>
        <w:t>int</w:t>
      </w:r>
      <w:proofErr w:type="spellEnd"/>
      <w:r>
        <w:t xml:space="preserve"> parameter to filter the results for requests which </w:t>
      </w:r>
      <w:r w:rsidR="00214491">
        <w:t xml:space="preserve">have </w:t>
      </w:r>
      <w:r>
        <w:t xml:space="preserve">run </w:t>
      </w:r>
      <w:r w:rsidR="00214491">
        <w:t xml:space="preserve">for </w:t>
      </w:r>
      <w:r>
        <w:t xml:space="preserve">at least the number of milliseconds </w:t>
      </w:r>
      <w:r w:rsidR="00214491">
        <w:t>specified</w:t>
      </w:r>
      <w:r>
        <w:t xml:space="preserve">. </w:t>
      </w:r>
      <w:r w:rsidR="00055083">
        <w:t>T</w:t>
      </w:r>
      <w:r>
        <w:t xml:space="preserve">his is </w:t>
      </w:r>
      <w:r w:rsidR="00214491">
        <w:t xml:space="preserve">very useful for </w:t>
      </w:r>
      <w:r w:rsidR="00E050D5">
        <w:t>displaying</w:t>
      </w:r>
      <w:r w:rsidR="00214491">
        <w:t xml:space="preserve"> only</w:t>
      </w:r>
      <w:r>
        <w:t xml:space="preserve"> long running requests</w:t>
      </w:r>
      <w:r w:rsidR="00AB61CE">
        <w:t xml:space="preserve">. </w:t>
      </w:r>
      <w:r w:rsidR="00055083">
        <w:t>I</w:t>
      </w:r>
      <w:r w:rsidR="00AB61CE">
        <w:t xml:space="preserve">t’s </w:t>
      </w:r>
      <w:r w:rsidR="00055083">
        <w:t xml:space="preserve">a </w:t>
      </w:r>
      <w:r w:rsidR="00AB61CE">
        <w:t xml:space="preserve">good </w:t>
      </w:r>
      <w:r w:rsidR="00055083">
        <w:t>idea</w:t>
      </w:r>
      <w:r w:rsidR="00214491">
        <w:t xml:space="preserve"> </w:t>
      </w:r>
      <w:r w:rsidR="00AB61CE">
        <w:t xml:space="preserve">to set the value to zero </w:t>
      </w:r>
      <w:r w:rsidR="00055083">
        <w:t xml:space="preserve">initially </w:t>
      </w:r>
      <w:r w:rsidR="00214491">
        <w:t xml:space="preserve">in order </w:t>
      </w:r>
      <w:r w:rsidR="00AB61CE">
        <w:t>to get all request</w:t>
      </w:r>
      <w:r w:rsidR="00214491">
        <w:t>s</w:t>
      </w:r>
      <w:r w:rsidR="00AB61CE">
        <w:t xml:space="preserve">, as shown in </w:t>
      </w:r>
      <w:r w:rsidR="00836088">
        <w:fldChar w:fldCharType="begin"/>
      </w:r>
      <w:r w:rsidR="00137D98">
        <w:instrText xml:space="preserve"> REF _Ref219816496 \h </w:instrText>
      </w:r>
      <w:r w:rsidR="00836088">
        <w:fldChar w:fldCharType="separate"/>
      </w:r>
      <w:proofErr w:type="gramStart"/>
      <w:r w:rsidR="00BF4C07">
        <w:t>Listing</w:t>
      </w:r>
      <w:proofErr w:type="gramEnd"/>
      <w:r w:rsidR="00BF4C07">
        <w:t xml:space="preserve"> </w:t>
      </w:r>
      <w:r w:rsidR="00981498">
        <w:t>2-</w:t>
      </w:r>
      <w:r w:rsidR="00BF4C07">
        <w:rPr>
          <w:noProof/>
        </w:rPr>
        <w:t>4</w:t>
      </w:r>
      <w:r w:rsidR="00836088">
        <w:fldChar w:fldCharType="end"/>
      </w:r>
      <w:r w:rsidR="00AB61CE">
        <w:t>.</w:t>
      </w:r>
    </w:p>
    <w:p w:rsidR="000A759E" w:rsidRDefault="00AB61CE" w:rsidP="00AB61CE">
      <w:pPr>
        <w:pStyle w:val="NoteTipCaution"/>
      </w:pPr>
      <w:r>
        <w:t>Tip:</w:t>
      </w:r>
      <w:r>
        <w:tab/>
      </w:r>
      <w:r w:rsidR="00214491">
        <w:t xml:space="preserve">Capturing </w:t>
      </w:r>
      <w:r>
        <w:t xml:space="preserve">a request to test an application within the development environment can be </w:t>
      </w:r>
      <w:r w:rsidR="00214491">
        <w:t>tricky</w:t>
      </w:r>
      <w:r>
        <w:t xml:space="preserve">. </w:t>
      </w:r>
      <w:r w:rsidR="00214491">
        <w:t xml:space="preserve">Use </w:t>
      </w:r>
      <w:r>
        <w:t xml:space="preserve">the </w:t>
      </w:r>
      <w:proofErr w:type="spellStart"/>
      <w:r w:rsidRPr="00AB61CE">
        <w:rPr>
          <w:rStyle w:val="CodeInline"/>
        </w:rPr>
        <w:lastRenderedPageBreak/>
        <w:t>Thread.Sleep</w:t>
      </w:r>
      <w:proofErr w:type="spellEnd"/>
      <w:r>
        <w:t xml:space="preserve"> method</w:t>
      </w:r>
      <w:r w:rsidR="00214491">
        <w:t xml:space="preserve"> to make the request last long enough to be caught</w:t>
      </w:r>
      <w:r>
        <w:t xml:space="preserve">. </w:t>
      </w:r>
    </w:p>
    <w:p w:rsidR="007840AB" w:rsidRPr="007840AB" w:rsidRDefault="007840AB" w:rsidP="007840AB">
      <w:pPr>
        <w:pStyle w:val="BodyTextCont"/>
      </w:pPr>
      <w:r>
        <w:t xml:space="preserve">Use </w:t>
      </w:r>
      <w:r w:rsidR="00214491">
        <w:t>Windows N</w:t>
      </w:r>
      <w:r>
        <w:t xml:space="preserve">otepad to </w:t>
      </w:r>
      <w:r w:rsidR="00214491">
        <w:t xml:space="preserve">save </w:t>
      </w:r>
      <w:r>
        <w:t>the following text into a file</w:t>
      </w:r>
      <w:r w:rsidR="00055083">
        <w:t xml:space="preserve"> </w:t>
      </w:r>
      <w:r w:rsidR="00214491">
        <w:t>called</w:t>
      </w:r>
      <w:r>
        <w:t xml:space="preserve"> Sleep.aspx. </w:t>
      </w:r>
      <w:r w:rsidR="00836088">
        <w:fldChar w:fldCharType="begin"/>
      </w:r>
      <w:r>
        <w:instrText xml:space="preserve"> REF _Ref220911101 \h </w:instrText>
      </w:r>
      <w:r w:rsidR="00836088">
        <w:fldChar w:fldCharType="separate"/>
      </w:r>
      <w:r>
        <w:t xml:space="preserve">Listing </w:t>
      </w:r>
      <w:r w:rsidR="00214491">
        <w:t>2-</w:t>
      </w:r>
      <w:r>
        <w:t>3</w:t>
      </w:r>
      <w:r w:rsidR="00836088">
        <w:fldChar w:fldCharType="end"/>
      </w:r>
      <w:r>
        <w:t xml:space="preserve"> shows the complete page</w:t>
      </w:r>
      <w:r w:rsidR="00214491">
        <w:t xml:space="preserve"> for a request that will take a minute to execute</w:t>
      </w:r>
      <w:r>
        <w:t>.</w:t>
      </w:r>
    </w:p>
    <w:p w:rsidR="00AB61CE" w:rsidRPr="00AB61CE" w:rsidRDefault="00AB61CE" w:rsidP="00AB61CE">
      <w:pPr>
        <w:pStyle w:val="CodeCaption"/>
      </w:pPr>
      <w:bookmarkStart w:id="5" w:name="_Ref220911101"/>
      <w:r>
        <w:t xml:space="preserve">Listing </w:t>
      </w:r>
      <w:r w:rsidR="00981498">
        <w:t>2-</w:t>
      </w:r>
      <w:r w:rsidR="0087096D">
        <w:fldChar w:fldCharType="begin"/>
      </w:r>
      <w:r w:rsidR="0087096D">
        <w:instrText xml:space="preserve"> SEQ Listing \* ARABIC </w:instrText>
      </w:r>
      <w:r w:rsidR="0087096D">
        <w:fldChar w:fldCharType="separate"/>
      </w:r>
      <w:r w:rsidR="007D7C75">
        <w:t>3</w:t>
      </w:r>
      <w:r w:rsidR="0087096D">
        <w:fldChar w:fldCharType="end"/>
      </w:r>
      <w:bookmarkEnd w:id="5"/>
      <w:r>
        <w:t xml:space="preserve">. Define a page running one minute to get a </w:t>
      </w:r>
      <w:r w:rsidR="00417FDC">
        <w:t>long-</w:t>
      </w:r>
      <w:r>
        <w:t xml:space="preserve">lasting request </w:t>
      </w:r>
    </w:p>
    <w:p w:rsidR="00AB61CE" w:rsidRDefault="00AB61CE" w:rsidP="00AB61CE">
      <w:pPr>
        <w:pStyle w:val="CodeSingle"/>
      </w:pPr>
      <w:r>
        <w:t>&lt;%  System.Threading.Thread.Sleep(60000)</w:t>
      </w:r>
    </w:p>
    <w:p w:rsidR="00AB61CE" w:rsidRDefault="00AB61CE" w:rsidP="00AB61CE">
      <w:pPr>
        <w:pStyle w:val="CodeSingle"/>
      </w:pPr>
      <w:r>
        <w:t>Response.Write ("I'm finally finished...") %&gt;</w:t>
      </w:r>
    </w:p>
    <w:p w:rsidR="007840AB" w:rsidRPr="00AB61CE" w:rsidRDefault="005557D0" w:rsidP="007840AB">
      <w:pPr>
        <w:pStyle w:val="BodyTextCont"/>
      </w:pPr>
      <w:r>
        <w:t xml:space="preserve">Running </w:t>
      </w:r>
      <w:r w:rsidR="007840AB">
        <w:t>the management code</w:t>
      </w:r>
      <w:r>
        <w:t xml:space="preserve">, as in </w:t>
      </w:r>
      <w:proofErr w:type="gramStart"/>
      <w:r>
        <w:t>Listing</w:t>
      </w:r>
      <w:proofErr w:type="gramEnd"/>
      <w:r>
        <w:t xml:space="preserve"> 2-4, </w:t>
      </w:r>
      <w:r w:rsidR="00055083">
        <w:t>shows that</w:t>
      </w:r>
      <w:r w:rsidR="007840AB">
        <w:t xml:space="preserve"> the request is running and </w:t>
      </w:r>
      <w:r>
        <w:t>display</w:t>
      </w:r>
      <w:r w:rsidR="00055083">
        <w:t>s</w:t>
      </w:r>
      <w:r>
        <w:t xml:space="preserve"> </w:t>
      </w:r>
      <w:r w:rsidR="007840AB">
        <w:t>various properties</w:t>
      </w:r>
      <w:r>
        <w:t xml:space="preserve"> for the request</w:t>
      </w:r>
      <w:r w:rsidR="007840AB">
        <w:t>.</w:t>
      </w:r>
    </w:p>
    <w:p w:rsidR="00AB61CE" w:rsidRDefault="00AB61CE" w:rsidP="00AB61CE">
      <w:pPr>
        <w:pStyle w:val="CodeCaption"/>
      </w:pPr>
      <w:bookmarkStart w:id="6" w:name="_Ref219816496"/>
      <w:r>
        <w:t xml:space="preserve">Listing </w:t>
      </w:r>
      <w:r w:rsidR="00981498">
        <w:t>2-</w:t>
      </w:r>
      <w:r w:rsidR="0087096D">
        <w:fldChar w:fldCharType="begin"/>
      </w:r>
      <w:r w:rsidR="0087096D">
        <w:instrText xml:space="preserve"> SEQ Listing \* ARABIC </w:instrText>
      </w:r>
      <w:r w:rsidR="0087096D">
        <w:fldChar w:fldCharType="separate"/>
      </w:r>
      <w:r w:rsidR="007D7C75">
        <w:t>4</w:t>
      </w:r>
      <w:r w:rsidR="0087096D">
        <w:fldChar w:fldCharType="end"/>
      </w:r>
      <w:bookmarkEnd w:id="6"/>
      <w:r>
        <w:t xml:space="preserve">. </w:t>
      </w:r>
      <w:r w:rsidR="007840AB">
        <w:t>Looping through some properties of a running worker process</w:t>
      </w:r>
      <w:r>
        <w:t xml:space="preserve"> </w:t>
      </w:r>
    </w:p>
    <w:p w:rsidR="00AB61CE" w:rsidRPr="00AB61CE" w:rsidRDefault="00AB61CE" w:rsidP="00AB61CE">
      <w:pPr>
        <w:pStyle w:val="CodeFirst"/>
        <w:rPr>
          <w:lang w:eastAsia="de-DE"/>
        </w:rPr>
      </w:pPr>
      <w:r w:rsidRPr="00AB61CE">
        <w:rPr>
          <w:lang w:eastAsia="de-DE"/>
        </w:rPr>
        <w:t>internal static string ShowRequest()</w:t>
      </w:r>
    </w:p>
    <w:p w:rsidR="00AB61CE" w:rsidRPr="00AB61CE" w:rsidRDefault="00AB61CE" w:rsidP="00AB61CE">
      <w:pPr>
        <w:pStyle w:val="Code"/>
        <w:rPr>
          <w:lang w:eastAsia="de-DE"/>
        </w:rPr>
      </w:pPr>
      <w:r w:rsidRPr="00AB61CE">
        <w:rPr>
          <w:lang w:eastAsia="de-DE"/>
        </w:rPr>
        <w:t>{</w:t>
      </w:r>
    </w:p>
    <w:p w:rsidR="00AB61CE" w:rsidRPr="00AB61CE" w:rsidRDefault="00AB61CE" w:rsidP="00AB61CE">
      <w:pPr>
        <w:pStyle w:val="Code"/>
        <w:rPr>
          <w:lang w:eastAsia="de-DE"/>
        </w:rPr>
      </w:pPr>
      <w:r w:rsidRPr="00AB61CE">
        <w:rPr>
          <w:lang w:eastAsia="de-DE"/>
        </w:rPr>
        <w:t xml:space="preserve">    StringBuilder sb = new StringBuilder();</w:t>
      </w:r>
    </w:p>
    <w:p w:rsidR="00AB61CE" w:rsidRPr="00AB61CE" w:rsidRDefault="00AB61CE" w:rsidP="00AB61CE">
      <w:pPr>
        <w:pStyle w:val="Code"/>
        <w:rPr>
          <w:lang w:eastAsia="de-DE"/>
        </w:rPr>
      </w:pPr>
      <w:r w:rsidRPr="00AB61CE">
        <w:rPr>
          <w:lang w:eastAsia="de-DE"/>
        </w:rPr>
        <w:t xml:space="preserve">    try</w:t>
      </w:r>
    </w:p>
    <w:p w:rsidR="00AB61CE" w:rsidRPr="00AB61CE" w:rsidRDefault="00AB61CE" w:rsidP="00AB61CE">
      <w:pPr>
        <w:pStyle w:val="Code"/>
        <w:rPr>
          <w:lang w:eastAsia="de-DE"/>
        </w:rPr>
      </w:pPr>
      <w:r w:rsidRPr="00AB61CE">
        <w:rPr>
          <w:lang w:eastAsia="de-DE"/>
        </w:rPr>
        <w:t xml:space="preserve">    {</w:t>
      </w:r>
    </w:p>
    <w:p w:rsidR="00AB61CE" w:rsidRPr="00AB61CE" w:rsidRDefault="00AB61CE" w:rsidP="00AB61CE">
      <w:pPr>
        <w:pStyle w:val="Code"/>
        <w:rPr>
          <w:lang w:eastAsia="de-DE"/>
        </w:rPr>
      </w:pPr>
      <w:r w:rsidRPr="00AB61CE">
        <w:rPr>
          <w:lang w:eastAsia="de-DE"/>
        </w:rPr>
        <w:t xml:space="preserve">        ServerManager manager = new ServerManager();</w:t>
      </w:r>
    </w:p>
    <w:p w:rsidR="00AB61CE" w:rsidRPr="00AB61CE" w:rsidRDefault="00AB61CE" w:rsidP="00AB61CE">
      <w:pPr>
        <w:pStyle w:val="Code"/>
        <w:rPr>
          <w:lang w:eastAsia="de-DE"/>
        </w:rPr>
      </w:pPr>
      <w:r w:rsidRPr="00AB61CE">
        <w:rPr>
          <w:lang w:eastAsia="de-DE"/>
        </w:rPr>
        <w:t xml:space="preserve">        foreach (WorkerProcess proc in manager.WorkerProcesses)</w:t>
      </w:r>
    </w:p>
    <w:p w:rsidR="00AB61CE" w:rsidRPr="00AB61CE" w:rsidRDefault="00AB61CE" w:rsidP="00AB61CE">
      <w:pPr>
        <w:pStyle w:val="Code"/>
        <w:rPr>
          <w:lang w:eastAsia="de-DE"/>
        </w:rPr>
      </w:pPr>
      <w:r w:rsidRPr="00AB61CE">
        <w:rPr>
          <w:lang w:eastAsia="de-DE"/>
        </w:rPr>
        <w:t xml:space="preserve">        {</w:t>
      </w:r>
    </w:p>
    <w:p w:rsidR="00AB61CE" w:rsidRPr="00AB61CE" w:rsidRDefault="00AB61CE" w:rsidP="00AB61CE">
      <w:pPr>
        <w:pStyle w:val="Code"/>
        <w:rPr>
          <w:lang w:eastAsia="de-DE"/>
        </w:rPr>
      </w:pPr>
      <w:r w:rsidRPr="00AB61CE">
        <w:rPr>
          <w:lang w:eastAsia="de-DE"/>
        </w:rPr>
        <w:t xml:space="preserve">            foreach (Request r in proc.GetRequests(0))</w:t>
      </w:r>
    </w:p>
    <w:p w:rsidR="00AB61CE" w:rsidRPr="00AB61CE" w:rsidRDefault="00AB61CE" w:rsidP="00AB61CE">
      <w:pPr>
        <w:pStyle w:val="Code"/>
        <w:rPr>
          <w:lang w:eastAsia="de-DE"/>
        </w:rPr>
      </w:pPr>
      <w:r w:rsidRPr="00AB61CE">
        <w:rPr>
          <w:lang w:eastAsia="de-DE"/>
        </w:rPr>
        <w:t xml:space="preserve">            {</w:t>
      </w:r>
    </w:p>
    <w:p w:rsidR="00AB61CE" w:rsidRPr="00AB61CE" w:rsidRDefault="00AB61CE" w:rsidP="00AB61CE">
      <w:pPr>
        <w:pStyle w:val="Code"/>
        <w:rPr>
          <w:lang w:eastAsia="de-DE"/>
        </w:rPr>
      </w:pPr>
      <w:r w:rsidRPr="00AB61CE">
        <w:rPr>
          <w:lang w:eastAsia="de-DE"/>
        </w:rPr>
        <w:t xml:space="preserve">                sb.AppendFormat("Request:\n");</w:t>
      </w:r>
    </w:p>
    <w:p w:rsidR="00AB61CE" w:rsidRPr="00AB61CE" w:rsidRDefault="00AB61CE" w:rsidP="00AB61CE">
      <w:pPr>
        <w:pStyle w:val="Code"/>
        <w:rPr>
          <w:lang w:eastAsia="de-DE"/>
        </w:rPr>
      </w:pPr>
      <w:r w:rsidRPr="00AB61CE">
        <w:rPr>
          <w:lang w:eastAsia="de-DE"/>
        </w:rPr>
        <w:t xml:space="preserve">                sb.AppendFormat(" Hostname = {0}\n", r.HostName);</w:t>
      </w:r>
    </w:p>
    <w:p w:rsidR="00AB61CE" w:rsidRPr="00AB61CE" w:rsidRDefault="00AB61CE" w:rsidP="00AB61CE">
      <w:pPr>
        <w:pStyle w:val="Code"/>
        <w:rPr>
          <w:lang w:eastAsia="de-DE"/>
        </w:rPr>
      </w:pPr>
      <w:r w:rsidRPr="00AB61CE">
        <w:rPr>
          <w:lang w:eastAsia="de-DE"/>
        </w:rPr>
        <w:t xml:space="preserve">                sb.AppendFormat(" Url = {0}\n", r.Url);</w:t>
      </w:r>
    </w:p>
    <w:p w:rsidR="00AB61CE" w:rsidRPr="00AB61CE" w:rsidRDefault="00AB61CE" w:rsidP="00AB61CE">
      <w:pPr>
        <w:pStyle w:val="Code"/>
        <w:rPr>
          <w:lang w:val="de-DE" w:eastAsia="de-DE"/>
        </w:rPr>
      </w:pPr>
      <w:r w:rsidRPr="00AB61CE">
        <w:rPr>
          <w:lang w:eastAsia="de-DE"/>
        </w:rPr>
        <w:t xml:space="preserve">                </w:t>
      </w:r>
      <w:r w:rsidRPr="00AB61CE">
        <w:rPr>
          <w:lang w:val="de-DE" w:eastAsia="de-DE"/>
        </w:rPr>
        <w:t>sb.AppendFormat(" Verb = {0}\n", r.Verb);</w:t>
      </w:r>
    </w:p>
    <w:p w:rsidR="00AB61CE" w:rsidRPr="00291394" w:rsidRDefault="00AB61CE" w:rsidP="00291394">
      <w:pPr>
        <w:pStyle w:val="Code"/>
        <w:rPr>
          <w:lang w:eastAsia="de-DE"/>
        </w:rPr>
      </w:pPr>
      <w:r w:rsidRPr="00AB61CE">
        <w:rPr>
          <w:lang w:val="de-DE" w:eastAsia="de-DE"/>
        </w:rPr>
        <w:t xml:space="preserve">                </w:t>
      </w:r>
      <w:r w:rsidR="00070AFB" w:rsidRPr="00291394">
        <w:rPr>
          <w:lang w:eastAsia="de-DE"/>
        </w:rPr>
        <w:t>sb.AppendFormat(" IP = {0}\n", r.ClientIPAddr);</w:t>
      </w:r>
    </w:p>
    <w:p w:rsidR="00AB61CE" w:rsidRPr="00291394" w:rsidRDefault="00070AFB" w:rsidP="00291394">
      <w:pPr>
        <w:pStyle w:val="Code"/>
        <w:rPr>
          <w:lang w:eastAsia="de-DE"/>
        </w:rPr>
      </w:pPr>
      <w:r w:rsidRPr="00291394">
        <w:rPr>
          <w:lang w:eastAsia="de-DE"/>
        </w:rPr>
        <w:t xml:space="preserve">            }</w:t>
      </w:r>
    </w:p>
    <w:p w:rsidR="00AB61CE" w:rsidRPr="00291394" w:rsidRDefault="00070AFB" w:rsidP="00291394">
      <w:pPr>
        <w:pStyle w:val="Code"/>
        <w:rPr>
          <w:lang w:eastAsia="de-DE"/>
        </w:rPr>
      </w:pPr>
      <w:r w:rsidRPr="00291394">
        <w:rPr>
          <w:lang w:eastAsia="de-DE"/>
        </w:rPr>
        <w:t xml:space="preserve">        }</w:t>
      </w:r>
    </w:p>
    <w:p w:rsidR="00AB61CE" w:rsidRPr="00AB61CE" w:rsidRDefault="00070AFB" w:rsidP="00AB61CE">
      <w:pPr>
        <w:pStyle w:val="Code"/>
        <w:rPr>
          <w:lang w:eastAsia="de-DE"/>
        </w:rPr>
      </w:pPr>
      <w:r w:rsidRPr="00291394">
        <w:rPr>
          <w:noProof w:val="0"/>
          <w:color w:val="008000"/>
          <w:lang w:eastAsia="de-DE"/>
        </w:rPr>
        <w:t xml:space="preserve">        </w:t>
      </w:r>
      <w:r w:rsidR="00AB61CE" w:rsidRPr="00AB61CE">
        <w:rPr>
          <w:lang w:eastAsia="de-DE"/>
        </w:rPr>
        <w:t>return sb.ToString();</w:t>
      </w:r>
    </w:p>
    <w:p w:rsidR="00AB61CE" w:rsidRPr="00AB61CE" w:rsidRDefault="00AB61CE" w:rsidP="00AB61CE">
      <w:pPr>
        <w:pStyle w:val="Code"/>
        <w:rPr>
          <w:lang w:eastAsia="de-DE"/>
        </w:rPr>
      </w:pPr>
      <w:r w:rsidRPr="00AB61CE">
        <w:rPr>
          <w:lang w:eastAsia="de-DE"/>
        </w:rPr>
        <w:t xml:space="preserve">    }</w:t>
      </w:r>
    </w:p>
    <w:p w:rsidR="00AB61CE" w:rsidRPr="00AB61CE" w:rsidRDefault="00AB61CE" w:rsidP="00AB61CE">
      <w:pPr>
        <w:pStyle w:val="Code"/>
        <w:rPr>
          <w:lang w:eastAsia="de-DE"/>
        </w:rPr>
      </w:pPr>
      <w:r w:rsidRPr="00AB61CE">
        <w:rPr>
          <w:lang w:eastAsia="de-DE"/>
        </w:rPr>
        <w:t xml:space="preserve">    catch (Exception ex)</w:t>
      </w:r>
    </w:p>
    <w:p w:rsidR="00AB61CE" w:rsidRPr="00137D98" w:rsidRDefault="00AB61CE" w:rsidP="00AB61CE">
      <w:pPr>
        <w:pStyle w:val="Code"/>
        <w:rPr>
          <w:lang w:eastAsia="de-DE"/>
        </w:rPr>
      </w:pPr>
      <w:r w:rsidRPr="00AB61CE">
        <w:rPr>
          <w:lang w:eastAsia="de-DE"/>
        </w:rPr>
        <w:t xml:space="preserve">    </w:t>
      </w:r>
      <w:r w:rsidRPr="00137D98">
        <w:rPr>
          <w:lang w:eastAsia="de-DE"/>
        </w:rPr>
        <w:t>{</w:t>
      </w:r>
    </w:p>
    <w:p w:rsidR="00AB61CE" w:rsidRPr="00137D98" w:rsidRDefault="00AB61CE" w:rsidP="00AB61CE">
      <w:pPr>
        <w:pStyle w:val="Code"/>
        <w:rPr>
          <w:lang w:eastAsia="de-DE"/>
        </w:rPr>
      </w:pPr>
      <w:r w:rsidRPr="00137D98">
        <w:rPr>
          <w:lang w:eastAsia="de-DE"/>
        </w:rPr>
        <w:t xml:space="preserve">        return ex.Message;</w:t>
      </w:r>
    </w:p>
    <w:p w:rsidR="00AB61CE" w:rsidRPr="00137D98" w:rsidRDefault="00AB61CE" w:rsidP="00AB61CE">
      <w:pPr>
        <w:pStyle w:val="Code"/>
        <w:rPr>
          <w:lang w:eastAsia="de-DE"/>
        </w:rPr>
      </w:pPr>
      <w:r w:rsidRPr="00137D98">
        <w:rPr>
          <w:lang w:eastAsia="de-DE"/>
        </w:rPr>
        <w:t xml:space="preserve">    }</w:t>
      </w:r>
    </w:p>
    <w:p w:rsidR="00AB61CE" w:rsidRPr="00137D98" w:rsidRDefault="00AB61CE" w:rsidP="00AB61CE">
      <w:pPr>
        <w:pStyle w:val="CodeLast"/>
        <w:rPr>
          <w:lang w:eastAsia="de-DE"/>
        </w:rPr>
      </w:pPr>
      <w:r w:rsidRPr="00137D98">
        <w:rPr>
          <w:lang w:eastAsia="de-DE"/>
        </w:rPr>
        <w:t>}</w:t>
      </w:r>
    </w:p>
    <w:p w:rsidR="00AB61CE" w:rsidRPr="003933A9" w:rsidRDefault="003933A9" w:rsidP="00AB61CE">
      <w:pPr>
        <w:pStyle w:val="BodyTextCont"/>
        <w:rPr>
          <w:lang w:eastAsia="de-DE"/>
        </w:rPr>
      </w:pPr>
      <w:r w:rsidRPr="003933A9">
        <w:rPr>
          <w:lang w:eastAsia="de-DE"/>
        </w:rPr>
        <w:t xml:space="preserve">The console </w:t>
      </w:r>
      <w:r w:rsidR="005557D0">
        <w:rPr>
          <w:lang w:eastAsia="de-DE"/>
        </w:rPr>
        <w:t xml:space="preserve">(see Figure 2-3) </w:t>
      </w:r>
      <w:r w:rsidRPr="003933A9">
        <w:rPr>
          <w:lang w:eastAsia="de-DE"/>
        </w:rPr>
        <w:t xml:space="preserve">shows all </w:t>
      </w:r>
      <w:r w:rsidR="005557D0">
        <w:rPr>
          <w:lang w:eastAsia="de-DE"/>
        </w:rPr>
        <w:t xml:space="preserve">the </w:t>
      </w:r>
      <w:r w:rsidRPr="003933A9">
        <w:rPr>
          <w:lang w:eastAsia="de-DE"/>
        </w:rPr>
        <w:t xml:space="preserve">requests currently running on available worker processes. </w:t>
      </w:r>
      <w:r>
        <w:rPr>
          <w:lang w:eastAsia="de-DE"/>
        </w:rPr>
        <w:t xml:space="preserve">Before running </w:t>
      </w:r>
      <w:r w:rsidR="00F22F61">
        <w:rPr>
          <w:lang w:eastAsia="de-DE"/>
        </w:rPr>
        <w:t xml:space="preserve">this </w:t>
      </w:r>
      <w:r>
        <w:rPr>
          <w:lang w:eastAsia="de-DE"/>
        </w:rPr>
        <w:t>on a production system</w:t>
      </w:r>
      <w:r w:rsidR="00055083">
        <w:rPr>
          <w:lang w:eastAsia="de-DE"/>
        </w:rPr>
        <w:t>,</w:t>
      </w:r>
      <w:r>
        <w:rPr>
          <w:lang w:eastAsia="de-DE"/>
        </w:rPr>
        <w:t xml:space="preserve"> </w:t>
      </w:r>
      <w:r w:rsidR="00F22F61">
        <w:rPr>
          <w:lang w:eastAsia="de-DE"/>
        </w:rPr>
        <w:t xml:space="preserve">it would be advisable to </w:t>
      </w:r>
      <w:r>
        <w:rPr>
          <w:lang w:eastAsia="de-DE"/>
        </w:rPr>
        <w:t xml:space="preserve">add </w:t>
      </w:r>
      <w:commentRangeStart w:id="7"/>
      <w:r>
        <w:rPr>
          <w:lang w:eastAsia="de-DE"/>
        </w:rPr>
        <w:t xml:space="preserve">some filter conditions </w:t>
      </w:r>
      <w:commentRangeEnd w:id="7"/>
      <w:r w:rsidR="00F22F61">
        <w:rPr>
          <w:rStyle w:val="Kommentarzeichen"/>
        </w:rPr>
        <w:commentReference w:id="7"/>
      </w:r>
      <w:r>
        <w:rPr>
          <w:lang w:eastAsia="de-DE"/>
        </w:rPr>
        <w:t xml:space="preserve">to </w:t>
      </w:r>
      <w:r w:rsidR="005557D0">
        <w:rPr>
          <w:lang w:eastAsia="de-DE"/>
        </w:rPr>
        <w:t xml:space="preserve">avoid returning </w:t>
      </w:r>
      <w:r>
        <w:rPr>
          <w:lang w:eastAsia="de-DE"/>
        </w:rPr>
        <w:t>a</w:t>
      </w:r>
      <w:r w:rsidR="005557D0">
        <w:rPr>
          <w:lang w:eastAsia="de-DE"/>
        </w:rPr>
        <w:t>n excessive</w:t>
      </w:r>
      <w:r>
        <w:rPr>
          <w:lang w:eastAsia="de-DE"/>
        </w:rPr>
        <w:t xml:space="preserve"> number of results.</w:t>
      </w:r>
    </w:p>
    <w:p w:rsidR="00AB61CE" w:rsidRDefault="00AB61CE" w:rsidP="00AB61CE">
      <w:pPr>
        <w:pStyle w:val="Figure"/>
        <w:rPr>
          <w:lang w:val="de-DE" w:eastAsia="de-DE"/>
        </w:rPr>
      </w:pPr>
      <w:r>
        <w:rPr>
          <w:noProof/>
          <w:lang w:val="de-DE" w:eastAsia="de-DE"/>
        </w:rPr>
        <w:lastRenderedPageBreak/>
        <w:drawing>
          <wp:inline distT="0" distB="0" distL="0" distR="0">
            <wp:extent cx="4539302" cy="1324489"/>
            <wp:effectExtent l="19050" t="0" r="0" b="0"/>
            <wp:docPr id="3" name="ASPEXTf0202.tif" descr="D:\UserData\jkrause\Documents\Meine Daten\Bücher\Fachbuchprojekte\ASP.NET Extensibility\Images\ASPEXTf020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EXTf0202.tif"/>
                    <pic:cNvPicPr/>
                  </pic:nvPicPr>
                  <pic:blipFill>
                    <a:blip r:link="rId13"/>
                    <a:stretch>
                      <a:fillRect/>
                    </a:stretch>
                  </pic:blipFill>
                  <pic:spPr>
                    <a:xfrm>
                      <a:off x="0" y="0"/>
                      <a:ext cx="4538126" cy="1324146"/>
                    </a:xfrm>
                    <a:prstGeom prst="rect">
                      <a:avLst/>
                    </a:prstGeom>
                  </pic:spPr>
                </pic:pic>
              </a:graphicData>
            </a:graphic>
          </wp:inline>
        </w:drawing>
      </w:r>
    </w:p>
    <w:p w:rsidR="00872BB5" w:rsidRPr="00BD2020" w:rsidRDefault="00872BB5" w:rsidP="00872BB5">
      <w:pPr>
        <w:pStyle w:val="Production"/>
        <w:rPr>
          <w:lang w:eastAsia="de-DE"/>
        </w:rPr>
      </w:pPr>
      <w:r w:rsidRPr="00BD2020">
        <w:rPr>
          <w:lang w:eastAsia="de-DE"/>
        </w:rPr>
        <w:t>Insert ASPEXTf0202.tif</w:t>
      </w:r>
    </w:p>
    <w:p w:rsidR="00AB61CE" w:rsidRDefault="00AB61CE" w:rsidP="00AB61CE">
      <w:pPr>
        <w:pStyle w:val="FigureCaption"/>
      </w:pPr>
      <w:r>
        <w:t xml:space="preserve">Figure </w:t>
      </w:r>
      <w:r w:rsidR="003F25EE">
        <w:t>2-</w:t>
      </w:r>
      <w:r w:rsidR="0087096D">
        <w:fldChar w:fldCharType="begin"/>
      </w:r>
      <w:r w:rsidR="0087096D">
        <w:instrText xml:space="preserve"> SEQ Figure \* ARABIC </w:instrText>
      </w:r>
      <w:r w:rsidR="0087096D">
        <w:fldChar w:fldCharType="separate"/>
      </w:r>
      <w:r w:rsidR="00F90893">
        <w:t>3</w:t>
      </w:r>
      <w:r w:rsidR="0087096D">
        <w:fldChar w:fldCharType="end"/>
      </w:r>
      <w:r>
        <w:t xml:space="preserve">. Output shows detailed information about </w:t>
      </w:r>
      <w:r w:rsidR="00055083">
        <w:t xml:space="preserve">certain </w:t>
      </w:r>
      <w:r>
        <w:t>requests</w:t>
      </w:r>
    </w:p>
    <w:p w:rsidR="000A759E" w:rsidRDefault="00137D98" w:rsidP="00872BB5">
      <w:pPr>
        <w:pStyle w:val="BodyTextCont"/>
      </w:pPr>
      <w:r>
        <w:t xml:space="preserve">Monitoring requests is not </w:t>
      </w:r>
      <w:r w:rsidR="00EE420D">
        <w:t>particularly suited to</w:t>
      </w:r>
      <w:r>
        <w:t xml:space="preserve"> a console application. Imagine you have some requests that don’t </w:t>
      </w:r>
      <w:r w:rsidR="0070289C">
        <w:t xml:space="preserve">function </w:t>
      </w:r>
      <w:r>
        <w:t xml:space="preserve">as expected, but </w:t>
      </w:r>
      <w:r w:rsidR="0070289C">
        <w:t xml:space="preserve">the </w:t>
      </w:r>
      <w:r>
        <w:t xml:space="preserve">errors are </w:t>
      </w:r>
      <w:r w:rsidR="006D762D">
        <w:t xml:space="preserve">infrequent </w:t>
      </w:r>
      <w:r>
        <w:t xml:space="preserve">and not </w:t>
      </w:r>
      <w:r w:rsidR="006D762D">
        <w:t>reproducible</w:t>
      </w:r>
      <w:r>
        <w:t xml:space="preserve">. In </w:t>
      </w:r>
      <w:r w:rsidR="0070289C">
        <w:t>this situation</w:t>
      </w:r>
      <w:r w:rsidR="006D762D">
        <w:t xml:space="preserve">, </w:t>
      </w:r>
      <w:r>
        <w:t xml:space="preserve">you could write an application </w:t>
      </w:r>
      <w:r w:rsidR="006D762D">
        <w:t xml:space="preserve">to </w:t>
      </w:r>
      <w:r>
        <w:t xml:space="preserve">monitor a specific request and </w:t>
      </w:r>
      <w:r w:rsidR="006D762D">
        <w:t xml:space="preserve">log </w:t>
      </w:r>
      <w:r>
        <w:t xml:space="preserve">all </w:t>
      </w:r>
      <w:r w:rsidR="006D762D">
        <w:t>relevant data</w:t>
      </w:r>
      <w:r>
        <w:t xml:space="preserve">. When the error </w:t>
      </w:r>
      <w:r w:rsidR="006D762D">
        <w:t>re</w:t>
      </w:r>
      <w:r>
        <w:t>appears</w:t>
      </w:r>
      <w:r w:rsidR="006D762D">
        <w:t>,</w:t>
      </w:r>
      <w:r>
        <w:t xml:space="preserve"> your log file </w:t>
      </w:r>
      <w:r w:rsidR="006D762D">
        <w:t>should contain</w:t>
      </w:r>
      <w:r>
        <w:t xml:space="preserve"> information</w:t>
      </w:r>
      <w:r w:rsidR="006D762D">
        <w:t xml:space="preserve"> </w:t>
      </w:r>
      <w:r w:rsidR="0070289C">
        <w:t>enabling you to track down</w:t>
      </w:r>
      <w:r w:rsidR="006D762D">
        <w:t xml:space="preserve"> the error source</w:t>
      </w:r>
      <w:r>
        <w:t>.</w:t>
      </w:r>
    </w:p>
    <w:p w:rsidR="000A759E" w:rsidRDefault="00EA72E5" w:rsidP="007F79FE">
      <w:pPr>
        <w:pStyle w:val="berschrift3"/>
      </w:pPr>
      <w:r>
        <w:t xml:space="preserve">Get </w:t>
      </w:r>
      <w:r w:rsidR="006D762D">
        <w:t>I</w:t>
      </w:r>
      <w:r>
        <w:t xml:space="preserve">nformation about the </w:t>
      </w:r>
      <w:r w:rsidR="000A759E">
        <w:t>App</w:t>
      </w:r>
      <w:r>
        <w:t xml:space="preserve">lication </w:t>
      </w:r>
      <w:r w:rsidR="000A759E">
        <w:t xml:space="preserve">Domains </w:t>
      </w:r>
    </w:p>
    <w:p w:rsidR="000A759E" w:rsidRDefault="000A759E" w:rsidP="006E1CFA">
      <w:pPr>
        <w:pStyle w:val="BodyTextFirst"/>
      </w:pPr>
      <w:r>
        <w:t>The first time a request for an ASP.N</w:t>
      </w:r>
      <w:r w:rsidR="006E1CFA">
        <w:t>ET page is received, the IIS7</w:t>
      </w:r>
      <w:r>
        <w:t xml:space="preserve"> managed engine module creates an application domain (</w:t>
      </w:r>
      <w:proofErr w:type="spellStart"/>
      <w:r>
        <w:t>AppDomain</w:t>
      </w:r>
      <w:proofErr w:type="spellEnd"/>
      <w:r>
        <w:t xml:space="preserve">) in memory. </w:t>
      </w:r>
      <w:r w:rsidR="006E1CFA">
        <w:t xml:space="preserve">I explained this in </w:t>
      </w:r>
      <w:r w:rsidR="0070289C">
        <w:t>C</w:t>
      </w:r>
      <w:r w:rsidR="006E1CFA">
        <w:t xml:space="preserve">hapter 1. </w:t>
      </w:r>
      <w:r>
        <w:t xml:space="preserve">The </w:t>
      </w:r>
      <w:proofErr w:type="spellStart"/>
      <w:r>
        <w:t>AppDomain</w:t>
      </w:r>
      <w:proofErr w:type="spellEnd"/>
      <w:r>
        <w:t xml:space="preserve"> processes requests for </w:t>
      </w:r>
      <w:proofErr w:type="spellStart"/>
      <w:r>
        <w:t>aspx</w:t>
      </w:r>
      <w:proofErr w:type="spellEnd"/>
      <w:r>
        <w:t xml:space="preserve"> pages, or any page that uses managed code. Unloading and enumerating </w:t>
      </w:r>
      <w:proofErr w:type="spellStart"/>
      <w:r>
        <w:t>AppDomains</w:t>
      </w:r>
      <w:proofErr w:type="spellEnd"/>
      <w:r>
        <w:t xml:space="preserve"> is </w:t>
      </w:r>
      <w:r w:rsidR="002E1B50">
        <w:t>straightforward</w:t>
      </w:r>
      <w:r w:rsidR="0070289C">
        <w:t>.</w:t>
      </w:r>
      <w:r>
        <w:t xml:space="preserve"> </w:t>
      </w:r>
      <w:r w:rsidR="0070289C">
        <w:t>T</w:t>
      </w:r>
      <w:r>
        <w:t xml:space="preserve">his section shows you how to do both. </w:t>
      </w:r>
    </w:p>
    <w:p w:rsidR="000A759E" w:rsidRDefault="000A759E" w:rsidP="007F79FE">
      <w:pPr>
        <w:pStyle w:val="berschrift4"/>
      </w:pPr>
      <w:r>
        <w:t xml:space="preserve">Unloading a Specific </w:t>
      </w:r>
      <w:proofErr w:type="spellStart"/>
      <w:r>
        <w:t>AppDomain</w:t>
      </w:r>
      <w:proofErr w:type="spellEnd"/>
      <w:r>
        <w:t xml:space="preserve"> </w:t>
      </w:r>
    </w:p>
    <w:p w:rsidR="000A759E" w:rsidRDefault="000A759E" w:rsidP="006E1CFA">
      <w:pPr>
        <w:pStyle w:val="BodyTextFirst"/>
      </w:pPr>
      <w:r>
        <w:t xml:space="preserve">To unload a specific </w:t>
      </w:r>
      <w:proofErr w:type="spellStart"/>
      <w:r>
        <w:t>AppDomain</w:t>
      </w:r>
      <w:proofErr w:type="spellEnd"/>
      <w:r>
        <w:t xml:space="preserve">, you must be able to uniquely identify it. </w:t>
      </w:r>
      <w:proofErr w:type="spellStart"/>
      <w:r>
        <w:t>AppDomain</w:t>
      </w:r>
      <w:r w:rsidR="008A0A03">
        <w:t>s</w:t>
      </w:r>
      <w:proofErr w:type="spellEnd"/>
      <w:r>
        <w:t xml:space="preserve"> have three key properties: </w:t>
      </w:r>
      <w:r w:rsidRPr="003606D8">
        <w:rPr>
          <w:rStyle w:val="CodeInline"/>
        </w:rPr>
        <w:t>I</w:t>
      </w:r>
      <w:r w:rsidR="003606D8" w:rsidRPr="003606D8">
        <w:rPr>
          <w:rStyle w:val="CodeInline"/>
        </w:rPr>
        <w:t>d</w:t>
      </w:r>
      <w:r w:rsidR="003606D8">
        <w:t xml:space="preserve">, </w:t>
      </w:r>
      <w:proofErr w:type="spellStart"/>
      <w:r w:rsidR="003606D8" w:rsidRPr="003606D8">
        <w:rPr>
          <w:rStyle w:val="CodeInline"/>
        </w:rPr>
        <w:t>VirtualPath</w:t>
      </w:r>
      <w:proofErr w:type="spellEnd"/>
      <w:r w:rsidR="003606D8">
        <w:t xml:space="preserve"> and </w:t>
      </w:r>
      <w:proofErr w:type="spellStart"/>
      <w:r w:rsidR="003606D8" w:rsidRPr="003606D8">
        <w:rPr>
          <w:rStyle w:val="CodeInline"/>
        </w:rPr>
        <w:t>PhysicalPath</w:t>
      </w:r>
      <w:proofErr w:type="spellEnd"/>
      <w:r>
        <w:t>.</w:t>
      </w:r>
      <w:r w:rsidR="0070289C">
        <w:t xml:space="preserve"> O</w:t>
      </w:r>
      <w:r>
        <w:t xml:space="preserve">ne of these </w:t>
      </w:r>
      <w:r w:rsidR="002E1B50">
        <w:t xml:space="preserve">properties should </w:t>
      </w:r>
      <w:r>
        <w:t xml:space="preserve">be sufficient. </w:t>
      </w:r>
    </w:p>
    <w:p w:rsidR="003606D8" w:rsidRDefault="003606D8" w:rsidP="006E1CFA">
      <w:pPr>
        <w:pStyle w:val="BodyTextFirst"/>
      </w:pPr>
      <w:r>
        <w:t xml:space="preserve">The code snippet </w:t>
      </w:r>
      <w:r w:rsidR="003F25EE">
        <w:t xml:space="preserve">in Listing 2-5 </w:t>
      </w:r>
      <w:r>
        <w:t xml:space="preserve">shows </w:t>
      </w:r>
      <w:r w:rsidR="0070289C">
        <w:t xml:space="preserve">you </w:t>
      </w:r>
      <w:r>
        <w:t xml:space="preserve">how to </w:t>
      </w:r>
      <w:r w:rsidR="00675DD1">
        <w:t xml:space="preserve">obtain </w:t>
      </w:r>
      <w:r>
        <w:t xml:space="preserve">the </w:t>
      </w:r>
      <w:r w:rsidR="00675DD1">
        <w:t xml:space="preserve">desired </w:t>
      </w:r>
      <w:proofErr w:type="spellStart"/>
      <w:r w:rsidR="00675DD1">
        <w:t>AppDomain</w:t>
      </w:r>
      <w:proofErr w:type="spellEnd"/>
      <w:r w:rsidR="00675DD1">
        <w:t xml:space="preserve"> using </w:t>
      </w:r>
      <w:proofErr w:type="gramStart"/>
      <w:r w:rsidR="00675DD1">
        <w:t xml:space="preserve">a </w:t>
      </w:r>
      <w:r>
        <w:t xml:space="preserve"> LINQ</w:t>
      </w:r>
      <w:proofErr w:type="gramEnd"/>
      <w:r>
        <w:t xml:space="preserve"> query.</w:t>
      </w:r>
      <w:r w:rsidR="007840AB">
        <w:t xml:space="preserve"> The nested </w:t>
      </w:r>
      <w:r w:rsidR="007840AB" w:rsidRPr="007840AB">
        <w:rPr>
          <w:rStyle w:val="CodeInline"/>
        </w:rPr>
        <w:t>from</w:t>
      </w:r>
      <w:r w:rsidR="007840AB">
        <w:t xml:space="preserve"> statements form a join to retrieve the </w:t>
      </w:r>
      <w:proofErr w:type="spellStart"/>
      <w:r w:rsidR="007840AB" w:rsidRPr="007840AB">
        <w:rPr>
          <w:rStyle w:val="CodeInline"/>
        </w:rPr>
        <w:t>ApplicationDomains</w:t>
      </w:r>
      <w:proofErr w:type="spellEnd"/>
      <w:r w:rsidR="007840AB">
        <w:t xml:space="preserve"> property for each running </w:t>
      </w:r>
      <w:proofErr w:type="spellStart"/>
      <w:r w:rsidR="007840AB" w:rsidRPr="007840AB">
        <w:rPr>
          <w:rStyle w:val="CodeInline"/>
        </w:rPr>
        <w:t>WorkerProcess</w:t>
      </w:r>
      <w:proofErr w:type="spellEnd"/>
      <w:r w:rsidR="007840AB">
        <w:t xml:space="preserve"> object. The </w:t>
      </w:r>
      <w:r w:rsidR="007840AB" w:rsidRPr="007840AB">
        <w:rPr>
          <w:rStyle w:val="CodeInline"/>
        </w:rPr>
        <w:t>where</w:t>
      </w:r>
      <w:r w:rsidR="007840AB">
        <w:t xml:space="preserve"> clause restricts the result to the </w:t>
      </w:r>
      <w:r w:rsidR="00AC2322">
        <w:t xml:space="preserve">single </w:t>
      </w:r>
      <w:proofErr w:type="spellStart"/>
      <w:r w:rsidR="00AC2322">
        <w:t>AppDomain</w:t>
      </w:r>
      <w:proofErr w:type="spellEnd"/>
      <w:r w:rsidR="00AC2322">
        <w:t xml:space="preserve"> </w:t>
      </w:r>
      <w:r w:rsidR="007840AB">
        <w:t xml:space="preserve">defined by the given </w:t>
      </w:r>
      <w:r w:rsidR="007840AB" w:rsidRPr="007840AB">
        <w:rPr>
          <w:rStyle w:val="CodeInline"/>
        </w:rPr>
        <w:t>Id</w:t>
      </w:r>
      <w:r w:rsidR="007840AB">
        <w:t>. For a real-life application</w:t>
      </w:r>
      <w:r w:rsidR="0070289C">
        <w:t>,</w:t>
      </w:r>
      <w:r w:rsidR="007840AB">
        <w:t xml:space="preserve"> this value could be a variable. </w:t>
      </w:r>
      <w:r w:rsidR="003D4B67">
        <w:t xml:space="preserve">We saw the </w:t>
      </w:r>
      <w:proofErr w:type="spellStart"/>
      <w:r w:rsidR="007840AB" w:rsidRPr="007840AB">
        <w:rPr>
          <w:rStyle w:val="CodeInline"/>
        </w:rPr>
        <w:t>ShowWorkerProcess</w:t>
      </w:r>
      <w:r w:rsidR="003D4B67">
        <w:rPr>
          <w:rStyle w:val="CodeInline"/>
        </w:rPr>
        <w:t>es</w:t>
      </w:r>
      <w:proofErr w:type="spellEnd"/>
      <w:r w:rsidR="007840AB">
        <w:t xml:space="preserve"> method </w:t>
      </w:r>
      <w:r w:rsidR="003D4B67">
        <w:t>earlier</w:t>
      </w:r>
      <w:r w:rsidR="007840AB">
        <w:t xml:space="preserve"> in </w:t>
      </w:r>
      <w:r w:rsidR="00836088">
        <w:fldChar w:fldCharType="begin"/>
      </w:r>
      <w:r w:rsidR="007840AB">
        <w:instrText xml:space="preserve"> REF _Ref219820045 \h </w:instrText>
      </w:r>
      <w:r w:rsidR="00836088">
        <w:fldChar w:fldCharType="separate"/>
      </w:r>
      <w:r w:rsidR="007840AB">
        <w:t xml:space="preserve">Listing </w:t>
      </w:r>
      <w:r w:rsidR="003F25EE">
        <w:t>2-</w:t>
      </w:r>
      <w:r w:rsidR="007840AB">
        <w:t>2</w:t>
      </w:r>
      <w:r w:rsidR="00836088">
        <w:fldChar w:fldCharType="end"/>
      </w:r>
      <w:r w:rsidR="007840AB">
        <w:t>. It</w:t>
      </w:r>
      <w:r w:rsidR="0070289C">
        <w:t>’</w:t>
      </w:r>
      <w:r w:rsidR="007840AB">
        <w:t>s not required</w:t>
      </w:r>
      <w:r w:rsidR="0070289C">
        <w:t>,</w:t>
      </w:r>
      <w:r w:rsidR="007840AB">
        <w:t xml:space="preserve"> but </w:t>
      </w:r>
      <w:r w:rsidR="0070289C">
        <w:t>I’ve</w:t>
      </w:r>
      <w:r w:rsidR="003D4B67">
        <w:t xml:space="preserve"> included </w:t>
      </w:r>
      <w:r w:rsidR="0070289C">
        <w:t xml:space="preserve">it </w:t>
      </w:r>
      <w:r w:rsidR="003D4B67">
        <w:t>here</w:t>
      </w:r>
      <w:r w:rsidR="007840AB">
        <w:t xml:space="preserve"> for demonstration purposes.</w:t>
      </w:r>
    </w:p>
    <w:p w:rsidR="003606D8" w:rsidRDefault="003606D8" w:rsidP="003606D8">
      <w:pPr>
        <w:pStyle w:val="CodeCaption"/>
      </w:pPr>
      <w:r>
        <w:t xml:space="preserve">Listing </w:t>
      </w:r>
      <w:r w:rsidR="003F25EE">
        <w:t>2-</w:t>
      </w:r>
      <w:r w:rsidR="0087096D">
        <w:fldChar w:fldCharType="begin"/>
      </w:r>
      <w:r w:rsidR="0087096D">
        <w:instrText xml:space="preserve"> SEQ Listing \* ARABIC </w:instrText>
      </w:r>
      <w:r w:rsidR="0087096D">
        <w:fldChar w:fldCharType="separate"/>
      </w:r>
      <w:r w:rsidR="007D7C75">
        <w:t>5</w:t>
      </w:r>
      <w:r w:rsidR="0087096D">
        <w:fldChar w:fldCharType="end"/>
      </w:r>
      <w:r>
        <w:t xml:space="preserve">. </w:t>
      </w:r>
      <w:r w:rsidR="007840AB">
        <w:t>Retrieve information about the application domains</w:t>
      </w:r>
      <w:r>
        <w:t xml:space="preserve"> </w:t>
      </w:r>
    </w:p>
    <w:p w:rsidR="003606D8" w:rsidRPr="003606D8" w:rsidRDefault="003606D8" w:rsidP="003606D8">
      <w:pPr>
        <w:pStyle w:val="CodeFirst"/>
        <w:rPr>
          <w:lang w:eastAsia="de-DE"/>
        </w:rPr>
      </w:pPr>
      <w:r w:rsidRPr="003606D8">
        <w:rPr>
          <w:lang w:eastAsia="de-DE"/>
        </w:rPr>
        <w:t>internal static string UnloadAppDomain(string name)</w:t>
      </w:r>
    </w:p>
    <w:p w:rsidR="003606D8" w:rsidRPr="003606D8" w:rsidRDefault="003606D8" w:rsidP="003606D8">
      <w:pPr>
        <w:pStyle w:val="Code"/>
        <w:rPr>
          <w:lang w:eastAsia="de-DE"/>
        </w:rPr>
      </w:pPr>
      <w:r w:rsidRPr="003606D8">
        <w:rPr>
          <w:lang w:eastAsia="de-DE"/>
        </w:rPr>
        <w:t>{</w:t>
      </w:r>
    </w:p>
    <w:p w:rsidR="003606D8" w:rsidRPr="003606D8" w:rsidRDefault="003606D8" w:rsidP="003606D8">
      <w:pPr>
        <w:pStyle w:val="Code"/>
        <w:rPr>
          <w:lang w:eastAsia="de-DE"/>
        </w:rPr>
      </w:pPr>
      <w:r w:rsidRPr="003606D8">
        <w:rPr>
          <w:lang w:eastAsia="de-DE"/>
        </w:rPr>
        <w:t xml:space="preserve">    StringBuilder sb = new StringBuilder();</w:t>
      </w:r>
    </w:p>
    <w:p w:rsidR="003606D8" w:rsidRPr="003606D8" w:rsidRDefault="003606D8" w:rsidP="003606D8">
      <w:pPr>
        <w:pStyle w:val="Code"/>
        <w:rPr>
          <w:lang w:eastAsia="de-DE"/>
        </w:rPr>
      </w:pPr>
      <w:r w:rsidRPr="003606D8">
        <w:rPr>
          <w:lang w:eastAsia="de-DE"/>
        </w:rPr>
        <w:t xml:space="preserve">    try</w:t>
      </w:r>
    </w:p>
    <w:p w:rsidR="003606D8" w:rsidRPr="003606D8" w:rsidRDefault="003606D8" w:rsidP="003606D8">
      <w:pPr>
        <w:pStyle w:val="Code"/>
        <w:rPr>
          <w:lang w:eastAsia="de-DE"/>
        </w:rPr>
      </w:pPr>
      <w:r w:rsidRPr="003606D8">
        <w:rPr>
          <w:lang w:eastAsia="de-DE"/>
        </w:rPr>
        <w:t xml:space="preserve">    {</w:t>
      </w:r>
    </w:p>
    <w:p w:rsidR="003606D8" w:rsidRPr="003606D8" w:rsidRDefault="003606D8" w:rsidP="003606D8">
      <w:pPr>
        <w:pStyle w:val="Code"/>
        <w:rPr>
          <w:lang w:eastAsia="de-DE"/>
        </w:rPr>
      </w:pPr>
      <w:r w:rsidRPr="003606D8">
        <w:rPr>
          <w:lang w:eastAsia="de-DE"/>
        </w:rPr>
        <w:t xml:space="preserve">        sb.Append(ShowWorkerProcesses());</w:t>
      </w:r>
    </w:p>
    <w:p w:rsidR="003606D8" w:rsidRPr="003606D8" w:rsidRDefault="003606D8" w:rsidP="003606D8">
      <w:pPr>
        <w:pStyle w:val="Code"/>
        <w:rPr>
          <w:lang w:eastAsia="de-DE"/>
        </w:rPr>
      </w:pPr>
      <w:r w:rsidRPr="003606D8">
        <w:rPr>
          <w:lang w:eastAsia="de-DE"/>
        </w:rPr>
        <w:t xml:space="preserve">        ServerManager manager = new ServerManager();</w:t>
      </w:r>
    </w:p>
    <w:p w:rsidR="003606D8" w:rsidRPr="003606D8" w:rsidRDefault="003606D8" w:rsidP="003606D8">
      <w:pPr>
        <w:pStyle w:val="Code"/>
        <w:rPr>
          <w:lang w:eastAsia="de-DE"/>
        </w:rPr>
      </w:pPr>
      <w:r w:rsidRPr="003606D8">
        <w:rPr>
          <w:lang w:eastAsia="de-DE"/>
        </w:rPr>
        <w:t xml:space="preserve">        var appDomains = from proc in manager.WorkerProcesses</w:t>
      </w:r>
    </w:p>
    <w:p w:rsidR="003606D8" w:rsidRPr="003606D8" w:rsidRDefault="003606D8" w:rsidP="003606D8">
      <w:pPr>
        <w:pStyle w:val="Code"/>
        <w:rPr>
          <w:lang w:eastAsia="de-DE"/>
        </w:rPr>
      </w:pPr>
      <w:r w:rsidRPr="003606D8">
        <w:rPr>
          <w:lang w:eastAsia="de-DE"/>
        </w:rPr>
        <w:lastRenderedPageBreak/>
        <w:t xml:space="preserve">                         from adc in proc.ApplicationDomains</w:t>
      </w:r>
    </w:p>
    <w:p w:rsidR="003606D8" w:rsidRPr="003606D8" w:rsidRDefault="003606D8" w:rsidP="003606D8">
      <w:pPr>
        <w:pStyle w:val="Code"/>
        <w:rPr>
          <w:lang w:eastAsia="de-DE"/>
        </w:rPr>
      </w:pPr>
      <w:r w:rsidRPr="003606D8">
        <w:rPr>
          <w:lang w:eastAsia="de-DE"/>
        </w:rPr>
        <w:t xml:space="preserve">                         where adc.Id == "/LM/W3SVC/4/ROOT"</w:t>
      </w:r>
    </w:p>
    <w:p w:rsidR="003606D8" w:rsidRPr="003606D8" w:rsidRDefault="003606D8" w:rsidP="003606D8">
      <w:pPr>
        <w:pStyle w:val="Code"/>
        <w:rPr>
          <w:lang w:eastAsia="de-DE"/>
        </w:rPr>
      </w:pPr>
      <w:r w:rsidRPr="003606D8">
        <w:rPr>
          <w:lang w:eastAsia="de-DE"/>
        </w:rPr>
        <w:t xml:space="preserve">                         select adc;</w:t>
      </w:r>
    </w:p>
    <w:p w:rsidR="003606D8" w:rsidRPr="003606D8" w:rsidRDefault="003606D8" w:rsidP="003606D8">
      <w:pPr>
        <w:pStyle w:val="Code"/>
        <w:rPr>
          <w:lang w:eastAsia="de-DE"/>
        </w:rPr>
      </w:pPr>
    </w:p>
    <w:p w:rsidR="003606D8" w:rsidRPr="003606D8" w:rsidRDefault="003606D8" w:rsidP="003606D8">
      <w:pPr>
        <w:pStyle w:val="Code"/>
        <w:rPr>
          <w:lang w:eastAsia="de-DE"/>
        </w:rPr>
      </w:pPr>
      <w:r w:rsidRPr="003606D8">
        <w:rPr>
          <w:lang w:eastAsia="de-DE"/>
        </w:rPr>
        <w:t xml:space="preserve">        ApplicationDomain ad = appDomains.FirstOrDefault&lt;ApplicationDomain&gt;();</w:t>
      </w:r>
    </w:p>
    <w:p w:rsidR="003606D8" w:rsidRPr="003606D8" w:rsidRDefault="003606D8" w:rsidP="003606D8">
      <w:pPr>
        <w:pStyle w:val="Code"/>
        <w:rPr>
          <w:lang w:eastAsia="de-DE"/>
        </w:rPr>
      </w:pPr>
    </w:p>
    <w:p w:rsidR="003606D8" w:rsidRPr="003606D8" w:rsidRDefault="003606D8" w:rsidP="003606D8">
      <w:pPr>
        <w:pStyle w:val="Code"/>
        <w:rPr>
          <w:lang w:eastAsia="de-DE"/>
        </w:rPr>
      </w:pPr>
      <w:r w:rsidRPr="003606D8">
        <w:rPr>
          <w:lang w:eastAsia="de-DE"/>
        </w:rPr>
        <w:t xml:space="preserve">        if (ad != null)</w:t>
      </w:r>
    </w:p>
    <w:p w:rsidR="003606D8" w:rsidRPr="003606D8" w:rsidRDefault="003606D8" w:rsidP="003606D8">
      <w:pPr>
        <w:pStyle w:val="Code"/>
        <w:rPr>
          <w:lang w:eastAsia="de-DE"/>
        </w:rPr>
      </w:pPr>
      <w:r w:rsidRPr="003606D8">
        <w:rPr>
          <w:lang w:eastAsia="de-DE"/>
        </w:rPr>
        <w:t xml:space="preserve">        {</w:t>
      </w:r>
    </w:p>
    <w:p w:rsidR="003606D8" w:rsidRPr="003606D8" w:rsidRDefault="003606D8" w:rsidP="007840AB">
      <w:pPr>
        <w:pStyle w:val="Code"/>
        <w:rPr>
          <w:lang w:eastAsia="de-DE"/>
        </w:rPr>
      </w:pPr>
      <w:r w:rsidRPr="003606D8">
        <w:rPr>
          <w:lang w:eastAsia="de-DE"/>
        </w:rPr>
        <w:t xml:space="preserve">            ad.Unload();</w:t>
      </w:r>
    </w:p>
    <w:p w:rsidR="003606D8" w:rsidRPr="003606D8" w:rsidRDefault="003606D8" w:rsidP="003606D8">
      <w:pPr>
        <w:pStyle w:val="Code"/>
        <w:rPr>
          <w:lang w:eastAsia="de-DE"/>
        </w:rPr>
      </w:pPr>
      <w:r w:rsidRPr="003606D8">
        <w:rPr>
          <w:lang w:eastAsia="de-DE"/>
        </w:rPr>
        <w:t xml:space="preserve">            return name + " unloaded";</w:t>
      </w:r>
    </w:p>
    <w:p w:rsidR="003606D8" w:rsidRPr="003606D8" w:rsidRDefault="003606D8" w:rsidP="003606D8">
      <w:pPr>
        <w:pStyle w:val="Code"/>
        <w:rPr>
          <w:lang w:eastAsia="de-DE"/>
        </w:rPr>
      </w:pPr>
      <w:r w:rsidRPr="003606D8">
        <w:rPr>
          <w:lang w:eastAsia="de-DE"/>
        </w:rPr>
        <w:t xml:space="preserve">        }</w:t>
      </w:r>
    </w:p>
    <w:p w:rsidR="003606D8" w:rsidRPr="003606D8" w:rsidRDefault="003606D8" w:rsidP="003606D8">
      <w:pPr>
        <w:pStyle w:val="Code"/>
        <w:rPr>
          <w:lang w:eastAsia="de-DE"/>
        </w:rPr>
      </w:pPr>
      <w:r w:rsidRPr="003606D8">
        <w:rPr>
          <w:lang w:eastAsia="de-DE"/>
        </w:rPr>
        <w:t xml:space="preserve">        else</w:t>
      </w:r>
    </w:p>
    <w:p w:rsidR="003606D8" w:rsidRPr="003606D8" w:rsidRDefault="003606D8" w:rsidP="003606D8">
      <w:pPr>
        <w:pStyle w:val="Code"/>
        <w:rPr>
          <w:lang w:eastAsia="de-DE"/>
        </w:rPr>
      </w:pPr>
      <w:r w:rsidRPr="003606D8">
        <w:rPr>
          <w:lang w:eastAsia="de-DE"/>
        </w:rPr>
        <w:t xml:space="preserve">        {</w:t>
      </w:r>
    </w:p>
    <w:p w:rsidR="003606D8" w:rsidRPr="003606D8" w:rsidRDefault="003606D8" w:rsidP="003606D8">
      <w:pPr>
        <w:pStyle w:val="Code"/>
        <w:rPr>
          <w:lang w:eastAsia="de-DE"/>
        </w:rPr>
      </w:pPr>
      <w:r w:rsidRPr="003606D8">
        <w:rPr>
          <w:lang w:eastAsia="de-DE"/>
        </w:rPr>
        <w:t xml:space="preserve">            return "can't find " + name;</w:t>
      </w:r>
    </w:p>
    <w:p w:rsidR="003606D8" w:rsidRPr="003606D8" w:rsidRDefault="003606D8" w:rsidP="003606D8">
      <w:pPr>
        <w:pStyle w:val="Code"/>
        <w:rPr>
          <w:lang w:eastAsia="de-DE"/>
        </w:rPr>
      </w:pPr>
      <w:r w:rsidRPr="003606D8">
        <w:rPr>
          <w:lang w:eastAsia="de-DE"/>
        </w:rPr>
        <w:t xml:space="preserve">        }</w:t>
      </w:r>
    </w:p>
    <w:p w:rsidR="003606D8" w:rsidRPr="003606D8" w:rsidRDefault="003606D8" w:rsidP="003606D8">
      <w:pPr>
        <w:pStyle w:val="Code"/>
        <w:rPr>
          <w:lang w:eastAsia="de-DE"/>
        </w:rPr>
      </w:pPr>
      <w:r w:rsidRPr="003606D8">
        <w:rPr>
          <w:lang w:eastAsia="de-DE"/>
        </w:rPr>
        <w:t xml:space="preserve">    }</w:t>
      </w:r>
    </w:p>
    <w:p w:rsidR="003606D8" w:rsidRPr="003606D8" w:rsidRDefault="003606D8" w:rsidP="003606D8">
      <w:pPr>
        <w:pStyle w:val="Code"/>
        <w:rPr>
          <w:lang w:eastAsia="de-DE"/>
        </w:rPr>
      </w:pPr>
      <w:r w:rsidRPr="003606D8">
        <w:rPr>
          <w:lang w:eastAsia="de-DE"/>
        </w:rPr>
        <w:t xml:space="preserve">    catch (Exception ex)</w:t>
      </w:r>
    </w:p>
    <w:p w:rsidR="003606D8" w:rsidRPr="003606D8" w:rsidRDefault="003606D8" w:rsidP="003606D8">
      <w:pPr>
        <w:pStyle w:val="Code"/>
        <w:rPr>
          <w:lang w:eastAsia="de-DE"/>
        </w:rPr>
      </w:pPr>
      <w:r w:rsidRPr="003606D8">
        <w:rPr>
          <w:lang w:eastAsia="de-DE"/>
        </w:rPr>
        <w:t xml:space="preserve">    {</w:t>
      </w:r>
    </w:p>
    <w:p w:rsidR="003606D8" w:rsidRPr="003606D8" w:rsidRDefault="003606D8" w:rsidP="003606D8">
      <w:pPr>
        <w:pStyle w:val="Code"/>
        <w:rPr>
          <w:lang w:eastAsia="de-DE"/>
        </w:rPr>
      </w:pPr>
      <w:r w:rsidRPr="003606D8">
        <w:rPr>
          <w:lang w:eastAsia="de-DE"/>
        </w:rPr>
        <w:t xml:space="preserve">        return ex.Message;</w:t>
      </w:r>
    </w:p>
    <w:p w:rsidR="003606D8" w:rsidRPr="003606D8" w:rsidRDefault="003606D8" w:rsidP="003606D8">
      <w:pPr>
        <w:pStyle w:val="Code"/>
        <w:rPr>
          <w:lang w:eastAsia="de-DE"/>
        </w:rPr>
      </w:pPr>
      <w:r w:rsidRPr="003606D8">
        <w:rPr>
          <w:lang w:eastAsia="de-DE"/>
        </w:rPr>
        <w:t xml:space="preserve">    }</w:t>
      </w:r>
    </w:p>
    <w:p w:rsidR="003606D8" w:rsidRPr="003606D8" w:rsidRDefault="003606D8" w:rsidP="003606D8">
      <w:pPr>
        <w:pStyle w:val="CodeLast"/>
      </w:pPr>
      <w:r w:rsidRPr="003606D8">
        <w:rPr>
          <w:lang w:eastAsia="de-DE"/>
        </w:rPr>
        <w:t>}</w:t>
      </w:r>
    </w:p>
    <w:p w:rsidR="000A759E" w:rsidRDefault="000A759E" w:rsidP="003606D8">
      <w:pPr>
        <w:pStyle w:val="BodyTextCont"/>
      </w:pPr>
      <w:r>
        <w:t xml:space="preserve">Incidentally, the </w:t>
      </w:r>
      <w:proofErr w:type="spellStart"/>
      <w:r>
        <w:t>AppDomain</w:t>
      </w:r>
      <w:r w:rsidR="003606D8">
        <w:t>’s</w:t>
      </w:r>
      <w:proofErr w:type="spellEnd"/>
      <w:r>
        <w:t xml:space="preserve"> </w:t>
      </w:r>
      <w:r w:rsidRPr="003606D8">
        <w:rPr>
          <w:rStyle w:val="CodeInline"/>
        </w:rPr>
        <w:t>I</w:t>
      </w:r>
      <w:r w:rsidR="003606D8" w:rsidRPr="003606D8">
        <w:rPr>
          <w:rStyle w:val="CodeInline"/>
        </w:rPr>
        <w:t>d</w:t>
      </w:r>
      <w:r>
        <w:t xml:space="preserve"> property is a path that looks like this: </w:t>
      </w:r>
    </w:p>
    <w:p w:rsidR="003606D8" w:rsidRDefault="000A759E" w:rsidP="003606D8">
      <w:pPr>
        <w:pStyle w:val="CodeSingle"/>
      </w:pPr>
      <w:r>
        <w:t>/LM/W3SVC/</w:t>
      </w:r>
      <w:r w:rsidR="00BD2020">
        <w:t>1</w:t>
      </w:r>
      <w:r>
        <w:t xml:space="preserve">/ROOT </w:t>
      </w:r>
    </w:p>
    <w:p w:rsidR="003606D8" w:rsidRDefault="003606D8" w:rsidP="003606D8">
      <w:pPr>
        <w:pStyle w:val="BodyTextCont"/>
      </w:pPr>
      <w:r>
        <w:t>The “</w:t>
      </w:r>
      <w:r w:rsidR="00BD2020">
        <w:t>1</w:t>
      </w:r>
      <w:r>
        <w:t>”</w:t>
      </w:r>
      <w:r w:rsidR="000A759E">
        <w:t xml:space="preserve"> in the path listed is the </w:t>
      </w:r>
      <w:r w:rsidR="00A85AEC">
        <w:t>s</w:t>
      </w:r>
      <w:r w:rsidR="000A759E">
        <w:t>ite</w:t>
      </w:r>
      <w:r>
        <w:t xml:space="preserve">’s ID. </w:t>
      </w:r>
      <w:r w:rsidR="003D4B67">
        <w:t>“</w:t>
      </w:r>
      <w:r w:rsidR="000A759E">
        <w:t>1</w:t>
      </w:r>
      <w:r w:rsidR="003D4B67">
        <w:t>”</w:t>
      </w:r>
      <w:r w:rsidR="000A759E">
        <w:t xml:space="preserve"> </w:t>
      </w:r>
      <w:r w:rsidR="003D4B67">
        <w:t xml:space="preserve">usually </w:t>
      </w:r>
      <w:r w:rsidR="000A759E">
        <w:t xml:space="preserve">corresponds </w:t>
      </w:r>
      <w:r>
        <w:t>to the default Web site.</w:t>
      </w:r>
      <w:r w:rsidR="000A759E">
        <w:t xml:space="preserve"> </w:t>
      </w:r>
      <w:r>
        <w:t xml:space="preserve">You </w:t>
      </w:r>
      <w:r w:rsidR="00556BDD">
        <w:t xml:space="preserve">could </w:t>
      </w:r>
      <w:r>
        <w:t>find any number here, depending on how many webs you have on the machine you</w:t>
      </w:r>
      <w:r w:rsidR="0070289C">
        <w:t>’re</w:t>
      </w:r>
      <w:r>
        <w:t xml:space="preserve"> currently investigating.</w:t>
      </w:r>
    </w:p>
    <w:p w:rsidR="003606D8" w:rsidRDefault="000A759E" w:rsidP="003606D8">
      <w:pPr>
        <w:pStyle w:val="BodyTextCont"/>
      </w:pPr>
      <w:r>
        <w:t>If you generate a list of your server</w:t>
      </w:r>
      <w:r w:rsidR="003606D8">
        <w:t>’</w:t>
      </w:r>
      <w:r>
        <w:t xml:space="preserve">s </w:t>
      </w:r>
      <w:proofErr w:type="spellStart"/>
      <w:r>
        <w:t>AppDomains</w:t>
      </w:r>
      <w:proofErr w:type="spellEnd"/>
      <w:r>
        <w:t xml:space="preserve"> and their properties first</w:t>
      </w:r>
      <w:r w:rsidR="003606D8">
        <w:t xml:space="preserve">, you’ll find the right one easily </w:t>
      </w:r>
      <w:r w:rsidR="00556BDD">
        <w:t>(see</w:t>
      </w:r>
      <w:r w:rsidR="003606D8">
        <w:t xml:space="preserve"> </w:t>
      </w:r>
      <w:r w:rsidR="00836088">
        <w:fldChar w:fldCharType="begin"/>
      </w:r>
      <w:r w:rsidR="003606D8">
        <w:instrText xml:space="preserve"> REF _Ref219820045 \h </w:instrText>
      </w:r>
      <w:r w:rsidR="00836088">
        <w:fldChar w:fldCharType="separate"/>
      </w:r>
      <w:r w:rsidR="00BF4C07">
        <w:t xml:space="preserve">Listing </w:t>
      </w:r>
      <w:r w:rsidR="00556BDD">
        <w:t>2-</w:t>
      </w:r>
      <w:r w:rsidR="00BF4C07">
        <w:rPr>
          <w:noProof/>
        </w:rPr>
        <w:t>2</w:t>
      </w:r>
      <w:r w:rsidR="00836088">
        <w:fldChar w:fldCharType="end"/>
      </w:r>
      <w:r w:rsidR="003606D8">
        <w:t xml:space="preserve"> where we </w:t>
      </w:r>
      <w:r w:rsidR="00556BDD">
        <w:t xml:space="preserve">extracted </w:t>
      </w:r>
      <w:r w:rsidR="003606D8">
        <w:t xml:space="preserve">the </w:t>
      </w:r>
      <w:proofErr w:type="spellStart"/>
      <w:r w:rsidR="003606D8">
        <w:t>AppDomain</w:t>
      </w:r>
      <w:proofErr w:type="spellEnd"/>
      <w:r w:rsidR="003606D8">
        <w:t xml:space="preserve"> instances </w:t>
      </w:r>
      <w:r w:rsidR="00556BDD">
        <w:t>from</w:t>
      </w:r>
      <w:r w:rsidR="003606D8">
        <w:t xml:space="preserve"> the currently running worker processes</w:t>
      </w:r>
      <w:r w:rsidR="00556BDD">
        <w:t>)</w:t>
      </w:r>
      <w:r w:rsidR="003606D8">
        <w:t>.</w:t>
      </w:r>
    </w:p>
    <w:p w:rsidR="003606D8" w:rsidRDefault="003606D8" w:rsidP="003606D8">
      <w:pPr>
        <w:pStyle w:val="BodyTextCont"/>
      </w:pPr>
      <w:r>
        <w:t xml:space="preserve">However, the purpose of the script was </w:t>
      </w:r>
      <w:r w:rsidR="00556BDD">
        <w:t xml:space="preserve">to </w:t>
      </w:r>
      <w:r>
        <w:t xml:space="preserve">unload </w:t>
      </w:r>
      <w:r w:rsidR="00556BDD">
        <w:t>a particular</w:t>
      </w:r>
      <w:r>
        <w:t xml:space="preserve"> </w:t>
      </w:r>
      <w:proofErr w:type="spellStart"/>
      <w:r>
        <w:t>AppDomain</w:t>
      </w:r>
      <w:proofErr w:type="spellEnd"/>
      <w:r>
        <w:t xml:space="preserve">. To understand what happens </w:t>
      </w:r>
      <w:r w:rsidR="00556BDD">
        <w:t xml:space="preserve">when you unload an </w:t>
      </w:r>
      <w:proofErr w:type="spellStart"/>
      <w:r w:rsidR="00556BDD">
        <w:t>AppDomain</w:t>
      </w:r>
      <w:proofErr w:type="spellEnd"/>
      <w:r w:rsidR="00556BDD">
        <w:t>, run this scenario</w:t>
      </w:r>
      <w:r>
        <w:t>:</w:t>
      </w:r>
    </w:p>
    <w:p w:rsidR="003606D8" w:rsidRDefault="00BD2020" w:rsidP="00BD2020">
      <w:pPr>
        <w:pStyle w:val="BulletFirst"/>
      </w:pPr>
      <w:r>
        <w:tab/>
        <w:t>*</w:t>
      </w:r>
      <w:r>
        <w:tab/>
      </w:r>
      <w:r w:rsidR="003606D8">
        <w:t>Request a page from your server</w:t>
      </w:r>
    </w:p>
    <w:p w:rsidR="003606D8" w:rsidRDefault="00BD2020" w:rsidP="00BD2020">
      <w:pPr>
        <w:pStyle w:val="Bullet"/>
      </w:pPr>
      <w:r>
        <w:tab/>
        <w:t>*</w:t>
      </w:r>
      <w:r>
        <w:tab/>
      </w:r>
      <w:r w:rsidR="003606D8">
        <w:t xml:space="preserve">Watch running processes and </w:t>
      </w:r>
      <w:proofErr w:type="spellStart"/>
      <w:r w:rsidR="003606D8">
        <w:t>AppDomains</w:t>
      </w:r>
      <w:proofErr w:type="spellEnd"/>
      <w:r w:rsidR="003606D8">
        <w:t xml:space="preserve"> and retrieve the properties</w:t>
      </w:r>
    </w:p>
    <w:p w:rsidR="003606D8" w:rsidRDefault="00BD2020" w:rsidP="00BD2020">
      <w:pPr>
        <w:pStyle w:val="Bullet"/>
      </w:pPr>
      <w:r>
        <w:tab/>
        <w:t>*</w:t>
      </w:r>
      <w:r>
        <w:tab/>
      </w:r>
      <w:r w:rsidR="003606D8">
        <w:t>Launch the code and unload the domain</w:t>
      </w:r>
    </w:p>
    <w:p w:rsidR="003606D8" w:rsidRDefault="00BD2020" w:rsidP="00BD2020">
      <w:pPr>
        <w:pStyle w:val="Bullet"/>
      </w:pPr>
      <w:r>
        <w:tab/>
        <w:t>*</w:t>
      </w:r>
      <w:r>
        <w:tab/>
      </w:r>
      <w:r w:rsidR="003606D8">
        <w:t>Request the page again</w:t>
      </w:r>
    </w:p>
    <w:p w:rsidR="00AC5985" w:rsidRDefault="00BD2020" w:rsidP="00AC5985">
      <w:pPr>
        <w:pStyle w:val="BulletLast"/>
      </w:pPr>
      <w:r>
        <w:tab/>
        <w:t>*</w:t>
      </w:r>
      <w:r>
        <w:tab/>
      </w:r>
      <w:commentRangeStart w:id="9"/>
      <w:r w:rsidR="003606D8">
        <w:t xml:space="preserve">Retrieve the very same information </w:t>
      </w:r>
      <w:commentRangeEnd w:id="9"/>
      <w:r w:rsidR="00556BDD">
        <w:rPr>
          <w:rStyle w:val="Kommentarzeichen"/>
        </w:rPr>
        <w:commentReference w:id="9"/>
      </w:r>
      <w:r w:rsidR="003606D8">
        <w:t xml:space="preserve">from properties </w:t>
      </w:r>
    </w:p>
    <w:p w:rsidR="003B6294" w:rsidRDefault="003B6294" w:rsidP="003B6294">
      <w:pPr>
        <w:pStyle w:val="berschrift4"/>
      </w:pPr>
      <w:r>
        <w:t xml:space="preserve">Unloading all </w:t>
      </w:r>
      <w:proofErr w:type="spellStart"/>
      <w:r>
        <w:t>AppDomains</w:t>
      </w:r>
      <w:proofErr w:type="spellEnd"/>
    </w:p>
    <w:p w:rsidR="003B6294" w:rsidRDefault="003B6294" w:rsidP="003B6294">
      <w:pPr>
        <w:pStyle w:val="BodyTextFirst"/>
      </w:pPr>
      <w:r>
        <w:t xml:space="preserve">The next example unloads all </w:t>
      </w:r>
      <w:proofErr w:type="spellStart"/>
      <w:r>
        <w:t>AppDomains</w:t>
      </w:r>
      <w:proofErr w:type="spellEnd"/>
      <w:r>
        <w:t xml:space="preserve">. Again, I use LINQ and generic features. </w:t>
      </w:r>
      <w:r w:rsidR="00053020">
        <w:t>You don’t have</w:t>
      </w:r>
      <w:r>
        <w:t xml:space="preserve"> to do</w:t>
      </w:r>
      <w:r w:rsidR="00053020">
        <w:t xml:space="preserve"> it</w:t>
      </w:r>
      <w:r>
        <w:t xml:space="preserve"> </w:t>
      </w:r>
      <w:r w:rsidR="003B582F">
        <w:t>this way</w:t>
      </w:r>
      <w:r>
        <w:t xml:space="preserve">, but it </w:t>
      </w:r>
      <w:r w:rsidR="00053020">
        <w:t xml:space="preserve">results in </w:t>
      </w:r>
      <w:r>
        <w:t xml:space="preserve">compact and </w:t>
      </w:r>
      <w:r w:rsidR="00053020">
        <w:t xml:space="preserve">highly </w:t>
      </w:r>
      <w:r>
        <w:t>readable code.</w:t>
      </w:r>
      <w:r w:rsidR="00A85AEC">
        <w:t xml:space="preserve"> The LINQ </w:t>
      </w:r>
      <w:r w:rsidR="00053020">
        <w:t xml:space="preserve">statement </w:t>
      </w:r>
      <w:r w:rsidR="00A85AEC">
        <w:t xml:space="preserve">again uses a nested query. </w:t>
      </w:r>
    </w:p>
    <w:p w:rsidR="003B6294" w:rsidRDefault="003B6294" w:rsidP="003B6294">
      <w:pPr>
        <w:pStyle w:val="CodeCaption"/>
      </w:pPr>
      <w:r>
        <w:t xml:space="preserve">Listing </w:t>
      </w:r>
      <w:r w:rsidR="00053020">
        <w:t>2-</w:t>
      </w:r>
      <w:r w:rsidR="0087096D">
        <w:fldChar w:fldCharType="begin"/>
      </w:r>
      <w:r w:rsidR="0087096D">
        <w:instrText xml:space="preserve"> SEQ Listing \* ARABIC </w:instrText>
      </w:r>
      <w:r w:rsidR="0087096D">
        <w:fldChar w:fldCharType="separate"/>
      </w:r>
      <w:r w:rsidR="007D7C75">
        <w:t>6</w:t>
      </w:r>
      <w:r w:rsidR="0087096D">
        <w:fldChar w:fldCharType="end"/>
      </w:r>
      <w:r>
        <w:t xml:space="preserve">. Unload all AppDomains </w:t>
      </w:r>
    </w:p>
    <w:p w:rsidR="003B6294" w:rsidRPr="003B6294" w:rsidRDefault="003B6294" w:rsidP="003B6294">
      <w:pPr>
        <w:pStyle w:val="CodeFirst"/>
        <w:rPr>
          <w:lang w:eastAsia="de-DE"/>
        </w:rPr>
      </w:pPr>
      <w:r w:rsidRPr="003B6294">
        <w:rPr>
          <w:lang w:eastAsia="de-DE"/>
        </w:rPr>
        <w:t>internal static string UnloadAppDomains()</w:t>
      </w:r>
    </w:p>
    <w:p w:rsidR="003B6294" w:rsidRPr="003B6294" w:rsidRDefault="003B6294" w:rsidP="003B6294">
      <w:pPr>
        <w:pStyle w:val="Code"/>
        <w:rPr>
          <w:lang w:eastAsia="de-DE"/>
        </w:rPr>
      </w:pPr>
      <w:r w:rsidRPr="003B6294">
        <w:rPr>
          <w:lang w:eastAsia="de-DE"/>
        </w:rPr>
        <w:lastRenderedPageBreak/>
        <w:t>{</w:t>
      </w:r>
    </w:p>
    <w:p w:rsidR="003B6294" w:rsidRPr="003B6294" w:rsidRDefault="003B6294" w:rsidP="003B6294">
      <w:pPr>
        <w:pStyle w:val="Code"/>
        <w:rPr>
          <w:lang w:eastAsia="de-DE"/>
        </w:rPr>
      </w:pPr>
      <w:r w:rsidRPr="003B6294">
        <w:rPr>
          <w:lang w:eastAsia="de-DE"/>
        </w:rPr>
        <w:t xml:space="preserve">    try</w:t>
      </w:r>
    </w:p>
    <w:p w:rsidR="003B6294" w:rsidRPr="003B6294" w:rsidRDefault="003B6294" w:rsidP="003B6294">
      <w:pPr>
        <w:pStyle w:val="Code"/>
        <w:rPr>
          <w:lang w:eastAsia="de-DE"/>
        </w:rPr>
      </w:pPr>
      <w:r w:rsidRPr="003B6294">
        <w:rPr>
          <w:lang w:eastAsia="de-DE"/>
        </w:rPr>
        <w:t xml:space="preserve">    {</w:t>
      </w:r>
    </w:p>
    <w:p w:rsidR="003B6294" w:rsidRPr="003B6294" w:rsidRDefault="003B6294" w:rsidP="003B6294">
      <w:pPr>
        <w:pStyle w:val="Code"/>
        <w:rPr>
          <w:lang w:eastAsia="de-DE"/>
        </w:rPr>
      </w:pPr>
      <w:r w:rsidRPr="003B6294">
        <w:rPr>
          <w:lang w:eastAsia="de-DE"/>
        </w:rPr>
        <w:t xml:space="preserve">        ServerManager manager = new ServerManager();</w:t>
      </w:r>
    </w:p>
    <w:p w:rsidR="003B6294" w:rsidRPr="003B6294" w:rsidRDefault="003B6294" w:rsidP="003B6294">
      <w:pPr>
        <w:pStyle w:val="Code"/>
        <w:rPr>
          <w:lang w:eastAsia="de-DE"/>
        </w:rPr>
      </w:pPr>
      <w:r w:rsidRPr="003B6294">
        <w:rPr>
          <w:lang w:eastAsia="de-DE"/>
        </w:rPr>
        <w:t xml:space="preserve">        Func&lt;ApplicationDomain, bool&gt; unloadFunc = </w:t>
      </w:r>
      <w:r>
        <w:rPr>
          <w:lang w:eastAsia="de-DE"/>
        </w:rPr>
        <w:sym w:font="Wingdings" w:char="F0C3"/>
      </w:r>
      <w:r>
        <w:rPr>
          <w:lang w:eastAsia="de-DE"/>
        </w:rPr>
        <w:br/>
        <w:t xml:space="preserve">                             </w:t>
      </w:r>
      <w:r w:rsidRPr="003B6294">
        <w:rPr>
          <w:lang w:eastAsia="de-DE"/>
        </w:rPr>
        <w:t>new Func&lt;ApplicationDomain, bool&gt;(Unload);</w:t>
      </w:r>
    </w:p>
    <w:p w:rsidR="003B6294" w:rsidRPr="003B6294" w:rsidRDefault="003B6294" w:rsidP="003B6294">
      <w:pPr>
        <w:pStyle w:val="Code"/>
        <w:rPr>
          <w:lang w:eastAsia="de-DE"/>
        </w:rPr>
      </w:pPr>
      <w:r w:rsidRPr="003B6294">
        <w:rPr>
          <w:lang w:eastAsia="de-DE"/>
        </w:rPr>
        <w:t xml:space="preserve">        var appDomains = from proc in manager.WorkerProcesses</w:t>
      </w:r>
    </w:p>
    <w:p w:rsidR="003B6294" w:rsidRPr="003B6294" w:rsidRDefault="003B6294" w:rsidP="003B6294">
      <w:pPr>
        <w:pStyle w:val="Code"/>
        <w:rPr>
          <w:lang w:eastAsia="de-DE"/>
        </w:rPr>
      </w:pPr>
      <w:r w:rsidRPr="003B6294">
        <w:rPr>
          <w:lang w:eastAsia="de-DE"/>
        </w:rPr>
        <w:t xml:space="preserve">                         from adc in proc.ApplicationDomains</w:t>
      </w:r>
    </w:p>
    <w:p w:rsidR="003B6294" w:rsidRPr="003B6294" w:rsidRDefault="003B6294" w:rsidP="003B6294">
      <w:pPr>
        <w:pStyle w:val="Code"/>
        <w:rPr>
          <w:lang w:eastAsia="de-DE"/>
        </w:rPr>
      </w:pPr>
      <w:r w:rsidRPr="003B6294">
        <w:rPr>
          <w:lang w:eastAsia="de-DE"/>
        </w:rPr>
        <w:t xml:space="preserve">                         where unloadFunc(adc) == true</w:t>
      </w:r>
    </w:p>
    <w:p w:rsidR="003B6294" w:rsidRPr="003B6294" w:rsidRDefault="003B6294" w:rsidP="003B6294">
      <w:pPr>
        <w:pStyle w:val="Code"/>
        <w:rPr>
          <w:lang w:eastAsia="de-DE"/>
        </w:rPr>
      </w:pPr>
      <w:r w:rsidRPr="003B6294">
        <w:rPr>
          <w:lang w:eastAsia="de-DE"/>
        </w:rPr>
        <w:t xml:space="preserve">                         select adc;</w:t>
      </w:r>
    </w:p>
    <w:p w:rsidR="003B6294" w:rsidRPr="003B6294" w:rsidRDefault="003B6294" w:rsidP="003B6294">
      <w:pPr>
        <w:pStyle w:val="Code"/>
        <w:rPr>
          <w:lang w:eastAsia="de-DE"/>
        </w:rPr>
      </w:pPr>
      <w:r w:rsidRPr="003B6294">
        <w:rPr>
          <w:lang w:eastAsia="de-DE"/>
        </w:rPr>
        <w:t xml:space="preserve">        return "Unloaded " + appDomains.Count() + " domain(s)";</w:t>
      </w:r>
    </w:p>
    <w:p w:rsidR="003B6294" w:rsidRPr="003B6294" w:rsidRDefault="003B6294" w:rsidP="003B6294">
      <w:pPr>
        <w:pStyle w:val="Code"/>
        <w:rPr>
          <w:lang w:eastAsia="de-DE"/>
        </w:rPr>
      </w:pPr>
      <w:r w:rsidRPr="003B6294">
        <w:rPr>
          <w:lang w:eastAsia="de-DE"/>
        </w:rPr>
        <w:t xml:space="preserve">    }</w:t>
      </w:r>
    </w:p>
    <w:p w:rsidR="003B6294" w:rsidRPr="003B6294" w:rsidRDefault="003B6294" w:rsidP="003B6294">
      <w:pPr>
        <w:pStyle w:val="Code"/>
        <w:rPr>
          <w:lang w:eastAsia="de-DE"/>
        </w:rPr>
      </w:pPr>
      <w:r w:rsidRPr="003B6294">
        <w:rPr>
          <w:lang w:eastAsia="de-DE"/>
        </w:rPr>
        <w:t xml:space="preserve">    catch (Exception ex)</w:t>
      </w:r>
    </w:p>
    <w:p w:rsidR="003B6294" w:rsidRPr="003B6294" w:rsidRDefault="003B6294" w:rsidP="003B6294">
      <w:pPr>
        <w:pStyle w:val="Code"/>
        <w:rPr>
          <w:lang w:eastAsia="de-DE"/>
        </w:rPr>
      </w:pPr>
      <w:r w:rsidRPr="003B6294">
        <w:rPr>
          <w:lang w:eastAsia="de-DE"/>
        </w:rPr>
        <w:t xml:space="preserve">    {</w:t>
      </w:r>
    </w:p>
    <w:p w:rsidR="003B6294" w:rsidRPr="003B6294" w:rsidRDefault="003B6294" w:rsidP="003B6294">
      <w:pPr>
        <w:pStyle w:val="Code"/>
        <w:rPr>
          <w:lang w:eastAsia="de-DE"/>
        </w:rPr>
      </w:pPr>
      <w:r w:rsidRPr="003B6294">
        <w:rPr>
          <w:lang w:eastAsia="de-DE"/>
        </w:rPr>
        <w:t xml:space="preserve">        return ex.Message;</w:t>
      </w:r>
    </w:p>
    <w:p w:rsidR="003B6294" w:rsidRPr="003B6294" w:rsidRDefault="003B6294" w:rsidP="003B6294">
      <w:pPr>
        <w:pStyle w:val="Code"/>
        <w:rPr>
          <w:lang w:eastAsia="de-DE"/>
        </w:rPr>
      </w:pPr>
      <w:r w:rsidRPr="003B6294">
        <w:rPr>
          <w:lang w:eastAsia="de-DE"/>
        </w:rPr>
        <w:t xml:space="preserve">    }</w:t>
      </w:r>
    </w:p>
    <w:p w:rsidR="003B6294" w:rsidRPr="003B6294" w:rsidRDefault="003B6294" w:rsidP="003B6294">
      <w:pPr>
        <w:pStyle w:val="Code"/>
        <w:rPr>
          <w:lang w:eastAsia="de-DE"/>
        </w:rPr>
      </w:pPr>
      <w:r w:rsidRPr="003B6294">
        <w:rPr>
          <w:lang w:eastAsia="de-DE"/>
        </w:rPr>
        <w:t>}</w:t>
      </w:r>
    </w:p>
    <w:p w:rsidR="003B6294" w:rsidRPr="003B6294" w:rsidRDefault="003B6294" w:rsidP="003B6294">
      <w:pPr>
        <w:pStyle w:val="Code"/>
        <w:rPr>
          <w:lang w:eastAsia="de-DE"/>
        </w:rPr>
      </w:pPr>
    </w:p>
    <w:p w:rsidR="003B6294" w:rsidRPr="003B6294" w:rsidRDefault="003B6294" w:rsidP="003B6294">
      <w:pPr>
        <w:pStyle w:val="Code"/>
        <w:rPr>
          <w:lang w:eastAsia="de-DE"/>
        </w:rPr>
      </w:pPr>
      <w:r w:rsidRPr="003B6294">
        <w:rPr>
          <w:lang w:eastAsia="de-DE"/>
        </w:rPr>
        <w:t>private static bool Unload(ApplicationDomain appDomain)</w:t>
      </w:r>
    </w:p>
    <w:p w:rsidR="003B6294" w:rsidRPr="003B6294" w:rsidRDefault="003B6294" w:rsidP="003B6294">
      <w:pPr>
        <w:pStyle w:val="Code"/>
        <w:rPr>
          <w:lang w:eastAsia="de-DE"/>
        </w:rPr>
      </w:pPr>
      <w:r w:rsidRPr="003B6294">
        <w:rPr>
          <w:lang w:eastAsia="de-DE"/>
        </w:rPr>
        <w:t>{</w:t>
      </w:r>
    </w:p>
    <w:p w:rsidR="003B6294" w:rsidRPr="003B6294" w:rsidRDefault="003B6294" w:rsidP="003B6294">
      <w:pPr>
        <w:pStyle w:val="Code"/>
        <w:rPr>
          <w:lang w:eastAsia="de-DE"/>
        </w:rPr>
      </w:pPr>
      <w:r w:rsidRPr="003B6294">
        <w:rPr>
          <w:lang w:eastAsia="de-DE"/>
        </w:rPr>
        <w:t xml:space="preserve">    try</w:t>
      </w:r>
    </w:p>
    <w:p w:rsidR="003B6294" w:rsidRPr="003B6294" w:rsidRDefault="003B6294" w:rsidP="003B6294">
      <w:pPr>
        <w:pStyle w:val="Code"/>
        <w:rPr>
          <w:lang w:eastAsia="de-DE"/>
        </w:rPr>
      </w:pPr>
      <w:r w:rsidRPr="003B6294">
        <w:rPr>
          <w:lang w:eastAsia="de-DE"/>
        </w:rPr>
        <w:t xml:space="preserve">    {</w:t>
      </w:r>
    </w:p>
    <w:p w:rsidR="003B6294" w:rsidRPr="003B6294" w:rsidRDefault="003B6294" w:rsidP="003B6294">
      <w:pPr>
        <w:pStyle w:val="Code"/>
        <w:rPr>
          <w:lang w:eastAsia="de-DE"/>
        </w:rPr>
      </w:pPr>
      <w:r w:rsidRPr="003B6294">
        <w:rPr>
          <w:lang w:eastAsia="de-DE"/>
        </w:rPr>
        <w:t xml:space="preserve">        appDomain.Unload();</w:t>
      </w:r>
    </w:p>
    <w:p w:rsidR="003B6294" w:rsidRPr="003B6294" w:rsidRDefault="003B6294" w:rsidP="003B6294">
      <w:pPr>
        <w:pStyle w:val="Code"/>
        <w:rPr>
          <w:lang w:eastAsia="de-DE"/>
        </w:rPr>
      </w:pPr>
      <w:r w:rsidRPr="003B6294">
        <w:rPr>
          <w:lang w:eastAsia="de-DE"/>
        </w:rPr>
        <w:t xml:space="preserve">        return true;</w:t>
      </w:r>
    </w:p>
    <w:p w:rsidR="003B6294" w:rsidRPr="003B6294" w:rsidRDefault="003B6294" w:rsidP="003B6294">
      <w:pPr>
        <w:pStyle w:val="Code"/>
        <w:rPr>
          <w:lang w:eastAsia="de-DE"/>
        </w:rPr>
      </w:pPr>
      <w:r w:rsidRPr="003B6294">
        <w:rPr>
          <w:lang w:eastAsia="de-DE"/>
        </w:rPr>
        <w:t xml:space="preserve">    }</w:t>
      </w:r>
    </w:p>
    <w:p w:rsidR="003B6294" w:rsidRPr="003B6294" w:rsidRDefault="003B6294" w:rsidP="003B6294">
      <w:pPr>
        <w:pStyle w:val="Code"/>
        <w:rPr>
          <w:lang w:eastAsia="de-DE"/>
        </w:rPr>
      </w:pPr>
      <w:r w:rsidRPr="003B6294">
        <w:rPr>
          <w:lang w:eastAsia="de-DE"/>
        </w:rPr>
        <w:t xml:space="preserve">    catch</w:t>
      </w:r>
    </w:p>
    <w:p w:rsidR="003B6294" w:rsidRPr="003B6294" w:rsidRDefault="003B6294" w:rsidP="003B6294">
      <w:pPr>
        <w:pStyle w:val="Code"/>
        <w:rPr>
          <w:lang w:eastAsia="de-DE"/>
        </w:rPr>
      </w:pPr>
      <w:r w:rsidRPr="003B6294">
        <w:rPr>
          <w:lang w:eastAsia="de-DE"/>
        </w:rPr>
        <w:t xml:space="preserve">    {</w:t>
      </w:r>
    </w:p>
    <w:p w:rsidR="003B6294" w:rsidRPr="003B6294" w:rsidRDefault="003B6294" w:rsidP="003B6294">
      <w:pPr>
        <w:pStyle w:val="Code"/>
        <w:rPr>
          <w:lang w:eastAsia="de-DE"/>
        </w:rPr>
      </w:pPr>
      <w:r w:rsidRPr="003B6294">
        <w:rPr>
          <w:lang w:eastAsia="de-DE"/>
        </w:rPr>
        <w:t xml:space="preserve">        return false;</w:t>
      </w:r>
    </w:p>
    <w:p w:rsidR="003B6294" w:rsidRPr="003B6294" w:rsidRDefault="003B6294" w:rsidP="003B6294">
      <w:pPr>
        <w:pStyle w:val="Code"/>
        <w:rPr>
          <w:lang w:eastAsia="de-DE"/>
        </w:rPr>
      </w:pPr>
      <w:r w:rsidRPr="003B6294">
        <w:rPr>
          <w:lang w:eastAsia="de-DE"/>
        </w:rPr>
        <w:t xml:space="preserve">    }</w:t>
      </w:r>
    </w:p>
    <w:p w:rsidR="003B6294" w:rsidRPr="003B6294" w:rsidRDefault="003B6294" w:rsidP="003B6294">
      <w:pPr>
        <w:pStyle w:val="CodeLast"/>
        <w:rPr>
          <w:lang w:eastAsia="de-DE"/>
        </w:rPr>
      </w:pPr>
      <w:r w:rsidRPr="003B6294">
        <w:rPr>
          <w:lang w:eastAsia="de-DE"/>
        </w:rPr>
        <w:t>}</w:t>
      </w:r>
    </w:p>
    <w:p w:rsidR="003B6294" w:rsidRDefault="003B6294" w:rsidP="003B6294">
      <w:pPr>
        <w:pStyle w:val="BodyTextFirst"/>
      </w:pPr>
      <w:r>
        <w:t xml:space="preserve">The unload method is encapsulated in the callback function </w:t>
      </w:r>
      <w:r w:rsidRPr="003B6294">
        <w:rPr>
          <w:rStyle w:val="CodeInline"/>
        </w:rPr>
        <w:t>Unload</w:t>
      </w:r>
      <w:r>
        <w:t xml:space="preserve">. It takes the </w:t>
      </w:r>
      <w:proofErr w:type="spellStart"/>
      <w:r>
        <w:t>AppDomain</w:t>
      </w:r>
      <w:proofErr w:type="spellEnd"/>
      <w:r>
        <w:t xml:space="preserve"> as </w:t>
      </w:r>
      <w:r w:rsidR="00863D69">
        <w:t xml:space="preserve">a </w:t>
      </w:r>
      <w:r>
        <w:t xml:space="preserve">parameter of type </w:t>
      </w:r>
      <w:proofErr w:type="spellStart"/>
      <w:r w:rsidRPr="003B6294">
        <w:rPr>
          <w:rStyle w:val="CodeInline"/>
        </w:rPr>
        <w:t>ApplicationDomain</w:t>
      </w:r>
      <w:proofErr w:type="spellEnd"/>
      <w:r>
        <w:t xml:space="preserve">. </w:t>
      </w:r>
      <w:r w:rsidR="00863D69">
        <w:t>As before</w:t>
      </w:r>
      <w:r>
        <w:t xml:space="preserve">, the query starts </w:t>
      </w:r>
      <w:r w:rsidR="00863D69">
        <w:t xml:space="preserve">by </w:t>
      </w:r>
      <w:r>
        <w:t xml:space="preserve">retrieving the worker processes and the </w:t>
      </w:r>
      <w:proofErr w:type="spellStart"/>
      <w:r>
        <w:t>AppDomains</w:t>
      </w:r>
      <w:proofErr w:type="spellEnd"/>
      <w:r>
        <w:t xml:space="preserve"> </w:t>
      </w:r>
      <w:r w:rsidR="00B06492">
        <w:t>joined to them</w:t>
      </w:r>
      <w:r>
        <w:t xml:space="preserve">. In the </w:t>
      </w:r>
      <w:r w:rsidR="00A85AEC">
        <w:rPr>
          <w:rStyle w:val="CodeInline"/>
        </w:rPr>
        <w:t>w</w:t>
      </w:r>
      <w:r w:rsidRPr="003B6294">
        <w:rPr>
          <w:rStyle w:val="CodeInline"/>
        </w:rPr>
        <w:t>here</w:t>
      </w:r>
      <w:r>
        <w:t xml:space="preserve"> clause</w:t>
      </w:r>
      <w:r w:rsidR="00DF136E">
        <w:t>,</w:t>
      </w:r>
      <w:r>
        <w:t xml:space="preserve"> the</w:t>
      </w:r>
      <w:r w:rsidR="00A85AEC">
        <w:t xml:space="preserve"> </w:t>
      </w:r>
      <w:r w:rsidR="00071026">
        <w:t xml:space="preserve">inline method </w:t>
      </w:r>
      <w:proofErr w:type="spellStart"/>
      <w:proofErr w:type="gramStart"/>
      <w:r w:rsidR="00AC5985" w:rsidRPr="00AC5985">
        <w:rPr>
          <w:rStyle w:val="CodeInline"/>
        </w:rPr>
        <w:t>unloadFunc</w:t>
      </w:r>
      <w:proofErr w:type="spellEnd"/>
      <w:r w:rsidR="00AC5985" w:rsidRPr="00AC5985">
        <w:rPr>
          <w:rStyle w:val="CodeInline"/>
        </w:rPr>
        <w:t>(</w:t>
      </w:r>
      <w:proofErr w:type="gramEnd"/>
      <w:r w:rsidR="00AC5985" w:rsidRPr="00AC5985">
        <w:rPr>
          <w:rStyle w:val="CodeInline"/>
        </w:rPr>
        <w:t>)</w:t>
      </w:r>
      <w:r w:rsidR="00071026">
        <w:t xml:space="preserve"> </w:t>
      </w:r>
      <w:r w:rsidR="00A85AEC">
        <w:t xml:space="preserve"> </w:t>
      </w:r>
      <w:r>
        <w:t xml:space="preserve">is used to unload the domain. </w:t>
      </w:r>
      <w:r w:rsidR="00A85AEC">
        <w:t xml:space="preserve">The </w:t>
      </w:r>
      <w:proofErr w:type="spellStart"/>
      <w:r w:rsidR="00A85AEC" w:rsidRPr="00A85AEC">
        <w:rPr>
          <w:rStyle w:val="CodeInline"/>
        </w:rPr>
        <w:t>Func</w:t>
      </w:r>
      <w:proofErr w:type="spellEnd"/>
      <w:r w:rsidR="00A85AEC">
        <w:t xml:space="preserve"> type is a predefined typed delegate used to </w:t>
      </w:r>
      <w:r w:rsidR="00071026">
        <w:t>pass</w:t>
      </w:r>
      <w:r w:rsidR="00A85AEC">
        <w:t xml:space="preserve"> a parameter and </w:t>
      </w:r>
      <w:r w:rsidR="00DF136E">
        <w:t xml:space="preserve">retrieve </w:t>
      </w:r>
      <w:r w:rsidR="00A85AEC">
        <w:t xml:space="preserve">a Boolean result flag. </w:t>
      </w:r>
      <w:r>
        <w:t>The clause forces the method call</w:t>
      </w:r>
      <w:r w:rsidR="00A85AEC">
        <w:t xml:space="preserve"> to </w:t>
      </w:r>
      <w:r w:rsidR="00A85AEC" w:rsidRPr="00A85AEC">
        <w:rPr>
          <w:rStyle w:val="CodeInline"/>
        </w:rPr>
        <w:t>Unload</w:t>
      </w:r>
      <w:r>
        <w:t xml:space="preserve"> and the return value decides whether the </w:t>
      </w:r>
      <w:proofErr w:type="spellStart"/>
      <w:r>
        <w:t>AppDomain</w:t>
      </w:r>
      <w:proofErr w:type="spellEnd"/>
      <w:r>
        <w:t xml:space="preserve"> becomes part of the result set. This leads to a direct usage of the </w:t>
      </w:r>
      <w:r w:rsidRPr="003B6294">
        <w:rPr>
          <w:rStyle w:val="CodeInline"/>
        </w:rPr>
        <w:t>Count</w:t>
      </w:r>
      <w:r>
        <w:t xml:space="preserve"> method that returns the number of successfully unloaded </w:t>
      </w:r>
      <w:proofErr w:type="spellStart"/>
      <w:r>
        <w:t>AppDomains</w:t>
      </w:r>
      <w:proofErr w:type="spellEnd"/>
      <w:r>
        <w:t>.</w:t>
      </w:r>
    </w:p>
    <w:p w:rsidR="003B6294" w:rsidRDefault="003B6294" w:rsidP="003B6294">
      <w:pPr>
        <w:pStyle w:val="Figure"/>
      </w:pPr>
      <w:r>
        <w:rPr>
          <w:noProof/>
          <w:lang w:val="de-DE" w:eastAsia="de-DE"/>
        </w:rPr>
        <w:drawing>
          <wp:inline distT="0" distB="0" distL="0" distR="0">
            <wp:extent cx="5486400" cy="273685"/>
            <wp:effectExtent l="19050" t="0" r="0" b="0"/>
            <wp:docPr id="5" name="ASPEXTf0204.tif" descr="D:\UserData\jkrause\Documents\Meine Daten\Bücher\Fachbuchprojekte\ASP.NET Extensibility\Images\ASPEXTf020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EXTf0204.tif"/>
                    <pic:cNvPicPr/>
                  </pic:nvPicPr>
                  <pic:blipFill>
                    <a:blip r:link="rId14"/>
                    <a:stretch>
                      <a:fillRect/>
                    </a:stretch>
                  </pic:blipFill>
                  <pic:spPr>
                    <a:xfrm>
                      <a:off x="0" y="0"/>
                      <a:ext cx="5486400" cy="273685"/>
                    </a:xfrm>
                    <a:prstGeom prst="rect">
                      <a:avLst/>
                    </a:prstGeom>
                  </pic:spPr>
                </pic:pic>
              </a:graphicData>
            </a:graphic>
          </wp:inline>
        </w:drawing>
      </w:r>
    </w:p>
    <w:p w:rsidR="003B6294" w:rsidRPr="003B6294" w:rsidRDefault="003B6294" w:rsidP="003B6294">
      <w:pPr>
        <w:pStyle w:val="Production"/>
      </w:pPr>
      <w:r>
        <w:t xml:space="preserve">Insert </w:t>
      </w:r>
      <w:r w:rsidRPr="003B6294">
        <w:t>ASPEXTf0204.tif</w:t>
      </w:r>
    </w:p>
    <w:p w:rsidR="003B6294" w:rsidRPr="003B6294" w:rsidRDefault="003B6294" w:rsidP="003B6294">
      <w:pPr>
        <w:pStyle w:val="FigureCaption"/>
      </w:pPr>
      <w:r>
        <w:t xml:space="preserve">Figure </w:t>
      </w:r>
      <w:r w:rsidR="004E47A9">
        <w:t>2-</w:t>
      </w:r>
      <w:r w:rsidR="0087096D">
        <w:fldChar w:fldCharType="begin"/>
      </w:r>
      <w:r w:rsidR="0087096D">
        <w:instrText xml:space="preserve"> SEQ Figure \* ARABIC </w:instrText>
      </w:r>
      <w:r w:rsidR="0087096D">
        <w:fldChar w:fldCharType="separate"/>
      </w:r>
      <w:r w:rsidR="00F90893">
        <w:t>4</w:t>
      </w:r>
      <w:r w:rsidR="0087096D">
        <w:fldChar w:fldCharType="end"/>
      </w:r>
      <w:r>
        <w:t>. Number of successfully unloaded AppDomains</w:t>
      </w:r>
    </w:p>
    <w:p w:rsidR="003B6294" w:rsidRDefault="003B6294" w:rsidP="003B6294">
      <w:pPr>
        <w:pStyle w:val="berschrift4"/>
      </w:pPr>
      <w:r>
        <w:t xml:space="preserve">Enumerating </w:t>
      </w:r>
      <w:proofErr w:type="spellStart"/>
      <w:r>
        <w:t>AppDomains</w:t>
      </w:r>
      <w:proofErr w:type="spellEnd"/>
    </w:p>
    <w:p w:rsidR="003B6294" w:rsidRDefault="003B6294" w:rsidP="003B6294">
      <w:pPr>
        <w:pStyle w:val="BodyTextFirst"/>
      </w:pPr>
      <w:r>
        <w:t xml:space="preserve">Dealing with </w:t>
      </w:r>
      <w:proofErr w:type="spellStart"/>
      <w:r>
        <w:t>AppDomains</w:t>
      </w:r>
      <w:proofErr w:type="spellEnd"/>
      <w:r>
        <w:t xml:space="preserve"> in a management environment often starts with showing all available properties. </w:t>
      </w:r>
      <w:r w:rsidR="00687A72">
        <w:t>F</w:t>
      </w:r>
      <w:r w:rsidR="00BA64AA">
        <w:t xml:space="preserve">or learning purposes it makes sense to investigate the </w:t>
      </w:r>
      <w:proofErr w:type="spellStart"/>
      <w:r w:rsidR="00BA64AA">
        <w:t>AppDomain’s</w:t>
      </w:r>
      <w:proofErr w:type="spellEnd"/>
      <w:r w:rsidR="00BA64AA">
        <w:t xml:space="preserve"> properties</w:t>
      </w:r>
      <w:r w:rsidR="0051122C">
        <w:t xml:space="preserve">. </w:t>
      </w:r>
      <w:r w:rsidR="00F87655">
        <w:t>Listing 2-7</w:t>
      </w:r>
      <w:r w:rsidR="0051122C">
        <w:t xml:space="preserve"> shows how to get </w:t>
      </w:r>
      <w:r w:rsidR="00F87655">
        <w:t xml:space="preserve">this </w:t>
      </w:r>
      <w:r w:rsidR="0051122C">
        <w:t>information.</w:t>
      </w:r>
    </w:p>
    <w:p w:rsidR="0051122C" w:rsidRDefault="0051122C" w:rsidP="0051122C">
      <w:pPr>
        <w:pStyle w:val="CodeCaption"/>
      </w:pPr>
      <w:r>
        <w:lastRenderedPageBreak/>
        <w:t xml:space="preserve">Listing </w:t>
      </w:r>
      <w:r w:rsidR="00F87655">
        <w:t>2-</w:t>
      </w:r>
      <w:r w:rsidR="0087096D">
        <w:fldChar w:fldCharType="begin"/>
      </w:r>
      <w:r w:rsidR="0087096D">
        <w:instrText xml:space="preserve"> SEQ Listing \* ARABIC </w:instrText>
      </w:r>
      <w:r w:rsidR="0087096D">
        <w:fldChar w:fldCharType="separate"/>
      </w:r>
      <w:r w:rsidR="007D7C75">
        <w:t>7</w:t>
      </w:r>
      <w:r w:rsidR="0087096D">
        <w:fldChar w:fldCharType="end"/>
      </w:r>
      <w:r>
        <w:t xml:space="preserve">. Show properties of AppDomains </w:t>
      </w:r>
    </w:p>
    <w:p w:rsidR="0051122C" w:rsidRPr="0051122C" w:rsidRDefault="0051122C" w:rsidP="0051122C">
      <w:pPr>
        <w:pStyle w:val="CodeFirst"/>
        <w:rPr>
          <w:lang w:eastAsia="de-DE"/>
        </w:rPr>
      </w:pPr>
      <w:r w:rsidRPr="0051122C">
        <w:rPr>
          <w:lang w:eastAsia="de-DE"/>
        </w:rPr>
        <w:t>internal static string ShowAppDomains()</w:t>
      </w:r>
    </w:p>
    <w:p w:rsidR="0051122C" w:rsidRPr="0051122C" w:rsidRDefault="0051122C" w:rsidP="0051122C">
      <w:pPr>
        <w:pStyle w:val="Code"/>
        <w:rPr>
          <w:lang w:eastAsia="de-DE"/>
        </w:rPr>
      </w:pPr>
      <w:r w:rsidRPr="0051122C">
        <w:rPr>
          <w:lang w:eastAsia="de-DE"/>
        </w:rPr>
        <w:t>{</w:t>
      </w:r>
    </w:p>
    <w:p w:rsidR="0051122C" w:rsidRPr="0051122C" w:rsidRDefault="0051122C" w:rsidP="0051122C">
      <w:pPr>
        <w:pStyle w:val="Code"/>
        <w:rPr>
          <w:lang w:eastAsia="de-DE"/>
        </w:rPr>
      </w:pPr>
      <w:r w:rsidRPr="0051122C">
        <w:rPr>
          <w:lang w:eastAsia="de-DE"/>
        </w:rPr>
        <w:t xml:space="preserve">    StringBuilder sb = new StringBuilder();</w:t>
      </w:r>
    </w:p>
    <w:p w:rsidR="0051122C" w:rsidRPr="0051122C" w:rsidRDefault="0051122C" w:rsidP="0051122C">
      <w:pPr>
        <w:pStyle w:val="Code"/>
        <w:rPr>
          <w:lang w:eastAsia="de-DE"/>
        </w:rPr>
      </w:pPr>
      <w:r w:rsidRPr="0051122C">
        <w:rPr>
          <w:lang w:eastAsia="de-DE"/>
        </w:rPr>
        <w:t xml:space="preserve">    try</w:t>
      </w:r>
    </w:p>
    <w:p w:rsidR="0051122C" w:rsidRPr="0051122C" w:rsidRDefault="0051122C" w:rsidP="0051122C">
      <w:pPr>
        <w:pStyle w:val="Code"/>
        <w:rPr>
          <w:lang w:eastAsia="de-DE"/>
        </w:rPr>
      </w:pPr>
      <w:r w:rsidRPr="0051122C">
        <w:rPr>
          <w:lang w:eastAsia="de-DE"/>
        </w:rPr>
        <w:t xml:space="preserve">    {</w:t>
      </w:r>
    </w:p>
    <w:p w:rsidR="0051122C" w:rsidRPr="0051122C" w:rsidRDefault="0051122C" w:rsidP="0051122C">
      <w:pPr>
        <w:pStyle w:val="Code"/>
        <w:rPr>
          <w:lang w:eastAsia="de-DE"/>
        </w:rPr>
      </w:pPr>
      <w:r w:rsidRPr="0051122C">
        <w:rPr>
          <w:lang w:eastAsia="de-DE"/>
        </w:rPr>
        <w:t xml:space="preserve">        ServerManager manager = new ServerManager();</w:t>
      </w:r>
    </w:p>
    <w:p w:rsidR="0051122C" w:rsidRPr="0051122C" w:rsidRDefault="0051122C" w:rsidP="0051122C">
      <w:pPr>
        <w:pStyle w:val="Code"/>
        <w:rPr>
          <w:lang w:eastAsia="de-DE"/>
        </w:rPr>
      </w:pPr>
      <w:r w:rsidRPr="0051122C">
        <w:rPr>
          <w:lang w:eastAsia="de-DE"/>
        </w:rPr>
        <w:t xml:space="preserve">        var appDomains = from proc in manager.WorkerProcesses</w:t>
      </w:r>
    </w:p>
    <w:p w:rsidR="0051122C" w:rsidRPr="0051122C" w:rsidRDefault="0051122C" w:rsidP="0051122C">
      <w:pPr>
        <w:pStyle w:val="Code"/>
        <w:rPr>
          <w:lang w:eastAsia="de-DE"/>
        </w:rPr>
      </w:pPr>
      <w:r w:rsidRPr="0051122C">
        <w:rPr>
          <w:lang w:eastAsia="de-DE"/>
        </w:rPr>
        <w:t xml:space="preserve">                         from adc in proc.ApplicationDomains</w:t>
      </w:r>
    </w:p>
    <w:p w:rsidR="0051122C" w:rsidRPr="0051122C" w:rsidRDefault="0051122C" w:rsidP="0051122C">
      <w:pPr>
        <w:pStyle w:val="Code"/>
        <w:rPr>
          <w:lang w:eastAsia="de-DE"/>
        </w:rPr>
      </w:pPr>
      <w:r w:rsidRPr="0051122C">
        <w:rPr>
          <w:lang w:eastAsia="de-DE"/>
        </w:rPr>
        <w:t xml:space="preserve">                         select </w:t>
      </w:r>
    </w:p>
    <w:p w:rsidR="0051122C" w:rsidRPr="0051122C" w:rsidRDefault="0051122C" w:rsidP="0051122C">
      <w:pPr>
        <w:pStyle w:val="Code"/>
        <w:rPr>
          <w:lang w:eastAsia="de-DE"/>
        </w:rPr>
      </w:pPr>
      <w:r w:rsidRPr="0051122C">
        <w:rPr>
          <w:lang w:eastAsia="de-DE"/>
        </w:rPr>
        <w:t xml:space="preserve">                            String.Format(@"Physical Path = {0} </w:t>
      </w:r>
    </w:p>
    <w:p w:rsidR="0051122C" w:rsidRPr="0051122C" w:rsidRDefault="0051122C" w:rsidP="0051122C">
      <w:pPr>
        <w:pStyle w:val="Code"/>
        <w:rPr>
          <w:lang w:eastAsia="de-DE"/>
        </w:rPr>
      </w:pPr>
      <w:r w:rsidRPr="0051122C">
        <w:rPr>
          <w:lang w:eastAsia="de-DE"/>
        </w:rPr>
        <w:t xml:space="preserve">                                         {4}Virtual Path = {1} </w:t>
      </w:r>
    </w:p>
    <w:p w:rsidR="0051122C" w:rsidRPr="0051122C" w:rsidRDefault="0051122C" w:rsidP="0051122C">
      <w:pPr>
        <w:pStyle w:val="Code"/>
        <w:rPr>
          <w:lang w:eastAsia="de-DE"/>
        </w:rPr>
      </w:pPr>
      <w:r w:rsidRPr="0051122C">
        <w:rPr>
          <w:lang w:eastAsia="de-DE"/>
        </w:rPr>
        <w:t xml:space="preserve">                                         {4}Process ID = {2}</w:t>
      </w:r>
    </w:p>
    <w:p w:rsidR="0051122C" w:rsidRPr="0051122C" w:rsidRDefault="0051122C" w:rsidP="0051122C">
      <w:pPr>
        <w:pStyle w:val="Code"/>
        <w:rPr>
          <w:lang w:eastAsia="de-DE"/>
        </w:rPr>
      </w:pPr>
      <w:r w:rsidRPr="0051122C">
        <w:rPr>
          <w:lang w:eastAsia="de-DE"/>
        </w:rPr>
        <w:t xml:space="preserve">                                         {4}Is Idle = {3}",                                          </w:t>
      </w:r>
    </w:p>
    <w:p w:rsidR="0051122C" w:rsidRPr="0051122C" w:rsidRDefault="0051122C" w:rsidP="0051122C">
      <w:pPr>
        <w:pStyle w:val="Code"/>
        <w:rPr>
          <w:lang w:eastAsia="de-DE"/>
        </w:rPr>
      </w:pPr>
      <w:r w:rsidRPr="0051122C">
        <w:rPr>
          <w:lang w:eastAsia="de-DE"/>
        </w:rPr>
        <w:t xml:space="preserve">                                 adc.PhysicalPath,</w:t>
      </w:r>
    </w:p>
    <w:p w:rsidR="0051122C" w:rsidRPr="0051122C" w:rsidRDefault="0051122C" w:rsidP="0051122C">
      <w:pPr>
        <w:pStyle w:val="Code"/>
        <w:rPr>
          <w:lang w:eastAsia="de-DE"/>
        </w:rPr>
      </w:pPr>
      <w:r w:rsidRPr="0051122C">
        <w:rPr>
          <w:lang w:eastAsia="de-DE"/>
        </w:rPr>
        <w:t xml:space="preserve">                                 adc.VirtualPath,</w:t>
      </w:r>
    </w:p>
    <w:p w:rsidR="0051122C" w:rsidRPr="0051122C" w:rsidRDefault="0051122C" w:rsidP="0051122C">
      <w:pPr>
        <w:pStyle w:val="Code"/>
        <w:rPr>
          <w:lang w:eastAsia="de-DE"/>
        </w:rPr>
      </w:pPr>
      <w:r w:rsidRPr="0051122C">
        <w:rPr>
          <w:lang w:eastAsia="de-DE"/>
        </w:rPr>
        <w:t xml:space="preserve">                                 adc.Id,</w:t>
      </w:r>
    </w:p>
    <w:p w:rsidR="0051122C" w:rsidRPr="0051122C" w:rsidRDefault="0051122C" w:rsidP="0051122C">
      <w:pPr>
        <w:pStyle w:val="Code"/>
        <w:rPr>
          <w:lang w:eastAsia="de-DE"/>
        </w:rPr>
      </w:pPr>
      <w:r w:rsidRPr="0051122C">
        <w:rPr>
          <w:lang w:eastAsia="de-DE"/>
        </w:rPr>
        <w:t xml:space="preserve">                                 adc.Idle,</w:t>
      </w:r>
    </w:p>
    <w:p w:rsidR="0051122C" w:rsidRPr="0051122C" w:rsidRDefault="0051122C" w:rsidP="0051122C">
      <w:pPr>
        <w:pStyle w:val="Code"/>
        <w:rPr>
          <w:lang w:eastAsia="de-DE"/>
        </w:rPr>
      </w:pPr>
      <w:r w:rsidRPr="0051122C">
        <w:rPr>
          <w:lang w:eastAsia="de-DE"/>
        </w:rPr>
        <w:t xml:space="preserve">                                 Environment.NewLine);</w:t>
      </w:r>
    </w:p>
    <w:p w:rsidR="0051122C" w:rsidRPr="0051122C" w:rsidRDefault="0051122C" w:rsidP="0051122C">
      <w:pPr>
        <w:pStyle w:val="Code"/>
        <w:rPr>
          <w:lang w:eastAsia="de-DE"/>
        </w:rPr>
      </w:pPr>
    </w:p>
    <w:p w:rsidR="0051122C" w:rsidRPr="0051122C" w:rsidRDefault="0051122C" w:rsidP="0051122C">
      <w:pPr>
        <w:pStyle w:val="Code"/>
        <w:rPr>
          <w:lang w:eastAsia="de-DE"/>
        </w:rPr>
      </w:pPr>
      <w:r w:rsidRPr="0051122C">
        <w:rPr>
          <w:lang w:eastAsia="de-DE"/>
        </w:rPr>
        <w:t xml:space="preserve">        if (appDomains.Count() == 0)</w:t>
      </w:r>
    </w:p>
    <w:p w:rsidR="0051122C" w:rsidRPr="0051122C" w:rsidRDefault="0051122C" w:rsidP="0051122C">
      <w:pPr>
        <w:pStyle w:val="Code"/>
        <w:rPr>
          <w:lang w:eastAsia="de-DE"/>
        </w:rPr>
      </w:pPr>
      <w:r w:rsidRPr="0051122C">
        <w:rPr>
          <w:lang w:eastAsia="de-DE"/>
        </w:rPr>
        <w:t xml:space="preserve">        {</w:t>
      </w:r>
    </w:p>
    <w:p w:rsidR="0051122C" w:rsidRPr="0051122C" w:rsidRDefault="0051122C" w:rsidP="0051122C">
      <w:pPr>
        <w:pStyle w:val="Code"/>
        <w:rPr>
          <w:lang w:eastAsia="de-DE"/>
        </w:rPr>
      </w:pPr>
      <w:r w:rsidRPr="0051122C">
        <w:rPr>
          <w:lang w:eastAsia="de-DE"/>
        </w:rPr>
        <w:t xml:space="preserve">            sb.Append("can't find AppDomains");</w:t>
      </w:r>
    </w:p>
    <w:p w:rsidR="0051122C" w:rsidRPr="0051122C" w:rsidRDefault="0051122C" w:rsidP="0051122C">
      <w:pPr>
        <w:pStyle w:val="Code"/>
        <w:rPr>
          <w:lang w:eastAsia="de-DE"/>
        </w:rPr>
      </w:pPr>
      <w:r w:rsidRPr="0051122C">
        <w:rPr>
          <w:lang w:eastAsia="de-DE"/>
        </w:rPr>
        <w:t xml:space="preserve">        }</w:t>
      </w:r>
    </w:p>
    <w:p w:rsidR="0051122C" w:rsidRPr="0051122C" w:rsidRDefault="0051122C" w:rsidP="0051122C">
      <w:pPr>
        <w:pStyle w:val="Code"/>
        <w:rPr>
          <w:lang w:eastAsia="de-DE"/>
        </w:rPr>
      </w:pPr>
      <w:r w:rsidRPr="0051122C">
        <w:rPr>
          <w:lang w:eastAsia="de-DE"/>
        </w:rPr>
        <w:t xml:space="preserve">        else</w:t>
      </w:r>
    </w:p>
    <w:p w:rsidR="0051122C" w:rsidRPr="0051122C" w:rsidRDefault="0051122C" w:rsidP="0051122C">
      <w:pPr>
        <w:pStyle w:val="Code"/>
        <w:rPr>
          <w:lang w:eastAsia="de-DE"/>
        </w:rPr>
      </w:pPr>
      <w:r w:rsidRPr="0051122C">
        <w:rPr>
          <w:lang w:eastAsia="de-DE"/>
        </w:rPr>
        <w:t xml:space="preserve">        {</w:t>
      </w:r>
    </w:p>
    <w:p w:rsidR="0051122C" w:rsidRPr="0051122C" w:rsidRDefault="0051122C" w:rsidP="0051122C">
      <w:pPr>
        <w:pStyle w:val="Code"/>
        <w:rPr>
          <w:lang w:eastAsia="de-DE"/>
        </w:rPr>
      </w:pPr>
      <w:r w:rsidRPr="0051122C">
        <w:rPr>
          <w:lang w:eastAsia="de-DE"/>
        </w:rPr>
        <w:t xml:space="preserve">            foreach (string ad in appDomains)</w:t>
      </w:r>
    </w:p>
    <w:p w:rsidR="0051122C" w:rsidRPr="0051122C" w:rsidRDefault="0051122C" w:rsidP="0051122C">
      <w:pPr>
        <w:pStyle w:val="Code"/>
        <w:rPr>
          <w:lang w:eastAsia="de-DE"/>
        </w:rPr>
      </w:pPr>
      <w:r w:rsidRPr="0051122C">
        <w:rPr>
          <w:lang w:eastAsia="de-DE"/>
        </w:rPr>
        <w:t xml:space="preserve">            {</w:t>
      </w:r>
    </w:p>
    <w:p w:rsidR="0051122C" w:rsidRPr="0051122C" w:rsidRDefault="0051122C" w:rsidP="0051122C">
      <w:pPr>
        <w:pStyle w:val="Code"/>
        <w:rPr>
          <w:lang w:eastAsia="de-DE"/>
        </w:rPr>
      </w:pPr>
      <w:r w:rsidRPr="0051122C">
        <w:rPr>
          <w:lang w:eastAsia="de-DE"/>
        </w:rPr>
        <w:t xml:space="preserve">                sb.AppendLine(ad);</w:t>
      </w:r>
    </w:p>
    <w:p w:rsidR="0051122C" w:rsidRPr="0051122C" w:rsidRDefault="0051122C" w:rsidP="0051122C">
      <w:pPr>
        <w:pStyle w:val="Code"/>
        <w:rPr>
          <w:lang w:eastAsia="de-DE"/>
        </w:rPr>
      </w:pPr>
      <w:r w:rsidRPr="0051122C">
        <w:rPr>
          <w:lang w:eastAsia="de-DE"/>
        </w:rPr>
        <w:t xml:space="preserve">            }</w:t>
      </w:r>
    </w:p>
    <w:p w:rsidR="0051122C" w:rsidRPr="0051122C" w:rsidRDefault="0051122C" w:rsidP="0051122C">
      <w:pPr>
        <w:pStyle w:val="Code"/>
        <w:rPr>
          <w:lang w:eastAsia="de-DE"/>
        </w:rPr>
      </w:pPr>
      <w:r w:rsidRPr="0051122C">
        <w:rPr>
          <w:lang w:eastAsia="de-DE"/>
        </w:rPr>
        <w:t xml:space="preserve">        }</w:t>
      </w:r>
    </w:p>
    <w:p w:rsidR="0051122C" w:rsidRPr="0051122C" w:rsidRDefault="0051122C" w:rsidP="0051122C">
      <w:pPr>
        <w:pStyle w:val="Code"/>
        <w:rPr>
          <w:lang w:eastAsia="de-DE"/>
        </w:rPr>
      </w:pPr>
      <w:r w:rsidRPr="0051122C">
        <w:rPr>
          <w:lang w:eastAsia="de-DE"/>
        </w:rPr>
        <w:t xml:space="preserve">        return sb.ToString();</w:t>
      </w:r>
    </w:p>
    <w:p w:rsidR="0051122C" w:rsidRPr="0051122C" w:rsidRDefault="0051122C" w:rsidP="0051122C">
      <w:pPr>
        <w:pStyle w:val="Code"/>
        <w:rPr>
          <w:lang w:eastAsia="de-DE"/>
        </w:rPr>
      </w:pPr>
      <w:r w:rsidRPr="0051122C">
        <w:rPr>
          <w:lang w:eastAsia="de-DE"/>
        </w:rPr>
        <w:t xml:space="preserve">    }</w:t>
      </w:r>
    </w:p>
    <w:p w:rsidR="0051122C" w:rsidRPr="0051122C" w:rsidRDefault="0051122C" w:rsidP="0051122C">
      <w:pPr>
        <w:pStyle w:val="Code"/>
        <w:rPr>
          <w:lang w:eastAsia="de-DE"/>
        </w:rPr>
      </w:pPr>
      <w:r w:rsidRPr="0051122C">
        <w:rPr>
          <w:lang w:eastAsia="de-DE"/>
        </w:rPr>
        <w:t xml:space="preserve">    catch (Exception ex)</w:t>
      </w:r>
    </w:p>
    <w:p w:rsidR="0051122C" w:rsidRPr="0051122C" w:rsidRDefault="0051122C" w:rsidP="0051122C">
      <w:pPr>
        <w:pStyle w:val="Code"/>
        <w:rPr>
          <w:lang w:eastAsia="de-DE"/>
        </w:rPr>
      </w:pPr>
      <w:r w:rsidRPr="0051122C">
        <w:rPr>
          <w:lang w:eastAsia="de-DE"/>
        </w:rPr>
        <w:t xml:space="preserve">    {</w:t>
      </w:r>
    </w:p>
    <w:p w:rsidR="0051122C" w:rsidRPr="0051122C" w:rsidRDefault="0051122C" w:rsidP="0051122C">
      <w:pPr>
        <w:pStyle w:val="Code"/>
        <w:rPr>
          <w:lang w:eastAsia="de-DE"/>
        </w:rPr>
      </w:pPr>
      <w:r w:rsidRPr="0051122C">
        <w:rPr>
          <w:lang w:eastAsia="de-DE"/>
        </w:rPr>
        <w:t xml:space="preserve">        return ex.Message;</w:t>
      </w:r>
    </w:p>
    <w:p w:rsidR="0051122C" w:rsidRPr="0051122C" w:rsidRDefault="0051122C" w:rsidP="0051122C">
      <w:pPr>
        <w:pStyle w:val="Code"/>
        <w:rPr>
          <w:lang w:eastAsia="de-DE"/>
        </w:rPr>
      </w:pPr>
      <w:r w:rsidRPr="0051122C">
        <w:rPr>
          <w:lang w:eastAsia="de-DE"/>
        </w:rPr>
        <w:t xml:space="preserve">    }</w:t>
      </w:r>
    </w:p>
    <w:p w:rsidR="0051122C" w:rsidRPr="0051122C" w:rsidRDefault="0051122C" w:rsidP="0051122C">
      <w:pPr>
        <w:pStyle w:val="CodeLast"/>
      </w:pPr>
      <w:r w:rsidRPr="0051122C">
        <w:rPr>
          <w:lang w:eastAsia="de-DE"/>
        </w:rPr>
        <w:t>}</w:t>
      </w:r>
    </w:p>
    <w:p w:rsidR="0051122C" w:rsidRDefault="0051122C" w:rsidP="0051122C">
      <w:pPr>
        <w:pStyle w:val="BodyTextCont"/>
      </w:pPr>
      <w:r>
        <w:t xml:space="preserve">The LINQ query retrieves the worker processes and the attached </w:t>
      </w:r>
      <w:proofErr w:type="spellStart"/>
      <w:r>
        <w:t>AppDomains</w:t>
      </w:r>
      <w:proofErr w:type="spellEnd"/>
      <w:r>
        <w:t xml:space="preserve">. In the </w:t>
      </w:r>
      <w:r w:rsidRPr="0051122C">
        <w:rPr>
          <w:rStyle w:val="CodeInline"/>
        </w:rPr>
        <w:t>select</w:t>
      </w:r>
      <w:r>
        <w:t xml:space="preserve"> clause</w:t>
      </w:r>
      <w:r w:rsidR="00DF136E">
        <w:t>,</w:t>
      </w:r>
      <w:r>
        <w:t xml:space="preserve"> the string is constructed to simplify output. You </w:t>
      </w:r>
      <w:r w:rsidR="00F57754">
        <w:t>can alter this</w:t>
      </w:r>
      <w:r w:rsidR="00FC56C3">
        <w:t xml:space="preserve"> clause</w:t>
      </w:r>
      <w:r>
        <w:t xml:space="preserve"> to retrieve </w:t>
      </w:r>
      <w:r w:rsidR="00F57754">
        <w:t xml:space="preserve">the </w:t>
      </w:r>
      <w:r>
        <w:t xml:space="preserve">specific values </w:t>
      </w:r>
      <w:r w:rsidR="00B67FD8">
        <w:t xml:space="preserve">you </w:t>
      </w:r>
      <w:r w:rsidR="00F57754">
        <w:t>desire</w:t>
      </w:r>
      <w:r w:rsidR="00DF136E">
        <w:t>. With this, you can</w:t>
      </w:r>
      <w:r w:rsidR="00B67FD8">
        <w:t xml:space="preserve"> </w:t>
      </w:r>
      <w:r w:rsidR="00FC56C3">
        <w:t xml:space="preserve">monitor </w:t>
      </w:r>
      <w:r w:rsidR="00B67FD8">
        <w:t xml:space="preserve">your ASP.NET environment with </w:t>
      </w:r>
      <w:r w:rsidR="00F57754">
        <w:t xml:space="preserve">your custom </w:t>
      </w:r>
      <w:r w:rsidR="00B67FD8">
        <w:t>application</w:t>
      </w:r>
      <w:r w:rsidR="00DF136E">
        <w:t>, without requiring</w:t>
      </w:r>
      <w:r w:rsidR="00F57754">
        <w:t xml:space="preserve"> </w:t>
      </w:r>
      <w:r w:rsidR="00B67FD8">
        <w:t>Internet Information</w:t>
      </w:r>
      <w:r w:rsidR="009358C6">
        <w:t xml:space="preserve"> Services</w:t>
      </w:r>
      <w:r w:rsidR="00B67FD8">
        <w:t xml:space="preserve"> Manage</w:t>
      </w:r>
      <w:r w:rsidR="009358C6">
        <w:t>r</w:t>
      </w:r>
      <w:r w:rsidR="00B67FD8">
        <w:t xml:space="preserve"> Console.</w:t>
      </w:r>
    </w:p>
    <w:p w:rsidR="0051122C" w:rsidRDefault="0051122C" w:rsidP="0051122C">
      <w:pPr>
        <w:pStyle w:val="Figure"/>
      </w:pPr>
      <w:r>
        <w:rPr>
          <w:noProof/>
          <w:lang w:val="de-DE" w:eastAsia="de-DE"/>
        </w:rPr>
        <w:drawing>
          <wp:inline distT="0" distB="0" distL="0" distR="0">
            <wp:extent cx="5486400" cy="939165"/>
            <wp:effectExtent l="19050" t="0" r="0" b="0"/>
            <wp:docPr id="8" name="ASPEXTf0205.tif" descr="D:\UserData\jkrause\Documents\Meine Daten\Bücher\Fachbuchprojekte\ASP.NET Extensibility\Images\ASPEXTf020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EXTf0205.tif"/>
                    <pic:cNvPicPr/>
                  </pic:nvPicPr>
                  <pic:blipFill>
                    <a:blip r:link="rId15"/>
                    <a:stretch>
                      <a:fillRect/>
                    </a:stretch>
                  </pic:blipFill>
                  <pic:spPr>
                    <a:xfrm>
                      <a:off x="0" y="0"/>
                      <a:ext cx="5486400" cy="939165"/>
                    </a:xfrm>
                    <a:prstGeom prst="rect">
                      <a:avLst/>
                    </a:prstGeom>
                  </pic:spPr>
                </pic:pic>
              </a:graphicData>
            </a:graphic>
          </wp:inline>
        </w:drawing>
      </w:r>
    </w:p>
    <w:p w:rsidR="0051122C" w:rsidRPr="0051122C" w:rsidRDefault="0051122C" w:rsidP="0051122C">
      <w:pPr>
        <w:pStyle w:val="FigureCaption"/>
      </w:pPr>
      <w:r>
        <w:lastRenderedPageBreak/>
        <w:t xml:space="preserve">Figure </w:t>
      </w:r>
      <w:r w:rsidR="00F87655">
        <w:t>2-</w:t>
      </w:r>
      <w:r w:rsidR="0087096D">
        <w:fldChar w:fldCharType="begin"/>
      </w:r>
      <w:r w:rsidR="0087096D">
        <w:instrText xml:space="preserve"> SEQ Figure \* ARABIC </w:instrText>
      </w:r>
      <w:r w:rsidR="0087096D">
        <w:fldChar w:fldCharType="separate"/>
      </w:r>
      <w:r w:rsidR="00F90893">
        <w:t>5</w:t>
      </w:r>
      <w:r w:rsidR="0087096D">
        <w:fldChar w:fldCharType="end"/>
      </w:r>
      <w:r>
        <w:t>. Information about a running AppDomain</w:t>
      </w:r>
    </w:p>
    <w:p w:rsidR="00614C93" w:rsidRDefault="009358C6" w:rsidP="00614C93">
      <w:pPr>
        <w:pStyle w:val="BodyTextCont"/>
      </w:pPr>
      <w:r>
        <w:t>You can c</w:t>
      </w:r>
      <w:r w:rsidR="00B67FD8">
        <w:t xml:space="preserve">ompare this information </w:t>
      </w:r>
      <w:r w:rsidR="00DF136E">
        <w:t xml:space="preserve">with </w:t>
      </w:r>
      <w:r>
        <w:t xml:space="preserve">that </w:t>
      </w:r>
      <w:r w:rsidR="00B67FD8">
        <w:t xml:space="preserve">available </w:t>
      </w:r>
      <w:r w:rsidR="00DF136E">
        <w:t xml:space="preserve">in </w:t>
      </w:r>
      <w:r w:rsidR="00B67FD8">
        <w:t xml:space="preserve">the </w:t>
      </w:r>
      <w:r>
        <w:t>IIS Manager C</w:t>
      </w:r>
      <w:r w:rsidR="00B67FD8">
        <w:t xml:space="preserve">onsole. </w:t>
      </w:r>
      <w:r w:rsidR="00DF136E">
        <w:t>Op</w:t>
      </w:r>
      <w:r w:rsidR="00B67FD8">
        <w:t xml:space="preserve">en the </w:t>
      </w:r>
      <w:r>
        <w:t>IIS Manager C</w:t>
      </w:r>
      <w:r w:rsidR="00B67FD8">
        <w:t>onsole, navigate to the site and click</w:t>
      </w:r>
      <w:r>
        <w:t xml:space="preserve"> on</w:t>
      </w:r>
      <w:r w:rsidR="00B67FD8">
        <w:t xml:space="preserve"> </w:t>
      </w:r>
      <w:r w:rsidR="00B67FD8" w:rsidRPr="00A85AEC">
        <w:rPr>
          <w:i/>
        </w:rPr>
        <w:t>Extended Settings</w:t>
      </w:r>
      <w:r w:rsidR="00614C93">
        <w:t xml:space="preserve"> </w:t>
      </w:r>
      <w:r>
        <w:t xml:space="preserve">to see the </w:t>
      </w:r>
      <w:r w:rsidR="00614C93">
        <w:t xml:space="preserve">settings </w:t>
      </w:r>
      <w:r w:rsidR="00DF136E">
        <w:t>and</w:t>
      </w:r>
      <w:r w:rsidR="005B1242">
        <w:t xml:space="preserve"> check against </w:t>
      </w:r>
      <w:r w:rsidR="00614C93">
        <w:t>the values retrieved using the code shown above.</w:t>
      </w:r>
    </w:p>
    <w:p w:rsidR="00614C93" w:rsidRDefault="00614C93" w:rsidP="00614C93">
      <w:pPr>
        <w:pStyle w:val="BodyTextCont"/>
      </w:pPr>
      <w:r>
        <w:t xml:space="preserve">When working with the </w:t>
      </w:r>
      <w:proofErr w:type="spellStart"/>
      <w:r w:rsidRPr="00614C93">
        <w:rPr>
          <w:rStyle w:val="CodeInline"/>
        </w:rPr>
        <w:t>ApplicationDomain</w:t>
      </w:r>
      <w:proofErr w:type="spellEnd"/>
      <w:r>
        <w:t xml:space="preserve"> object</w:t>
      </w:r>
      <w:r w:rsidR="00DF136E">
        <w:t>,</w:t>
      </w:r>
      <w:r>
        <w:t xml:space="preserve"> you </w:t>
      </w:r>
      <w:r w:rsidR="005B1242">
        <w:t xml:space="preserve">might </w:t>
      </w:r>
      <w:r>
        <w:t xml:space="preserve">see </w:t>
      </w:r>
      <w:r w:rsidR="005B1242">
        <w:t xml:space="preserve">many </w:t>
      </w:r>
      <w:r>
        <w:t xml:space="preserve">more properties than </w:t>
      </w:r>
      <w:r w:rsidR="005B1242">
        <w:t>were shown</w:t>
      </w:r>
      <w:r>
        <w:t xml:space="preserve"> in the last example. </w:t>
      </w:r>
      <w:r w:rsidR="00DF136E">
        <w:t>This is because</w:t>
      </w:r>
      <w:r>
        <w:t xml:space="preserve"> all settings derive from</w:t>
      </w:r>
      <w:r w:rsidR="005B1242">
        <w:t xml:space="preserve"> the</w:t>
      </w:r>
      <w:r>
        <w:t xml:space="preserve"> </w:t>
      </w:r>
      <w:proofErr w:type="spellStart"/>
      <w:r w:rsidRPr="00614C93">
        <w:rPr>
          <w:rStyle w:val="CodeInline"/>
        </w:rPr>
        <w:t>ConfigurationSettings</w:t>
      </w:r>
      <w:proofErr w:type="spellEnd"/>
      <w:r>
        <w:t xml:space="preserve"> type</w:t>
      </w:r>
      <w:r w:rsidR="00DF136E">
        <w:t>, which</w:t>
      </w:r>
      <w:r>
        <w:t xml:space="preserve"> contains several common properties </w:t>
      </w:r>
      <w:r w:rsidR="00DF136E">
        <w:t xml:space="preserve">that </w:t>
      </w:r>
      <w:r>
        <w:t>we don’t need. The hel</w:t>
      </w:r>
      <w:r w:rsidR="00A85AEC">
        <w:t>p</w:t>
      </w:r>
      <w:r>
        <w:t xml:space="preserve">ful properties for an </w:t>
      </w:r>
      <w:proofErr w:type="spellStart"/>
      <w:r>
        <w:t>AppDomain</w:t>
      </w:r>
      <w:proofErr w:type="spellEnd"/>
      <w:r>
        <w:t xml:space="preserve"> are:</w:t>
      </w:r>
    </w:p>
    <w:p w:rsidR="00614C93" w:rsidRDefault="00614C93" w:rsidP="00614C93">
      <w:pPr>
        <w:pStyle w:val="BulletFirst"/>
      </w:pPr>
      <w:r>
        <w:tab/>
        <w:t>*</w:t>
      </w:r>
      <w:r>
        <w:tab/>
      </w:r>
      <w:r w:rsidRPr="00A85AEC">
        <w:rPr>
          <w:rStyle w:val="CodeInline"/>
        </w:rPr>
        <w:t>Id</w:t>
      </w:r>
    </w:p>
    <w:p w:rsidR="00614C93" w:rsidRDefault="00614C93" w:rsidP="00614C93">
      <w:pPr>
        <w:pStyle w:val="Bullet"/>
      </w:pPr>
      <w:r>
        <w:tab/>
        <w:t>*</w:t>
      </w:r>
      <w:r>
        <w:tab/>
      </w:r>
      <w:proofErr w:type="spellStart"/>
      <w:r w:rsidRPr="00A85AEC">
        <w:rPr>
          <w:rStyle w:val="CodeInline"/>
        </w:rPr>
        <w:t>VirtualPath</w:t>
      </w:r>
      <w:proofErr w:type="spellEnd"/>
    </w:p>
    <w:p w:rsidR="00614C93" w:rsidRDefault="00614C93" w:rsidP="00614C93">
      <w:pPr>
        <w:pStyle w:val="Bullet"/>
      </w:pPr>
      <w:r>
        <w:tab/>
        <w:t>*</w:t>
      </w:r>
      <w:r>
        <w:tab/>
      </w:r>
      <w:proofErr w:type="spellStart"/>
      <w:r w:rsidRPr="00A85AEC">
        <w:rPr>
          <w:rStyle w:val="CodeInline"/>
        </w:rPr>
        <w:t>PhysicalPath</w:t>
      </w:r>
      <w:proofErr w:type="spellEnd"/>
    </w:p>
    <w:p w:rsidR="00614C93" w:rsidRDefault="00614C93" w:rsidP="00614C93">
      <w:pPr>
        <w:pStyle w:val="BulletLast"/>
      </w:pPr>
      <w:r>
        <w:tab/>
        <w:t>*</w:t>
      </w:r>
      <w:r>
        <w:tab/>
      </w:r>
      <w:r w:rsidRPr="00A85AEC">
        <w:rPr>
          <w:rStyle w:val="CodeInline"/>
        </w:rPr>
        <w:t>Idle</w:t>
      </w:r>
    </w:p>
    <w:p w:rsidR="00614C93" w:rsidRDefault="00614C93" w:rsidP="00614C93">
      <w:pPr>
        <w:pStyle w:val="BodyTextCont"/>
      </w:pPr>
      <w:r>
        <w:t xml:space="preserve">Id returns the current internal Id of the </w:t>
      </w:r>
      <w:proofErr w:type="spellStart"/>
      <w:r>
        <w:t>AppDomain</w:t>
      </w:r>
      <w:proofErr w:type="spellEnd"/>
      <w:r>
        <w:t xml:space="preserve">. The </w:t>
      </w:r>
      <w:proofErr w:type="spellStart"/>
      <w:r w:rsidRPr="00614C93">
        <w:rPr>
          <w:rStyle w:val="CodeInline"/>
        </w:rPr>
        <w:t>VirtualPath</w:t>
      </w:r>
      <w:proofErr w:type="spellEnd"/>
      <w:r>
        <w:t xml:space="preserve"> is as defined in the IIS settings; for the root path it</w:t>
      </w:r>
      <w:r w:rsidR="00A85AEC">
        <w:t xml:space="preserve"> i</w:t>
      </w:r>
      <w:r>
        <w:t xml:space="preserve">s usually “/”. The </w:t>
      </w:r>
      <w:proofErr w:type="spellStart"/>
      <w:r w:rsidRPr="00614C93">
        <w:rPr>
          <w:rStyle w:val="CodeInline"/>
        </w:rPr>
        <w:t>PhysicalPath</w:t>
      </w:r>
      <w:proofErr w:type="spellEnd"/>
      <w:r>
        <w:t xml:space="preserve"> is the full path to the application on local dis</w:t>
      </w:r>
      <w:r w:rsidR="005B1242">
        <w:t>k</w:t>
      </w:r>
      <w:r>
        <w:t xml:space="preserve">. The </w:t>
      </w:r>
      <w:r w:rsidRPr="00614C93">
        <w:rPr>
          <w:rStyle w:val="CodeInline"/>
        </w:rPr>
        <w:t>Idle</w:t>
      </w:r>
      <w:r>
        <w:t xml:space="preserve"> property is a runtime value. It’s defined as </w:t>
      </w:r>
      <w:proofErr w:type="spellStart"/>
      <w:r w:rsidRPr="00614C93">
        <w:rPr>
          <w:rStyle w:val="CodeInline"/>
        </w:rPr>
        <w:t>int</w:t>
      </w:r>
      <w:proofErr w:type="spellEnd"/>
      <w:r>
        <w:t>; it returns either 0 or 1, where the latter is the value for a</w:t>
      </w:r>
      <w:r w:rsidR="0006204E">
        <w:t>n idle</w:t>
      </w:r>
      <w:r>
        <w:t xml:space="preserve"> application domain.</w:t>
      </w:r>
      <w:r w:rsidR="00EA72E5">
        <w:t xml:space="preserve"> Additional values about the worker process are helpful, too. You </w:t>
      </w:r>
      <w:r w:rsidR="0006204E">
        <w:t xml:space="preserve">can </w:t>
      </w:r>
      <w:r w:rsidR="00EA72E5">
        <w:t xml:space="preserve">add these easily by extending the </w:t>
      </w:r>
      <w:r w:rsidR="00EA72E5" w:rsidRPr="00EA72E5">
        <w:rPr>
          <w:rStyle w:val="CodeInline"/>
        </w:rPr>
        <w:t>select</w:t>
      </w:r>
      <w:r w:rsidR="00EA72E5">
        <w:t xml:space="preserve"> clause </w:t>
      </w:r>
      <w:r w:rsidR="0006204E">
        <w:t>in this manner</w:t>
      </w:r>
      <w:r w:rsidR="00EA72E5">
        <w:t>:</w:t>
      </w:r>
    </w:p>
    <w:p w:rsidR="00EA72E5" w:rsidRPr="003B582F" w:rsidRDefault="00EA72E5" w:rsidP="00EA72E5">
      <w:pPr>
        <w:pStyle w:val="CodeSingle"/>
        <w:rPr>
          <w:lang w:eastAsia="de-DE"/>
        </w:rPr>
      </w:pPr>
      <w:r w:rsidRPr="003B582F">
        <w:rPr>
          <w:lang w:eastAsia="de-DE"/>
        </w:rPr>
        <w:t>adc.WorkerProcess.ProcessId</w:t>
      </w:r>
    </w:p>
    <w:p w:rsidR="00EA72E5" w:rsidRPr="00614C93" w:rsidRDefault="00EA72E5" w:rsidP="00EA72E5">
      <w:pPr>
        <w:pStyle w:val="BodyTextCont"/>
      </w:pPr>
      <w:r>
        <w:t xml:space="preserve">The object </w:t>
      </w:r>
      <w:proofErr w:type="spellStart"/>
      <w:proofErr w:type="gramStart"/>
      <w:r w:rsidRPr="00EA72E5">
        <w:rPr>
          <w:rStyle w:val="CodeInline"/>
        </w:rPr>
        <w:t>adc</w:t>
      </w:r>
      <w:proofErr w:type="spellEnd"/>
      <w:proofErr w:type="gramEnd"/>
      <w:r>
        <w:t xml:space="preserve"> is of the current </w:t>
      </w:r>
      <w:proofErr w:type="spellStart"/>
      <w:r w:rsidRPr="00EA72E5">
        <w:rPr>
          <w:rStyle w:val="CodeInline"/>
        </w:rPr>
        <w:t>ApplicationDomain</w:t>
      </w:r>
      <w:proofErr w:type="spellEnd"/>
      <w:r>
        <w:t xml:space="preserve"> type. By using a back reference to </w:t>
      </w:r>
      <w:r w:rsidR="0006204E">
        <w:t xml:space="preserve">the </w:t>
      </w:r>
      <w:proofErr w:type="spellStart"/>
      <w:r w:rsidRPr="00EA72E5">
        <w:rPr>
          <w:rStyle w:val="CodeInline"/>
        </w:rPr>
        <w:t>WorkerProcess</w:t>
      </w:r>
      <w:proofErr w:type="spellEnd"/>
      <w:r>
        <w:t xml:space="preserve"> </w:t>
      </w:r>
      <w:r w:rsidR="0006204E">
        <w:t xml:space="preserve">object, all </w:t>
      </w:r>
      <w:r>
        <w:t xml:space="preserve">property values available there </w:t>
      </w:r>
      <w:r w:rsidR="0006204E">
        <w:t xml:space="preserve">can be </w:t>
      </w:r>
      <w:r>
        <w:t>retrieved directly.</w:t>
      </w:r>
    </w:p>
    <w:p w:rsidR="000A759E" w:rsidRDefault="000A759E" w:rsidP="00EA72E5">
      <w:pPr>
        <w:pStyle w:val="berschrift3"/>
      </w:pPr>
      <w:bookmarkStart w:id="10" w:name="_Toc218319705"/>
      <w:r>
        <w:t xml:space="preserve">Configuring the </w:t>
      </w:r>
      <w:r w:rsidR="00EC06A4">
        <w:t>W</w:t>
      </w:r>
      <w:r>
        <w:t xml:space="preserve">orker </w:t>
      </w:r>
      <w:r w:rsidR="00EC06A4">
        <w:t>P</w:t>
      </w:r>
      <w:r>
        <w:t>rocess</w:t>
      </w:r>
      <w:bookmarkEnd w:id="10"/>
    </w:p>
    <w:p w:rsidR="00DF136E" w:rsidRDefault="000A759E" w:rsidP="00EA72E5">
      <w:pPr>
        <w:pStyle w:val="BodyTextFirst"/>
      </w:pPr>
      <w:r>
        <w:t>Unlike classic ASP</w:t>
      </w:r>
      <w:r w:rsidR="00DF136E">
        <w:t>,</w:t>
      </w:r>
      <w:r>
        <w:t xml:space="preserve"> which </w:t>
      </w:r>
      <w:r w:rsidR="00EA72E5">
        <w:t>runs</w:t>
      </w:r>
      <w:r>
        <w:t xml:space="preserve"> in the same memory space as IIS, ASP.NET runs as a process of its own. This gives </w:t>
      </w:r>
      <w:r w:rsidR="00DF136E">
        <w:t xml:space="preserve">it </w:t>
      </w:r>
      <w:r>
        <w:t>more flexibility, stability</w:t>
      </w:r>
      <w:r w:rsidR="00DF136E">
        <w:t>,</w:t>
      </w:r>
      <w:r>
        <w:t xml:space="preserve"> and power</w:t>
      </w:r>
      <w:r w:rsidR="00EA72E5">
        <w:t>. You</w:t>
      </w:r>
      <w:r>
        <w:t xml:space="preserve"> can </w:t>
      </w:r>
      <w:r w:rsidR="00DF136E">
        <w:t xml:space="preserve">use </w:t>
      </w:r>
      <w:r w:rsidR="00EA72E5">
        <w:t xml:space="preserve">the configuration file </w:t>
      </w:r>
      <w:proofErr w:type="spellStart"/>
      <w:r w:rsidR="00EA72E5" w:rsidRPr="00EA72E5">
        <w:rPr>
          <w:i/>
        </w:rPr>
        <w:t>machine.config</w:t>
      </w:r>
      <w:proofErr w:type="spellEnd"/>
      <w:r>
        <w:t xml:space="preserve"> to make the Webmaster</w:t>
      </w:r>
      <w:r w:rsidR="00EA72E5">
        <w:t>’</w:t>
      </w:r>
      <w:r>
        <w:t>s job a lot easier.</w:t>
      </w:r>
    </w:p>
    <w:p w:rsidR="000A759E" w:rsidRDefault="00A85AEC" w:rsidP="00EA72E5">
      <w:pPr>
        <w:pStyle w:val="BodyTextFirst"/>
      </w:pPr>
      <w:r>
        <w:t>I’</w:t>
      </w:r>
      <w:r w:rsidR="00DF136E">
        <w:t xml:space="preserve">ll </w:t>
      </w:r>
      <w:r w:rsidR="000A759E">
        <w:t>take a close</w:t>
      </w:r>
      <w:r w:rsidR="00DF136E">
        <w:t>r</w:t>
      </w:r>
      <w:r w:rsidR="000A759E">
        <w:t xml:space="preserve"> look </w:t>
      </w:r>
      <w:r w:rsidR="00DF136E">
        <w:t xml:space="preserve">here </w:t>
      </w:r>
      <w:r w:rsidR="000A759E">
        <w:t xml:space="preserve">at the ASP.NET process and the attributes </w:t>
      </w:r>
      <w:r w:rsidR="00B91004">
        <w:t>that we can</w:t>
      </w:r>
      <w:r w:rsidR="000A759E">
        <w:t xml:space="preserve"> </w:t>
      </w:r>
      <w:r w:rsidR="004B13A6">
        <w:t>adjust</w:t>
      </w:r>
      <w:r w:rsidR="000A759E">
        <w:t>.</w:t>
      </w:r>
      <w:r w:rsidR="00EA72E5">
        <w:t xml:space="preserve"> The </w:t>
      </w:r>
      <w:proofErr w:type="spellStart"/>
      <w:r w:rsidR="00EA72E5" w:rsidRPr="00EA72E5">
        <w:rPr>
          <w:i/>
        </w:rPr>
        <w:t>machine.config</w:t>
      </w:r>
      <w:proofErr w:type="spellEnd"/>
      <w:r w:rsidR="00EA72E5">
        <w:t xml:space="preserve"> file is plain XML and easy to read. As the name implies</w:t>
      </w:r>
      <w:r w:rsidR="00B91004">
        <w:t>,</w:t>
      </w:r>
      <w:r w:rsidR="00EA72E5">
        <w:t xml:space="preserve"> it’s a definition at </w:t>
      </w:r>
      <w:r w:rsidR="00B91004">
        <w:t xml:space="preserve">the </w:t>
      </w:r>
      <w:r w:rsidR="00EA72E5">
        <w:t>machine level. Several portions define the default values for the application and</w:t>
      </w:r>
      <w:r w:rsidR="00B91004">
        <w:t xml:space="preserve"> the</w:t>
      </w:r>
      <w:r w:rsidR="00EA72E5">
        <w:t xml:space="preserve"> folder specific </w:t>
      </w:r>
      <w:proofErr w:type="spellStart"/>
      <w:r w:rsidR="00EA72E5" w:rsidRPr="00EA72E5">
        <w:rPr>
          <w:i/>
        </w:rPr>
        <w:t>web.config</w:t>
      </w:r>
      <w:proofErr w:type="spellEnd"/>
      <w:r w:rsidR="00EA72E5">
        <w:t xml:space="preserve">. </w:t>
      </w:r>
      <w:r w:rsidR="00B91004">
        <w:t>However, s</w:t>
      </w:r>
      <w:r w:rsidR="00EA72E5">
        <w:t>ome parts</w:t>
      </w:r>
      <w:r w:rsidR="00B91004">
        <w:t xml:space="preserve"> </w:t>
      </w:r>
      <w:r w:rsidR="00EA72E5">
        <w:t>can’t be overwritten</w:t>
      </w:r>
      <w:r w:rsidR="00B91004">
        <w:t>, and there’s no point in attemp</w:t>
      </w:r>
      <w:r w:rsidR="002250CD">
        <w:t>t</w:t>
      </w:r>
      <w:r w:rsidR="00B91004">
        <w:t>ing to alter others.</w:t>
      </w:r>
    </w:p>
    <w:p w:rsidR="000A759E" w:rsidRDefault="000A759E" w:rsidP="00EA72E5">
      <w:pPr>
        <w:pStyle w:val="berschrift4"/>
      </w:pPr>
      <w:r>
        <w:t>The</w:t>
      </w:r>
      <w:r w:rsidR="00EA72E5">
        <w:t xml:space="preserve"> </w:t>
      </w:r>
      <w:proofErr w:type="spellStart"/>
      <w:r w:rsidR="00EA72E5">
        <w:t>machine.config</w:t>
      </w:r>
      <w:proofErr w:type="spellEnd"/>
      <w:r>
        <w:t xml:space="preserve"> file</w:t>
      </w:r>
    </w:p>
    <w:p w:rsidR="00EA72E5" w:rsidRDefault="004B13A6" w:rsidP="00EA72E5">
      <w:pPr>
        <w:pStyle w:val="BodyTextFirst"/>
      </w:pPr>
      <w:r>
        <w:t>As mentioned earlier</w:t>
      </w:r>
      <w:r w:rsidR="003837E5">
        <w:t xml:space="preserve">, version </w:t>
      </w:r>
      <w:r w:rsidR="00A91F51">
        <w:t xml:space="preserve">3.5 </w:t>
      </w:r>
      <w:r w:rsidR="003837E5">
        <w:t xml:space="preserve">of </w:t>
      </w:r>
      <w:r w:rsidR="00A91F51">
        <w:t xml:space="preserve">the </w:t>
      </w:r>
      <w:r w:rsidR="003837E5">
        <w:t>.NET framework</w:t>
      </w:r>
      <w:r w:rsidR="00A91F51">
        <w:t xml:space="preserve"> augments, rather than replaces, .NET framework</w:t>
      </w:r>
      <w:r w:rsidR="003837E5">
        <w:t xml:space="preserve"> 2.0. </w:t>
      </w:r>
      <w:r w:rsidR="00A91F51">
        <w:t xml:space="preserve">This explains why </w:t>
      </w:r>
      <w:r w:rsidR="003837E5">
        <w:t>the</w:t>
      </w:r>
      <w:r w:rsidR="00A91F51">
        <w:t xml:space="preserve"> </w:t>
      </w:r>
      <w:proofErr w:type="spellStart"/>
      <w:r w:rsidR="00A91F51" w:rsidRPr="002250CD">
        <w:rPr>
          <w:i/>
          <w:iCs/>
        </w:rPr>
        <w:t>machine.config</w:t>
      </w:r>
      <w:proofErr w:type="spellEnd"/>
      <w:r w:rsidR="003837E5">
        <w:t xml:space="preserve"> file is stored under the 2.0 hive. The path on your machine should look similar to:</w:t>
      </w:r>
    </w:p>
    <w:p w:rsidR="003837E5" w:rsidRDefault="003837E5" w:rsidP="003837E5">
      <w:pPr>
        <w:pStyle w:val="Query"/>
      </w:pPr>
      <w:r>
        <w:lastRenderedPageBreak/>
        <w:t>%</w:t>
      </w:r>
      <w:proofErr w:type="spellStart"/>
      <w:r>
        <w:t>WinDir</w:t>
      </w:r>
      <w:proofErr w:type="spellEnd"/>
      <w:r>
        <w:t>%\Microsoft.NET\Framework\v2.0.50727\CONFIG</w:t>
      </w:r>
    </w:p>
    <w:p w:rsidR="003837E5" w:rsidRDefault="003837E5" w:rsidP="003837E5">
      <w:pPr>
        <w:pStyle w:val="BodyTextCont"/>
      </w:pPr>
      <w:r>
        <w:t>There are several other configuration files, but we</w:t>
      </w:r>
      <w:r w:rsidR="00A91F51">
        <w:t xml:space="preserve">’re </w:t>
      </w:r>
      <w:r w:rsidR="00B91004">
        <w:t xml:space="preserve">only </w:t>
      </w:r>
      <w:r w:rsidR="00A91F51">
        <w:t>examining</w:t>
      </w:r>
      <w:r>
        <w:t xml:space="preserve"> </w:t>
      </w:r>
      <w:proofErr w:type="spellStart"/>
      <w:r>
        <w:rPr>
          <w:i/>
        </w:rPr>
        <w:t>machine.confi</w:t>
      </w:r>
      <w:r w:rsidR="00A85AEC">
        <w:rPr>
          <w:i/>
        </w:rPr>
        <w:t>g</w:t>
      </w:r>
      <w:proofErr w:type="spellEnd"/>
      <w:r>
        <w:t>. Because it’s XML</w:t>
      </w:r>
      <w:r w:rsidR="00B91004">
        <w:t>,</w:t>
      </w:r>
      <w:r>
        <w:t xml:space="preserve"> </w:t>
      </w:r>
      <w:r w:rsidR="00A91F51">
        <w:t>you can</w:t>
      </w:r>
      <w:r>
        <w:t xml:space="preserve"> use Visual Studio to edit </w:t>
      </w:r>
      <w:r w:rsidR="00A91F51">
        <w:t>it</w:t>
      </w:r>
      <w:r>
        <w:t xml:space="preserve">. </w:t>
      </w:r>
      <w:r w:rsidR="008D3EA9">
        <w:t>T</w:t>
      </w:r>
      <w:r>
        <w:t xml:space="preserve">he worker process </w:t>
      </w:r>
      <w:r w:rsidR="008D3EA9">
        <w:t>settings are stored in</w:t>
      </w:r>
      <w:r>
        <w:t xml:space="preserve"> the </w:t>
      </w:r>
      <w:r w:rsidRPr="00A85AEC">
        <w:rPr>
          <w:rStyle w:val="CodeInline"/>
        </w:rPr>
        <w:t>&lt;</w:t>
      </w:r>
      <w:proofErr w:type="spellStart"/>
      <w:r w:rsidRPr="00A85AEC">
        <w:rPr>
          <w:rStyle w:val="CodeInline"/>
        </w:rPr>
        <w:t>processModel</w:t>
      </w:r>
      <w:proofErr w:type="spellEnd"/>
      <w:r w:rsidRPr="00A85AEC">
        <w:rPr>
          <w:rStyle w:val="CodeInline"/>
        </w:rPr>
        <w:t>&gt;</w:t>
      </w:r>
      <w:r>
        <w:t xml:space="preserve"> tag. It’s located under </w:t>
      </w:r>
      <w:r w:rsidRPr="00A85AEC">
        <w:rPr>
          <w:rStyle w:val="CodeInline"/>
        </w:rPr>
        <w:t>&lt;</w:t>
      </w:r>
      <w:proofErr w:type="spellStart"/>
      <w:r w:rsidRPr="00A85AEC">
        <w:rPr>
          <w:rStyle w:val="CodeInline"/>
        </w:rPr>
        <w:t>system.web</w:t>
      </w:r>
      <w:proofErr w:type="spellEnd"/>
      <w:r w:rsidRPr="00A85AEC">
        <w:rPr>
          <w:rStyle w:val="CodeInline"/>
        </w:rPr>
        <w:t>&gt;</w:t>
      </w:r>
      <w:r>
        <w:t xml:space="preserve"> and </w:t>
      </w:r>
      <w:r w:rsidR="00B91004">
        <w:t xml:space="preserve">usually </w:t>
      </w:r>
      <w:r>
        <w:t>looks</w:t>
      </w:r>
      <w:r w:rsidR="00B91004">
        <w:t xml:space="preserve"> </w:t>
      </w:r>
      <w:r>
        <w:t>like this:</w:t>
      </w:r>
    </w:p>
    <w:p w:rsidR="003837E5" w:rsidRDefault="003837E5" w:rsidP="003837E5">
      <w:pPr>
        <w:pStyle w:val="CodeSingle"/>
      </w:pPr>
      <w:r>
        <w:t>&lt;processModel autoConfig="true" /&gt;</w:t>
      </w:r>
    </w:p>
    <w:p w:rsidR="003837E5" w:rsidRDefault="003837E5" w:rsidP="003837E5">
      <w:pPr>
        <w:pStyle w:val="BodyTextCont"/>
      </w:pPr>
      <w:r>
        <w:t xml:space="preserve">Microsoft sets all common values using </w:t>
      </w:r>
      <w:r w:rsidR="00B91004">
        <w:t xml:space="preserve">the </w:t>
      </w:r>
      <w:r>
        <w:t>auto configuration option. This is good for most installation</w:t>
      </w:r>
      <w:r w:rsidR="0016029F">
        <w:t>s</w:t>
      </w:r>
      <w:r w:rsidR="00B91004">
        <w:t>,</w:t>
      </w:r>
      <w:r>
        <w:t xml:space="preserve"> but not all. To optimize the settings</w:t>
      </w:r>
      <w:r w:rsidR="00B91004">
        <w:t>,</w:t>
      </w:r>
      <w:r w:rsidR="00E34EF8">
        <w:t xml:space="preserve"> you can set the value of this attribute to false and change whatever you like:</w:t>
      </w:r>
    </w:p>
    <w:p w:rsidR="00E34EF8" w:rsidRDefault="00E34EF8" w:rsidP="00E34EF8">
      <w:pPr>
        <w:pStyle w:val="CodeSingle"/>
      </w:pPr>
      <w:r>
        <w:t>&lt;processModel autoConfig="false" /&gt;</w:t>
      </w:r>
    </w:p>
    <w:p w:rsidR="00E34EF8" w:rsidRDefault="00E34EF8" w:rsidP="00E34EF8">
      <w:pPr>
        <w:pStyle w:val="BodyTextCont"/>
      </w:pPr>
      <w:r>
        <w:t xml:space="preserve">However, changing basic settings is </w:t>
      </w:r>
      <w:r w:rsidR="0016029F">
        <w:t>not simple</w:t>
      </w:r>
      <w:r>
        <w:t xml:space="preserve"> and may lead to server</w:t>
      </w:r>
      <w:r w:rsidR="00B91004">
        <w:t>s</w:t>
      </w:r>
      <w:r>
        <w:t xml:space="preserve"> not responding or </w:t>
      </w:r>
      <w:r w:rsidR="0016029F">
        <w:t>performing poorly</w:t>
      </w:r>
      <w:r>
        <w:t xml:space="preserve">. </w:t>
      </w:r>
      <w:r w:rsidR="003B582F">
        <w:t>B</w:t>
      </w:r>
      <w:r>
        <w:t>efore going on</w:t>
      </w:r>
      <w:r w:rsidR="00B91004">
        <w:t>,</w:t>
      </w:r>
      <w:r>
        <w:t xml:space="preserve"> let me explain the </w:t>
      </w:r>
      <w:r w:rsidR="0016029F">
        <w:t xml:space="preserve">various </w:t>
      </w:r>
      <w:r>
        <w:t>settings.</w:t>
      </w:r>
    </w:p>
    <w:p w:rsidR="003837E5" w:rsidRDefault="003837E5" w:rsidP="003837E5">
      <w:pPr>
        <w:pStyle w:val="NoteTipCaution"/>
      </w:pPr>
      <w:r>
        <w:t>Note:</w:t>
      </w:r>
      <w:r>
        <w:tab/>
        <w:t>Changes made to the &lt;</w:t>
      </w:r>
      <w:proofErr w:type="spellStart"/>
      <w:r>
        <w:t>processModel</w:t>
      </w:r>
      <w:proofErr w:type="spellEnd"/>
      <w:r>
        <w:t>&gt; tag do not have immediate effect. You must restart a worker process to force it to re-read the settings. To restart a worker process</w:t>
      </w:r>
      <w:r w:rsidR="00093233">
        <w:t>,</w:t>
      </w:r>
      <w:r>
        <w:t xml:space="preserve"> you can open Task </w:t>
      </w:r>
      <w:proofErr w:type="gramStart"/>
      <w:r>
        <w:t>Manager,</w:t>
      </w:r>
      <w:proofErr w:type="gramEnd"/>
      <w:r>
        <w:t xml:space="preserve"> right click the w3wp.exe found in the task list</w:t>
      </w:r>
      <w:r w:rsidR="00093233">
        <w:t>,</w:t>
      </w:r>
      <w:r>
        <w:t xml:space="preserve"> and kill the process. The worker process will start again automatically.</w:t>
      </w:r>
    </w:p>
    <w:p w:rsidR="00E34EF8" w:rsidRDefault="009375F3" w:rsidP="00E34EF8">
      <w:pPr>
        <w:pStyle w:val="berschrift4"/>
      </w:pPr>
      <w:r>
        <w:t xml:space="preserve">Why </w:t>
      </w:r>
      <w:proofErr w:type="gramStart"/>
      <w:r>
        <w:t>Customize</w:t>
      </w:r>
      <w:proofErr w:type="gramEnd"/>
      <w:r>
        <w:t xml:space="preserve"> the </w:t>
      </w:r>
      <w:proofErr w:type="spellStart"/>
      <w:r>
        <w:t>machine.config</w:t>
      </w:r>
      <w:proofErr w:type="spellEnd"/>
      <w:r>
        <w:t xml:space="preserve"> Settings?</w:t>
      </w:r>
    </w:p>
    <w:p w:rsidR="00E34EF8" w:rsidRDefault="00E34EF8" w:rsidP="00E34EF8">
      <w:pPr>
        <w:pStyle w:val="BodyTextFirst"/>
      </w:pPr>
      <w:r>
        <w:t xml:space="preserve">You may wonder why and when you’re supposed to change the </w:t>
      </w:r>
      <w:proofErr w:type="spellStart"/>
      <w:r w:rsidRPr="00A85AEC">
        <w:rPr>
          <w:i/>
        </w:rPr>
        <w:t>machine.config</w:t>
      </w:r>
      <w:proofErr w:type="spellEnd"/>
      <w:r>
        <w:t xml:space="preserve"> settings </w:t>
      </w:r>
      <w:proofErr w:type="gramStart"/>
      <w:r>
        <w:t xml:space="preserve">and </w:t>
      </w:r>
      <w:r w:rsidR="00093233">
        <w:t xml:space="preserve"> </w:t>
      </w:r>
      <w:r>
        <w:t>the</w:t>
      </w:r>
      <w:proofErr w:type="gramEnd"/>
      <w:r>
        <w:t xml:space="preserve"> </w:t>
      </w:r>
      <w:r w:rsidRPr="00A85AEC">
        <w:rPr>
          <w:rStyle w:val="CodeInline"/>
        </w:rPr>
        <w:t>&lt;</w:t>
      </w:r>
      <w:proofErr w:type="spellStart"/>
      <w:r w:rsidRPr="00A85AEC">
        <w:rPr>
          <w:rStyle w:val="CodeInline"/>
        </w:rPr>
        <w:t>processModel</w:t>
      </w:r>
      <w:proofErr w:type="spellEnd"/>
      <w:r w:rsidRPr="00A85AEC">
        <w:rPr>
          <w:rStyle w:val="CodeInline"/>
        </w:rPr>
        <w:t>&gt;</w:t>
      </w:r>
      <w:r>
        <w:t xml:space="preserve"> settings.</w:t>
      </w:r>
      <w:r w:rsidR="00093233">
        <w:t xml:space="preserve"> L</w:t>
      </w:r>
      <w:r>
        <w:t xml:space="preserve">et’s </w:t>
      </w:r>
      <w:r w:rsidR="0016029F">
        <w:t xml:space="preserve">consider the following </w:t>
      </w:r>
      <w:r>
        <w:t>scenario:</w:t>
      </w:r>
    </w:p>
    <w:p w:rsidR="00E34EF8" w:rsidRDefault="00E34EF8" w:rsidP="00E34EF8">
      <w:pPr>
        <w:pStyle w:val="BulletFirst"/>
      </w:pPr>
      <w:r>
        <w:tab/>
        <w:t>*</w:t>
      </w:r>
      <w:r>
        <w:tab/>
        <w:t>Your network supports only one application domain (</w:t>
      </w:r>
      <w:proofErr w:type="spellStart"/>
      <w:r>
        <w:t>AppDomain</w:t>
      </w:r>
      <w:proofErr w:type="spellEnd"/>
      <w:r>
        <w:t>)</w:t>
      </w:r>
    </w:p>
    <w:p w:rsidR="00B0109D" w:rsidRDefault="00B0109D" w:rsidP="00B0109D">
      <w:pPr>
        <w:pStyle w:val="Bullet"/>
      </w:pPr>
      <w:r>
        <w:tab/>
        <w:t>*</w:t>
      </w:r>
      <w:r>
        <w:tab/>
        <w:t>Each page causes one request (no subsequent AJAX calls)</w:t>
      </w:r>
    </w:p>
    <w:p w:rsidR="00B0109D" w:rsidRDefault="00B0109D" w:rsidP="00B0109D">
      <w:pPr>
        <w:pStyle w:val="BulletLast"/>
      </w:pPr>
      <w:r>
        <w:tab/>
        <w:t>*</w:t>
      </w:r>
      <w:r>
        <w:tab/>
        <w:t>All requests go to the same IP address</w:t>
      </w:r>
    </w:p>
    <w:p w:rsidR="00B0109D" w:rsidRDefault="00B0109D" w:rsidP="00B0109D">
      <w:pPr>
        <w:pStyle w:val="BodyTextCont"/>
      </w:pPr>
      <w:r>
        <w:t xml:space="preserve">In </w:t>
      </w:r>
      <w:r w:rsidR="00D22757">
        <w:t xml:space="preserve">this </w:t>
      </w:r>
      <w:r>
        <w:t>case</w:t>
      </w:r>
      <w:r w:rsidR="00093233">
        <w:t>,</w:t>
      </w:r>
      <w:r>
        <w:t xml:space="preserve"> the default settings are very good and there is no reason to change anything. However, </w:t>
      </w:r>
      <w:r w:rsidR="00D22757">
        <w:t xml:space="preserve">other </w:t>
      </w:r>
      <w:r>
        <w:t xml:space="preserve">specific scenarios could </w:t>
      </w:r>
      <w:r w:rsidR="00D22757">
        <w:t>be problematic</w:t>
      </w:r>
      <w:r>
        <w:t>:</w:t>
      </w:r>
    </w:p>
    <w:p w:rsidR="00B0109D" w:rsidRDefault="00B0109D" w:rsidP="00B0109D">
      <w:pPr>
        <w:pStyle w:val="BulletFirst"/>
      </w:pPr>
      <w:r>
        <w:tab/>
        <w:t>*</w:t>
      </w:r>
      <w:r>
        <w:tab/>
        <w:t>Requests to many IP addresses</w:t>
      </w:r>
    </w:p>
    <w:p w:rsidR="00B0109D" w:rsidRDefault="00B0109D" w:rsidP="00B0109D">
      <w:pPr>
        <w:pStyle w:val="Bullet"/>
      </w:pPr>
      <w:r>
        <w:tab/>
        <w:t>*</w:t>
      </w:r>
      <w:r>
        <w:tab/>
        <w:t>Frequent redirects (HTTP status code 302)</w:t>
      </w:r>
    </w:p>
    <w:p w:rsidR="00B0109D" w:rsidRDefault="00B0109D" w:rsidP="00B0109D">
      <w:pPr>
        <w:pStyle w:val="Bullet"/>
      </w:pPr>
      <w:r>
        <w:tab/>
        <w:t>*</w:t>
      </w:r>
      <w:r>
        <w:tab/>
        <w:t>Using authentication</w:t>
      </w:r>
    </w:p>
    <w:p w:rsidR="00AC5985" w:rsidRDefault="00B0109D" w:rsidP="00AC5985">
      <w:pPr>
        <w:pStyle w:val="BulletLast"/>
      </w:pPr>
      <w:r>
        <w:tab/>
        <w:t>*</w:t>
      </w:r>
      <w:r>
        <w:tab/>
        <w:t xml:space="preserve">Using more than one </w:t>
      </w:r>
      <w:proofErr w:type="spellStart"/>
      <w:r>
        <w:t>AppDomain</w:t>
      </w:r>
      <w:proofErr w:type="spellEnd"/>
    </w:p>
    <w:p w:rsidR="00E34EF8" w:rsidRDefault="00B0109D" w:rsidP="00B0109D">
      <w:pPr>
        <w:pStyle w:val="BodyTextCont"/>
      </w:pPr>
      <w:r>
        <w:t xml:space="preserve">The following </w:t>
      </w:r>
      <w:r w:rsidR="006057E5">
        <w:t xml:space="preserve">section </w:t>
      </w:r>
      <w:r>
        <w:t>descri</w:t>
      </w:r>
      <w:r w:rsidR="006057E5">
        <w:t>bes</w:t>
      </w:r>
      <w:r>
        <w:t xml:space="preserve"> all </w:t>
      </w:r>
      <w:r w:rsidR="006057E5">
        <w:t xml:space="preserve">the </w:t>
      </w:r>
      <w:proofErr w:type="spellStart"/>
      <w:r w:rsidR="00AC5985" w:rsidRPr="00AC5985">
        <w:rPr>
          <w:rStyle w:val="CodeInline"/>
        </w:rPr>
        <w:t>processModel</w:t>
      </w:r>
      <w:proofErr w:type="spellEnd"/>
      <w:r w:rsidR="006057E5">
        <w:t xml:space="preserve"> </w:t>
      </w:r>
      <w:r>
        <w:t xml:space="preserve">parameters. </w:t>
      </w:r>
      <w:r w:rsidR="006057E5">
        <w:t xml:space="preserve">(A later section, </w:t>
      </w:r>
      <w:proofErr w:type="gramStart"/>
      <w:r w:rsidR="006057E5">
        <w:rPr>
          <w:i/>
        </w:rPr>
        <w:t>Configuring</w:t>
      </w:r>
      <w:proofErr w:type="gramEnd"/>
      <w:r w:rsidR="006057E5">
        <w:rPr>
          <w:i/>
        </w:rPr>
        <w:t xml:space="preserve"> the Thread Pool</w:t>
      </w:r>
      <w:r w:rsidR="006057E5">
        <w:t>, explains this in even greater depth.)</w:t>
      </w:r>
    </w:p>
    <w:p w:rsidR="00A85AEC" w:rsidRPr="00A85AEC" w:rsidRDefault="00A85AEC" w:rsidP="00A85AEC">
      <w:pPr>
        <w:pStyle w:val="BodyTextCont"/>
      </w:pPr>
      <w:r>
        <w:t>Keep in mind that</w:t>
      </w:r>
      <w:r w:rsidR="00093233">
        <w:t>,</w:t>
      </w:r>
      <w:r>
        <w:t xml:space="preserve"> behind the scene</w:t>
      </w:r>
      <w:r w:rsidR="00BC4485">
        <w:t>s</w:t>
      </w:r>
      <w:r w:rsidR="00093233">
        <w:t>,</w:t>
      </w:r>
      <w:r>
        <w:t xml:space="preserve"> IIS must handle </w:t>
      </w:r>
      <w:r w:rsidR="00093233">
        <w:t xml:space="preserve">the </w:t>
      </w:r>
      <w:r>
        <w:t xml:space="preserve">available resources to manage all incoming requests. If the </w:t>
      </w:r>
      <w:r w:rsidR="00BC4485">
        <w:t xml:space="preserve">rate of incoming page requests is such that the fraction of memory in use or CPU power </w:t>
      </w:r>
      <w:r>
        <w:t xml:space="preserve">exceeds </w:t>
      </w:r>
      <w:r w:rsidR="00BC4485">
        <w:t xml:space="preserve">certain levels, </w:t>
      </w:r>
      <w:r>
        <w:t xml:space="preserve">the default values </w:t>
      </w:r>
      <w:r w:rsidR="00BC4485">
        <w:t xml:space="preserve">for the </w:t>
      </w:r>
      <w:proofErr w:type="spellStart"/>
      <w:r w:rsidR="00AC5985" w:rsidRPr="00AC5985">
        <w:rPr>
          <w:rStyle w:val="CodeInline"/>
        </w:rPr>
        <w:t>processModel</w:t>
      </w:r>
      <w:proofErr w:type="spellEnd"/>
      <w:r w:rsidR="00BC4485">
        <w:t xml:space="preserve"> parameters </w:t>
      </w:r>
      <w:r>
        <w:t xml:space="preserve">may not </w:t>
      </w:r>
      <w:r w:rsidR="00BC4485">
        <w:t>be optimal</w:t>
      </w:r>
      <w:r>
        <w:t xml:space="preserve">. However, setting higher values is not </w:t>
      </w:r>
      <w:r w:rsidR="006C6CE0">
        <w:t xml:space="preserve">always better </w:t>
      </w:r>
      <w:r w:rsidR="00093233">
        <w:t>as t</w:t>
      </w:r>
      <w:r>
        <w:t xml:space="preserve">his </w:t>
      </w:r>
      <w:r w:rsidR="00E33291">
        <w:t xml:space="preserve">can </w:t>
      </w:r>
      <w:r>
        <w:t xml:space="preserve">lead to higher resource consumption and slow down even </w:t>
      </w:r>
      <w:r w:rsidR="00E33291">
        <w:t xml:space="preserve">a lightly-loaded server handling </w:t>
      </w:r>
      <w:r>
        <w:t xml:space="preserve">simple requests. Finding the </w:t>
      </w:r>
      <w:r w:rsidR="00F821C4">
        <w:t>most appropriate options</w:t>
      </w:r>
      <w:r w:rsidR="000B0E3A">
        <w:t xml:space="preserve"> in the parameter jungle is </w:t>
      </w:r>
      <w:r w:rsidR="001565E9">
        <w:t xml:space="preserve">a </w:t>
      </w:r>
      <w:r w:rsidR="000B0E3A">
        <w:t>challenge.</w:t>
      </w:r>
      <w:r>
        <w:t xml:space="preserve">  </w:t>
      </w:r>
    </w:p>
    <w:p w:rsidR="003837E5" w:rsidRDefault="00E34EF8" w:rsidP="00E34EF8">
      <w:pPr>
        <w:pStyle w:val="berschrift4"/>
      </w:pPr>
      <w:r>
        <w:lastRenderedPageBreak/>
        <w:t>A First Look</w:t>
      </w:r>
      <w:r w:rsidR="00A5047B">
        <w:t xml:space="preserve"> </w:t>
      </w:r>
      <w:proofErr w:type="gramStart"/>
      <w:r w:rsidR="00A5047B">
        <w:t>Into</w:t>
      </w:r>
      <w:proofErr w:type="gramEnd"/>
      <w:r w:rsidR="00A5047B">
        <w:t xml:space="preserve"> the Attributes</w:t>
      </w:r>
    </w:p>
    <w:p w:rsidR="00E34EF8" w:rsidRDefault="00667C49" w:rsidP="00B0109D">
      <w:pPr>
        <w:pStyle w:val="BodyTextFirst"/>
      </w:pPr>
      <w:r>
        <w:t xml:space="preserve">Table 2-1 lists the </w:t>
      </w:r>
      <w:proofErr w:type="spellStart"/>
      <w:r w:rsidR="00AC5985" w:rsidRPr="00AC5985">
        <w:rPr>
          <w:rStyle w:val="CodeInline"/>
        </w:rPr>
        <w:t>processModel</w:t>
      </w:r>
      <w:proofErr w:type="spellEnd"/>
      <w:r w:rsidR="00B0109D">
        <w:t xml:space="preserve"> attributes available.</w:t>
      </w:r>
      <w:r w:rsidR="000B0E3A">
        <w:t xml:space="preserve"> The description</w:t>
      </w:r>
      <w:r>
        <w:t xml:space="preserve"> column indicates</w:t>
      </w:r>
      <w:r w:rsidR="000B0E3A">
        <w:t xml:space="preserve"> the </w:t>
      </w:r>
      <w:r>
        <w:t xml:space="preserve">purpose of each </w:t>
      </w:r>
      <w:r w:rsidR="000B0E3A">
        <w:t>attribute and where to find more information.</w:t>
      </w:r>
    </w:p>
    <w:p w:rsidR="00B0109D" w:rsidRDefault="00B0109D" w:rsidP="00B0109D">
      <w:pPr>
        <w:pStyle w:val="TableCaption"/>
      </w:pPr>
      <w:r>
        <w:t xml:space="preserve">Table </w:t>
      </w:r>
      <w:r w:rsidR="00667C49">
        <w:t>2-</w:t>
      </w:r>
      <w:r w:rsidR="0087096D">
        <w:fldChar w:fldCharType="begin"/>
      </w:r>
      <w:r w:rsidR="0087096D">
        <w:instrText xml:space="preserve"> SEQ Table \* ARABIC </w:instrText>
      </w:r>
      <w:r w:rsidR="0087096D">
        <w:fldChar w:fldCharType="separate"/>
      </w:r>
      <w:r w:rsidR="00BF4C07">
        <w:t>1</w:t>
      </w:r>
      <w:r w:rsidR="0087096D">
        <w:fldChar w:fldCharType="end"/>
      </w:r>
      <w:r>
        <w:t>. Settings available for the &lt;processModel&gt; tag (excerpt)</w:t>
      </w:r>
    </w:p>
    <w:tbl>
      <w:tblPr>
        <w:tblStyle w:val="Tabellenraster"/>
        <w:tblW w:w="0" w:type="auto"/>
        <w:tblInd w:w="108" w:type="dxa"/>
        <w:tblLook w:val="04A0" w:firstRow="1" w:lastRow="0" w:firstColumn="1" w:lastColumn="0" w:noHBand="0" w:noVBand="1"/>
      </w:tblPr>
      <w:tblGrid>
        <w:gridCol w:w="2304"/>
        <w:gridCol w:w="1394"/>
        <w:gridCol w:w="4666"/>
      </w:tblGrid>
      <w:tr w:rsidR="00326C88" w:rsidRPr="00326C88" w:rsidTr="00326C88">
        <w:tc>
          <w:tcPr>
            <w:tcW w:w="2304" w:type="dxa"/>
          </w:tcPr>
          <w:p w:rsidR="00326C88" w:rsidRPr="00326C88" w:rsidRDefault="00326C88" w:rsidP="00820D73">
            <w:pPr>
              <w:pStyle w:val="TableHead"/>
              <w:pBdr>
                <w:top w:val="none" w:sz="0" w:space="0" w:color="auto"/>
              </w:pBdr>
              <w:ind w:left="0" w:firstLine="0"/>
            </w:pPr>
            <w:r w:rsidRPr="00326C88">
              <w:t>Attribute</w:t>
            </w:r>
          </w:p>
        </w:tc>
        <w:tc>
          <w:tcPr>
            <w:tcW w:w="1394" w:type="dxa"/>
          </w:tcPr>
          <w:p w:rsidR="00326C88" w:rsidRPr="00326C88" w:rsidRDefault="00326C88" w:rsidP="009F4209">
            <w:pPr>
              <w:pStyle w:val="TableHead"/>
              <w:pBdr>
                <w:top w:val="none" w:sz="0" w:space="0" w:color="auto"/>
              </w:pBdr>
              <w:ind w:left="0" w:firstLine="0"/>
            </w:pPr>
            <w:r w:rsidRPr="00326C88">
              <w:t>Default</w:t>
            </w:r>
          </w:p>
        </w:tc>
        <w:tc>
          <w:tcPr>
            <w:tcW w:w="4666" w:type="dxa"/>
          </w:tcPr>
          <w:p w:rsidR="00326C88" w:rsidRPr="00326C88" w:rsidRDefault="00326C88" w:rsidP="009F4209">
            <w:pPr>
              <w:pStyle w:val="TableHead"/>
              <w:pBdr>
                <w:top w:val="none" w:sz="0" w:space="0" w:color="auto"/>
              </w:pBdr>
              <w:ind w:left="0" w:firstLine="0"/>
            </w:pPr>
            <w:r w:rsidRPr="00326C88">
              <w:t>Description</w:t>
            </w:r>
          </w:p>
        </w:tc>
      </w:tr>
      <w:tr w:rsidR="00326C88" w:rsidRPr="00326C88" w:rsidTr="00326C88">
        <w:tc>
          <w:tcPr>
            <w:tcW w:w="2304" w:type="dxa"/>
          </w:tcPr>
          <w:p w:rsidR="00326C88" w:rsidRPr="00326C88" w:rsidRDefault="00326C88" w:rsidP="00820D73">
            <w:pPr>
              <w:pStyle w:val="TableText"/>
            </w:pPr>
            <w:proofErr w:type="spellStart"/>
            <w:r w:rsidRPr="00326C88">
              <w:rPr>
                <w:rStyle w:val="CodeInline"/>
              </w:rPr>
              <w:t>clientConnectedCheck</w:t>
            </w:r>
            <w:proofErr w:type="spellEnd"/>
          </w:p>
        </w:tc>
        <w:tc>
          <w:tcPr>
            <w:tcW w:w="1394" w:type="dxa"/>
          </w:tcPr>
          <w:p w:rsidR="00326C88" w:rsidRPr="00326C88" w:rsidRDefault="00326C88" w:rsidP="00820D73">
            <w:pPr>
              <w:pStyle w:val="TableText"/>
            </w:pPr>
            <w:r w:rsidRPr="00326C88">
              <w:t>00:00:05 (five seconds)</w:t>
            </w:r>
          </w:p>
        </w:tc>
        <w:tc>
          <w:tcPr>
            <w:tcW w:w="4666" w:type="dxa"/>
          </w:tcPr>
          <w:p w:rsidR="00326C88" w:rsidRPr="00326C88" w:rsidRDefault="00326C88" w:rsidP="00820D73">
            <w:pPr>
              <w:pStyle w:val="TableText"/>
            </w:pPr>
            <w:r w:rsidRPr="00326C88">
              <w:t>Once a request has been waiting in the queue for this long, ASP.NET checks whether the client is still connected.</w:t>
            </w:r>
          </w:p>
        </w:tc>
      </w:tr>
      <w:tr w:rsidR="00326C88" w:rsidRPr="00326C88" w:rsidTr="00326C88">
        <w:tc>
          <w:tcPr>
            <w:tcW w:w="2304" w:type="dxa"/>
          </w:tcPr>
          <w:p w:rsidR="00326C88" w:rsidRPr="00326C88" w:rsidRDefault="00326C88" w:rsidP="00820D73">
            <w:pPr>
              <w:pStyle w:val="TableText"/>
            </w:pPr>
            <w:proofErr w:type="spellStart"/>
            <w:r w:rsidRPr="00326C88">
              <w:rPr>
                <w:rStyle w:val="CodeInline"/>
              </w:rPr>
              <w:t>cpuMask</w:t>
            </w:r>
            <w:proofErr w:type="spellEnd"/>
          </w:p>
        </w:tc>
        <w:tc>
          <w:tcPr>
            <w:tcW w:w="1394" w:type="dxa"/>
          </w:tcPr>
          <w:p w:rsidR="00326C88" w:rsidRPr="00326C88" w:rsidRDefault="00326C88" w:rsidP="00820D73">
            <w:pPr>
              <w:pStyle w:val="TableText"/>
            </w:pPr>
            <w:r w:rsidRPr="00326C88">
              <w:t>0xffffffff</w:t>
            </w:r>
          </w:p>
        </w:tc>
        <w:tc>
          <w:tcPr>
            <w:tcW w:w="4666" w:type="dxa"/>
          </w:tcPr>
          <w:p w:rsidR="00326C88" w:rsidRPr="00326C88" w:rsidRDefault="00326C88" w:rsidP="00820D73">
            <w:pPr>
              <w:pStyle w:val="TableText"/>
            </w:pPr>
            <w:r w:rsidRPr="00326C88">
              <w:t>Specifies which CPU of a multiprocessor system runs ASP.NET processes. The value is a bitmask where each bit represents a CPU. Assume you set the value to 0xa, which is 1010 in binary form. CPUs are numbered beginning with 0, and read from right to left. For this value, CPUs 1 and 3 are qualified to run ASP.NET threads and CPUs 0 and 2 are not.</w:t>
            </w:r>
          </w:p>
        </w:tc>
      </w:tr>
      <w:tr w:rsidR="00326C88" w:rsidRPr="00326C88" w:rsidTr="00326C88">
        <w:tc>
          <w:tcPr>
            <w:tcW w:w="2304" w:type="dxa"/>
          </w:tcPr>
          <w:p w:rsidR="00326C88" w:rsidRPr="00326C88" w:rsidRDefault="00326C88" w:rsidP="00820D73">
            <w:pPr>
              <w:pStyle w:val="TableText"/>
            </w:pPr>
            <w:r w:rsidRPr="00326C88">
              <w:rPr>
                <w:rStyle w:val="CodeInline"/>
              </w:rPr>
              <w:t>enable</w:t>
            </w:r>
          </w:p>
        </w:tc>
        <w:tc>
          <w:tcPr>
            <w:tcW w:w="1394" w:type="dxa"/>
          </w:tcPr>
          <w:p w:rsidR="00326C88" w:rsidRPr="00326C88" w:rsidRDefault="00326C88" w:rsidP="00820D73">
            <w:pPr>
              <w:pStyle w:val="TableText"/>
            </w:pPr>
            <w:r w:rsidRPr="00326C88">
              <w:t>true</w:t>
            </w:r>
          </w:p>
        </w:tc>
        <w:tc>
          <w:tcPr>
            <w:tcW w:w="4666" w:type="dxa"/>
          </w:tcPr>
          <w:p w:rsidR="00326C88" w:rsidRPr="00326C88" w:rsidRDefault="00326C88" w:rsidP="00820D73">
            <w:pPr>
              <w:pStyle w:val="TableText"/>
            </w:pPr>
            <w:r w:rsidRPr="00326C88">
              <w:t>Enables or disables the process model.</w:t>
            </w:r>
          </w:p>
        </w:tc>
      </w:tr>
      <w:tr w:rsidR="00326C88" w:rsidRPr="00326C88" w:rsidTr="00326C88">
        <w:tc>
          <w:tcPr>
            <w:tcW w:w="2304" w:type="dxa"/>
          </w:tcPr>
          <w:p w:rsidR="00326C88" w:rsidRPr="00326C88" w:rsidRDefault="00326C88" w:rsidP="00820D73">
            <w:pPr>
              <w:pStyle w:val="TableText"/>
            </w:pPr>
            <w:proofErr w:type="spellStart"/>
            <w:r w:rsidRPr="00326C88">
              <w:rPr>
                <w:rStyle w:val="CodeInline"/>
              </w:rPr>
              <w:t>idleTime</w:t>
            </w:r>
            <w:proofErr w:type="spellEnd"/>
          </w:p>
        </w:tc>
        <w:tc>
          <w:tcPr>
            <w:tcW w:w="1394" w:type="dxa"/>
          </w:tcPr>
          <w:p w:rsidR="00326C88" w:rsidRPr="00326C88" w:rsidRDefault="00326C88" w:rsidP="00820D73">
            <w:pPr>
              <w:pStyle w:val="TableText"/>
            </w:pPr>
            <w:r w:rsidRPr="00326C88">
              <w:t>Infinite</w:t>
            </w:r>
          </w:p>
        </w:tc>
        <w:tc>
          <w:tcPr>
            <w:tcW w:w="4666" w:type="dxa"/>
          </w:tcPr>
          <w:p w:rsidR="00326C88" w:rsidRPr="00326C88" w:rsidRDefault="00326C88" w:rsidP="00820D73">
            <w:pPr>
              <w:pStyle w:val="TableText"/>
            </w:pPr>
            <w:r w:rsidRPr="00326C88">
              <w:t xml:space="preserve">The period of inactivity (in time format </w:t>
            </w:r>
            <w:proofErr w:type="spellStart"/>
            <w:r w:rsidRPr="00326C88">
              <w:t>hh:mm:ss</w:t>
            </w:r>
            <w:proofErr w:type="spellEnd"/>
            <w:r w:rsidRPr="00326C88">
              <w:t>), after which the worker process ends. (For example, a value of “00:20:00” will cause the worker process to shut down twenty minutes after the last request is concluded.) “Infinite” prevents the worker process from stopping at all.</w:t>
            </w:r>
          </w:p>
        </w:tc>
      </w:tr>
      <w:tr w:rsidR="00326C88" w:rsidRPr="00326C88" w:rsidTr="00326C88">
        <w:tc>
          <w:tcPr>
            <w:tcW w:w="2304" w:type="dxa"/>
          </w:tcPr>
          <w:p w:rsidR="00326C88" w:rsidRPr="00326C88" w:rsidRDefault="00326C88" w:rsidP="00820D73">
            <w:pPr>
              <w:pStyle w:val="TableText"/>
            </w:pPr>
            <w:proofErr w:type="spellStart"/>
            <w:r w:rsidRPr="00326C88">
              <w:rPr>
                <w:rStyle w:val="CodeInline"/>
              </w:rPr>
              <w:t>logLevel</w:t>
            </w:r>
            <w:proofErr w:type="spellEnd"/>
          </w:p>
        </w:tc>
        <w:tc>
          <w:tcPr>
            <w:tcW w:w="1394" w:type="dxa"/>
          </w:tcPr>
          <w:p w:rsidR="00326C88" w:rsidRPr="00326C88" w:rsidRDefault="00326C88" w:rsidP="00820D73">
            <w:pPr>
              <w:pStyle w:val="TableText"/>
            </w:pPr>
            <w:r w:rsidRPr="00326C88">
              <w:t>Errors</w:t>
            </w:r>
          </w:p>
        </w:tc>
        <w:tc>
          <w:tcPr>
            <w:tcW w:w="4666" w:type="dxa"/>
          </w:tcPr>
          <w:p w:rsidR="00326C88" w:rsidRPr="00326C88" w:rsidRDefault="00326C88" w:rsidP="00820D73">
            <w:pPr>
              <w:pStyle w:val="TableText"/>
            </w:pPr>
            <w:r w:rsidRPr="00326C88">
              <w:t>The quantity of errors written to the event log. Choose from “All”, “Errors”, or “None”.</w:t>
            </w:r>
          </w:p>
        </w:tc>
      </w:tr>
      <w:tr w:rsidR="00326C88" w:rsidRPr="00326C88" w:rsidTr="00326C88">
        <w:tc>
          <w:tcPr>
            <w:tcW w:w="2304" w:type="dxa"/>
          </w:tcPr>
          <w:p w:rsidR="00326C88" w:rsidRPr="00326C88" w:rsidRDefault="00326C88" w:rsidP="00820D73">
            <w:pPr>
              <w:pStyle w:val="TableText"/>
            </w:pPr>
            <w:proofErr w:type="spellStart"/>
            <w:r w:rsidRPr="00326C88">
              <w:rPr>
                <w:rStyle w:val="CodeInline"/>
              </w:rPr>
              <w:t>maxAppDomains</w:t>
            </w:r>
            <w:proofErr w:type="spellEnd"/>
          </w:p>
        </w:tc>
        <w:tc>
          <w:tcPr>
            <w:tcW w:w="1394" w:type="dxa"/>
          </w:tcPr>
          <w:p w:rsidR="00326C88" w:rsidRPr="00326C88" w:rsidRDefault="00326C88" w:rsidP="00820D73">
            <w:pPr>
              <w:pStyle w:val="TableText"/>
            </w:pPr>
            <w:r w:rsidRPr="00326C88">
              <w:t>2000</w:t>
            </w:r>
          </w:p>
        </w:tc>
        <w:tc>
          <w:tcPr>
            <w:tcW w:w="4666" w:type="dxa"/>
          </w:tcPr>
          <w:p w:rsidR="00326C88" w:rsidRPr="00326C88" w:rsidRDefault="00326C88" w:rsidP="00820D73">
            <w:pPr>
              <w:pStyle w:val="TableText"/>
            </w:pPr>
            <w:r w:rsidRPr="00326C88">
              <w:t>The number of application domains in one process. The default value, 2000, is the maximum allowed. Lower values are appropriate for hosting providers, for instance.</w:t>
            </w:r>
          </w:p>
        </w:tc>
      </w:tr>
      <w:tr w:rsidR="00326C88" w:rsidRPr="00326C88" w:rsidTr="00326C88">
        <w:tc>
          <w:tcPr>
            <w:tcW w:w="2304" w:type="dxa"/>
          </w:tcPr>
          <w:p w:rsidR="00326C88" w:rsidRPr="00326C88" w:rsidRDefault="00326C88" w:rsidP="00820D73">
            <w:pPr>
              <w:pStyle w:val="TableText"/>
            </w:pPr>
            <w:proofErr w:type="spellStart"/>
            <w:r w:rsidRPr="00326C88">
              <w:rPr>
                <w:rStyle w:val="CodeInline"/>
              </w:rPr>
              <w:t>maxIoThreads</w:t>
            </w:r>
            <w:proofErr w:type="spellEnd"/>
          </w:p>
        </w:tc>
        <w:tc>
          <w:tcPr>
            <w:tcW w:w="1394" w:type="dxa"/>
          </w:tcPr>
          <w:p w:rsidR="00326C88" w:rsidRPr="00326C88" w:rsidRDefault="00326C88" w:rsidP="00820D73">
            <w:pPr>
              <w:pStyle w:val="TableText"/>
            </w:pPr>
            <w:r w:rsidRPr="00326C88">
              <w:t>20</w:t>
            </w:r>
          </w:p>
        </w:tc>
        <w:tc>
          <w:tcPr>
            <w:tcW w:w="4666" w:type="dxa"/>
          </w:tcPr>
          <w:p w:rsidR="00326C88" w:rsidRPr="00326C88" w:rsidRDefault="00326C88" w:rsidP="00820D73">
            <w:pPr>
              <w:pStyle w:val="TableText"/>
            </w:pPr>
            <w:r w:rsidRPr="00326C88">
              <w:t xml:space="preserve">The maximum number of threads for I/O </w:t>
            </w:r>
            <w:proofErr w:type="gramStart"/>
            <w:r w:rsidRPr="00326C88">
              <w:t>operations,</w:t>
            </w:r>
            <w:proofErr w:type="gramEnd"/>
            <w:r w:rsidRPr="00326C88">
              <w:t xml:space="preserve"> counted on a per-CPU basis. Must be greater than or equal to </w:t>
            </w:r>
            <w:proofErr w:type="spellStart"/>
            <w:r w:rsidRPr="00326C88">
              <w:rPr>
                <w:rStyle w:val="CodeInline"/>
              </w:rPr>
              <w:t>minFreeThreads</w:t>
            </w:r>
            <w:proofErr w:type="spellEnd"/>
            <w:r w:rsidRPr="00326C88">
              <w:t xml:space="preserve"> in </w:t>
            </w:r>
            <w:r w:rsidRPr="00326C88">
              <w:rPr>
                <w:rStyle w:val="CodeInline"/>
              </w:rPr>
              <w:t>&lt;</w:t>
            </w:r>
            <w:proofErr w:type="spellStart"/>
            <w:r w:rsidRPr="00326C88">
              <w:rPr>
                <w:rStyle w:val="CodeInline"/>
              </w:rPr>
              <w:t>httpRuntime</w:t>
            </w:r>
            <w:proofErr w:type="spellEnd"/>
            <w:r w:rsidRPr="00326C88">
              <w:rPr>
                <w:rStyle w:val="CodeInline"/>
              </w:rPr>
              <w:t>&gt;</w:t>
            </w:r>
            <w:r w:rsidRPr="00326C88">
              <w:t xml:space="preserve"> settings. Allowed range is between 5 and 100. See the section “Understanding and using threads” in this chapter for more information.</w:t>
            </w:r>
          </w:p>
        </w:tc>
      </w:tr>
      <w:tr w:rsidR="00326C88" w:rsidRPr="00326C88" w:rsidTr="00326C88">
        <w:tc>
          <w:tcPr>
            <w:tcW w:w="2304" w:type="dxa"/>
          </w:tcPr>
          <w:p w:rsidR="00326C88" w:rsidRPr="00326C88" w:rsidRDefault="00326C88" w:rsidP="00820D73">
            <w:pPr>
              <w:pStyle w:val="TableText"/>
            </w:pPr>
            <w:proofErr w:type="spellStart"/>
            <w:r w:rsidRPr="00326C88">
              <w:rPr>
                <w:rStyle w:val="CodeInline"/>
              </w:rPr>
              <w:t>maxWorkerThreads</w:t>
            </w:r>
            <w:proofErr w:type="spellEnd"/>
          </w:p>
        </w:tc>
        <w:tc>
          <w:tcPr>
            <w:tcW w:w="1394" w:type="dxa"/>
          </w:tcPr>
          <w:p w:rsidR="00326C88" w:rsidRPr="00326C88" w:rsidRDefault="00326C88" w:rsidP="00820D73">
            <w:pPr>
              <w:pStyle w:val="TableText"/>
            </w:pPr>
            <w:r w:rsidRPr="00326C88">
              <w:t>20</w:t>
            </w:r>
          </w:p>
        </w:tc>
        <w:tc>
          <w:tcPr>
            <w:tcW w:w="4666" w:type="dxa"/>
          </w:tcPr>
          <w:p w:rsidR="00326C88" w:rsidRPr="00326C88" w:rsidRDefault="00326C88" w:rsidP="00820D73">
            <w:pPr>
              <w:pStyle w:val="TableText"/>
            </w:pPr>
            <w:r w:rsidRPr="00326C88">
              <w:t xml:space="preserve">The maximum number of worker threads, counted on a per-CPU basis. Must be greater than or equal to </w:t>
            </w:r>
            <w:proofErr w:type="spellStart"/>
            <w:r w:rsidRPr="00326C88">
              <w:rPr>
                <w:rStyle w:val="CodeInline"/>
              </w:rPr>
              <w:t>minFreeThreads</w:t>
            </w:r>
            <w:proofErr w:type="spellEnd"/>
            <w:r w:rsidRPr="00326C88">
              <w:t xml:space="preserve"> in </w:t>
            </w:r>
            <w:r w:rsidRPr="00326C88">
              <w:rPr>
                <w:rStyle w:val="CodeInline"/>
              </w:rPr>
              <w:t>&lt;</w:t>
            </w:r>
            <w:proofErr w:type="spellStart"/>
            <w:r w:rsidRPr="00326C88">
              <w:rPr>
                <w:rStyle w:val="CodeInline"/>
              </w:rPr>
              <w:t>httpRuntime</w:t>
            </w:r>
            <w:proofErr w:type="spellEnd"/>
            <w:r w:rsidRPr="00326C88">
              <w:rPr>
                <w:rStyle w:val="CodeInline"/>
              </w:rPr>
              <w:t>&gt;</w:t>
            </w:r>
            <w:r w:rsidRPr="00326C88">
              <w:t xml:space="preserve"> settings. Allowed range is between 5 and 100. See section “Understanding and using threads” in this chapter for more information.</w:t>
            </w:r>
          </w:p>
        </w:tc>
      </w:tr>
      <w:tr w:rsidR="00326C88" w:rsidRPr="00326C88" w:rsidTr="00326C88">
        <w:tc>
          <w:tcPr>
            <w:tcW w:w="2304" w:type="dxa"/>
          </w:tcPr>
          <w:p w:rsidR="00326C88" w:rsidRPr="00326C88" w:rsidRDefault="00326C88" w:rsidP="00820D73">
            <w:pPr>
              <w:pStyle w:val="TableText"/>
            </w:pPr>
            <w:proofErr w:type="spellStart"/>
            <w:r w:rsidRPr="00326C88">
              <w:rPr>
                <w:rStyle w:val="CodeInline"/>
              </w:rPr>
              <w:t>memoryLimit</w:t>
            </w:r>
            <w:proofErr w:type="spellEnd"/>
          </w:p>
        </w:tc>
        <w:tc>
          <w:tcPr>
            <w:tcW w:w="1394" w:type="dxa"/>
          </w:tcPr>
          <w:p w:rsidR="00326C88" w:rsidRPr="00326C88" w:rsidRDefault="00326C88" w:rsidP="00820D73">
            <w:pPr>
              <w:pStyle w:val="TableText"/>
            </w:pPr>
            <w:r w:rsidRPr="00326C88">
              <w:t>60</w:t>
            </w:r>
          </w:p>
        </w:tc>
        <w:tc>
          <w:tcPr>
            <w:tcW w:w="4666" w:type="dxa"/>
          </w:tcPr>
          <w:p w:rsidR="00326C88" w:rsidRPr="00326C88" w:rsidRDefault="00326C88" w:rsidP="00820D73">
            <w:pPr>
              <w:pStyle w:val="TableText"/>
            </w:pPr>
            <w:r w:rsidRPr="00326C88">
              <w:t xml:space="preserve">The maximum allowed memory size as a percentage of total system memory that one worker process is allowed to consume. Beyond this limit, a new </w:t>
            </w:r>
            <w:r w:rsidRPr="00326C88">
              <w:lastRenderedPageBreak/>
              <w:t>worker process is launched and subsequent requests are redirected to this one.</w:t>
            </w:r>
          </w:p>
        </w:tc>
      </w:tr>
      <w:tr w:rsidR="00326C88" w:rsidRPr="00326C88" w:rsidTr="00326C88">
        <w:tc>
          <w:tcPr>
            <w:tcW w:w="2304" w:type="dxa"/>
          </w:tcPr>
          <w:p w:rsidR="00326C88" w:rsidRPr="00326C88" w:rsidRDefault="00326C88" w:rsidP="00820D73">
            <w:pPr>
              <w:pStyle w:val="TableText"/>
            </w:pPr>
            <w:proofErr w:type="spellStart"/>
            <w:r w:rsidRPr="00326C88">
              <w:rPr>
                <w:rStyle w:val="CodeInline"/>
              </w:rPr>
              <w:lastRenderedPageBreak/>
              <w:t>minIoThreads</w:t>
            </w:r>
            <w:proofErr w:type="spellEnd"/>
          </w:p>
        </w:tc>
        <w:tc>
          <w:tcPr>
            <w:tcW w:w="1394" w:type="dxa"/>
          </w:tcPr>
          <w:p w:rsidR="00326C88" w:rsidRPr="00326C88" w:rsidRDefault="00326C88" w:rsidP="00820D73">
            <w:pPr>
              <w:pStyle w:val="TableText"/>
            </w:pPr>
            <w:r w:rsidRPr="00326C88">
              <w:t>1</w:t>
            </w:r>
          </w:p>
        </w:tc>
        <w:tc>
          <w:tcPr>
            <w:tcW w:w="4666" w:type="dxa"/>
          </w:tcPr>
          <w:p w:rsidR="00326C88" w:rsidRPr="00326C88" w:rsidRDefault="00326C88" w:rsidP="00820D73">
            <w:pPr>
              <w:pStyle w:val="TableText"/>
            </w:pPr>
            <w:r w:rsidRPr="00326C88">
              <w:t>The minimum number of I/O threads. See section “Understanding and using threads” in this chapter for more information.</w:t>
            </w:r>
          </w:p>
        </w:tc>
      </w:tr>
      <w:tr w:rsidR="00326C88" w:rsidRPr="00326C88" w:rsidTr="00326C88">
        <w:tc>
          <w:tcPr>
            <w:tcW w:w="2304" w:type="dxa"/>
          </w:tcPr>
          <w:p w:rsidR="00326C88" w:rsidRPr="00326C88" w:rsidRDefault="00326C88" w:rsidP="00820D73">
            <w:pPr>
              <w:pStyle w:val="TableText"/>
            </w:pPr>
            <w:proofErr w:type="spellStart"/>
            <w:r w:rsidRPr="00326C88">
              <w:rPr>
                <w:rStyle w:val="CodeInline"/>
              </w:rPr>
              <w:t>minWorkerThreads</w:t>
            </w:r>
            <w:proofErr w:type="spellEnd"/>
          </w:p>
        </w:tc>
        <w:tc>
          <w:tcPr>
            <w:tcW w:w="1394" w:type="dxa"/>
          </w:tcPr>
          <w:p w:rsidR="00326C88" w:rsidRPr="00326C88" w:rsidRDefault="00326C88" w:rsidP="00820D73">
            <w:pPr>
              <w:pStyle w:val="TableText"/>
            </w:pPr>
            <w:r w:rsidRPr="00326C88">
              <w:t>1</w:t>
            </w:r>
          </w:p>
        </w:tc>
        <w:tc>
          <w:tcPr>
            <w:tcW w:w="4666" w:type="dxa"/>
          </w:tcPr>
          <w:p w:rsidR="00326C88" w:rsidRPr="00326C88" w:rsidRDefault="00326C88" w:rsidP="00820D73">
            <w:pPr>
              <w:pStyle w:val="TableText"/>
            </w:pPr>
            <w:r w:rsidRPr="00326C88">
              <w:t>The minimum number of worker threads. See section “Understanding and using threads” in this chapter for more information.</w:t>
            </w:r>
          </w:p>
        </w:tc>
      </w:tr>
      <w:tr w:rsidR="00326C88" w:rsidRPr="00326C88" w:rsidTr="00326C88">
        <w:tc>
          <w:tcPr>
            <w:tcW w:w="2304" w:type="dxa"/>
          </w:tcPr>
          <w:p w:rsidR="00326C88" w:rsidRPr="00326C88" w:rsidRDefault="00326C88" w:rsidP="00820D73">
            <w:pPr>
              <w:pStyle w:val="TableText"/>
            </w:pPr>
            <w:r w:rsidRPr="00326C88">
              <w:rPr>
                <w:rStyle w:val="CodeInline"/>
              </w:rPr>
              <w:t>username</w:t>
            </w:r>
            <w:r w:rsidRPr="00326C88">
              <w:t xml:space="preserve">, </w:t>
            </w:r>
            <w:r w:rsidRPr="00326C88">
              <w:rPr>
                <w:rStyle w:val="CodeInline"/>
              </w:rPr>
              <w:t>password</w:t>
            </w:r>
          </w:p>
        </w:tc>
        <w:tc>
          <w:tcPr>
            <w:tcW w:w="1394" w:type="dxa"/>
          </w:tcPr>
          <w:p w:rsidR="00326C88" w:rsidRPr="00326C88" w:rsidRDefault="00326C88" w:rsidP="00820D73">
            <w:pPr>
              <w:pStyle w:val="TableText"/>
            </w:pPr>
            <w:proofErr w:type="spellStart"/>
            <w:r w:rsidRPr="00326C88">
              <w:t>AutoGenerate</w:t>
            </w:r>
            <w:proofErr w:type="spellEnd"/>
          </w:p>
        </w:tc>
        <w:tc>
          <w:tcPr>
            <w:tcW w:w="4666" w:type="dxa"/>
          </w:tcPr>
          <w:p w:rsidR="00326C88" w:rsidRPr="00326C88" w:rsidRDefault="00326C88" w:rsidP="00820D73">
            <w:pPr>
              <w:pStyle w:val="TableText"/>
            </w:pPr>
            <w:r w:rsidRPr="00326C88">
              <w:t xml:space="preserve">The account used to run the worker process. </w:t>
            </w:r>
          </w:p>
        </w:tc>
      </w:tr>
      <w:tr w:rsidR="00326C88" w:rsidRPr="00326C88" w:rsidTr="00326C88">
        <w:tc>
          <w:tcPr>
            <w:tcW w:w="2304" w:type="dxa"/>
          </w:tcPr>
          <w:p w:rsidR="00326C88" w:rsidRPr="00326C88" w:rsidRDefault="00326C88" w:rsidP="00820D73">
            <w:pPr>
              <w:pStyle w:val="TableText"/>
            </w:pPr>
            <w:proofErr w:type="spellStart"/>
            <w:r w:rsidRPr="00326C88">
              <w:rPr>
                <w:rStyle w:val="CodeInline"/>
              </w:rPr>
              <w:t>pingFrequency</w:t>
            </w:r>
            <w:proofErr w:type="spellEnd"/>
          </w:p>
        </w:tc>
        <w:tc>
          <w:tcPr>
            <w:tcW w:w="1394" w:type="dxa"/>
          </w:tcPr>
          <w:p w:rsidR="00326C88" w:rsidRPr="00326C88" w:rsidRDefault="00326C88" w:rsidP="00820D73">
            <w:pPr>
              <w:pStyle w:val="TableText"/>
            </w:pPr>
            <w:r w:rsidRPr="00326C88">
              <w:t>Infinite</w:t>
            </w:r>
          </w:p>
        </w:tc>
        <w:tc>
          <w:tcPr>
            <w:tcW w:w="4666" w:type="dxa"/>
          </w:tcPr>
          <w:p w:rsidR="00326C88" w:rsidRPr="00326C88" w:rsidRDefault="00326C88" w:rsidP="00820D73">
            <w:pPr>
              <w:pStyle w:val="TableText"/>
            </w:pPr>
            <w:r w:rsidRPr="00326C88">
              <w:t xml:space="preserve">The time interval in </w:t>
            </w:r>
            <w:proofErr w:type="spellStart"/>
            <w:r w:rsidRPr="00326C88">
              <w:t>hh:mm:ss</w:t>
            </w:r>
            <w:proofErr w:type="spellEnd"/>
            <w:r w:rsidRPr="00326C88">
              <w:t xml:space="preserve"> format used to ping the worker process to get its state. If the worker process is not running it is restarted.</w:t>
            </w:r>
          </w:p>
        </w:tc>
      </w:tr>
      <w:tr w:rsidR="00326C88" w:rsidRPr="00326C88" w:rsidTr="00326C88">
        <w:tc>
          <w:tcPr>
            <w:tcW w:w="2304" w:type="dxa"/>
          </w:tcPr>
          <w:p w:rsidR="00326C88" w:rsidRPr="00326C88" w:rsidRDefault="00326C88" w:rsidP="00820D73">
            <w:pPr>
              <w:pStyle w:val="TableText"/>
            </w:pPr>
            <w:proofErr w:type="spellStart"/>
            <w:r w:rsidRPr="00326C88">
              <w:rPr>
                <w:rStyle w:val="CodeInline"/>
              </w:rPr>
              <w:t>pingTimeout</w:t>
            </w:r>
            <w:proofErr w:type="spellEnd"/>
          </w:p>
        </w:tc>
        <w:tc>
          <w:tcPr>
            <w:tcW w:w="1394" w:type="dxa"/>
          </w:tcPr>
          <w:p w:rsidR="00326C88" w:rsidRPr="00326C88" w:rsidRDefault="00326C88" w:rsidP="00820D73">
            <w:pPr>
              <w:pStyle w:val="TableText"/>
            </w:pPr>
            <w:r w:rsidRPr="00326C88">
              <w:t>Infinite</w:t>
            </w:r>
          </w:p>
        </w:tc>
        <w:tc>
          <w:tcPr>
            <w:tcW w:w="4666" w:type="dxa"/>
          </w:tcPr>
          <w:p w:rsidR="00326C88" w:rsidRPr="00326C88" w:rsidRDefault="00326C88" w:rsidP="00820D73">
            <w:pPr>
              <w:pStyle w:val="TableText"/>
            </w:pPr>
            <w:r w:rsidRPr="00326C88">
              <w:t xml:space="preserve">The time, also in </w:t>
            </w:r>
            <w:proofErr w:type="spellStart"/>
            <w:r w:rsidRPr="00326C88">
              <w:t>hh:mm:ss</w:t>
            </w:r>
            <w:proofErr w:type="spellEnd"/>
            <w:r w:rsidRPr="00326C88">
              <w:t xml:space="preserve"> format, waiting for a response to a ping request. After a ping timeout is detected, the process is restarted.</w:t>
            </w:r>
          </w:p>
        </w:tc>
      </w:tr>
      <w:tr w:rsidR="00326C88" w:rsidRPr="00326C88" w:rsidTr="00326C88">
        <w:tc>
          <w:tcPr>
            <w:tcW w:w="2304" w:type="dxa"/>
          </w:tcPr>
          <w:p w:rsidR="00326C88" w:rsidRPr="00326C88" w:rsidRDefault="00326C88" w:rsidP="00820D73">
            <w:pPr>
              <w:pStyle w:val="TableText"/>
            </w:pPr>
            <w:proofErr w:type="spellStart"/>
            <w:r w:rsidRPr="00326C88">
              <w:rPr>
                <w:rStyle w:val="CodeInline"/>
              </w:rPr>
              <w:t>requestLimit</w:t>
            </w:r>
            <w:proofErr w:type="spellEnd"/>
          </w:p>
        </w:tc>
        <w:tc>
          <w:tcPr>
            <w:tcW w:w="1394" w:type="dxa"/>
          </w:tcPr>
          <w:p w:rsidR="00326C88" w:rsidRPr="00326C88" w:rsidRDefault="00326C88" w:rsidP="00820D73">
            <w:pPr>
              <w:pStyle w:val="TableText"/>
            </w:pPr>
            <w:r w:rsidRPr="00326C88">
              <w:t>Infinite</w:t>
            </w:r>
          </w:p>
        </w:tc>
        <w:tc>
          <w:tcPr>
            <w:tcW w:w="4666" w:type="dxa"/>
          </w:tcPr>
          <w:p w:rsidR="00326C88" w:rsidRPr="00326C88" w:rsidRDefault="00326C88" w:rsidP="00820D73">
            <w:pPr>
              <w:pStyle w:val="TableText"/>
            </w:pPr>
            <w:r w:rsidRPr="00326C88">
              <w:t>The number of requests a single worker process can handle. Beyond this value a new worker process starts.</w:t>
            </w:r>
          </w:p>
        </w:tc>
      </w:tr>
      <w:tr w:rsidR="00326C88" w:rsidRPr="00326C88" w:rsidTr="00326C88">
        <w:tc>
          <w:tcPr>
            <w:tcW w:w="2304" w:type="dxa"/>
          </w:tcPr>
          <w:p w:rsidR="00326C88" w:rsidRPr="00326C88" w:rsidRDefault="00326C88" w:rsidP="00820D73">
            <w:pPr>
              <w:pStyle w:val="TableText"/>
            </w:pPr>
            <w:proofErr w:type="spellStart"/>
            <w:r w:rsidRPr="00326C88">
              <w:rPr>
                <w:rStyle w:val="CodeInline"/>
              </w:rPr>
              <w:t>requestQueueLimit</w:t>
            </w:r>
            <w:proofErr w:type="spellEnd"/>
          </w:p>
        </w:tc>
        <w:tc>
          <w:tcPr>
            <w:tcW w:w="1394" w:type="dxa"/>
          </w:tcPr>
          <w:p w:rsidR="00326C88" w:rsidRPr="00326C88" w:rsidRDefault="00326C88" w:rsidP="00820D73">
            <w:pPr>
              <w:pStyle w:val="TableText"/>
            </w:pPr>
            <w:r w:rsidRPr="00326C88">
              <w:t>5000</w:t>
            </w:r>
          </w:p>
        </w:tc>
        <w:tc>
          <w:tcPr>
            <w:tcW w:w="4666" w:type="dxa"/>
          </w:tcPr>
          <w:p w:rsidR="00326C88" w:rsidRPr="00326C88" w:rsidRDefault="00326C88" w:rsidP="00820D73">
            <w:pPr>
              <w:pStyle w:val="TableText"/>
            </w:pPr>
            <w:r w:rsidRPr="00326C88">
              <w:t>The number of requests allowed in the queue. Any request beyond this limit receives the HTTP error 503 “Server Too Busy” response.</w:t>
            </w:r>
          </w:p>
        </w:tc>
      </w:tr>
      <w:tr w:rsidR="00326C88" w:rsidRPr="00326C88" w:rsidTr="00326C88">
        <w:tc>
          <w:tcPr>
            <w:tcW w:w="2304" w:type="dxa"/>
          </w:tcPr>
          <w:p w:rsidR="00326C88" w:rsidRPr="00326C88" w:rsidRDefault="00326C88" w:rsidP="00820D73">
            <w:pPr>
              <w:pStyle w:val="TableText"/>
            </w:pPr>
            <w:proofErr w:type="spellStart"/>
            <w:r w:rsidRPr="00326C88">
              <w:rPr>
                <w:rStyle w:val="CodeInline"/>
              </w:rPr>
              <w:t>responseDeadlockInterval</w:t>
            </w:r>
            <w:proofErr w:type="spellEnd"/>
          </w:p>
        </w:tc>
        <w:tc>
          <w:tcPr>
            <w:tcW w:w="1394" w:type="dxa"/>
          </w:tcPr>
          <w:p w:rsidR="00326C88" w:rsidRPr="00326C88" w:rsidRDefault="00326C88" w:rsidP="00820D73">
            <w:pPr>
              <w:pStyle w:val="TableText"/>
            </w:pPr>
            <w:r w:rsidRPr="00326C88">
              <w:t>00:03:00</w:t>
            </w:r>
          </w:p>
        </w:tc>
        <w:tc>
          <w:tcPr>
            <w:tcW w:w="4666" w:type="dxa"/>
          </w:tcPr>
          <w:p w:rsidR="00326C88" w:rsidRPr="00326C88" w:rsidRDefault="00326C88" w:rsidP="00820D73">
            <w:pPr>
              <w:pStyle w:val="TableText"/>
            </w:pPr>
            <w:r w:rsidRPr="00326C88">
              <w:t xml:space="preserve">The time period (again in </w:t>
            </w:r>
            <w:proofErr w:type="spellStart"/>
            <w:r w:rsidRPr="00326C88">
              <w:t>hh:mm:ss</w:t>
            </w:r>
            <w:proofErr w:type="spellEnd"/>
            <w:r w:rsidRPr="00326C88">
              <w:t xml:space="preserve"> format) allowed for the worker process to respond to a queued request. After the time period expires, the worker process is restarted. The default is three minutes.</w:t>
            </w:r>
          </w:p>
        </w:tc>
      </w:tr>
      <w:tr w:rsidR="00326C88" w:rsidRPr="00326C88" w:rsidTr="00326C88">
        <w:tc>
          <w:tcPr>
            <w:tcW w:w="2304" w:type="dxa"/>
          </w:tcPr>
          <w:p w:rsidR="00326C88" w:rsidRPr="00326C88" w:rsidRDefault="00326C88" w:rsidP="00820D73">
            <w:pPr>
              <w:pStyle w:val="TableText"/>
            </w:pPr>
            <w:proofErr w:type="spellStart"/>
            <w:r w:rsidRPr="00326C88">
              <w:rPr>
                <w:rStyle w:val="CodeInline"/>
              </w:rPr>
              <w:t>restartQueueLimit</w:t>
            </w:r>
            <w:proofErr w:type="spellEnd"/>
          </w:p>
        </w:tc>
        <w:tc>
          <w:tcPr>
            <w:tcW w:w="1394" w:type="dxa"/>
          </w:tcPr>
          <w:p w:rsidR="00326C88" w:rsidRPr="00326C88" w:rsidRDefault="00326C88" w:rsidP="00820D73">
            <w:pPr>
              <w:pStyle w:val="TableText"/>
            </w:pPr>
            <w:r w:rsidRPr="00326C88">
              <w:t>10</w:t>
            </w:r>
          </w:p>
        </w:tc>
        <w:tc>
          <w:tcPr>
            <w:tcW w:w="4666" w:type="dxa"/>
          </w:tcPr>
          <w:p w:rsidR="00326C88" w:rsidRPr="00326C88" w:rsidRDefault="00326C88" w:rsidP="00820D73">
            <w:pPr>
              <w:pStyle w:val="TableText"/>
            </w:pPr>
            <w:r w:rsidRPr="00326C88">
              <w:t>After a nonstandard (unexpected) termination of the worker process, incoming requests are queued, waiting for the worker process to become available. The value specifies the number of requests queued.</w:t>
            </w:r>
          </w:p>
        </w:tc>
      </w:tr>
      <w:tr w:rsidR="00326C88" w:rsidRPr="00326C88" w:rsidTr="00326C88">
        <w:tc>
          <w:tcPr>
            <w:tcW w:w="2304" w:type="dxa"/>
          </w:tcPr>
          <w:p w:rsidR="00326C88" w:rsidRPr="00326C88" w:rsidRDefault="00326C88" w:rsidP="00820D73">
            <w:pPr>
              <w:pStyle w:val="TableText"/>
            </w:pPr>
            <w:proofErr w:type="spellStart"/>
            <w:r w:rsidRPr="00326C88">
              <w:rPr>
                <w:rStyle w:val="CodeInline"/>
              </w:rPr>
              <w:t>serverErrorMessageFile</w:t>
            </w:r>
            <w:proofErr w:type="spellEnd"/>
          </w:p>
        </w:tc>
        <w:tc>
          <w:tcPr>
            <w:tcW w:w="1394" w:type="dxa"/>
          </w:tcPr>
          <w:p w:rsidR="00326C88" w:rsidRPr="00326C88" w:rsidRDefault="00326C88" w:rsidP="00820D73">
            <w:pPr>
              <w:pStyle w:val="TableText"/>
            </w:pPr>
            <w:r w:rsidRPr="00326C88">
              <w:t>-</w:t>
            </w:r>
          </w:p>
        </w:tc>
        <w:tc>
          <w:tcPr>
            <w:tcW w:w="4666" w:type="dxa"/>
          </w:tcPr>
          <w:p w:rsidR="00326C88" w:rsidRPr="00326C88" w:rsidRDefault="00326C88" w:rsidP="00820D73">
            <w:pPr>
              <w:pStyle w:val="TableText"/>
            </w:pPr>
            <w:r w:rsidRPr="00326C88">
              <w:t xml:space="preserve">A file path (either absolute or relative to the </w:t>
            </w:r>
            <w:proofErr w:type="spellStart"/>
            <w:r w:rsidRPr="00326C88">
              <w:rPr>
                <w:i/>
              </w:rPr>
              <w:t>machine.config</w:t>
            </w:r>
            <w:proofErr w:type="spellEnd"/>
            <w:r w:rsidRPr="00326C88">
              <w:t xml:space="preserve"> file path) for a file containing the error message to send to the client when a fatal error occurs. If no file is present or the attribute is not set, the string “Server unavailable” is sent. This is the default setting.</w:t>
            </w:r>
          </w:p>
        </w:tc>
      </w:tr>
      <w:tr w:rsidR="00326C88" w:rsidRPr="00326C88" w:rsidTr="00326C88">
        <w:tc>
          <w:tcPr>
            <w:tcW w:w="2304" w:type="dxa"/>
          </w:tcPr>
          <w:p w:rsidR="00326C88" w:rsidRPr="00326C88" w:rsidRDefault="00326C88" w:rsidP="00820D73">
            <w:pPr>
              <w:pStyle w:val="TableText"/>
            </w:pPr>
            <w:proofErr w:type="spellStart"/>
            <w:r w:rsidRPr="00326C88">
              <w:rPr>
                <w:rStyle w:val="CodeInline"/>
              </w:rPr>
              <w:t>shutdownTimeout</w:t>
            </w:r>
            <w:proofErr w:type="spellEnd"/>
          </w:p>
        </w:tc>
        <w:tc>
          <w:tcPr>
            <w:tcW w:w="1394" w:type="dxa"/>
          </w:tcPr>
          <w:p w:rsidR="00326C88" w:rsidRPr="00326C88" w:rsidRDefault="00326C88" w:rsidP="00820D73">
            <w:pPr>
              <w:pStyle w:val="TableText"/>
            </w:pPr>
            <w:r w:rsidRPr="00326C88">
              <w:t>00:00:05</w:t>
            </w:r>
          </w:p>
        </w:tc>
        <w:tc>
          <w:tcPr>
            <w:tcW w:w="4666" w:type="dxa"/>
          </w:tcPr>
          <w:p w:rsidR="00326C88" w:rsidRPr="00326C88" w:rsidRDefault="00326C88" w:rsidP="00820D73">
            <w:pPr>
              <w:pStyle w:val="TableText"/>
            </w:pPr>
            <w:r w:rsidRPr="00326C88">
              <w:t>The time the worker process is allowed to take when shutting the process down. If this time interval is exceeded, the worker process is forcibly terminated.</w:t>
            </w:r>
          </w:p>
        </w:tc>
      </w:tr>
      <w:tr w:rsidR="00326C88" w:rsidRPr="00326C88" w:rsidTr="00326C88">
        <w:tc>
          <w:tcPr>
            <w:tcW w:w="2304" w:type="dxa"/>
          </w:tcPr>
          <w:p w:rsidR="00326C88" w:rsidRPr="00326C88" w:rsidRDefault="00326C88" w:rsidP="00820D73">
            <w:pPr>
              <w:pStyle w:val="TableText"/>
            </w:pPr>
            <w:r w:rsidRPr="00326C88">
              <w:rPr>
                <w:rStyle w:val="CodeInline"/>
              </w:rPr>
              <w:t>timeout</w:t>
            </w:r>
          </w:p>
        </w:tc>
        <w:tc>
          <w:tcPr>
            <w:tcW w:w="1394" w:type="dxa"/>
          </w:tcPr>
          <w:p w:rsidR="00326C88" w:rsidRPr="00326C88" w:rsidRDefault="00326C88" w:rsidP="00820D73">
            <w:pPr>
              <w:pStyle w:val="TableText"/>
            </w:pPr>
            <w:r w:rsidRPr="00326C88">
              <w:t>Infinite</w:t>
            </w:r>
          </w:p>
        </w:tc>
        <w:tc>
          <w:tcPr>
            <w:tcW w:w="4666" w:type="dxa"/>
          </w:tcPr>
          <w:p w:rsidR="00326C88" w:rsidRPr="00326C88" w:rsidRDefault="00326C88" w:rsidP="00820D73">
            <w:pPr>
              <w:pStyle w:val="TableText"/>
            </w:pPr>
            <w:r w:rsidRPr="00326C88">
              <w:t>If a worker process is not responding, ASP.NET launches a new one after the specific period is elapsed.</w:t>
            </w:r>
          </w:p>
        </w:tc>
      </w:tr>
      <w:tr w:rsidR="00326C88" w:rsidTr="00326C88">
        <w:tc>
          <w:tcPr>
            <w:tcW w:w="2304" w:type="dxa"/>
          </w:tcPr>
          <w:p w:rsidR="00326C88" w:rsidRPr="00326C88" w:rsidRDefault="00326C88" w:rsidP="00820D73">
            <w:pPr>
              <w:pStyle w:val="TableTextLast"/>
              <w:pBdr>
                <w:bottom w:val="none" w:sz="0" w:space="0" w:color="auto"/>
              </w:pBdr>
            </w:pPr>
            <w:proofErr w:type="spellStart"/>
            <w:r w:rsidRPr="00326C88">
              <w:rPr>
                <w:rStyle w:val="CodeInline"/>
              </w:rPr>
              <w:t>webGarden</w:t>
            </w:r>
            <w:proofErr w:type="spellEnd"/>
          </w:p>
        </w:tc>
        <w:tc>
          <w:tcPr>
            <w:tcW w:w="1394" w:type="dxa"/>
          </w:tcPr>
          <w:p w:rsidR="00326C88" w:rsidRPr="00326C88" w:rsidRDefault="00326C88" w:rsidP="00820D73">
            <w:pPr>
              <w:pStyle w:val="TableTextLast"/>
              <w:pBdr>
                <w:bottom w:val="none" w:sz="0" w:space="0" w:color="auto"/>
              </w:pBdr>
            </w:pPr>
            <w:r w:rsidRPr="00326C88">
              <w:t>False</w:t>
            </w:r>
          </w:p>
        </w:tc>
        <w:tc>
          <w:tcPr>
            <w:tcW w:w="4666" w:type="dxa"/>
          </w:tcPr>
          <w:p w:rsidR="00326C88" w:rsidRDefault="00326C88" w:rsidP="00820D73">
            <w:pPr>
              <w:pStyle w:val="TableTextLast"/>
              <w:pBdr>
                <w:bottom w:val="none" w:sz="0" w:space="0" w:color="auto"/>
              </w:pBdr>
            </w:pPr>
            <w:r w:rsidRPr="00326C88">
              <w:t xml:space="preserve">A flag which indicates that the attribute </w:t>
            </w:r>
            <w:proofErr w:type="spellStart"/>
            <w:r w:rsidRPr="00326C88">
              <w:t>cpuMask</w:t>
            </w:r>
            <w:proofErr w:type="spellEnd"/>
            <w:r w:rsidRPr="00326C88">
              <w:t xml:space="preserve"> is being used. If False (default) this means that all CPU cores are available for worker processes and the operating system decides which CPU will handle </w:t>
            </w:r>
            <w:r w:rsidRPr="00326C88">
              <w:lastRenderedPageBreak/>
              <w:t>the next request.</w:t>
            </w:r>
          </w:p>
        </w:tc>
      </w:tr>
    </w:tbl>
    <w:p w:rsidR="00E7501F" w:rsidRDefault="00E7501F" w:rsidP="00E7501F">
      <w:pPr>
        <w:pStyle w:val="TableTextLast"/>
      </w:pPr>
      <w:r>
        <w:lastRenderedPageBreak/>
        <w:tab/>
      </w:r>
    </w:p>
    <w:p w:rsidR="002D55D6" w:rsidRDefault="002D55D6" w:rsidP="002D55D6">
      <w:pPr>
        <w:pStyle w:val="berschrift4"/>
      </w:pPr>
      <w:r>
        <w:t>Additional Settings</w:t>
      </w:r>
      <w:r w:rsidR="0088246A">
        <w:t xml:space="preserve"> </w:t>
      </w:r>
      <w:proofErr w:type="gramStart"/>
      <w:r w:rsidR="0088246A">
        <w:t>Outside</w:t>
      </w:r>
      <w:proofErr w:type="gramEnd"/>
      <w:r w:rsidR="0088246A">
        <w:t xml:space="preserve"> the </w:t>
      </w:r>
      <w:proofErr w:type="spellStart"/>
      <w:r w:rsidR="0088246A">
        <w:t>ProcessModel</w:t>
      </w:r>
      <w:proofErr w:type="spellEnd"/>
      <w:r w:rsidR="006C6CE0">
        <w:t xml:space="preserve"> Tag</w:t>
      </w:r>
    </w:p>
    <w:p w:rsidR="002D55D6" w:rsidRDefault="002D55D6" w:rsidP="002D55D6">
      <w:pPr>
        <w:pStyle w:val="BodyTextFirst"/>
      </w:pPr>
      <w:r>
        <w:t xml:space="preserve">The </w:t>
      </w:r>
      <w:r w:rsidRPr="000B0E3A">
        <w:rPr>
          <w:rStyle w:val="CodeInline"/>
        </w:rPr>
        <w:t>&lt;</w:t>
      </w:r>
      <w:proofErr w:type="spellStart"/>
      <w:r w:rsidRPr="000B0E3A">
        <w:rPr>
          <w:rStyle w:val="CodeInline"/>
        </w:rPr>
        <w:t>processModel</w:t>
      </w:r>
      <w:proofErr w:type="spellEnd"/>
      <w:r w:rsidRPr="000B0E3A">
        <w:rPr>
          <w:rStyle w:val="CodeInline"/>
        </w:rPr>
        <w:t>&gt;</w:t>
      </w:r>
      <w:r>
        <w:t xml:space="preserve"> </w:t>
      </w:r>
      <w:proofErr w:type="gramStart"/>
      <w:r>
        <w:t xml:space="preserve">tag </w:t>
      </w:r>
      <w:r w:rsidR="005E4A24">
        <w:t xml:space="preserve"> attributes</w:t>
      </w:r>
      <w:proofErr w:type="gramEnd"/>
      <w:r w:rsidR="005E4A24">
        <w:t xml:space="preserve"> control most of the relevant </w:t>
      </w:r>
      <w:r>
        <w:t xml:space="preserve">settings. However, there are more tags where we can refine the configuration. </w:t>
      </w:r>
      <w:r w:rsidR="00CE61FF">
        <w:t>One important</w:t>
      </w:r>
      <w:r w:rsidR="005E4A24">
        <w:t xml:space="preserve"> setting</w:t>
      </w:r>
      <w:r w:rsidR="00CE61FF">
        <w:t xml:space="preserve"> is show</w:t>
      </w:r>
      <w:r w:rsidR="005E4A24">
        <w:t>n</w:t>
      </w:r>
      <w:r w:rsidR="00CE61FF">
        <w:t xml:space="preserve"> below:</w:t>
      </w:r>
    </w:p>
    <w:p w:rsidR="00CE61FF" w:rsidRDefault="00CE61FF" w:rsidP="00CE61FF">
      <w:pPr>
        <w:pStyle w:val="CodeFirst"/>
      </w:pPr>
      <w:r>
        <w:t>&lt;system.net&gt;</w:t>
      </w:r>
    </w:p>
    <w:p w:rsidR="00CE61FF" w:rsidRDefault="00CE61FF" w:rsidP="00CE61FF">
      <w:pPr>
        <w:pStyle w:val="Code"/>
      </w:pPr>
      <w:r>
        <w:t xml:space="preserve">  &lt;connectionManagement&gt;</w:t>
      </w:r>
    </w:p>
    <w:p w:rsidR="00CE61FF" w:rsidRDefault="00CE61FF" w:rsidP="00CE61FF">
      <w:pPr>
        <w:pStyle w:val="Code"/>
      </w:pPr>
      <w:r>
        <w:t xml:space="preserve">    &lt;add address="*" maxconnection="100" /&gt;</w:t>
      </w:r>
    </w:p>
    <w:p w:rsidR="00CE61FF" w:rsidRDefault="00CE61FF" w:rsidP="00CE61FF">
      <w:pPr>
        <w:pStyle w:val="Code"/>
      </w:pPr>
      <w:r>
        <w:t xml:space="preserve">  &lt;/connectionManagement&gt;</w:t>
      </w:r>
    </w:p>
    <w:p w:rsidR="00CE61FF" w:rsidRDefault="00CE61FF" w:rsidP="00CE61FF">
      <w:pPr>
        <w:pStyle w:val="CodeLast"/>
      </w:pPr>
      <w:r>
        <w:t>&lt;/system.net&gt;</w:t>
      </w:r>
    </w:p>
    <w:p w:rsidR="00CE61FF" w:rsidRPr="00CE61FF" w:rsidRDefault="00CE61FF" w:rsidP="00CE61FF">
      <w:pPr>
        <w:pStyle w:val="BodyTextCont"/>
      </w:pPr>
      <w:r>
        <w:t xml:space="preserve">This does not impact </w:t>
      </w:r>
      <w:r w:rsidR="005E4A24">
        <w:t xml:space="preserve">your </w:t>
      </w:r>
      <w:r>
        <w:t xml:space="preserve">client connections but </w:t>
      </w:r>
      <w:r w:rsidR="005E4A24">
        <w:t xml:space="preserve">controls the </w:t>
      </w:r>
      <w:r>
        <w:t>connections you ma</w:t>
      </w:r>
      <w:r w:rsidR="005E4A24">
        <w:t>k</w:t>
      </w:r>
      <w:r>
        <w:t>e from your application to other servers</w:t>
      </w:r>
      <w:r w:rsidR="005E4A24">
        <w:t>, such as</w:t>
      </w:r>
      <w:r>
        <w:t xml:space="preserve"> fetch</w:t>
      </w:r>
      <w:r w:rsidR="005E4A24">
        <w:t>ing</w:t>
      </w:r>
      <w:r>
        <w:t xml:space="preserve"> RSS feeds or us</w:t>
      </w:r>
      <w:r w:rsidR="005E4A24">
        <w:t>ing</w:t>
      </w:r>
      <w:r>
        <w:t xml:space="preserve"> web</w:t>
      </w:r>
      <w:r w:rsidR="000B0E3A">
        <w:t xml:space="preserve"> </w:t>
      </w:r>
      <w:r>
        <w:t xml:space="preserve">services </w:t>
      </w:r>
      <w:r w:rsidR="005E4A24">
        <w:t>on</w:t>
      </w:r>
      <w:r>
        <w:t xml:space="preserve"> another server. The default for the attribute</w:t>
      </w:r>
      <w:r w:rsidRPr="000B0E3A">
        <w:t xml:space="preserve"> </w:t>
      </w:r>
      <w:proofErr w:type="spellStart"/>
      <w:r w:rsidRPr="000B0E3A">
        <w:rPr>
          <w:rStyle w:val="CodeInline"/>
        </w:rPr>
        <w:t>maxconnection</w:t>
      </w:r>
      <w:proofErr w:type="spellEnd"/>
      <w:r>
        <w:t xml:space="preserve"> is 2, which</w:t>
      </w:r>
      <w:r w:rsidR="000B0E3A">
        <w:t xml:space="preserve"> is obviously</w:t>
      </w:r>
      <w:r>
        <w:t xml:space="preserve"> too low. It means you cannot make more than two simultaneous connections to an IP</w:t>
      </w:r>
      <w:r w:rsidR="000B0E3A">
        <w:t xml:space="preserve"> address,</w:t>
      </w:r>
      <w:r>
        <w:t xml:space="preserve"> fr</w:t>
      </w:r>
      <w:r w:rsidR="000B0E3A">
        <w:t>om your web application. In the</w:t>
      </w:r>
      <w:r>
        <w:t xml:space="preserve"> sample</w:t>
      </w:r>
      <w:r w:rsidR="005E4A24">
        <w:t xml:space="preserve"> above</w:t>
      </w:r>
      <w:r>
        <w:t xml:space="preserve"> </w:t>
      </w:r>
      <w:r w:rsidR="000B0E3A">
        <w:t>th</w:t>
      </w:r>
      <w:r w:rsidR="005E4A24">
        <w:t>e</w:t>
      </w:r>
      <w:r w:rsidR="000B0E3A">
        <w:t xml:space="preserve"> </w:t>
      </w:r>
      <w:r>
        <w:t xml:space="preserve">value is set to 100. </w:t>
      </w:r>
    </w:p>
    <w:p w:rsidR="00975463" w:rsidRDefault="00975463" w:rsidP="00975463">
      <w:pPr>
        <w:pStyle w:val="berschrift3"/>
      </w:pPr>
      <w:r>
        <w:t>Specific Tasks</w:t>
      </w:r>
    </w:p>
    <w:p w:rsidR="00975463" w:rsidRDefault="00975463" w:rsidP="00975463">
      <w:r>
        <w:t>Using these settings</w:t>
      </w:r>
      <w:r w:rsidR="0068298A">
        <w:t>,</w:t>
      </w:r>
      <w:r>
        <w:t xml:space="preserve"> you can perform specific tasks. The following sections explain how to use the attributes to:</w:t>
      </w:r>
    </w:p>
    <w:p w:rsidR="00975463" w:rsidRDefault="00975463" w:rsidP="00975463">
      <w:pPr>
        <w:pStyle w:val="BulletFirst"/>
      </w:pPr>
      <w:r>
        <w:tab/>
        <w:t>*</w:t>
      </w:r>
      <w:r>
        <w:tab/>
        <w:t>Recycl</w:t>
      </w:r>
      <w:r w:rsidR="005E4A24">
        <w:t>e</w:t>
      </w:r>
      <w:r>
        <w:t xml:space="preserve"> the worker process</w:t>
      </w:r>
    </w:p>
    <w:p w:rsidR="00975463" w:rsidRDefault="00975463" w:rsidP="002D55D6">
      <w:pPr>
        <w:pStyle w:val="Bullet"/>
      </w:pPr>
      <w:r>
        <w:tab/>
        <w:t>*</w:t>
      </w:r>
      <w:r>
        <w:tab/>
        <w:t>Shut down the worker process</w:t>
      </w:r>
    </w:p>
    <w:p w:rsidR="002D55D6" w:rsidRPr="002D55D6" w:rsidRDefault="002D55D6" w:rsidP="002D55D6">
      <w:pPr>
        <w:pStyle w:val="BulletLast"/>
      </w:pPr>
      <w:r>
        <w:tab/>
        <w:t>*</w:t>
      </w:r>
      <w:r>
        <w:tab/>
        <w:t>Check if the client is still connected</w:t>
      </w:r>
    </w:p>
    <w:p w:rsidR="00772B8C" w:rsidRDefault="00975463" w:rsidP="00975463">
      <w:pPr>
        <w:pStyle w:val="berschrift4"/>
      </w:pPr>
      <w:r>
        <w:t>Recycling the Worker Process</w:t>
      </w:r>
    </w:p>
    <w:p w:rsidR="00975463" w:rsidRDefault="00975463" w:rsidP="00975463">
      <w:pPr>
        <w:pStyle w:val="BodyTextFirst"/>
      </w:pPr>
      <w:r>
        <w:t xml:space="preserve">A </w:t>
      </w:r>
      <w:r w:rsidR="00B4411F">
        <w:t>common task configured in this manner</w:t>
      </w:r>
      <w:r>
        <w:t xml:space="preserve"> is the recycling of the process. This </w:t>
      </w:r>
      <w:r w:rsidR="00B4411F">
        <w:t xml:space="preserve">generally </w:t>
      </w:r>
      <w:r>
        <w:t xml:space="preserve">improves </w:t>
      </w:r>
      <w:r w:rsidR="00B4411F">
        <w:t xml:space="preserve">the </w:t>
      </w:r>
      <w:r>
        <w:t>stability and reliability of your web application. There are</w:t>
      </w:r>
      <w:r w:rsidR="000B0E3A">
        <w:t xml:space="preserve"> five ways to recycle a process using the attributes </w:t>
      </w:r>
      <w:r w:rsidR="00AC5985" w:rsidRPr="00AC5985">
        <w:rPr>
          <w:rStyle w:val="CodeInline"/>
        </w:rPr>
        <w:t>timeout</w:t>
      </w:r>
      <w:r w:rsidR="000B0E3A">
        <w:t xml:space="preserve">, </w:t>
      </w:r>
      <w:proofErr w:type="spellStart"/>
      <w:r w:rsidR="000B0E3A" w:rsidRPr="000B0E3A">
        <w:rPr>
          <w:rStyle w:val="CodeInline"/>
        </w:rPr>
        <w:t>requestLimit</w:t>
      </w:r>
      <w:proofErr w:type="spellEnd"/>
      <w:r w:rsidR="000B0E3A">
        <w:t xml:space="preserve">, </w:t>
      </w:r>
      <w:proofErr w:type="spellStart"/>
      <w:r w:rsidR="000B0E3A" w:rsidRPr="000B0E3A">
        <w:rPr>
          <w:rStyle w:val="CodeInline"/>
        </w:rPr>
        <w:t>memoryLimit</w:t>
      </w:r>
      <w:proofErr w:type="spellEnd"/>
      <w:r w:rsidR="000B0E3A">
        <w:t xml:space="preserve">, </w:t>
      </w:r>
      <w:proofErr w:type="spellStart"/>
      <w:r w:rsidR="000B0E3A" w:rsidRPr="000B0E3A">
        <w:rPr>
          <w:rStyle w:val="CodeInline"/>
        </w:rPr>
        <w:t>responseDeadlockInterval</w:t>
      </w:r>
      <w:proofErr w:type="spellEnd"/>
      <w:r w:rsidR="000B0E3A">
        <w:t xml:space="preserve">, and the pair </w:t>
      </w:r>
      <w:proofErr w:type="spellStart"/>
      <w:r w:rsidR="000B0E3A" w:rsidRPr="000B0E3A">
        <w:rPr>
          <w:rStyle w:val="CodeInline"/>
        </w:rPr>
        <w:t>pingFrequency</w:t>
      </w:r>
      <w:proofErr w:type="spellEnd"/>
      <w:r w:rsidR="000B0E3A">
        <w:t>/</w:t>
      </w:r>
      <w:proofErr w:type="spellStart"/>
      <w:r w:rsidR="000B0E3A" w:rsidRPr="000B0E3A">
        <w:rPr>
          <w:rStyle w:val="CodeInline"/>
        </w:rPr>
        <w:t>pingTimeout</w:t>
      </w:r>
      <w:proofErr w:type="spellEnd"/>
      <w:r w:rsidR="000B0E3A">
        <w:t>. They are explained one by one below:</w:t>
      </w:r>
    </w:p>
    <w:p w:rsidR="000A759E" w:rsidRDefault="00975463" w:rsidP="00975463">
      <w:pPr>
        <w:pStyle w:val="BulletSingle"/>
      </w:pPr>
      <w:r>
        <w:tab/>
        <w:t>*</w:t>
      </w:r>
      <w:r>
        <w:tab/>
      </w:r>
      <w:proofErr w:type="gramStart"/>
      <w:r w:rsidR="000A759E">
        <w:t>timeout</w:t>
      </w:r>
      <w:proofErr w:type="gramEnd"/>
      <w:r w:rsidR="000A759E">
        <w:t>="</w:t>
      </w:r>
      <w:r>
        <w:t>48</w:t>
      </w:r>
      <w:r w:rsidR="000A759E">
        <w:t>:</w:t>
      </w:r>
      <w:r>
        <w:t>00</w:t>
      </w:r>
      <w:r w:rsidR="000A759E">
        <w:t>:</w:t>
      </w:r>
      <w:r>
        <w:t>00</w:t>
      </w:r>
      <w:r w:rsidR="000A759E">
        <w:t xml:space="preserve">"  </w:t>
      </w:r>
    </w:p>
    <w:p w:rsidR="000A759E" w:rsidRDefault="0068298A" w:rsidP="00975463">
      <w:pPr>
        <w:pStyle w:val="BodyTextCont"/>
      </w:pPr>
      <w:r>
        <w:t xml:space="preserve">This </w:t>
      </w:r>
      <w:r w:rsidR="000A759E">
        <w:t xml:space="preserve">involves the </w:t>
      </w:r>
      <w:r w:rsidR="000A759E" w:rsidRPr="00975463">
        <w:rPr>
          <w:rStyle w:val="CodeInline"/>
        </w:rPr>
        <w:t>timeout</w:t>
      </w:r>
      <w:r w:rsidR="000A759E">
        <w:t xml:space="preserve"> attribute, which simply creates a new process after the specified</w:t>
      </w:r>
      <w:r w:rsidR="00B4411F">
        <w:t xml:space="preserve"> time interval elapses</w:t>
      </w:r>
      <w:r w:rsidR="000A759E">
        <w:t xml:space="preserve">. For example, the above setting will start a new process after </w:t>
      </w:r>
      <w:r w:rsidR="00975463">
        <w:t>4</w:t>
      </w:r>
      <w:r w:rsidR="000A759E">
        <w:t xml:space="preserve">8 hours, or </w:t>
      </w:r>
      <w:r w:rsidR="00975463">
        <w:t>two days</w:t>
      </w:r>
      <w:r w:rsidR="000A759E">
        <w:t xml:space="preserve">. </w:t>
      </w:r>
      <w:r w:rsidR="00975463">
        <w:t>The f</w:t>
      </w:r>
      <w:r w:rsidR="000A759E">
        <w:t>irst request</w:t>
      </w:r>
      <w:r w:rsidR="00975463">
        <w:t xml:space="preserve"> causes the timer to start</w:t>
      </w:r>
      <w:r w:rsidR="000A759E">
        <w:t>.</w:t>
      </w:r>
    </w:p>
    <w:p w:rsidR="000A759E" w:rsidRDefault="00975463" w:rsidP="00975463">
      <w:pPr>
        <w:pStyle w:val="BulletSingle"/>
      </w:pPr>
      <w:r>
        <w:tab/>
        <w:t>*</w:t>
      </w:r>
      <w:r>
        <w:tab/>
      </w:r>
      <w:proofErr w:type="spellStart"/>
      <w:proofErr w:type="gramStart"/>
      <w:r w:rsidR="000A759E">
        <w:t>requestLimit</w:t>
      </w:r>
      <w:proofErr w:type="spellEnd"/>
      <w:proofErr w:type="gramEnd"/>
      <w:r w:rsidR="000A759E">
        <w:t>="</w:t>
      </w:r>
      <w:r>
        <w:t>1</w:t>
      </w:r>
      <w:r w:rsidR="000A759E">
        <w:t xml:space="preserve">000"  </w:t>
      </w:r>
    </w:p>
    <w:p w:rsidR="000A759E" w:rsidRDefault="00975463" w:rsidP="00975463">
      <w:pPr>
        <w:pStyle w:val="BodyTextCont"/>
      </w:pPr>
      <w:r>
        <w:t>Another</w:t>
      </w:r>
      <w:r w:rsidR="000A759E">
        <w:t xml:space="preserve"> way is to use the </w:t>
      </w:r>
      <w:proofErr w:type="spellStart"/>
      <w:r w:rsidR="000A759E" w:rsidRPr="00975463">
        <w:rPr>
          <w:rStyle w:val="CodeInline"/>
        </w:rPr>
        <w:t>requestLimit</w:t>
      </w:r>
      <w:proofErr w:type="spellEnd"/>
      <w:r w:rsidR="000A759E">
        <w:t xml:space="preserve"> attribute</w:t>
      </w:r>
      <w:r>
        <w:t xml:space="preserve"> and an Integer value. A value of 1</w:t>
      </w:r>
      <w:r w:rsidR="000A759E">
        <w:t>,000 w</w:t>
      </w:r>
      <w:r>
        <w:t>ill start a new process after 1</w:t>
      </w:r>
      <w:r w:rsidR="000A759E">
        <w:t xml:space="preserve">,000 requests have been made. This can be useful if </w:t>
      </w:r>
      <w:r>
        <w:t>y</w:t>
      </w:r>
      <w:r w:rsidR="000A759E">
        <w:t>our web server</w:t>
      </w:r>
      <w:r>
        <w:t>’</w:t>
      </w:r>
      <w:r w:rsidR="000A759E">
        <w:t>s performance degrades after a set number of requests</w:t>
      </w:r>
      <w:r>
        <w:t>.</w:t>
      </w:r>
    </w:p>
    <w:p w:rsidR="000A759E" w:rsidRDefault="00975463" w:rsidP="00975463">
      <w:pPr>
        <w:pStyle w:val="BulletSingle"/>
      </w:pPr>
      <w:r>
        <w:lastRenderedPageBreak/>
        <w:tab/>
        <w:t>*</w:t>
      </w:r>
      <w:r>
        <w:tab/>
      </w:r>
      <w:proofErr w:type="spellStart"/>
      <w:proofErr w:type="gramStart"/>
      <w:r w:rsidR="000A759E">
        <w:t>memoryLimit</w:t>
      </w:r>
      <w:proofErr w:type="spellEnd"/>
      <w:proofErr w:type="gramEnd"/>
      <w:r w:rsidR="000A759E">
        <w:t>="</w:t>
      </w:r>
      <w:r>
        <w:t>3</w:t>
      </w:r>
      <w:r w:rsidR="000A759E">
        <w:t xml:space="preserve">0"  </w:t>
      </w:r>
    </w:p>
    <w:p w:rsidR="00AC5985" w:rsidRDefault="000A759E" w:rsidP="00AC5985">
      <w:pPr>
        <w:pStyle w:val="BodyTextCont"/>
      </w:pPr>
      <w:r>
        <w:t xml:space="preserve">A third way is to let your system watch how much memory the process is consuming. In the above example, the attribute </w:t>
      </w:r>
      <w:proofErr w:type="spellStart"/>
      <w:r w:rsidRPr="00975463">
        <w:rPr>
          <w:rStyle w:val="CodeInline"/>
        </w:rPr>
        <w:t>memoryLimit</w:t>
      </w:r>
      <w:proofErr w:type="spellEnd"/>
      <w:r>
        <w:t xml:space="preserve"> is set to </w:t>
      </w:r>
      <w:r w:rsidR="00975463">
        <w:t>3</w:t>
      </w:r>
      <w:r>
        <w:t>0</w:t>
      </w:r>
      <w:r w:rsidR="00975463">
        <w:t xml:space="preserve">% </w:t>
      </w:r>
      <w:r>
        <w:t xml:space="preserve">of </w:t>
      </w:r>
      <w:r w:rsidR="00975463">
        <w:t xml:space="preserve">the </w:t>
      </w:r>
      <w:r>
        <w:t>total system memory</w:t>
      </w:r>
      <w:r w:rsidR="00975463">
        <w:t xml:space="preserve">. </w:t>
      </w:r>
      <w:r w:rsidR="00B4411F">
        <w:t>Once the limit is reached, t</w:t>
      </w:r>
      <w:r w:rsidR="00975463">
        <w:t>he</w:t>
      </w:r>
      <w:r>
        <w:t xml:space="preserve"> process is </w:t>
      </w:r>
      <w:r w:rsidR="00975463">
        <w:t>killed</w:t>
      </w:r>
      <w:r w:rsidR="00B4411F">
        <w:t>,</w:t>
      </w:r>
      <w:r w:rsidR="00975463">
        <w:t xml:space="preserve"> </w:t>
      </w:r>
      <w:r>
        <w:t>a new one is created</w:t>
      </w:r>
      <w:r w:rsidR="0068298A">
        <w:t>,</w:t>
      </w:r>
      <w:r>
        <w:t xml:space="preserve"> and all existing requests are reassigned to the new </w:t>
      </w:r>
      <w:r w:rsidR="00B4411F">
        <w:t>process</w:t>
      </w:r>
      <w:r>
        <w:t xml:space="preserve">. This is helpful </w:t>
      </w:r>
      <w:r w:rsidR="00B4411F">
        <w:t>when you have</w:t>
      </w:r>
      <w:r>
        <w:t xml:space="preserve"> a memory leak</w:t>
      </w:r>
      <w:r w:rsidR="00975463">
        <w:t>.</w:t>
      </w:r>
    </w:p>
    <w:p w:rsidR="000A759E" w:rsidRDefault="00975463" w:rsidP="00975463">
      <w:pPr>
        <w:pStyle w:val="BulletSingle"/>
      </w:pPr>
      <w:r>
        <w:tab/>
        <w:t>*</w:t>
      </w:r>
      <w:r>
        <w:tab/>
      </w:r>
      <w:proofErr w:type="spellStart"/>
      <w:proofErr w:type="gramStart"/>
      <w:r w:rsidR="000A759E">
        <w:t>responseDeadlockInterval</w:t>
      </w:r>
      <w:proofErr w:type="spellEnd"/>
      <w:proofErr w:type="gramEnd"/>
      <w:r w:rsidR="000A759E">
        <w:t>="00:</w:t>
      </w:r>
      <w:r>
        <w:t>02</w:t>
      </w:r>
      <w:r w:rsidR="000A759E">
        <w:t xml:space="preserve">:00"  </w:t>
      </w:r>
    </w:p>
    <w:p w:rsidR="00AC5985" w:rsidRDefault="000A759E" w:rsidP="00AC5985">
      <w:pPr>
        <w:pStyle w:val="BodyTextCont"/>
      </w:pPr>
      <w:r>
        <w:t xml:space="preserve">A fourth </w:t>
      </w:r>
      <w:r w:rsidR="00B4411F">
        <w:t>approach</w:t>
      </w:r>
      <w:r>
        <w:t xml:space="preserve"> is </w:t>
      </w:r>
      <w:r w:rsidR="00B4411F">
        <w:t>to use</w:t>
      </w:r>
      <w:r>
        <w:t xml:space="preserve"> the </w:t>
      </w:r>
      <w:proofErr w:type="spellStart"/>
      <w:r w:rsidRPr="00975463">
        <w:rPr>
          <w:rStyle w:val="CodeInline"/>
        </w:rPr>
        <w:t>responseDeadlockInterval</w:t>
      </w:r>
      <w:proofErr w:type="spellEnd"/>
      <w:r>
        <w:t xml:space="preserve"> attribute. The time setting of </w:t>
      </w:r>
      <w:r w:rsidR="00975463">
        <w:t>two</w:t>
      </w:r>
      <w:r>
        <w:t xml:space="preserve"> minutes will restart the process if </w:t>
      </w:r>
      <w:r w:rsidR="00B4411F">
        <w:t>there are</w:t>
      </w:r>
      <w:r>
        <w:t xml:space="preserve"> requests in the queue</w:t>
      </w:r>
      <w:r w:rsidR="00975463">
        <w:t xml:space="preserve"> and </w:t>
      </w:r>
      <w:r w:rsidR="0068298A">
        <w:t xml:space="preserve">if </w:t>
      </w:r>
      <w:r>
        <w:t xml:space="preserve">there have been </w:t>
      </w:r>
      <w:r w:rsidR="00B4411F">
        <w:t xml:space="preserve">no </w:t>
      </w:r>
      <w:r>
        <w:t xml:space="preserve">responses for the last </w:t>
      </w:r>
      <w:r w:rsidR="00975463">
        <w:t>two</w:t>
      </w:r>
      <w:r>
        <w:t xml:space="preserve"> minutes.</w:t>
      </w:r>
    </w:p>
    <w:p w:rsidR="000A759E" w:rsidRDefault="00975463" w:rsidP="00975463">
      <w:pPr>
        <w:pStyle w:val="BulletFirst"/>
      </w:pPr>
      <w:r>
        <w:tab/>
        <w:t>*</w:t>
      </w:r>
      <w:r>
        <w:tab/>
      </w:r>
      <w:proofErr w:type="spellStart"/>
      <w:proofErr w:type="gramStart"/>
      <w:r w:rsidR="000A759E">
        <w:t>pingFrequency</w:t>
      </w:r>
      <w:proofErr w:type="spellEnd"/>
      <w:proofErr w:type="gramEnd"/>
      <w:r w:rsidR="000A759E">
        <w:t xml:space="preserve">="00:00:30"  </w:t>
      </w:r>
    </w:p>
    <w:p w:rsidR="000A759E" w:rsidRDefault="00975463" w:rsidP="00975463">
      <w:pPr>
        <w:pStyle w:val="BulletLast"/>
      </w:pPr>
      <w:r>
        <w:tab/>
        <w:t>*</w:t>
      </w:r>
      <w:r>
        <w:tab/>
      </w:r>
      <w:proofErr w:type="spellStart"/>
      <w:proofErr w:type="gramStart"/>
      <w:r w:rsidR="000A759E">
        <w:t>pingTimeout</w:t>
      </w:r>
      <w:proofErr w:type="spellEnd"/>
      <w:proofErr w:type="gramEnd"/>
      <w:r w:rsidR="000A759E">
        <w:t xml:space="preserve">="00:00:05"  </w:t>
      </w:r>
    </w:p>
    <w:p w:rsidR="000A759E" w:rsidRDefault="005A4498" w:rsidP="00975463">
      <w:pPr>
        <w:pStyle w:val="BodyTextCont"/>
      </w:pPr>
      <w:r>
        <w:t>The final method</w:t>
      </w:r>
      <w:r w:rsidR="00975463">
        <w:t xml:space="preserve"> </w:t>
      </w:r>
      <w:r>
        <w:t>for</w:t>
      </w:r>
      <w:r w:rsidR="00975463">
        <w:t xml:space="preserve"> recycling the process</w:t>
      </w:r>
      <w:r w:rsidR="000A759E">
        <w:t xml:space="preserve"> is to use the </w:t>
      </w:r>
      <w:proofErr w:type="spellStart"/>
      <w:r w:rsidR="000A759E" w:rsidRPr="00975463">
        <w:rPr>
          <w:rStyle w:val="CodeInline"/>
        </w:rPr>
        <w:t>pingFrequency</w:t>
      </w:r>
      <w:proofErr w:type="spellEnd"/>
      <w:r w:rsidR="000A759E">
        <w:t xml:space="preserve"> and </w:t>
      </w:r>
      <w:proofErr w:type="spellStart"/>
      <w:r w:rsidR="000A759E" w:rsidRPr="00975463">
        <w:rPr>
          <w:rStyle w:val="CodeInline"/>
        </w:rPr>
        <w:t>pingTimeout</w:t>
      </w:r>
      <w:proofErr w:type="spellEnd"/>
      <w:r w:rsidR="000A759E">
        <w:t xml:space="preserve"> attributes in </w:t>
      </w:r>
      <w:r>
        <w:t>tandem</w:t>
      </w:r>
      <w:r w:rsidR="000A759E">
        <w:t xml:space="preserve">. The system pings the process at the </w:t>
      </w:r>
      <w:proofErr w:type="spellStart"/>
      <w:r w:rsidR="000A759E" w:rsidRPr="00975463">
        <w:rPr>
          <w:rStyle w:val="CodeInline"/>
        </w:rPr>
        <w:t>pingFrequency</w:t>
      </w:r>
      <w:proofErr w:type="spellEnd"/>
      <w:r w:rsidR="000A759E">
        <w:t xml:space="preserve"> interval, and restarts it if there is no response within the </w:t>
      </w:r>
      <w:proofErr w:type="spellStart"/>
      <w:r w:rsidR="000A759E" w:rsidRPr="00975463">
        <w:rPr>
          <w:rStyle w:val="CodeInline"/>
        </w:rPr>
        <w:t>pingTimeout</w:t>
      </w:r>
      <w:proofErr w:type="spellEnd"/>
      <w:r w:rsidR="000A759E">
        <w:t xml:space="preserve"> time interval.</w:t>
      </w:r>
    </w:p>
    <w:p w:rsidR="000A759E" w:rsidRDefault="000A759E" w:rsidP="00975463">
      <w:pPr>
        <w:pStyle w:val="berschrift4"/>
      </w:pPr>
      <w:r>
        <w:t xml:space="preserve">Shutting </w:t>
      </w:r>
      <w:r w:rsidR="000B0E3A">
        <w:t xml:space="preserve">Down </w:t>
      </w:r>
      <w:r>
        <w:t xml:space="preserve">the </w:t>
      </w:r>
      <w:r w:rsidR="000B0E3A">
        <w:t>Process</w:t>
      </w:r>
    </w:p>
    <w:p w:rsidR="00975463" w:rsidRDefault="000A759E" w:rsidP="00975463">
      <w:r>
        <w:t xml:space="preserve">There are </w:t>
      </w:r>
      <w:r w:rsidR="00975463">
        <w:t>two</w:t>
      </w:r>
      <w:r>
        <w:t xml:space="preserve"> ways of shutting down the </w:t>
      </w:r>
      <w:r w:rsidR="00975463">
        <w:t xml:space="preserve">worker </w:t>
      </w:r>
      <w:r>
        <w:t>process.</w:t>
      </w:r>
    </w:p>
    <w:p w:rsidR="000A759E" w:rsidRDefault="00975463" w:rsidP="00975463">
      <w:pPr>
        <w:pStyle w:val="BulletSingle"/>
      </w:pPr>
      <w:r>
        <w:tab/>
        <w:t>*</w:t>
      </w:r>
      <w:r>
        <w:tab/>
      </w:r>
      <w:proofErr w:type="spellStart"/>
      <w:proofErr w:type="gramStart"/>
      <w:r w:rsidR="000A759E">
        <w:t>idleTimeout</w:t>
      </w:r>
      <w:proofErr w:type="spellEnd"/>
      <w:proofErr w:type="gramEnd"/>
      <w:r w:rsidR="000A759E">
        <w:t>="00:</w:t>
      </w:r>
      <w:r w:rsidR="002D55D6">
        <w:t>2</w:t>
      </w:r>
      <w:r w:rsidR="000A759E">
        <w:t xml:space="preserve">0:00"  </w:t>
      </w:r>
    </w:p>
    <w:p w:rsidR="000A759E" w:rsidRDefault="000A759E" w:rsidP="00975463">
      <w:pPr>
        <w:pStyle w:val="BodyTextCont"/>
      </w:pPr>
      <w:r>
        <w:t xml:space="preserve">The first way </w:t>
      </w:r>
      <w:r w:rsidR="00B90E38">
        <w:t>uses</w:t>
      </w:r>
      <w:r>
        <w:t xml:space="preserve"> the </w:t>
      </w:r>
      <w:proofErr w:type="spellStart"/>
      <w:r w:rsidRPr="002D55D6">
        <w:rPr>
          <w:rStyle w:val="CodeInline"/>
        </w:rPr>
        <w:t>idleTimeout</w:t>
      </w:r>
      <w:proofErr w:type="spellEnd"/>
      <w:r>
        <w:t xml:space="preserve"> attribute. If the server has not served any requests for </w:t>
      </w:r>
      <w:r w:rsidR="00B90E38">
        <w:t>20 minutes (in this example)</w:t>
      </w:r>
      <w:r>
        <w:t xml:space="preserve">, then it automatically shuts down the process. If a new </w:t>
      </w:r>
      <w:r w:rsidR="002D55D6">
        <w:t>request</w:t>
      </w:r>
      <w:r>
        <w:t xml:space="preserve"> comes in, a new process is started automatically. This might be useful if you </w:t>
      </w:r>
      <w:r w:rsidR="002D55D6">
        <w:t>experience</w:t>
      </w:r>
      <w:r>
        <w:t xml:space="preserve"> long </w:t>
      </w:r>
      <w:r w:rsidR="0068298A">
        <w:t xml:space="preserve">periods </w:t>
      </w:r>
      <w:r>
        <w:t>of inactivity.</w:t>
      </w:r>
      <w:r w:rsidR="002D55D6">
        <w:t xml:space="preserve"> The server </w:t>
      </w:r>
      <w:r w:rsidR="00B90E38">
        <w:t xml:space="preserve">can then </w:t>
      </w:r>
      <w:r w:rsidR="002D55D6">
        <w:t>handle other tasks better because there is more free memory.</w:t>
      </w:r>
    </w:p>
    <w:p w:rsidR="000A759E" w:rsidRDefault="00975463" w:rsidP="00975463">
      <w:pPr>
        <w:pStyle w:val="BulletSingle"/>
      </w:pPr>
      <w:r>
        <w:tab/>
        <w:t>*</w:t>
      </w:r>
      <w:r>
        <w:tab/>
      </w:r>
      <w:proofErr w:type="spellStart"/>
      <w:proofErr w:type="gramStart"/>
      <w:r w:rsidR="000A759E">
        <w:t>shutDownTimeout</w:t>
      </w:r>
      <w:proofErr w:type="spellEnd"/>
      <w:proofErr w:type="gramEnd"/>
      <w:r w:rsidR="000A759E">
        <w:t>="00:00:</w:t>
      </w:r>
      <w:r w:rsidR="002D55D6">
        <w:t>10</w:t>
      </w:r>
      <w:r w:rsidR="000A759E">
        <w:t xml:space="preserve">"  </w:t>
      </w:r>
    </w:p>
    <w:p w:rsidR="000A759E" w:rsidRDefault="000A759E" w:rsidP="002D55D6">
      <w:pPr>
        <w:pStyle w:val="BodyTextCont"/>
      </w:pPr>
      <w:r>
        <w:t xml:space="preserve">The second way is by using the </w:t>
      </w:r>
      <w:proofErr w:type="spellStart"/>
      <w:r w:rsidRPr="002D55D6">
        <w:rPr>
          <w:rStyle w:val="CodeInline"/>
        </w:rPr>
        <w:t>shutDownTimeout</w:t>
      </w:r>
      <w:proofErr w:type="spellEnd"/>
      <w:r>
        <w:t xml:space="preserve"> attribute. This is used as a last resort</w:t>
      </w:r>
      <w:r w:rsidR="0068298A">
        <w:t xml:space="preserve"> </w:t>
      </w:r>
      <w:proofErr w:type="gramStart"/>
      <w:r w:rsidR="0068298A">
        <w:t xml:space="preserve">after </w:t>
      </w:r>
      <w:r>
        <w:t xml:space="preserve"> the</w:t>
      </w:r>
      <w:proofErr w:type="gramEnd"/>
      <w:r>
        <w:t xml:space="preserve"> </w:t>
      </w:r>
      <w:r w:rsidR="002D55D6">
        <w:t>worker</w:t>
      </w:r>
      <w:r>
        <w:t xml:space="preserve"> process tries to shut down </w:t>
      </w:r>
      <w:r w:rsidR="0068298A">
        <w:t xml:space="preserve">gracefully </w:t>
      </w:r>
      <w:r>
        <w:t xml:space="preserve">and fails. In </w:t>
      </w:r>
      <w:r w:rsidR="0068298A">
        <w:t xml:space="preserve">this </w:t>
      </w:r>
      <w:r>
        <w:t xml:space="preserve">case, after the time set here has passed, a low level kill command is </w:t>
      </w:r>
      <w:r w:rsidR="0068298A">
        <w:t xml:space="preserve">performed </w:t>
      </w:r>
      <w:r>
        <w:t xml:space="preserve">on the process to </w:t>
      </w:r>
      <w:r w:rsidR="0068298A">
        <w:t>ensure its termination.</w:t>
      </w:r>
      <w:r>
        <w:t xml:space="preserve"> This is useful in </w:t>
      </w:r>
      <w:r w:rsidR="00B90E38">
        <w:t xml:space="preserve">situations </w:t>
      </w:r>
      <w:r>
        <w:t>where the process has crashed and is no</w:t>
      </w:r>
      <w:r w:rsidR="0068298A">
        <w:t xml:space="preserve"> longer</w:t>
      </w:r>
      <w:r>
        <w:t xml:space="preserve"> responding. The setting </w:t>
      </w:r>
      <w:r w:rsidR="002D55D6">
        <w:t>shown</w:t>
      </w:r>
      <w:r>
        <w:t xml:space="preserve"> will force a kill after </w:t>
      </w:r>
      <w:r w:rsidR="002D55D6">
        <w:t>ten</w:t>
      </w:r>
      <w:r>
        <w:t xml:space="preserve"> seconds.</w:t>
      </w:r>
    </w:p>
    <w:p w:rsidR="000A759E" w:rsidRDefault="002D55D6" w:rsidP="002D55D6">
      <w:pPr>
        <w:pStyle w:val="berschrift4"/>
      </w:pPr>
      <w:r>
        <w:t>C</w:t>
      </w:r>
      <w:r w:rsidR="000A759E">
        <w:t>hecking if the client is still connected</w:t>
      </w:r>
    </w:p>
    <w:p w:rsidR="002D55D6" w:rsidRPr="002D55D6" w:rsidRDefault="002D55D6" w:rsidP="002D55D6">
      <w:pPr>
        <w:pStyle w:val="BodyTextFirst"/>
      </w:pPr>
      <w:r>
        <w:t xml:space="preserve">This </w:t>
      </w:r>
      <w:r w:rsidR="0068298A">
        <w:t>is</w:t>
      </w:r>
      <w:r w:rsidR="00813C78">
        <w:t xml:space="preserve"> useful for eliminating unwanted requests from the queue</w:t>
      </w:r>
      <w:r>
        <w:t>.</w:t>
      </w:r>
    </w:p>
    <w:p w:rsidR="000A759E" w:rsidRDefault="002D55D6" w:rsidP="002D55D6">
      <w:pPr>
        <w:pStyle w:val="BulletSingle"/>
      </w:pPr>
      <w:r>
        <w:tab/>
        <w:t>*</w:t>
      </w:r>
      <w:r>
        <w:tab/>
      </w:r>
      <w:proofErr w:type="spellStart"/>
      <w:proofErr w:type="gramStart"/>
      <w:r w:rsidR="000A759E">
        <w:t>clientConnectedCheck</w:t>
      </w:r>
      <w:proofErr w:type="spellEnd"/>
      <w:proofErr w:type="gramEnd"/>
      <w:r w:rsidR="000A759E">
        <w:t>="00:00:</w:t>
      </w:r>
      <w:r>
        <w:t>10</w:t>
      </w:r>
      <w:r w:rsidR="000A759E">
        <w:t xml:space="preserve">"  </w:t>
      </w:r>
    </w:p>
    <w:p w:rsidR="002D55D6" w:rsidRDefault="000A759E" w:rsidP="0088246A">
      <w:pPr>
        <w:pStyle w:val="BodyTextCont"/>
      </w:pPr>
      <w:r>
        <w:t xml:space="preserve">Users can </w:t>
      </w:r>
      <w:r w:rsidR="0068298A">
        <w:t xml:space="preserve">become </w:t>
      </w:r>
      <w:r>
        <w:t xml:space="preserve">impatient. If </w:t>
      </w:r>
      <w:r w:rsidR="00813C78">
        <w:t>y</w:t>
      </w:r>
      <w:r>
        <w:t xml:space="preserve">our web server is slow to respond to their requests, they might click on the same link many times. </w:t>
      </w:r>
      <w:r w:rsidR="007A606F">
        <w:t xml:space="preserve">Even </w:t>
      </w:r>
      <w:r>
        <w:t xml:space="preserve">if </w:t>
      </w:r>
      <w:r w:rsidR="007A606F">
        <w:t xml:space="preserve">only </w:t>
      </w:r>
      <w:r>
        <w:t xml:space="preserve">the last request is returned to them, the </w:t>
      </w:r>
      <w:r>
        <w:lastRenderedPageBreak/>
        <w:t xml:space="preserve">server </w:t>
      </w:r>
      <w:r w:rsidR="007A606F">
        <w:t>will process</w:t>
      </w:r>
      <w:r>
        <w:t xml:space="preserve"> all the previous ones. </w:t>
      </w:r>
      <w:r w:rsidR="007A606F">
        <w:t>Furthe</w:t>
      </w:r>
      <w:r w:rsidR="00840688">
        <w:t>r</w:t>
      </w:r>
      <w:r w:rsidR="007A606F">
        <w:t xml:space="preserve">more, if </w:t>
      </w:r>
      <w:r>
        <w:t>the user abandon</w:t>
      </w:r>
      <w:r w:rsidR="007A606F">
        <w:t>s</w:t>
      </w:r>
      <w:r>
        <w:t xml:space="preserve"> their session with </w:t>
      </w:r>
      <w:r w:rsidR="000B0E3A">
        <w:t>y</w:t>
      </w:r>
      <w:r>
        <w:t>our server</w:t>
      </w:r>
      <w:r w:rsidR="007A606F">
        <w:t>,</w:t>
      </w:r>
      <w:r>
        <w:t xml:space="preserve"> </w:t>
      </w:r>
      <w:r w:rsidR="007A606F">
        <w:t>the queue from that user will remain</w:t>
      </w:r>
      <w:r>
        <w:t xml:space="preserve">. </w:t>
      </w:r>
      <w:r w:rsidR="002D55D6">
        <w:t xml:space="preserve">In the example </w:t>
      </w:r>
      <w:r w:rsidR="007A606F">
        <w:t xml:space="preserve">above, </w:t>
      </w:r>
      <w:r w:rsidR="002D55D6">
        <w:t>t</w:t>
      </w:r>
      <w:r>
        <w:t xml:space="preserve">he server will check each request </w:t>
      </w:r>
      <w:r w:rsidR="00E4499D">
        <w:t xml:space="preserve">at ten seconds intervals </w:t>
      </w:r>
      <w:r>
        <w:t>after it has entered the queue</w:t>
      </w:r>
      <w:r w:rsidR="00E4499D">
        <w:t>,</w:t>
      </w:r>
      <w:r w:rsidR="007A606F">
        <w:t xml:space="preserve"> to ensure that </w:t>
      </w:r>
      <w:r>
        <w:t xml:space="preserve">the user who made it is still connected. If the user is not, the server </w:t>
      </w:r>
      <w:r w:rsidR="007A606F">
        <w:t xml:space="preserve">discards </w:t>
      </w:r>
      <w:r>
        <w:t>that request.</w:t>
      </w:r>
    </w:p>
    <w:p w:rsidR="000A759E" w:rsidRDefault="00D52337" w:rsidP="00D52337">
      <w:pPr>
        <w:pStyle w:val="berschrift1"/>
      </w:pPr>
      <w:bookmarkStart w:id="11" w:name="_Toc218319706"/>
      <w:r>
        <w:t xml:space="preserve">Understanding and Using </w:t>
      </w:r>
      <w:r w:rsidR="000A759E">
        <w:t>Thread</w:t>
      </w:r>
      <w:bookmarkEnd w:id="11"/>
      <w:r>
        <w:t>s</w:t>
      </w:r>
    </w:p>
    <w:p w:rsidR="00A933DB" w:rsidRDefault="00A933DB" w:rsidP="00D52337">
      <w:pPr>
        <w:pStyle w:val="BodyTextFirst"/>
      </w:pPr>
      <w:r>
        <w:t>I</w:t>
      </w:r>
      <w:r w:rsidR="00D52337">
        <w:t>n ASP.NET</w:t>
      </w:r>
      <w:r>
        <w:t xml:space="preserve">, </w:t>
      </w:r>
      <w:r w:rsidR="00D52337">
        <w:t>threads</w:t>
      </w:r>
      <w:r>
        <w:t xml:space="preserve"> are like magic</w:t>
      </w:r>
      <w:r w:rsidR="00D52337">
        <w:t>.</w:t>
      </w:r>
    </w:p>
    <w:p w:rsidR="00AC5985" w:rsidRDefault="00D52337" w:rsidP="00AC5985">
      <w:pPr>
        <w:pStyle w:val="BodyTextCont"/>
      </w:pPr>
      <w:r>
        <w:t>Threads are well</w:t>
      </w:r>
      <w:r w:rsidR="007A606F">
        <w:t>-</w:t>
      </w:r>
      <w:r>
        <w:t>known and easy to program using .NET techniques. However, in ASP.NET</w:t>
      </w:r>
      <w:r w:rsidR="007A606F">
        <w:t>,</w:t>
      </w:r>
      <w:r>
        <w:t xml:space="preserve"> </w:t>
      </w:r>
      <w:r w:rsidR="00A933DB">
        <w:t>threading is handled</w:t>
      </w:r>
      <w:r>
        <w:t xml:space="preserve"> </w:t>
      </w:r>
      <w:r w:rsidR="007A606F">
        <w:t>behind the scenes</w:t>
      </w:r>
      <w:r w:rsidR="00A933DB">
        <w:t xml:space="preserve"> </w:t>
      </w:r>
      <w:r>
        <w:t xml:space="preserve">and </w:t>
      </w:r>
      <w:r w:rsidR="00A933DB">
        <w:t>consequently</w:t>
      </w:r>
      <w:r w:rsidR="007A606F">
        <w:t xml:space="preserve"> regarded by</w:t>
      </w:r>
      <w:r w:rsidR="00A933DB">
        <w:t xml:space="preserve"> some </w:t>
      </w:r>
      <w:r>
        <w:t xml:space="preserve">developers </w:t>
      </w:r>
      <w:r w:rsidR="00A933DB">
        <w:t>as unimportant</w:t>
      </w:r>
      <w:r>
        <w:t>.</w:t>
      </w:r>
      <w:r w:rsidR="008D1201">
        <w:t xml:space="preserve"> This common misunderstanding of threading </w:t>
      </w:r>
      <w:r w:rsidR="00A933DB">
        <w:t xml:space="preserve">can </w:t>
      </w:r>
      <w:r w:rsidR="008D1201">
        <w:t xml:space="preserve">cause </w:t>
      </w:r>
      <w:r w:rsidR="00A933DB">
        <w:t xml:space="preserve">poor </w:t>
      </w:r>
      <w:r w:rsidR="008D1201">
        <w:t>performance, unpredictable behavior, and</w:t>
      </w:r>
      <w:r w:rsidR="007A606F">
        <w:t>,</w:t>
      </w:r>
      <w:r w:rsidR="008D1201">
        <w:t xml:space="preserve"> </w:t>
      </w:r>
      <w:r w:rsidR="00A933DB">
        <w:t xml:space="preserve">in the end, </w:t>
      </w:r>
      <w:r w:rsidR="008D1201">
        <w:t>unreliable applications.</w:t>
      </w:r>
    </w:p>
    <w:p w:rsidR="000A759E" w:rsidRDefault="000A759E" w:rsidP="008D1201">
      <w:pPr>
        <w:pStyle w:val="berschrift2"/>
      </w:pPr>
      <w:r>
        <w:t xml:space="preserve">ASP.NET Thread Usage on </w:t>
      </w:r>
      <w:r w:rsidR="008D1201">
        <w:t>IIS</w:t>
      </w:r>
    </w:p>
    <w:p w:rsidR="008D1201" w:rsidRDefault="008D1201" w:rsidP="008D1201">
      <w:pPr>
        <w:pStyle w:val="BodyTextFirst"/>
      </w:pPr>
      <w:r>
        <w:t xml:space="preserve">Threading in ASP.NET is </w:t>
      </w:r>
      <w:r w:rsidR="002F08F7">
        <w:t>complicated</w:t>
      </w:r>
      <w:r>
        <w:t xml:space="preserve"> </w:t>
      </w:r>
      <w:r w:rsidR="002F08F7">
        <w:t xml:space="preserve">by the various </w:t>
      </w:r>
      <w:r>
        <w:t xml:space="preserve">changes Microsoft applied over the years with each new version of IIS. As </w:t>
      </w:r>
      <w:r w:rsidR="002F08F7">
        <w:t xml:space="preserve">we saw </w:t>
      </w:r>
      <w:r>
        <w:t xml:space="preserve">in </w:t>
      </w:r>
      <w:r w:rsidR="007A606F">
        <w:t>C</w:t>
      </w:r>
      <w:r>
        <w:t>hapter 1</w:t>
      </w:r>
      <w:r w:rsidR="002F08F7">
        <w:t>,</w:t>
      </w:r>
      <w:r>
        <w:t xml:space="preserve"> IIS plays a major part in ASP.NET’s request processing. Because of the co-existence of IIS6 and IIS7</w:t>
      </w:r>
      <w:r w:rsidR="00B5100F">
        <w:t>,</w:t>
      </w:r>
      <w:r>
        <w:t xml:space="preserve"> </w:t>
      </w:r>
      <w:r w:rsidR="002F08F7">
        <w:t xml:space="preserve">I will </w:t>
      </w:r>
      <w:r>
        <w:t>explain first</w:t>
      </w:r>
      <w:r w:rsidR="002F08F7">
        <w:t>ly how</w:t>
      </w:r>
      <w:r>
        <w:t xml:space="preserve"> threads </w:t>
      </w:r>
      <w:r w:rsidR="002F08F7">
        <w:t xml:space="preserve">are handled in </w:t>
      </w:r>
      <w:r>
        <w:t>IIS6</w:t>
      </w:r>
      <w:r w:rsidR="002F08F7">
        <w:t>,</w:t>
      </w:r>
      <w:r>
        <w:t xml:space="preserve"> and then the </w:t>
      </w:r>
      <w:r w:rsidR="002F08F7">
        <w:t xml:space="preserve">changes in threading introduced with </w:t>
      </w:r>
      <w:r>
        <w:t>IIS7.</w:t>
      </w:r>
    </w:p>
    <w:p w:rsidR="008D1201" w:rsidRDefault="008D1201" w:rsidP="008D1201">
      <w:pPr>
        <w:pStyle w:val="BodyTextFirst"/>
      </w:pPr>
      <w:r>
        <w:t>You may also think of other hosting capabilities ASP.NET support</w:t>
      </w:r>
      <w:r w:rsidR="00B5100F">
        <w:t>s</w:t>
      </w:r>
      <w:r>
        <w:t xml:space="preserve">. Because threading has a direct and explicit relation to multiple requests and high </w:t>
      </w:r>
      <w:r w:rsidR="00925FB6">
        <w:t>work</w:t>
      </w:r>
      <w:r>
        <w:t>load</w:t>
      </w:r>
      <w:r w:rsidR="00B5100F">
        <w:t>,</w:t>
      </w:r>
      <w:r>
        <w:t xml:space="preserve"> other environment</w:t>
      </w:r>
      <w:r w:rsidR="00B5100F">
        <w:t xml:space="preserve">s, </w:t>
      </w:r>
      <w:r w:rsidR="00840688">
        <w:t>such as</w:t>
      </w:r>
      <w:r>
        <w:t xml:space="preserve"> Visual Studio’s integrated web server</w:t>
      </w:r>
      <w:r w:rsidR="00B5100F">
        <w:t>, do not handle threads in any special way worth discussi</w:t>
      </w:r>
      <w:r w:rsidR="00AD3FEE">
        <w:t>ng</w:t>
      </w:r>
      <w:r w:rsidR="00B5100F">
        <w:t>.</w:t>
      </w:r>
      <w:r w:rsidR="00B5100F" w:rsidDel="00B5100F">
        <w:t xml:space="preserve"> </w:t>
      </w:r>
    </w:p>
    <w:p w:rsidR="004A6E56" w:rsidRDefault="008D1201" w:rsidP="00AD3FEE">
      <w:pPr>
        <w:pStyle w:val="berschrift3"/>
      </w:pPr>
      <w:r>
        <w:t>Thread Usage with IIS6</w:t>
      </w:r>
    </w:p>
    <w:p w:rsidR="00827E85" w:rsidRDefault="00925FB6" w:rsidP="008D1201">
      <w:pPr>
        <w:pStyle w:val="BodyTextFirst"/>
      </w:pPr>
      <w:r>
        <w:t xml:space="preserve">Each request from </w:t>
      </w:r>
      <w:r w:rsidR="00827E85">
        <w:t xml:space="preserve">the </w:t>
      </w:r>
      <w:r>
        <w:t>outside world to the</w:t>
      </w:r>
      <w:r w:rsidR="00827E85">
        <w:t xml:space="preserve"> web</w:t>
      </w:r>
      <w:r>
        <w:t xml:space="preserve"> server is handed over to an I/O thread on IIS. This thread comes from </w:t>
      </w:r>
      <w:r w:rsidR="00827E85">
        <w:t xml:space="preserve">the </w:t>
      </w:r>
      <w:r>
        <w:t xml:space="preserve">CLR (Common Language Runtime) </w:t>
      </w:r>
      <w:proofErr w:type="spellStart"/>
      <w:r>
        <w:t>ThreadPool</w:t>
      </w:r>
      <w:proofErr w:type="spellEnd"/>
      <w:r>
        <w:t xml:space="preserve"> and returns the status </w:t>
      </w:r>
      <w:r w:rsidR="000B0E3A">
        <w:t xml:space="preserve">“Pending” </w:t>
      </w:r>
      <w:r>
        <w:t xml:space="preserve">to IIS. </w:t>
      </w:r>
      <w:r w:rsidR="00827E85">
        <w:t>Having passed the work on</w:t>
      </w:r>
      <w:r w:rsidR="00B5100F">
        <w:t xml:space="preserve"> </w:t>
      </w:r>
      <w:r w:rsidR="00827E85">
        <w:t xml:space="preserve">to the new thread, </w:t>
      </w:r>
      <w:r>
        <w:t>IIS is now free to serv</w:t>
      </w:r>
      <w:r w:rsidR="00827E85">
        <w:t>ic</w:t>
      </w:r>
      <w:r>
        <w:t xml:space="preserve">e other requests, </w:t>
      </w:r>
      <w:r w:rsidR="00827E85">
        <w:t xml:space="preserve">such as </w:t>
      </w:r>
      <w:r w:rsidR="00B5100F">
        <w:t xml:space="preserve">requests </w:t>
      </w:r>
      <w:r>
        <w:t xml:space="preserve">for static resources. </w:t>
      </w:r>
    </w:p>
    <w:p w:rsidR="00AC5985" w:rsidRDefault="00925FB6" w:rsidP="00AC5985">
      <w:pPr>
        <w:pStyle w:val="BodyTextCont"/>
      </w:pPr>
      <w:r>
        <w:t xml:space="preserve">The CLR </w:t>
      </w:r>
      <w:proofErr w:type="spellStart"/>
      <w:r>
        <w:t>ThreadPool</w:t>
      </w:r>
      <w:proofErr w:type="spellEnd"/>
      <w:r>
        <w:t xml:space="preserve"> works like a queue. It can adjust itself according </w:t>
      </w:r>
      <w:r w:rsidR="00B5100F">
        <w:t xml:space="preserve">to </w:t>
      </w:r>
      <w:r>
        <w:t xml:space="preserve">the </w:t>
      </w:r>
      <w:r w:rsidR="002C37FC">
        <w:t xml:space="preserve">actual </w:t>
      </w:r>
      <w:r>
        <w:t xml:space="preserve">workload. This means </w:t>
      </w:r>
      <w:r w:rsidR="00B5100F">
        <w:t xml:space="preserve">that </w:t>
      </w:r>
      <w:r>
        <w:t xml:space="preserve">the situation depends on </w:t>
      </w:r>
      <w:r w:rsidR="002C37FC">
        <w:t xml:space="preserve">the frequency of incoming requests and the </w:t>
      </w:r>
      <w:r w:rsidR="00B5100F">
        <w:t xml:space="preserve">ability of the </w:t>
      </w:r>
      <w:r w:rsidR="002C37FC">
        <w:t>processor workload to respond to each request</w:t>
      </w:r>
      <w:r w:rsidR="00B5100F">
        <w:t>. T</w:t>
      </w:r>
      <w:r>
        <w:t xml:space="preserve">here are two extreme situations you need to take care of. </w:t>
      </w:r>
    </w:p>
    <w:p w:rsidR="00AC5985" w:rsidRDefault="00925FB6" w:rsidP="00AC5985">
      <w:pPr>
        <w:pStyle w:val="BodyTextCont"/>
      </w:pPr>
      <w:r>
        <w:t>First</w:t>
      </w:r>
      <w:r w:rsidR="002C37FC">
        <w:t>ly</w:t>
      </w:r>
      <w:r>
        <w:t xml:space="preserve">, you might </w:t>
      </w:r>
      <w:r w:rsidR="00B5100F">
        <w:t xml:space="preserve">receive </w:t>
      </w:r>
      <w:r>
        <w:t xml:space="preserve">many </w:t>
      </w:r>
      <w:r w:rsidR="002C37FC">
        <w:t xml:space="preserve">simultaneous </w:t>
      </w:r>
      <w:r>
        <w:t xml:space="preserve">requests that </w:t>
      </w:r>
      <w:r w:rsidR="002C37FC">
        <w:t xml:space="preserve">are </w:t>
      </w:r>
      <w:r w:rsidR="00B5100F">
        <w:t>processed quickly</w:t>
      </w:r>
      <w:r>
        <w:t xml:space="preserve">. In </w:t>
      </w:r>
      <w:r w:rsidR="00B5100F">
        <w:t xml:space="preserve">this </w:t>
      </w:r>
      <w:r>
        <w:t>case</w:t>
      </w:r>
      <w:r w:rsidR="00B5100F">
        <w:t>,</w:t>
      </w:r>
      <w:r>
        <w:t xml:space="preserve"> the </w:t>
      </w:r>
      <w:proofErr w:type="spellStart"/>
      <w:r>
        <w:t>ThreadPool</w:t>
      </w:r>
      <w:proofErr w:type="spellEnd"/>
      <w:r>
        <w:t xml:space="preserve"> </w:t>
      </w:r>
      <w:r w:rsidR="00B5100F">
        <w:t>will attempt</w:t>
      </w:r>
      <w:r>
        <w:t xml:space="preserve"> to run only 1 or 2 threads per CPU to </w:t>
      </w:r>
      <w:r w:rsidR="002C37FC">
        <w:t xml:space="preserve">ensure a </w:t>
      </w:r>
      <w:r>
        <w:t xml:space="preserve">very </w:t>
      </w:r>
      <w:r w:rsidR="002C37FC">
        <w:t xml:space="preserve">low </w:t>
      </w:r>
      <w:r>
        <w:t xml:space="preserve">latency </w:t>
      </w:r>
      <w:r w:rsidR="002C37FC">
        <w:t xml:space="preserve">(waiting </w:t>
      </w:r>
      <w:r>
        <w:t>time</w:t>
      </w:r>
      <w:r w:rsidR="006A4796">
        <w:t>)</w:t>
      </w:r>
      <w:r>
        <w:t>.</w:t>
      </w:r>
    </w:p>
    <w:p w:rsidR="00AC5985" w:rsidRDefault="00925FB6" w:rsidP="00AC5985">
      <w:pPr>
        <w:pStyle w:val="BodyTextCont"/>
      </w:pPr>
      <w:r>
        <w:t>Second</w:t>
      </w:r>
      <w:r w:rsidR="006A4796">
        <w:t>ly</w:t>
      </w:r>
      <w:r>
        <w:t xml:space="preserve">, you might </w:t>
      </w:r>
      <w:r w:rsidR="006A4796">
        <w:t>receive</w:t>
      </w:r>
      <w:r w:rsidR="00B5100F">
        <w:t xml:space="preserve"> a</w:t>
      </w:r>
      <w:r>
        <w:t xml:space="preserve"> few request</w:t>
      </w:r>
      <w:r w:rsidR="00B5100F">
        <w:t xml:space="preserve">s where </w:t>
      </w:r>
      <w:r w:rsidR="006A4796">
        <w:t xml:space="preserve">one </w:t>
      </w:r>
      <w:r>
        <w:t xml:space="preserve">is </w:t>
      </w:r>
      <w:r w:rsidR="006A4796">
        <w:t xml:space="preserve">processor intensive and </w:t>
      </w:r>
      <w:r>
        <w:t>somewhat long</w:t>
      </w:r>
      <w:r w:rsidR="00B5100F">
        <w:t>-</w:t>
      </w:r>
      <w:r>
        <w:t>running.</w:t>
      </w:r>
      <w:r w:rsidR="00390DF3">
        <w:t xml:space="preserve"> Additional incoming requests</w:t>
      </w:r>
      <w:r w:rsidR="00B5100F">
        <w:t xml:space="preserve"> will</w:t>
      </w:r>
      <w:r w:rsidR="00390DF3">
        <w:t xml:space="preserve"> ca</w:t>
      </w:r>
      <w:r>
        <w:t xml:space="preserve">use more threads </w:t>
      </w:r>
      <w:r w:rsidR="006A4796">
        <w:t xml:space="preserve">to be spawned </w:t>
      </w:r>
      <w:r>
        <w:t>per CPU</w:t>
      </w:r>
      <w:r w:rsidR="006A4796">
        <w:t>.</w:t>
      </w:r>
      <w:r w:rsidR="00390DF3">
        <w:t xml:space="preserve"> </w:t>
      </w:r>
      <w:r w:rsidR="006A4796">
        <w:t>T</w:t>
      </w:r>
      <w:r>
        <w:t>he pr</w:t>
      </w:r>
      <w:r w:rsidR="00390DF3">
        <w:t xml:space="preserve">ocessing time </w:t>
      </w:r>
      <w:r w:rsidR="006A4796">
        <w:t xml:space="preserve">will always be </w:t>
      </w:r>
      <w:r w:rsidR="00390DF3">
        <w:t xml:space="preserve">longer </w:t>
      </w:r>
      <w:r w:rsidR="006A4796">
        <w:t xml:space="preserve">in </w:t>
      </w:r>
      <w:r w:rsidR="00B5100F">
        <w:t>this</w:t>
      </w:r>
      <w:r w:rsidR="006A4796">
        <w:t xml:space="preserve"> scenario</w:t>
      </w:r>
      <w:r w:rsidR="00390DF3">
        <w:t>.</w:t>
      </w:r>
    </w:p>
    <w:p w:rsidR="004A6E56" w:rsidRDefault="006A4796" w:rsidP="00E4499D">
      <w:pPr>
        <w:pStyle w:val="BodyTextCont"/>
      </w:pPr>
      <w:r>
        <w:t xml:space="preserve">A </w:t>
      </w:r>
      <w:r w:rsidR="00390DF3">
        <w:t>queue is a clever way to avoid allocating a lot</w:t>
      </w:r>
      <w:r>
        <w:t xml:space="preserve"> of</w:t>
      </w:r>
      <w:r w:rsidR="00390DF3">
        <w:t xml:space="preserve"> memory for each request</w:t>
      </w:r>
      <w:r w:rsidR="00B5100F">
        <w:t>,</w:t>
      </w:r>
      <w:r w:rsidR="00390DF3">
        <w:t xml:space="preserve"> before processing starts and memory expensive objects </w:t>
      </w:r>
      <w:r>
        <w:t xml:space="preserve">such as </w:t>
      </w:r>
      <w:proofErr w:type="spellStart"/>
      <w:r w:rsidR="00390DF3" w:rsidRPr="00390DF3">
        <w:rPr>
          <w:rStyle w:val="CodeInline"/>
        </w:rPr>
        <w:t>HttpRequest</w:t>
      </w:r>
      <w:proofErr w:type="spellEnd"/>
      <w:r w:rsidR="00390DF3">
        <w:t xml:space="preserve"> </w:t>
      </w:r>
      <w:r>
        <w:t xml:space="preserve">are </w:t>
      </w:r>
      <w:r w:rsidR="00390DF3">
        <w:t>created. Keep in mind that the thread queue is</w:t>
      </w:r>
      <w:r>
        <w:t xml:space="preserve"> in</w:t>
      </w:r>
      <w:r w:rsidR="00390DF3">
        <w:t xml:space="preserve"> native memory and has no overhead caused by managed </w:t>
      </w:r>
      <w:r>
        <w:t>code components</w:t>
      </w:r>
      <w:r w:rsidR="00390DF3">
        <w:t>. Once a thread is ready for processi</w:t>
      </w:r>
      <w:r w:rsidR="000B0E3A">
        <w:t>ng</w:t>
      </w:r>
      <w:r w:rsidR="00B5100F">
        <w:t>,</w:t>
      </w:r>
      <w:r w:rsidR="000B0E3A">
        <w:t xml:space="preserve"> we leave the unmanaged world</w:t>
      </w:r>
      <w:r w:rsidR="00390DF3">
        <w:t xml:space="preserve"> and start working completely within the managed </w:t>
      </w:r>
      <w:r>
        <w:t>code realm</w:t>
      </w:r>
      <w:r w:rsidR="00390DF3">
        <w:t>.</w:t>
      </w:r>
    </w:p>
    <w:p w:rsidR="00390DF3" w:rsidRDefault="00390DF3" w:rsidP="00390DF3">
      <w:pPr>
        <w:pStyle w:val="BodyTextCont"/>
      </w:pPr>
      <w:r>
        <w:lastRenderedPageBreak/>
        <w:t xml:space="preserve">The </w:t>
      </w:r>
      <w:proofErr w:type="spellStart"/>
      <w:r>
        <w:t>ThreadPool</w:t>
      </w:r>
      <w:proofErr w:type="spellEnd"/>
      <w:r>
        <w:t xml:space="preserve"> queue is not the only way to handle </w:t>
      </w:r>
      <w:r w:rsidR="00B5100F">
        <w:t xml:space="preserve">a </w:t>
      </w:r>
      <w:r>
        <w:t xml:space="preserve">lot </w:t>
      </w:r>
      <w:r w:rsidR="006A4796">
        <w:t xml:space="preserve">of </w:t>
      </w:r>
      <w:r>
        <w:t xml:space="preserve">incoming requests. Within each </w:t>
      </w:r>
      <w:proofErr w:type="spellStart"/>
      <w:r>
        <w:t>AppDomain</w:t>
      </w:r>
      <w:proofErr w:type="spellEnd"/>
      <w:r w:rsidR="000B0E3A">
        <w:t xml:space="preserve"> there are ways to handle requests that exceed the number of available threads</w:t>
      </w:r>
      <w:r>
        <w:t xml:space="preserve">. If there is lot of latency, the </w:t>
      </w:r>
      <w:proofErr w:type="spellStart"/>
      <w:r>
        <w:t>ThreadPool</w:t>
      </w:r>
      <w:proofErr w:type="spellEnd"/>
      <w:r>
        <w:t xml:space="preserve"> starts growing and launches more active threads. </w:t>
      </w:r>
      <w:r w:rsidR="00B5100F">
        <w:t>However, t</w:t>
      </w:r>
      <w:r>
        <w:t>here are physical limitations</w:t>
      </w:r>
      <w:r w:rsidR="00B5100F">
        <w:t>; e</w:t>
      </w:r>
      <w:r>
        <w:t>ither the system runs out of threads</w:t>
      </w:r>
      <w:r w:rsidR="008D626E">
        <w:t xml:space="preserve">, or the available memory </w:t>
      </w:r>
      <w:r w:rsidR="00D9744A">
        <w:t>restricts</w:t>
      </w:r>
      <w:r w:rsidR="008D626E">
        <w:t xml:space="preserve"> </w:t>
      </w:r>
      <w:r w:rsidR="00E10A24">
        <w:t xml:space="preserve">the number of </w:t>
      </w:r>
      <w:r w:rsidR="008D626E">
        <w:t>threads.</w:t>
      </w:r>
    </w:p>
    <w:p w:rsidR="008D626E" w:rsidRPr="008D626E" w:rsidRDefault="008D626E" w:rsidP="008D626E">
      <w:pPr>
        <w:pStyle w:val="NoteTipCaution"/>
      </w:pPr>
      <w:r>
        <w:t xml:space="preserve">Note: By default the </w:t>
      </w:r>
      <w:proofErr w:type="spellStart"/>
      <w:r>
        <w:t>ThreadPool</w:t>
      </w:r>
      <w:proofErr w:type="spellEnd"/>
      <w:r>
        <w:t xml:space="preserve"> has a limitation of 25 worker threads per CPU and 1000 I/O completion threads.</w:t>
      </w:r>
    </w:p>
    <w:p w:rsidR="000A759E" w:rsidRDefault="008D626E" w:rsidP="008D626E">
      <w:pPr>
        <w:pStyle w:val="BodyTextCont"/>
      </w:pPr>
      <w:r>
        <w:t xml:space="preserve">ASP.NET sets its own limits to </w:t>
      </w:r>
      <w:proofErr w:type="spellStart"/>
      <w:r>
        <w:t>ThreadPool</w:t>
      </w:r>
      <w:proofErr w:type="spellEnd"/>
      <w:r>
        <w:t xml:space="preserve"> usage. If this limit is exceeded</w:t>
      </w:r>
      <w:r w:rsidR="00D9744A">
        <w:t>,</w:t>
      </w:r>
      <w:r>
        <w:t xml:space="preserve"> incoming requests are still handled </w:t>
      </w:r>
      <w:r w:rsidR="00D9744A">
        <w:t>but</w:t>
      </w:r>
      <w:r>
        <w:t xml:space="preserve"> </w:t>
      </w:r>
      <w:r w:rsidR="00840688">
        <w:t>another</w:t>
      </w:r>
      <w:r>
        <w:t xml:space="preserve"> queue is now buil</w:t>
      </w:r>
      <w:r w:rsidR="00D9744A">
        <w:t>t</w:t>
      </w:r>
      <w:r>
        <w:t xml:space="preserve"> on</w:t>
      </w:r>
      <w:r w:rsidR="00D9744A">
        <w:t xml:space="preserve"> the</w:t>
      </w:r>
      <w:r>
        <w:t xml:space="preserve"> application level and performance </w:t>
      </w:r>
      <w:r w:rsidR="00840688">
        <w:t>becomes</w:t>
      </w:r>
      <w:r>
        <w:t xml:space="preserve"> significantly worse. You can control the settings with the following parameter</w:t>
      </w:r>
      <w:r w:rsidR="00DC3321">
        <w:t>s</w:t>
      </w:r>
      <w:r w:rsidR="002C76E0">
        <w:t xml:space="preserve"> of </w:t>
      </w:r>
      <w:r w:rsidR="00DC3321">
        <w:t xml:space="preserve">the </w:t>
      </w:r>
      <w:r w:rsidR="002C76E0" w:rsidRPr="000B0E3A">
        <w:rPr>
          <w:rStyle w:val="CodeInline"/>
        </w:rPr>
        <w:t>&lt;</w:t>
      </w:r>
      <w:proofErr w:type="spellStart"/>
      <w:r w:rsidR="002C76E0" w:rsidRPr="000B0E3A">
        <w:rPr>
          <w:rStyle w:val="CodeInline"/>
        </w:rPr>
        <w:t>httpRuntime</w:t>
      </w:r>
      <w:proofErr w:type="spellEnd"/>
      <w:r w:rsidR="002C76E0" w:rsidRPr="000B0E3A">
        <w:rPr>
          <w:rStyle w:val="CodeInline"/>
        </w:rPr>
        <w:t>&gt;</w:t>
      </w:r>
      <w:r w:rsidR="002C76E0">
        <w:t xml:space="preserve"> tag</w:t>
      </w:r>
      <w:r>
        <w:t>:</w:t>
      </w:r>
    </w:p>
    <w:p w:rsidR="008D626E" w:rsidRDefault="002C76E0" w:rsidP="002C76E0">
      <w:pPr>
        <w:pStyle w:val="BulletFirst"/>
      </w:pPr>
      <w:r>
        <w:tab/>
      </w:r>
      <w:r w:rsidR="0088246A">
        <w:t>*</w:t>
      </w:r>
      <w:r w:rsidR="0088246A">
        <w:tab/>
      </w:r>
      <w:proofErr w:type="spellStart"/>
      <w:proofErr w:type="gramStart"/>
      <w:r w:rsidR="008D626E" w:rsidRPr="00A45608">
        <w:rPr>
          <w:rStyle w:val="CodeInline"/>
        </w:rPr>
        <w:t>minFreeThreads</w:t>
      </w:r>
      <w:proofErr w:type="spellEnd"/>
      <w:proofErr w:type="gramEnd"/>
    </w:p>
    <w:p w:rsidR="008D626E" w:rsidRDefault="002C76E0" w:rsidP="002C76E0">
      <w:pPr>
        <w:pStyle w:val="BulletLast"/>
      </w:pPr>
      <w:r>
        <w:tab/>
      </w:r>
      <w:r w:rsidR="0088246A">
        <w:t>*</w:t>
      </w:r>
      <w:r w:rsidR="0088246A">
        <w:tab/>
      </w:r>
      <w:proofErr w:type="spellStart"/>
      <w:proofErr w:type="gramStart"/>
      <w:r w:rsidR="000A759E" w:rsidRPr="00A45608">
        <w:rPr>
          <w:rStyle w:val="CodeInline"/>
        </w:rPr>
        <w:t>minLocalRequestFreeThreads</w:t>
      </w:r>
      <w:proofErr w:type="spellEnd"/>
      <w:proofErr w:type="gramEnd"/>
      <w:r w:rsidR="000A759E">
        <w:t xml:space="preserve"> </w:t>
      </w:r>
    </w:p>
    <w:p w:rsidR="008D626E" w:rsidRDefault="008D626E" w:rsidP="008D626E">
      <w:pPr>
        <w:pStyle w:val="BodyTextCont"/>
      </w:pPr>
      <w:r>
        <w:t xml:space="preserve">Performance Counters are widely used in Windows to </w:t>
      </w:r>
      <w:r w:rsidR="00DC3321">
        <w:t xml:space="preserve">monitor </w:t>
      </w:r>
      <w:r>
        <w:t xml:space="preserve">a system running with high workload. To </w:t>
      </w:r>
      <w:r w:rsidR="00DB4448">
        <w:t>observe</w:t>
      </w:r>
      <w:r>
        <w:t xml:space="preserve"> the internal behavior of the </w:t>
      </w:r>
      <w:proofErr w:type="spellStart"/>
      <w:r>
        <w:t>ThreadPool</w:t>
      </w:r>
      <w:proofErr w:type="spellEnd"/>
      <w:r>
        <w:t xml:space="preserve"> you can use the following counter:</w:t>
      </w:r>
      <w:r w:rsidRPr="008D626E">
        <w:t xml:space="preserve"> </w:t>
      </w:r>
      <w:r>
        <w:t>“ASP.NET Applications\Requests in Application Queue”.</w:t>
      </w:r>
    </w:p>
    <w:p w:rsidR="008D626E" w:rsidRDefault="008D626E" w:rsidP="008D626E">
      <w:pPr>
        <w:pStyle w:val="BodyTextCont"/>
      </w:pPr>
      <w:r>
        <w:t xml:space="preserve">Any value but zero shows that there is a performance problem on that system, </w:t>
      </w:r>
      <w:r w:rsidR="00D9744A">
        <w:t xml:space="preserve">as </w:t>
      </w:r>
      <w:r>
        <w:t xml:space="preserve">it indicates that the </w:t>
      </w:r>
      <w:proofErr w:type="spellStart"/>
      <w:r>
        <w:t>ThreadPool</w:t>
      </w:r>
      <w:proofErr w:type="spellEnd"/>
      <w:r>
        <w:t xml:space="preserve"> has </w:t>
      </w:r>
      <w:r w:rsidR="009A0656">
        <w:t xml:space="preserve">at some time </w:t>
      </w:r>
      <w:commentRangeStart w:id="12"/>
      <w:r>
        <w:t>run out of threads</w:t>
      </w:r>
      <w:commentRangeEnd w:id="12"/>
      <w:r w:rsidR="009A0656">
        <w:rPr>
          <w:rStyle w:val="Kommentarzeichen"/>
        </w:rPr>
        <w:commentReference w:id="12"/>
      </w:r>
      <w:r>
        <w:t>.</w:t>
      </w:r>
    </w:p>
    <w:p w:rsidR="008D626E" w:rsidRPr="008D626E" w:rsidRDefault="00A57731" w:rsidP="00E73EEA">
      <w:pPr>
        <w:pStyle w:val="berschrift4"/>
      </w:pPr>
      <w:r>
        <w:t xml:space="preserve">Managing </w:t>
      </w:r>
      <w:r w:rsidR="008D626E">
        <w:t xml:space="preserve">the </w:t>
      </w:r>
      <w:proofErr w:type="spellStart"/>
      <w:r w:rsidR="008D626E">
        <w:t>ThreadPool</w:t>
      </w:r>
      <w:proofErr w:type="spellEnd"/>
    </w:p>
    <w:p w:rsidR="00365D58" w:rsidRPr="00365D58" w:rsidRDefault="00923BB7" w:rsidP="00365D58">
      <w:pPr>
        <w:pStyle w:val="BodyTextFirst"/>
      </w:pPr>
      <w:r>
        <w:t xml:space="preserve">Usually </w:t>
      </w:r>
      <w:r w:rsidR="00A57731">
        <w:t xml:space="preserve">the </w:t>
      </w:r>
      <w:proofErr w:type="spellStart"/>
      <w:r w:rsidR="00A57731">
        <w:t>ThreadPool</w:t>
      </w:r>
      <w:proofErr w:type="spellEnd"/>
      <w:r w:rsidR="00A57731">
        <w:t xml:space="preserve"> does not require managing</w:t>
      </w:r>
      <w:r>
        <w:t xml:space="preserve">, because few sites exceed the default limitations. Additionally, the </w:t>
      </w:r>
      <w:proofErr w:type="spellStart"/>
      <w:r w:rsidRPr="002C76E0">
        <w:rPr>
          <w:rStyle w:val="CodeInline"/>
        </w:rPr>
        <w:t>autoConfig</w:t>
      </w:r>
      <w:proofErr w:type="spellEnd"/>
      <w:r>
        <w:t xml:space="preserve"> settings allow the ASP.NET engine to optimize behavior as much as possible. However, </w:t>
      </w:r>
      <w:r w:rsidR="00365D58">
        <w:t>maintaining</w:t>
      </w:r>
      <w:r>
        <w:t xml:space="preserve"> an ASP.NET system </w:t>
      </w:r>
      <w:r w:rsidR="00365D58">
        <w:t xml:space="preserve">that is running </w:t>
      </w:r>
      <w:r w:rsidR="00A57731">
        <w:t xml:space="preserve">near </w:t>
      </w:r>
      <w:r w:rsidR="00365D58">
        <w:t xml:space="preserve">its </w:t>
      </w:r>
      <w:r>
        <w:t>limits is the goal of this book. If you experience performance issues</w:t>
      </w:r>
      <w:r w:rsidR="00D9744A">
        <w:t>,</w:t>
      </w:r>
      <w:r>
        <w:t xml:space="preserve"> it’s time to </w:t>
      </w:r>
      <w:r w:rsidR="00A57731">
        <w:t xml:space="preserve">explore </w:t>
      </w:r>
      <w:r>
        <w:t xml:space="preserve">manual intervention. The auto settings assume that the number of concurrently executing requests per CPU is </w:t>
      </w:r>
      <w:r w:rsidR="00365D58">
        <w:t>twelve</w:t>
      </w:r>
      <w:r>
        <w:t>. An application with high latency might require higher values.</w:t>
      </w:r>
    </w:p>
    <w:p w:rsidR="000A759E" w:rsidRDefault="00E73EEA" w:rsidP="00E73EEA">
      <w:pPr>
        <w:pStyle w:val="berschrift3"/>
      </w:pPr>
      <w:r>
        <w:t>Thread</w:t>
      </w:r>
      <w:r w:rsidR="00923BB7">
        <w:t xml:space="preserve"> </w:t>
      </w:r>
      <w:r>
        <w:t>Usage with IIS7</w:t>
      </w:r>
    </w:p>
    <w:p w:rsidR="00FD3CA1" w:rsidRDefault="00A57731" w:rsidP="00E73EEA">
      <w:pPr>
        <w:pStyle w:val="BodyTextFirst"/>
      </w:pPr>
      <w:r>
        <w:t xml:space="preserve">In chapter 1, </w:t>
      </w:r>
      <w:r w:rsidR="00E73EEA">
        <w:t xml:space="preserve">I </w:t>
      </w:r>
      <w:r w:rsidR="00FD3CA1">
        <w:t>discussed</w:t>
      </w:r>
      <w:r w:rsidR="00E73EEA">
        <w:t xml:space="preserve"> IIS7 and integrated mode several times. </w:t>
      </w:r>
      <w:r w:rsidR="00FD3CA1">
        <w:t>As mentioned earlier, the differences</w:t>
      </w:r>
      <w:r w:rsidR="00E73EEA">
        <w:t xml:space="preserve"> </w:t>
      </w:r>
      <w:r w:rsidR="00D9744A">
        <w:t xml:space="preserve">between IIS7 and </w:t>
      </w:r>
      <w:r w:rsidR="00E73EEA">
        <w:t xml:space="preserve">IIS6 are significant for basic </w:t>
      </w:r>
      <w:r w:rsidR="00FD3CA1">
        <w:t xml:space="preserve">page request </w:t>
      </w:r>
      <w:r w:rsidR="00E73EEA">
        <w:t xml:space="preserve">processing. </w:t>
      </w:r>
    </w:p>
    <w:p w:rsidR="00AC5985" w:rsidRDefault="00E73EEA" w:rsidP="00AC5985">
      <w:pPr>
        <w:pStyle w:val="BodyTextCont"/>
      </w:pPr>
      <w:r>
        <w:t>First of all, the queues buil</w:t>
      </w:r>
      <w:r w:rsidR="00FD3CA1">
        <w:t>t</w:t>
      </w:r>
      <w:r>
        <w:t xml:space="preserve"> on </w:t>
      </w:r>
      <w:r w:rsidR="00D9744A">
        <w:t xml:space="preserve">the </w:t>
      </w:r>
      <w:r>
        <w:t>application level are gone</w:t>
      </w:r>
      <w:r w:rsidR="00FD3CA1">
        <w:t>, due to poor performance</w:t>
      </w:r>
      <w:r>
        <w:t xml:space="preserve">. </w:t>
      </w:r>
      <w:r w:rsidR="00802B31">
        <w:t xml:space="preserve">The </w:t>
      </w:r>
      <w:commentRangeStart w:id="13"/>
      <w:r w:rsidR="00802B31">
        <w:t xml:space="preserve">biggest difference </w:t>
      </w:r>
      <w:commentRangeEnd w:id="13"/>
      <w:r w:rsidR="00FD3CA1">
        <w:rPr>
          <w:rStyle w:val="Kommentarzeichen"/>
        </w:rPr>
        <w:commentReference w:id="13"/>
      </w:r>
      <w:r w:rsidR="00802B31">
        <w:t xml:space="preserve">is </w:t>
      </w:r>
      <w:r w:rsidR="00D9744A">
        <w:t xml:space="preserve">that </w:t>
      </w:r>
      <w:r w:rsidR="00802B31">
        <w:t>IIS6</w:t>
      </w:r>
      <w:r w:rsidR="00D9744A">
        <w:t xml:space="preserve"> restricts t</w:t>
      </w:r>
      <w:r w:rsidR="00802B31">
        <w:t>he number of threads</w:t>
      </w:r>
      <w:r w:rsidR="00D9744A">
        <w:t>, while IIS7 restricts the number of requests</w:t>
      </w:r>
      <w:r w:rsidR="00802B31">
        <w:t xml:space="preserve">. Each thread </w:t>
      </w:r>
      <w:r w:rsidR="00FD3CA1">
        <w:t xml:space="preserve">in IIS6 </w:t>
      </w:r>
      <w:r w:rsidR="00802B31">
        <w:t xml:space="preserve">handles a request and this—indirectly—limits the number of requests handled </w:t>
      </w:r>
      <w:r w:rsidR="00FD3CA1">
        <w:t xml:space="preserve">in </w:t>
      </w:r>
      <w:r w:rsidR="00802B31">
        <w:t xml:space="preserve">parallel. </w:t>
      </w:r>
      <w:r w:rsidR="00FD3CA1">
        <w:t>IIS7</w:t>
      </w:r>
      <w:r w:rsidR="008707E2">
        <w:t xml:space="preserve"> is able, d</w:t>
      </w:r>
      <w:r w:rsidR="00802B31">
        <w:t>ue to the tight integration of ASP.NET within IIS7</w:t>
      </w:r>
      <w:r w:rsidR="00FD3CA1">
        <w:t>,</w:t>
      </w:r>
      <w:r w:rsidR="00802B31">
        <w:t xml:space="preserve"> to</w:t>
      </w:r>
      <w:r w:rsidR="00D9744A">
        <w:t xml:space="preserve"> directly</w:t>
      </w:r>
      <w:r w:rsidR="00802B31">
        <w:t xml:space="preserve"> restrict the number of requests. </w:t>
      </w:r>
      <w:r w:rsidR="008707E2">
        <w:t>It is when you employ</w:t>
      </w:r>
      <w:r w:rsidR="00802B31">
        <w:t xml:space="preserve"> asynchronous proces</w:t>
      </w:r>
      <w:r w:rsidR="00365D58">
        <w:t xml:space="preserve">sing </w:t>
      </w:r>
      <w:r w:rsidR="00D9744A">
        <w:t>that</w:t>
      </w:r>
      <w:r w:rsidR="00365D58">
        <w:t xml:space="preserve"> this mak</w:t>
      </w:r>
      <w:r w:rsidR="00802B31">
        <w:t xml:space="preserve">es a difference. </w:t>
      </w:r>
      <w:r w:rsidR="00D9744A">
        <w:t xml:space="preserve">Although </w:t>
      </w:r>
      <w:r w:rsidR="00802B31">
        <w:t xml:space="preserve">the processing pipeline is </w:t>
      </w:r>
      <w:r w:rsidR="00D9744A">
        <w:t xml:space="preserve">usually </w:t>
      </w:r>
      <w:r w:rsidR="00802B31">
        <w:t>synchronous</w:t>
      </w:r>
      <w:r w:rsidR="008707E2">
        <w:t xml:space="preserve"> (see Chapter 1)</w:t>
      </w:r>
      <w:r w:rsidR="00D9744A">
        <w:t xml:space="preserve">, </w:t>
      </w:r>
      <w:r w:rsidR="00802B31">
        <w:t>both</w:t>
      </w:r>
      <w:r w:rsidR="00491ADC">
        <w:t>,</w:t>
      </w:r>
      <w:r w:rsidR="00802B31">
        <w:t xml:space="preserve"> Handlers and Modules</w:t>
      </w:r>
      <w:r w:rsidR="00491ADC">
        <w:t>,</w:t>
      </w:r>
      <w:r w:rsidR="00802B31">
        <w:t xml:space="preserve"> </w:t>
      </w:r>
      <w:r w:rsidR="008B072D">
        <w:t>can be set up to run</w:t>
      </w:r>
      <w:r w:rsidR="00802B31">
        <w:t xml:space="preserve"> asynchronously. I’ll </w:t>
      </w:r>
      <w:r w:rsidR="008B072D">
        <w:t>explain</w:t>
      </w:r>
      <w:r w:rsidR="00802B31">
        <w:t xml:space="preserve"> this</w:t>
      </w:r>
      <w:r w:rsidR="008B072D">
        <w:t>, with examples,</w:t>
      </w:r>
      <w:r w:rsidR="00802B31">
        <w:t xml:space="preserve"> later in this chapter. </w:t>
      </w:r>
    </w:p>
    <w:p w:rsidR="00EF3D22" w:rsidRDefault="007E66A4" w:rsidP="00EF3D22">
      <w:pPr>
        <w:pStyle w:val="BodyTextCont"/>
      </w:pPr>
      <w:r>
        <w:lastRenderedPageBreak/>
        <w:t>For requests that are</w:t>
      </w:r>
      <w:r w:rsidR="00802B31">
        <w:t xml:space="preserve"> processed synchronously</w:t>
      </w:r>
      <w:r>
        <w:t>,</w:t>
      </w:r>
      <w:r w:rsidR="00802B31">
        <w:t xml:space="preserve"> the number of threads equals the number of requests</w:t>
      </w:r>
      <w:r>
        <w:t>,</w:t>
      </w:r>
      <w:r w:rsidR="00802B31">
        <w:t xml:space="preserve"> as each request runs in </w:t>
      </w:r>
      <w:r>
        <w:t xml:space="preserve">a single </w:t>
      </w:r>
      <w:r w:rsidR="00802B31">
        <w:t>thread. If the processing is asynchronous</w:t>
      </w:r>
      <w:r>
        <w:t>,</w:t>
      </w:r>
      <w:r w:rsidR="00802B31">
        <w:t xml:space="preserve"> the number</w:t>
      </w:r>
      <w:r w:rsidR="00D9744A">
        <w:t xml:space="preserve"> </w:t>
      </w:r>
      <w:r>
        <w:t xml:space="preserve">of threads </w:t>
      </w:r>
      <w:r w:rsidR="00D9744A">
        <w:t>may differ</w:t>
      </w:r>
      <w:r>
        <w:t xml:space="preserve"> from the number of requests</w:t>
      </w:r>
      <w:r w:rsidR="00802B31">
        <w:t xml:space="preserve">. </w:t>
      </w:r>
      <w:commentRangeStart w:id="14"/>
      <w:r w:rsidR="00802B31">
        <w:t xml:space="preserve">Imagine that an incoming request starts processing and is running a long lasting </w:t>
      </w:r>
      <w:r w:rsidR="00EF3D22">
        <w:t xml:space="preserve">action. The thread is handed over to ASP.NET and IIS accepts the next incoming request. This leads to more concurrently running requests than threads. ASP.NET gets the request as incoming IIS I/O thread. The CLR </w:t>
      </w:r>
      <w:proofErr w:type="spellStart"/>
      <w:r w:rsidR="00EF3D22">
        <w:t>ThreadPool</w:t>
      </w:r>
      <w:proofErr w:type="spellEnd"/>
      <w:r w:rsidR="00EF3D22">
        <w:t xml:space="preserve"> is immediately asked to create and start a new thread and this thread becomes responsible for this very request. As </w:t>
      </w:r>
      <w:r w:rsidR="00132712">
        <w:t xml:space="preserve">quickly as </w:t>
      </w:r>
      <w:r w:rsidR="00EF3D22">
        <w:t>it starts</w:t>
      </w:r>
      <w:r w:rsidR="00132712">
        <w:t>,</w:t>
      </w:r>
      <w:r w:rsidR="00EF3D22">
        <w:t xml:space="preserve"> it returns with status</w:t>
      </w:r>
      <w:r w:rsidR="00132712">
        <w:t xml:space="preserve"> of</w:t>
      </w:r>
      <w:r w:rsidR="00EF3D22">
        <w:t xml:space="preserve"> </w:t>
      </w:r>
      <w:r w:rsidR="00365D58">
        <w:t>“P</w:t>
      </w:r>
      <w:r w:rsidR="00EF3D22">
        <w:t>ending</w:t>
      </w:r>
      <w:r w:rsidR="00365D58">
        <w:t>”</w:t>
      </w:r>
      <w:r w:rsidR="00EF3D22">
        <w:t xml:space="preserve">. After this, IIS checks the number of requests currently executing. If this value is too high, the next request is put in </w:t>
      </w:r>
      <w:r w:rsidR="00132712">
        <w:t xml:space="preserve">a </w:t>
      </w:r>
      <w:r w:rsidR="00EF3D22">
        <w:t>process-wide global queue. This queue is in native code within IIS7.</w:t>
      </w:r>
      <w:commentRangeEnd w:id="14"/>
      <w:r>
        <w:rPr>
          <w:rStyle w:val="Kommentarzeichen"/>
        </w:rPr>
        <w:commentReference w:id="14"/>
      </w:r>
    </w:p>
    <w:p w:rsidR="00EF3D22" w:rsidRDefault="00EF3D22" w:rsidP="00EF3D22">
      <w:pPr>
        <w:pStyle w:val="berschrift4"/>
      </w:pPr>
      <w:r>
        <w:t xml:space="preserve">Configuring the </w:t>
      </w:r>
      <w:proofErr w:type="spellStart"/>
      <w:r>
        <w:t>ThreadPool</w:t>
      </w:r>
      <w:proofErr w:type="spellEnd"/>
    </w:p>
    <w:p w:rsidR="00EF3D22" w:rsidRDefault="00EF3D22" w:rsidP="00EF3D22">
      <w:pPr>
        <w:pStyle w:val="BodyTextFirst"/>
      </w:pPr>
      <w:r>
        <w:t xml:space="preserve">In the </w:t>
      </w:r>
      <w:r w:rsidR="00365D58" w:rsidRPr="00365D58">
        <w:rPr>
          <w:rStyle w:val="CodeInline"/>
        </w:rPr>
        <w:t>&lt;</w:t>
      </w:r>
      <w:proofErr w:type="spellStart"/>
      <w:r w:rsidRPr="00365D58">
        <w:rPr>
          <w:rStyle w:val="CodeInline"/>
        </w:rPr>
        <w:t>processModel</w:t>
      </w:r>
      <w:proofErr w:type="spellEnd"/>
      <w:r w:rsidR="00365D58" w:rsidRPr="00365D58">
        <w:rPr>
          <w:rStyle w:val="CodeInline"/>
        </w:rPr>
        <w:t>&gt;</w:t>
      </w:r>
      <w:r>
        <w:t xml:space="preserve"> configuration settings </w:t>
      </w:r>
      <w:r w:rsidR="00D07A2E">
        <w:t>are</w:t>
      </w:r>
      <w:r w:rsidR="00365D58">
        <w:t xml:space="preserve"> the following parameters:</w:t>
      </w:r>
    </w:p>
    <w:p w:rsidR="00EF3D22" w:rsidRDefault="0088246A" w:rsidP="0088246A">
      <w:pPr>
        <w:pStyle w:val="BulletFirst"/>
      </w:pPr>
      <w:r>
        <w:tab/>
        <w:t>*</w:t>
      </w:r>
      <w:r>
        <w:tab/>
      </w:r>
      <w:proofErr w:type="spellStart"/>
      <w:proofErr w:type="gramStart"/>
      <w:r w:rsidR="00EF3D22" w:rsidRPr="00365D58">
        <w:rPr>
          <w:rStyle w:val="CodeInline"/>
        </w:rPr>
        <w:t>autoConfig</w:t>
      </w:r>
      <w:proofErr w:type="spellEnd"/>
      <w:proofErr w:type="gramEnd"/>
    </w:p>
    <w:p w:rsidR="00EF3D22" w:rsidRDefault="0088246A" w:rsidP="0088246A">
      <w:pPr>
        <w:pStyle w:val="Bullet"/>
      </w:pPr>
      <w:r>
        <w:tab/>
        <w:t>*</w:t>
      </w:r>
      <w:r>
        <w:tab/>
      </w:r>
      <w:proofErr w:type="spellStart"/>
      <w:proofErr w:type="gramStart"/>
      <w:r w:rsidR="00EF3D22" w:rsidRPr="00365D58">
        <w:rPr>
          <w:rStyle w:val="CodeInline"/>
        </w:rPr>
        <w:t>maxWorkerThreads</w:t>
      </w:r>
      <w:proofErr w:type="spellEnd"/>
      <w:proofErr w:type="gramEnd"/>
    </w:p>
    <w:p w:rsidR="00EF3D22" w:rsidRDefault="0088246A" w:rsidP="0088246A">
      <w:pPr>
        <w:pStyle w:val="Bullet"/>
      </w:pPr>
      <w:r>
        <w:tab/>
        <w:t>*</w:t>
      </w:r>
      <w:r>
        <w:tab/>
      </w:r>
      <w:proofErr w:type="spellStart"/>
      <w:proofErr w:type="gramStart"/>
      <w:r w:rsidR="00EF3D22" w:rsidRPr="00365D58">
        <w:rPr>
          <w:rStyle w:val="CodeInline"/>
        </w:rPr>
        <w:t>maxIoThreads</w:t>
      </w:r>
      <w:proofErr w:type="spellEnd"/>
      <w:proofErr w:type="gramEnd"/>
    </w:p>
    <w:p w:rsidR="00EF3D22" w:rsidRDefault="0088246A" w:rsidP="0088246A">
      <w:pPr>
        <w:pStyle w:val="Bullet"/>
      </w:pPr>
      <w:r>
        <w:tab/>
        <w:t>*</w:t>
      </w:r>
      <w:r>
        <w:tab/>
      </w:r>
      <w:proofErr w:type="spellStart"/>
      <w:proofErr w:type="gramStart"/>
      <w:r w:rsidR="00EF3D22" w:rsidRPr="00365D58">
        <w:rPr>
          <w:rStyle w:val="CodeInline"/>
        </w:rPr>
        <w:t>minWorkerThreads</w:t>
      </w:r>
      <w:proofErr w:type="spellEnd"/>
      <w:proofErr w:type="gramEnd"/>
    </w:p>
    <w:p w:rsidR="00EF3D22" w:rsidRDefault="0088246A" w:rsidP="0088246A">
      <w:pPr>
        <w:pStyle w:val="BulletLast"/>
      </w:pPr>
      <w:r>
        <w:tab/>
        <w:t>*</w:t>
      </w:r>
      <w:r>
        <w:tab/>
      </w:r>
      <w:proofErr w:type="spellStart"/>
      <w:proofErr w:type="gramStart"/>
      <w:r w:rsidR="00EF3D22" w:rsidRPr="00365D58">
        <w:rPr>
          <w:rStyle w:val="CodeInline"/>
        </w:rPr>
        <w:t>minIoThreads</w:t>
      </w:r>
      <w:proofErr w:type="spellEnd"/>
      <w:proofErr w:type="gramEnd"/>
    </w:p>
    <w:p w:rsidR="00CB4483" w:rsidRDefault="003B582F" w:rsidP="00CB4483">
      <w:pPr>
        <w:pStyle w:val="BodyTextCont"/>
      </w:pPr>
      <w:r>
        <w:t>T</w:t>
      </w:r>
      <w:r w:rsidR="00CB4483">
        <w:t>he</w:t>
      </w:r>
      <w:r>
        <w:t xml:space="preserve"> settings for IIS6 </w:t>
      </w:r>
      <w:proofErr w:type="spellStart"/>
      <w:r w:rsidR="00CB4483" w:rsidRPr="003B582F">
        <w:rPr>
          <w:rStyle w:val="CodeInline"/>
        </w:rPr>
        <w:t>minFreeThreads</w:t>
      </w:r>
      <w:proofErr w:type="spellEnd"/>
      <w:r w:rsidR="00CB4483">
        <w:t xml:space="preserve"> and </w:t>
      </w:r>
      <w:proofErr w:type="spellStart"/>
      <w:r w:rsidR="00CB4483" w:rsidRPr="003B582F">
        <w:rPr>
          <w:rStyle w:val="CodeInline"/>
        </w:rPr>
        <w:t>minFreeThreads</w:t>
      </w:r>
      <w:proofErr w:type="spellEnd"/>
      <w:r w:rsidR="00CB4483">
        <w:t xml:space="preserve"> </w:t>
      </w:r>
      <w:r>
        <w:t>in</w:t>
      </w:r>
      <w:r w:rsidR="00DD2071">
        <w:t xml:space="preserve"> the</w:t>
      </w:r>
      <w:r>
        <w:t xml:space="preserve"> </w:t>
      </w:r>
      <w:proofErr w:type="spellStart"/>
      <w:r w:rsidRPr="003B582F">
        <w:rPr>
          <w:rStyle w:val="CodeInline"/>
        </w:rPr>
        <w:t>httpRuntime</w:t>
      </w:r>
      <w:proofErr w:type="spellEnd"/>
      <w:r>
        <w:t xml:space="preserve"> tag </w:t>
      </w:r>
      <w:r w:rsidR="00CB4483">
        <w:t xml:space="preserve">are still there, but they do nothing. They are there </w:t>
      </w:r>
      <w:r w:rsidR="001917D2">
        <w:t xml:space="preserve">merely </w:t>
      </w:r>
      <w:r w:rsidR="00CB4483">
        <w:t>for backward</w:t>
      </w:r>
      <w:r w:rsidR="00DD2071">
        <w:t>s</w:t>
      </w:r>
      <w:r w:rsidR="00CB4483">
        <w:t xml:space="preserve"> compatibility. </w:t>
      </w:r>
      <w:r>
        <w:t>But w</w:t>
      </w:r>
      <w:r w:rsidR="00CB4483">
        <w:t xml:space="preserve">here </w:t>
      </w:r>
      <w:r w:rsidR="00DD2071">
        <w:t xml:space="preserve">can </w:t>
      </w:r>
      <w:r>
        <w:t xml:space="preserve">you </w:t>
      </w:r>
      <w:r w:rsidR="00CB4483">
        <w:t>find the settings for IIS7? With .NET 3.5 SP1 the settings become available</w:t>
      </w:r>
      <w:r w:rsidR="00CB4483">
        <w:rPr>
          <w:rStyle w:val="Funotenzeichen"/>
        </w:rPr>
        <w:footnoteReference w:id="1"/>
      </w:r>
      <w:r w:rsidR="00CB4483">
        <w:t xml:space="preserve"> in </w:t>
      </w:r>
      <w:proofErr w:type="spellStart"/>
      <w:r w:rsidR="00CB4483">
        <w:t>web.config</w:t>
      </w:r>
      <w:proofErr w:type="spellEnd"/>
      <w:r>
        <w:t>,</w:t>
      </w:r>
      <w:r w:rsidR="00CB4483">
        <w:t xml:space="preserve"> as show</w:t>
      </w:r>
      <w:r>
        <w:t>n</w:t>
      </w:r>
      <w:r w:rsidR="00CB4483">
        <w:t xml:space="preserve"> below:</w:t>
      </w:r>
    </w:p>
    <w:p w:rsidR="00CB4483" w:rsidRDefault="00CB4483" w:rsidP="00CB4483">
      <w:pPr>
        <w:pStyle w:val="CodeFirst"/>
      </w:pPr>
      <w:r>
        <w:t>&lt;system.web&gt;</w:t>
      </w:r>
    </w:p>
    <w:p w:rsidR="00CB4483" w:rsidRDefault="00CB4483" w:rsidP="00CB4483">
      <w:pPr>
        <w:pStyle w:val="Code"/>
      </w:pPr>
      <w:r>
        <w:t xml:space="preserve">  &lt;applicationPool maxConcurrentRequestsPerCPU="12" </w:t>
      </w:r>
    </w:p>
    <w:p w:rsidR="00CB4483" w:rsidRDefault="00CB4483" w:rsidP="00CB4483">
      <w:pPr>
        <w:pStyle w:val="Code"/>
      </w:pPr>
      <w:r>
        <w:t xml:space="preserve">                   maxConcurrentThreadsPerCPU="0" </w:t>
      </w:r>
    </w:p>
    <w:p w:rsidR="00CB4483" w:rsidRDefault="00CB4483" w:rsidP="00CB4483">
      <w:pPr>
        <w:pStyle w:val="Code"/>
      </w:pPr>
      <w:r>
        <w:t xml:space="preserve">                   requestQueueLimit="5000"/&gt;</w:t>
      </w:r>
    </w:p>
    <w:p w:rsidR="00CB4483" w:rsidRDefault="00CB4483" w:rsidP="00CB4483">
      <w:pPr>
        <w:pStyle w:val="CodeLast"/>
      </w:pPr>
      <w:r>
        <w:t>&lt;/system.web&gt;</w:t>
      </w:r>
    </w:p>
    <w:p w:rsidR="00CB4483" w:rsidRPr="00CB4483" w:rsidRDefault="00CB4483" w:rsidP="00CB4483">
      <w:pPr>
        <w:pStyle w:val="BodyTextCont"/>
      </w:pPr>
      <w:r>
        <w:t xml:space="preserve">The </w:t>
      </w:r>
      <w:proofErr w:type="spellStart"/>
      <w:r w:rsidRPr="00365D58">
        <w:rPr>
          <w:i/>
        </w:rPr>
        <w:t>web.config</w:t>
      </w:r>
      <w:proofErr w:type="spellEnd"/>
      <w:r>
        <w:t xml:space="preserve"> settings override the settings in the Registry mentioned </w:t>
      </w:r>
      <w:r w:rsidR="00365D58">
        <w:t>i</w:t>
      </w:r>
      <w:r>
        <w:t>n the footnote.</w:t>
      </w:r>
    </w:p>
    <w:p w:rsidR="004A6E56" w:rsidRDefault="001917D2" w:rsidP="00DD2071">
      <w:pPr>
        <w:pStyle w:val="BodyTextCont"/>
      </w:pPr>
      <w:r>
        <w:t>They are not values</w:t>
      </w:r>
      <w:r w:rsidR="00D9744A">
        <w:t xml:space="preserve"> that</w:t>
      </w:r>
      <w:r>
        <w:t xml:space="preserve"> you would change </w:t>
      </w:r>
      <w:r w:rsidR="00D9744A">
        <w:t>frequently</w:t>
      </w:r>
      <w:r w:rsidR="00BF7F5C">
        <w:t xml:space="preserve">. You </w:t>
      </w:r>
      <w:r>
        <w:t xml:space="preserve">might </w:t>
      </w:r>
      <w:r w:rsidR="00BF7F5C">
        <w:t xml:space="preserve">experiment with different </w:t>
      </w:r>
      <w:r>
        <w:t>quantities</w:t>
      </w:r>
      <w:r w:rsidR="00D9744A">
        <w:t>,</w:t>
      </w:r>
      <w:r>
        <w:t xml:space="preserve"> </w:t>
      </w:r>
      <w:r w:rsidR="00BF7F5C">
        <w:t>but the default is</w:t>
      </w:r>
      <w:r w:rsidRPr="001917D2">
        <w:t xml:space="preserve"> </w:t>
      </w:r>
      <w:r>
        <w:t>usually appropriate</w:t>
      </w:r>
      <w:r w:rsidR="00BF7F5C">
        <w:t>.</w:t>
      </w:r>
      <w:r w:rsidR="00EA183D">
        <w:t xml:space="preserve"> The current setting</w:t>
      </w:r>
      <w:r w:rsidR="00D6013E">
        <w:t>s are</w:t>
      </w:r>
      <w:r w:rsidR="00EA183D">
        <w:t xml:space="preserve"> a compromise between</w:t>
      </w:r>
      <w:r w:rsidR="00D9744A">
        <w:t xml:space="preserve"> </w:t>
      </w:r>
      <w:r w:rsidR="00EA183D">
        <w:t>request</w:t>
      </w:r>
      <w:r w:rsidR="00D9744A">
        <w:t>s</w:t>
      </w:r>
      <w:r w:rsidR="00EA183D">
        <w:t xml:space="preserve"> </w:t>
      </w:r>
      <w:r w:rsidR="00D9744A">
        <w:t xml:space="preserve">for </w:t>
      </w:r>
      <w:r w:rsidR="00EA183D">
        <w:t xml:space="preserve">static resources </w:t>
      </w:r>
      <w:r>
        <w:t xml:space="preserve">such as </w:t>
      </w:r>
      <w:r w:rsidR="00EA183D">
        <w:t>images</w:t>
      </w:r>
      <w:r w:rsidR="00DD2071">
        <w:t>,</w:t>
      </w:r>
      <w:r w:rsidR="00EA183D">
        <w:t xml:space="preserve"> and dynamic resources </w:t>
      </w:r>
      <w:r>
        <w:t xml:space="preserve">such as </w:t>
      </w:r>
      <w:proofErr w:type="spellStart"/>
      <w:r w:rsidR="00EA183D">
        <w:t>aspx</w:t>
      </w:r>
      <w:proofErr w:type="spellEnd"/>
      <w:r w:rsidR="00EA183D">
        <w:t xml:space="preserve"> pages. </w:t>
      </w:r>
    </w:p>
    <w:p w:rsidR="00D9744A" w:rsidRDefault="00EA183D" w:rsidP="00BF7F5C">
      <w:pPr>
        <w:pStyle w:val="BodyTextCont"/>
      </w:pPr>
      <w:r>
        <w:t>In chapter 6</w:t>
      </w:r>
      <w:r w:rsidR="001917D2">
        <w:t>,</w:t>
      </w:r>
      <w:r>
        <w:t xml:space="preserve"> I’ll explain the extensibility concepts of resource management. This includes the creation of design time expressions to retrieve resources. It’s possible to suppress code compilation </w:t>
      </w:r>
      <w:r w:rsidR="00CB257F">
        <w:t>when</w:t>
      </w:r>
      <w:r>
        <w:t xml:space="preserve"> your </w:t>
      </w:r>
      <w:proofErr w:type="spellStart"/>
      <w:r>
        <w:t>aspx</w:t>
      </w:r>
      <w:proofErr w:type="spellEnd"/>
      <w:r>
        <w:t xml:space="preserve"> pages consist </w:t>
      </w:r>
      <w:r w:rsidR="00CB257F">
        <w:t xml:space="preserve">solely </w:t>
      </w:r>
      <w:r>
        <w:t>of declarative markup, resources, and expressions. This is a way to optimize overall system performance under particular circumstances.</w:t>
      </w:r>
    </w:p>
    <w:p w:rsidR="004A6E56" w:rsidRDefault="00EA183D" w:rsidP="00DD2071">
      <w:pPr>
        <w:pStyle w:val="BodyTextCont"/>
      </w:pPr>
      <w:r>
        <w:lastRenderedPageBreak/>
        <w:t>Now</w:t>
      </w:r>
      <w:r w:rsidR="00D9744A">
        <w:t>,</w:t>
      </w:r>
      <w:r>
        <w:t xml:space="preserve"> you could try set</w:t>
      </w:r>
      <w:r w:rsidR="00D9744A">
        <w:t>ting</w:t>
      </w:r>
      <w:r>
        <w:t xml:space="preserve"> the number of threads per request to 0. </w:t>
      </w:r>
      <w:r w:rsidR="00D9744A">
        <w:t xml:space="preserve">If you </w:t>
      </w:r>
      <w:r>
        <w:t xml:space="preserve">have </w:t>
      </w:r>
      <w:r w:rsidR="00D9744A">
        <w:t xml:space="preserve">only </w:t>
      </w:r>
      <w:r>
        <w:t xml:space="preserve">static requests and no </w:t>
      </w:r>
      <w:r w:rsidR="00D9744A">
        <w:t>(</w:t>
      </w:r>
      <w:r>
        <w:t>or very few</w:t>
      </w:r>
      <w:r w:rsidR="00D9744A">
        <w:t>)</w:t>
      </w:r>
      <w:r>
        <w:t xml:space="preserve"> dynamic ones, and</w:t>
      </w:r>
      <w:r w:rsidR="00E56405">
        <w:t xml:space="preserve"> if</w:t>
      </w:r>
      <w:r>
        <w:t xml:space="preserve"> these dynamic </w:t>
      </w:r>
      <w:r w:rsidR="00E56405">
        <w:t xml:space="preserve">requests </w:t>
      </w:r>
      <w:r>
        <w:t xml:space="preserve">are fast due to </w:t>
      </w:r>
      <w:commentRangeStart w:id="15"/>
      <w:r>
        <w:t>such techniques</w:t>
      </w:r>
      <w:commentRangeEnd w:id="15"/>
      <w:r w:rsidR="00E56405">
        <w:rPr>
          <w:rStyle w:val="Kommentarzeichen"/>
        </w:rPr>
        <w:commentReference w:id="15"/>
      </w:r>
      <w:r>
        <w:t xml:space="preserve">, this might improve performance. Imagine that the requests are now being executed within the IIS I/O thread and </w:t>
      </w:r>
      <w:r w:rsidR="00E56405">
        <w:t xml:space="preserve">that </w:t>
      </w:r>
      <w:r>
        <w:t xml:space="preserve">there is no handover procedure to the CLR </w:t>
      </w:r>
      <w:proofErr w:type="spellStart"/>
      <w:r>
        <w:t>ThreadPool</w:t>
      </w:r>
      <w:proofErr w:type="spellEnd"/>
      <w:r>
        <w:t>. Less overhead</w:t>
      </w:r>
      <w:r w:rsidR="007A0D71">
        <w:t xml:space="preserve"> leads to </w:t>
      </w:r>
      <w:r>
        <w:t>faster</w:t>
      </w:r>
      <w:r w:rsidR="007A0D71">
        <w:t xml:space="preserve"> resource processing.</w:t>
      </w:r>
    </w:p>
    <w:p w:rsidR="00BF7F5C" w:rsidRDefault="007A0D71" w:rsidP="00BF7F5C">
      <w:pPr>
        <w:pStyle w:val="BodyTextCont"/>
      </w:pPr>
      <w:r>
        <w:t>The opposite scenario appears when you have many heav</w:t>
      </w:r>
      <w:r w:rsidR="00995AF5">
        <w:t>il</w:t>
      </w:r>
      <w:r>
        <w:t xml:space="preserve">y asynchronous operations. </w:t>
      </w:r>
      <w:r w:rsidR="00E56405">
        <w:t>In this case, t</w:t>
      </w:r>
      <w:r>
        <w:t xml:space="preserve">he limit of </w:t>
      </w:r>
      <w:r w:rsidR="00365D58">
        <w:t>twelve</w:t>
      </w:r>
      <w:r>
        <w:t xml:space="preserve"> threads might </w:t>
      </w:r>
      <w:r w:rsidR="00365D58">
        <w:t>be</w:t>
      </w:r>
      <w:r>
        <w:t xml:space="preserve"> too low. Imagine a scenario you</w:t>
      </w:r>
      <w:r w:rsidR="00E56405">
        <w:t>’ll</w:t>
      </w:r>
      <w:r>
        <w:t xml:space="preserve"> probably work with</w:t>
      </w:r>
      <w:r w:rsidR="00E56405">
        <w:t xml:space="preserve">: </w:t>
      </w:r>
      <w:r>
        <w:t xml:space="preserve">Ajax enabled applications. </w:t>
      </w:r>
      <w:r w:rsidR="00995AF5">
        <w:t xml:space="preserve">These </w:t>
      </w:r>
      <w:r>
        <w:t xml:space="preserve">applications have </w:t>
      </w:r>
      <w:r w:rsidR="00995AF5">
        <w:t xml:space="preserve">fewer </w:t>
      </w:r>
      <w:r>
        <w:t xml:space="preserve">page requests but </w:t>
      </w:r>
      <w:r w:rsidR="00995AF5">
        <w:t>many</w:t>
      </w:r>
      <w:r>
        <w:t xml:space="preserve"> background tasks created by JavaScript/web service pairs</w:t>
      </w:r>
      <w:r w:rsidR="00995AF5">
        <w:t>.</w:t>
      </w:r>
      <w:r>
        <w:t xml:space="preserve"> </w:t>
      </w:r>
      <w:r w:rsidR="00995AF5">
        <w:t>T</w:t>
      </w:r>
      <w:r>
        <w:t xml:space="preserve">his is </w:t>
      </w:r>
      <w:r w:rsidR="00995AF5">
        <w:t xml:space="preserve">heavily </w:t>
      </w:r>
      <w:r>
        <w:t xml:space="preserve">asynchronous and a single webpage </w:t>
      </w:r>
      <w:r w:rsidR="00995AF5">
        <w:t xml:space="preserve">can </w:t>
      </w:r>
      <w:r>
        <w:t xml:space="preserve">send </w:t>
      </w:r>
      <w:r w:rsidR="00995AF5">
        <w:t>large numbers</w:t>
      </w:r>
      <w:r>
        <w:t xml:space="preserve"> of such requests. If you look into browser</w:t>
      </w:r>
      <w:r w:rsidR="00995AF5">
        <w:t>-</w:t>
      </w:r>
      <w:r>
        <w:t xml:space="preserve">based Outlook clients </w:t>
      </w:r>
      <w:r w:rsidR="00995AF5">
        <w:t xml:space="preserve">or </w:t>
      </w:r>
      <w:r>
        <w:t>Word</w:t>
      </w:r>
      <w:r w:rsidR="00995AF5">
        <w:t>-</w:t>
      </w:r>
      <w:r>
        <w:t>like text processing interfaces</w:t>
      </w:r>
      <w:r w:rsidR="00E56405">
        <w:t>,</w:t>
      </w:r>
      <w:r>
        <w:t xml:space="preserve"> </w:t>
      </w:r>
      <w:r w:rsidR="00F908E9">
        <w:t xml:space="preserve">you’ll see that </w:t>
      </w:r>
      <w:r>
        <w:t xml:space="preserve">a lot of background work happens </w:t>
      </w:r>
      <w:r w:rsidR="00F908E9">
        <w:t xml:space="preserve">even </w:t>
      </w:r>
      <w:r>
        <w:t xml:space="preserve">when the user </w:t>
      </w:r>
      <w:r w:rsidR="00DD2071">
        <w:t xml:space="preserve">merely </w:t>
      </w:r>
      <w:r>
        <w:t xml:space="preserve">moves the </w:t>
      </w:r>
      <w:r w:rsidR="00365D58">
        <w:t>mouse pointer</w:t>
      </w:r>
      <w:r>
        <w:t xml:space="preserve">. </w:t>
      </w:r>
      <w:commentRangeStart w:id="16"/>
      <w:r>
        <w:t xml:space="preserve">Settings </w:t>
      </w:r>
      <w:commentRangeEnd w:id="16"/>
      <w:r w:rsidR="00F908E9">
        <w:rPr>
          <w:rStyle w:val="Kommentarzeichen"/>
        </w:rPr>
        <w:commentReference w:id="16"/>
      </w:r>
      <w:r w:rsidR="00E56405">
        <w:t xml:space="preserve">of </w:t>
      </w:r>
      <w:r>
        <w:t xml:space="preserve">up to several thousand are possible </w:t>
      </w:r>
      <w:r w:rsidR="00E56405">
        <w:t xml:space="preserve">in order </w:t>
      </w:r>
      <w:r>
        <w:t xml:space="preserve">to handle </w:t>
      </w:r>
      <w:r w:rsidR="00E56405">
        <w:t>many</w:t>
      </w:r>
      <w:r>
        <w:t xml:space="preserve"> </w:t>
      </w:r>
      <w:r w:rsidR="00F908E9">
        <w:t xml:space="preserve">simple </w:t>
      </w:r>
      <w:r>
        <w:t>requests. 5000 is the limit</w:t>
      </w:r>
      <w:r w:rsidR="00E56405">
        <w:t xml:space="preserve">, </w:t>
      </w:r>
      <w:r>
        <w:t xml:space="preserve">without </w:t>
      </w:r>
      <w:r w:rsidR="00E56405">
        <w:t>making changes elsewhere</w:t>
      </w:r>
      <w:r w:rsidR="002C76E0">
        <w:t xml:space="preserve"> in the system.</w:t>
      </w:r>
    </w:p>
    <w:p w:rsidR="00BF7F5C" w:rsidRPr="00BF7F5C" w:rsidRDefault="002C76E0" w:rsidP="007A0D71">
      <w:pPr>
        <w:pStyle w:val="berschrift4"/>
      </w:pPr>
      <w:r>
        <w:t>Server Too Busy</w:t>
      </w:r>
    </w:p>
    <w:p w:rsidR="00E231C9" w:rsidRDefault="00375B37" w:rsidP="007A0D71">
      <w:pPr>
        <w:pStyle w:val="BodyTextFirst"/>
      </w:pPr>
      <w:r>
        <w:t>Y</w:t>
      </w:r>
      <w:r w:rsidR="007A0D71">
        <w:t xml:space="preserve">ou might </w:t>
      </w:r>
      <w:r>
        <w:t xml:space="preserve">be </w:t>
      </w:r>
      <w:r w:rsidR="007A0D71">
        <w:t>wonder</w:t>
      </w:r>
      <w:r>
        <w:t>ing</w:t>
      </w:r>
      <w:r w:rsidR="007A0D71">
        <w:t xml:space="preserve"> whe</w:t>
      </w:r>
      <w:r>
        <w:t>n</w:t>
      </w:r>
      <w:r w:rsidR="007A0D71">
        <w:t xml:space="preserve"> and why the “Server Too Busy” status is sen</w:t>
      </w:r>
      <w:r w:rsidR="00435600">
        <w:t>t</w:t>
      </w:r>
      <w:r w:rsidR="007A0D71">
        <w:t xml:space="preserve"> to the client. This is HTTP status error 503 and appears when the limit of concurrent requests exceeds the default value of 5000. The actual value is exposed by the “ASP.NET/Requests Current” performance counter.</w:t>
      </w:r>
    </w:p>
    <w:p w:rsidR="000A759E" w:rsidRDefault="00E231C9" w:rsidP="007A0D71">
      <w:pPr>
        <w:pStyle w:val="BodyTextFirst"/>
      </w:pPr>
      <w:r>
        <w:t xml:space="preserve">See </w:t>
      </w:r>
      <w:r w:rsidR="00DD2071">
        <w:t xml:space="preserve">the </w:t>
      </w:r>
      <w:r>
        <w:t xml:space="preserve">section “Install a Performance Counter” </w:t>
      </w:r>
      <w:r w:rsidR="00375B37">
        <w:t>for</w:t>
      </w:r>
      <w:r>
        <w:t xml:space="preserve"> </w:t>
      </w:r>
      <w:r w:rsidR="00DD2071">
        <w:t xml:space="preserve">details on </w:t>
      </w:r>
      <w:r>
        <w:t xml:space="preserve">how to monitor and log such values and </w:t>
      </w:r>
      <w:r w:rsidR="00375B37">
        <w:t>discover</w:t>
      </w:r>
      <w:r>
        <w:t xml:space="preserve"> what </w:t>
      </w:r>
      <w:r w:rsidR="00375B37">
        <w:t xml:space="preserve">is </w:t>
      </w:r>
      <w:r>
        <w:t>happen</w:t>
      </w:r>
      <w:r w:rsidR="00375B37">
        <w:t>ing</w:t>
      </w:r>
      <w:r>
        <w:t xml:space="preserve"> to your server </w:t>
      </w:r>
      <w:r w:rsidR="00375B37">
        <w:t>at any given moment</w:t>
      </w:r>
      <w:r>
        <w:t>.</w:t>
      </w:r>
      <w:r w:rsidR="007A0D71">
        <w:t xml:space="preserve"> </w:t>
      </w:r>
    </w:p>
    <w:p w:rsidR="000A759E" w:rsidRDefault="000A759E" w:rsidP="00E231C9">
      <w:pPr>
        <w:pStyle w:val="berschrift2"/>
      </w:pPr>
      <w:bookmarkStart w:id="17" w:name="_Toc218319707"/>
      <w:r>
        <w:t>Tune the threading</w:t>
      </w:r>
      <w:bookmarkEnd w:id="17"/>
    </w:p>
    <w:p w:rsidR="002C76E0" w:rsidRDefault="00CB4483" w:rsidP="00CB4483">
      <w:pPr>
        <w:pStyle w:val="BodyTextFirst"/>
      </w:pPr>
      <w:r>
        <w:t xml:space="preserve">The </w:t>
      </w:r>
      <w:r w:rsidR="00435600">
        <w:t xml:space="preserve">previous </w:t>
      </w:r>
      <w:r>
        <w:t xml:space="preserve">explanations </w:t>
      </w:r>
      <w:r w:rsidR="00375B37">
        <w:t>might discourage you from changing</w:t>
      </w:r>
      <w:r w:rsidR="002C76E0">
        <w:t xml:space="preserve"> the settings. However, </w:t>
      </w:r>
      <w:r w:rsidR="00987FD2">
        <w:t>they’re</w:t>
      </w:r>
      <w:r w:rsidR="00375B37">
        <w:t xml:space="preserve"> worth exploring when</w:t>
      </w:r>
      <w:r w:rsidR="002C76E0">
        <w:t xml:space="preserve"> performance issues </w:t>
      </w:r>
      <w:r w:rsidR="00375B37">
        <w:t xml:space="preserve">arise </w:t>
      </w:r>
      <w:r w:rsidR="002C76E0">
        <w:t xml:space="preserve">or </w:t>
      </w:r>
      <w:r w:rsidR="00987FD2">
        <w:t>strange</w:t>
      </w:r>
      <w:r w:rsidR="002C76E0">
        <w:t xml:space="preserve"> errors occur. Th</w:t>
      </w:r>
      <w:r w:rsidR="00435600">
        <w:t>is</w:t>
      </w:r>
      <w:r w:rsidR="002C76E0">
        <w:t xml:space="preserve"> section shows some solutions for the following</w:t>
      </w:r>
      <w:r w:rsidR="00435600">
        <w:t xml:space="preserve"> error messages</w:t>
      </w:r>
      <w:r w:rsidR="002C76E0">
        <w:t>:</w:t>
      </w:r>
    </w:p>
    <w:p w:rsidR="002C76E0" w:rsidRDefault="002C76E0" w:rsidP="002C76E0">
      <w:pPr>
        <w:pStyle w:val="BulletFirst"/>
      </w:pPr>
      <w:r>
        <w:tab/>
        <w:t>*</w:t>
      </w:r>
      <w:r>
        <w:tab/>
        <w:t>A process serving application pool ‘name’ exceed</w:t>
      </w:r>
      <w:r w:rsidR="00375B37">
        <w:t>s</w:t>
      </w:r>
      <w:r w:rsidR="00E231C9">
        <w:t xml:space="preserve"> time limits during shut down</w:t>
      </w:r>
    </w:p>
    <w:p w:rsidR="002C76E0" w:rsidRDefault="002C76E0" w:rsidP="002C76E0">
      <w:pPr>
        <w:pStyle w:val="Bullet"/>
      </w:pPr>
      <w:r>
        <w:tab/>
        <w:t>*</w:t>
      </w:r>
      <w:r>
        <w:tab/>
      </w:r>
      <w:proofErr w:type="spellStart"/>
      <w:r w:rsidRPr="002C76E0">
        <w:t>System.InvalidOperationException</w:t>
      </w:r>
      <w:proofErr w:type="spellEnd"/>
      <w:r w:rsidRPr="002C76E0">
        <w:t xml:space="preserve">: There </w:t>
      </w:r>
      <w:r w:rsidR="00375B37">
        <w:t>are</w:t>
      </w:r>
      <w:r w:rsidR="00375B37" w:rsidRPr="002C76E0">
        <w:t xml:space="preserve"> </w:t>
      </w:r>
      <w:r w:rsidRPr="002C76E0">
        <w:t xml:space="preserve">not enough free threads in the </w:t>
      </w:r>
      <w:proofErr w:type="spellStart"/>
      <w:r w:rsidRPr="002C76E0">
        <w:t>ThreadPool</w:t>
      </w:r>
      <w:proofErr w:type="spellEnd"/>
      <w:r w:rsidRPr="002C76E0">
        <w:t xml:space="preserve"> ob</w:t>
      </w:r>
      <w:r>
        <w:t>ject to complete the operation.</w:t>
      </w:r>
    </w:p>
    <w:p w:rsidR="002C76E0" w:rsidRDefault="002C76E0" w:rsidP="002C76E0">
      <w:pPr>
        <w:pStyle w:val="BulletLast"/>
      </w:pPr>
      <w:r>
        <w:tab/>
        <w:t>*</w:t>
      </w:r>
      <w:r>
        <w:tab/>
      </w:r>
      <w:proofErr w:type="spellStart"/>
      <w:r w:rsidRPr="002C76E0">
        <w:t>HttpException</w:t>
      </w:r>
      <w:proofErr w:type="spellEnd"/>
      <w:r w:rsidRPr="002C76E0">
        <w:t xml:space="preserve"> (</w:t>
      </w:r>
      <w:r>
        <w:t>0x80004005): Request timed out.</w:t>
      </w:r>
    </w:p>
    <w:p w:rsidR="002C76E0" w:rsidRDefault="002C76E0" w:rsidP="002C76E0">
      <w:pPr>
        <w:pStyle w:val="BodyTextCont"/>
      </w:pPr>
      <w:r>
        <w:t>To solve the</w:t>
      </w:r>
      <w:r w:rsidR="00375B37">
        <w:t xml:space="preserve"> </w:t>
      </w:r>
      <w:r w:rsidR="000A759E">
        <w:t>problems</w:t>
      </w:r>
      <w:r>
        <w:t xml:space="preserve"> above</w:t>
      </w:r>
      <w:r w:rsidR="00375B37">
        <w:t xml:space="preserve">, try </w:t>
      </w:r>
      <w:r>
        <w:t>the following:</w:t>
      </w:r>
    </w:p>
    <w:p w:rsidR="002C76E0" w:rsidRDefault="002C76E0" w:rsidP="002C76E0">
      <w:pPr>
        <w:pStyle w:val="BulletFirst"/>
      </w:pPr>
      <w:r>
        <w:tab/>
        <w:t>*</w:t>
      </w:r>
      <w:r>
        <w:tab/>
      </w:r>
      <w:r w:rsidR="000A759E">
        <w:t xml:space="preserve">Limit the number of requests that can execute at the same time to approximately </w:t>
      </w:r>
      <w:r w:rsidR="00E231C9">
        <w:t>twelve</w:t>
      </w:r>
      <w:r w:rsidR="000A759E">
        <w:t xml:space="preserve"> per CPU. </w:t>
      </w:r>
      <w:r>
        <w:t>This limit work</w:t>
      </w:r>
      <w:r w:rsidR="00375B37">
        <w:t>s</w:t>
      </w:r>
      <w:r>
        <w:t xml:space="preserve"> well for most </w:t>
      </w:r>
      <w:r w:rsidR="00E231C9">
        <w:t>applications</w:t>
      </w:r>
      <w:r>
        <w:t>.</w:t>
      </w:r>
    </w:p>
    <w:p w:rsidR="000A759E" w:rsidRDefault="002C76E0" w:rsidP="002C76E0">
      <w:pPr>
        <w:pStyle w:val="Bullet"/>
      </w:pPr>
      <w:r>
        <w:tab/>
        <w:t>*</w:t>
      </w:r>
      <w:r>
        <w:tab/>
      </w:r>
      <w:r w:rsidR="000A759E">
        <w:t xml:space="preserve">Permit </w:t>
      </w:r>
      <w:r w:rsidR="00AF522E">
        <w:t>w</w:t>
      </w:r>
      <w:r w:rsidR="000A759E">
        <w:t xml:space="preserve">eb service callbacks to freely use threads in the </w:t>
      </w:r>
      <w:proofErr w:type="spellStart"/>
      <w:r w:rsidR="000A759E">
        <w:t>ThreadPool</w:t>
      </w:r>
      <w:proofErr w:type="spellEnd"/>
      <w:r w:rsidR="000A759E">
        <w:t xml:space="preserve">. </w:t>
      </w:r>
    </w:p>
    <w:p w:rsidR="00E231C9" w:rsidRDefault="002C76E0" w:rsidP="002C76E0">
      <w:pPr>
        <w:pStyle w:val="Bullet"/>
      </w:pPr>
      <w:r>
        <w:tab/>
        <w:t>*</w:t>
      </w:r>
      <w:r>
        <w:tab/>
      </w:r>
      <w:r w:rsidR="000A759E">
        <w:t xml:space="preserve">Select an appropriate value for the </w:t>
      </w:r>
      <w:proofErr w:type="spellStart"/>
      <w:r w:rsidR="000A759E" w:rsidRPr="002C76E0">
        <w:rPr>
          <w:rStyle w:val="CodeInline"/>
        </w:rPr>
        <w:t>maxconnections</w:t>
      </w:r>
      <w:proofErr w:type="spellEnd"/>
      <w:r w:rsidR="000A759E">
        <w:t xml:space="preserve"> </w:t>
      </w:r>
      <w:r>
        <w:t>attribute</w:t>
      </w:r>
      <w:r w:rsidR="000A759E">
        <w:t xml:space="preserve">. Base your selection on the number of IP addresses and </w:t>
      </w:r>
      <w:proofErr w:type="spellStart"/>
      <w:r w:rsidR="000A759E">
        <w:t>AppDomains</w:t>
      </w:r>
      <w:proofErr w:type="spellEnd"/>
      <w:r w:rsidR="000A759E">
        <w:t xml:space="preserve"> that are used</w:t>
      </w:r>
      <w:r w:rsidR="00CB4F2F">
        <w:t xml:space="preserve"> (more details follow)</w:t>
      </w:r>
      <w:r w:rsidR="000A759E">
        <w:t>.</w:t>
      </w:r>
    </w:p>
    <w:p w:rsidR="00E231C9" w:rsidRDefault="00E231C9" w:rsidP="00E231C9">
      <w:pPr>
        <w:pStyle w:val="berschrift3"/>
      </w:pPr>
      <w:r>
        <w:lastRenderedPageBreak/>
        <w:t>Tuning Task by Task</w:t>
      </w:r>
    </w:p>
    <w:p w:rsidR="00895E87" w:rsidRDefault="00895E87" w:rsidP="00895E87">
      <w:pPr>
        <w:pStyle w:val="BodyTextFirst"/>
      </w:pPr>
      <w:r>
        <w:t>This section gives some examples of how and when to change the default settings of the following values:</w:t>
      </w:r>
    </w:p>
    <w:p w:rsidR="00895E87" w:rsidRDefault="00895E87" w:rsidP="00895E87">
      <w:pPr>
        <w:pStyle w:val="BulletFirst"/>
      </w:pPr>
      <w:r>
        <w:tab/>
        <w:t>*</w:t>
      </w:r>
      <w:r>
        <w:tab/>
      </w:r>
      <w:proofErr w:type="spellStart"/>
      <w:proofErr w:type="gramStart"/>
      <w:r>
        <w:t>maxWorkerThreads</w:t>
      </w:r>
      <w:proofErr w:type="spellEnd"/>
      <w:proofErr w:type="gramEnd"/>
      <w:r>
        <w:t xml:space="preserve"> </w:t>
      </w:r>
    </w:p>
    <w:p w:rsidR="00895E87" w:rsidRDefault="00895E87" w:rsidP="00895E87">
      <w:pPr>
        <w:pStyle w:val="Bullet"/>
      </w:pPr>
      <w:r>
        <w:tab/>
        <w:t>*</w:t>
      </w:r>
      <w:r>
        <w:tab/>
      </w:r>
      <w:proofErr w:type="spellStart"/>
      <w:proofErr w:type="gramStart"/>
      <w:r>
        <w:t>minWorkerThreads</w:t>
      </w:r>
      <w:proofErr w:type="spellEnd"/>
      <w:proofErr w:type="gramEnd"/>
      <w:r>
        <w:t xml:space="preserve"> </w:t>
      </w:r>
    </w:p>
    <w:p w:rsidR="00895E87" w:rsidRDefault="00895E87" w:rsidP="00895E87">
      <w:pPr>
        <w:pStyle w:val="Bullet"/>
      </w:pPr>
      <w:r>
        <w:tab/>
        <w:t>*</w:t>
      </w:r>
      <w:r>
        <w:tab/>
      </w:r>
      <w:proofErr w:type="spellStart"/>
      <w:proofErr w:type="gramStart"/>
      <w:r>
        <w:t>maxIoThreads</w:t>
      </w:r>
      <w:proofErr w:type="spellEnd"/>
      <w:proofErr w:type="gramEnd"/>
      <w:r>
        <w:t xml:space="preserve"> </w:t>
      </w:r>
    </w:p>
    <w:p w:rsidR="00895E87" w:rsidRDefault="00895E87" w:rsidP="00895E87">
      <w:pPr>
        <w:pStyle w:val="Bullet"/>
      </w:pPr>
      <w:r>
        <w:tab/>
        <w:t>*</w:t>
      </w:r>
      <w:r>
        <w:tab/>
      </w:r>
      <w:proofErr w:type="spellStart"/>
      <w:proofErr w:type="gramStart"/>
      <w:r>
        <w:t>minFreeThreads</w:t>
      </w:r>
      <w:proofErr w:type="spellEnd"/>
      <w:proofErr w:type="gramEnd"/>
      <w:r>
        <w:t xml:space="preserve"> </w:t>
      </w:r>
    </w:p>
    <w:p w:rsidR="00895E87" w:rsidRDefault="00895E87" w:rsidP="00895E87">
      <w:pPr>
        <w:pStyle w:val="Bullet"/>
      </w:pPr>
      <w:r>
        <w:tab/>
        <w:t>*</w:t>
      </w:r>
      <w:r>
        <w:tab/>
      </w:r>
      <w:proofErr w:type="spellStart"/>
      <w:proofErr w:type="gramStart"/>
      <w:r>
        <w:t>minLocalRequestFreeThreads</w:t>
      </w:r>
      <w:proofErr w:type="spellEnd"/>
      <w:proofErr w:type="gramEnd"/>
      <w:r>
        <w:t xml:space="preserve"> </w:t>
      </w:r>
    </w:p>
    <w:p w:rsidR="00895E87" w:rsidRDefault="00895E87" w:rsidP="00895E87">
      <w:pPr>
        <w:pStyle w:val="Bullet"/>
      </w:pPr>
      <w:r>
        <w:tab/>
        <w:t>*</w:t>
      </w:r>
      <w:r>
        <w:tab/>
      </w:r>
      <w:proofErr w:type="spellStart"/>
      <w:proofErr w:type="gramStart"/>
      <w:r>
        <w:t>maxconnection</w:t>
      </w:r>
      <w:proofErr w:type="spellEnd"/>
      <w:proofErr w:type="gramEnd"/>
      <w:r>
        <w:t xml:space="preserve"> </w:t>
      </w:r>
    </w:p>
    <w:p w:rsidR="00895E87" w:rsidRDefault="00895E87" w:rsidP="00895E87">
      <w:pPr>
        <w:pStyle w:val="BulletLast"/>
      </w:pPr>
      <w:r>
        <w:tab/>
        <w:t>*</w:t>
      </w:r>
      <w:r>
        <w:tab/>
      </w:r>
      <w:proofErr w:type="spellStart"/>
      <w:proofErr w:type="gramStart"/>
      <w:r>
        <w:t>executionTimeout</w:t>
      </w:r>
      <w:proofErr w:type="spellEnd"/>
      <w:proofErr w:type="gramEnd"/>
      <w:r>
        <w:t xml:space="preserve"> </w:t>
      </w:r>
    </w:p>
    <w:p w:rsidR="000A759E" w:rsidRDefault="00AF522E" w:rsidP="00AF522E">
      <w:pPr>
        <w:pStyle w:val="berschrift4"/>
      </w:pPr>
      <w:r>
        <w:t xml:space="preserve">Set </w:t>
      </w:r>
      <w:proofErr w:type="spellStart"/>
      <w:r w:rsidR="000A759E">
        <w:t>maxWorkerThreads</w:t>
      </w:r>
      <w:proofErr w:type="spellEnd"/>
      <w:r w:rsidR="000A759E">
        <w:t xml:space="preserve"> and </w:t>
      </w:r>
      <w:proofErr w:type="spellStart"/>
      <w:r w:rsidR="000A759E">
        <w:t>maxIoThreads</w:t>
      </w:r>
      <w:proofErr w:type="spellEnd"/>
    </w:p>
    <w:p w:rsidR="00AF522E" w:rsidRDefault="000A759E" w:rsidP="00AF522E">
      <w:pPr>
        <w:pStyle w:val="BodyTextFirst"/>
      </w:pPr>
      <w:r>
        <w:t xml:space="preserve">ASP.NET uses the following two configuration settings to limit the number of worker threads and completion threads used: </w:t>
      </w:r>
    </w:p>
    <w:p w:rsidR="000A759E" w:rsidRDefault="000A759E" w:rsidP="00AF522E">
      <w:pPr>
        <w:pStyle w:val="CodeSingle"/>
      </w:pPr>
      <w:r>
        <w:t>&lt;processModel maxWorkerThreads="20" maxIoThreads="20"&gt;</w:t>
      </w:r>
    </w:p>
    <w:p w:rsidR="000A759E" w:rsidRDefault="000A759E" w:rsidP="00AF522E">
      <w:pPr>
        <w:pStyle w:val="BodyTextCont"/>
      </w:pPr>
      <w:r>
        <w:t xml:space="preserve">The </w:t>
      </w:r>
      <w:proofErr w:type="spellStart"/>
      <w:r w:rsidRPr="00AF522E">
        <w:rPr>
          <w:rStyle w:val="CodeInline"/>
        </w:rPr>
        <w:t>maxWorkerThreads</w:t>
      </w:r>
      <w:proofErr w:type="spellEnd"/>
      <w:r>
        <w:t xml:space="preserve"> </w:t>
      </w:r>
      <w:r w:rsidR="00AF522E">
        <w:t>attribute</w:t>
      </w:r>
      <w:r>
        <w:t xml:space="preserve"> and the </w:t>
      </w:r>
      <w:proofErr w:type="spellStart"/>
      <w:r w:rsidRPr="00AF522E">
        <w:rPr>
          <w:rStyle w:val="CodeInline"/>
        </w:rPr>
        <w:t>maxIoThreads</w:t>
      </w:r>
      <w:proofErr w:type="spellEnd"/>
      <w:r>
        <w:t xml:space="preserve"> </w:t>
      </w:r>
      <w:r w:rsidR="00AF522E">
        <w:t xml:space="preserve">attribute </w:t>
      </w:r>
      <w:r>
        <w:t>are implicitly multiplied by the number of CPUs.</w:t>
      </w:r>
      <w:r w:rsidR="00E54C38">
        <w:t xml:space="preserve"> In the example, </w:t>
      </w:r>
      <w:r>
        <w:t xml:space="preserve">the maximum number of worker threads is </w:t>
      </w:r>
      <w:r w:rsidR="00AF522E">
        <w:t xml:space="preserve">40 </w:t>
      </w:r>
      <w:r w:rsidR="00E54C38">
        <w:t xml:space="preserve">if you have </w:t>
      </w:r>
      <w:r w:rsidR="00987FD2">
        <w:t>a dual-core processor</w:t>
      </w:r>
      <w:r w:rsidR="00E54C38">
        <w:t>.</w:t>
      </w:r>
    </w:p>
    <w:p w:rsidR="000A759E" w:rsidRDefault="00AF522E" w:rsidP="00AF522E">
      <w:pPr>
        <w:pStyle w:val="berschrift4"/>
      </w:pPr>
      <w:r>
        <w:t xml:space="preserve">Set </w:t>
      </w:r>
      <w:proofErr w:type="spellStart"/>
      <w:r w:rsidR="000A759E">
        <w:t>minFreeThreads</w:t>
      </w:r>
      <w:proofErr w:type="spellEnd"/>
      <w:r w:rsidR="000A759E">
        <w:t xml:space="preserve"> and </w:t>
      </w:r>
      <w:proofErr w:type="spellStart"/>
      <w:r w:rsidR="000A759E">
        <w:t>minLocalRequestFreeThreads</w:t>
      </w:r>
      <w:proofErr w:type="spellEnd"/>
    </w:p>
    <w:p w:rsidR="00AF522E" w:rsidRDefault="000A759E" w:rsidP="00AF522E">
      <w:pPr>
        <w:pStyle w:val="BodyTextFirst"/>
      </w:pPr>
      <w:r>
        <w:t xml:space="preserve">ASP.NET also contains the following configuration settings </w:t>
      </w:r>
      <w:r w:rsidR="00E54C38">
        <w:t xml:space="preserve">which </w:t>
      </w:r>
      <w:r>
        <w:t>determine how many worker threads and completion port threads must be available to start a remote request or a local request:</w:t>
      </w:r>
    </w:p>
    <w:p w:rsidR="000A759E" w:rsidRDefault="000A759E" w:rsidP="00AF522E">
      <w:pPr>
        <w:pStyle w:val="CodeSingle"/>
      </w:pPr>
      <w:r>
        <w:t>&lt;httpRuntim</w:t>
      </w:r>
      <w:r w:rsidR="00AF522E">
        <w:t>e minFreeThreads="8" minLocalRe</w:t>
      </w:r>
      <w:r>
        <w:t>questFreeThreads="8"&gt;</w:t>
      </w:r>
    </w:p>
    <w:p w:rsidR="000A759E" w:rsidRDefault="000A759E" w:rsidP="00AF522E">
      <w:pPr>
        <w:pStyle w:val="BodyTextCont"/>
      </w:pPr>
      <w:r>
        <w:t xml:space="preserve">If there are </w:t>
      </w:r>
      <w:r w:rsidR="00FC4002">
        <w:t>in</w:t>
      </w:r>
      <w:r>
        <w:t xml:space="preserve">sufficient threads available, the request is queued until sufficient threads are free to </w:t>
      </w:r>
      <w:r w:rsidR="00AF522E">
        <w:t>handle</w:t>
      </w:r>
      <w:r>
        <w:t xml:space="preserve"> the request. Therefore, ASP.NET will not execute more than the following number of requests at the same time:</w:t>
      </w:r>
    </w:p>
    <w:p w:rsidR="000A759E" w:rsidRDefault="000A759E" w:rsidP="00AF522E">
      <w:pPr>
        <w:pStyle w:val="Query"/>
      </w:pPr>
      <w:r>
        <w:t>(</w:t>
      </w:r>
      <w:proofErr w:type="spellStart"/>
      <w:proofErr w:type="gramStart"/>
      <w:r>
        <w:t>maxWorkerThreads</w:t>
      </w:r>
      <w:proofErr w:type="spellEnd"/>
      <w:proofErr w:type="gramEnd"/>
      <w:r w:rsidR="00AF522E">
        <w:t xml:space="preserve"> </w:t>
      </w:r>
      <w:r>
        <w:t>*</w:t>
      </w:r>
      <w:r w:rsidR="00AF522E">
        <w:t xml:space="preserve"> </w:t>
      </w:r>
      <w:proofErr w:type="spellStart"/>
      <w:r w:rsidR="00AF522E">
        <w:t>numCPUs</w:t>
      </w:r>
      <w:proofErr w:type="spellEnd"/>
      <w:r w:rsidR="00AF522E">
        <w:t xml:space="preserve"> </w:t>
      </w:r>
      <w:r>
        <w:t>)</w:t>
      </w:r>
      <w:r w:rsidR="00AF522E">
        <w:t xml:space="preserve"> </w:t>
      </w:r>
      <w:r>
        <w:t>-</w:t>
      </w:r>
      <w:r w:rsidR="00AF522E">
        <w:t xml:space="preserve"> </w:t>
      </w:r>
      <w:proofErr w:type="spellStart"/>
      <w:proofErr w:type="gramStart"/>
      <w:r>
        <w:t>minFreeThreads</w:t>
      </w:r>
      <w:proofErr w:type="spellEnd"/>
      <w:proofErr w:type="gramEnd"/>
    </w:p>
    <w:p w:rsidR="000A759E" w:rsidRDefault="000A759E" w:rsidP="003948B0">
      <w:r>
        <w:t xml:space="preserve">The </w:t>
      </w:r>
      <w:proofErr w:type="spellStart"/>
      <w:r w:rsidRPr="00AF522E">
        <w:rPr>
          <w:rStyle w:val="CodeInline"/>
        </w:rPr>
        <w:t>minFreeThreads</w:t>
      </w:r>
      <w:proofErr w:type="spellEnd"/>
      <w:r>
        <w:t xml:space="preserve"> parameter and th</w:t>
      </w:r>
      <w:r w:rsidR="00AF522E">
        <w:t xml:space="preserve">e </w:t>
      </w:r>
      <w:proofErr w:type="spellStart"/>
      <w:r w:rsidR="00AF522E" w:rsidRPr="00AF522E">
        <w:rPr>
          <w:rStyle w:val="CodeInline"/>
        </w:rPr>
        <w:t>minLocalRequestFreeThreads</w:t>
      </w:r>
      <w:proofErr w:type="spellEnd"/>
      <w:r w:rsidR="00AF522E">
        <w:t xml:space="preserve"> attributes</w:t>
      </w:r>
      <w:r>
        <w:t xml:space="preserve"> are not implicitly multiplied by the number of CPUs.</w:t>
      </w:r>
      <w:r w:rsidR="00AF522E">
        <w:t xml:space="preserve"> Assum</w:t>
      </w:r>
      <w:r w:rsidR="00E54C38">
        <w:t>ing</w:t>
      </w:r>
      <w:r w:rsidR="00AF522E">
        <w:t xml:space="preserve"> you have four CPUs</w:t>
      </w:r>
      <w:r w:rsidR="00E54C38">
        <w:t>,</w:t>
      </w:r>
      <w:r w:rsidR="00AF522E">
        <w:t xml:space="preserve"> the formula given equals 24 parallel requests ((8 x 4) – 8).</w:t>
      </w:r>
    </w:p>
    <w:p w:rsidR="000A759E" w:rsidRDefault="00AF522E" w:rsidP="00AF522E">
      <w:pPr>
        <w:pStyle w:val="berschrift4"/>
      </w:pPr>
      <w:r>
        <w:t xml:space="preserve">Set </w:t>
      </w:r>
      <w:proofErr w:type="spellStart"/>
      <w:r w:rsidR="000A759E">
        <w:t>minWorkerThreads</w:t>
      </w:r>
      <w:proofErr w:type="spellEnd"/>
    </w:p>
    <w:p w:rsidR="00AF522E" w:rsidRDefault="000A759E" w:rsidP="00AF522E">
      <w:pPr>
        <w:pStyle w:val="BodyTextFirst"/>
      </w:pPr>
      <w:r>
        <w:t xml:space="preserve">ASP.NET also contains </w:t>
      </w:r>
      <w:r w:rsidR="00FC4002">
        <w:t>a</w:t>
      </w:r>
      <w:r>
        <w:t xml:space="preserve"> configuration setting </w:t>
      </w:r>
      <w:r w:rsidR="00FC4002">
        <w:t>for the number of</w:t>
      </w:r>
      <w:r>
        <w:t xml:space="preserve"> worker threads </w:t>
      </w:r>
      <w:r w:rsidR="00FC4002">
        <w:t xml:space="preserve">to </w:t>
      </w:r>
      <w:r>
        <w:t xml:space="preserve">be made available immediately to service a remote request. </w:t>
      </w:r>
    </w:p>
    <w:p w:rsidR="000A759E" w:rsidRDefault="00AF522E" w:rsidP="00AF522E">
      <w:pPr>
        <w:pStyle w:val="CodeSingle"/>
      </w:pPr>
      <w:r>
        <w:t>&lt;processModel minWor</w:t>
      </w:r>
      <w:r w:rsidR="000A759E">
        <w:t>kerThreads="1"&gt;</w:t>
      </w:r>
    </w:p>
    <w:p w:rsidR="00AF522E" w:rsidRDefault="000A759E" w:rsidP="00AF522E">
      <w:pPr>
        <w:pStyle w:val="BodyTextCont"/>
      </w:pPr>
      <w:r>
        <w:lastRenderedPageBreak/>
        <w:t>Threads that are controlled by this setting can be created at a much faster rate than worker threads that are created from the CLR</w:t>
      </w:r>
      <w:r w:rsidR="00AF522E">
        <w:t>’</w:t>
      </w:r>
      <w:r>
        <w:t>s default capabilities.</w:t>
      </w:r>
    </w:p>
    <w:p w:rsidR="004A6E56" w:rsidRDefault="00AF522E" w:rsidP="005173BD">
      <w:pPr>
        <w:pStyle w:val="BodyTextCont"/>
      </w:pPr>
      <w:r>
        <w:t>R</w:t>
      </w:r>
      <w:r w:rsidR="000A759E">
        <w:t xml:space="preserve">equests may suddenly fill the request queue due to a slow-down on a back end server, a sudden burst of requests from the client end, or something similar that would cause a sudden rise in the number of requests in the queue. </w:t>
      </w:r>
    </w:p>
    <w:p w:rsidR="000A759E" w:rsidRDefault="000A759E" w:rsidP="00AF522E">
      <w:pPr>
        <w:pStyle w:val="BodyTextCont"/>
      </w:pPr>
      <w:r>
        <w:t xml:space="preserve">The default value for the </w:t>
      </w:r>
      <w:proofErr w:type="spellStart"/>
      <w:r w:rsidRPr="00AF522E">
        <w:rPr>
          <w:rStyle w:val="CodeInline"/>
        </w:rPr>
        <w:t>minWorkerThreads</w:t>
      </w:r>
      <w:proofErr w:type="spellEnd"/>
      <w:r>
        <w:t xml:space="preserve"> parameter is 1. </w:t>
      </w:r>
      <w:r w:rsidR="00AF522E">
        <w:t>Microsoft</w:t>
      </w:r>
      <w:r>
        <w:t xml:space="preserve"> recommend</w:t>
      </w:r>
      <w:r w:rsidR="00AF522E">
        <w:t>s</w:t>
      </w:r>
      <w:r>
        <w:t xml:space="preserve"> that you set the value for the </w:t>
      </w:r>
      <w:proofErr w:type="spellStart"/>
      <w:r w:rsidRPr="00AF522E">
        <w:rPr>
          <w:rStyle w:val="CodeInline"/>
        </w:rPr>
        <w:t>minWorkerThreads</w:t>
      </w:r>
      <w:proofErr w:type="spellEnd"/>
      <w:r>
        <w:t xml:space="preserve"> parameter to </w:t>
      </w:r>
      <w:r w:rsidR="00AF522E">
        <w:t xml:space="preserve">half of the </w:t>
      </w:r>
      <w:proofErr w:type="spellStart"/>
      <w:r w:rsidRPr="00AF522E">
        <w:rPr>
          <w:rStyle w:val="CodeInline"/>
        </w:rPr>
        <w:t>maxWorkerThreads</w:t>
      </w:r>
      <w:proofErr w:type="spellEnd"/>
      <w:r w:rsidR="00AF522E">
        <w:t xml:space="preserve"> value. </w:t>
      </w:r>
      <w:r>
        <w:t xml:space="preserve">By default, the </w:t>
      </w:r>
      <w:proofErr w:type="spellStart"/>
      <w:r w:rsidRPr="00AF522E">
        <w:rPr>
          <w:rStyle w:val="CodeInline"/>
        </w:rPr>
        <w:t>minWorkerThreads</w:t>
      </w:r>
      <w:proofErr w:type="spellEnd"/>
      <w:r>
        <w:t xml:space="preserve"> parameter is implicitly multiplied by the number of CPUs. </w:t>
      </w:r>
    </w:p>
    <w:p w:rsidR="000A759E" w:rsidRDefault="00AF522E" w:rsidP="00AF522E">
      <w:pPr>
        <w:pStyle w:val="berschrift4"/>
      </w:pPr>
      <w:r>
        <w:t xml:space="preserve">Set </w:t>
      </w:r>
      <w:proofErr w:type="spellStart"/>
      <w:r w:rsidR="000A759E">
        <w:t>maxconnection</w:t>
      </w:r>
      <w:proofErr w:type="spellEnd"/>
    </w:p>
    <w:p w:rsidR="00AF522E" w:rsidRDefault="000A759E" w:rsidP="00AF522E">
      <w:pPr>
        <w:pStyle w:val="BodyTextFirst"/>
      </w:pPr>
      <w:r>
        <w:t xml:space="preserve">The </w:t>
      </w:r>
      <w:proofErr w:type="spellStart"/>
      <w:r w:rsidRPr="00AF522E">
        <w:rPr>
          <w:rStyle w:val="CodeInline"/>
        </w:rPr>
        <w:t>maxconnection</w:t>
      </w:r>
      <w:proofErr w:type="spellEnd"/>
      <w:r>
        <w:t xml:space="preserve"> </w:t>
      </w:r>
      <w:r w:rsidR="00AF522E">
        <w:t>attribute</w:t>
      </w:r>
      <w:r>
        <w:t xml:space="preserve"> determines how many connections can b</w:t>
      </w:r>
      <w:r w:rsidR="00AF522E">
        <w:t xml:space="preserve">e made to a specific IP address. The setting was mentioned before, but here </w:t>
      </w:r>
      <w:r w:rsidR="00465651">
        <w:t xml:space="preserve">is </w:t>
      </w:r>
      <w:r w:rsidR="00AF522E">
        <w:t>a more complex scenario:</w:t>
      </w:r>
    </w:p>
    <w:p w:rsidR="000A759E" w:rsidRDefault="000A759E" w:rsidP="00AF522E">
      <w:pPr>
        <w:pStyle w:val="CodeFirst"/>
      </w:pPr>
      <w:r>
        <w:t>&lt;connectionManagement&gt;</w:t>
      </w:r>
    </w:p>
    <w:p w:rsidR="000A759E" w:rsidRDefault="000A759E" w:rsidP="00AF522E">
      <w:pPr>
        <w:pStyle w:val="Code"/>
      </w:pPr>
      <w:r>
        <w:t xml:space="preserve">    &lt;add address="*" maxconnection="2"&gt;</w:t>
      </w:r>
    </w:p>
    <w:p w:rsidR="000A759E" w:rsidRDefault="000A759E" w:rsidP="00AF522E">
      <w:pPr>
        <w:pStyle w:val="Code"/>
      </w:pPr>
      <w:r>
        <w:t xml:space="preserve">    &lt;add address="</w:t>
      </w:r>
      <w:r w:rsidR="00E231C9">
        <w:t>10</w:t>
      </w:r>
      <w:r>
        <w:t>.</w:t>
      </w:r>
      <w:r w:rsidR="00E231C9">
        <w:t>6</w:t>
      </w:r>
      <w:r>
        <w:t>.</w:t>
      </w:r>
      <w:r w:rsidR="00E231C9">
        <w:t>205</w:t>
      </w:r>
      <w:r>
        <w:t>.</w:t>
      </w:r>
      <w:r w:rsidR="00E231C9">
        <w:t>84</w:t>
      </w:r>
      <w:r>
        <w:t>" maxconnection="</w:t>
      </w:r>
      <w:r w:rsidR="00E231C9">
        <w:t>20</w:t>
      </w:r>
      <w:r>
        <w:t>"&gt;</w:t>
      </w:r>
    </w:p>
    <w:p w:rsidR="000A759E" w:rsidRDefault="000A759E" w:rsidP="00AF522E">
      <w:pPr>
        <w:pStyle w:val="CodeLast"/>
      </w:pPr>
      <w:r>
        <w:t>&lt;/connectionManagement&gt;</w:t>
      </w:r>
    </w:p>
    <w:p w:rsidR="004A6E56" w:rsidRDefault="00AF522E" w:rsidP="005173BD">
      <w:pPr>
        <w:pStyle w:val="BodyTextCont"/>
      </w:pPr>
      <w:r>
        <w:t>T</w:t>
      </w:r>
      <w:r w:rsidR="000A759E">
        <w:t xml:space="preserve">he </w:t>
      </w:r>
      <w:proofErr w:type="spellStart"/>
      <w:r w:rsidR="000A759E" w:rsidRPr="00AF522E">
        <w:rPr>
          <w:rStyle w:val="CodeInline"/>
        </w:rPr>
        <w:t>maxconnection</w:t>
      </w:r>
      <w:proofErr w:type="spellEnd"/>
      <w:r w:rsidR="000A759E">
        <w:t xml:space="preserve"> setting applies </w:t>
      </w:r>
      <w:r w:rsidR="00CD0FE4">
        <w:t xml:space="preserve">at </w:t>
      </w:r>
      <w:r w:rsidR="000A759E">
        <w:t xml:space="preserve">the </w:t>
      </w:r>
      <w:proofErr w:type="spellStart"/>
      <w:r w:rsidR="000A759E">
        <w:t>AppDomain</w:t>
      </w:r>
      <w:proofErr w:type="spellEnd"/>
      <w:r w:rsidR="000A759E">
        <w:t xml:space="preserve"> level. </w:t>
      </w:r>
      <w:r w:rsidR="00CD0FE4">
        <w:t>Consequently, only</w:t>
      </w:r>
      <w:r w:rsidR="000A759E">
        <w:t xml:space="preserve"> two connections </w:t>
      </w:r>
      <w:r w:rsidR="00CD0FE4">
        <w:t>(by default)</w:t>
      </w:r>
      <w:r w:rsidR="00E54C38">
        <w:t xml:space="preserve"> can be made</w:t>
      </w:r>
      <w:r w:rsidR="00CD0FE4">
        <w:t xml:space="preserve"> </w:t>
      </w:r>
      <w:r w:rsidR="000A759E">
        <w:t xml:space="preserve">to a specific IP address from each </w:t>
      </w:r>
      <w:proofErr w:type="spellStart"/>
      <w:r w:rsidR="000A759E">
        <w:t>AppDomain</w:t>
      </w:r>
      <w:proofErr w:type="spellEnd"/>
      <w:r w:rsidR="000A759E">
        <w:t xml:space="preserve"> in your process</w:t>
      </w:r>
      <w:r w:rsidR="00E54C38">
        <w:t>.</w:t>
      </w:r>
    </w:p>
    <w:p w:rsidR="00E231C9" w:rsidRPr="00E231C9" w:rsidRDefault="00E231C9" w:rsidP="00E231C9">
      <w:pPr>
        <w:pStyle w:val="BodyTextCont"/>
      </w:pPr>
      <w:r>
        <w:t xml:space="preserve">In </w:t>
      </w:r>
      <w:r w:rsidR="00E54C38">
        <w:t xml:space="preserve">this </w:t>
      </w:r>
      <w:r>
        <w:t>example</w:t>
      </w:r>
      <w:r w:rsidR="00E54C38">
        <w:t>,</w:t>
      </w:r>
      <w:r>
        <w:t xml:space="preserve"> all IP addresses accept two connections</w:t>
      </w:r>
      <w:r w:rsidR="00CD0FE4">
        <w:t>,</w:t>
      </w:r>
      <w:r>
        <w:t xml:space="preserve"> </w:t>
      </w:r>
      <w:r w:rsidR="00CD0FE4">
        <w:t xml:space="preserve">except for </w:t>
      </w:r>
      <w:r>
        <w:t>the specified one at 10.6.205.84</w:t>
      </w:r>
      <w:r w:rsidR="00E54C38">
        <w:t>,</w:t>
      </w:r>
      <w:r>
        <w:t xml:space="preserve"> </w:t>
      </w:r>
      <w:r w:rsidR="00CD0FE4">
        <w:t xml:space="preserve">which </w:t>
      </w:r>
      <w:r>
        <w:t>accepts 20.</w:t>
      </w:r>
    </w:p>
    <w:p w:rsidR="000A759E" w:rsidRDefault="00AF522E" w:rsidP="00AF522E">
      <w:pPr>
        <w:pStyle w:val="berschrift4"/>
      </w:pPr>
      <w:r>
        <w:t xml:space="preserve">Set </w:t>
      </w:r>
      <w:proofErr w:type="spellStart"/>
      <w:r w:rsidR="000A759E">
        <w:t>executionTimeout</w:t>
      </w:r>
      <w:proofErr w:type="spellEnd"/>
    </w:p>
    <w:p w:rsidR="00AF522E" w:rsidRDefault="000A759E" w:rsidP="00AF522E">
      <w:pPr>
        <w:pStyle w:val="BodyTextFirst"/>
      </w:pPr>
      <w:r>
        <w:t>ASP.NET uses the following configuration setting to limit the request execution time</w:t>
      </w:r>
      <w:r w:rsidR="00053C96">
        <w:t xml:space="preserve"> (in seconds)</w:t>
      </w:r>
      <w:r>
        <w:t xml:space="preserve">: </w:t>
      </w:r>
    </w:p>
    <w:p w:rsidR="000A759E" w:rsidRDefault="000A759E" w:rsidP="00AF522E">
      <w:pPr>
        <w:pStyle w:val="CodeSingle"/>
      </w:pPr>
      <w:r>
        <w:t>&lt;httpRuntime executionTimeout="90"/&gt;</w:t>
      </w:r>
    </w:p>
    <w:p w:rsidR="000A759E" w:rsidRDefault="004C6D9E" w:rsidP="004C6D9E">
      <w:pPr>
        <w:pStyle w:val="BodyTextCont"/>
      </w:pPr>
      <w:r>
        <w:t>This refers to the</w:t>
      </w:r>
      <w:r w:rsidR="000A759E">
        <w:t xml:space="preserve"> </w:t>
      </w:r>
      <w:proofErr w:type="spellStart"/>
      <w:r w:rsidR="000A759E" w:rsidRPr="004C6D9E">
        <w:rPr>
          <w:rStyle w:val="CodeInline"/>
        </w:rPr>
        <w:t>Server.ScriptTimeout</w:t>
      </w:r>
      <w:proofErr w:type="spellEnd"/>
      <w:r w:rsidR="000A759E">
        <w:t xml:space="preserve"> property</w:t>
      </w:r>
      <w:r>
        <w:t xml:space="preserve"> exposed by the </w:t>
      </w:r>
      <w:proofErr w:type="spellStart"/>
      <w:r w:rsidRPr="004C6D9E">
        <w:rPr>
          <w:rStyle w:val="CodeInline"/>
        </w:rPr>
        <w:t>HttpServer</w:t>
      </w:r>
      <w:proofErr w:type="spellEnd"/>
      <w:r>
        <w:t xml:space="preserve"> object</w:t>
      </w:r>
      <w:r w:rsidR="000A759E">
        <w:t>.</w:t>
      </w:r>
      <w:r>
        <w:t xml:space="preserve"> </w:t>
      </w:r>
      <w:r w:rsidR="000A759E">
        <w:t xml:space="preserve">If you increase the value of the </w:t>
      </w:r>
      <w:proofErr w:type="spellStart"/>
      <w:r w:rsidR="000A759E" w:rsidRPr="004C6D9E">
        <w:rPr>
          <w:rStyle w:val="CodeInline"/>
        </w:rPr>
        <w:t>executionTimeout</w:t>
      </w:r>
      <w:proofErr w:type="spellEnd"/>
      <w:r w:rsidR="000A759E">
        <w:t xml:space="preserve"> </w:t>
      </w:r>
      <w:r>
        <w:t>attribute</w:t>
      </w:r>
      <w:r w:rsidR="000A759E">
        <w:t xml:space="preserve">, you may have to </w:t>
      </w:r>
      <w:r w:rsidR="00053C96">
        <w:t xml:space="preserve">also </w:t>
      </w:r>
      <w:r w:rsidR="000A759E">
        <w:t xml:space="preserve">modify the </w:t>
      </w:r>
      <w:proofErr w:type="spellStart"/>
      <w:r w:rsidR="000A759E" w:rsidRPr="004C6D9E">
        <w:rPr>
          <w:rStyle w:val="CodeInline"/>
        </w:rPr>
        <w:t>responseDeadlockInterval</w:t>
      </w:r>
      <w:proofErr w:type="spellEnd"/>
      <w:r w:rsidR="000A759E">
        <w:t xml:space="preserve"> </w:t>
      </w:r>
      <w:r>
        <w:t>attribute of</w:t>
      </w:r>
      <w:r w:rsidR="00053C96">
        <w:t xml:space="preserve"> the</w:t>
      </w:r>
      <w:r>
        <w:t xml:space="preserve"> </w:t>
      </w:r>
      <w:r w:rsidRPr="00E231C9">
        <w:rPr>
          <w:rStyle w:val="CodeInline"/>
        </w:rPr>
        <w:t>&lt;</w:t>
      </w:r>
      <w:proofErr w:type="spellStart"/>
      <w:r w:rsidRPr="00E231C9">
        <w:rPr>
          <w:rStyle w:val="CodeInline"/>
        </w:rPr>
        <w:t>processModel</w:t>
      </w:r>
      <w:proofErr w:type="spellEnd"/>
      <w:r w:rsidRPr="00E231C9">
        <w:rPr>
          <w:rStyle w:val="CodeInline"/>
        </w:rPr>
        <w:t>&gt;</w:t>
      </w:r>
      <w:r>
        <w:t xml:space="preserve"> tag</w:t>
      </w:r>
      <w:r w:rsidR="000A759E">
        <w:t>.</w:t>
      </w:r>
    </w:p>
    <w:p w:rsidR="00E231C9" w:rsidRDefault="00E231C9" w:rsidP="00E231C9">
      <w:pPr>
        <w:pStyle w:val="berschrift3"/>
      </w:pPr>
      <w:bookmarkStart w:id="18" w:name="_Toc218319708"/>
      <w:r>
        <w:t>Install a Performance Counter</w:t>
      </w:r>
    </w:p>
    <w:p w:rsidR="00E231C9" w:rsidRDefault="00E231C9" w:rsidP="00E231C9">
      <w:r>
        <w:t>To monitor the current workload</w:t>
      </w:r>
      <w:r w:rsidR="00E54C38">
        <w:t>,</w:t>
      </w:r>
      <w:r>
        <w:t xml:space="preserve"> you can use a Performance Counter. Open the </w:t>
      </w:r>
      <w:r>
        <w:rPr>
          <w:i/>
        </w:rPr>
        <w:t xml:space="preserve">Reliability and Performance Monitor </w:t>
      </w:r>
      <w:r>
        <w:t>tool (</w:t>
      </w:r>
      <w:proofErr w:type="spellStart"/>
      <w:r>
        <w:t>PerfMon</w:t>
      </w:r>
      <w:proofErr w:type="spellEnd"/>
      <w:r>
        <w:t xml:space="preserve">) by entering </w:t>
      </w:r>
      <w:proofErr w:type="spellStart"/>
      <w:r w:rsidRPr="00636F91">
        <w:rPr>
          <w:i/>
        </w:rPr>
        <w:t>PerfMon</w:t>
      </w:r>
      <w:proofErr w:type="spellEnd"/>
      <w:r>
        <w:t xml:space="preserve"> in the </w:t>
      </w:r>
      <w:r w:rsidRPr="00636F91">
        <w:rPr>
          <w:i/>
        </w:rPr>
        <w:t>Run</w:t>
      </w:r>
      <w:r>
        <w:t xml:space="preserve"> window. </w:t>
      </w:r>
      <w:r w:rsidR="00053C96">
        <w:t>I</w:t>
      </w:r>
      <w:r>
        <w:t>nstall the counter using these steps:</w:t>
      </w:r>
    </w:p>
    <w:p w:rsidR="00E231C9" w:rsidRDefault="00E231C9" w:rsidP="00E231C9">
      <w:pPr>
        <w:pStyle w:val="NumListFirst"/>
      </w:pPr>
      <w:r>
        <w:t>1.</w:t>
      </w:r>
      <w:r>
        <w:tab/>
      </w:r>
      <w:r w:rsidR="00465651">
        <w:t>Click on</w:t>
      </w:r>
      <w:r>
        <w:t xml:space="preserve"> </w:t>
      </w:r>
      <w:r w:rsidR="00465651">
        <w:t>“</w:t>
      </w:r>
      <w:r>
        <w:t>Performance Monitor</w:t>
      </w:r>
      <w:r w:rsidR="00465651">
        <w:t>”</w:t>
      </w:r>
      <w:r>
        <w:t xml:space="preserve"> in</w:t>
      </w:r>
      <w:r w:rsidR="00465651">
        <w:t xml:space="preserve"> the</w:t>
      </w:r>
      <w:r>
        <w:t xml:space="preserve"> tree view.</w:t>
      </w:r>
    </w:p>
    <w:p w:rsidR="00E231C9" w:rsidRDefault="00E231C9" w:rsidP="00E231C9">
      <w:pPr>
        <w:pStyle w:val="NumList"/>
      </w:pPr>
      <w:r>
        <w:t>2.</w:t>
      </w:r>
      <w:r>
        <w:tab/>
        <w:t xml:space="preserve">Right click and choose </w:t>
      </w:r>
      <w:r w:rsidR="005173BD">
        <w:t>“</w:t>
      </w:r>
      <w:r>
        <w:t>New</w:t>
      </w:r>
      <w:r w:rsidR="005173BD">
        <w:t>”</w:t>
      </w:r>
      <w:r>
        <w:t xml:space="preserve"> and </w:t>
      </w:r>
      <w:r w:rsidR="00465651">
        <w:t xml:space="preserve">then </w:t>
      </w:r>
      <w:r w:rsidR="005173BD">
        <w:t>“</w:t>
      </w:r>
      <w:r>
        <w:t>Data Collect</w:t>
      </w:r>
      <w:r w:rsidR="00465651">
        <w:t>or</w:t>
      </w:r>
      <w:r>
        <w:t xml:space="preserve"> Set</w:t>
      </w:r>
      <w:r w:rsidR="005173BD">
        <w:t>”</w:t>
      </w:r>
      <w:r>
        <w:t>.</w:t>
      </w:r>
    </w:p>
    <w:p w:rsidR="00E231C9" w:rsidRDefault="00E231C9" w:rsidP="00E231C9">
      <w:pPr>
        <w:pStyle w:val="Figure"/>
      </w:pPr>
      <w:r>
        <w:rPr>
          <w:noProof/>
          <w:lang w:val="de-DE" w:eastAsia="de-DE"/>
        </w:rPr>
        <w:lastRenderedPageBreak/>
        <w:drawing>
          <wp:inline distT="0" distB="0" distL="0" distR="0">
            <wp:extent cx="5229225" cy="3105150"/>
            <wp:effectExtent l="19050" t="0" r="9525" b="0"/>
            <wp:docPr id="7" name="ASPEXTf0210.tif" descr="D:\UserData\jkrause\Documents\Meine Daten\Bücher\Fachbuchprojekte\ASP.NET Extensibility\Images\ASPEXTf021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EXTf0210.tif"/>
                    <pic:cNvPicPr/>
                  </pic:nvPicPr>
                  <pic:blipFill>
                    <a:blip r:link="rId16"/>
                    <a:stretch>
                      <a:fillRect/>
                    </a:stretch>
                  </pic:blipFill>
                  <pic:spPr>
                    <a:xfrm>
                      <a:off x="0" y="0"/>
                      <a:ext cx="5229225" cy="3105150"/>
                    </a:xfrm>
                    <a:prstGeom prst="rect">
                      <a:avLst/>
                    </a:prstGeom>
                  </pic:spPr>
                </pic:pic>
              </a:graphicData>
            </a:graphic>
          </wp:inline>
        </w:drawing>
      </w:r>
    </w:p>
    <w:p w:rsidR="00E231C9" w:rsidRPr="00636F91" w:rsidRDefault="00E231C9" w:rsidP="00E231C9">
      <w:pPr>
        <w:pStyle w:val="FigureCaption"/>
      </w:pPr>
      <w:r>
        <w:t xml:space="preserve">Figure </w:t>
      </w:r>
      <w:r w:rsidR="00465651">
        <w:t>2-</w:t>
      </w:r>
      <w:r w:rsidR="0087096D">
        <w:fldChar w:fldCharType="begin"/>
      </w:r>
      <w:r w:rsidR="0087096D">
        <w:instrText xml:space="preserve"> SEQ Figure \* ARABIC </w:instrText>
      </w:r>
      <w:r w:rsidR="0087096D">
        <w:fldChar w:fldCharType="separate"/>
      </w:r>
      <w:r>
        <w:t>6</w:t>
      </w:r>
      <w:r w:rsidR="0087096D">
        <w:fldChar w:fldCharType="end"/>
      </w:r>
      <w:r>
        <w:t>. Install new data collection using the Performance Monitor tool</w:t>
      </w:r>
    </w:p>
    <w:p w:rsidR="00E231C9" w:rsidRDefault="00E231C9" w:rsidP="00E231C9">
      <w:pPr>
        <w:pStyle w:val="NumList"/>
      </w:pPr>
      <w:r>
        <w:t>3.</w:t>
      </w:r>
      <w:r>
        <w:tab/>
        <w:t>Give the collection an appropriate name</w:t>
      </w:r>
      <w:r w:rsidR="00894D05">
        <w:t xml:space="preserve"> (such as “</w:t>
      </w:r>
      <w:proofErr w:type="spellStart"/>
      <w:r w:rsidR="00894D05">
        <w:t>MonitorIIS</w:t>
      </w:r>
      <w:proofErr w:type="spellEnd"/>
      <w:r w:rsidR="00894D05">
        <w:t>”)</w:t>
      </w:r>
      <w:r>
        <w:t xml:space="preserve"> and click </w:t>
      </w:r>
      <w:r w:rsidR="00053C96">
        <w:t>“</w:t>
      </w:r>
      <w:r>
        <w:t>Next</w:t>
      </w:r>
      <w:r w:rsidR="00053C96">
        <w:t>”</w:t>
      </w:r>
      <w:r>
        <w:t>.</w:t>
      </w:r>
    </w:p>
    <w:p w:rsidR="00E231C9" w:rsidRDefault="00E231C9" w:rsidP="00E231C9">
      <w:pPr>
        <w:pStyle w:val="NumList"/>
      </w:pPr>
      <w:r>
        <w:t>4.</w:t>
      </w:r>
      <w:r>
        <w:tab/>
      </w:r>
      <w:r w:rsidR="00053C96">
        <w:t>C</w:t>
      </w:r>
      <w:r>
        <w:t xml:space="preserve">hoose a directory </w:t>
      </w:r>
      <w:r w:rsidR="00053C96">
        <w:t xml:space="preserve">in which </w:t>
      </w:r>
      <w:r>
        <w:t xml:space="preserve">the data </w:t>
      </w:r>
      <w:r w:rsidR="00053C96">
        <w:t xml:space="preserve">is to </w:t>
      </w:r>
      <w:r>
        <w:t xml:space="preserve">be saved. The default path is </w:t>
      </w:r>
      <w:r w:rsidRPr="00636F91">
        <w:t>%</w:t>
      </w:r>
      <w:proofErr w:type="spellStart"/>
      <w:r w:rsidRPr="00636F91">
        <w:t>systemdrive</w:t>
      </w:r>
      <w:proofErr w:type="spellEnd"/>
      <w:r w:rsidRPr="00636F91">
        <w:t>%\</w:t>
      </w:r>
      <w:proofErr w:type="spellStart"/>
      <w:r w:rsidRPr="00636F91">
        <w:t>PerfLogs</w:t>
      </w:r>
      <w:proofErr w:type="spellEnd"/>
      <w:r w:rsidRPr="00636F91">
        <w:t>\Admin\</w:t>
      </w:r>
      <w:proofErr w:type="spellStart"/>
      <w:r w:rsidRPr="00636F91">
        <w:t>MonitorIIS</w:t>
      </w:r>
      <w:proofErr w:type="spellEnd"/>
      <w:r w:rsidR="001B5B28">
        <w:t>,</w:t>
      </w:r>
      <w:r>
        <w:t xml:space="preserve"> if you </w:t>
      </w:r>
      <w:r w:rsidR="00E54C38">
        <w:t xml:space="preserve">have </w:t>
      </w:r>
      <w:r>
        <w:t>named the collection “</w:t>
      </w:r>
      <w:proofErr w:type="spellStart"/>
      <w:r>
        <w:t>MonitorIIS</w:t>
      </w:r>
      <w:proofErr w:type="spellEnd"/>
      <w:r>
        <w:t xml:space="preserve">”. Click </w:t>
      </w:r>
      <w:r w:rsidR="001B5B28">
        <w:t>“</w:t>
      </w:r>
      <w:r>
        <w:t>Next</w:t>
      </w:r>
      <w:r w:rsidR="001B5B28">
        <w:t>”</w:t>
      </w:r>
      <w:r>
        <w:t>.</w:t>
      </w:r>
    </w:p>
    <w:p w:rsidR="00E231C9" w:rsidRDefault="00E231C9" w:rsidP="00E231C9">
      <w:pPr>
        <w:pStyle w:val="NumList"/>
      </w:pPr>
      <w:r>
        <w:t>5.</w:t>
      </w:r>
      <w:r>
        <w:tab/>
        <w:t>In the last step</w:t>
      </w:r>
      <w:r w:rsidR="00E54C38">
        <w:t>,</w:t>
      </w:r>
      <w:r>
        <w:t xml:space="preserve"> you can choose an account </w:t>
      </w:r>
      <w:r w:rsidR="001B5B28">
        <w:t xml:space="preserve">with which to run </w:t>
      </w:r>
      <w:r>
        <w:t>the counter. This is, by default, the current account. If you’re logged on as Administrator</w:t>
      </w:r>
      <w:r w:rsidR="00E54C38">
        <w:t>,</w:t>
      </w:r>
      <w:r>
        <w:t xml:space="preserve"> it’s fine. Otherwise, select an appropriate account by clicking on </w:t>
      </w:r>
      <w:r w:rsidR="001B5B28">
        <w:t>“</w:t>
      </w:r>
      <w:r>
        <w:t>Change</w:t>
      </w:r>
      <w:r w:rsidR="001B5B28">
        <w:t>”</w:t>
      </w:r>
      <w:r>
        <w:t>.</w:t>
      </w:r>
    </w:p>
    <w:p w:rsidR="00E231C9" w:rsidRPr="00636F91" w:rsidRDefault="00E231C9" w:rsidP="00E231C9">
      <w:pPr>
        <w:pStyle w:val="NumList"/>
      </w:pPr>
      <w:r>
        <w:t>6.</w:t>
      </w:r>
      <w:r>
        <w:tab/>
        <w:t xml:space="preserve">Finish the wizard with the </w:t>
      </w:r>
      <w:r w:rsidR="005173BD">
        <w:t>“</w:t>
      </w:r>
      <w:r>
        <w:t>Finish</w:t>
      </w:r>
      <w:r w:rsidR="005173BD">
        <w:t>”</w:t>
      </w:r>
      <w:r>
        <w:t xml:space="preserve"> button. </w:t>
      </w:r>
    </w:p>
    <w:p w:rsidR="00E231C9" w:rsidRDefault="00E231C9" w:rsidP="00E231C9">
      <w:pPr>
        <w:pStyle w:val="BodyTextCont"/>
      </w:pPr>
      <w:r>
        <w:t>You can now open you</w:t>
      </w:r>
      <w:r w:rsidR="001B5B28">
        <w:t>r</w:t>
      </w:r>
      <w:r>
        <w:t xml:space="preserve"> collection within the object’s tree view at </w:t>
      </w:r>
      <w:r w:rsidR="001B5B28">
        <w:t xml:space="preserve">the </w:t>
      </w:r>
      <w:r>
        <w:t xml:space="preserve">left and navigate the path to Reliability and Performance &gt; Data Collector Sets &gt; User Defined &gt; </w:t>
      </w:r>
      <w:proofErr w:type="spellStart"/>
      <w:r>
        <w:t>MonitorIIS</w:t>
      </w:r>
      <w:proofErr w:type="spellEnd"/>
      <w:r>
        <w:t xml:space="preserve">. There is a default entry here named “System Monitor Log”. You can modify this or add a new data collector. Let’s </w:t>
      </w:r>
      <w:r w:rsidR="001B5B28">
        <w:t>add</w:t>
      </w:r>
      <w:r>
        <w:t xml:space="preserve"> a new one</w:t>
      </w:r>
      <w:r w:rsidR="001B5B28">
        <w:t xml:space="preserve"> to </w:t>
      </w:r>
      <w:r w:rsidR="00E54C38">
        <w:t>demonstrate</w:t>
      </w:r>
      <w:r w:rsidR="001B5B28">
        <w:t xml:space="preserve"> the process</w:t>
      </w:r>
      <w:r>
        <w:t xml:space="preserve">. Right click on the leaf entry in the tree named </w:t>
      </w:r>
      <w:proofErr w:type="spellStart"/>
      <w:r>
        <w:t>MonitorIIS</w:t>
      </w:r>
      <w:proofErr w:type="spellEnd"/>
      <w:r>
        <w:t xml:space="preserve"> and choose New &gt; Data Collector. A wizard </w:t>
      </w:r>
      <w:r w:rsidR="00E54C38">
        <w:t>lau</w:t>
      </w:r>
      <w:r w:rsidR="00895E87">
        <w:t>n</w:t>
      </w:r>
      <w:r w:rsidR="00E54C38">
        <w:t xml:space="preserve">ches </w:t>
      </w:r>
      <w:r>
        <w:t>and asks for a name and collection type. Name it “</w:t>
      </w:r>
      <w:proofErr w:type="spellStart"/>
      <w:r>
        <w:t>IISRequest</w:t>
      </w:r>
      <w:proofErr w:type="spellEnd"/>
      <w:r>
        <w:t xml:space="preserve">” and choose Performance counter data collector as </w:t>
      </w:r>
      <w:r w:rsidR="00894D05">
        <w:t xml:space="preserve">the </w:t>
      </w:r>
      <w:r>
        <w:t xml:space="preserve">type. </w:t>
      </w:r>
    </w:p>
    <w:p w:rsidR="00E231C9" w:rsidRPr="00F90893" w:rsidRDefault="00E231C9" w:rsidP="00E231C9">
      <w:pPr>
        <w:pStyle w:val="Textkrper"/>
      </w:pPr>
    </w:p>
    <w:p w:rsidR="00E231C9" w:rsidRDefault="00E231C9" w:rsidP="00E231C9">
      <w:pPr>
        <w:pStyle w:val="Figure"/>
      </w:pPr>
      <w:r>
        <w:rPr>
          <w:noProof/>
          <w:lang w:val="de-DE" w:eastAsia="de-DE"/>
        </w:rPr>
        <w:lastRenderedPageBreak/>
        <w:drawing>
          <wp:inline distT="0" distB="0" distL="0" distR="0">
            <wp:extent cx="5229225" cy="4000500"/>
            <wp:effectExtent l="19050" t="0" r="9525" b="0"/>
            <wp:docPr id="14" name="ASPEXTf0211.tif" descr="D:\UserData\jkrause\Documents\Meine Daten\Bücher\Fachbuchprojekte\ASP.NET Extensibility\Images\ASPEXTf021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EXTf0211.tif"/>
                    <pic:cNvPicPr/>
                  </pic:nvPicPr>
                  <pic:blipFill>
                    <a:blip r:link="rId17"/>
                    <a:stretch>
                      <a:fillRect/>
                    </a:stretch>
                  </pic:blipFill>
                  <pic:spPr>
                    <a:xfrm>
                      <a:off x="0" y="0"/>
                      <a:ext cx="5229225" cy="4000500"/>
                    </a:xfrm>
                    <a:prstGeom prst="rect">
                      <a:avLst/>
                    </a:prstGeom>
                  </pic:spPr>
                </pic:pic>
              </a:graphicData>
            </a:graphic>
          </wp:inline>
        </w:drawing>
      </w:r>
    </w:p>
    <w:p w:rsidR="00E231C9" w:rsidRDefault="00E231C9" w:rsidP="00E231C9">
      <w:pPr>
        <w:pStyle w:val="FigureCaption"/>
      </w:pPr>
      <w:r>
        <w:t xml:space="preserve">Figure </w:t>
      </w:r>
      <w:r w:rsidR="00894D05">
        <w:t>2-</w:t>
      </w:r>
      <w:r w:rsidR="0087096D">
        <w:fldChar w:fldCharType="begin"/>
      </w:r>
      <w:r w:rsidR="0087096D">
        <w:instrText xml:space="preserve"> SEQ Figure \* ARABIC </w:instrText>
      </w:r>
      <w:r w:rsidR="0087096D">
        <w:fldChar w:fldCharType="separate"/>
      </w:r>
      <w:r>
        <w:t>7</w:t>
      </w:r>
      <w:r w:rsidR="0087096D">
        <w:fldChar w:fldCharType="end"/>
      </w:r>
      <w:r>
        <w:t>. Add a new Data Collector</w:t>
      </w:r>
    </w:p>
    <w:p w:rsidR="00C42138" w:rsidRDefault="00E231C9" w:rsidP="00E231C9">
      <w:pPr>
        <w:pStyle w:val="BodyTextCont"/>
      </w:pPr>
      <w:r>
        <w:t xml:space="preserve">Click on </w:t>
      </w:r>
      <w:r w:rsidR="001B5B28">
        <w:t>“</w:t>
      </w:r>
      <w:r>
        <w:t>Next</w:t>
      </w:r>
      <w:r w:rsidR="001B5B28">
        <w:t>”</w:t>
      </w:r>
      <w:r>
        <w:t xml:space="preserve"> to add the counter. </w:t>
      </w:r>
      <w:r w:rsidR="00E54C38">
        <w:t xml:space="preserve">On </w:t>
      </w:r>
      <w:r w:rsidR="001B5B28">
        <w:t xml:space="preserve">the </w:t>
      </w:r>
      <w:r>
        <w:t xml:space="preserve">wizard’s next </w:t>
      </w:r>
      <w:r w:rsidR="00894D05">
        <w:t>screen</w:t>
      </w:r>
      <w:r w:rsidR="00E54C38">
        <w:t>,</w:t>
      </w:r>
      <w:r w:rsidR="00894D05">
        <w:t xml:space="preserve"> </w:t>
      </w:r>
      <w:r>
        <w:t xml:space="preserve">choose </w:t>
      </w:r>
      <w:r w:rsidR="001B5B28">
        <w:t>“</w:t>
      </w:r>
      <w:r>
        <w:t>Add…</w:t>
      </w:r>
      <w:r w:rsidR="001B5B28">
        <w:t>”</w:t>
      </w:r>
      <w:r>
        <w:t xml:space="preserve"> and search for the counter. In the left </w:t>
      </w:r>
      <w:r w:rsidR="001B5B28">
        <w:t xml:space="preserve">hand </w:t>
      </w:r>
      <w:r>
        <w:t>area you</w:t>
      </w:r>
      <w:r w:rsidR="001B5B28">
        <w:t>’ll</w:t>
      </w:r>
      <w:r>
        <w:t xml:space="preserve"> find the Available counters group. Search for </w:t>
      </w:r>
      <w:r w:rsidR="001B5B28">
        <w:t xml:space="preserve">the </w:t>
      </w:r>
      <w:r>
        <w:t xml:space="preserve">section </w:t>
      </w:r>
      <w:r w:rsidR="001B5B28">
        <w:t>“</w:t>
      </w:r>
      <w:r>
        <w:t>ASP.NET Application</w:t>
      </w:r>
      <w:r w:rsidR="001B5B28">
        <w:t>”</w:t>
      </w:r>
      <w:r>
        <w:t xml:space="preserve"> and </w:t>
      </w:r>
      <w:r w:rsidR="00894D05">
        <w:t xml:space="preserve">expand </w:t>
      </w:r>
      <w:r w:rsidR="001B5B28">
        <w:t>it</w:t>
      </w:r>
      <w:r>
        <w:t xml:space="preserve">. The list is sorted alphabetically. Scroll down to “Requests </w:t>
      </w:r>
      <w:proofErr w:type="gramStart"/>
      <w:r>
        <w:t>In</w:t>
      </w:r>
      <w:proofErr w:type="gramEnd"/>
      <w:r>
        <w:t xml:space="preserve"> Application Queue”. In the </w:t>
      </w:r>
      <w:r w:rsidR="00894D05">
        <w:t>“</w:t>
      </w:r>
      <w:r>
        <w:t>Instances of selected object</w:t>
      </w:r>
      <w:r w:rsidR="00894D05">
        <w:t>”</w:t>
      </w:r>
      <w:r>
        <w:t xml:space="preserve"> group</w:t>
      </w:r>
      <w:r w:rsidR="00C42138">
        <w:t>,</w:t>
      </w:r>
      <w:r>
        <w:t xml:space="preserve"> you</w:t>
      </w:r>
      <w:r w:rsidR="001B5B28">
        <w:t>’ll</w:t>
      </w:r>
      <w:r>
        <w:t xml:space="preserve"> find all applications. </w:t>
      </w:r>
      <w:r w:rsidR="00894D05">
        <w:t>A</w:t>
      </w:r>
      <w:r>
        <w:t xml:space="preserve">ccept the default selection __Total__ to </w:t>
      </w:r>
      <w:r w:rsidR="00C42138">
        <w:t xml:space="preserve">view </w:t>
      </w:r>
      <w:r>
        <w:t xml:space="preserve">all requests. Click </w:t>
      </w:r>
      <w:r w:rsidR="001B5B28">
        <w:t>“</w:t>
      </w:r>
      <w:r>
        <w:t>Add&gt;&gt;</w:t>
      </w:r>
      <w:r w:rsidR="001B5B28">
        <w:t>”</w:t>
      </w:r>
      <w:r w:rsidR="00894D05">
        <w:t xml:space="preserve"> and </w:t>
      </w:r>
      <w:r w:rsidR="001B5B28">
        <w:t>“</w:t>
      </w:r>
      <w:r w:rsidR="00894D05">
        <w:t>OK</w:t>
      </w:r>
      <w:r w:rsidR="001B5B28">
        <w:t>”</w:t>
      </w:r>
      <w:r>
        <w:t xml:space="preserve">. The monitor </w:t>
      </w:r>
      <w:r w:rsidR="00C42138">
        <w:t>begins to</w:t>
      </w:r>
      <w:r>
        <w:t xml:space="preserve"> </w:t>
      </w:r>
      <w:r w:rsidR="00E827F2">
        <w:t xml:space="preserve">watch </w:t>
      </w:r>
      <w:r>
        <w:t>the counter and save</w:t>
      </w:r>
      <w:r w:rsidR="00D24166">
        <w:t>s</w:t>
      </w:r>
      <w:r>
        <w:t xml:space="preserve"> the results in the file chosen. </w:t>
      </w:r>
    </w:p>
    <w:p w:rsidR="004A6E56" w:rsidRDefault="00E231C9" w:rsidP="005173BD">
      <w:pPr>
        <w:pStyle w:val="BodyTextCont"/>
      </w:pPr>
      <w:proofErr w:type="gramStart"/>
      <w:r>
        <w:t>To view the results</w:t>
      </w:r>
      <w:r w:rsidR="00E827F2">
        <w:t>,</w:t>
      </w:r>
      <w:r>
        <w:t xml:space="preserve"> open the path Reliability and Performance &gt; Reports &gt; User Defined &gt; </w:t>
      </w:r>
      <w:proofErr w:type="spellStart"/>
      <w:r>
        <w:t>MonitorIIS</w:t>
      </w:r>
      <w:proofErr w:type="spellEnd"/>
      <w:r>
        <w:t xml:space="preserve"> &gt; </w:t>
      </w:r>
      <w:proofErr w:type="spellStart"/>
      <w:r>
        <w:t>IISRequest</w:t>
      </w:r>
      <w:proofErr w:type="spellEnd"/>
      <w:r>
        <w:t>.</w:t>
      </w:r>
      <w:proofErr w:type="gramEnd"/>
      <w:r>
        <w:t xml:space="preserve"> It might take some time to </w:t>
      </w:r>
      <w:r w:rsidR="00C42138">
        <w:t xml:space="preserve">load the </w:t>
      </w:r>
      <w:r>
        <w:t xml:space="preserve">results, depending on workload and settings. There are several ways to modify the counter to bind it to specific events. </w:t>
      </w:r>
      <w:r w:rsidR="00E827F2">
        <w:t xml:space="preserve">For example, </w:t>
      </w:r>
      <w:r>
        <w:t xml:space="preserve">you </w:t>
      </w:r>
      <w:r w:rsidR="00C42138">
        <w:t xml:space="preserve">could </w:t>
      </w:r>
      <w:r>
        <w:t>add a scheduler to run the counter at a specific time. For in</w:t>
      </w:r>
      <w:r w:rsidR="00D24166">
        <w:t>s</w:t>
      </w:r>
      <w:r>
        <w:t xml:space="preserve">tance, </w:t>
      </w:r>
      <w:r w:rsidR="00D24166">
        <w:t xml:space="preserve">if </w:t>
      </w:r>
      <w:r>
        <w:t>you experience problems between 1 and 2 a.m. on your server</w:t>
      </w:r>
      <w:r w:rsidR="00C42138">
        <w:t>,</w:t>
      </w:r>
      <w:r>
        <w:t xml:space="preserve"> it doesn’t make sense to run the tool the whole day and collect an unnecessarily </w:t>
      </w:r>
      <w:r w:rsidR="00E827F2">
        <w:t xml:space="preserve">large </w:t>
      </w:r>
      <w:r>
        <w:t xml:space="preserve">amount of data. </w:t>
      </w:r>
    </w:p>
    <w:p w:rsidR="004A6E56" w:rsidRDefault="00E231C9" w:rsidP="005173BD">
      <w:pPr>
        <w:pStyle w:val="BodyTextCont"/>
      </w:pPr>
      <w:r>
        <w:t xml:space="preserve">You can define stop conditions based on time frame or </w:t>
      </w:r>
      <w:r w:rsidR="00AD091C">
        <w:t xml:space="preserve">the </w:t>
      </w:r>
      <w:r>
        <w:t xml:space="preserve">size of </w:t>
      </w:r>
      <w:r w:rsidR="00AD091C">
        <w:t xml:space="preserve">the </w:t>
      </w:r>
      <w:r>
        <w:t>log file. You can</w:t>
      </w:r>
      <w:r w:rsidR="00C42138">
        <w:t xml:space="preserve"> also</w:t>
      </w:r>
      <w:r>
        <w:t xml:space="preserve"> </w:t>
      </w:r>
      <w:r w:rsidR="00AD091C">
        <w:t xml:space="preserve">launch </w:t>
      </w:r>
      <w:r>
        <w:t xml:space="preserve">a task when the scheduler stops. Depending on </w:t>
      </w:r>
      <w:r w:rsidR="00AD091C">
        <w:t xml:space="preserve">the resources </w:t>
      </w:r>
      <w:r w:rsidR="00C42138">
        <w:t>of</w:t>
      </w:r>
      <w:r>
        <w:t xml:space="preserve"> the server you could run an application that automatically analyses the content, sending the log file to an email address, or just copying it to another location.</w:t>
      </w:r>
    </w:p>
    <w:p w:rsidR="00E231C9" w:rsidRDefault="00E231C9" w:rsidP="00E231C9">
      <w:pPr>
        <w:pStyle w:val="BodyTextCont"/>
      </w:pPr>
      <w:r>
        <w:t>This short description does not cover the Reliability and Performance Monitor tool in</w:t>
      </w:r>
      <w:r w:rsidR="00AD091C">
        <w:t xml:space="preserve"> all</w:t>
      </w:r>
      <w:r>
        <w:t xml:space="preserve"> its glory. It’s just a </w:t>
      </w:r>
      <w:r w:rsidR="005815E5">
        <w:t xml:space="preserve">“teaser” </w:t>
      </w:r>
      <w:r w:rsidR="0058364F">
        <w:t xml:space="preserve">so that you </w:t>
      </w:r>
      <w:r>
        <w:t>know there are powerful tools available to monitor a server and find bottlenecks, failures and performance loss easily</w:t>
      </w:r>
      <w:r w:rsidR="0058364F">
        <w:t>. You can also gather hard data to confirm a problem, find a solution</w:t>
      </w:r>
      <w:r w:rsidR="00C42138">
        <w:t>,</w:t>
      </w:r>
      <w:r w:rsidR="0058364F">
        <w:t xml:space="preserve"> and validate that your solution fixes the problem</w:t>
      </w:r>
      <w:r>
        <w:t>.</w:t>
      </w:r>
    </w:p>
    <w:p w:rsidR="000A759E" w:rsidRDefault="000A759E" w:rsidP="003948B0">
      <w:pPr>
        <w:pStyle w:val="berschrift2"/>
      </w:pPr>
      <w:r>
        <w:lastRenderedPageBreak/>
        <w:t>Threading and Async</w:t>
      </w:r>
      <w:bookmarkEnd w:id="18"/>
      <w:r w:rsidR="00865618">
        <w:t>hronous Operations</w:t>
      </w:r>
    </w:p>
    <w:p w:rsidR="0051396F" w:rsidRDefault="002D1858" w:rsidP="00DF6A18">
      <w:pPr>
        <w:pStyle w:val="BodyTextFirst"/>
      </w:pPr>
      <w:r>
        <w:t>F</w:t>
      </w:r>
      <w:r w:rsidR="0051396F">
        <w:t xml:space="preserve">or most </w:t>
      </w:r>
      <w:r w:rsidR="00E231C9">
        <w:t>scenarios</w:t>
      </w:r>
      <w:r w:rsidR="00C42138">
        <w:t>,</w:t>
      </w:r>
      <w:r w:rsidR="0051396F">
        <w:t xml:space="preserve"> the </w:t>
      </w:r>
      <w:r w:rsidR="00E231C9">
        <w:t>internal</w:t>
      </w:r>
      <w:r w:rsidR="0051396F">
        <w:t xml:space="preserve"> thread handling is well</w:t>
      </w:r>
      <w:r>
        <w:t>-</w:t>
      </w:r>
      <w:r w:rsidR="0051396F">
        <w:t>design</w:t>
      </w:r>
      <w:r w:rsidR="00E231C9">
        <w:t>ed</w:t>
      </w:r>
      <w:r w:rsidR="0051396F">
        <w:t xml:space="preserve"> and </w:t>
      </w:r>
      <w:r w:rsidR="00215E53">
        <w:t>functional</w:t>
      </w:r>
      <w:r w:rsidR="0051396F">
        <w:t xml:space="preserve">. However, there are situations where you </w:t>
      </w:r>
      <w:r w:rsidR="00C12DD0">
        <w:t xml:space="preserve">reach the </w:t>
      </w:r>
      <w:r w:rsidR="0051396F">
        <w:t xml:space="preserve">limits of the default settings. </w:t>
      </w:r>
      <w:r w:rsidR="00C12DD0">
        <w:t xml:space="preserve">In particular, </w:t>
      </w:r>
      <w:r w:rsidR="0051396F">
        <w:t xml:space="preserve">if a site </w:t>
      </w:r>
      <w:r w:rsidR="00E231C9">
        <w:t>comes</w:t>
      </w:r>
      <w:r w:rsidR="0051396F">
        <w:t xml:space="preserve"> under pressure from t</w:t>
      </w:r>
      <w:r w:rsidR="00E231C9">
        <w:t>o</w:t>
      </w:r>
      <w:r w:rsidR="0051396F">
        <w:t>o many requests</w:t>
      </w:r>
      <w:r w:rsidR="00C12DD0">
        <w:t>,</w:t>
      </w:r>
      <w:r w:rsidR="0051396F">
        <w:t xml:space="preserve"> the internal thread pool </w:t>
      </w:r>
      <w:r w:rsidR="00215E53">
        <w:t xml:space="preserve">can </w:t>
      </w:r>
      <w:r w:rsidR="0051396F">
        <w:t xml:space="preserve">run out of threads and the server </w:t>
      </w:r>
      <w:r w:rsidR="00750F4F">
        <w:t xml:space="preserve">will </w:t>
      </w:r>
      <w:r w:rsidR="0051396F">
        <w:t xml:space="preserve">no longer respond as expected. </w:t>
      </w:r>
      <w:r w:rsidR="00C12DD0">
        <w:t xml:space="preserve">I’ll discuss </w:t>
      </w:r>
      <w:r w:rsidR="0051396F">
        <w:t xml:space="preserve">several techniques </w:t>
      </w:r>
      <w:r w:rsidR="00750F4F">
        <w:t xml:space="preserve">for </w:t>
      </w:r>
      <w:r w:rsidR="00C12DD0">
        <w:t>overcom</w:t>
      </w:r>
      <w:r w:rsidR="00750F4F">
        <w:t>ing</w:t>
      </w:r>
      <w:r w:rsidR="00C12DD0">
        <w:t xml:space="preserve"> </w:t>
      </w:r>
      <w:r w:rsidR="0051396F">
        <w:t xml:space="preserve">this. </w:t>
      </w:r>
      <w:commentRangeStart w:id="19"/>
      <w:r w:rsidR="0051396F">
        <w:t>I</w:t>
      </w:r>
      <w:r w:rsidR="00750F4F">
        <w:t>’ll</w:t>
      </w:r>
      <w:r w:rsidR="0051396F">
        <w:t xml:space="preserve"> consider</w:t>
      </w:r>
      <w:r w:rsidR="00B11D10">
        <w:t xml:space="preserve"> how the common language runtime </w:t>
      </w:r>
      <w:commentRangeEnd w:id="19"/>
      <w:r w:rsidR="002866B8">
        <w:rPr>
          <w:rStyle w:val="Kommentarzeichen"/>
        </w:rPr>
        <w:commentReference w:id="19"/>
      </w:r>
      <w:r w:rsidR="00E231C9">
        <w:t>thread pool</w:t>
      </w:r>
      <w:r w:rsidR="00B11D10">
        <w:t xml:space="preserve"> is used by ASP.NET to service requests, </w:t>
      </w:r>
      <w:r w:rsidR="00750F4F">
        <w:t xml:space="preserve">as well as </w:t>
      </w:r>
      <w:r w:rsidR="00B11D10">
        <w:t>look</w:t>
      </w:r>
      <w:r w:rsidR="00750F4F">
        <w:t>ing into</w:t>
      </w:r>
      <w:r w:rsidR="00B11D10">
        <w:t xml:space="preserve"> the pooling mechanisms used for handlers, modules, and applications</w:t>
      </w:r>
      <w:r w:rsidR="0051396F">
        <w:t xml:space="preserve">. </w:t>
      </w:r>
    </w:p>
    <w:p w:rsidR="0051396F" w:rsidRPr="0051396F" w:rsidRDefault="0051396F" w:rsidP="0051396F">
      <w:pPr>
        <w:pStyle w:val="BodyTextCont"/>
      </w:pPr>
      <w:r>
        <w:t xml:space="preserve">I’ll </w:t>
      </w:r>
      <w:r w:rsidR="00750F4F">
        <w:t xml:space="preserve">also </w:t>
      </w:r>
      <w:r>
        <w:t xml:space="preserve">show the threading usage </w:t>
      </w:r>
      <w:r w:rsidR="00E231C9">
        <w:t>independent</w:t>
      </w:r>
      <w:r>
        <w:t xml:space="preserve"> of other techniques and the asynchronous processing of requests using internal features to solve common issues.</w:t>
      </w:r>
    </w:p>
    <w:p w:rsidR="00B11D10" w:rsidRDefault="00B11D10" w:rsidP="00DF6A18">
      <w:pPr>
        <w:pStyle w:val="berschrift3"/>
      </w:pPr>
      <w:r>
        <w:t>Threading in ASP.NET</w:t>
      </w:r>
    </w:p>
    <w:p w:rsidR="00107B22" w:rsidRDefault="00B11D10" w:rsidP="00B22E4A">
      <w:pPr>
        <w:pStyle w:val="BodyTextFirst"/>
      </w:pPr>
      <w:r>
        <w:t xml:space="preserve">To efficiently service multiple client requests, </w:t>
      </w:r>
      <w:r w:rsidR="00B22E4A">
        <w:t>w</w:t>
      </w:r>
      <w:r>
        <w:t>eb servers make extensive use of concurrency by launching multiple p</w:t>
      </w:r>
      <w:r w:rsidR="00B22E4A">
        <w:t>rocesses and</w:t>
      </w:r>
      <w:r>
        <w:t xml:space="preserve"> spawning multiple threads to service requests. </w:t>
      </w:r>
      <w:r w:rsidR="00515291">
        <w:t>Considering</w:t>
      </w:r>
      <w:r w:rsidR="00B22E4A">
        <w:t xml:space="preserve"> the construction and behavior of the ASP.NET engine</w:t>
      </w:r>
      <w:r w:rsidR="00750F4F">
        <w:t>,</w:t>
      </w:r>
      <w:r w:rsidR="00B22E4A">
        <w:t xml:space="preserve"> it seems that developers </w:t>
      </w:r>
      <w:r w:rsidR="00BE66B6">
        <w:t xml:space="preserve">need </w:t>
      </w:r>
      <w:r w:rsidR="00B22E4A">
        <w:t>not concern</w:t>
      </w:r>
      <w:r w:rsidR="00BE66B6">
        <w:t xml:space="preserve"> themselves with</w:t>
      </w:r>
      <w:r w:rsidR="00B22E4A">
        <w:t xml:space="preserve"> threading at all</w:t>
      </w:r>
      <w:r w:rsidR="00515291">
        <w:t>,</w:t>
      </w:r>
      <w:r w:rsidR="00B22E4A">
        <w:t xml:space="preserve"> </w:t>
      </w:r>
      <w:r w:rsidR="00BE66B6">
        <w:t xml:space="preserve">as </w:t>
      </w:r>
      <w:r w:rsidR="00B22E4A">
        <w:t xml:space="preserve">the </w:t>
      </w:r>
      <w:r w:rsidR="00BE66B6">
        <w:t xml:space="preserve">challenging aspects are </w:t>
      </w:r>
      <w:r w:rsidR="00B22E4A">
        <w:t xml:space="preserve">handled internally. </w:t>
      </w:r>
      <w:r w:rsidR="00750F4F">
        <w:t xml:space="preserve">This </w:t>
      </w:r>
      <w:r w:rsidR="00BE66B6">
        <w:t xml:space="preserve">is correct </w:t>
      </w:r>
      <w:r w:rsidR="00B22E4A">
        <w:t>for most scenarios</w:t>
      </w:r>
      <w:r w:rsidR="00750F4F">
        <w:t>;</w:t>
      </w:r>
      <w:r w:rsidR="00B22E4A">
        <w:t xml:space="preserve"> </w:t>
      </w:r>
      <w:r w:rsidR="00750F4F">
        <w:t>p</w:t>
      </w:r>
      <w:r w:rsidR="00B22E4A">
        <w:t xml:space="preserve">age requests are serviced on the same thread and a </w:t>
      </w:r>
      <w:r w:rsidR="00FF2050">
        <w:t xml:space="preserve">separate </w:t>
      </w:r>
      <w:r w:rsidR="00B22E4A">
        <w:t xml:space="preserve">instance is created to service </w:t>
      </w:r>
      <w:r w:rsidR="00FF2050">
        <w:t xml:space="preserve">each </w:t>
      </w:r>
      <w:r w:rsidR="00B22E4A">
        <w:t>new request.</w:t>
      </w:r>
      <w:r w:rsidR="00107B22">
        <w:t xml:space="preserve"> However, there are scenarios where you </w:t>
      </w:r>
      <w:r w:rsidR="00515291">
        <w:t>reach the</w:t>
      </w:r>
      <w:r w:rsidR="00107B22">
        <w:t xml:space="preserve"> limits </w:t>
      </w:r>
      <w:r w:rsidR="00515291">
        <w:t xml:space="preserve">of </w:t>
      </w:r>
      <w:r w:rsidR="00107B22">
        <w:t xml:space="preserve">this model—as </w:t>
      </w:r>
      <w:r w:rsidR="00515291">
        <w:t>every</w:t>
      </w:r>
      <w:r w:rsidR="00107B22">
        <w:t xml:space="preserve"> model</w:t>
      </w:r>
      <w:r w:rsidR="00515291">
        <w:t xml:space="preserve"> has limits</w:t>
      </w:r>
      <w:r w:rsidR="00107B22">
        <w:t xml:space="preserve">—and </w:t>
      </w:r>
      <w:r w:rsidR="00515291">
        <w:t xml:space="preserve">need </w:t>
      </w:r>
      <w:r w:rsidR="00107B22">
        <w:t>to extend the behavior.</w:t>
      </w:r>
    </w:p>
    <w:p w:rsidR="00B22E4A" w:rsidRDefault="00107B22" w:rsidP="00B22E4A">
      <w:pPr>
        <w:pStyle w:val="BodyTextFirst"/>
      </w:pPr>
      <w:r>
        <w:t>First of all, a clear understanding of the internal behavior is required. Some parts have been explained in the previous sections but I will repeat it from</w:t>
      </w:r>
      <w:r w:rsidR="00750F4F">
        <w:t xml:space="preserve"> the</w:t>
      </w:r>
      <w:r>
        <w:t xml:space="preserve"> perspective of threading. The process-wide CLR thread pool services requests. The </w:t>
      </w:r>
      <w:r w:rsidR="00515291">
        <w:t xml:space="preserve">thread pool </w:t>
      </w:r>
      <w:r>
        <w:t xml:space="preserve">size is set to 25 worker threads and 25 I/O threads by default. </w:t>
      </w:r>
      <w:r w:rsidR="001B24DE">
        <w:t>Recall</w:t>
      </w:r>
      <w:r>
        <w:t xml:space="preserve"> the </w:t>
      </w:r>
      <w:r w:rsidRPr="00FB5632">
        <w:rPr>
          <w:rStyle w:val="CodeInline"/>
        </w:rPr>
        <w:t>&lt;</w:t>
      </w:r>
      <w:proofErr w:type="spellStart"/>
      <w:r w:rsidRPr="00FB5632">
        <w:rPr>
          <w:rStyle w:val="CodeInline"/>
        </w:rPr>
        <w:t>processModel</w:t>
      </w:r>
      <w:proofErr w:type="spellEnd"/>
      <w:r w:rsidRPr="00FB5632">
        <w:rPr>
          <w:rStyle w:val="CodeInline"/>
        </w:rPr>
        <w:t>&gt;</w:t>
      </w:r>
      <w:r>
        <w:t xml:space="preserve"> settings explained already:</w:t>
      </w:r>
    </w:p>
    <w:p w:rsidR="00B11D10" w:rsidRDefault="00B11D10" w:rsidP="00107B22">
      <w:pPr>
        <w:pStyle w:val="CodeFirst"/>
      </w:pPr>
      <w:r>
        <w:t xml:space="preserve">&lt;processModel enable="true" </w:t>
      </w:r>
    </w:p>
    <w:p w:rsidR="00B11D10" w:rsidRDefault="00B11D10" w:rsidP="00107B22">
      <w:pPr>
        <w:pStyle w:val="Code"/>
      </w:pPr>
      <w:r>
        <w:t xml:space="preserve">            </w:t>
      </w:r>
      <w:r w:rsidR="00107B22">
        <w:t xml:space="preserve">  </w:t>
      </w:r>
      <w:r>
        <w:t xml:space="preserve">maxWorkerThreads="25" </w:t>
      </w:r>
    </w:p>
    <w:p w:rsidR="00B11D10" w:rsidRDefault="00B11D10" w:rsidP="00107B22">
      <w:pPr>
        <w:pStyle w:val="CodeLast"/>
      </w:pPr>
      <w:r>
        <w:t xml:space="preserve">            </w:t>
      </w:r>
      <w:r w:rsidR="00107B22">
        <w:t xml:space="preserve">  </w:t>
      </w:r>
      <w:r>
        <w:t>maxIoThreads="25" /&gt;</w:t>
      </w:r>
    </w:p>
    <w:p w:rsidR="00107B22" w:rsidRDefault="00107B22" w:rsidP="00107B22">
      <w:pPr>
        <w:pStyle w:val="BodyTextCont"/>
      </w:pPr>
      <w:r>
        <w:t>As explained in chapter 1</w:t>
      </w:r>
      <w:r w:rsidR="00E4757A">
        <w:t>,</w:t>
      </w:r>
      <w:r>
        <w:t xml:space="preserve"> for each incoming request an instance of the type </w:t>
      </w:r>
      <w:proofErr w:type="spellStart"/>
      <w:r w:rsidRPr="00107B22">
        <w:rPr>
          <w:rStyle w:val="CodeInline"/>
        </w:rPr>
        <w:t>HttpApplication</w:t>
      </w:r>
      <w:proofErr w:type="spellEnd"/>
      <w:r>
        <w:t xml:space="preserve"> is created. To avoid reallocating applications and modules</w:t>
      </w:r>
      <w:r w:rsidR="001B24DE">
        <w:t>,</w:t>
      </w:r>
      <w:r>
        <w:t xml:space="preserve"> each </w:t>
      </w:r>
      <w:proofErr w:type="spellStart"/>
      <w:r>
        <w:t>AppDomain</w:t>
      </w:r>
      <w:proofErr w:type="spellEnd"/>
      <w:r>
        <w:t xml:space="preserve"> holds a pool of applications and modules. The size of this pool is </w:t>
      </w:r>
      <w:r w:rsidR="001B24DE">
        <w:t xml:space="preserve">also </w:t>
      </w:r>
      <w:r>
        <w:t xml:space="preserve">25—that means that 25 requests can be handled per worker process. </w:t>
      </w:r>
    </w:p>
    <w:p w:rsidR="00B11D10" w:rsidRDefault="00B11D10" w:rsidP="00DF6A18">
      <w:pPr>
        <w:pStyle w:val="berschrift4"/>
      </w:pPr>
      <w:r>
        <w:t>The Need for Asynchrony</w:t>
      </w:r>
    </w:p>
    <w:p w:rsidR="00CA3E7E" w:rsidRDefault="00CA3E7E" w:rsidP="007A7DA6">
      <w:pPr>
        <w:pStyle w:val="BodyTextFirst"/>
      </w:pPr>
      <w:r>
        <w:t xml:space="preserve">Imagine that you need to exclusively request a resource. As long as one </w:t>
      </w:r>
      <w:r w:rsidR="00E4757A">
        <w:t xml:space="preserve">person </w:t>
      </w:r>
      <w:r>
        <w:t>is using an application this is no</w:t>
      </w:r>
      <w:r w:rsidR="00E4757A">
        <w:t>t a</w:t>
      </w:r>
      <w:r>
        <w:t xml:space="preserve"> problem. However, web applications are typically </w:t>
      </w:r>
      <w:r w:rsidR="001B24DE">
        <w:t xml:space="preserve">employed </w:t>
      </w:r>
      <w:r>
        <w:t>by many</w:t>
      </w:r>
      <w:r w:rsidR="00E4757A">
        <w:t>,</w:t>
      </w:r>
      <w:r>
        <w:t xml:space="preserve"> if not thousands</w:t>
      </w:r>
      <w:r w:rsidR="00E4757A">
        <w:t>,</w:t>
      </w:r>
      <w:r>
        <w:t xml:space="preserve"> of concurrent </w:t>
      </w:r>
      <w:r w:rsidR="00E4757A">
        <w:t>users</w:t>
      </w:r>
      <w:r>
        <w:t xml:space="preserve">. </w:t>
      </w:r>
      <w:r w:rsidR="0042766F">
        <w:t>T</w:t>
      </w:r>
      <w:r>
        <w:t>he thread pool and thread handling</w:t>
      </w:r>
      <w:r w:rsidR="0042766F">
        <w:t xml:space="preserve"> design</w:t>
      </w:r>
      <w:r>
        <w:t xml:space="preserve"> allow</w:t>
      </w:r>
      <w:r w:rsidR="001B24DE">
        <w:t>s</w:t>
      </w:r>
      <w:r>
        <w:t xml:space="preserve"> several requests </w:t>
      </w:r>
      <w:r w:rsidR="0042766F">
        <w:t>to</w:t>
      </w:r>
      <w:r w:rsidR="001B24DE">
        <w:t xml:space="preserve"> be</w:t>
      </w:r>
      <w:r w:rsidR="0042766F">
        <w:t xml:space="preserve"> execute</w:t>
      </w:r>
      <w:r w:rsidR="001B24DE">
        <w:t>d</w:t>
      </w:r>
      <w:r w:rsidR="0042766F">
        <w:t xml:space="preserve"> in parallel </w:t>
      </w:r>
      <w:r>
        <w:t>to improve the user</w:t>
      </w:r>
      <w:r w:rsidR="0042766F">
        <w:t>’s</w:t>
      </w:r>
      <w:r>
        <w:t xml:space="preserve"> experience when using a web application. </w:t>
      </w:r>
      <w:commentRangeStart w:id="20"/>
      <w:r>
        <w:t xml:space="preserve">Limiting the number of threads is important </w:t>
      </w:r>
      <w:r w:rsidR="001B24DE">
        <w:t>in order</w:t>
      </w:r>
      <w:r>
        <w:t xml:space="preserve"> to allow more than one request per CPU or core. </w:t>
      </w:r>
      <w:commentRangeEnd w:id="20"/>
      <w:r w:rsidR="00E4757A">
        <w:rPr>
          <w:rStyle w:val="Kommentarzeichen"/>
        </w:rPr>
        <w:commentReference w:id="20"/>
      </w:r>
      <w:r>
        <w:t xml:space="preserve">Creating a vast number of threads can </w:t>
      </w:r>
      <w:r w:rsidR="00E4757A">
        <w:t xml:space="preserve">cause </w:t>
      </w:r>
      <w:r>
        <w:t xml:space="preserve">a system to a </w:t>
      </w:r>
      <w:r w:rsidR="00E4757A">
        <w:t xml:space="preserve">grind to a </w:t>
      </w:r>
      <w:r>
        <w:t xml:space="preserve">halt. </w:t>
      </w:r>
    </w:p>
    <w:p w:rsidR="001B24DE" w:rsidRDefault="00CA3E7E" w:rsidP="00485042">
      <w:pPr>
        <w:pStyle w:val="BodyTextCont"/>
      </w:pPr>
      <w:r>
        <w:t xml:space="preserve">However, </w:t>
      </w:r>
      <w:r w:rsidR="0042766F">
        <w:t>a request can launch</w:t>
      </w:r>
      <w:r>
        <w:t xml:space="preserve"> different kinds of tasks. Processing a page and sending resources to the client is </w:t>
      </w:r>
      <w:r w:rsidR="000E3E3B">
        <w:t>the most common</w:t>
      </w:r>
      <w:r>
        <w:t xml:space="preserve"> action. </w:t>
      </w:r>
      <w:r w:rsidR="00E4757A">
        <w:t xml:space="preserve">Requesting data from </w:t>
      </w:r>
      <w:r>
        <w:t>a database</w:t>
      </w:r>
      <w:r w:rsidR="00E4757A">
        <w:t>,</w:t>
      </w:r>
      <w:r>
        <w:t xml:space="preserve"> RSS feed</w:t>
      </w:r>
      <w:r w:rsidR="001B24DE">
        <w:t>,</w:t>
      </w:r>
      <w:r>
        <w:t xml:space="preserve"> or web service is another.  </w:t>
      </w:r>
      <w:r w:rsidR="00CD1298">
        <w:t xml:space="preserve">Requesting data can </w:t>
      </w:r>
      <w:r w:rsidR="000E3E3B">
        <w:t xml:space="preserve">be time consuming, rather than </w:t>
      </w:r>
      <w:r w:rsidR="0042766F">
        <w:lastRenderedPageBreak/>
        <w:t>processor intensive</w:t>
      </w:r>
      <w:r>
        <w:t xml:space="preserve">. </w:t>
      </w:r>
      <w:r w:rsidR="00E223E2">
        <w:t>W</w:t>
      </w:r>
      <w:r>
        <w:t>hat happens</w:t>
      </w:r>
      <w:r w:rsidR="00E223E2">
        <w:t xml:space="preserve"> then</w:t>
      </w:r>
      <w:r>
        <w:t xml:space="preserve">? The number of threads in the thread pool </w:t>
      </w:r>
      <w:r w:rsidR="000E3E3B">
        <w:t xml:space="preserve">quickly </w:t>
      </w:r>
      <w:r>
        <w:t xml:space="preserve">reaches its limit and subsequent requests are not handled as expected. </w:t>
      </w:r>
      <w:r w:rsidR="001D777E">
        <w:t>Despite this</w:t>
      </w:r>
      <w:r>
        <w:t xml:space="preserve">, the CPU is </w:t>
      </w:r>
      <w:r w:rsidR="001D777E">
        <w:t>only idling</w:t>
      </w:r>
      <w:r>
        <w:t xml:space="preserve">. As </w:t>
      </w:r>
      <w:r w:rsidR="00624E95">
        <w:t xml:space="preserve">you </w:t>
      </w:r>
      <w:r>
        <w:t>learned in the previous sections</w:t>
      </w:r>
      <w:r w:rsidR="00624E95">
        <w:t>,</w:t>
      </w:r>
      <w:r>
        <w:t xml:space="preserve"> the settings allow you to change the number of concurrent threads</w:t>
      </w:r>
      <w:r w:rsidR="00624E95">
        <w:t>.</w:t>
      </w:r>
      <w:r w:rsidR="001B24DE">
        <w:t xml:space="preserve"> </w:t>
      </w:r>
      <w:r w:rsidR="00624E95">
        <w:t>B</w:t>
      </w:r>
      <w:r>
        <w:t>ut this is not a solution either</w:t>
      </w:r>
      <w:r w:rsidR="00624E95">
        <w:t xml:space="preserve">, </w:t>
      </w:r>
      <w:r w:rsidR="001B24DE">
        <w:t>as</w:t>
      </w:r>
      <w:r>
        <w:t xml:space="preserve"> your system has to handle both kinds of requests</w:t>
      </w:r>
      <w:r w:rsidR="00624E95">
        <w:t>:</w:t>
      </w:r>
      <w:r>
        <w:t xml:space="preserve"> </w:t>
      </w:r>
      <w:r w:rsidR="00624E95">
        <w:t xml:space="preserve">short-lived requests </w:t>
      </w:r>
      <w:r>
        <w:t>for resources and long running queries against other servers.</w:t>
      </w:r>
    </w:p>
    <w:p w:rsidR="00485042" w:rsidRDefault="00485042" w:rsidP="00485042">
      <w:pPr>
        <w:pStyle w:val="BodyTextCont"/>
      </w:pPr>
      <w:r>
        <w:t>To make th</w:t>
      </w:r>
      <w:r w:rsidR="00E223E2">
        <w:t>i</w:t>
      </w:r>
      <w:r>
        <w:t xml:space="preserve">ngs </w:t>
      </w:r>
      <w:r w:rsidR="00C035C5">
        <w:t xml:space="preserve">clearer, </w:t>
      </w:r>
      <w:r>
        <w:t>look</w:t>
      </w:r>
      <w:r w:rsidR="00C035C5">
        <w:t xml:space="preserve"> at </w:t>
      </w:r>
      <w:proofErr w:type="gramStart"/>
      <w:r w:rsidR="00C035C5">
        <w:t>Listing</w:t>
      </w:r>
      <w:proofErr w:type="gramEnd"/>
      <w:r w:rsidR="00C035C5">
        <w:t xml:space="preserve"> 2-8</w:t>
      </w:r>
      <w:r>
        <w:t xml:space="preserve">. It delays a request </w:t>
      </w:r>
      <w:r w:rsidR="0079571E">
        <w:t>while demanding little from</w:t>
      </w:r>
      <w:r>
        <w:t xml:space="preserve"> the CPU. </w:t>
      </w:r>
      <w:r w:rsidR="0079571E">
        <w:t>I</w:t>
      </w:r>
      <w:r>
        <w:t xml:space="preserve">t </w:t>
      </w:r>
      <w:r w:rsidR="0079571E">
        <w:t xml:space="preserve">displays </w:t>
      </w:r>
      <w:r>
        <w:t xml:space="preserve">the thread ID to show whether </w:t>
      </w:r>
      <w:r w:rsidR="0079571E">
        <w:t xml:space="preserve">or not </w:t>
      </w:r>
      <w:r>
        <w:t>a new thread is created to handle the request.</w:t>
      </w:r>
    </w:p>
    <w:p w:rsidR="00CA3E7E" w:rsidRDefault="00485042" w:rsidP="00485042">
      <w:pPr>
        <w:pStyle w:val="CodeCaption"/>
      </w:pPr>
      <w:r>
        <w:t xml:space="preserve">Listing </w:t>
      </w:r>
      <w:r w:rsidR="000E3E3B">
        <w:t>2-</w:t>
      </w:r>
      <w:r w:rsidR="0087096D">
        <w:fldChar w:fldCharType="begin"/>
      </w:r>
      <w:r w:rsidR="0087096D">
        <w:instrText xml:space="preserve"> SEQ Listing \* ARABIC </w:instrText>
      </w:r>
      <w:r w:rsidR="0087096D">
        <w:fldChar w:fldCharType="separate"/>
      </w:r>
      <w:r w:rsidR="007D7C75">
        <w:t>8</w:t>
      </w:r>
      <w:r w:rsidR="0087096D">
        <w:fldChar w:fldCharType="end"/>
      </w:r>
      <w:r>
        <w:t>. A simple page which slows down a request</w:t>
      </w:r>
      <w:r w:rsidR="00A6190C" w:rsidRPr="00A6190C">
        <w:t xml:space="preserve"> </w:t>
      </w:r>
      <w:r w:rsidR="00A6190C">
        <w:t>(Threading/SlowT</w:t>
      </w:r>
      <w:r w:rsidR="000E3E3B">
        <w:t>h</w:t>
      </w:r>
      <w:r w:rsidR="00A6190C">
        <w:t>read.aspx)</w:t>
      </w:r>
    </w:p>
    <w:p w:rsidR="00485042" w:rsidRPr="00485042" w:rsidRDefault="00485042" w:rsidP="00485042">
      <w:pPr>
        <w:pStyle w:val="CodeFirst"/>
        <w:rPr>
          <w:highlight w:val="yellow"/>
          <w:lang w:eastAsia="de-DE"/>
        </w:rPr>
      </w:pPr>
      <w:r w:rsidRPr="00485042">
        <w:rPr>
          <w:highlight w:val="yellow"/>
          <w:lang w:eastAsia="de-DE"/>
        </w:rPr>
        <w:t>&lt;%</w:t>
      </w:r>
      <w:r w:rsidRPr="00485042">
        <w:rPr>
          <w:lang w:eastAsia="de-DE"/>
        </w:rPr>
        <w:t xml:space="preserve">@ Page Language="C#" </w:t>
      </w:r>
      <w:r w:rsidRPr="00485042">
        <w:rPr>
          <w:highlight w:val="yellow"/>
          <w:lang w:eastAsia="de-DE"/>
        </w:rPr>
        <w:t>%&gt;</w:t>
      </w:r>
    </w:p>
    <w:p w:rsidR="00485042" w:rsidRPr="00485042" w:rsidRDefault="00485042" w:rsidP="00485042">
      <w:pPr>
        <w:pStyle w:val="Code"/>
        <w:rPr>
          <w:highlight w:val="yellow"/>
          <w:lang w:eastAsia="de-DE"/>
        </w:rPr>
      </w:pPr>
      <w:r w:rsidRPr="00485042">
        <w:rPr>
          <w:highlight w:val="yellow"/>
          <w:lang w:eastAsia="de-DE"/>
        </w:rPr>
        <w:t>&lt;%</w:t>
      </w:r>
      <w:r w:rsidRPr="00485042">
        <w:rPr>
          <w:lang w:eastAsia="de-DE"/>
        </w:rPr>
        <w:t xml:space="preserve">@ Import Namespace="System.Reflection" </w:t>
      </w:r>
      <w:r w:rsidRPr="00485042">
        <w:rPr>
          <w:highlight w:val="yellow"/>
          <w:lang w:eastAsia="de-DE"/>
        </w:rPr>
        <w:t>%&gt;</w:t>
      </w:r>
    </w:p>
    <w:p w:rsidR="00485042" w:rsidRPr="00485042" w:rsidRDefault="00485042" w:rsidP="00485042">
      <w:pPr>
        <w:pStyle w:val="Code"/>
        <w:rPr>
          <w:highlight w:val="yellow"/>
          <w:lang w:eastAsia="de-DE"/>
        </w:rPr>
      </w:pPr>
      <w:r w:rsidRPr="00485042">
        <w:rPr>
          <w:highlight w:val="yellow"/>
          <w:lang w:eastAsia="de-DE"/>
        </w:rPr>
        <w:t>&lt;%</w:t>
      </w:r>
      <w:r w:rsidRPr="00485042">
        <w:rPr>
          <w:lang w:eastAsia="de-DE"/>
        </w:rPr>
        <w:t xml:space="preserve">@ Import Namespace="System.Threading" </w:t>
      </w:r>
      <w:r w:rsidRPr="00485042">
        <w:rPr>
          <w:highlight w:val="yellow"/>
          <w:lang w:eastAsia="de-DE"/>
        </w:rPr>
        <w:t>%&gt;</w:t>
      </w:r>
    </w:p>
    <w:p w:rsidR="00485042" w:rsidRPr="00485042" w:rsidRDefault="00485042" w:rsidP="00485042">
      <w:pPr>
        <w:pStyle w:val="Code"/>
        <w:rPr>
          <w:highlight w:val="yellow"/>
          <w:lang w:eastAsia="de-DE"/>
        </w:rPr>
      </w:pPr>
    </w:p>
    <w:p w:rsidR="00485042" w:rsidRPr="00485042" w:rsidRDefault="00485042" w:rsidP="00485042">
      <w:pPr>
        <w:pStyle w:val="Code"/>
        <w:rPr>
          <w:lang w:eastAsia="de-DE"/>
        </w:rPr>
      </w:pPr>
      <w:r w:rsidRPr="00485042">
        <w:rPr>
          <w:lang w:eastAsia="de-DE"/>
        </w:rPr>
        <w:t>&lt;script runat="server"&gt;</w:t>
      </w:r>
    </w:p>
    <w:p w:rsidR="00485042" w:rsidRPr="00485042" w:rsidRDefault="00485042" w:rsidP="00485042">
      <w:pPr>
        <w:pStyle w:val="Code"/>
        <w:rPr>
          <w:lang w:eastAsia="de-DE"/>
        </w:rPr>
      </w:pPr>
      <w:r w:rsidRPr="00485042">
        <w:rPr>
          <w:lang w:eastAsia="de-DE"/>
        </w:rPr>
        <w:t xml:space="preserve">  protected void Page_Load(object src, EventArgs e)</w:t>
      </w:r>
    </w:p>
    <w:p w:rsidR="00485042" w:rsidRPr="00485042" w:rsidRDefault="00485042" w:rsidP="00485042">
      <w:pPr>
        <w:pStyle w:val="Code"/>
        <w:rPr>
          <w:lang w:eastAsia="de-DE"/>
        </w:rPr>
      </w:pPr>
      <w:r w:rsidRPr="00485042">
        <w:rPr>
          <w:lang w:eastAsia="de-DE"/>
        </w:rPr>
        <w:t xml:space="preserve">  {</w:t>
      </w:r>
    </w:p>
    <w:p w:rsidR="00485042" w:rsidRPr="00485042" w:rsidRDefault="00485042" w:rsidP="00485042">
      <w:pPr>
        <w:pStyle w:val="Code"/>
        <w:rPr>
          <w:lang w:eastAsia="de-DE"/>
        </w:rPr>
      </w:pPr>
      <w:r w:rsidRPr="00485042">
        <w:rPr>
          <w:lang w:eastAsia="de-DE"/>
        </w:rPr>
        <w:t xml:space="preserve">    System.Threading.Thread.Sleep(</w:t>
      </w:r>
      <w:r>
        <w:rPr>
          <w:lang w:eastAsia="de-DE"/>
        </w:rPr>
        <w:t>3</w:t>
      </w:r>
      <w:r w:rsidRPr="00485042">
        <w:rPr>
          <w:lang w:eastAsia="de-DE"/>
        </w:rPr>
        <w:t>000);</w:t>
      </w:r>
    </w:p>
    <w:p w:rsidR="00485042" w:rsidRPr="00485042" w:rsidRDefault="00485042" w:rsidP="00485042">
      <w:pPr>
        <w:pStyle w:val="Code"/>
        <w:rPr>
          <w:lang w:eastAsia="de-DE"/>
        </w:rPr>
      </w:pPr>
      <w:r w:rsidRPr="00485042">
        <w:rPr>
          <w:lang w:eastAsia="de-DE"/>
        </w:rPr>
        <w:t xml:space="preserve">    Response.Output.Write("Slow Response, Thread ID={0}",</w:t>
      </w:r>
    </w:p>
    <w:p w:rsidR="00485042" w:rsidRPr="00485042" w:rsidRDefault="00485042" w:rsidP="00485042">
      <w:pPr>
        <w:pStyle w:val="Code"/>
        <w:rPr>
          <w:lang w:eastAsia="de-DE"/>
        </w:rPr>
      </w:pPr>
      <w:r w:rsidRPr="00485042">
        <w:rPr>
          <w:lang w:eastAsia="de-DE"/>
        </w:rPr>
        <w:t xml:space="preserve">                    AppDomain.GetCurrentThreadId());</w:t>
      </w:r>
    </w:p>
    <w:p w:rsidR="00485042" w:rsidRPr="00485042" w:rsidRDefault="00485042" w:rsidP="00485042">
      <w:pPr>
        <w:pStyle w:val="Code"/>
        <w:rPr>
          <w:lang w:eastAsia="de-DE"/>
        </w:rPr>
      </w:pPr>
      <w:r w:rsidRPr="00485042">
        <w:rPr>
          <w:lang w:eastAsia="de-DE"/>
        </w:rPr>
        <w:t xml:space="preserve">  }</w:t>
      </w:r>
    </w:p>
    <w:p w:rsidR="00485042" w:rsidRPr="00485042" w:rsidRDefault="00485042" w:rsidP="00485042">
      <w:pPr>
        <w:pStyle w:val="CodeLast"/>
        <w:rPr>
          <w:lang w:eastAsia="de-DE"/>
        </w:rPr>
      </w:pPr>
      <w:r w:rsidRPr="00485042">
        <w:rPr>
          <w:lang w:eastAsia="de-DE"/>
        </w:rPr>
        <w:t>&lt;/script&gt;</w:t>
      </w:r>
    </w:p>
    <w:p w:rsidR="004A6E56" w:rsidRDefault="00485042" w:rsidP="00215E53">
      <w:pPr>
        <w:pStyle w:val="BodyTextCont"/>
      </w:pPr>
      <w:r>
        <w:t xml:space="preserve">To </w:t>
      </w:r>
      <w:r w:rsidR="00C249BE">
        <w:t xml:space="preserve">test </w:t>
      </w:r>
      <w:r>
        <w:t>it</w:t>
      </w:r>
      <w:r w:rsidR="00804814">
        <w:t>,</w:t>
      </w:r>
      <w:r>
        <w:t xml:space="preserve"> open the page in </w:t>
      </w:r>
      <w:r w:rsidR="00804814">
        <w:t xml:space="preserve">a </w:t>
      </w:r>
      <w:r>
        <w:t>browser. Open the page in more browser window</w:t>
      </w:r>
      <w:r w:rsidR="00C249BE">
        <w:t>s</w:t>
      </w:r>
      <w:r>
        <w:t xml:space="preserve"> and refresh </w:t>
      </w:r>
      <w:r w:rsidR="00C249BE">
        <w:t xml:space="preserve">all </w:t>
      </w:r>
      <w:r>
        <w:t>the pages within the three second (3000 millisecond) period. You</w:t>
      </w:r>
      <w:r w:rsidR="00804814">
        <w:t>’ll</w:t>
      </w:r>
      <w:r>
        <w:t xml:space="preserve"> see that the thread ID exposed by the script </w:t>
      </w:r>
      <w:r w:rsidR="00804814">
        <w:t>changes</w:t>
      </w:r>
      <w:r>
        <w:t xml:space="preserve"> for each request. Once the period is over the next request </w:t>
      </w:r>
      <w:r w:rsidR="001B24DE">
        <w:t xml:space="preserve">receives </w:t>
      </w:r>
      <w:r>
        <w:t xml:space="preserve">a recycled thread </w:t>
      </w:r>
      <w:r w:rsidR="00256098">
        <w:t>from a previous request</w:t>
      </w:r>
      <w:r>
        <w:t xml:space="preserve">. </w:t>
      </w:r>
      <w:r w:rsidR="001B24DE">
        <w:t>S</w:t>
      </w:r>
      <w:r>
        <w:t xml:space="preserve">everal long running requests can fill the thread pool and </w:t>
      </w:r>
      <w:r w:rsidR="00256098">
        <w:t xml:space="preserve">easily </w:t>
      </w:r>
      <w:r>
        <w:t>reach the limit of 25 concurrent threads.</w:t>
      </w:r>
    </w:p>
    <w:p w:rsidR="00485042" w:rsidRPr="00A6190C" w:rsidRDefault="001B24DE" w:rsidP="00A6190C">
      <w:pPr>
        <w:pStyle w:val="BodyTextCont"/>
      </w:pPr>
      <w:r>
        <w:t>Removing</w:t>
      </w:r>
      <w:r w:rsidR="00A6190C">
        <w:t xml:space="preserve"> the </w:t>
      </w:r>
      <w:r w:rsidR="00A6190C" w:rsidRPr="00A6190C">
        <w:rPr>
          <w:rStyle w:val="CodeInline"/>
        </w:rPr>
        <w:t>Sleep</w:t>
      </w:r>
      <w:r w:rsidR="00A6190C">
        <w:t xml:space="preserve"> call </w:t>
      </w:r>
      <w:r w:rsidR="004D0168">
        <w:t xml:space="preserve">(Listing 2-9) </w:t>
      </w:r>
      <w:r>
        <w:t>will result in a</w:t>
      </w:r>
      <w:r w:rsidR="00A6190C">
        <w:t xml:space="preserve"> fast</w:t>
      </w:r>
      <w:r>
        <w:t>er</w:t>
      </w:r>
      <w:r w:rsidR="00A6190C">
        <w:t xml:space="preserve"> running page. </w:t>
      </w:r>
      <w:r>
        <w:t>Y</w:t>
      </w:r>
      <w:r w:rsidR="00A6190C">
        <w:t>ou w</w:t>
      </w:r>
      <w:r w:rsidR="004D0168">
        <w:t>o</w:t>
      </w:r>
      <w:r w:rsidR="00A6190C">
        <w:t xml:space="preserve">n’t be able to request the page again </w:t>
      </w:r>
      <w:r>
        <w:t>while the</w:t>
      </w:r>
      <w:r w:rsidR="00A6190C">
        <w:t xml:space="preserve"> server</w:t>
      </w:r>
      <w:r>
        <w:t xml:space="preserve"> is</w:t>
      </w:r>
      <w:r w:rsidR="00A6190C">
        <w:t xml:space="preserve"> handl</w:t>
      </w:r>
      <w:r>
        <w:t>ing</w:t>
      </w:r>
      <w:r w:rsidR="00A6190C">
        <w:t xml:space="preserve"> the previous one. </w:t>
      </w:r>
      <w:r w:rsidR="004D0168">
        <w:t>The thread IDs demonstrate that</w:t>
      </w:r>
      <w:r w:rsidR="00A6190C">
        <w:t xml:space="preserve"> all requests run on the same </w:t>
      </w:r>
      <w:proofErr w:type="gramStart"/>
      <w:r w:rsidR="00A6190C">
        <w:t>thread</w:t>
      </w:r>
      <w:r>
        <w:t>,</w:t>
      </w:r>
      <w:proofErr w:type="gramEnd"/>
      <w:r>
        <w:t xml:space="preserve"> and </w:t>
      </w:r>
      <w:r w:rsidR="00A6190C">
        <w:t>the thread pool is never filled up to its limit.</w:t>
      </w:r>
    </w:p>
    <w:p w:rsidR="00A6190C" w:rsidRDefault="00A6190C" w:rsidP="00A6190C">
      <w:pPr>
        <w:pStyle w:val="CodeCaption"/>
      </w:pPr>
      <w:r>
        <w:t xml:space="preserve">Listing </w:t>
      </w:r>
      <w:r w:rsidR="004D0168">
        <w:t>2-</w:t>
      </w:r>
      <w:r w:rsidR="0087096D">
        <w:fldChar w:fldCharType="begin"/>
      </w:r>
      <w:r w:rsidR="0087096D">
        <w:instrText xml:space="preserve"> SEQ Listing \* ARABIC </w:instrText>
      </w:r>
      <w:r w:rsidR="0087096D">
        <w:fldChar w:fldCharType="separate"/>
      </w:r>
      <w:r w:rsidR="007D7C75">
        <w:t>9</w:t>
      </w:r>
      <w:r w:rsidR="0087096D">
        <w:fldChar w:fldCharType="end"/>
      </w:r>
      <w:r>
        <w:t>. A simple page which perform</w:t>
      </w:r>
      <w:r w:rsidR="004D0168">
        <w:t>s</w:t>
      </w:r>
      <w:r>
        <w:t xml:space="preserve"> well (Threading/FastT</w:t>
      </w:r>
      <w:r w:rsidR="004D0168">
        <w:t>h</w:t>
      </w:r>
      <w:r>
        <w:t>read.aspx)</w:t>
      </w:r>
    </w:p>
    <w:p w:rsidR="00A6190C" w:rsidRPr="00485042" w:rsidRDefault="00A6190C" w:rsidP="00A6190C">
      <w:pPr>
        <w:pStyle w:val="CodeFirst"/>
        <w:rPr>
          <w:highlight w:val="yellow"/>
          <w:lang w:eastAsia="de-DE"/>
        </w:rPr>
      </w:pPr>
      <w:r w:rsidRPr="00485042">
        <w:rPr>
          <w:highlight w:val="yellow"/>
          <w:lang w:eastAsia="de-DE"/>
        </w:rPr>
        <w:t>&lt;%</w:t>
      </w:r>
      <w:r w:rsidRPr="00485042">
        <w:rPr>
          <w:lang w:eastAsia="de-DE"/>
        </w:rPr>
        <w:t xml:space="preserve">@ Page Language="C#" </w:t>
      </w:r>
      <w:r w:rsidRPr="00485042">
        <w:rPr>
          <w:highlight w:val="yellow"/>
          <w:lang w:eastAsia="de-DE"/>
        </w:rPr>
        <w:t>%&gt;</w:t>
      </w:r>
    </w:p>
    <w:p w:rsidR="00A6190C" w:rsidRPr="00485042" w:rsidRDefault="00A6190C" w:rsidP="00A6190C">
      <w:pPr>
        <w:pStyle w:val="Code"/>
        <w:rPr>
          <w:highlight w:val="yellow"/>
          <w:lang w:eastAsia="de-DE"/>
        </w:rPr>
      </w:pPr>
      <w:r w:rsidRPr="00485042">
        <w:rPr>
          <w:highlight w:val="yellow"/>
          <w:lang w:eastAsia="de-DE"/>
        </w:rPr>
        <w:t>&lt;%</w:t>
      </w:r>
      <w:r w:rsidRPr="00485042">
        <w:rPr>
          <w:lang w:eastAsia="de-DE"/>
        </w:rPr>
        <w:t xml:space="preserve">@ Import Namespace="System.Reflection" </w:t>
      </w:r>
      <w:r w:rsidRPr="00485042">
        <w:rPr>
          <w:highlight w:val="yellow"/>
          <w:lang w:eastAsia="de-DE"/>
        </w:rPr>
        <w:t>%&gt;</w:t>
      </w:r>
    </w:p>
    <w:p w:rsidR="00A6190C" w:rsidRPr="00485042" w:rsidRDefault="00A6190C" w:rsidP="00A6190C">
      <w:pPr>
        <w:pStyle w:val="Code"/>
        <w:rPr>
          <w:highlight w:val="yellow"/>
          <w:lang w:eastAsia="de-DE"/>
        </w:rPr>
      </w:pPr>
    </w:p>
    <w:p w:rsidR="00A6190C" w:rsidRPr="00485042" w:rsidRDefault="00A6190C" w:rsidP="00A6190C">
      <w:pPr>
        <w:pStyle w:val="Code"/>
        <w:rPr>
          <w:lang w:eastAsia="de-DE"/>
        </w:rPr>
      </w:pPr>
      <w:r w:rsidRPr="00485042">
        <w:rPr>
          <w:lang w:eastAsia="de-DE"/>
        </w:rPr>
        <w:t>&lt;script runat="server"&gt;</w:t>
      </w:r>
    </w:p>
    <w:p w:rsidR="00A6190C" w:rsidRPr="00485042" w:rsidRDefault="00A6190C" w:rsidP="00A6190C">
      <w:pPr>
        <w:pStyle w:val="Code"/>
        <w:rPr>
          <w:lang w:eastAsia="de-DE"/>
        </w:rPr>
      </w:pPr>
      <w:r w:rsidRPr="00485042">
        <w:rPr>
          <w:lang w:eastAsia="de-DE"/>
        </w:rPr>
        <w:t xml:space="preserve">  protected void Page_Load(object src, EventArgs e)</w:t>
      </w:r>
    </w:p>
    <w:p w:rsidR="00A6190C" w:rsidRPr="00485042" w:rsidRDefault="00A6190C" w:rsidP="00A6190C">
      <w:pPr>
        <w:pStyle w:val="Code"/>
        <w:rPr>
          <w:lang w:eastAsia="de-DE"/>
        </w:rPr>
      </w:pPr>
      <w:r w:rsidRPr="00485042">
        <w:rPr>
          <w:lang w:eastAsia="de-DE"/>
        </w:rPr>
        <w:t xml:space="preserve">  {</w:t>
      </w:r>
    </w:p>
    <w:p w:rsidR="00A6190C" w:rsidRPr="00485042" w:rsidRDefault="00A6190C" w:rsidP="00A6190C">
      <w:pPr>
        <w:pStyle w:val="Code"/>
        <w:rPr>
          <w:lang w:eastAsia="de-DE"/>
        </w:rPr>
      </w:pPr>
      <w:r w:rsidRPr="00485042">
        <w:rPr>
          <w:lang w:eastAsia="de-DE"/>
        </w:rPr>
        <w:t xml:space="preserve">    Response.Output.Write("</w:t>
      </w:r>
      <w:r w:rsidR="00E223E2">
        <w:rPr>
          <w:lang w:eastAsia="de-DE"/>
        </w:rPr>
        <w:t>Fast</w:t>
      </w:r>
      <w:r w:rsidRPr="00485042">
        <w:rPr>
          <w:lang w:eastAsia="de-DE"/>
        </w:rPr>
        <w:t xml:space="preserve"> Response, Thread ID={0}",</w:t>
      </w:r>
    </w:p>
    <w:p w:rsidR="00A6190C" w:rsidRPr="00485042" w:rsidRDefault="00A6190C" w:rsidP="00A6190C">
      <w:pPr>
        <w:pStyle w:val="Code"/>
        <w:rPr>
          <w:lang w:eastAsia="de-DE"/>
        </w:rPr>
      </w:pPr>
      <w:r w:rsidRPr="00485042">
        <w:rPr>
          <w:lang w:eastAsia="de-DE"/>
        </w:rPr>
        <w:t xml:space="preserve">                    AppDomain.GetCurrentThreadId());</w:t>
      </w:r>
    </w:p>
    <w:p w:rsidR="00A6190C" w:rsidRPr="00485042" w:rsidRDefault="00A6190C" w:rsidP="00A6190C">
      <w:pPr>
        <w:pStyle w:val="Code"/>
        <w:rPr>
          <w:lang w:eastAsia="de-DE"/>
        </w:rPr>
      </w:pPr>
      <w:r w:rsidRPr="00485042">
        <w:rPr>
          <w:lang w:eastAsia="de-DE"/>
        </w:rPr>
        <w:t xml:space="preserve">  }</w:t>
      </w:r>
    </w:p>
    <w:p w:rsidR="00A6190C" w:rsidRPr="00485042" w:rsidRDefault="00A6190C" w:rsidP="00A6190C">
      <w:pPr>
        <w:pStyle w:val="CodeLast"/>
        <w:rPr>
          <w:lang w:eastAsia="de-DE"/>
        </w:rPr>
      </w:pPr>
      <w:r w:rsidRPr="00485042">
        <w:rPr>
          <w:lang w:eastAsia="de-DE"/>
        </w:rPr>
        <w:t>&lt;/script&gt;</w:t>
      </w:r>
    </w:p>
    <w:p w:rsidR="00A6190C" w:rsidRDefault="00A6190C" w:rsidP="00A6190C">
      <w:pPr>
        <w:pStyle w:val="BodyTextCont"/>
      </w:pPr>
      <w:r>
        <w:t xml:space="preserve">Microsoft offers a stress test tool </w:t>
      </w:r>
      <w:r w:rsidR="001E1820">
        <w:t>fo</w:t>
      </w:r>
      <w:r w:rsidR="00215E53">
        <w:t>r</w:t>
      </w:r>
      <w:r>
        <w:t xml:space="preserve"> simulating multiple </w:t>
      </w:r>
      <w:r w:rsidR="00215E53">
        <w:t xml:space="preserve">concurrent </w:t>
      </w:r>
      <w:r>
        <w:t xml:space="preserve">requests even </w:t>
      </w:r>
      <w:r w:rsidR="00FC019D">
        <w:t xml:space="preserve">in </w:t>
      </w:r>
      <w:r>
        <w:t xml:space="preserve">the development environment. </w:t>
      </w:r>
      <w:commentRangeStart w:id="21"/>
      <w:r>
        <w:t xml:space="preserve">See </w:t>
      </w:r>
      <w:r w:rsidR="00CD1298">
        <w:t xml:space="preserve">the </w:t>
      </w:r>
      <w:r>
        <w:t>sidebar</w:t>
      </w:r>
      <w:r w:rsidR="00CD1298">
        <w:t xml:space="preserve"> about the</w:t>
      </w:r>
      <w:r w:rsidR="008157EA">
        <w:t xml:space="preserve"> Web Stress Tool</w:t>
      </w:r>
      <w:r>
        <w:t xml:space="preserve"> for more information.</w:t>
      </w:r>
      <w:commentRangeEnd w:id="21"/>
      <w:r w:rsidR="00FC019D">
        <w:rPr>
          <w:rStyle w:val="Kommentarzeichen"/>
        </w:rPr>
        <w:commentReference w:id="21"/>
      </w:r>
    </w:p>
    <w:p w:rsidR="00A6190C" w:rsidRDefault="00A6190C" w:rsidP="00A6190C">
      <w:pPr>
        <w:pStyle w:val="SBHead"/>
      </w:pPr>
      <w:r>
        <w:lastRenderedPageBreak/>
        <w:t>Web Stress TOOL</w:t>
      </w:r>
    </w:p>
    <w:p w:rsidR="00A6190C" w:rsidRDefault="00A6190C" w:rsidP="00A6190C">
      <w:pPr>
        <w:pStyle w:val="SBBodyFirst"/>
      </w:pPr>
      <w:r>
        <w:t xml:space="preserve">The web </w:t>
      </w:r>
      <w:r w:rsidR="00D0628E">
        <w:t xml:space="preserve">application </w:t>
      </w:r>
      <w:r>
        <w:t xml:space="preserve">stress tool can be </w:t>
      </w:r>
      <w:r w:rsidR="001376CC">
        <w:t>down</w:t>
      </w:r>
      <w:r>
        <w:t>loaded from:</w:t>
      </w:r>
    </w:p>
    <w:p w:rsidR="00A6190C" w:rsidRDefault="00A6190C" w:rsidP="00AF40C3">
      <w:pPr>
        <w:pStyle w:val="SBBulletFirst"/>
      </w:pPr>
      <w:r>
        <w:tab/>
        <w:t>*</w:t>
      </w:r>
      <w:r>
        <w:tab/>
      </w:r>
      <w:r w:rsidRPr="00A6190C">
        <w:t>http://www.microsoft.com/downloads/details.aspx?familyid=e2c0585a-062a-439e-a67d-75a89aa36495&amp;displaylang=en</w:t>
      </w:r>
    </w:p>
    <w:p w:rsidR="008157EA" w:rsidRDefault="00A6190C" w:rsidP="00A6190C">
      <w:pPr>
        <w:pStyle w:val="SBBody"/>
      </w:pPr>
      <w:r>
        <w:t>Unfortunat</w:t>
      </w:r>
      <w:r w:rsidR="001376CC">
        <w:t>e</w:t>
      </w:r>
      <w:r>
        <w:t xml:space="preserve">ly the tool is quite old and Microsoft </w:t>
      </w:r>
      <w:r w:rsidR="001376CC">
        <w:t xml:space="preserve">has not </w:t>
      </w:r>
      <w:r>
        <w:t>refresh</w:t>
      </w:r>
      <w:r w:rsidR="001376CC">
        <w:t>ed</w:t>
      </w:r>
      <w:r>
        <w:t xml:space="preserve"> it to support newer environments. So if you run it on Vista</w:t>
      </w:r>
      <w:r w:rsidR="001376CC">
        <w:t>,</w:t>
      </w:r>
      <w:r>
        <w:t xml:space="preserve"> a DLL </w:t>
      </w:r>
      <w:r w:rsidR="008157EA">
        <w:t xml:space="preserve">named </w:t>
      </w:r>
      <w:r>
        <w:t>m</w:t>
      </w:r>
      <w:r w:rsidR="008157EA">
        <w:t>s</w:t>
      </w:r>
      <w:r>
        <w:t>vcp</w:t>
      </w:r>
      <w:r w:rsidR="008157EA">
        <w:t>50.dll is missing. You may find the file on the web or you can safely copy it from the support files section provided with this book. Perform these steps to install the stress test tool:</w:t>
      </w:r>
    </w:p>
    <w:p w:rsidR="008157EA" w:rsidRDefault="00AF40C3" w:rsidP="00AF40C3">
      <w:pPr>
        <w:pStyle w:val="SBBullet"/>
      </w:pPr>
      <w:r>
        <w:tab/>
        <w:t>*</w:t>
      </w:r>
      <w:r>
        <w:tab/>
      </w:r>
      <w:r w:rsidR="008157EA">
        <w:t xml:space="preserve">Download </w:t>
      </w:r>
      <w:r w:rsidR="001376CC">
        <w:t xml:space="preserve">the </w:t>
      </w:r>
      <w:r w:rsidR="008157EA">
        <w:t xml:space="preserve">setup.exe from </w:t>
      </w:r>
      <w:r w:rsidR="001376CC">
        <w:t xml:space="preserve">the </w:t>
      </w:r>
      <w:r w:rsidR="008157EA">
        <w:t>address shown above</w:t>
      </w:r>
    </w:p>
    <w:p w:rsidR="008157EA" w:rsidRDefault="008157EA" w:rsidP="008157EA">
      <w:pPr>
        <w:pStyle w:val="SBBullet"/>
      </w:pPr>
      <w:r>
        <w:tab/>
        <w:t>*</w:t>
      </w:r>
      <w:r>
        <w:tab/>
        <w:t xml:space="preserve">Download msvcp50.dll from </w:t>
      </w:r>
      <w:r w:rsidR="00CD1298">
        <w:t xml:space="preserve">the </w:t>
      </w:r>
      <w:proofErr w:type="spellStart"/>
      <w:r>
        <w:t>Apress</w:t>
      </w:r>
      <w:proofErr w:type="spellEnd"/>
      <w:r>
        <w:t xml:space="preserve"> support web site</w:t>
      </w:r>
    </w:p>
    <w:p w:rsidR="008157EA" w:rsidRDefault="008157EA" w:rsidP="008157EA">
      <w:pPr>
        <w:pStyle w:val="SBBullet"/>
      </w:pPr>
      <w:r>
        <w:tab/>
        <w:t>*</w:t>
      </w:r>
      <w:r>
        <w:tab/>
        <w:t>Copy the unzipped file to folder %</w:t>
      </w:r>
      <w:proofErr w:type="spellStart"/>
      <w:r>
        <w:t>WinDir</w:t>
      </w:r>
      <w:proofErr w:type="spellEnd"/>
      <w:r>
        <w:t>%\system (</w:t>
      </w:r>
      <w:r w:rsidR="00CD1298">
        <w:t xml:space="preserve">you </w:t>
      </w:r>
      <w:r>
        <w:t xml:space="preserve">must run with higher </w:t>
      </w:r>
      <w:r w:rsidR="001376CC">
        <w:t>privileges</w:t>
      </w:r>
      <w:r>
        <w:t xml:space="preserve"> to do this). Note that this is really system, not system32!</w:t>
      </w:r>
    </w:p>
    <w:p w:rsidR="008157EA" w:rsidRDefault="008157EA" w:rsidP="008157EA">
      <w:pPr>
        <w:pStyle w:val="SBBullet"/>
      </w:pPr>
      <w:r>
        <w:tab/>
        <w:t>*</w:t>
      </w:r>
      <w:r>
        <w:tab/>
        <w:t>Install the stress test tool</w:t>
      </w:r>
    </w:p>
    <w:p w:rsidR="008157EA" w:rsidRPr="008157EA" w:rsidRDefault="008157EA" w:rsidP="008157EA">
      <w:pPr>
        <w:pStyle w:val="SBBullet"/>
      </w:pPr>
      <w:r>
        <w:tab/>
        <w:t>*</w:t>
      </w:r>
      <w:r>
        <w:tab/>
        <w:t xml:space="preserve">Run it </w:t>
      </w:r>
      <w:r w:rsidR="001B24DE">
        <w:t>once</w:t>
      </w:r>
      <w:r w:rsidR="00035FA6">
        <w:t xml:space="preserve"> to </w:t>
      </w:r>
      <w:r w:rsidR="001376CC">
        <w:t xml:space="preserve">check </w:t>
      </w:r>
      <w:r w:rsidR="00035FA6">
        <w:t>that</w:t>
      </w:r>
      <w:r w:rsidR="001376CC">
        <w:t xml:space="preserve"> it</w:t>
      </w:r>
      <w:r w:rsidR="00035FA6">
        <w:t>’s working</w:t>
      </w:r>
      <w:r>
        <w:t xml:space="preserve">. Start </w:t>
      </w:r>
      <w:r w:rsidR="001376CC">
        <w:t xml:space="preserve">it </w:t>
      </w:r>
      <w:r>
        <w:t>as</w:t>
      </w:r>
      <w:r w:rsidR="00CD1298">
        <w:t xml:space="preserve"> an</w:t>
      </w:r>
      <w:r>
        <w:t xml:space="preserve"> Administrator.</w:t>
      </w:r>
    </w:p>
    <w:p w:rsidR="008157EA" w:rsidRDefault="008157EA" w:rsidP="008157EA">
      <w:pPr>
        <w:pStyle w:val="SBBodyLast"/>
      </w:pPr>
      <w:r>
        <w:t xml:space="preserve">Now you can </w:t>
      </w:r>
      <w:r w:rsidR="001376CC">
        <w:t>use</w:t>
      </w:r>
      <w:r>
        <w:t xml:space="preserve"> the tool as </w:t>
      </w:r>
      <w:r w:rsidR="001376CC">
        <w:t xml:space="preserve">outlined </w:t>
      </w:r>
      <w:r>
        <w:t xml:space="preserve">in the </w:t>
      </w:r>
      <w:r w:rsidR="001376CC">
        <w:t xml:space="preserve">following </w:t>
      </w:r>
      <w:r>
        <w:t>sections.</w:t>
      </w:r>
    </w:p>
    <w:p w:rsidR="00A6190C" w:rsidRDefault="00A6190C" w:rsidP="008157EA">
      <w:pPr>
        <w:pStyle w:val="berschrift4"/>
      </w:pPr>
      <w:r>
        <w:t xml:space="preserve"> </w:t>
      </w:r>
      <w:r w:rsidR="008157EA">
        <w:t>Working with the Stress Test Tool</w:t>
      </w:r>
    </w:p>
    <w:p w:rsidR="008157EA" w:rsidRDefault="008157EA" w:rsidP="002F7C66">
      <w:pPr>
        <w:pStyle w:val="BodyTextFirst"/>
      </w:pPr>
      <w:r>
        <w:t xml:space="preserve">A stress test is what the name implies—your application is forced to handle as many requests as necessary to feel stressed. </w:t>
      </w:r>
      <w:r w:rsidR="00696CA0">
        <w:t>To walk</w:t>
      </w:r>
      <w:r w:rsidR="001B24DE">
        <w:t xml:space="preserve"> </w:t>
      </w:r>
      <w:r w:rsidR="00696CA0">
        <w:t>through this stress test, you</w:t>
      </w:r>
      <w:r w:rsidR="001B24DE">
        <w:t>’ll</w:t>
      </w:r>
      <w:r w:rsidR="00696CA0">
        <w:t xml:space="preserve"> need to set</w:t>
      </w:r>
      <w:r w:rsidR="00D51238">
        <w:t xml:space="preserve"> </w:t>
      </w:r>
      <w:r w:rsidR="00696CA0">
        <w:t>up</w:t>
      </w:r>
      <w:r w:rsidR="002F7C66">
        <w:t xml:space="preserve"> the pages shown above </w:t>
      </w:r>
      <w:r w:rsidR="00696CA0">
        <w:t xml:space="preserve">(Listings 2-8 and 2-9) </w:t>
      </w:r>
      <w:r w:rsidR="002F7C66">
        <w:t>within you</w:t>
      </w:r>
      <w:r w:rsidR="00696CA0">
        <w:t>r</w:t>
      </w:r>
      <w:r w:rsidR="002F7C66">
        <w:t xml:space="preserve"> IIS environment</w:t>
      </w:r>
      <w:r w:rsidR="001B24DE">
        <w:t>,</w:t>
      </w:r>
      <w:r w:rsidR="002F7C66">
        <w:t xml:space="preserve"> </w:t>
      </w:r>
      <w:r w:rsidR="00D51238">
        <w:t xml:space="preserve">which </w:t>
      </w:r>
      <w:r w:rsidR="002F7C66">
        <w:t>you’re able to run from</w:t>
      </w:r>
      <w:r w:rsidR="00D51238">
        <w:t xml:space="preserve"> a</w:t>
      </w:r>
      <w:r w:rsidR="002F7C66">
        <w:t xml:space="preserve"> browser manually. Follow the steps below to set</w:t>
      </w:r>
      <w:r w:rsidR="00D51238">
        <w:t xml:space="preserve"> </w:t>
      </w:r>
      <w:r w:rsidR="002F7C66">
        <w:t xml:space="preserve">up the script in the stress test tool. </w:t>
      </w:r>
      <w:r w:rsidR="00AF40C3">
        <w:t>I have</w:t>
      </w:r>
      <w:r w:rsidR="00745600">
        <w:t xml:space="preserve"> set</w:t>
      </w:r>
      <w:r w:rsidR="00AF40C3">
        <w:t xml:space="preserve"> IIS to use this path:</w:t>
      </w:r>
    </w:p>
    <w:p w:rsidR="002F7C66" w:rsidRDefault="002F7C66" w:rsidP="002F7C66">
      <w:pPr>
        <w:pStyle w:val="Query"/>
      </w:pPr>
      <w:r>
        <w:t>http://localhost/Threading/SlowThread.aspx</w:t>
      </w:r>
    </w:p>
    <w:p w:rsidR="002F7C66" w:rsidRPr="002F7C66" w:rsidRDefault="002F7C66" w:rsidP="002F7C66">
      <w:pPr>
        <w:pStyle w:val="Query"/>
      </w:pPr>
      <w:r>
        <w:t>http://localhost/Threading/FastThread.aspx</w:t>
      </w:r>
    </w:p>
    <w:p w:rsidR="002F7C66" w:rsidRDefault="00F001E6" w:rsidP="00F001E6">
      <w:pPr>
        <w:pStyle w:val="BodyTextCont"/>
      </w:pPr>
      <w:r>
        <w:t>First</w:t>
      </w:r>
      <w:r w:rsidR="001B24DE">
        <w:t>ly,</w:t>
      </w:r>
      <w:r>
        <w:t xml:space="preserve"> set</w:t>
      </w:r>
      <w:r w:rsidR="00D51238">
        <w:t xml:space="preserve"> </w:t>
      </w:r>
      <w:r>
        <w:t xml:space="preserve">up the </w:t>
      </w:r>
      <w:r w:rsidR="00AF40C3">
        <w:t xml:space="preserve">script by adding the content tree—the pages requested from </w:t>
      </w:r>
      <w:r w:rsidR="004F55CA">
        <w:t xml:space="preserve">the </w:t>
      </w:r>
      <w:r w:rsidR="00AF40C3">
        <w:t>tool.</w:t>
      </w:r>
    </w:p>
    <w:p w:rsidR="00F001E6" w:rsidRDefault="00F001E6" w:rsidP="00F001E6">
      <w:pPr>
        <w:pStyle w:val="Figure"/>
      </w:pPr>
      <w:r>
        <w:rPr>
          <w:noProof/>
          <w:lang w:val="de-DE" w:eastAsia="de-DE"/>
        </w:rPr>
        <w:lastRenderedPageBreak/>
        <w:drawing>
          <wp:inline distT="0" distB="0" distL="0" distR="0">
            <wp:extent cx="5486400" cy="3184525"/>
            <wp:effectExtent l="19050" t="0" r="0" b="0"/>
            <wp:docPr id="9" name="ASPEXTf0206.tif" descr="D:\UserData\jkrause\Documents\Meine Daten\Bücher\Fachbuchprojekte\ASP.NET Extensibility\Images\ASPEXTf020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EXTf0206.tif"/>
                    <pic:cNvPicPr/>
                  </pic:nvPicPr>
                  <pic:blipFill>
                    <a:blip r:link="rId18"/>
                    <a:stretch>
                      <a:fillRect/>
                    </a:stretch>
                  </pic:blipFill>
                  <pic:spPr>
                    <a:xfrm>
                      <a:off x="0" y="0"/>
                      <a:ext cx="5486400" cy="3184525"/>
                    </a:xfrm>
                    <a:prstGeom prst="rect">
                      <a:avLst/>
                    </a:prstGeom>
                  </pic:spPr>
                </pic:pic>
              </a:graphicData>
            </a:graphic>
          </wp:inline>
        </w:drawing>
      </w:r>
    </w:p>
    <w:p w:rsidR="00F001E6" w:rsidRDefault="00F001E6" w:rsidP="00F001E6">
      <w:pPr>
        <w:pStyle w:val="FigureCaption"/>
      </w:pPr>
      <w:r>
        <w:t xml:space="preserve">Figure </w:t>
      </w:r>
      <w:r w:rsidR="00696CA0">
        <w:t>2-</w:t>
      </w:r>
      <w:r w:rsidR="0087096D">
        <w:fldChar w:fldCharType="begin"/>
      </w:r>
      <w:r w:rsidR="0087096D">
        <w:instrText xml:space="preserve"> SEQ Figure \* ARABIC </w:instrText>
      </w:r>
      <w:r w:rsidR="0087096D">
        <w:fldChar w:fldCharType="separate"/>
      </w:r>
      <w:r w:rsidR="00F90893">
        <w:t>8</w:t>
      </w:r>
      <w:r w:rsidR="0087096D">
        <w:fldChar w:fldCharType="end"/>
      </w:r>
      <w:r>
        <w:t xml:space="preserve">. Set the content for </w:t>
      </w:r>
      <w:r w:rsidR="00696CA0">
        <w:t xml:space="preserve">a </w:t>
      </w:r>
      <w:r>
        <w:t>stress test</w:t>
      </w:r>
    </w:p>
    <w:p w:rsidR="00F001E6" w:rsidRPr="00F001E6" w:rsidRDefault="00F001E6" w:rsidP="00F001E6">
      <w:pPr>
        <w:pStyle w:val="BodyTextCont"/>
      </w:pPr>
      <w:r>
        <w:t>The content tree allows you to set the actions the tool performs several times. Alternatively</w:t>
      </w:r>
      <w:r w:rsidR="004F55CA">
        <w:t>,</w:t>
      </w:r>
      <w:r>
        <w:t xml:space="preserve"> you can record </w:t>
      </w:r>
      <w:r w:rsidR="004F55CA">
        <w:t xml:space="preserve">a </w:t>
      </w:r>
      <w:r>
        <w:t xml:space="preserve">session to </w:t>
      </w:r>
      <w:r w:rsidR="004F55CA">
        <w:t xml:space="preserve">save </w:t>
      </w:r>
      <w:r>
        <w:t xml:space="preserve">the page load action. However, </w:t>
      </w:r>
      <w:r w:rsidR="004F55CA">
        <w:t xml:space="preserve">in </w:t>
      </w:r>
      <w:r>
        <w:t>this script</w:t>
      </w:r>
      <w:r w:rsidR="001B24DE">
        <w:t>,</w:t>
      </w:r>
      <w:r>
        <w:t xml:space="preserve"> only one page is called using a GET co</w:t>
      </w:r>
      <w:r w:rsidR="00AF40C3">
        <w:t>mmand, so record</w:t>
      </w:r>
      <w:r w:rsidR="004F55CA">
        <w:t>ing is not necessary</w:t>
      </w:r>
      <w:r w:rsidR="00AF40C3">
        <w:t>.</w:t>
      </w:r>
    </w:p>
    <w:p w:rsidR="00F001E6" w:rsidRDefault="00F001E6" w:rsidP="00F001E6">
      <w:pPr>
        <w:pStyle w:val="Figure"/>
      </w:pPr>
      <w:r>
        <w:rPr>
          <w:noProof/>
          <w:lang w:val="de-DE" w:eastAsia="de-DE"/>
        </w:rPr>
        <w:drawing>
          <wp:inline distT="0" distB="0" distL="0" distR="0">
            <wp:extent cx="5486400" cy="3184525"/>
            <wp:effectExtent l="19050" t="0" r="0" b="0"/>
            <wp:docPr id="11" name="ASPEXTf0207.tif" descr="D:\UserData\jkrause\Documents\Meine Daten\Bücher\Fachbuchprojekte\ASP.NET Extensibility\Images\ASPEXTf020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EXTf0207.tif"/>
                    <pic:cNvPicPr/>
                  </pic:nvPicPr>
                  <pic:blipFill>
                    <a:blip r:link="rId19"/>
                    <a:stretch>
                      <a:fillRect/>
                    </a:stretch>
                  </pic:blipFill>
                  <pic:spPr>
                    <a:xfrm>
                      <a:off x="0" y="0"/>
                      <a:ext cx="5486400" cy="3184525"/>
                    </a:xfrm>
                    <a:prstGeom prst="rect">
                      <a:avLst/>
                    </a:prstGeom>
                  </pic:spPr>
                </pic:pic>
              </a:graphicData>
            </a:graphic>
          </wp:inline>
        </w:drawing>
      </w:r>
    </w:p>
    <w:p w:rsidR="00F001E6" w:rsidRDefault="00F001E6" w:rsidP="00F001E6">
      <w:pPr>
        <w:pStyle w:val="FigureCaption"/>
      </w:pPr>
      <w:r>
        <w:t>Figure</w:t>
      </w:r>
      <w:r w:rsidR="004F55CA">
        <w:t xml:space="preserve"> 2-</w:t>
      </w:r>
      <w:r>
        <w:t xml:space="preserve"> </w:t>
      </w:r>
      <w:r w:rsidR="0087096D">
        <w:fldChar w:fldCharType="begin"/>
      </w:r>
      <w:r w:rsidR="0087096D">
        <w:instrText xml:space="preserve"> SEQ Figure \* ARABIC </w:instrText>
      </w:r>
      <w:r w:rsidR="0087096D">
        <w:fldChar w:fldCharType="separate"/>
      </w:r>
      <w:r w:rsidR="00F90893">
        <w:t>9</w:t>
      </w:r>
      <w:r w:rsidR="0087096D">
        <w:fldChar w:fldCharType="end"/>
      </w:r>
      <w:r>
        <w:t>. Settings used to force the test</w:t>
      </w:r>
    </w:p>
    <w:p w:rsidR="004A6E56" w:rsidRDefault="00F001E6" w:rsidP="00215E53">
      <w:pPr>
        <w:pStyle w:val="BodyTextCont"/>
      </w:pPr>
      <w:r>
        <w:lastRenderedPageBreak/>
        <w:t xml:space="preserve">The settings define how the tool operates on the server. In </w:t>
      </w:r>
      <w:r w:rsidR="004F55CA">
        <w:t>F</w:t>
      </w:r>
      <w:r>
        <w:t>igure</w:t>
      </w:r>
      <w:r w:rsidR="004F55CA">
        <w:t xml:space="preserve"> 2-9</w:t>
      </w:r>
      <w:r>
        <w:t xml:space="preserve"> I set </w:t>
      </w:r>
      <w:r w:rsidR="004D5B72">
        <w:t xml:space="preserve">thirty </w:t>
      </w:r>
      <w:r>
        <w:t xml:space="preserve">threads, </w:t>
      </w:r>
      <w:r w:rsidR="004D5B72">
        <w:t xml:space="preserve">which </w:t>
      </w:r>
      <w:r w:rsidR="00AF40C3">
        <w:t>create</w:t>
      </w:r>
      <w:r>
        <w:t xml:space="preserve"> </w:t>
      </w:r>
      <w:r w:rsidR="004D5B72">
        <w:t xml:space="preserve">thirty </w:t>
      </w:r>
      <w:r>
        <w:t>concurrent request</w:t>
      </w:r>
      <w:r w:rsidR="00AF40C3">
        <w:t>s</w:t>
      </w:r>
      <w:r>
        <w:t xml:space="preserve">. This runs </w:t>
      </w:r>
      <w:r w:rsidR="004D5B72">
        <w:t>for twenty</w:t>
      </w:r>
      <w:r>
        <w:t xml:space="preserve"> seconds as </w:t>
      </w:r>
      <w:r w:rsidR="004D5B72">
        <w:t>quickly</w:t>
      </w:r>
      <w:r>
        <w:t xml:space="preserve"> as possible. There is no throttling and </w:t>
      </w:r>
      <w:r w:rsidR="004D5B72">
        <w:t xml:space="preserve">no </w:t>
      </w:r>
      <w:r>
        <w:t xml:space="preserve">other options </w:t>
      </w:r>
      <w:r w:rsidR="004D5B72">
        <w:t xml:space="preserve">are </w:t>
      </w:r>
      <w:r>
        <w:t xml:space="preserve">used. This is the configuration that should </w:t>
      </w:r>
      <w:r w:rsidR="004D5B72">
        <w:t xml:space="preserve">cause </w:t>
      </w:r>
      <w:r>
        <w:t xml:space="preserve">the server to </w:t>
      </w:r>
      <w:r w:rsidR="004D5B72">
        <w:t>create twenty</w:t>
      </w:r>
      <w:r w:rsidR="001B24DE">
        <w:t xml:space="preserve"> </w:t>
      </w:r>
      <w:r w:rsidR="004D5B72">
        <w:t xml:space="preserve">five </w:t>
      </w:r>
      <w:r>
        <w:t xml:space="preserve">threads </w:t>
      </w:r>
      <w:r w:rsidR="004D5B72">
        <w:t xml:space="preserve">and bring </w:t>
      </w:r>
      <w:r>
        <w:t>the thread pool to its limit.</w:t>
      </w:r>
    </w:p>
    <w:p w:rsidR="00893C59" w:rsidRDefault="008A2452" w:rsidP="00F001E6">
      <w:pPr>
        <w:pStyle w:val="BodyTextCont"/>
      </w:pPr>
      <w:r>
        <w:t xml:space="preserve">Table 2-2 shows the results of </w:t>
      </w:r>
      <w:r w:rsidR="00893C59">
        <w:t xml:space="preserve">some </w:t>
      </w:r>
      <w:r>
        <w:t xml:space="preserve">stress </w:t>
      </w:r>
      <w:r w:rsidR="00893C59">
        <w:t>tests</w:t>
      </w:r>
      <w:r w:rsidR="007943D7">
        <w:t>. Remember that there is a wide range of possible values</w:t>
      </w:r>
      <w:r>
        <w:t xml:space="preserve"> for response time</w:t>
      </w:r>
      <w:r w:rsidR="007943D7">
        <w:t xml:space="preserve"> depending on your machine, </w:t>
      </w:r>
      <w:r>
        <w:t xml:space="preserve">its </w:t>
      </w:r>
      <w:r w:rsidR="007943D7">
        <w:t>configuration, and</w:t>
      </w:r>
      <w:r>
        <w:t xml:space="preserve"> </w:t>
      </w:r>
      <w:r w:rsidR="00745600">
        <w:t>what</w:t>
      </w:r>
      <w:r w:rsidR="007943D7">
        <w:t xml:space="preserve"> other </w:t>
      </w:r>
      <w:r>
        <w:t>applications and services</w:t>
      </w:r>
      <w:r w:rsidR="00745600">
        <w:t xml:space="preserve"> are currently </w:t>
      </w:r>
      <w:r w:rsidR="001B24DE">
        <w:t>running</w:t>
      </w:r>
      <w:r w:rsidR="007943D7">
        <w:t xml:space="preserve">. It’s the </w:t>
      </w:r>
      <w:r w:rsidR="006A35C9">
        <w:t>relative</w:t>
      </w:r>
      <w:r w:rsidR="007943D7">
        <w:t xml:space="preserve"> values </w:t>
      </w:r>
      <w:r w:rsidR="006A35C9">
        <w:t>that are significant here</w:t>
      </w:r>
      <w:r w:rsidR="007943D7">
        <w:t>.</w:t>
      </w:r>
    </w:p>
    <w:p w:rsidR="007943D7" w:rsidRDefault="007943D7" w:rsidP="007943D7">
      <w:pPr>
        <w:pStyle w:val="TableCaption"/>
      </w:pPr>
      <w:r>
        <w:t xml:space="preserve">Table </w:t>
      </w:r>
      <w:r w:rsidR="006A35C9">
        <w:t>2-</w:t>
      </w:r>
      <w:r w:rsidR="0087096D">
        <w:fldChar w:fldCharType="begin"/>
      </w:r>
      <w:r w:rsidR="0087096D">
        <w:instrText xml:space="preserve"> SEQ Table \* ARABIC </w:instrText>
      </w:r>
      <w:r w:rsidR="0087096D">
        <w:fldChar w:fldCharType="separate"/>
      </w:r>
      <w:r w:rsidR="00BF4C07">
        <w:t>2</w:t>
      </w:r>
      <w:r w:rsidR="0087096D">
        <w:fldChar w:fldCharType="end"/>
      </w:r>
      <w:r>
        <w:t>. Test results using a</w:t>
      </w:r>
      <w:r w:rsidR="006A35C9">
        <w:t xml:space="preserve"> web</w:t>
      </w:r>
      <w:r>
        <w:t xml:space="preserve"> stress test tool</w:t>
      </w:r>
    </w:p>
    <w:tbl>
      <w:tblPr>
        <w:tblStyle w:val="Tabellenraster"/>
        <w:tblW w:w="0" w:type="auto"/>
        <w:tblInd w:w="720" w:type="dxa"/>
        <w:tblLook w:val="04A0" w:firstRow="1" w:lastRow="0" w:firstColumn="1" w:lastColumn="0" w:noHBand="0" w:noVBand="1"/>
      </w:tblPr>
      <w:tblGrid>
        <w:gridCol w:w="2008"/>
        <w:gridCol w:w="2121"/>
        <w:gridCol w:w="1986"/>
        <w:gridCol w:w="2021"/>
      </w:tblGrid>
      <w:tr w:rsidR="00326C88" w:rsidRPr="00326C88" w:rsidTr="00326C88">
        <w:tc>
          <w:tcPr>
            <w:tcW w:w="2195" w:type="dxa"/>
          </w:tcPr>
          <w:p w:rsidR="00326C88" w:rsidRPr="00326C88" w:rsidRDefault="00326C88" w:rsidP="004A46A9">
            <w:pPr>
              <w:pStyle w:val="TableHead"/>
              <w:pBdr>
                <w:top w:val="none" w:sz="0" w:space="0" w:color="auto"/>
              </w:pBdr>
              <w:ind w:left="0" w:firstLine="0"/>
            </w:pPr>
            <w:r w:rsidRPr="00326C88">
              <w:t>Threads</w:t>
            </w:r>
          </w:p>
        </w:tc>
        <w:tc>
          <w:tcPr>
            <w:tcW w:w="2195" w:type="dxa"/>
          </w:tcPr>
          <w:p w:rsidR="00326C88" w:rsidRPr="00326C88" w:rsidRDefault="00326C88" w:rsidP="004A46A9">
            <w:pPr>
              <w:pStyle w:val="TableHead"/>
              <w:pBdr>
                <w:top w:val="none" w:sz="0" w:space="0" w:color="auto"/>
              </w:pBdr>
              <w:ind w:left="0" w:firstLine="0"/>
            </w:pPr>
            <w:r w:rsidRPr="00326C88">
              <w:t>File</w:t>
            </w:r>
          </w:p>
        </w:tc>
        <w:tc>
          <w:tcPr>
            <w:tcW w:w="2195" w:type="dxa"/>
          </w:tcPr>
          <w:p w:rsidR="00326C88" w:rsidRPr="00326C88" w:rsidRDefault="00326C88" w:rsidP="004A46A9">
            <w:pPr>
              <w:pStyle w:val="TableHead"/>
              <w:pBdr>
                <w:top w:val="none" w:sz="0" w:space="0" w:color="auto"/>
              </w:pBdr>
              <w:ind w:left="0" w:firstLine="0"/>
            </w:pPr>
            <w:r w:rsidRPr="00326C88">
              <w:t>Hits</w:t>
            </w:r>
          </w:p>
        </w:tc>
        <w:tc>
          <w:tcPr>
            <w:tcW w:w="2195" w:type="dxa"/>
          </w:tcPr>
          <w:p w:rsidR="00326C88" w:rsidRPr="00326C88" w:rsidRDefault="00326C88" w:rsidP="004A46A9">
            <w:pPr>
              <w:pStyle w:val="TableHead"/>
              <w:pBdr>
                <w:top w:val="none" w:sz="0" w:space="0" w:color="auto"/>
              </w:pBdr>
              <w:ind w:left="0" w:firstLine="0"/>
            </w:pPr>
            <w:r w:rsidRPr="00326C88">
              <w:t xml:space="preserve">Average response time </w:t>
            </w:r>
          </w:p>
        </w:tc>
      </w:tr>
      <w:tr w:rsidR="00326C88" w:rsidRPr="00326C88" w:rsidTr="00326C88">
        <w:tc>
          <w:tcPr>
            <w:tcW w:w="2195" w:type="dxa"/>
          </w:tcPr>
          <w:p w:rsidR="00326C88" w:rsidRPr="00326C88" w:rsidRDefault="00326C88" w:rsidP="004A46A9">
            <w:pPr>
              <w:pStyle w:val="TableText"/>
            </w:pPr>
            <w:r w:rsidRPr="00326C88">
              <w:t>100</w:t>
            </w:r>
          </w:p>
        </w:tc>
        <w:tc>
          <w:tcPr>
            <w:tcW w:w="2195" w:type="dxa"/>
          </w:tcPr>
          <w:p w:rsidR="00326C88" w:rsidRPr="00326C88" w:rsidRDefault="00326C88" w:rsidP="004A46A9">
            <w:pPr>
              <w:pStyle w:val="TableText"/>
            </w:pPr>
            <w:r w:rsidRPr="00326C88">
              <w:t>FastThread.aspx</w:t>
            </w:r>
          </w:p>
        </w:tc>
        <w:tc>
          <w:tcPr>
            <w:tcW w:w="2195" w:type="dxa"/>
          </w:tcPr>
          <w:p w:rsidR="00326C88" w:rsidRPr="00326C88" w:rsidRDefault="00326C88" w:rsidP="004A46A9">
            <w:pPr>
              <w:pStyle w:val="TableText"/>
            </w:pPr>
            <w:r w:rsidRPr="00326C88">
              <w:t>21093</w:t>
            </w:r>
          </w:p>
        </w:tc>
        <w:tc>
          <w:tcPr>
            <w:tcW w:w="2195" w:type="dxa"/>
          </w:tcPr>
          <w:p w:rsidR="00326C88" w:rsidRPr="00326C88" w:rsidRDefault="00326C88" w:rsidP="004A46A9">
            <w:pPr>
              <w:pStyle w:val="TableText"/>
            </w:pPr>
            <w:r w:rsidRPr="00326C88">
              <w:t xml:space="preserve">45 </w:t>
            </w:r>
            <w:proofErr w:type="spellStart"/>
            <w:r w:rsidRPr="00326C88">
              <w:t>ms</w:t>
            </w:r>
            <w:proofErr w:type="spellEnd"/>
          </w:p>
        </w:tc>
      </w:tr>
      <w:tr w:rsidR="00326C88" w:rsidRPr="00326C88" w:rsidTr="00326C88">
        <w:tc>
          <w:tcPr>
            <w:tcW w:w="2195" w:type="dxa"/>
          </w:tcPr>
          <w:p w:rsidR="00326C88" w:rsidRPr="00326C88" w:rsidRDefault="00326C88" w:rsidP="004A46A9">
            <w:pPr>
              <w:pStyle w:val="TableText"/>
            </w:pPr>
            <w:r w:rsidRPr="00326C88">
              <w:t>20</w:t>
            </w:r>
          </w:p>
        </w:tc>
        <w:tc>
          <w:tcPr>
            <w:tcW w:w="2195" w:type="dxa"/>
          </w:tcPr>
          <w:p w:rsidR="00326C88" w:rsidRPr="00326C88" w:rsidRDefault="00326C88" w:rsidP="004A46A9">
            <w:pPr>
              <w:pStyle w:val="TableText"/>
            </w:pPr>
            <w:r w:rsidRPr="00326C88">
              <w:t>FastThread.aspx</w:t>
            </w:r>
          </w:p>
        </w:tc>
        <w:tc>
          <w:tcPr>
            <w:tcW w:w="2195" w:type="dxa"/>
          </w:tcPr>
          <w:p w:rsidR="00326C88" w:rsidRPr="00326C88" w:rsidRDefault="00326C88" w:rsidP="004A46A9">
            <w:pPr>
              <w:pStyle w:val="TableText"/>
            </w:pPr>
            <w:r w:rsidRPr="00326C88">
              <w:t>21034</w:t>
            </w:r>
          </w:p>
        </w:tc>
        <w:tc>
          <w:tcPr>
            <w:tcW w:w="2195" w:type="dxa"/>
          </w:tcPr>
          <w:p w:rsidR="00326C88" w:rsidRPr="00326C88" w:rsidRDefault="00326C88" w:rsidP="004A46A9">
            <w:pPr>
              <w:pStyle w:val="TableText"/>
            </w:pPr>
            <w:r w:rsidRPr="00326C88">
              <w:t xml:space="preserve">8.3 </w:t>
            </w:r>
            <w:proofErr w:type="spellStart"/>
            <w:r w:rsidRPr="00326C88">
              <w:t>ms</w:t>
            </w:r>
            <w:proofErr w:type="spellEnd"/>
          </w:p>
        </w:tc>
      </w:tr>
      <w:tr w:rsidR="00326C88" w:rsidRPr="00326C88" w:rsidTr="00326C88">
        <w:tc>
          <w:tcPr>
            <w:tcW w:w="2195" w:type="dxa"/>
          </w:tcPr>
          <w:p w:rsidR="00326C88" w:rsidRPr="00326C88" w:rsidRDefault="00326C88" w:rsidP="004A46A9">
            <w:pPr>
              <w:pStyle w:val="TableText"/>
            </w:pPr>
            <w:r w:rsidRPr="00326C88">
              <w:t>100</w:t>
            </w:r>
          </w:p>
        </w:tc>
        <w:tc>
          <w:tcPr>
            <w:tcW w:w="2195" w:type="dxa"/>
          </w:tcPr>
          <w:p w:rsidR="00326C88" w:rsidRPr="00326C88" w:rsidRDefault="00326C88" w:rsidP="004A46A9">
            <w:pPr>
              <w:pStyle w:val="TableText"/>
            </w:pPr>
            <w:r w:rsidRPr="00326C88">
              <w:t>SlowThread.aspx</w:t>
            </w:r>
          </w:p>
        </w:tc>
        <w:tc>
          <w:tcPr>
            <w:tcW w:w="2195" w:type="dxa"/>
          </w:tcPr>
          <w:p w:rsidR="00326C88" w:rsidRPr="00326C88" w:rsidRDefault="00326C88" w:rsidP="004A46A9">
            <w:pPr>
              <w:pStyle w:val="TableText"/>
            </w:pPr>
            <w:r w:rsidRPr="00326C88">
              <w:t>33</w:t>
            </w:r>
          </w:p>
        </w:tc>
        <w:tc>
          <w:tcPr>
            <w:tcW w:w="2195" w:type="dxa"/>
          </w:tcPr>
          <w:p w:rsidR="00326C88" w:rsidRPr="00326C88" w:rsidRDefault="00326C88" w:rsidP="004A46A9">
            <w:pPr>
              <w:pStyle w:val="TableText"/>
            </w:pPr>
            <w:r w:rsidRPr="00326C88">
              <w:t xml:space="preserve">6,108 </w:t>
            </w:r>
            <w:proofErr w:type="spellStart"/>
            <w:r w:rsidRPr="00326C88">
              <w:t>ms</w:t>
            </w:r>
            <w:proofErr w:type="spellEnd"/>
          </w:p>
        </w:tc>
      </w:tr>
      <w:tr w:rsidR="00326C88" w:rsidRPr="00326C88" w:rsidTr="00326C88">
        <w:tc>
          <w:tcPr>
            <w:tcW w:w="2195" w:type="dxa"/>
          </w:tcPr>
          <w:p w:rsidR="00326C88" w:rsidRPr="00326C88" w:rsidRDefault="00326C88" w:rsidP="004A46A9">
            <w:pPr>
              <w:pStyle w:val="TableTextLast"/>
              <w:pBdr>
                <w:bottom w:val="none" w:sz="0" w:space="0" w:color="auto"/>
              </w:pBdr>
            </w:pPr>
            <w:r w:rsidRPr="00326C88">
              <w:t>20</w:t>
            </w:r>
          </w:p>
        </w:tc>
        <w:tc>
          <w:tcPr>
            <w:tcW w:w="2195" w:type="dxa"/>
          </w:tcPr>
          <w:p w:rsidR="00326C88" w:rsidRPr="00326C88" w:rsidRDefault="00326C88" w:rsidP="004A46A9">
            <w:pPr>
              <w:pStyle w:val="TableTextLast"/>
              <w:pBdr>
                <w:bottom w:val="none" w:sz="0" w:space="0" w:color="auto"/>
              </w:pBdr>
            </w:pPr>
            <w:r w:rsidRPr="00326C88">
              <w:t>SlowThread.aspx</w:t>
            </w:r>
          </w:p>
        </w:tc>
        <w:tc>
          <w:tcPr>
            <w:tcW w:w="2195" w:type="dxa"/>
          </w:tcPr>
          <w:p w:rsidR="00326C88" w:rsidRPr="00326C88" w:rsidRDefault="00326C88" w:rsidP="004A46A9">
            <w:pPr>
              <w:pStyle w:val="TableTextLast"/>
              <w:pBdr>
                <w:bottom w:val="none" w:sz="0" w:space="0" w:color="auto"/>
              </w:pBdr>
            </w:pPr>
            <w:r w:rsidRPr="00326C88">
              <w:t>32</w:t>
            </w:r>
          </w:p>
        </w:tc>
        <w:tc>
          <w:tcPr>
            <w:tcW w:w="2195" w:type="dxa"/>
          </w:tcPr>
          <w:p w:rsidR="00326C88" w:rsidRPr="00326C88" w:rsidRDefault="00326C88" w:rsidP="004A46A9">
            <w:pPr>
              <w:pStyle w:val="TableTextLast"/>
              <w:pBdr>
                <w:bottom w:val="none" w:sz="0" w:space="0" w:color="auto"/>
              </w:pBdr>
            </w:pPr>
            <w:r w:rsidRPr="00326C88">
              <w:t xml:space="preserve">4,654 </w:t>
            </w:r>
            <w:proofErr w:type="spellStart"/>
            <w:r w:rsidRPr="00326C88">
              <w:t>ms</w:t>
            </w:r>
            <w:proofErr w:type="spellEnd"/>
          </w:p>
        </w:tc>
      </w:tr>
    </w:tbl>
    <w:p w:rsidR="00B11D10" w:rsidRDefault="001A3BB7" w:rsidP="007943D7">
      <w:pPr>
        <w:pStyle w:val="BodyTextCont"/>
      </w:pPr>
      <w:r>
        <w:t>T</w:t>
      </w:r>
      <w:r w:rsidR="007943D7">
        <w:t>hese results</w:t>
      </w:r>
      <w:r>
        <w:t xml:space="preserve"> are not surprising</w:t>
      </w:r>
      <w:r w:rsidR="007943D7">
        <w:t>. The server is</w:t>
      </w:r>
      <w:r>
        <w:t xml:space="preserve"> less</w:t>
      </w:r>
      <w:r w:rsidR="007943D7">
        <w:t xml:space="preserve"> able to handle the requests </w:t>
      </w:r>
      <w:r>
        <w:t xml:space="preserve">as the number of </w:t>
      </w:r>
      <w:r w:rsidR="007943D7">
        <w:t>parallel threads</w:t>
      </w:r>
      <w:r w:rsidR="00A07316">
        <w:t xml:space="preserve"> increases</w:t>
      </w:r>
      <w:r w:rsidR="007943D7">
        <w:t xml:space="preserve">. </w:t>
      </w:r>
      <w:r w:rsidR="001B24DE">
        <w:t>B</w:t>
      </w:r>
      <w:r w:rsidR="007943D7">
        <w:t>ecause we</w:t>
      </w:r>
      <w:r w:rsidR="001B24DE">
        <w:t>’re</w:t>
      </w:r>
      <w:r w:rsidR="007943D7">
        <w:t xml:space="preserve"> forc</w:t>
      </w:r>
      <w:r w:rsidR="001B24DE">
        <w:t>ing</w:t>
      </w:r>
      <w:r w:rsidR="007943D7">
        <w:t xml:space="preserve"> IIS to queue the requests</w:t>
      </w:r>
      <w:r w:rsidR="001B24DE">
        <w:t xml:space="preserve">, </w:t>
      </w:r>
      <w:r w:rsidR="007943D7">
        <w:t xml:space="preserve">this causes additional overhead. </w:t>
      </w:r>
      <w:commentRangeStart w:id="22"/>
      <w:r w:rsidR="00B11D10">
        <w:t xml:space="preserve">Running the client against both </w:t>
      </w:r>
      <w:r w:rsidR="007943D7">
        <w:t>F</w:t>
      </w:r>
      <w:r w:rsidR="00B11D10">
        <w:t>ast</w:t>
      </w:r>
      <w:r w:rsidR="007943D7">
        <w:t>Thread</w:t>
      </w:r>
      <w:r w:rsidR="00B11D10">
        <w:t xml:space="preserve">.aspx and </w:t>
      </w:r>
      <w:r w:rsidR="007943D7">
        <w:t>S</w:t>
      </w:r>
      <w:r w:rsidR="00B11D10">
        <w:t>low</w:t>
      </w:r>
      <w:r w:rsidR="007943D7">
        <w:t>Thread</w:t>
      </w:r>
      <w:r w:rsidR="00B11D10">
        <w:t xml:space="preserve">.aspx, however, reduces the average response time for </w:t>
      </w:r>
      <w:r w:rsidR="007943D7">
        <w:t>F</w:t>
      </w:r>
      <w:r w:rsidR="00B11D10">
        <w:t>ast</w:t>
      </w:r>
      <w:r w:rsidR="007943D7">
        <w:t>Thread</w:t>
      </w:r>
      <w:r w:rsidR="00B11D10">
        <w:t xml:space="preserve">.aspx requests to </w:t>
      </w:r>
      <w:r w:rsidR="00DF233A">
        <w:t>2</w:t>
      </w:r>
      <w:r w:rsidR="00B11D10">
        <w:t>.</w:t>
      </w:r>
      <w:r w:rsidR="00DF233A">
        <w:t>05</w:t>
      </w:r>
      <w:r w:rsidR="00B11D10">
        <w:t xml:space="preserve"> seconds</w:t>
      </w:r>
      <w:r w:rsidR="00DF233A">
        <w:t xml:space="preserve"> and only 98 hits being handled</w:t>
      </w:r>
      <w:r w:rsidR="00B11D10">
        <w:t>.</w:t>
      </w:r>
      <w:r w:rsidR="007943D7">
        <w:t xml:space="preserve"> </w:t>
      </w:r>
      <w:commentRangeEnd w:id="22"/>
      <w:r w:rsidR="00902994">
        <w:rPr>
          <w:rStyle w:val="Kommentarzeichen"/>
        </w:rPr>
        <w:commentReference w:id="22"/>
      </w:r>
      <w:r w:rsidR="009D3F5E">
        <w:t>For SlowThread.aspx</w:t>
      </w:r>
      <w:r w:rsidR="001B24DE">
        <w:t>, the</w:t>
      </w:r>
      <w:r w:rsidR="009D3F5E">
        <w:t xml:space="preserve"> </w:t>
      </w:r>
      <w:r w:rsidR="00A07316">
        <w:t>number of threads makes</w:t>
      </w:r>
      <w:r w:rsidR="009D3F5E">
        <w:t xml:space="preserve"> no significant difference. </w:t>
      </w:r>
      <w:r w:rsidR="007943D7">
        <w:t>This is the worst case—because of long running requests</w:t>
      </w:r>
      <w:r w:rsidR="001B24DE">
        <w:t>,</w:t>
      </w:r>
      <w:r w:rsidR="007943D7">
        <w:t xml:space="preserve"> fast ones are not served</w:t>
      </w:r>
      <w:r w:rsidR="00A07316">
        <w:t xml:space="preserve"> quickly</w:t>
      </w:r>
      <w:r w:rsidR="007943D7">
        <w:t xml:space="preserve">. Increasing the CPU power will not help. The slow page does not consume any CPU power because there is nothing to calculate. </w:t>
      </w:r>
      <w:r w:rsidR="00DF233A">
        <w:t>The delay you see is due to the saturation of the thread pool. Even the fast requests are queued until a thread is released.</w:t>
      </w:r>
    </w:p>
    <w:p w:rsidR="004A6E56" w:rsidRDefault="00A07316" w:rsidP="00215E53">
      <w:pPr>
        <w:pStyle w:val="BodyTextCont"/>
      </w:pPr>
      <w:r>
        <w:t xml:space="preserve">This demonstrates that </w:t>
      </w:r>
      <w:r w:rsidR="00442518">
        <w:t xml:space="preserve">some </w:t>
      </w:r>
      <w:r w:rsidR="009D3F5E">
        <w:t xml:space="preserve">pages can influence </w:t>
      </w:r>
      <w:r w:rsidR="00442518">
        <w:t xml:space="preserve">the performance of </w:t>
      </w:r>
      <w:r w:rsidR="009D3F5E">
        <w:t xml:space="preserve">other requests even if they have nothing to do with each other. </w:t>
      </w:r>
      <w:r w:rsidR="00442518">
        <w:t>W</w:t>
      </w:r>
      <w:r w:rsidR="009D3F5E">
        <w:t>hat is the solution</w:t>
      </w:r>
      <w:r w:rsidR="00442518">
        <w:t>?</w:t>
      </w:r>
      <w:r w:rsidR="009D3F5E">
        <w:t xml:space="preserve"> </w:t>
      </w:r>
    </w:p>
    <w:p w:rsidR="009D3F5E" w:rsidRDefault="009D3F5E" w:rsidP="007943D7">
      <w:pPr>
        <w:pStyle w:val="BodyTextCont"/>
      </w:pPr>
      <w:r>
        <w:t>I discussed</w:t>
      </w:r>
      <w:r w:rsidR="00AF40C3">
        <w:t xml:space="preserve"> previously</w:t>
      </w:r>
      <w:r>
        <w:t xml:space="preserve"> the </w:t>
      </w:r>
      <w:r w:rsidR="00442518">
        <w:t xml:space="preserve">various </w:t>
      </w:r>
      <w:r>
        <w:t xml:space="preserve">settings </w:t>
      </w:r>
      <w:r w:rsidR="00442518">
        <w:t>available for</w:t>
      </w:r>
      <w:r>
        <w:t xml:space="preserve"> improv</w:t>
      </w:r>
      <w:r w:rsidR="00442518">
        <w:t>ing</w:t>
      </w:r>
      <w:r>
        <w:t xml:space="preserve"> the system’s behavior. In the stress test I use</w:t>
      </w:r>
      <w:r w:rsidR="00442518">
        <w:t>d</w:t>
      </w:r>
      <w:r>
        <w:t xml:space="preserve"> 100 threads</w:t>
      </w:r>
      <w:r w:rsidR="001B24DE">
        <w:t>. I</w:t>
      </w:r>
      <w:r>
        <w:t>ncreasin</w:t>
      </w:r>
      <w:r w:rsidR="00AF40C3">
        <w:t xml:space="preserve">g the </w:t>
      </w:r>
      <w:r w:rsidR="00442518">
        <w:t>thread pool limits</w:t>
      </w:r>
      <w:r>
        <w:t xml:space="preserve"> migh</w:t>
      </w:r>
      <w:r w:rsidR="00AF40C3">
        <w:t>t help. However, the real world</w:t>
      </w:r>
      <w:r>
        <w:t xml:space="preserve"> </w:t>
      </w:r>
      <w:r w:rsidR="00442518">
        <w:t>does not have</w:t>
      </w:r>
      <w:r>
        <w:t xml:space="preserve"> a defined number of requests </w:t>
      </w:r>
      <w:r w:rsidR="00442518">
        <w:t>regularly arriving</w:t>
      </w:r>
      <w:r>
        <w:t>. Finding the right value is anything but easy. It could change depending on user behavior, server settings, network connection, and application code</w:t>
      </w:r>
      <w:r w:rsidR="001B24DE">
        <w:t xml:space="preserve">—which </w:t>
      </w:r>
      <w:proofErr w:type="gramStart"/>
      <w:r w:rsidR="001E1820">
        <w:t>means</w:t>
      </w:r>
      <w:proofErr w:type="gramEnd"/>
      <w:r w:rsidR="001B24DE">
        <w:t xml:space="preserve"> </w:t>
      </w:r>
      <w:r w:rsidR="00442518">
        <w:t>that there is no right answer</w:t>
      </w:r>
      <w:r w:rsidR="00B258A9">
        <w:t>.</w:t>
      </w:r>
    </w:p>
    <w:p w:rsidR="007943D7" w:rsidRDefault="00B258A9" w:rsidP="007943D7">
      <w:pPr>
        <w:pStyle w:val="BodyTextCont"/>
      </w:pPr>
      <w:r>
        <w:t>The solution we’re looking for should free the threads in</w:t>
      </w:r>
      <w:r w:rsidR="00411AB1">
        <w:t xml:space="preserve"> the</w:t>
      </w:r>
      <w:r>
        <w:t xml:space="preserve"> thread pool to hold the utilization low and have enough threads available</w:t>
      </w:r>
      <w:r w:rsidR="00411AB1">
        <w:t xml:space="preserve"> at</w:t>
      </w:r>
      <w:r>
        <w:t xml:space="preserve"> any time. In other words, each page should behave </w:t>
      </w:r>
      <w:r w:rsidR="00411AB1">
        <w:t>like</w:t>
      </w:r>
      <w:r>
        <w:t xml:space="preserve"> a fast running page. This brings us to asynchronous handlers. </w:t>
      </w:r>
    </w:p>
    <w:p w:rsidR="00B258A9" w:rsidRDefault="00B258A9" w:rsidP="00B258A9">
      <w:pPr>
        <w:pStyle w:val="NoteTipCaution"/>
      </w:pPr>
      <w:r>
        <w:t>Note:</w:t>
      </w:r>
      <w:r>
        <w:tab/>
        <w:t>The next chapter is dedicated the world of handlers and modules. Here we discuss only the portion directly related to threading issues. For more information about handler</w:t>
      </w:r>
      <w:r w:rsidR="00AF40C3">
        <w:t>s</w:t>
      </w:r>
      <w:r w:rsidR="001B24DE">
        <w:t>,</w:t>
      </w:r>
      <w:r>
        <w:t xml:space="preserve"> refer to chapter 3.</w:t>
      </w:r>
    </w:p>
    <w:p w:rsidR="00B11D10" w:rsidRDefault="00D23252" w:rsidP="00DF6A18">
      <w:pPr>
        <w:pStyle w:val="berschrift3"/>
      </w:pPr>
      <w:r>
        <w:lastRenderedPageBreak/>
        <w:t xml:space="preserve">Custom Thread Pool and </w:t>
      </w:r>
      <w:r w:rsidR="00B11D10">
        <w:t>Asynchronous Handlers</w:t>
      </w:r>
    </w:p>
    <w:p w:rsidR="00B258A9" w:rsidRDefault="00B11D10" w:rsidP="00B258A9">
      <w:pPr>
        <w:pStyle w:val="BodyTextFirst"/>
      </w:pPr>
      <w:r>
        <w:t xml:space="preserve">While most ASP.NET pages and handlers are serviced synchronously on threads drawn from the thread pool, it is possible to create handlers and </w:t>
      </w:r>
      <w:r w:rsidR="00B258A9">
        <w:t>pages</w:t>
      </w:r>
      <w:r>
        <w:t xml:space="preserve"> that service requests asynchronously. </w:t>
      </w:r>
    </w:p>
    <w:p w:rsidR="00B11D10" w:rsidRDefault="00B11D10" w:rsidP="00B258A9">
      <w:pPr>
        <w:pStyle w:val="BodyTextFirst"/>
      </w:pPr>
      <w:r>
        <w:t xml:space="preserve">Asynchronous handlers implement the </w:t>
      </w:r>
      <w:proofErr w:type="spellStart"/>
      <w:r w:rsidRPr="00B258A9">
        <w:rPr>
          <w:rStyle w:val="CodeInline"/>
        </w:rPr>
        <w:t>IHttpAsyncHandler</w:t>
      </w:r>
      <w:proofErr w:type="spellEnd"/>
      <w:r>
        <w:t xml:space="preserve"> interface, which derives from </w:t>
      </w:r>
      <w:proofErr w:type="spellStart"/>
      <w:r w:rsidRPr="00B258A9">
        <w:rPr>
          <w:rStyle w:val="CodeInline"/>
        </w:rPr>
        <w:t>IHttpHandler</w:t>
      </w:r>
      <w:proofErr w:type="spellEnd"/>
      <w:r w:rsidR="00B258A9">
        <w:t>.</w:t>
      </w:r>
      <w:r>
        <w:t xml:space="preserve"> </w:t>
      </w:r>
    </w:p>
    <w:p w:rsidR="00B258A9" w:rsidRDefault="00B258A9" w:rsidP="00B258A9">
      <w:pPr>
        <w:pStyle w:val="CodeCaption"/>
      </w:pPr>
      <w:r>
        <w:t xml:space="preserve">Listing </w:t>
      </w:r>
      <w:r w:rsidR="00411AB1">
        <w:t>2-</w:t>
      </w:r>
      <w:r w:rsidR="0087096D">
        <w:fldChar w:fldCharType="begin"/>
      </w:r>
      <w:r w:rsidR="0087096D">
        <w:instrText xml:space="preserve"> SEQ Listing \* ARABIC </w:instrText>
      </w:r>
      <w:r w:rsidR="0087096D">
        <w:fldChar w:fldCharType="separate"/>
      </w:r>
      <w:r w:rsidR="007D7C75">
        <w:t>10</w:t>
      </w:r>
      <w:r w:rsidR="0087096D">
        <w:fldChar w:fldCharType="end"/>
      </w:r>
      <w:r>
        <w:t>. Definition of the IHttpAsynchHandler interface</w:t>
      </w:r>
    </w:p>
    <w:p w:rsidR="00B11D10" w:rsidRDefault="00B11D10" w:rsidP="00B258A9">
      <w:pPr>
        <w:pStyle w:val="CodeFirst"/>
      </w:pPr>
      <w:r>
        <w:t>public interface IHttpAsyncHandler : IHttpHandler</w:t>
      </w:r>
    </w:p>
    <w:p w:rsidR="00B11D10" w:rsidRDefault="00B11D10" w:rsidP="00B258A9">
      <w:pPr>
        <w:pStyle w:val="Code"/>
      </w:pPr>
      <w:r>
        <w:t>{</w:t>
      </w:r>
    </w:p>
    <w:p w:rsidR="00B11D10" w:rsidRDefault="00B11D10" w:rsidP="00B258A9">
      <w:pPr>
        <w:pStyle w:val="Code"/>
      </w:pPr>
      <w:r>
        <w:t xml:space="preserve">  IAsyncResult BeginProcessRequest(HttpContext ctx,</w:t>
      </w:r>
    </w:p>
    <w:p w:rsidR="00B11D10" w:rsidRDefault="00B11D10" w:rsidP="00B258A9">
      <w:pPr>
        <w:pStyle w:val="Code"/>
      </w:pPr>
      <w:r>
        <w:t xml:space="preserve">                                   AsyncCallback cb, </w:t>
      </w:r>
    </w:p>
    <w:p w:rsidR="00B11D10" w:rsidRDefault="00B11D10" w:rsidP="00B258A9">
      <w:pPr>
        <w:pStyle w:val="Code"/>
      </w:pPr>
      <w:r>
        <w:t xml:space="preserve">                                   object obj);</w:t>
      </w:r>
    </w:p>
    <w:p w:rsidR="00B11D10" w:rsidRDefault="00B11D10" w:rsidP="00B258A9">
      <w:pPr>
        <w:pStyle w:val="Code"/>
      </w:pPr>
      <w:r>
        <w:t xml:space="preserve">  void EndProcessRequest(IAsyncResult ar);</w:t>
      </w:r>
    </w:p>
    <w:p w:rsidR="00B11D10" w:rsidRDefault="00B11D10" w:rsidP="00B258A9">
      <w:pPr>
        <w:pStyle w:val="CodeLast"/>
      </w:pPr>
      <w:r>
        <w:t>}</w:t>
      </w:r>
    </w:p>
    <w:p w:rsidR="00B11D10" w:rsidRDefault="00B258A9" w:rsidP="00A70620">
      <w:pPr>
        <w:pStyle w:val="BodyTextCont"/>
      </w:pPr>
      <w:r>
        <w:t xml:space="preserve">The interface follows the typical pattern for asynchronous actions—it has a method </w:t>
      </w:r>
      <w:r w:rsidR="001B24DE">
        <w:t xml:space="preserve">for </w:t>
      </w:r>
      <w:r>
        <w:t>indicat</w:t>
      </w:r>
      <w:r w:rsidR="001B24DE">
        <w:t>ing</w:t>
      </w:r>
      <w:r>
        <w:t xml:space="preserve"> the beginning and one </w:t>
      </w:r>
      <w:r w:rsidR="001B24DE">
        <w:t xml:space="preserve">for </w:t>
      </w:r>
      <w:r>
        <w:t>indicat</w:t>
      </w:r>
      <w:r w:rsidR="001B24DE">
        <w:t>ing</w:t>
      </w:r>
      <w:r>
        <w:t xml:space="preserve"> the end of a process. Usually handlers have a method </w:t>
      </w:r>
      <w:r w:rsidR="001B24DE">
        <w:t xml:space="preserve">named </w:t>
      </w:r>
      <w:proofErr w:type="spellStart"/>
      <w:r w:rsidRPr="00B258A9">
        <w:rPr>
          <w:rStyle w:val="CodeInline"/>
        </w:rPr>
        <w:t>ProcessRequest</w:t>
      </w:r>
      <w:proofErr w:type="spellEnd"/>
      <w:r>
        <w:t>. Instead of calling this method</w:t>
      </w:r>
      <w:r w:rsidR="00411AB1">
        <w:t>,</w:t>
      </w:r>
      <w:r>
        <w:t xml:space="preserve"> the asynchronous handler calls the </w:t>
      </w:r>
      <w:proofErr w:type="spellStart"/>
      <w:r w:rsidRPr="00B258A9">
        <w:rPr>
          <w:rStyle w:val="CodeInline"/>
        </w:rPr>
        <w:t>BeginProcessRequest</w:t>
      </w:r>
      <w:proofErr w:type="spellEnd"/>
      <w:r>
        <w:t xml:space="preserve"> method. In this method</w:t>
      </w:r>
      <w:r w:rsidR="001B24DE">
        <w:t>,</w:t>
      </w:r>
      <w:r>
        <w:t xml:space="preserve"> you launch a new thread and</w:t>
      </w:r>
      <w:r w:rsidR="00AF40C3">
        <w:t xml:space="preserve"> </w:t>
      </w:r>
      <w:r w:rsidR="001B24DE">
        <w:t>manage things,</w:t>
      </w:r>
      <w:r w:rsidR="00AF40C3">
        <w:t xml:space="preserve"> which </w:t>
      </w:r>
      <w:r w:rsidR="001B1C66">
        <w:t xml:space="preserve">can </w:t>
      </w:r>
      <w:r w:rsidR="00AF40C3">
        <w:t>take</w:t>
      </w:r>
      <w:r w:rsidR="001B1C66">
        <w:t xml:space="preserve"> some</w:t>
      </w:r>
      <w:r w:rsidR="00AF40C3">
        <w:t xml:space="preserve"> time</w:t>
      </w:r>
      <w:r>
        <w:t>. The method returns immediately</w:t>
      </w:r>
      <w:r w:rsidR="00411AB1">
        <w:t>,</w:t>
      </w:r>
      <w:r>
        <w:t xml:space="preserve"> </w:t>
      </w:r>
      <w:r w:rsidR="001B24DE">
        <w:t>providing</w:t>
      </w:r>
      <w:r>
        <w:t xml:space="preserve"> a reference to a</w:t>
      </w:r>
      <w:r w:rsidR="00A70620">
        <w:t>n</w:t>
      </w:r>
      <w:r>
        <w:t xml:space="preserve"> </w:t>
      </w:r>
      <w:proofErr w:type="spellStart"/>
      <w:r w:rsidRPr="00B258A9">
        <w:rPr>
          <w:rStyle w:val="CodeInline"/>
        </w:rPr>
        <w:t>IAsyncResult</w:t>
      </w:r>
      <w:proofErr w:type="spellEnd"/>
      <w:r>
        <w:t xml:space="preserve"> instance. </w:t>
      </w:r>
      <w:r w:rsidR="00A70620">
        <w:t xml:space="preserve">This frees the thread from the thread pool. </w:t>
      </w:r>
      <w:r w:rsidR="001B24DE">
        <w:t>A</w:t>
      </w:r>
      <w:r w:rsidR="00A70620">
        <w:t xml:space="preserve"> new thread is </w:t>
      </w:r>
      <w:r w:rsidR="001B24DE">
        <w:t xml:space="preserve">then </w:t>
      </w:r>
      <w:r w:rsidR="00A70620">
        <w:t>used to perform the long running action. When the internal (or private) thread returns</w:t>
      </w:r>
      <w:r w:rsidR="00411AB1">
        <w:t>,</w:t>
      </w:r>
      <w:r w:rsidR="00A70620">
        <w:t xml:space="preserve"> the </w:t>
      </w:r>
      <w:proofErr w:type="spellStart"/>
      <w:r w:rsidR="00A70620" w:rsidRPr="00AF40C3">
        <w:rPr>
          <w:rStyle w:val="CodeInline"/>
        </w:rPr>
        <w:t>EndProcessRequest</w:t>
      </w:r>
      <w:proofErr w:type="spellEnd"/>
      <w:r w:rsidR="00A70620">
        <w:t xml:space="preserve"> method is called. The </w:t>
      </w:r>
      <w:proofErr w:type="spellStart"/>
      <w:r w:rsidR="00A70620" w:rsidRPr="00A70620">
        <w:rPr>
          <w:rStyle w:val="CodeInline"/>
        </w:rPr>
        <w:t>IAsyncResult</w:t>
      </w:r>
      <w:proofErr w:type="spellEnd"/>
      <w:r w:rsidR="00A70620">
        <w:t xml:space="preserve"> instance is handed over </w:t>
      </w:r>
      <w:r w:rsidR="001B24DE">
        <w:t xml:space="preserve">in order </w:t>
      </w:r>
      <w:r w:rsidR="00A70620">
        <w:t>to parameterize the call.</w:t>
      </w:r>
      <w:r>
        <w:t xml:space="preserve"> </w:t>
      </w:r>
      <w:r w:rsidR="00411AB1">
        <w:t>C</w:t>
      </w:r>
      <w:r w:rsidR="00A70620">
        <w:t>leanup action</w:t>
      </w:r>
      <w:r w:rsidR="00411AB1">
        <w:t>s,</w:t>
      </w:r>
      <w:r w:rsidR="00A70620">
        <w:t xml:space="preserve"> </w:t>
      </w:r>
      <w:r w:rsidR="00411AB1">
        <w:t xml:space="preserve">such as </w:t>
      </w:r>
      <w:r w:rsidR="00A70620">
        <w:t>closing a database connection</w:t>
      </w:r>
      <w:r w:rsidR="00411AB1">
        <w:t>,</w:t>
      </w:r>
      <w:r w:rsidR="00A70620">
        <w:t xml:space="preserve"> </w:t>
      </w:r>
      <w:r w:rsidR="00411AB1">
        <w:t xml:space="preserve">are best </w:t>
      </w:r>
      <w:r w:rsidR="00A70620">
        <w:t>place</w:t>
      </w:r>
      <w:r w:rsidR="00411AB1">
        <w:t>d</w:t>
      </w:r>
      <w:r w:rsidR="00A70620">
        <w:t xml:space="preserve"> here. </w:t>
      </w:r>
    </w:p>
    <w:p w:rsidR="00B11D10" w:rsidRDefault="00B11D10" w:rsidP="00DF6A18">
      <w:pPr>
        <w:pStyle w:val="berschrift4"/>
      </w:pPr>
      <w:r>
        <w:t>Asynchronous Handler with a Delegate</w:t>
      </w:r>
    </w:p>
    <w:p w:rsidR="00A70620" w:rsidRDefault="00A70620" w:rsidP="00A70620">
      <w:pPr>
        <w:pStyle w:val="BodyTextFirst"/>
      </w:pPr>
      <w:r>
        <w:t xml:space="preserve">Creating an asynchronous handler with a delegate is the most common </w:t>
      </w:r>
      <w:r w:rsidR="00FA11AE">
        <w:t>approach</w:t>
      </w:r>
      <w:r>
        <w:t xml:space="preserve">. Delegates called with </w:t>
      </w:r>
      <w:proofErr w:type="spellStart"/>
      <w:r w:rsidRPr="00A70620">
        <w:rPr>
          <w:rStyle w:val="CodeInline"/>
        </w:rPr>
        <w:t>BeginInvoke</w:t>
      </w:r>
      <w:proofErr w:type="spellEnd"/>
      <w:r>
        <w:t xml:space="preserve"> implicitly create a new thread. </w:t>
      </w:r>
    </w:p>
    <w:p w:rsidR="00B11D10" w:rsidRDefault="00A21559" w:rsidP="00A21559">
      <w:pPr>
        <w:pStyle w:val="CodeCaption"/>
      </w:pPr>
      <w:r>
        <w:t xml:space="preserve">Listing </w:t>
      </w:r>
      <w:r w:rsidR="001B1C66">
        <w:t>2-</w:t>
      </w:r>
      <w:r w:rsidR="0087096D">
        <w:fldChar w:fldCharType="begin"/>
      </w:r>
      <w:r w:rsidR="0087096D">
        <w:instrText xml:space="preserve"> SEQ Listing \* ARABIC </w:instrText>
      </w:r>
      <w:r w:rsidR="0087096D">
        <w:fldChar w:fldCharType="separate"/>
      </w:r>
      <w:r w:rsidR="007D7C75">
        <w:t>11</w:t>
      </w:r>
      <w:r w:rsidR="0087096D">
        <w:fldChar w:fldCharType="end"/>
      </w:r>
      <w:r>
        <w:t>. A handler using IHttpAsyncHandler</w:t>
      </w:r>
    </w:p>
    <w:p w:rsidR="00A21559" w:rsidRPr="00A21559" w:rsidRDefault="00A21559" w:rsidP="00A21559">
      <w:pPr>
        <w:pStyle w:val="CodeFirst"/>
        <w:rPr>
          <w:highlight w:val="yellow"/>
          <w:lang w:eastAsia="de-DE"/>
        </w:rPr>
      </w:pPr>
      <w:r w:rsidRPr="00A21559">
        <w:rPr>
          <w:highlight w:val="yellow"/>
          <w:lang w:eastAsia="de-DE"/>
        </w:rPr>
        <w:t>&lt;%</w:t>
      </w:r>
      <w:r w:rsidRPr="00A21559">
        <w:rPr>
          <w:lang w:eastAsia="de-DE"/>
        </w:rPr>
        <w:t xml:space="preserve">@ WebHandler Language="C#" Class="Apress.Threading.AsyncHandlers.AsyncHandler" </w:t>
      </w:r>
      <w:r w:rsidRPr="00A21559">
        <w:rPr>
          <w:highlight w:val="yellow"/>
          <w:lang w:eastAsia="de-DE"/>
        </w:rPr>
        <w:t>%&gt;</w:t>
      </w:r>
    </w:p>
    <w:p w:rsidR="00A21559" w:rsidRPr="00A21559" w:rsidRDefault="00A21559" w:rsidP="00A21559">
      <w:pPr>
        <w:pStyle w:val="Code"/>
        <w:rPr>
          <w:highlight w:val="yellow"/>
          <w:lang w:eastAsia="de-DE"/>
        </w:rPr>
      </w:pPr>
    </w:p>
    <w:p w:rsidR="00A21559" w:rsidRPr="00A21559" w:rsidRDefault="00A21559" w:rsidP="00A21559">
      <w:pPr>
        <w:pStyle w:val="Code"/>
        <w:rPr>
          <w:lang w:eastAsia="de-DE"/>
        </w:rPr>
      </w:pPr>
      <w:r w:rsidRPr="00A21559">
        <w:rPr>
          <w:lang w:eastAsia="de-DE"/>
        </w:rPr>
        <w:t>using System;</w:t>
      </w:r>
    </w:p>
    <w:p w:rsidR="00A21559" w:rsidRPr="00A21559" w:rsidRDefault="00A21559" w:rsidP="00A21559">
      <w:pPr>
        <w:pStyle w:val="Code"/>
        <w:rPr>
          <w:lang w:eastAsia="de-DE"/>
        </w:rPr>
      </w:pPr>
      <w:r w:rsidRPr="00A21559">
        <w:rPr>
          <w:lang w:eastAsia="de-DE"/>
        </w:rPr>
        <w:t>using System.Web;</w:t>
      </w:r>
    </w:p>
    <w:p w:rsidR="00A21559" w:rsidRPr="00A21559" w:rsidRDefault="00A21559" w:rsidP="00A21559">
      <w:pPr>
        <w:pStyle w:val="Code"/>
        <w:rPr>
          <w:lang w:eastAsia="de-DE"/>
        </w:rPr>
      </w:pPr>
      <w:r w:rsidRPr="00A21559">
        <w:rPr>
          <w:lang w:eastAsia="de-DE"/>
        </w:rPr>
        <w:t>using System.Threading;</w:t>
      </w:r>
    </w:p>
    <w:p w:rsidR="00A21559" w:rsidRPr="00A21559" w:rsidRDefault="00A21559" w:rsidP="00A21559">
      <w:pPr>
        <w:pStyle w:val="Code"/>
        <w:rPr>
          <w:lang w:eastAsia="de-DE"/>
        </w:rPr>
      </w:pPr>
      <w:r w:rsidRPr="00A21559">
        <w:rPr>
          <w:lang w:eastAsia="de-DE"/>
        </w:rPr>
        <w:t>using System.Diagnostics;</w:t>
      </w:r>
    </w:p>
    <w:p w:rsidR="00A21559" w:rsidRPr="00A21559" w:rsidRDefault="00A21559" w:rsidP="00A21559">
      <w:pPr>
        <w:pStyle w:val="Code"/>
        <w:rPr>
          <w:lang w:eastAsia="de-DE"/>
        </w:rPr>
      </w:pPr>
      <w:r w:rsidRPr="00A21559">
        <w:rPr>
          <w:lang w:eastAsia="de-DE"/>
        </w:rPr>
        <w:t>using System.Reflection;</w:t>
      </w:r>
    </w:p>
    <w:p w:rsidR="00A21559" w:rsidRPr="00A21559" w:rsidRDefault="00A21559" w:rsidP="00A21559">
      <w:pPr>
        <w:pStyle w:val="Code"/>
        <w:rPr>
          <w:lang w:eastAsia="de-DE"/>
        </w:rPr>
      </w:pPr>
    </w:p>
    <w:p w:rsidR="00A21559" w:rsidRPr="00A21559" w:rsidRDefault="00A21559" w:rsidP="00A21559">
      <w:pPr>
        <w:pStyle w:val="Code"/>
        <w:rPr>
          <w:lang w:eastAsia="de-DE"/>
        </w:rPr>
      </w:pPr>
      <w:r w:rsidRPr="00A21559">
        <w:rPr>
          <w:lang w:eastAsia="de-DE"/>
        </w:rPr>
        <w:t>namespace Apress.Threading.AsyncHandlers</w:t>
      </w:r>
    </w:p>
    <w:p w:rsidR="00A21559" w:rsidRPr="00A21559" w:rsidRDefault="00A21559" w:rsidP="00A21559">
      <w:pPr>
        <w:pStyle w:val="Code"/>
        <w:rPr>
          <w:lang w:eastAsia="de-DE"/>
        </w:rPr>
      </w:pPr>
      <w:r w:rsidRPr="00A21559">
        <w:rPr>
          <w:lang w:eastAsia="de-DE"/>
        </w:rPr>
        <w:t>{</w:t>
      </w:r>
    </w:p>
    <w:p w:rsidR="00A21559" w:rsidRPr="00A21559" w:rsidRDefault="00A21559" w:rsidP="00A21559">
      <w:pPr>
        <w:pStyle w:val="Code"/>
        <w:rPr>
          <w:lang w:eastAsia="de-DE"/>
        </w:rPr>
      </w:pPr>
    </w:p>
    <w:p w:rsidR="00A21559" w:rsidRPr="00A21559" w:rsidRDefault="00A21559" w:rsidP="00A21559">
      <w:pPr>
        <w:pStyle w:val="Code"/>
        <w:rPr>
          <w:lang w:eastAsia="de-DE"/>
        </w:rPr>
      </w:pPr>
      <w:r w:rsidRPr="00A21559">
        <w:rPr>
          <w:lang w:eastAsia="de-DE"/>
        </w:rPr>
        <w:t xml:space="preserve">    public delegate void ProcessRequestDelegate(HttpContext ctx);</w:t>
      </w:r>
    </w:p>
    <w:p w:rsidR="00A21559" w:rsidRPr="00A21559" w:rsidRDefault="00A21559" w:rsidP="00A21559">
      <w:pPr>
        <w:pStyle w:val="Code"/>
        <w:rPr>
          <w:lang w:eastAsia="de-DE"/>
        </w:rPr>
      </w:pPr>
    </w:p>
    <w:p w:rsidR="00A21559" w:rsidRPr="00A21559" w:rsidRDefault="00A21559" w:rsidP="00A21559">
      <w:pPr>
        <w:pStyle w:val="Code"/>
        <w:rPr>
          <w:lang w:eastAsia="de-DE"/>
        </w:rPr>
      </w:pPr>
      <w:r w:rsidRPr="00A21559">
        <w:rPr>
          <w:lang w:eastAsia="de-DE"/>
        </w:rPr>
        <w:t xml:space="preserve">    public class AsyncHandler : IHttpAsyncHandler</w:t>
      </w:r>
    </w:p>
    <w:p w:rsidR="00A21559" w:rsidRPr="00A21559" w:rsidRDefault="00A21559" w:rsidP="00A21559">
      <w:pPr>
        <w:pStyle w:val="Code"/>
        <w:rPr>
          <w:lang w:eastAsia="de-DE"/>
        </w:rPr>
      </w:pPr>
      <w:r w:rsidRPr="00A21559">
        <w:rPr>
          <w:lang w:eastAsia="de-DE"/>
        </w:rPr>
        <w:t xml:space="preserve">    {</w:t>
      </w:r>
    </w:p>
    <w:p w:rsidR="00A21559" w:rsidRPr="00A21559" w:rsidRDefault="00A21559" w:rsidP="00A21559">
      <w:pPr>
        <w:pStyle w:val="Code"/>
        <w:rPr>
          <w:lang w:eastAsia="de-DE"/>
        </w:rPr>
      </w:pPr>
      <w:r w:rsidRPr="00A21559">
        <w:rPr>
          <w:lang w:eastAsia="de-DE"/>
        </w:rPr>
        <w:lastRenderedPageBreak/>
        <w:t xml:space="preserve">        public void ProcessRequest(HttpContext ctx)</w:t>
      </w:r>
    </w:p>
    <w:p w:rsidR="00A21559" w:rsidRPr="00A21559" w:rsidRDefault="00A21559" w:rsidP="00A21559">
      <w:pPr>
        <w:pStyle w:val="Code"/>
        <w:rPr>
          <w:lang w:eastAsia="de-DE"/>
        </w:rPr>
      </w:pPr>
      <w:r w:rsidRPr="00A21559">
        <w:rPr>
          <w:lang w:eastAsia="de-DE"/>
        </w:rPr>
        <w:t xml:space="preserve">        {</w:t>
      </w:r>
    </w:p>
    <w:p w:rsidR="00A21559" w:rsidRPr="00A21559" w:rsidRDefault="00A21559" w:rsidP="00A21559">
      <w:pPr>
        <w:pStyle w:val="Code"/>
        <w:rPr>
          <w:lang w:eastAsia="de-DE"/>
        </w:rPr>
      </w:pPr>
      <w:r w:rsidRPr="00A21559">
        <w:rPr>
          <w:lang w:eastAsia="de-DE"/>
        </w:rPr>
        <w:t xml:space="preserve">            System.Threading.Thread.Sleep(2000);</w:t>
      </w:r>
    </w:p>
    <w:p w:rsidR="00A21559" w:rsidRPr="00A21559" w:rsidRDefault="00A21559" w:rsidP="00A21559">
      <w:pPr>
        <w:pStyle w:val="Code"/>
        <w:rPr>
          <w:lang w:eastAsia="de-DE"/>
        </w:rPr>
      </w:pPr>
      <w:r w:rsidRPr="00A21559">
        <w:rPr>
          <w:lang w:eastAsia="de-DE"/>
        </w:rPr>
        <w:t xml:space="preserve">            ctx.Response.Output.Write(</w:t>
      </w:r>
    </w:p>
    <w:p w:rsidR="00A21559" w:rsidRPr="00A21559" w:rsidRDefault="00A21559" w:rsidP="00A21559">
      <w:pPr>
        <w:pStyle w:val="Code"/>
        <w:rPr>
          <w:lang w:eastAsia="de-DE"/>
        </w:rPr>
      </w:pPr>
      <w:r w:rsidRPr="00A21559">
        <w:rPr>
          <w:lang w:eastAsia="de-DE"/>
        </w:rPr>
        <w:t xml:space="preserve">                         "Async Delegate, Thread ID={0}",</w:t>
      </w:r>
    </w:p>
    <w:p w:rsidR="00A21559" w:rsidRPr="00A21559" w:rsidRDefault="00A21559" w:rsidP="00A21559">
      <w:pPr>
        <w:pStyle w:val="Code"/>
        <w:rPr>
          <w:lang w:eastAsia="de-DE"/>
        </w:rPr>
      </w:pPr>
      <w:r w:rsidRPr="00A21559">
        <w:rPr>
          <w:lang w:eastAsia="de-DE"/>
        </w:rPr>
        <w:t xml:space="preserve">                         AppDomain.GetCurrentThreadId());</w:t>
      </w:r>
    </w:p>
    <w:p w:rsidR="00A21559" w:rsidRPr="00A21559" w:rsidRDefault="00A21559" w:rsidP="00A21559">
      <w:pPr>
        <w:pStyle w:val="Code"/>
        <w:rPr>
          <w:lang w:eastAsia="de-DE"/>
        </w:rPr>
      </w:pPr>
      <w:r w:rsidRPr="00A21559">
        <w:rPr>
          <w:lang w:eastAsia="de-DE"/>
        </w:rPr>
        <w:t xml:space="preserve">        }</w:t>
      </w:r>
    </w:p>
    <w:p w:rsidR="00A21559" w:rsidRPr="00A21559" w:rsidRDefault="00A21559" w:rsidP="00A21559">
      <w:pPr>
        <w:pStyle w:val="Code"/>
        <w:rPr>
          <w:lang w:eastAsia="de-DE"/>
        </w:rPr>
      </w:pPr>
    </w:p>
    <w:p w:rsidR="00A21559" w:rsidRPr="00A21559" w:rsidRDefault="00A21559" w:rsidP="00A21559">
      <w:pPr>
        <w:pStyle w:val="Code"/>
        <w:rPr>
          <w:lang w:eastAsia="de-DE"/>
        </w:rPr>
      </w:pPr>
      <w:r w:rsidRPr="00A21559">
        <w:rPr>
          <w:lang w:eastAsia="de-DE"/>
        </w:rPr>
        <w:t xml:space="preserve">        public bool IsReusable</w:t>
      </w:r>
    </w:p>
    <w:p w:rsidR="00A21559" w:rsidRPr="00A21559" w:rsidRDefault="00A21559" w:rsidP="00A21559">
      <w:pPr>
        <w:pStyle w:val="Code"/>
        <w:rPr>
          <w:lang w:eastAsia="de-DE"/>
        </w:rPr>
      </w:pPr>
      <w:r w:rsidRPr="00A21559">
        <w:rPr>
          <w:lang w:eastAsia="de-DE"/>
        </w:rPr>
        <w:t xml:space="preserve">        {</w:t>
      </w:r>
    </w:p>
    <w:p w:rsidR="00A21559" w:rsidRPr="00A21559" w:rsidRDefault="00A21559" w:rsidP="00A21559">
      <w:pPr>
        <w:pStyle w:val="Code"/>
        <w:rPr>
          <w:lang w:eastAsia="de-DE"/>
        </w:rPr>
      </w:pPr>
      <w:r w:rsidRPr="00A21559">
        <w:rPr>
          <w:lang w:eastAsia="de-DE"/>
        </w:rPr>
        <w:t xml:space="preserve">            get { return true; }</w:t>
      </w:r>
    </w:p>
    <w:p w:rsidR="00A21559" w:rsidRPr="00A21559" w:rsidRDefault="00A21559" w:rsidP="00A21559">
      <w:pPr>
        <w:pStyle w:val="Code"/>
        <w:rPr>
          <w:lang w:eastAsia="de-DE"/>
        </w:rPr>
      </w:pPr>
      <w:r w:rsidRPr="00A21559">
        <w:rPr>
          <w:lang w:eastAsia="de-DE"/>
        </w:rPr>
        <w:t xml:space="preserve">        }</w:t>
      </w:r>
    </w:p>
    <w:p w:rsidR="00A21559" w:rsidRPr="00A21559" w:rsidRDefault="00A21559" w:rsidP="00A21559">
      <w:pPr>
        <w:pStyle w:val="Code"/>
        <w:rPr>
          <w:lang w:eastAsia="de-DE"/>
        </w:rPr>
      </w:pPr>
    </w:p>
    <w:p w:rsidR="00A21559" w:rsidRDefault="00A21559" w:rsidP="00A21559">
      <w:pPr>
        <w:pStyle w:val="Code"/>
        <w:rPr>
          <w:lang w:eastAsia="de-DE"/>
        </w:rPr>
      </w:pPr>
      <w:r w:rsidRPr="00A21559">
        <w:rPr>
          <w:lang w:eastAsia="de-DE"/>
        </w:rPr>
        <w:t xml:space="preserve">        public IAsyncResult BeginProcessRequest(HttpContext ctx, </w:t>
      </w:r>
      <w:r>
        <w:rPr>
          <w:lang w:eastAsia="de-DE"/>
        </w:rPr>
        <w:sym w:font="Wingdings" w:char="F0C3"/>
      </w:r>
    </w:p>
    <w:p w:rsidR="00A21559" w:rsidRDefault="00A21559" w:rsidP="00A21559">
      <w:pPr>
        <w:pStyle w:val="Code"/>
        <w:rPr>
          <w:lang w:eastAsia="de-DE"/>
        </w:rPr>
      </w:pPr>
      <w:r>
        <w:rPr>
          <w:lang w:eastAsia="de-DE"/>
        </w:rPr>
        <w:t xml:space="preserve">                                                 </w:t>
      </w:r>
      <w:r w:rsidRPr="00A21559">
        <w:rPr>
          <w:lang w:eastAsia="de-DE"/>
        </w:rPr>
        <w:t xml:space="preserve">AsyncCallback cb, </w:t>
      </w:r>
      <w:r>
        <w:rPr>
          <w:lang w:eastAsia="de-DE"/>
        </w:rPr>
        <w:sym w:font="Wingdings" w:char="F0C3"/>
      </w:r>
    </w:p>
    <w:p w:rsidR="00A21559" w:rsidRPr="00A21559" w:rsidRDefault="00A21559" w:rsidP="00A21559">
      <w:pPr>
        <w:pStyle w:val="Code"/>
        <w:rPr>
          <w:lang w:eastAsia="de-DE"/>
        </w:rPr>
      </w:pPr>
      <w:r>
        <w:rPr>
          <w:lang w:eastAsia="de-DE"/>
        </w:rPr>
        <w:t xml:space="preserve">                                                 </w:t>
      </w:r>
      <w:r w:rsidRPr="00A21559">
        <w:rPr>
          <w:lang w:eastAsia="de-DE"/>
        </w:rPr>
        <w:t>object obj)</w:t>
      </w:r>
    </w:p>
    <w:p w:rsidR="00A21559" w:rsidRPr="00A21559" w:rsidRDefault="00A21559" w:rsidP="00A21559">
      <w:pPr>
        <w:pStyle w:val="Code"/>
        <w:rPr>
          <w:lang w:eastAsia="de-DE"/>
        </w:rPr>
      </w:pPr>
      <w:r w:rsidRPr="00A21559">
        <w:rPr>
          <w:lang w:eastAsia="de-DE"/>
        </w:rPr>
        <w:t xml:space="preserve">        {</w:t>
      </w:r>
    </w:p>
    <w:p w:rsidR="00A21559" w:rsidRPr="00A21559" w:rsidRDefault="00A21559" w:rsidP="00A21559">
      <w:pPr>
        <w:pStyle w:val="Code"/>
        <w:rPr>
          <w:lang w:eastAsia="de-DE"/>
        </w:rPr>
      </w:pPr>
      <w:r w:rsidRPr="00A21559">
        <w:rPr>
          <w:lang w:eastAsia="de-DE"/>
        </w:rPr>
        <w:t xml:space="preserve">            ProcessRequestDelegate prg = new ProcessRequestDelegate(ProcessRequest);</w:t>
      </w:r>
    </w:p>
    <w:p w:rsidR="00A21559" w:rsidRPr="00A21559" w:rsidRDefault="00A21559" w:rsidP="00A21559">
      <w:pPr>
        <w:pStyle w:val="Code"/>
        <w:rPr>
          <w:lang w:eastAsia="de-DE"/>
        </w:rPr>
      </w:pPr>
      <w:r w:rsidRPr="00A21559">
        <w:rPr>
          <w:lang w:eastAsia="de-DE"/>
        </w:rPr>
        <w:t xml:space="preserve">            return prg.BeginInvoke(ctx, cb, obj);</w:t>
      </w:r>
    </w:p>
    <w:p w:rsidR="00A21559" w:rsidRPr="00A21559" w:rsidRDefault="00A21559" w:rsidP="00A21559">
      <w:pPr>
        <w:pStyle w:val="Code"/>
        <w:rPr>
          <w:lang w:eastAsia="de-DE"/>
        </w:rPr>
      </w:pPr>
      <w:r w:rsidRPr="00A21559">
        <w:rPr>
          <w:lang w:eastAsia="de-DE"/>
        </w:rPr>
        <w:t xml:space="preserve">        }</w:t>
      </w:r>
    </w:p>
    <w:p w:rsidR="00A21559" w:rsidRPr="00A21559" w:rsidRDefault="00A21559" w:rsidP="00A21559">
      <w:pPr>
        <w:pStyle w:val="Code"/>
        <w:rPr>
          <w:lang w:eastAsia="de-DE"/>
        </w:rPr>
      </w:pPr>
    </w:p>
    <w:p w:rsidR="00A21559" w:rsidRPr="00A21559" w:rsidRDefault="00A21559" w:rsidP="00A21559">
      <w:pPr>
        <w:pStyle w:val="Code"/>
        <w:rPr>
          <w:lang w:eastAsia="de-DE"/>
        </w:rPr>
      </w:pPr>
      <w:r w:rsidRPr="00A21559">
        <w:rPr>
          <w:lang w:eastAsia="de-DE"/>
        </w:rPr>
        <w:t xml:space="preserve">        public void EndProcessRequest(IAsyncResult ar)</w:t>
      </w:r>
    </w:p>
    <w:p w:rsidR="00A21559" w:rsidRPr="003B582F" w:rsidRDefault="00A21559" w:rsidP="00A21559">
      <w:pPr>
        <w:pStyle w:val="Code"/>
        <w:rPr>
          <w:lang w:eastAsia="de-DE"/>
        </w:rPr>
      </w:pPr>
      <w:r w:rsidRPr="00A21559">
        <w:rPr>
          <w:lang w:eastAsia="de-DE"/>
        </w:rPr>
        <w:t xml:space="preserve">        </w:t>
      </w:r>
      <w:r w:rsidRPr="003B582F">
        <w:rPr>
          <w:lang w:eastAsia="de-DE"/>
        </w:rPr>
        <w:t>{</w:t>
      </w:r>
    </w:p>
    <w:p w:rsidR="00A21559" w:rsidRPr="003B582F" w:rsidRDefault="00A21559" w:rsidP="00A21559">
      <w:pPr>
        <w:pStyle w:val="Code"/>
        <w:rPr>
          <w:lang w:eastAsia="de-DE"/>
        </w:rPr>
      </w:pPr>
      <w:r w:rsidRPr="003B582F">
        <w:rPr>
          <w:lang w:eastAsia="de-DE"/>
        </w:rPr>
        <w:t xml:space="preserve">        }</w:t>
      </w:r>
    </w:p>
    <w:p w:rsidR="00A21559" w:rsidRPr="003B582F" w:rsidRDefault="00A21559" w:rsidP="00A21559">
      <w:pPr>
        <w:pStyle w:val="Code"/>
        <w:rPr>
          <w:lang w:eastAsia="de-DE"/>
        </w:rPr>
      </w:pPr>
      <w:r w:rsidRPr="003B582F">
        <w:rPr>
          <w:lang w:eastAsia="de-DE"/>
        </w:rPr>
        <w:t xml:space="preserve">    }</w:t>
      </w:r>
    </w:p>
    <w:p w:rsidR="00A21559" w:rsidRPr="003B582F" w:rsidRDefault="00A21559" w:rsidP="00A21559">
      <w:pPr>
        <w:pStyle w:val="CodeLast"/>
        <w:rPr>
          <w:lang w:eastAsia="de-DE"/>
        </w:rPr>
      </w:pPr>
      <w:r w:rsidRPr="003B582F">
        <w:rPr>
          <w:lang w:eastAsia="de-DE"/>
        </w:rPr>
        <w:t>}</w:t>
      </w:r>
    </w:p>
    <w:p w:rsidR="00A21559" w:rsidRDefault="00A21559" w:rsidP="00A21559">
      <w:pPr>
        <w:pStyle w:val="BodyTextCont"/>
      </w:pPr>
      <w:r>
        <w:t xml:space="preserve">Call this handler by using </w:t>
      </w:r>
      <w:r w:rsidR="009F2602">
        <w:t xml:space="preserve">a </w:t>
      </w:r>
      <w:r>
        <w:t>browser</w:t>
      </w:r>
      <w:r w:rsidR="00BD3989">
        <w:t>,</w:t>
      </w:r>
      <w:r>
        <w:t xml:space="preserve"> as before</w:t>
      </w:r>
      <w:r w:rsidR="00BD3989">
        <w:t>,</w:t>
      </w:r>
      <w:r>
        <w:t xml:space="preserve"> to test that</w:t>
      </w:r>
      <w:r w:rsidR="009F2602">
        <w:t xml:space="preserve"> it</w:t>
      </w:r>
      <w:r>
        <w:t>’s running properly:</w:t>
      </w:r>
    </w:p>
    <w:p w:rsidR="00A21559" w:rsidRDefault="00A21559" w:rsidP="00A21559">
      <w:pPr>
        <w:pStyle w:val="Query"/>
      </w:pPr>
      <w:r w:rsidRPr="00A21559">
        <w:t>http://</w:t>
      </w:r>
      <w:r>
        <w:t>localhost</w:t>
      </w:r>
      <w:r w:rsidRPr="00A21559">
        <w:t>/Threading/AsyncThreadDelegate.ashx</w:t>
      </w:r>
    </w:p>
    <w:p w:rsidR="00A21559" w:rsidRDefault="00A21559" w:rsidP="00A21559">
      <w:pPr>
        <w:pStyle w:val="BodyTextCont"/>
      </w:pPr>
      <w:r>
        <w:t xml:space="preserve">The process starts with the method </w:t>
      </w:r>
      <w:proofErr w:type="spellStart"/>
      <w:r w:rsidRPr="00A21559">
        <w:rPr>
          <w:rStyle w:val="CodeInline"/>
        </w:rPr>
        <w:t>BeginProcessRequest</w:t>
      </w:r>
      <w:proofErr w:type="spellEnd"/>
      <w:r>
        <w:t xml:space="preserve">. Using the delegate and its </w:t>
      </w:r>
      <w:proofErr w:type="spellStart"/>
      <w:r w:rsidRPr="00A21559">
        <w:rPr>
          <w:rStyle w:val="CodeInline"/>
        </w:rPr>
        <w:t>BeginInvoke</w:t>
      </w:r>
      <w:proofErr w:type="spellEnd"/>
      <w:r>
        <w:t xml:space="preserve"> method</w:t>
      </w:r>
      <w:r w:rsidR="00BD3989">
        <w:t>,</w:t>
      </w:r>
      <w:r>
        <w:t xml:space="preserve"> the method </w:t>
      </w:r>
      <w:proofErr w:type="spellStart"/>
      <w:r w:rsidRPr="00A21559">
        <w:rPr>
          <w:rStyle w:val="CodeInline"/>
        </w:rPr>
        <w:t>ProcessRequest</w:t>
      </w:r>
      <w:proofErr w:type="spellEnd"/>
      <w:r>
        <w:t xml:space="preserve"> is called. Then the </w:t>
      </w:r>
      <w:r w:rsidRPr="00A21559">
        <w:rPr>
          <w:rStyle w:val="CodeInline"/>
        </w:rPr>
        <w:t>Sleep</w:t>
      </w:r>
      <w:r>
        <w:t xml:space="preserve"> method simulates something long running without perform</w:t>
      </w:r>
      <w:r w:rsidR="009F2602">
        <w:t>ing</w:t>
      </w:r>
      <w:r>
        <w:t xml:space="preserve"> anything on the CPU. Because there is nothing to </w:t>
      </w:r>
      <w:r w:rsidR="00273CCC">
        <w:t xml:space="preserve">clean up, no code is </w:t>
      </w:r>
      <w:proofErr w:type="gramStart"/>
      <w:r w:rsidR="00273CCC">
        <w:t xml:space="preserve">required  </w:t>
      </w:r>
      <w:r>
        <w:t>in</w:t>
      </w:r>
      <w:proofErr w:type="gramEnd"/>
      <w:r>
        <w:t xml:space="preserve"> </w:t>
      </w:r>
      <w:proofErr w:type="spellStart"/>
      <w:r w:rsidRPr="00A21559">
        <w:rPr>
          <w:rStyle w:val="CodeInline"/>
        </w:rPr>
        <w:t>EndProcessRequest</w:t>
      </w:r>
      <w:proofErr w:type="spellEnd"/>
      <w:r>
        <w:t>.</w:t>
      </w:r>
    </w:p>
    <w:p w:rsidR="00AF40C3" w:rsidRDefault="00A21559" w:rsidP="00A21559">
      <w:pPr>
        <w:pStyle w:val="BodyTextCont"/>
      </w:pPr>
      <w:r>
        <w:t xml:space="preserve">Now it’s time to see what the stress test tool is reporting. </w:t>
      </w:r>
    </w:p>
    <w:p w:rsidR="00A21559" w:rsidRDefault="00AF40C3" w:rsidP="00A21559">
      <w:pPr>
        <w:pStyle w:val="BodyTextCont"/>
      </w:pPr>
      <w:r>
        <w:t xml:space="preserve">If you run </w:t>
      </w:r>
      <w:r w:rsidR="00E7323C">
        <w:t xml:space="preserve">the test </w:t>
      </w:r>
      <w:r>
        <w:t>as before</w:t>
      </w:r>
      <w:r w:rsidR="00BD3989">
        <w:t>,</w:t>
      </w:r>
      <w:r>
        <w:t xml:space="preserve"> y</w:t>
      </w:r>
      <w:r w:rsidR="00A21559">
        <w:t xml:space="preserve">ou can see that </w:t>
      </w:r>
      <w:r w:rsidR="00BD3989">
        <w:t xml:space="preserve">the </w:t>
      </w:r>
      <w:r w:rsidR="00A21559">
        <w:t xml:space="preserve">results are nearly </w:t>
      </w:r>
      <w:r>
        <w:t>identical</w:t>
      </w:r>
      <w:r w:rsidR="00A21559">
        <w:t xml:space="preserve">. What is going on here? Why </w:t>
      </w:r>
      <w:r w:rsidR="00E7323C">
        <w:t>write asynchronous delegates if there is no speed improvement</w:t>
      </w:r>
      <w:r w:rsidR="00A21559">
        <w:t xml:space="preserve"> at all? </w:t>
      </w:r>
      <w:r>
        <w:t>T</w:t>
      </w:r>
      <w:r w:rsidR="00A21559">
        <w:t xml:space="preserve">he reason is </w:t>
      </w:r>
      <w:r w:rsidR="00BD3989">
        <w:t xml:space="preserve">in </w:t>
      </w:r>
      <w:r w:rsidR="00A21559">
        <w:t>the way ASP.NET internally handl</w:t>
      </w:r>
      <w:r w:rsidR="00BD3989">
        <w:t>es</w:t>
      </w:r>
      <w:r w:rsidR="00A21559">
        <w:t xml:space="preserve"> the threading.</w:t>
      </w:r>
    </w:p>
    <w:p w:rsidR="00A21559" w:rsidRDefault="00BD3989" w:rsidP="005460CC">
      <w:pPr>
        <w:pStyle w:val="BodyTextCont"/>
      </w:pPr>
      <w:r>
        <w:t xml:space="preserve">Recall that </w:t>
      </w:r>
      <w:r w:rsidR="00E7323C">
        <w:t>when I first introduced the term “</w:t>
      </w:r>
      <w:r w:rsidR="005460CC">
        <w:t>thread pool</w:t>
      </w:r>
      <w:r w:rsidR="00E7323C">
        <w:t>”, it</w:t>
      </w:r>
      <w:r w:rsidR="005460CC">
        <w:t xml:space="preserve"> was called a </w:t>
      </w:r>
      <w:r w:rsidR="00E7323C">
        <w:t>“</w:t>
      </w:r>
      <w:r w:rsidR="005460CC">
        <w:t>process wide thread</w:t>
      </w:r>
      <w:r w:rsidR="00A21559">
        <w:t xml:space="preserve"> </w:t>
      </w:r>
      <w:r w:rsidR="005460CC">
        <w:t>pool</w:t>
      </w:r>
      <w:r w:rsidR="00E7323C">
        <w:t>”</w:t>
      </w:r>
      <w:r w:rsidR="005460CC">
        <w:t xml:space="preserve">. The asynchronous handler </w:t>
      </w:r>
      <w:r w:rsidR="00E7323C">
        <w:t xml:space="preserve">still </w:t>
      </w:r>
      <w:r w:rsidR="005460CC">
        <w:t>runs in the very same process</w:t>
      </w:r>
      <w:r>
        <w:t xml:space="preserve">, which </w:t>
      </w:r>
      <w:r w:rsidR="005460CC">
        <w:t xml:space="preserve">leads to </w:t>
      </w:r>
      <w:r>
        <w:t xml:space="preserve">a </w:t>
      </w:r>
      <w:r w:rsidR="00E7323C">
        <w:t>lack of improvement</w:t>
      </w:r>
      <w:r w:rsidR="005460CC">
        <w:t xml:space="preserve">. The original thread is freed, but the new one is taken from the same thread pool. The same </w:t>
      </w:r>
      <w:r w:rsidR="000944FB">
        <w:t xml:space="preserve">thing </w:t>
      </w:r>
      <w:r w:rsidR="005460CC">
        <w:t>would happen if you use</w:t>
      </w:r>
      <w:r>
        <w:t>d</w:t>
      </w:r>
      <w:r w:rsidR="005460CC">
        <w:t xml:space="preserve"> </w:t>
      </w:r>
      <w:proofErr w:type="spellStart"/>
      <w:r w:rsidR="005460CC" w:rsidRPr="005460CC">
        <w:rPr>
          <w:rStyle w:val="CodeInline"/>
        </w:rPr>
        <w:t>ThreadPool.QueueUserWorkItem</w:t>
      </w:r>
      <w:proofErr w:type="spellEnd"/>
      <w:r w:rsidR="005460CC">
        <w:t xml:space="preserve"> from </w:t>
      </w:r>
      <w:r>
        <w:t xml:space="preserve">the </w:t>
      </w:r>
      <w:proofErr w:type="spellStart"/>
      <w:r w:rsidR="005460CC" w:rsidRPr="005460CC">
        <w:rPr>
          <w:rStyle w:val="CodeInline"/>
        </w:rPr>
        <w:t>System.Threading</w:t>
      </w:r>
      <w:proofErr w:type="spellEnd"/>
      <w:r w:rsidR="005460CC">
        <w:t xml:space="preserve"> namespace.</w:t>
      </w:r>
      <w:r w:rsidR="003B582F">
        <w:t xml:space="preserve"> W</w:t>
      </w:r>
      <w:r w:rsidR="005460CC">
        <w:t xml:space="preserve">e </w:t>
      </w:r>
      <w:r w:rsidR="000944FB">
        <w:t>need to find</w:t>
      </w:r>
      <w:r w:rsidR="005460CC">
        <w:t xml:space="preserve"> where we can get a new thread from another thread </w:t>
      </w:r>
      <w:r w:rsidR="00AF40C3">
        <w:t>source</w:t>
      </w:r>
      <w:r w:rsidR="005460CC">
        <w:t>.</w:t>
      </w:r>
    </w:p>
    <w:p w:rsidR="00B11D10" w:rsidRDefault="00B11D10" w:rsidP="00DF6A18">
      <w:pPr>
        <w:pStyle w:val="berschrift4"/>
      </w:pPr>
      <w:r>
        <w:t>Asynchronous Handler with Custom Threads</w:t>
      </w:r>
    </w:p>
    <w:p w:rsidR="005460CC" w:rsidRPr="003B582F" w:rsidRDefault="003B582F" w:rsidP="003B582F">
      <w:pPr>
        <w:pStyle w:val="BodyTextFirst"/>
      </w:pPr>
      <w:r>
        <w:t>Before we can implement the whole solution</w:t>
      </w:r>
      <w:r w:rsidR="00BD3989">
        <w:t>,</w:t>
      </w:r>
      <w:r>
        <w:t xml:space="preserve"> another interface is required—</w:t>
      </w:r>
      <w:proofErr w:type="spellStart"/>
      <w:r w:rsidRPr="003B582F">
        <w:rPr>
          <w:rStyle w:val="CodeInline"/>
        </w:rPr>
        <w:t>IAsynchResult</w:t>
      </w:r>
      <w:proofErr w:type="spellEnd"/>
      <w:r w:rsidR="00793788">
        <w:t>—</w:t>
      </w:r>
      <w:r w:rsidR="00BD3989">
        <w:t>as</w:t>
      </w:r>
      <w:r w:rsidR="00793788">
        <w:t xml:space="preserve"> </w:t>
      </w:r>
      <w:r>
        <w:t xml:space="preserve">the return result is </w:t>
      </w:r>
      <w:r w:rsidR="00793788">
        <w:t>now essential</w:t>
      </w:r>
      <w:r>
        <w:t>. The definition is short</w:t>
      </w:r>
      <w:r w:rsidR="0087050A">
        <w:t>—</w:t>
      </w:r>
      <w:r>
        <w:t xml:space="preserve">just </w:t>
      </w:r>
      <w:r w:rsidR="005D317A">
        <w:t>four properties</w:t>
      </w:r>
      <w:r w:rsidR="0087050A">
        <w:t xml:space="preserve"> (Listing 2-12)</w:t>
      </w:r>
      <w:r w:rsidR="005D317A">
        <w:t xml:space="preserve">. </w:t>
      </w:r>
    </w:p>
    <w:p w:rsidR="005460CC" w:rsidRDefault="005460CC" w:rsidP="005460CC">
      <w:pPr>
        <w:pStyle w:val="CodeCaption"/>
      </w:pPr>
      <w:r>
        <w:lastRenderedPageBreak/>
        <w:t xml:space="preserve">Listing </w:t>
      </w:r>
      <w:r w:rsidR="009E7AF9">
        <w:t>2-</w:t>
      </w:r>
      <w:r w:rsidR="0087096D">
        <w:fldChar w:fldCharType="begin"/>
      </w:r>
      <w:r w:rsidR="0087096D">
        <w:instrText xml:space="preserve"> SEQ Listing \* ARABIC </w:instrText>
      </w:r>
      <w:r w:rsidR="0087096D">
        <w:fldChar w:fldCharType="separate"/>
      </w:r>
      <w:r w:rsidR="007D7C75">
        <w:t>12</w:t>
      </w:r>
      <w:r w:rsidR="0087096D">
        <w:fldChar w:fldCharType="end"/>
      </w:r>
      <w:r>
        <w:t>. The definition of IAsyncResult</w:t>
      </w:r>
    </w:p>
    <w:p w:rsidR="00B11D10" w:rsidRDefault="00B11D10" w:rsidP="005460CC">
      <w:pPr>
        <w:pStyle w:val="CodeFirst"/>
      </w:pPr>
      <w:r>
        <w:t>public interface IAsyncResult</w:t>
      </w:r>
    </w:p>
    <w:p w:rsidR="00B11D10" w:rsidRDefault="00B11D10" w:rsidP="005460CC">
      <w:pPr>
        <w:pStyle w:val="Code"/>
      </w:pPr>
      <w:r>
        <w:t>{</w:t>
      </w:r>
    </w:p>
    <w:p w:rsidR="00B11D10" w:rsidRDefault="00B11D10" w:rsidP="005460CC">
      <w:pPr>
        <w:pStyle w:val="Code"/>
      </w:pPr>
      <w:r>
        <w:t xml:space="preserve">  public object     AsyncState             { get; }</w:t>
      </w:r>
    </w:p>
    <w:p w:rsidR="00B11D10" w:rsidRDefault="00B11D10" w:rsidP="005460CC">
      <w:pPr>
        <w:pStyle w:val="Code"/>
      </w:pPr>
      <w:r>
        <w:t xml:space="preserve">  public bool       CompletedSynchronously { get; }</w:t>
      </w:r>
    </w:p>
    <w:p w:rsidR="00B11D10" w:rsidRDefault="00B11D10" w:rsidP="005460CC">
      <w:pPr>
        <w:pStyle w:val="Code"/>
      </w:pPr>
      <w:r>
        <w:t xml:space="preserve">  public bool       IsCompleted            { get; }</w:t>
      </w:r>
    </w:p>
    <w:p w:rsidR="00B11D10" w:rsidRDefault="00B11D10" w:rsidP="005460CC">
      <w:pPr>
        <w:pStyle w:val="Code"/>
      </w:pPr>
      <w:r>
        <w:t xml:space="preserve">  public WaitHandle AsyncWaitHandle        { get; }</w:t>
      </w:r>
    </w:p>
    <w:p w:rsidR="00B11D10" w:rsidRDefault="00B11D10" w:rsidP="005460CC">
      <w:pPr>
        <w:pStyle w:val="CodeLast"/>
      </w:pPr>
      <w:r>
        <w:t>}</w:t>
      </w:r>
    </w:p>
    <w:p w:rsidR="005D317A" w:rsidRPr="005D317A" w:rsidRDefault="00280510" w:rsidP="008C1994">
      <w:pPr>
        <w:pStyle w:val="BodyTextCont"/>
      </w:pPr>
      <w:r>
        <w:t xml:space="preserve">Our actual implementation of the </w:t>
      </w:r>
      <w:proofErr w:type="spellStart"/>
      <w:r w:rsidR="00AC5985" w:rsidRPr="00AC5985">
        <w:rPr>
          <w:rStyle w:val="CodeInline"/>
        </w:rPr>
        <w:t>IAsynchResult</w:t>
      </w:r>
      <w:proofErr w:type="spellEnd"/>
      <w:r>
        <w:t xml:space="preserve"> interface (Listing 2-13) has two additional properties: </w:t>
      </w:r>
      <w:r w:rsidR="005D317A">
        <w:t xml:space="preserve">a reference to the </w:t>
      </w:r>
      <w:proofErr w:type="spellStart"/>
      <w:r w:rsidR="005D317A" w:rsidRPr="00D362CD">
        <w:rPr>
          <w:rStyle w:val="CodeInline"/>
        </w:rPr>
        <w:t>HttpContext</w:t>
      </w:r>
      <w:proofErr w:type="spellEnd"/>
      <w:r w:rsidR="005D317A">
        <w:t xml:space="preserve"> object</w:t>
      </w:r>
      <w:r>
        <w:t>,</w:t>
      </w:r>
      <w:r w:rsidR="005D317A">
        <w:t xml:space="preserve"> </w:t>
      </w:r>
      <w:r>
        <w:t xml:space="preserve">and </w:t>
      </w:r>
      <w:r w:rsidR="005D317A">
        <w:t>a reference to the callback object</w:t>
      </w:r>
      <w:r>
        <w:t xml:space="preserve">. </w:t>
      </w:r>
      <w:r w:rsidR="00FA11AE">
        <w:t>The callback method</w:t>
      </w:r>
      <w:r w:rsidR="005D317A">
        <w:t xml:space="preserve"> is invoke</w:t>
      </w:r>
      <w:r>
        <w:t>d</w:t>
      </w:r>
      <w:r w:rsidR="005D317A">
        <w:t xml:space="preserve"> later</w:t>
      </w:r>
      <w:r>
        <w:t>, when processing is complete</w:t>
      </w:r>
      <w:r w:rsidR="005D317A">
        <w:t xml:space="preserve">. </w:t>
      </w:r>
      <w:r>
        <w:t>T</w:t>
      </w:r>
      <w:r w:rsidR="005D317A">
        <w:t xml:space="preserve">he </w:t>
      </w:r>
      <w:proofErr w:type="spellStart"/>
      <w:r w:rsidR="005D317A" w:rsidRPr="005D317A">
        <w:rPr>
          <w:rStyle w:val="CodeInline"/>
        </w:rPr>
        <w:t>AsyncState</w:t>
      </w:r>
      <w:proofErr w:type="spellEnd"/>
      <w:r w:rsidR="005D317A">
        <w:t xml:space="preserve"> </w:t>
      </w:r>
      <w:r>
        <w:t xml:space="preserve">object is optional; you can </w:t>
      </w:r>
      <w:r w:rsidR="005D317A">
        <w:t>use it</w:t>
      </w:r>
      <w:r>
        <w:t xml:space="preserve"> to store </w:t>
      </w:r>
      <w:r w:rsidR="005D317A">
        <w:t xml:space="preserve">private data. </w:t>
      </w:r>
      <w:proofErr w:type="spellStart"/>
      <w:r w:rsidR="005D317A" w:rsidRPr="005D317A">
        <w:rPr>
          <w:rStyle w:val="CodeInline"/>
        </w:rPr>
        <w:t>AsyncWaitHandle</w:t>
      </w:r>
      <w:proofErr w:type="spellEnd"/>
      <w:r w:rsidR="005D317A">
        <w:rPr>
          <w:lang w:eastAsia="de-DE"/>
        </w:rPr>
        <w:t xml:space="preserve"> returns a </w:t>
      </w:r>
      <w:proofErr w:type="spellStart"/>
      <w:r w:rsidR="005D317A" w:rsidRPr="005D317A">
        <w:rPr>
          <w:rStyle w:val="CodeInline"/>
        </w:rPr>
        <w:t>WaitHandle</w:t>
      </w:r>
      <w:proofErr w:type="spellEnd"/>
      <w:r w:rsidR="005D317A">
        <w:rPr>
          <w:lang w:eastAsia="de-DE"/>
        </w:rPr>
        <w:t xml:space="preserve"> object, which is used to signal </w:t>
      </w:r>
      <w:r w:rsidR="008C1994">
        <w:rPr>
          <w:lang w:eastAsia="de-DE"/>
        </w:rPr>
        <w:t xml:space="preserve">when the request is complete. Using the </w:t>
      </w:r>
      <w:proofErr w:type="spellStart"/>
      <w:r w:rsidR="008C1994" w:rsidRPr="008C1994">
        <w:rPr>
          <w:rStyle w:val="CodeInline"/>
        </w:rPr>
        <w:t>CompleteRequest</w:t>
      </w:r>
      <w:proofErr w:type="spellEnd"/>
      <w:r w:rsidR="008C1994">
        <w:rPr>
          <w:lang w:eastAsia="de-DE"/>
        </w:rPr>
        <w:t xml:space="preserve"> method implemented additionally to the requirements of the interface</w:t>
      </w:r>
      <w:r w:rsidR="00BD3989">
        <w:rPr>
          <w:lang w:eastAsia="de-DE"/>
        </w:rPr>
        <w:t>,</w:t>
      </w:r>
      <w:r w:rsidR="008C1994">
        <w:rPr>
          <w:lang w:eastAsia="de-DE"/>
        </w:rPr>
        <w:t xml:space="preserve"> the calling class can </w:t>
      </w:r>
      <w:r>
        <w:rPr>
          <w:lang w:eastAsia="de-DE"/>
        </w:rPr>
        <w:t xml:space="preserve">execute the </w:t>
      </w:r>
      <w:proofErr w:type="spellStart"/>
      <w:r w:rsidR="00AC5985" w:rsidRPr="00AC5985">
        <w:rPr>
          <w:rStyle w:val="CodeInline"/>
        </w:rPr>
        <w:t>EndProcessRequest</w:t>
      </w:r>
      <w:proofErr w:type="spellEnd"/>
      <w:r>
        <w:rPr>
          <w:lang w:eastAsia="de-DE"/>
        </w:rPr>
        <w:t xml:space="preserve"> method</w:t>
      </w:r>
      <w:r w:rsidR="008C1994">
        <w:rPr>
          <w:lang w:eastAsia="de-DE"/>
        </w:rPr>
        <w:t xml:space="preserve">. In this </w:t>
      </w:r>
      <w:r w:rsidR="00E96364">
        <w:rPr>
          <w:lang w:eastAsia="de-DE"/>
        </w:rPr>
        <w:t>routine</w:t>
      </w:r>
      <w:r w:rsidR="00BD3989">
        <w:rPr>
          <w:lang w:eastAsia="de-DE"/>
        </w:rPr>
        <w:t>,</w:t>
      </w:r>
      <w:r w:rsidR="00E96364">
        <w:rPr>
          <w:lang w:eastAsia="de-DE"/>
        </w:rPr>
        <w:t xml:space="preserve"> </w:t>
      </w:r>
      <w:r w:rsidR="008C1994">
        <w:rPr>
          <w:lang w:eastAsia="de-DE"/>
        </w:rPr>
        <w:t xml:space="preserve">the </w:t>
      </w:r>
      <w:proofErr w:type="spellStart"/>
      <w:r w:rsidR="008C1994" w:rsidRPr="008C1994">
        <w:rPr>
          <w:rStyle w:val="CodeInline"/>
        </w:rPr>
        <w:t>WaitHandle</w:t>
      </w:r>
      <w:proofErr w:type="spellEnd"/>
      <w:r w:rsidR="008C1994">
        <w:rPr>
          <w:lang w:eastAsia="de-DE"/>
        </w:rPr>
        <w:t xml:space="preserve"> object </w:t>
      </w:r>
      <w:r w:rsidR="00E96364">
        <w:rPr>
          <w:lang w:eastAsia="de-DE"/>
        </w:rPr>
        <w:t xml:space="preserve">is </w:t>
      </w:r>
      <w:r w:rsidR="008C1994">
        <w:rPr>
          <w:lang w:eastAsia="de-DE"/>
        </w:rPr>
        <w:t>triggered. Either way</w:t>
      </w:r>
      <w:r w:rsidR="00BD3989">
        <w:rPr>
          <w:lang w:eastAsia="de-DE"/>
        </w:rPr>
        <w:t>,</w:t>
      </w:r>
      <w:r w:rsidR="008C1994">
        <w:rPr>
          <w:lang w:eastAsia="de-DE"/>
        </w:rPr>
        <w:t xml:space="preserve"> the </w:t>
      </w:r>
      <w:proofErr w:type="spellStart"/>
      <w:r w:rsidR="008C1994" w:rsidRPr="008C1994">
        <w:rPr>
          <w:rStyle w:val="CodeInline"/>
        </w:rPr>
        <w:t>IsCompleted</w:t>
      </w:r>
      <w:proofErr w:type="spellEnd"/>
      <w:r w:rsidR="008C1994">
        <w:rPr>
          <w:lang w:eastAsia="de-DE"/>
        </w:rPr>
        <w:t xml:space="preserve"> property shows that the object has reached the completed state.</w:t>
      </w:r>
    </w:p>
    <w:p w:rsidR="005460CC" w:rsidRDefault="005460CC" w:rsidP="005460CC">
      <w:pPr>
        <w:pStyle w:val="CodeCaption"/>
      </w:pPr>
      <w:r>
        <w:t xml:space="preserve">Listing </w:t>
      </w:r>
      <w:r w:rsidR="009E7AF9">
        <w:t>2-</w:t>
      </w:r>
      <w:r w:rsidR="0087096D">
        <w:fldChar w:fldCharType="begin"/>
      </w:r>
      <w:r w:rsidR="0087096D">
        <w:instrText xml:space="preserve"> SEQ Listing \* ARABIC </w:instrText>
      </w:r>
      <w:r w:rsidR="0087096D">
        <w:fldChar w:fldCharType="separate"/>
      </w:r>
      <w:r w:rsidR="007D7C75">
        <w:t>13</w:t>
      </w:r>
      <w:r w:rsidR="0087096D">
        <w:fldChar w:fldCharType="end"/>
      </w:r>
      <w:r>
        <w:t>. The implementation of IAsyncResult (from AsyncThreadCallback.ashx)</w:t>
      </w:r>
    </w:p>
    <w:p w:rsidR="005460CC" w:rsidRPr="005460CC" w:rsidRDefault="005460CC" w:rsidP="005460CC">
      <w:pPr>
        <w:pStyle w:val="CodeFirst"/>
        <w:rPr>
          <w:lang w:eastAsia="de-DE"/>
        </w:rPr>
      </w:pPr>
      <w:r w:rsidRPr="005460CC">
        <w:rPr>
          <w:lang w:eastAsia="de-DE"/>
        </w:rPr>
        <w:t>class AsyncRequestState : IAsyncResult</w:t>
      </w:r>
    </w:p>
    <w:p w:rsidR="005460CC" w:rsidRPr="005460CC" w:rsidRDefault="005460CC" w:rsidP="005460CC">
      <w:pPr>
        <w:pStyle w:val="Code"/>
        <w:rPr>
          <w:lang w:eastAsia="de-DE"/>
        </w:rPr>
      </w:pPr>
      <w:r w:rsidRPr="005460CC">
        <w:rPr>
          <w:lang w:eastAsia="de-DE"/>
        </w:rPr>
        <w:t>{</w:t>
      </w:r>
    </w:p>
    <w:p w:rsidR="005460CC" w:rsidRPr="005460CC" w:rsidRDefault="005460CC" w:rsidP="005460CC">
      <w:pPr>
        <w:pStyle w:val="Code"/>
        <w:rPr>
          <w:lang w:eastAsia="de-DE"/>
        </w:rPr>
      </w:pPr>
    </w:p>
    <w:p w:rsidR="005460CC" w:rsidRPr="005460CC" w:rsidRDefault="005460CC" w:rsidP="005460CC">
      <w:pPr>
        <w:pStyle w:val="Code"/>
        <w:rPr>
          <w:lang w:eastAsia="de-DE"/>
        </w:rPr>
      </w:pPr>
      <w:r w:rsidRPr="005460CC">
        <w:rPr>
          <w:lang w:eastAsia="de-DE"/>
        </w:rPr>
        <w:t xml:space="preserve">    internal HttpContext _ctx;</w:t>
      </w:r>
    </w:p>
    <w:p w:rsidR="005460CC" w:rsidRPr="005460CC" w:rsidRDefault="005460CC" w:rsidP="005460CC">
      <w:pPr>
        <w:pStyle w:val="Code"/>
        <w:rPr>
          <w:lang w:eastAsia="de-DE"/>
        </w:rPr>
      </w:pPr>
      <w:r w:rsidRPr="005460CC">
        <w:rPr>
          <w:lang w:eastAsia="de-DE"/>
        </w:rPr>
        <w:t xml:space="preserve">    internal AsyncCallback _cb;</w:t>
      </w:r>
    </w:p>
    <w:p w:rsidR="005460CC" w:rsidRPr="005460CC" w:rsidRDefault="00C50549" w:rsidP="005460CC">
      <w:pPr>
        <w:pStyle w:val="Code"/>
        <w:rPr>
          <w:lang w:eastAsia="de-DE"/>
        </w:rPr>
      </w:pPr>
      <w:r>
        <w:rPr>
          <w:lang w:eastAsia="de-DE"/>
        </w:rPr>
        <w:t xml:space="preserve">    internal object _d</w:t>
      </w:r>
      <w:r w:rsidR="005460CC" w:rsidRPr="005460CC">
        <w:rPr>
          <w:lang w:eastAsia="de-DE"/>
        </w:rPr>
        <w:t>ata;</w:t>
      </w:r>
    </w:p>
    <w:p w:rsidR="005460CC" w:rsidRPr="005460CC" w:rsidRDefault="005460CC" w:rsidP="005460CC">
      <w:pPr>
        <w:pStyle w:val="Code"/>
        <w:rPr>
          <w:lang w:eastAsia="de-DE"/>
        </w:rPr>
      </w:pPr>
      <w:r w:rsidRPr="005460CC">
        <w:rPr>
          <w:lang w:eastAsia="de-DE"/>
        </w:rPr>
        <w:t xml:space="preserve">    private bool _isCompleted;</w:t>
      </w:r>
    </w:p>
    <w:p w:rsidR="005460CC" w:rsidRPr="005460CC" w:rsidRDefault="005460CC" w:rsidP="005460CC">
      <w:pPr>
        <w:pStyle w:val="Code"/>
        <w:rPr>
          <w:lang w:eastAsia="de-DE"/>
        </w:rPr>
      </w:pPr>
      <w:r w:rsidRPr="005460CC">
        <w:rPr>
          <w:lang w:eastAsia="de-DE"/>
        </w:rPr>
        <w:t xml:space="preserve">    private ManualResetEvent _</w:t>
      </w:r>
      <w:r w:rsidR="008C1994" w:rsidRPr="008C1994">
        <w:rPr>
          <w:lang w:eastAsia="de-DE"/>
        </w:rPr>
        <w:t xml:space="preserve"> </w:t>
      </w:r>
      <w:r w:rsidR="008C1994" w:rsidRPr="005460CC">
        <w:rPr>
          <w:lang w:eastAsia="de-DE"/>
        </w:rPr>
        <w:t>c</w:t>
      </w:r>
      <w:r w:rsidR="008C1994">
        <w:rPr>
          <w:lang w:eastAsia="de-DE"/>
        </w:rPr>
        <w:t>ompleteEvent</w:t>
      </w:r>
      <w:r w:rsidRPr="005460CC">
        <w:rPr>
          <w:lang w:eastAsia="de-DE"/>
        </w:rPr>
        <w:t>;</w:t>
      </w:r>
    </w:p>
    <w:p w:rsidR="005460CC" w:rsidRPr="005460CC" w:rsidRDefault="005460CC" w:rsidP="005460CC">
      <w:pPr>
        <w:pStyle w:val="Code"/>
        <w:rPr>
          <w:lang w:eastAsia="de-DE"/>
        </w:rPr>
      </w:pPr>
    </w:p>
    <w:p w:rsidR="005460CC" w:rsidRPr="005460CC" w:rsidRDefault="005460CC" w:rsidP="005460CC">
      <w:pPr>
        <w:pStyle w:val="Code"/>
        <w:rPr>
          <w:lang w:eastAsia="de-DE"/>
        </w:rPr>
      </w:pPr>
      <w:r w:rsidRPr="005460CC">
        <w:rPr>
          <w:lang w:eastAsia="de-DE"/>
        </w:rPr>
        <w:t xml:space="preserve">    public AsyncRequestState(HttpContext ctx,</w:t>
      </w:r>
    </w:p>
    <w:p w:rsidR="005460CC" w:rsidRPr="005460CC" w:rsidRDefault="005460CC" w:rsidP="005460CC">
      <w:pPr>
        <w:pStyle w:val="Code"/>
        <w:rPr>
          <w:lang w:eastAsia="de-DE"/>
        </w:rPr>
      </w:pPr>
      <w:r w:rsidRPr="005460CC">
        <w:rPr>
          <w:lang w:eastAsia="de-DE"/>
        </w:rPr>
        <w:t xml:space="preserve">                             AsyncCallback cb,</w:t>
      </w:r>
    </w:p>
    <w:p w:rsidR="005460CC" w:rsidRPr="005460CC" w:rsidRDefault="005460CC" w:rsidP="005460CC">
      <w:pPr>
        <w:pStyle w:val="Code"/>
        <w:rPr>
          <w:lang w:eastAsia="de-DE"/>
        </w:rPr>
      </w:pPr>
      <w:r w:rsidRPr="005460CC">
        <w:rPr>
          <w:lang w:eastAsia="de-DE"/>
        </w:rPr>
        <w:t xml:space="preserve">                             object </w:t>
      </w:r>
      <w:r w:rsidR="00C50549">
        <w:rPr>
          <w:lang w:eastAsia="de-DE"/>
        </w:rPr>
        <w:t>d</w:t>
      </w:r>
      <w:r w:rsidR="00C50549" w:rsidRPr="005460CC">
        <w:rPr>
          <w:lang w:eastAsia="de-DE"/>
        </w:rPr>
        <w:t>ata</w:t>
      </w:r>
      <w:r w:rsidRPr="005460CC">
        <w:rPr>
          <w:lang w:eastAsia="de-DE"/>
        </w:rPr>
        <w:t>)</w:t>
      </w:r>
    </w:p>
    <w:p w:rsidR="005460CC" w:rsidRPr="005460CC" w:rsidRDefault="005460CC" w:rsidP="005460CC">
      <w:pPr>
        <w:pStyle w:val="Code"/>
        <w:rPr>
          <w:lang w:eastAsia="de-DE"/>
        </w:rPr>
      </w:pPr>
      <w:r w:rsidRPr="005460CC">
        <w:rPr>
          <w:lang w:eastAsia="de-DE"/>
        </w:rPr>
        <w:t xml:space="preserve">    {</w:t>
      </w:r>
    </w:p>
    <w:p w:rsidR="005460CC" w:rsidRPr="005460CC" w:rsidRDefault="005460CC" w:rsidP="005460CC">
      <w:pPr>
        <w:pStyle w:val="Code"/>
        <w:rPr>
          <w:lang w:eastAsia="de-DE"/>
        </w:rPr>
      </w:pPr>
      <w:r w:rsidRPr="005460CC">
        <w:rPr>
          <w:lang w:eastAsia="de-DE"/>
        </w:rPr>
        <w:t xml:space="preserve">        _ctx = ctx;</w:t>
      </w:r>
    </w:p>
    <w:p w:rsidR="005460CC" w:rsidRPr="005460CC" w:rsidRDefault="005460CC" w:rsidP="005460CC">
      <w:pPr>
        <w:pStyle w:val="Code"/>
        <w:rPr>
          <w:lang w:eastAsia="de-DE"/>
        </w:rPr>
      </w:pPr>
      <w:r w:rsidRPr="005460CC">
        <w:rPr>
          <w:lang w:eastAsia="de-DE"/>
        </w:rPr>
        <w:t xml:space="preserve">        _cb = cb;</w:t>
      </w:r>
    </w:p>
    <w:p w:rsidR="005460CC" w:rsidRPr="005460CC" w:rsidRDefault="005460CC" w:rsidP="005460CC">
      <w:pPr>
        <w:pStyle w:val="Code"/>
        <w:rPr>
          <w:lang w:eastAsia="de-DE"/>
        </w:rPr>
      </w:pPr>
      <w:r w:rsidRPr="005460CC">
        <w:rPr>
          <w:lang w:eastAsia="de-DE"/>
        </w:rPr>
        <w:t xml:space="preserve">        _</w:t>
      </w:r>
      <w:r w:rsidR="00C50549">
        <w:rPr>
          <w:lang w:eastAsia="de-DE"/>
        </w:rPr>
        <w:t>d</w:t>
      </w:r>
      <w:r w:rsidR="00C50549" w:rsidRPr="005460CC">
        <w:rPr>
          <w:lang w:eastAsia="de-DE"/>
        </w:rPr>
        <w:t xml:space="preserve">ata </w:t>
      </w:r>
      <w:r w:rsidRPr="005460CC">
        <w:rPr>
          <w:lang w:eastAsia="de-DE"/>
        </w:rPr>
        <w:t xml:space="preserve">= </w:t>
      </w:r>
      <w:r w:rsidR="00C50549">
        <w:rPr>
          <w:lang w:eastAsia="de-DE"/>
        </w:rPr>
        <w:t>d</w:t>
      </w:r>
      <w:r w:rsidR="00C50549" w:rsidRPr="005460CC">
        <w:rPr>
          <w:lang w:eastAsia="de-DE"/>
        </w:rPr>
        <w:t>ata</w:t>
      </w:r>
      <w:r w:rsidRPr="005460CC">
        <w:rPr>
          <w:lang w:eastAsia="de-DE"/>
        </w:rPr>
        <w:t>;</w:t>
      </w:r>
    </w:p>
    <w:p w:rsidR="005460CC" w:rsidRDefault="005460CC" w:rsidP="005460CC">
      <w:pPr>
        <w:pStyle w:val="Code"/>
        <w:rPr>
          <w:lang w:eastAsia="de-DE"/>
        </w:rPr>
      </w:pPr>
      <w:r w:rsidRPr="005460CC">
        <w:rPr>
          <w:lang w:eastAsia="de-DE"/>
        </w:rPr>
        <w:t xml:space="preserve">    }</w:t>
      </w:r>
    </w:p>
    <w:p w:rsidR="008C1994" w:rsidRDefault="008C1994" w:rsidP="005460CC">
      <w:pPr>
        <w:pStyle w:val="Code"/>
        <w:rPr>
          <w:lang w:eastAsia="de-DE"/>
        </w:rPr>
      </w:pPr>
    </w:p>
    <w:p w:rsidR="008C1994" w:rsidRDefault="008C1994" w:rsidP="005460CC">
      <w:pPr>
        <w:pStyle w:val="Code"/>
        <w:rPr>
          <w:lang w:eastAsia="de-DE"/>
        </w:rPr>
      </w:pPr>
      <w:r>
        <w:rPr>
          <w:lang w:eastAsia="de-DE"/>
        </w:rPr>
        <w:t xml:space="preserve">    internal HttpContext CurrentContext</w:t>
      </w:r>
    </w:p>
    <w:p w:rsidR="008C1994" w:rsidRDefault="008C1994" w:rsidP="005460CC">
      <w:pPr>
        <w:pStyle w:val="Code"/>
        <w:rPr>
          <w:lang w:eastAsia="de-DE"/>
        </w:rPr>
      </w:pPr>
      <w:r>
        <w:rPr>
          <w:lang w:eastAsia="de-DE"/>
        </w:rPr>
        <w:t xml:space="preserve">    {</w:t>
      </w:r>
    </w:p>
    <w:p w:rsidR="008C1994" w:rsidRDefault="008C1994" w:rsidP="005460CC">
      <w:pPr>
        <w:pStyle w:val="Code"/>
        <w:rPr>
          <w:lang w:eastAsia="de-DE"/>
        </w:rPr>
      </w:pPr>
      <w:r>
        <w:rPr>
          <w:lang w:eastAsia="de-DE"/>
        </w:rPr>
        <w:t xml:space="preserve">        get </w:t>
      </w:r>
    </w:p>
    <w:p w:rsidR="008C1994" w:rsidRDefault="008C1994" w:rsidP="005460CC">
      <w:pPr>
        <w:pStyle w:val="Code"/>
        <w:rPr>
          <w:lang w:eastAsia="de-DE"/>
        </w:rPr>
      </w:pPr>
      <w:r>
        <w:rPr>
          <w:lang w:eastAsia="de-DE"/>
        </w:rPr>
        <w:t xml:space="preserve">        {</w:t>
      </w:r>
    </w:p>
    <w:p w:rsidR="008C1994" w:rsidRDefault="008C1994" w:rsidP="005460CC">
      <w:pPr>
        <w:pStyle w:val="Code"/>
        <w:rPr>
          <w:lang w:eastAsia="de-DE"/>
        </w:rPr>
      </w:pPr>
      <w:r>
        <w:rPr>
          <w:lang w:eastAsia="de-DE"/>
        </w:rPr>
        <w:t xml:space="preserve">          return _ctx;</w:t>
      </w:r>
    </w:p>
    <w:p w:rsidR="008C1994" w:rsidRDefault="008C1994" w:rsidP="005460CC">
      <w:pPr>
        <w:pStyle w:val="Code"/>
        <w:rPr>
          <w:lang w:eastAsia="de-DE"/>
        </w:rPr>
      </w:pPr>
      <w:r>
        <w:rPr>
          <w:lang w:eastAsia="de-DE"/>
        </w:rPr>
        <w:t xml:space="preserve">        }</w:t>
      </w:r>
    </w:p>
    <w:p w:rsidR="008C1994" w:rsidRPr="005460CC" w:rsidRDefault="008C1994" w:rsidP="005460CC">
      <w:pPr>
        <w:pStyle w:val="Code"/>
        <w:rPr>
          <w:lang w:eastAsia="de-DE"/>
        </w:rPr>
      </w:pPr>
      <w:r>
        <w:rPr>
          <w:lang w:eastAsia="de-DE"/>
        </w:rPr>
        <w:t xml:space="preserve">    }</w:t>
      </w:r>
    </w:p>
    <w:p w:rsidR="005460CC" w:rsidRPr="005460CC" w:rsidRDefault="005460CC" w:rsidP="005460CC">
      <w:pPr>
        <w:pStyle w:val="Code"/>
        <w:rPr>
          <w:lang w:eastAsia="de-DE"/>
        </w:rPr>
      </w:pPr>
    </w:p>
    <w:p w:rsidR="005460CC" w:rsidRPr="005460CC" w:rsidRDefault="005460CC" w:rsidP="005460CC">
      <w:pPr>
        <w:pStyle w:val="Code"/>
        <w:rPr>
          <w:lang w:eastAsia="de-DE"/>
        </w:rPr>
      </w:pPr>
      <w:r w:rsidRPr="005460CC">
        <w:rPr>
          <w:lang w:eastAsia="de-DE"/>
        </w:rPr>
        <w:t xml:space="preserve">    internal void CompleteRequest()</w:t>
      </w:r>
    </w:p>
    <w:p w:rsidR="005460CC" w:rsidRPr="005460CC" w:rsidRDefault="005460CC" w:rsidP="005460CC">
      <w:pPr>
        <w:pStyle w:val="Code"/>
        <w:rPr>
          <w:lang w:eastAsia="de-DE"/>
        </w:rPr>
      </w:pPr>
      <w:r w:rsidRPr="005460CC">
        <w:rPr>
          <w:lang w:eastAsia="de-DE"/>
        </w:rPr>
        <w:t xml:space="preserve">    {</w:t>
      </w:r>
    </w:p>
    <w:p w:rsidR="005460CC" w:rsidRPr="005460CC" w:rsidRDefault="005460CC" w:rsidP="005460CC">
      <w:pPr>
        <w:pStyle w:val="Code"/>
        <w:rPr>
          <w:lang w:eastAsia="de-DE"/>
        </w:rPr>
      </w:pPr>
      <w:r w:rsidRPr="005460CC">
        <w:rPr>
          <w:lang w:eastAsia="de-DE"/>
        </w:rPr>
        <w:t xml:space="preserve">        _isCompleted = true;</w:t>
      </w:r>
    </w:p>
    <w:p w:rsidR="005460CC" w:rsidRPr="005460CC" w:rsidRDefault="005460CC" w:rsidP="005460CC">
      <w:pPr>
        <w:pStyle w:val="Code"/>
        <w:rPr>
          <w:lang w:eastAsia="de-DE"/>
        </w:rPr>
      </w:pPr>
      <w:r w:rsidRPr="005460CC">
        <w:rPr>
          <w:lang w:eastAsia="de-DE"/>
        </w:rPr>
        <w:t xml:space="preserve">        lock (this)</w:t>
      </w:r>
    </w:p>
    <w:p w:rsidR="005460CC" w:rsidRPr="005460CC" w:rsidRDefault="005460CC" w:rsidP="005460CC">
      <w:pPr>
        <w:pStyle w:val="Code"/>
        <w:rPr>
          <w:lang w:eastAsia="de-DE"/>
        </w:rPr>
      </w:pPr>
      <w:r w:rsidRPr="005460CC">
        <w:rPr>
          <w:lang w:eastAsia="de-DE"/>
        </w:rPr>
        <w:t xml:space="preserve">        {</w:t>
      </w:r>
    </w:p>
    <w:p w:rsidR="005460CC" w:rsidRPr="005460CC" w:rsidRDefault="005460CC" w:rsidP="005460CC">
      <w:pPr>
        <w:pStyle w:val="Code"/>
        <w:rPr>
          <w:lang w:eastAsia="de-DE"/>
        </w:rPr>
      </w:pPr>
      <w:r w:rsidRPr="005460CC">
        <w:rPr>
          <w:lang w:eastAsia="de-DE"/>
        </w:rPr>
        <w:lastRenderedPageBreak/>
        <w:t xml:space="preserve">            if (_</w:t>
      </w:r>
      <w:r w:rsidR="008C1994" w:rsidRPr="005460CC">
        <w:rPr>
          <w:lang w:eastAsia="de-DE"/>
        </w:rPr>
        <w:t>completeEvent</w:t>
      </w:r>
      <w:r w:rsidRPr="005460CC">
        <w:rPr>
          <w:lang w:eastAsia="de-DE"/>
        </w:rPr>
        <w:t>!= null)</w:t>
      </w:r>
    </w:p>
    <w:p w:rsidR="005460CC" w:rsidRPr="005460CC" w:rsidRDefault="005460CC" w:rsidP="005460CC">
      <w:pPr>
        <w:pStyle w:val="Code"/>
        <w:rPr>
          <w:lang w:eastAsia="de-DE"/>
        </w:rPr>
      </w:pPr>
      <w:r w:rsidRPr="005460CC">
        <w:rPr>
          <w:lang w:eastAsia="de-DE"/>
        </w:rPr>
        <w:t xml:space="preserve">                _</w:t>
      </w:r>
      <w:r w:rsidR="008C1994" w:rsidRPr="008C1994">
        <w:rPr>
          <w:lang w:eastAsia="de-DE"/>
        </w:rPr>
        <w:t xml:space="preserve"> </w:t>
      </w:r>
      <w:r w:rsidR="008C1994" w:rsidRPr="005460CC">
        <w:rPr>
          <w:lang w:eastAsia="de-DE"/>
        </w:rPr>
        <w:t>completeEvent</w:t>
      </w:r>
      <w:r w:rsidRPr="005460CC">
        <w:rPr>
          <w:lang w:eastAsia="de-DE"/>
        </w:rPr>
        <w:t>.Set();</w:t>
      </w:r>
    </w:p>
    <w:p w:rsidR="005460CC" w:rsidRPr="005460CC" w:rsidRDefault="005460CC" w:rsidP="005460CC">
      <w:pPr>
        <w:pStyle w:val="Code"/>
        <w:rPr>
          <w:lang w:eastAsia="de-DE"/>
        </w:rPr>
      </w:pPr>
      <w:r w:rsidRPr="005460CC">
        <w:rPr>
          <w:lang w:eastAsia="de-DE"/>
        </w:rPr>
        <w:t xml:space="preserve">        }</w:t>
      </w:r>
    </w:p>
    <w:p w:rsidR="005460CC" w:rsidRPr="005460CC" w:rsidRDefault="005460CC" w:rsidP="005460CC">
      <w:pPr>
        <w:pStyle w:val="Code"/>
        <w:rPr>
          <w:lang w:eastAsia="de-DE"/>
        </w:rPr>
      </w:pPr>
      <w:r w:rsidRPr="005460CC">
        <w:rPr>
          <w:lang w:eastAsia="de-DE"/>
        </w:rPr>
        <w:t xml:space="preserve">        // invoke </w:t>
      </w:r>
      <w:r w:rsidR="008C1994">
        <w:rPr>
          <w:lang w:eastAsia="de-DE"/>
        </w:rPr>
        <w:t>registered callback, if any</w:t>
      </w:r>
    </w:p>
    <w:p w:rsidR="005460CC" w:rsidRPr="005460CC" w:rsidRDefault="005460CC" w:rsidP="005460CC">
      <w:pPr>
        <w:pStyle w:val="Code"/>
        <w:rPr>
          <w:lang w:eastAsia="de-DE"/>
        </w:rPr>
      </w:pPr>
      <w:r w:rsidRPr="005460CC">
        <w:rPr>
          <w:lang w:eastAsia="de-DE"/>
        </w:rPr>
        <w:t xml:space="preserve">        if (_cb != null)</w:t>
      </w:r>
    </w:p>
    <w:p w:rsidR="005460CC" w:rsidRPr="005460CC" w:rsidRDefault="005460CC" w:rsidP="005460CC">
      <w:pPr>
        <w:pStyle w:val="Code"/>
        <w:rPr>
          <w:lang w:eastAsia="de-DE"/>
        </w:rPr>
      </w:pPr>
      <w:r w:rsidRPr="005460CC">
        <w:rPr>
          <w:lang w:eastAsia="de-DE"/>
        </w:rPr>
        <w:t xml:space="preserve">            _cb(this);</w:t>
      </w:r>
    </w:p>
    <w:p w:rsidR="005460CC" w:rsidRPr="005460CC" w:rsidRDefault="005460CC" w:rsidP="005460CC">
      <w:pPr>
        <w:pStyle w:val="Code"/>
        <w:rPr>
          <w:lang w:eastAsia="de-DE"/>
        </w:rPr>
      </w:pPr>
      <w:r w:rsidRPr="005460CC">
        <w:rPr>
          <w:lang w:eastAsia="de-DE"/>
        </w:rPr>
        <w:t xml:space="preserve">    }</w:t>
      </w:r>
    </w:p>
    <w:p w:rsidR="005460CC" w:rsidRPr="005460CC" w:rsidRDefault="005460CC" w:rsidP="005460CC">
      <w:pPr>
        <w:pStyle w:val="Code"/>
        <w:rPr>
          <w:lang w:eastAsia="de-DE"/>
        </w:rPr>
      </w:pPr>
    </w:p>
    <w:p w:rsidR="005460CC" w:rsidRPr="005460CC" w:rsidRDefault="005460CC" w:rsidP="005460CC">
      <w:pPr>
        <w:pStyle w:val="Code"/>
        <w:rPr>
          <w:lang w:eastAsia="de-DE"/>
        </w:rPr>
      </w:pPr>
      <w:r w:rsidRPr="005460CC">
        <w:rPr>
          <w:lang w:eastAsia="de-DE"/>
        </w:rPr>
        <w:t xml:space="preserve">    public object AsyncState</w:t>
      </w:r>
    </w:p>
    <w:p w:rsidR="005460CC" w:rsidRPr="005460CC" w:rsidRDefault="005460CC" w:rsidP="005460CC">
      <w:pPr>
        <w:pStyle w:val="Code"/>
        <w:rPr>
          <w:lang w:eastAsia="de-DE"/>
        </w:rPr>
      </w:pPr>
      <w:r w:rsidRPr="005460CC">
        <w:rPr>
          <w:lang w:eastAsia="de-DE"/>
        </w:rPr>
        <w:t xml:space="preserve">    { </w:t>
      </w:r>
    </w:p>
    <w:p w:rsidR="005460CC" w:rsidRPr="005460CC" w:rsidRDefault="005460CC" w:rsidP="005460CC">
      <w:pPr>
        <w:pStyle w:val="Code"/>
        <w:rPr>
          <w:lang w:eastAsia="de-DE"/>
        </w:rPr>
      </w:pPr>
      <w:r w:rsidRPr="005460CC">
        <w:rPr>
          <w:lang w:eastAsia="de-DE"/>
        </w:rPr>
        <w:t xml:space="preserve">        get </w:t>
      </w:r>
    </w:p>
    <w:p w:rsidR="005460CC" w:rsidRPr="005460CC" w:rsidRDefault="005460CC" w:rsidP="005460CC">
      <w:pPr>
        <w:pStyle w:val="Code"/>
        <w:rPr>
          <w:lang w:eastAsia="de-DE"/>
        </w:rPr>
      </w:pPr>
      <w:r w:rsidRPr="005460CC">
        <w:rPr>
          <w:lang w:eastAsia="de-DE"/>
        </w:rPr>
        <w:t xml:space="preserve">        { </w:t>
      </w:r>
    </w:p>
    <w:p w:rsidR="005460CC" w:rsidRPr="005460CC" w:rsidRDefault="005460CC" w:rsidP="005460CC">
      <w:pPr>
        <w:pStyle w:val="Code"/>
        <w:rPr>
          <w:lang w:eastAsia="de-DE"/>
        </w:rPr>
      </w:pPr>
      <w:r w:rsidRPr="005460CC">
        <w:rPr>
          <w:lang w:eastAsia="de-DE"/>
        </w:rPr>
        <w:t xml:space="preserve">            return (_</w:t>
      </w:r>
      <w:r w:rsidR="00C50549">
        <w:rPr>
          <w:lang w:eastAsia="de-DE"/>
        </w:rPr>
        <w:t>d</w:t>
      </w:r>
      <w:r w:rsidRPr="005460CC">
        <w:rPr>
          <w:lang w:eastAsia="de-DE"/>
        </w:rPr>
        <w:t xml:space="preserve">ata); </w:t>
      </w:r>
    </w:p>
    <w:p w:rsidR="005460CC" w:rsidRPr="005460CC" w:rsidRDefault="005460CC" w:rsidP="005460CC">
      <w:pPr>
        <w:pStyle w:val="Code"/>
        <w:rPr>
          <w:lang w:eastAsia="de-DE"/>
        </w:rPr>
      </w:pPr>
      <w:r w:rsidRPr="005460CC">
        <w:rPr>
          <w:lang w:eastAsia="de-DE"/>
        </w:rPr>
        <w:t xml:space="preserve">        } </w:t>
      </w:r>
    </w:p>
    <w:p w:rsidR="005460CC" w:rsidRPr="005460CC" w:rsidRDefault="005460CC" w:rsidP="005460CC">
      <w:pPr>
        <w:pStyle w:val="Code"/>
        <w:rPr>
          <w:lang w:eastAsia="de-DE"/>
        </w:rPr>
      </w:pPr>
      <w:r w:rsidRPr="005460CC">
        <w:rPr>
          <w:lang w:eastAsia="de-DE"/>
        </w:rPr>
        <w:t xml:space="preserve">    }</w:t>
      </w:r>
    </w:p>
    <w:p w:rsidR="005460CC" w:rsidRPr="005460CC" w:rsidRDefault="005460CC" w:rsidP="005460CC">
      <w:pPr>
        <w:pStyle w:val="Code"/>
        <w:rPr>
          <w:lang w:eastAsia="de-DE"/>
        </w:rPr>
      </w:pPr>
      <w:r w:rsidRPr="005460CC">
        <w:rPr>
          <w:lang w:eastAsia="de-DE"/>
        </w:rPr>
        <w:t xml:space="preserve">    </w:t>
      </w:r>
    </w:p>
    <w:p w:rsidR="005460CC" w:rsidRPr="005460CC" w:rsidRDefault="005460CC" w:rsidP="005460CC">
      <w:pPr>
        <w:pStyle w:val="Code"/>
        <w:rPr>
          <w:lang w:eastAsia="de-DE"/>
        </w:rPr>
      </w:pPr>
      <w:r w:rsidRPr="005460CC">
        <w:rPr>
          <w:lang w:eastAsia="de-DE"/>
        </w:rPr>
        <w:t xml:space="preserve">    public bool CompletedSynchronously</w:t>
      </w:r>
    </w:p>
    <w:p w:rsidR="005460CC" w:rsidRPr="003B582F" w:rsidRDefault="005460CC" w:rsidP="005460CC">
      <w:pPr>
        <w:pStyle w:val="Code"/>
        <w:rPr>
          <w:lang w:eastAsia="de-DE"/>
        </w:rPr>
      </w:pPr>
      <w:r w:rsidRPr="005460CC">
        <w:rPr>
          <w:lang w:eastAsia="de-DE"/>
        </w:rPr>
        <w:t xml:space="preserve">    </w:t>
      </w:r>
      <w:r w:rsidRPr="003B582F">
        <w:rPr>
          <w:lang w:eastAsia="de-DE"/>
        </w:rPr>
        <w:t xml:space="preserve">{ </w:t>
      </w:r>
    </w:p>
    <w:p w:rsidR="005460CC" w:rsidRPr="005460CC" w:rsidRDefault="005460CC" w:rsidP="005460CC">
      <w:pPr>
        <w:pStyle w:val="Code"/>
        <w:rPr>
          <w:lang w:eastAsia="de-DE"/>
        </w:rPr>
      </w:pPr>
      <w:r w:rsidRPr="005460CC">
        <w:rPr>
          <w:lang w:eastAsia="de-DE"/>
        </w:rPr>
        <w:t xml:space="preserve">        get </w:t>
      </w:r>
    </w:p>
    <w:p w:rsidR="005460CC" w:rsidRPr="005460CC" w:rsidRDefault="005460CC" w:rsidP="005460CC">
      <w:pPr>
        <w:pStyle w:val="Code"/>
        <w:rPr>
          <w:lang w:eastAsia="de-DE"/>
        </w:rPr>
      </w:pPr>
      <w:r w:rsidRPr="005460CC">
        <w:rPr>
          <w:lang w:eastAsia="de-DE"/>
        </w:rPr>
        <w:t xml:space="preserve">        { </w:t>
      </w:r>
    </w:p>
    <w:p w:rsidR="005460CC" w:rsidRPr="005460CC" w:rsidRDefault="005460CC" w:rsidP="005460CC">
      <w:pPr>
        <w:pStyle w:val="Code"/>
        <w:rPr>
          <w:lang w:eastAsia="de-DE"/>
        </w:rPr>
      </w:pPr>
      <w:r w:rsidRPr="005460CC">
        <w:rPr>
          <w:lang w:eastAsia="de-DE"/>
        </w:rPr>
        <w:t xml:space="preserve">            return (false); </w:t>
      </w:r>
    </w:p>
    <w:p w:rsidR="005460CC" w:rsidRPr="005460CC" w:rsidRDefault="005460CC" w:rsidP="005460CC">
      <w:pPr>
        <w:pStyle w:val="Code"/>
        <w:rPr>
          <w:lang w:eastAsia="de-DE"/>
        </w:rPr>
      </w:pPr>
      <w:r w:rsidRPr="005460CC">
        <w:rPr>
          <w:lang w:eastAsia="de-DE"/>
        </w:rPr>
        <w:t xml:space="preserve">        } </w:t>
      </w:r>
    </w:p>
    <w:p w:rsidR="005460CC" w:rsidRPr="005460CC" w:rsidRDefault="005460CC" w:rsidP="005460CC">
      <w:pPr>
        <w:pStyle w:val="Code"/>
        <w:rPr>
          <w:lang w:eastAsia="de-DE"/>
        </w:rPr>
      </w:pPr>
      <w:r w:rsidRPr="005460CC">
        <w:rPr>
          <w:lang w:eastAsia="de-DE"/>
        </w:rPr>
        <w:t xml:space="preserve">    }</w:t>
      </w:r>
    </w:p>
    <w:p w:rsidR="005460CC" w:rsidRPr="005460CC" w:rsidRDefault="005460CC" w:rsidP="005460CC">
      <w:pPr>
        <w:pStyle w:val="Code"/>
        <w:rPr>
          <w:lang w:eastAsia="de-DE"/>
        </w:rPr>
      </w:pPr>
      <w:r w:rsidRPr="005460CC">
        <w:rPr>
          <w:lang w:eastAsia="de-DE"/>
        </w:rPr>
        <w:t xml:space="preserve">    </w:t>
      </w:r>
    </w:p>
    <w:p w:rsidR="005460CC" w:rsidRPr="005460CC" w:rsidRDefault="005460CC" w:rsidP="005460CC">
      <w:pPr>
        <w:pStyle w:val="Code"/>
        <w:rPr>
          <w:lang w:eastAsia="de-DE"/>
        </w:rPr>
      </w:pPr>
      <w:r w:rsidRPr="005460CC">
        <w:rPr>
          <w:lang w:eastAsia="de-DE"/>
        </w:rPr>
        <w:t xml:space="preserve">    public bool IsCompleted</w:t>
      </w:r>
    </w:p>
    <w:p w:rsidR="005460CC" w:rsidRPr="005460CC" w:rsidRDefault="005460CC" w:rsidP="005460CC">
      <w:pPr>
        <w:pStyle w:val="Code"/>
        <w:rPr>
          <w:lang w:eastAsia="de-DE"/>
        </w:rPr>
      </w:pPr>
      <w:r w:rsidRPr="005460CC">
        <w:rPr>
          <w:lang w:eastAsia="de-DE"/>
        </w:rPr>
        <w:t xml:space="preserve">    { </w:t>
      </w:r>
    </w:p>
    <w:p w:rsidR="005460CC" w:rsidRPr="005460CC" w:rsidRDefault="005460CC" w:rsidP="005460CC">
      <w:pPr>
        <w:pStyle w:val="Code"/>
        <w:rPr>
          <w:lang w:eastAsia="de-DE"/>
        </w:rPr>
      </w:pPr>
      <w:r w:rsidRPr="005460CC">
        <w:rPr>
          <w:lang w:eastAsia="de-DE"/>
        </w:rPr>
        <w:t xml:space="preserve">        get </w:t>
      </w:r>
    </w:p>
    <w:p w:rsidR="005460CC" w:rsidRPr="005460CC" w:rsidRDefault="005460CC" w:rsidP="005460CC">
      <w:pPr>
        <w:pStyle w:val="Code"/>
        <w:rPr>
          <w:lang w:eastAsia="de-DE"/>
        </w:rPr>
      </w:pPr>
      <w:r w:rsidRPr="005460CC">
        <w:rPr>
          <w:lang w:eastAsia="de-DE"/>
        </w:rPr>
        <w:t xml:space="preserve">        { </w:t>
      </w:r>
    </w:p>
    <w:p w:rsidR="005460CC" w:rsidRPr="005460CC" w:rsidRDefault="005460CC" w:rsidP="005460CC">
      <w:pPr>
        <w:pStyle w:val="Code"/>
        <w:rPr>
          <w:lang w:eastAsia="de-DE"/>
        </w:rPr>
      </w:pPr>
      <w:r w:rsidRPr="005460CC">
        <w:rPr>
          <w:lang w:eastAsia="de-DE"/>
        </w:rPr>
        <w:t xml:space="preserve">            return (_isCompleted); </w:t>
      </w:r>
    </w:p>
    <w:p w:rsidR="005460CC" w:rsidRPr="005460CC" w:rsidRDefault="005460CC" w:rsidP="005460CC">
      <w:pPr>
        <w:pStyle w:val="Code"/>
        <w:rPr>
          <w:lang w:eastAsia="de-DE"/>
        </w:rPr>
      </w:pPr>
      <w:r w:rsidRPr="005460CC">
        <w:rPr>
          <w:lang w:eastAsia="de-DE"/>
        </w:rPr>
        <w:t xml:space="preserve">        } </w:t>
      </w:r>
    </w:p>
    <w:p w:rsidR="005460CC" w:rsidRPr="005460CC" w:rsidRDefault="005460CC" w:rsidP="005460CC">
      <w:pPr>
        <w:pStyle w:val="Code"/>
        <w:rPr>
          <w:lang w:eastAsia="de-DE"/>
        </w:rPr>
      </w:pPr>
      <w:r w:rsidRPr="005460CC">
        <w:rPr>
          <w:lang w:eastAsia="de-DE"/>
        </w:rPr>
        <w:t xml:space="preserve">    }</w:t>
      </w:r>
    </w:p>
    <w:p w:rsidR="005460CC" w:rsidRPr="005460CC" w:rsidRDefault="005460CC" w:rsidP="005460CC">
      <w:pPr>
        <w:pStyle w:val="Code"/>
        <w:rPr>
          <w:lang w:eastAsia="de-DE"/>
        </w:rPr>
      </w:pPr>
      <w:r w:rsidRPr="005460CC">
        <w:rPr>
          <w:lang w:eastAsia="de-DE"/>
        </w:rPr>
        <w:t xml:space="preserve">    </w:t>
      </w:r>
    </w:p>
    <w:p w:rsidR="005460CC" w:rsidRPr="005460CC" w:rsidRDefault="005460CC" w:rsidP="005460CC">
      <w:pPr>
        <w:pStyle w:val="Code"/>
        <w:rPr>
          <w:lang w:eastAsia="de-DE"/>
        </w:rPr>
      </w:pPr>
      <w:r w:rsidRPr="005460CC">
        <w:rPr>
          <w:lang w:eastAsia="de-DE"/>
        </w:rPr>
        <w:t xml:space="preserve">    public WaitHandle AsyncWaitHandle</w:t>
      </w:r>
    </w:p>
    <w:p w:rsidR="005460CC" w:rsidRPr="005460CC" w:rsidRDefault="005460CC" w:rsidP="005460CC">
      <w:pPr>
        <w:pStyle w:val="Code"/>
        <w:rPr>
          <w:lang w:eastAsia="de-DE"/>
        </w:rPr>
      </w:pPr>
      <w:r w:rsidRPr="005460CC">
        <w:rPr>
          <w:lang w:eastAsia="de-DE"/>
        </w:rPr>
        <w:t xml:space="preserve">    {</w:t>
      </w:r>
    </w:p>
    <w:p w:rsidR="005460CC" w:rsidRPr="005460CC" w:rsidRDefault="005460CC" w:rsidP="005460CC">
      <w:pPr>
        <w:pStyle w:val="Code"/>
        <w:rPr>
          <w:lang w:eastAsia="de-DE"/>
        </w:rPr>
      </w:pPr>
      <w:r w:rsidRPr="005460CC">
        <w:rPr>
          <w:lang w:eastAsia="de-DE"/>
        </w:rPr>
        <w:t xml:space="preserve">        get</w:t>
      </w:r>
    </w:p>
    <w:p w:rsidR="005460CC" w:rsidRPr="005460CC" w:rsidRDefault="005460CC" w:rsidP="005460CC">
      <w:pPr>
        <w:pStyle w:val="Code"/>
        <w:rPr>
          <w:lang w:eastAsia="de-DE"/>
        </w:rPr>
      </w:pPr>
      <w:r w:rsidRPr="005460CC">
        <w:rPr>
          <w:lang w:eastAsia="de-DE"/>
        </w:rPr>
        <w:t xml:space="preserve">        {</w:t>
      </w:r>
    </w:p>
    <w:p w:rsidR="005460CC" w:rsidRPr="005460CC" w:rsidRDefault="005460CC" w:rsidP="005460CC">
      <w:pPr>
        <w:pStyle w:val="Code"/>
        <w:rPr>
          <w:lang w:eastAsia="de-DE"/>
        </w:rPr>
      </w:pPr>
      <w:r w:rsidRPr="005460CC">
        <w:rPr>
          <w:lang w:eastAsia="de-DE"/>
        </w:rPr>
        <w:t xml:space="preserve">            lock (this)</w:t>
      </w:r>
    </w:p>
    <w:p w:rsidR="005460CC" w:rsidRPr="005460CC" w:rsidRDefault="005460CC" w:rsidP="005460CC">
      <w:pPr>
        <w:pStyle w:val="Code"/>
        <w:rPr>
          <w:lang w:eastAsia="de-DE"/>
        </w:rPr>
      </w:pPr>
      <w:r w:rsidRPr="005460CC">
        <w:rPr>
          <w:lang w:eastAsia="de-DE"/>
        </w:rPr>
        <w:t xml:space="preserve">            {</w:t>
      </w:r>
    </w:p>
    <w:p w:rsidR="005460CC" w:rsidRPr="005460CC" w:rsidRDefault="005460CC" w:rsidP="005460CC">
      <w:pPr>
        <w:pStyle w:val="Code"/>
        <w:rPr>
          <w:lang w:eastAsia="de-DE"/>
        </w:rPr>
      </w:pPr>
      <w:r w:rsidRPr="005460CC">
        <w:rPr>
          <w:lang w:eastAsia="de-DE"/>
        </w:rPr>
        <w:t xml:space="preserve">                if (_</w:t>
      </w:r>
      <w:r w:rsidR="008C1994" w:rsidRPr="005460CC">
        <w:rPr>
          <w:lang w:eastAsia="de-DE"/>
        </w:rPr>
        <w:t xml:space="preserve">completeEvent </w:t>
      </w:r>
      <w:r w:rsidRPr="005460CC">
        <w:rPr>
          <w:lang w:eastAsia="de-DE"/>
        </w:rPr>
        <w:t>== null)</w:t>
      </w:r>
    </w:p>
    <w:p w:rsidR="005460CC" w:rsidRPr="005460CC" w:rsidRDefault="005460CC" w:rsidP="005460CC">
      <w:pPr>
        <w:pStyle w:val="Code"/>
        <w:rPr>
          <w:lang w:eastAsia="de-DE"/>
        </w:rPr>
      </w:pPr>
      <w:r w:rsidRPr="005460CC">
        <w:rPr>
          <w:lang w:eastAsia="de-DE"/>
        </w:rPr>
        <w:t xml:space="preserve">                    _</w:t>
      </w:r>
      <w:r w:rsidR="008C1994" w:rsidRPr="008C1994">
        <w:rPr>
          <w:lang w:eastAsia="de-DE"/>
        </w:rPr>
        <w:t xml:space="preserve"> </w:t>
      </w:r>
      <w:r w:rsidR="008C1994" w:rsidRPr="005460CC">
        <w:rPr>
          <w:lang w:eastAsia="de-DE"/>
        </w:rPr>
        <w:t xml:space="preserve">completeEvent </w:t>
      </w:r>
      <w:r w:rsidRPr="005460CC">
        <w:rPr>
          <w:lang w:eastAsia="de-DE"/>
        </w:rPr>
        <w:t>= new ManualResetEvent(false);</w:t>
      </w:r>
    </w:p>
    <w:p w:rsidR="005460CC" w:rsidRPr="005460CC" w:rsidRDefault="005460CC" w:rsidP="005460CC">
      <w:pPr>
        <w:pStyle w:val="Code"/>
        <w:rPr>
          <w:lang w:eastAsia="de-DE"/>
        </w:rPr>
      </w:pPr>
    </w:p>
    <w:p w:rsidR="005460CC" w:rsidRPr="005460CC" w:rsidRDefault="005460CC" w:rsidP="005460CC">
      <w:pPr>
        <w:pStyle w:val="Code"/>
        <w:rPr>
          <w:lang w:eastAsia="de-DE"/>
        </w:rPr>
      </w:pPr>
      <w:r w:rsidRPr="005460CC">
        <w:rPr>
          <w:lang w:eastAsia="de-DE"/>
        </w:rPr>
        <w:t xml:space="preserve">                return _completeEvent;</w:t>
      </w:r>
    </w:p>
    <w:p w:rsidR="005460CC" w:rsidRPr="005460CC" w:rsidRDefault="005460CC" w:rsidP="005460CC">
      <w:pPr>
        <w:pStyle w:val="Code"/>
        <w:rPr>
          <w:lang w:eastAsia="de-DE"/>
        </w:rPr>
      </w:pPr>
      <w:r w:rsidRPr="005460CC">
        <w:rPr>
          <w:lang w:eastAsia="de-DE"/>
        </w:rPr>
        <w:t xml:space="preserve">            }</w:t>
      </w:r>
    </w:p>
    <w:p w:rsidR="005460CC" w:rsidRPr="005460CC" w:rsidRDefault="005460CC" w:rsidP="005460CC">
      <w:pPr>
        <w:pStyle w:val="Code"/>
        <w:rPr>
          <w:lang w:eastAsia="de-DE"/>
        </w:rPr>
      </w:pPr>
      <w:r w:rsidRPr="005460CC">
        <w:rPr>
          <w:lang w:eastAsia="de-DE"/>
        </w:rPr>
        <w:t xml:space="preserve">        }</w:t>
      </w:r>
    </w:p>
    <w:p w:rsidR="005460CC" w:rsidRPr="005460CC" w:rsidRDefault="005460CC" w:rsidP="005460CC">
      <w:pPr>
        <w:pStyle w:val="Code"/>
        <w:rPr>
          <w:lang w:eastAsia="de-DE"/>
        </w:rPr>
      </w:pPr>
      <w:r w:rsidRPr="005460CC">
        <w:rPr>
          <w:lang w:eastAsia="de-DE"/>
        </w:rPr>
        <w:t xml:space="preserve">    }</w:t>
      </w:r>
    </w:p>
    <w:p w:rsidR="005460CC" w:rsidRPr="005460CC" w:rsidRDefault="005460CC" w:rsidP="005460CC">
      <w:pPr>
        <w:pStyle w:val="Code"/>
        <w:rPr>
          <w:lang w:eastAsia="de-DE"/>
        </w:rPr>
      </w:pPr>
      <w:r w:rsidRPr="005460CC">
        <w:rPr>
          <w:lang w:eastAsia="de-DE"/>
        </w:rPr>
        <w:t>}</w:t>
      </w:r>
    </w:p>
    <w:p w:rsidR="00D362CD" w:rsidRPr="00D362CD" w:rsidRDefault="00B11D10" w:rsidP="00D362CD">
      <w:pPr>
        <w:pStyle w:val="BodyTextCont"/>
      </w:pPr>
      <w:r>
        <w:t xml:space="preserve">The next step is to spawn a new thread to process </w:t>
      </w:r>
      <w:r w:rsidR="00D362CD">
        <w:t>the</w:t>
      </w:r>
      <w:r>
        <w:t xml:space="preserve"> request. The method call</w:t>
      </w:r>
      <w:r w:rsidR="00D362CD">
        <w:t>ed</w:t>
      </w:r>
      <w:r>
        <w:t xml:space="preserve"> on this new thread will need access to the state cached in the </w:t>
      </w:r>
      <w:proofErr w:type="spellStart"/>
      <w:r w:rsidRPr="00D362CD">
        <w:rPr>
          <w:rStyle w:val="CodeInline"/>
        </w:rPr>
        <w:t>AsyncRequestState</w:t>
      </w:r>
      <w:proofErr w:type="spellEnd"/>
      <w:r>
        <w:t xml:space="preserve"> class shown</w:t>
      </w:r>
      <w:r w:rsidR="00F240BC">
        <w:t xml:space="preserve"> above</w:t>
      </w:r>
      <w:r>
        <w:t>.</w:t>
      </w:r>
      <w:r w:rsidR="00D362CD">
        <w:t xml:space="preserve"> To </w:t>
      </w:r>
      <w:r w:rsidR="00F240BC">
        <w:t>pass</w:t>
      </w:r>
      <w:r w:rsidR="00D362CD">
        <w:t xml:space="preserve"> necessary </w:t>
      </w:r>
      <w:r w:rsidR="00F240BC">
        <w:t xml:space="preserve">data </w:t>
      </w:r>
      <w:r w:rsidR="00D362CD">
        <w:t>to this object</w:t>
      </w:r>
      <w:r w:rsidR="00BD3989">
        <w:t>,</w:t>
      </w:r>
      <w:r w:rsidR="00D362CD">
        <w:t xml:space="preserve"> a parameterized thread is used, based on </w:t>
      </w:r>
      <w:proofErr w:type="spellStart"/>
      <w:r w:rsidR="00D362CD" w:rsidRPr="00D362CD">
        <w:rPr>
          <w:rStyle w:val="CodeInline"/>
        </w:rPr>
        <w:t>ParameterizedThreadStart</w:t>
      </w:r>
      <w:proofErr w:type="spellEnd"/>
      <w:r w:rsidR="00D362CD">
        <w:t xml:space="preserve"> class. </w:t>
      </w:r>
    </w:p>
    <w:p w:rsidR="003D3554" w:rsidRDefault="00C50549" w:rsidP="00C50549">
      <w:pPr>
        <w:pStyle w:val="BodyTextCont"/>
        <w:rPr>
          <w:lang w:eastAsia="de-DE"/>
        </w:rPr>
      </w:pPr>
      <w:r>
        <w:rPr>
          <w:lang w:eastAsia="de-DE"/>
        </w:rPr>
        <w:lastRenderedPageBreak/>
        <w:t xml:space="preserve">The handler itself is similar to the one already introduced. The definition for the </w:t>
      </w:r>
      <w:proofErr w:type="spellStart"/>
      <w:r>
        <w:rPr>
          <w:lang w:eastAsia="de-DE"/>
        </w:rPr>
        <w:t>ashx</w:t>
      </w:r>
      <w:proofErr w:type="spellEnd"/>
      <w:r>
        <w:rPr>
          <w:lang w:eastAsia="de-DE"/>
        </w:rPr>
        <w:t xml:space="preserve"> page looks like this:</w:t>
      </w:r>
    </w:p>
    <w:p w:rsidR="00C50549" w:rsidRPr="00C50549" w:rsidRDefault="00C50549" w:rsidP="00C50549">
      <w:pPr>
        <w:pStyle w:val="CodeSingle"/>
        <w:rPr>
          <w:lang w:eastAsia="de-DE"/>
        </w:rPr>
      </w:pPr>
      <w:r w:rsidRPr="00C50549">
        <w:rPr>
          <w:lang w:eastAsia="de-DE"/>
        </w:rPr>
        <w:t xml:space="preserve">&lt;%@ WebHandler Language="C#" </w:t>
      </w:r>
      <w:r w:rsidRPr="00C50549">
        <w:rPr>
          <w:lang w:eastAsia="de-DE"/>
        </w:rPr>
        <w:br/>
        <w:t xml:space="preserve">               Class="Apress.Threading.AsyncHandlers.CustomAsyncHandler" %&gt;</w:t>
      </w:r>
    </w:p>
    <w:p w:rsidR="00C50549" w:rsidRDefault="00C50549" w:rsidP="00C50549">
      <w:pPr>
        <w:pStyle w:val="BodyTextCont"/>
        <w:rPr>
          <w:lang w:eastAsia="de-DE"/>
        </w:rPr>
      </w:pPr>
      <w:r>
        <w:rPr>
          <w:lang w:eastAsia="de-DE"/>
        </w:rPr>
        <w:t xml:space="preserve">The </w:t>
      </w:r>
      <w:proofErr w:type="spellStart"/>
      <w:r w:rsidRPr="00C50549">
        <w:rPr>
          <w:rStyle w:val="CodeInline"/>
        </w:rPr>
        <w:t>ProcessRequest</w:t>
      </w:r>
      <w:proofErr w:type="spellEnd"/>
      <w:r>
        <w:rPr>
          <w:lang w:eastAsia="de-DE"/>
        </w:rPr>
        <w:t xml:space="preserve"> method must be present, as it is required by the interface </w:t>
      </w:r>
      <w:proofErr w:type="spellStart"/>
      <w:r w:rsidRPr="00C50549">
        <w:rPr>
          <w:rStyle w:val="CodeInline"/>
        </w:rPr>
        <w:t>IHttpAsyncHandler</w:t>
      </w:r>
      <w:proofErr w:type="spellEnd"/>
      <w:r>
        <w:rPr>
          <w:lang w:eastAsia="de-DE"/>
        </w:rPr>
        <w:t xml:space="preserve">, but we </w:t>
      </w:r>
      <w:r w:rsidR="00A269A6">
        <w:rPr>
          <w:lang w:eastAsia="de-DE"/>
        </w:rPr>
        <w:t xml:space="preserve">don’t </w:t>
      </w:r>
      <w:r>
        <w:rPr>
          <w:lang w:eastAsia="de-DE"/>
        </w:rPr>
        <w:t>us</w:t>
      </w:r>
      <w:r w:rsidR="00AF40C3">
        <w:rPr>
          <w:lang w:eastAsia="de-DE"/>
        </w:rPr>
        <w:t>e it. The whole work is split</w:t>
      </w:r>
      <w:r>
        <w:rPr>
          <w:lang w:eastAsia="de-DE"/>
        </w:rPr>
        <w:t xml:space="preserve"> between the </w:t>
      </w:r>
      <w:proofErr w:type="spellStart"/>
      <w:r w:rsidRPr="00C50549">
        <w:rPr>
          <w:rStyle w:val="CodeInline"/>
        </w:rPr>
        <w:t>BeginProcessRequest</w:t>
      </w:r>
      <w:proofErr w:type="spellEnd"/>
      <w:r>
        <w:rPr>
          <w:lang w:eastAsia="de-DE"/>
        </w:rPr>
        <w:t xml:space="preserve"> and </w:t>
      </w:r>
      <w:proofErr w:type="spellStart"/>
      <w:r w:rsidRPr="00C50549">
        <w:rPr>
          <w:rStyle w:val="CodeInline"/>
        </w:rPr>
        <w:t>EndProcessRequest</w:t>
      </w:r>
      <w:proofErr w:type="spellEnd"/>
      <w:r>
        <w:rPr>
          <w:lang w:eastAsia="de-DE"/>
        </w:rPr>
        <w:t xml:space="preserve"> method</w:t>
      </w:r>
      <w:r w:rsidR="00A269A6">
        <w:rPr>
          <w:lang w:eastAsia="de-DE"/>
        </w:rPr>
        <w:t>s</w:t>
      </w:r>
      <w:r>
        <w:rPr>
          <w:lang w:eastAsia="de-DE"/>
        </w:rPr>
        <w:t xml:space="preserve">. In the </w:t>
      </w:r>
      <w:proofErr w:type="spellStart"/>
      <w:r w:rsidRPr="00E13771">
        <w:rPr>
          <w:rStyle w:val="CodeInline"/>
        </w:rPr>
        <w:t>BeginProcessRequest</w:t>
      </w:r>
      <w:proofErr w:type="spellEnd"/>
      <w:r>
        <w:rPr>
          <w:lang w:eastAsia="de-DE"/>
        </w:rPr>
        <w:t xml:space="preserve"> method the </w:t>
      </w:r>
      <w:proofErr w:type="spellStart"/>
      <w:r w:rsidR="00E13771" w:rsidRPr="00E13771">
        <w:rPr>
          <w:rStyle w:val="CodeInline"/>
        </w:rPr>
        <w:t>AsyncRequestState</w:t>
      </w:r>
      <w:proofErr w:type="spellEnd"/>
      <w:r w:rsidR="00E13771">
        <w:rPr>
          <w:lang w:eastAsia="de-DE"/>
        </w:rPr>
        <w:t xml:space="preserve"> object is created, along with the reference to the context and callback.</w:t>
      </w:r>
    </w:p>
    <w:p w:rsidR="003D3554" w:rsidRDefault="003D3554" w:rsidP="003D3554">
      <w:pPr>
        <w:pStyle w:val="CodeCaption"/>
      </w:pPr>
      <w:r>
        <w:t xml:space="preserve">Listing </w:t>
      </w:r>
      <w:r w:rsidR="00793788">
        <w:t>2-</w:t>
      </w:r>
      <w:r w:rsidR="0087096D">
        <w:fldChar w:fldCharType="begin"/>
      </w:r>
      <w:r w:rsidR="0087096D">
        <w:instrText xml:space="preserve"> SEQ Listing \* ARABIC </w:instrText>
      </w:r>
      <w:r w:rsidR="0087096D">
        <w:fldChar w:fldCharType="separate"/>
      </w:r>
      <w:r w:rsidR="007D7C75">
        <w:t>14</w:t>
      </w:r>
      <w:r w:rsidR="0087096D">
        <w:fldChar w:fldCharType="end"/>
      </w:r>
      <w:r>
        <w:t>. The implementation of AsyncResult (AsyncThreadCallback.ashx)</w:t>
      </w:r>
    </w:p>
    <w:p w:rsidR="003D3554" w:rsidRPr="003D3554" w:rsidRDefault="003D3554" w:rsidP="003D3554">
      <w:pPr>
        <w:pStyle w:val="CodeFirst"/>
        <w:rPr>
          <w:lang w:eastAsia="de-DE"/>
        </w:rPr>
      </w:pPr>
      <w:r w:rsidRPr="003D3554">
        <w:rPr>
          <w:lang w:eastAsia="de-DE"/>
        </w:rPr>
        <w:t xml:space="preserve">public class </w:t>
      </w:r>
      <w:r w:rsidR="00C50549">
        <w:rPr>
          <w:lang w:eastAsia="de-DE"/>
        </w:rPr>
        <w:t>Custom</w:t>
      </w:r>
      <w:r w:rsidRPr="003D3554">
        <w:rPr>
          <w:lang w:eastAsia="de-DE"/>
        </w:rPr>
        <w:t>AsyncHandler : IHttpAsyncHandler</w:t>
      </w:r>
    </w:p>
    <w:p w:rsidR="003D3554" w:rsidRPr="003D3554" w:rsidRDefault="003D3554" w:rsidP="003D3554">
      <w:pPr>
        <w:pStyle w:val="Code"/>
        <w:rPr>
          <w:lang w:eastAsia="de-DE"/>
        </w:rPr>
      </w:pPr>
      <w:r w:rsidRPr="003D3554">
        <w:rPr>
          <w:lang w:eastAsia="de-DE"/>
        </w:rPr>
        <w:t>{</w:t>
      </w:r>
    </w:p>
    <w:p w:rsidR="003D3554" w:rsidRPr="003D3554" w:rsidRDefault="003D3554" w:rsidP="003D3554">
      <w:pPr>
        <w:pStyle w:val="Code"/>
        <w:rPr>
          <w:lang w:eastAsia="de-DE"/>
        </w:rPr>
      </w:pPr>
      <w:r w:rsidRPr="003D3554">
        <w:rPr>
          <w:lang w:eastAsia="de-DE"/>
        </w:rPr>
        <w:t xml:space="preserve">    public void ProcessRequest(HttpContext ctx)</w:t>
      </w:r>
    </w:p>
    <w:p w:rsidR="003D3554" w:rsidRPr="003D3554" w:rsidRDefault="003D3554" w:rsidP="003D3554">
      <w:pPr>
        <w:pStyle w:val="Code"/>
        <w:rPr>
          <w:lang w:eastAsia="de-DE"/>
        </w:rPr>
      </w:pPr>
      <w:r w:rsidRPr="003D3554">
        <w:rPr>
          <w:lang w:eastAsia="de-DE"/>
        </w:rPr>
        <w:t xml:space="preserve">    {</w:t>
      </w:r>
    </w:p>
    <w:p w:rsidR="003D3554" w:rsidRPr="003D3554" w:rsidRDefault="003D3554" w:rsidP="003D3554">
      <w:pPr>
        <w:pStyle w:val="Code"/>
        <w:rPr>
          <w:lang w:eastAsia="de-DE"/>
        </w:rPr>
      </w:pPr>
      <w:r w:rsidRPr="003D3554">
        <w:rPr>
          <w:lang w:eastAsia="de-DE"/>
        </w:rPr>
        <w:t xml:space="preserve">        // not used</w:t>
      </w:r>
    </w:p>
    <w:p w:rsidR="003D3554" w:rsidRPr="003D3554" w:rsidRDefault="003D3554" w:rsidP="003D3554">
      <w:pPr>
        <w:pStyle w:val="Code"/>
        <w:rPr>
          <w:lang w:eastAsia="de-DE"/>
        </w:rPr>
      </w:pPr>
      <w:r w:rsidRPr="003D3554">
        <w:rPr>
          <w:lang w:eastAsia="de-DE"/>
        </w:rPr>
        <w:t xml:space="preserve">    }</w:t>
      </w:r>
    </w:p>
    <w:p w:rsidR="003D3554" w:rsidRPr="003D3554" w:rsidRDefault="003D3554" w:rsidP="003D3554">
      <w:pPr>
        <w:pStyle w:val="Code"/>
        <w:rPr>
          <w:lang w:eastAsia="de-DE"/>
        </w:rPr>
      </w:pPr>
    </w:p>
    <w:p w:rsidR="003D3554" w:rsidRPr="003D3554" w:rsidRDefault="003D3554" w:rsidP="003D3554">
      <w:pPr>
        <w:pStyle w:val="Code"/>
        <w:rPr>
          <w:lang w:eastAsia="de-DE"/>
        </w:rPr>
      </w:pPr>
      <w:r w:rsidRPr="003D3554">
        <w:rPr>
          <w:lang w:eastAsia="de-DE"/>
        </w:rPr>
        <w:t xml:space="preserve">    public bool IsReusable</w:t>
      </w:r>
    </w:p>
    <w:p w:rsidR="003D3554" w:rsidRPr="003D3554" w:rsidRDefault="003D3554" w:rsidP="003D3554">
      <w:pPr>
        <w:pStyle w:val="Code"/>
        <w:rPr>
          <w:lang w:eastAsia="de-DE"/>
        </w:rPr>
      </w:pPr>
      <w:r w:rsidRPr="003D3554">
        <w:rPr>
          <w:lang w:eastAsia="de-DE"/>
        </w:rPr>
        <w:t xml:space="preserve">    {</w:t>
      </w:r>
    </w:p>
    <w:p w:rsidR="003D3554" w:rsidRPr="003D3554" w:rsidRDefault="003D3554" w:rsidP="003D3554">
      <w:pPr>
        <w:pStyle w:val="Code"/>
        <w:rPr>
          <w:lang w:eastAsia="de-DE"/>
        </w:rPr>
      </w:pPr>
      <w:r w:rsidRPr="003D3554">
        <w:rPr>
          <w:lang w:eastAsia="de-DE"/>
        </w:rPr>
        <w:t xml:space="preserve">        get { return false; }</w:t>
      </w:r>
    </w:p>
    <w:p w:rsidR="003D3554" w:rsidRPr="003D3554" w:rsidRDefault="003D3554" w:rsidP="003D3554">
      <w:pPr>
        <w:pStyle w:val="Code"/>
        <w:rPr>
          <w:lang w:eastAsia="de-DE"/>
        </w:rPr>
      </w:pPr>
      <w:r w:rsidRPr="003D3554">
        <w:rPr>
          <w:lang w:eastAsia="de-DE"/>
        </w:rPr>
        <w:t xml:space="preserve">    }</w:t>
      </w:r>
    </w:p>
    <w:p w:rsidR="003D3554" w:rsidRPr="003D3554" w:rsidRDefault="003D3554" w:rsidP="003D3554">
      <w:pPr>
        <w:pStyle w:val="Code"/>
        <w:rPr>
          <w:lang w:eastAsia="de-DE"/>
        </w:rPr>
      </w:pPr>
    </w:p>
    <w:p w:rsidR="003D3554" w:rsidRPr="003D3554" w:rsidRDefault="003D3554" w:rsidP="003D3554">
      <w:pPr>
        <w:pStyle w:val="Code"/>
        <w:rPr>
          <w:lang w:eastAsia="de-DE"/>
        </w:rPr>
      </w:pPr>
      <w:r w:rsidRPr="003D3554">
        <w:rPr>
          <w:lang w:eastAsia="de-DE"/>
        </w:rPr>
        <w:t xml:space="preserve">    public IAsyncResult BeginProcessRequest(HttpContext ctx,</w:t>
      </w:r>
    </w:p>
    <w:p w:rsidR="003D3554" w:rsidRPr="003D3554" w:rsidRDefault="003D3554" w:rsidP="003D3554">
      <w:pPr>
        <w:pStyle w:val="Code"/>
        <w:rPr>
          <w:lang w:eastAsia="de-DE"/>
        </w:rPr>
      </w:pPr>
      <w:r w:rsidRPr="003D3554">
        <w:rPr>
          <w:lang w:eastAsia="de-DE"/>
        </w:rPr>
        <w:t xml:space="preserve">                                            AsyncCallback cb,</w:t>
      </w:r>
    </w:p>
    <w:p w:rsidR="003D3554" w:rsidRPr="003D3554" w:rsidRDefault="003D3554" w:rsidP="003D3554">
      <w:pPr>
        <w:pStyle w:val="Code"/>
        <w:rPr>
          <w:lang w:eastAsia="de-DE"/>
        </w:rPr>
      </w:pPr>
      <w:r w:rsidRPr="003D3554">
        <w:rPr>
          <w:lang w:eastAsia="de-DE"/>
        </w:rPr>
        <w:t xml:space="preserve">                                            object obj)</w:t>
      </w:r>
    </w:p>
    <w:p w:rsidR="003D3554" w:rsidRPr="003D3554" w:rsidRDefault="003D3554" w:rsidP="003D3554">
      <w:pPr>
        <w:pStyle w:val="Code"/>
        <w:rPr>
          <w:lang w:eastAsia="de-DE"/>
        </w:rPr>
      </w:pPr>
      <w:r w:rsidRPr="003D3554">
        <w:rPr>
          <w:lang w:eastAsia="de-DE"/>
        </w:rPr>
        <w:t xml:space="preserve">    {</w:t>
      </w:r>
    </w:p>
    <w:p w:rsidR="003D3554" w:rsidRPr="003D3554" w:rsidRDefault="003D3554" w:rsidP="003D3554">
      <w:pPr>
        <w:pStyle w:val="Code"/>
        <w:rPr>
          <w:lang w:eastAsia="de-DE"/>
        </w:rPr>
      </w:pPr>
      <w:r w:rsidRPr="003D3554">
        <w:rPr>
          <w:lang w:eastAsia="de-DE"/>
        </w:rPr>
        <w:t xml:space="preserve">        AsyncRequestState reqState =</w:t>
      </w:r>
      <w:r w:rsidR="00C50549">
        <w:rPr>
          <w:lang w:eastAsia="de-DE"/>
        </w:rPr>
        <w:t xml:space="preserve"> </w:t>
      </w:r>
      <w:r w:rsidR="00C50549">
        <w:rPr>
          <w:lang w:eastAsia="de-DE"/>
        </w:rPr>
        <w:sym w:font="Wingdings" w:char="F0C3"/>
      </w:r>
    </w:p>
    <w:p w:rsidR="003D3554" w:rsidRPr="003D3554" w:rsidRDefault="003D3554" w:rsidP="003D3554">
      <w:pPr>
        <w:pStyle w:val="Code"/>
        <w:rPr>
          <w:lang w:eastAsia="de-DE"/>
        </w:rPr>
      </w:pPr>
      <w:r w:rsidRPr="003D3554">
        <w:rPr>
          <w:lang w:eastAsia="de-DE"/>
        </w:rPr>
        <w:t xml:space="preserve">                          new AsyncRequestState(ctx, cb, obj);</w:t>
      </w:r>
    </w:p>
    <w:p w:rsidR="003D3554" w:rsidRPr="00D362CD" w:rsidRDefault="003D3554" w:rsidP="00D362CD">
      <w:pPr>
        <w:pStyle w:val="Code"/>
      </w:pPr>
      <w:r w:rsidRPr="00D362CD">
        <w:t xml:space="preserve">        </w:t>
      </w:r>
      <w:r w:rsidR="00D362CD" w:rsidRPr="00D362CD">
        <w:t>ParameterizedThreadStart ts = new ParameterizedThreadStart(ProcessThread);</w:t>
      </w:r>
    </w:p>
    <w:p w:rsidR="003D3554" w:rsidRPr="003D3554" w:rsidRDefault="003D3554" w:rsidP="003D3554">
      <w:pPr>
        <w:pStyle w:val="Code"/>
        <w:rPr>
          <w:lang w:eastAsia="de-DE"/>
        </w:rPr>
      </w:pPr>
      <w:r w:rsidRPr="003D3554">
        <w:rPr>
          <w:lang w:eastAsia="de-DE"/>
        </w:rPr>
        <w:t xml:space="preserve">        Thread t = new Thread(ts);</w:t>
      </w:r>
    </w:p>
    <w:p w:rsidR="003D3554" w:rsidRPr="003B582F" w:rsidRDefault="003D3554" w:rsidP="003D3554">
      <w:pPr>
        <w:pStyle w:val="Code"/>
        <w:rPr>
          <w:lang w:eastAsia="de-DE"/>
        </w:rPr>
      </w:pPr>
      <w:r w:rsidRPr="003D3554">
        <w:rPr>
          <w:lang w:eastAsia="de-DE"/>
        </w:rPr>
        <w:t xml:space="preserve">        </w:t>
      </w:r>
      <w:r w:rsidRPr="003B582F">
        <w:rPr>
          <w:lang w:eastAsia="de-DE"/>
        </w:rPr>
        <w:t>t.Start();</w:t>
      </w:r>
    </w:p>
    <w:p w:rsidR="003D3554" w:rsidRPr="003B582F" w:rsidRDefault="003D3554" w:rsidP="003D3554">
      <w:pPr>
        <w:pStyle w:val="Code"/>
        <w:rPr>
          <w:lang w:eastAsia="de-DE"/>
        </w:rPr>
      </w:pPr>
    </w:p>
    <w:p w:rsidR="003D3554" w:rsidRPr="003D3554" w:rsidRDefault="003D3554" w:rsidP="003D3554">
      <w:pPr>
        <w:pStyle w:val="Code"/>
        <w:rPr>
          <w:lang w:eastAsia="de-DE"/>
        </w:rPr>
      </w:pPr>
      <w:r w:rsidRPr="003D3554">
        <w:rPr>
          <w:lang w:eastAsia="de-DE"/>
        </w:rPr>
        <w:t xml:space="preserve">        return reqState;</w:t>
      </w:r>
    </w:p>
    <w:p w:rsidR="003D3554" w:rsidRPr="003D3554" w:rsidRDefault="003D3554" w:rsidP="003D3554">
      <w:pPr>
        <w:pStyle w:val="Code"/>
        <w:rPr>
          <w:lang w:eastAsia="de-DE"/>
        </w:rPr>
      </w:pPr>
      <w:r w:rsidRPr="003D3554">
        <w:rPr>
          <w:lang w:eastAsia="de-DE"/>
        </w:rPr>
        <w:t xml:space="preserve">    }</w:t>
      </w:r>
    </w:p>
    <w:p w:rsidR="003D3554" w:rsidRPr="003D3554" w:rsidRDefault="003D3554" w:rsidP="003D3554">
      <w:pPr>
        <w:pStyle w:val="Code"/>
        <w:rPr>
          <w:lang w:eastAsia="de-DE"/>
        </w:rPr>
      </w:pPr>
    </w:p>
    <w:p w:rsidR="003D3554" w:rsidRPr="003D3554" w:rsidRDefault="003D3554" w:rsidP="003D3554">
      <w:pPr>
        <w:pStyle w:val="Code"/>
        <w:rPr>
          <w:lang w:eastAsia="de-DE"/>
        </w:rPr>
      </w:pPr>
      <w:r w:rsidRPr="003D3554">
        <w:rPr>
          <w:lang w:eastAsia="de-DE"/>
        </w:rPr>
        <w:t xml:space="preserve">    public void EndProcessRequest(IAsyncResult ar)</w:t>
      </w:r>
    </w:p>
    <w:p w:rsidR="003D3554" w:rsidRPr="003D3554" w:rsidRDefault="003D3554" w:rsidP="003D3554">
      <w:pPr>
        <w:pStyle w:val="Code"/>
        <w:rPr>
          <w:lang w:eastAsia="de-DE"/>
        </w:rPr>
      </w:pPr>
      <w:r w:rsidRPr="003D3554">
        <w:rPr>
          <w:lang w:eastAsia="de-DE"/>
        </w:rPr>
        <w:t xml:space="preserve">    {</w:t>
      </w:r>
    </w:p>
    <w:p w:rsidR="003D3554" w:rsidRPr="003D3554" w:rsidRDefault="003D3554" w:rsidP="003D3554">
      <w:pPr>
        <w:pStyle w:val="Code"/>
        <w:rPr>
          <w:lang w:eastAsia="de-DE"/>
        </w:rPr>
      </w:pPr>
      <w:r w:rsidRPr="003D3554">
        <w:rPr>
          <w:lang w:eastAsia="de-DE"/>
        </w:rPr>
        <w:t xml:space="preserve">        AsyncRequestState ars = ar as AsyncRequestState;</w:t>
      </w:r>
    </w:p>
    <w:p w:rsidR="003D3554" w:rsidRPr="003D3554" w:rsidRDefault="003D3554" w:rsidP="003D3554">
      <w:pPr>
        <w:pStyle w:val="Code"/>
        <w:rPr>
          <w:lang w:eastAsia="de-DE"/>
        </w:rPr>
      </w:pPr>
      <w:r w:rsidRPr="003D3554">
        <w:rPr>
          <w:lang w:eastAsia="de-DE"/>
        </w:rPr>
        <w:t xml:space="preserve">        if (ars != null)</w:t>
      </w:r>
    </w:p>
    <w:p w:rsidR="003D3554" w:rsidRDefault="003D3554" w:rsidP="003D3554">
      <w:pPr>
        <w:pStyle w:val="Code"/>
        <w:rPr>
          <w:lang w:eastAsia="de-DE"/>
        </w:rPr>
      </w:pPr>
      <w:r w:rsidRPr="003D3554">
        <w:rPr>
          <w:lang w:eastAsia="de-DE"/>
        </w:rPr>
        <w:t xml:space="preserve">        {</w:t>
      </w:r>
    </w:p>
    <w:p w:rsidR="00C50549" w:rsidRPr="00C50549" w:rsidRDefault="00C50549" w:rsidP="00C50549">
      <w:pPr>
        <w:pStyle w:val="Code"/>
      </w:pPr>
      <w:r>
        <w:t xml:space="preserve">           </w:t>
      </w:r>
      <w:r w:rsidRPr="00C50549">
        <w:t>ars.CurrentContext.Response.Write("End Request reached");</w:t>
      </w:r>
    </w:p>
    <w:p w:rsidR="003D3554" w:rsidRPr="003B582F" w:rsidRDefault="003D3554" w:rsidP="003D3554">
      <w:pPr>
        <w:pStyle w:val="Code"/>
        <w:rPr>
          <w:lang w:eastAsia="de-DE"/>
        </w:rPr>
      </w:pPr>
      <w:r w:rsidRPr="003D3554">
        <w:rPr>
          <w:lang w:eastAsia="de-DE"/>
        </w:rPr>
        <w:t xml:space="preserve">        </w:t>
      </w:r>
      <w:r w:rsidRPr="003B582F">
        <w:rPr>
          <w:lang w:eastAsia="de-DE"/>
        </w:rPr>
        <w:t>}</w:t>
      </w:r>
    </w:p>
    <w:p w:rsidR="003D3554" w:rsidRDefault="003D3554" w:rsidP="003D3554">
      <w:pPr>
        <w:pStyle w:val="Code"/>
        <w:rPr>
          <w:lang w:eastAsia="de-DE"/>
        </w:rPr>
      </w:pPr>
      <w:r w:rsidRPr="003B582F">
        <w:rPr>
          <w:lang w:eastAsia="de-DE"/>
        </w:rPr>
        <w:t xml:space="preserve">    }</w:t>
      </w:r>
    </w:p>
    <w:p w:rsidR="00D362CD" w:rsidRDefault="00D362CD" w:rsidP="003D3554">
      <w:pPr>
        <w:pStyle w:val="Code"/>
        <w:rPr>
          <w:lang w:eastAsia="de-DE"/>
        </w:rPr>
      </w:pPr>
    </w:p>
    <w:p w:rsidR="00D362CD" w:rsidRPr="00D362CD" w:rsidRDefault="00D362CD" w:rsidP="00D362CD">
      <w:pPr>
        <w:pStyle w:val="Code"/>
        <w:rPr>
          <w:lang w:eastAsia="de-DE"/>
        </w:rPr>
      </w:pPr>
      <w:r>
        <w:t xml:space="preserve">    </w:t>
      </w:r>
      <w:r w:rsidRPr="00D362CD">
        <w:t>private</w:t>
      </w:r>
      <w:r w:rsidRPr="00D362CD">
        <w:rPr>
          <w:lang w:eastAsia="de-DE"/>
        </w:rPr>
        <w:t xml:space="preserve"> </w:t>
      </w:r>
      <w:r w:rsidRPr="00D362CD">
        <w:t>void</w:t>
      </w:r>
      <w:r w:rsidRPr="00D362CD">
        <w:rPr>
          <w:lang w:eastAsia="de-DE"/>
        </w:rPr>
        <w:t xml:space="preserve"> ProcessThread(</w:t>
      </w:r>
      <w:r w:rsidRPr="00D362CD">
        <w:t>object</w:t>
      </w:r>
      <w:r w:rsidRPr="00D362CD">
        <w:rPr>
          <w:lang w:eastAsia="de-DE"/>
        </w:rPr>
        <w:t xml:space="preserve"> obj)</w:t>
      </w:r>
    </w:p>
    <w:p w:rsidR="00D362CD" w:rsidRPr="00D362CD" w:rsidRDefault="00D362CD" w:rsidP="00D362CD">
      <w:pPr>
        <w:pStyle w:val="Code"/>
        <w:rPr>
          <w:lang w:eastAsia="de-DE"/>
        </w:rPr>
      </w:pPr>
      <w:r w:rsidRPr="00D362CD">
        <w:rPr>
          <w:lang w:eastAsia="de-DE"/>
        </w:rPr>
        <w:t xml:space="preserve">    {</w:t>
      </w:r>
    </w:p>
    <w:p w:rsidR="00D362CD" w:rsidRPr="00D362CD" w:rsidRDefault="00D362CD" w:rsidP="00D362CD">
      <w:pPr>
        <w:pStyle w:val="Code"/>
        <w:rPr>
          <w:lang w:eastAsia="de-DE"/>
        </w:rPr>
      </w:pPr>
      <w:r w:rsidRPr="00D362CD">
        <w:rPr>
          <w:lang w:eastAsia="de-DE"/>
        </w:rPr>
        <w:t xml:space="preserve">        </w:t>
      </w:r>
      <w:r w:rsidRPr="00D362CD">
        <w:t>Thread</w:t>
      </w:r>
      <w:r w:rsidRPr="00D362CD">
        <w:rPr>
          <w:lang w:eastAsia="de-DE"/>
        </w:rPr>
        <w:t>.Sleep(2000);</w:t>
      </w:r>
    </w:p>
    <w:p w:rsidR="00D362CD" w:rsidRPr="00D362CD" w:rsidRDefault="00D362CD" w:rsidP="00D362CD">
      <w:pPr>
        <w:pStyle w:val="Code"/>
        <w:rPr>
          <w:lang w:eastAsia="de-DE"/>
        </w:rPr>
      </w:pPr>
      <w:r w:rsidRPr="00D362CD">
        <w:rPr>
          <w:lang w:eastAsia="de-DE"/>
        </w:rPr>
        <w:t xml:space="preserve">        </w:t>
      </w:r>
      <w:r w:rsidRPr="00D362CD">
        <w:t>AsyncRequestState</w:t>
      </w:r>
      <w:r w:rsidRPr="00D362CD">
        <w:rPr>
          <w:lang w:eastAsia="de-DE"/>
        </w:rPr>
        <w:t xml:space="preserve"> asr = obj </w:t>
      </w:r>
      <w:r w:rsidRPr="00D362CD">
        <w:t>as</w:t>
      </w:r>
      <w:r w:rsidRPr="00D362CD">
        <w:rPr>
          <w:lang w:eastAsia="de-DE"/>
        </w:rPr>
        <w:t xml:space="preserve"> </w:t>
      </w:r>
      <w:r w:rsidRPr="00D362CD">
        <w:t>AsyncRequestState</w:t>
      </w:r>
      <w:r w:rsidRPr="00D362CD">
        <w:rPr>
          <w:lang w:eastAsia="de-DE"/>
        </w:rPr>
        <w:t>;</w:t>
      </w:r>
    </w:p>
    <w:p w:rsidR="00D362CD" w:rsidRPr="00D362CD" w:rsidRDefault="00D362CD" w:rsidP="00D362CD">
      <w:pPr>
        <w:pStyle w:val="Code"/>
        <w:rPr>
          <w:lang w:eastAsia="de-DE"/>
        </w:rPr>
      </w:pPr>
      <w:r w:rsidRPr="00D362CD">
        <w:rPr>
          <w:lang w:eastAsia="de-DE"/>
        </w:rPr>
        <w:t xml:space="preserve">        asr.CurrentContext.Response.Output.Write(</w:t>
      </w:r>
      <w:r>
        <w:rPr>
          <w:lang w:eastAsia="de-DE"/>
        </w:rPr>
        <w:t xml:space="preserve"> </w:t>
      </w:r>
      <w:r>
        <w:rPr>
          <w:lang w:eastAsia="de-DE"/>
        </w:rPr>
        <w:sym w:font="Wingdings" w:char="F0C3"/>
      </w:r>
    </w:p>
    <w:p w:rsidR="00D362CD" w:rsidRPr="00D362CD" w:rsidRDefault="00D362CD" w:rsidP="00D362CD">
      <w:pPr>
        <w:pStyle w:val="Code"/>
        <w:rPr>
          <w:lang w:eastAsia="de-DE"/>
        </w:rPr>
      </w:pPr>
      <w:r w:rsidRPr="00D362CD">
        <w:rPr>
          <w:lang w:eastAsia="de-DE"/>
        </w:rPr>
        <w:t xml:space="preserve">                    </w:t>
      </w:r>
      <w:r w:rsidRPr="00D362CD">
        <w:t>"Async Thread, Thread ID = {0}"</w:t>
      </w:r>
      <w:r w:rsidRPr="00D362CD">
        <w:rPr>
          <w:lang w:eastAsia="de-DE"/>
        </w:rPr>
        <w:t>,</w:t>
      </w:r>
      <w:r>
        <w:rPr>
          <w:lang w:eastAsia="de-DE"/>
        </w:rPr>
        <w:t xml:space="preserve"> </w:t>
      </w:r>
      <w:r>
        <w:rPr>
          <w:lang w:eastAsia="de-DE"/>
        </w:rPr>
        <w:sym w:font="Wingdings" w:char="F0C3"/>
      </w:r>
    </w:p>
    <w:p w:rsidR="00D362CD" w:rsidRPr="00D362CD" w:rsidRDefault="00D362CD" w:rsidP="00D362CD">
      <w:pPr>
        <w:pStyle w:val="Code"/>
        <w:rPr>
          <w:lang w:eastAsia="de-DE"/>
        </w:rPr>
      </w:pPr>
      <w:r w:rsidRPr="00D362CD">
        <w:rPr>
          <w:lang w:eastAsia="de-DE"/>
        </w:rPr>
        <w:lastRenderedPageBreak/>
        <w:t xml:space="preserve">                    </w:t>
      </w:r>
      <w:r w:rsidRPr="00D362CD">
        <w:t>AppDomain</w:t>
      </w:r>
      <w:r w:rsidRPr="00D362CD">
        <w:rPr>
          <w:lang w:eastAsia="de-DE"/>
        </w:rPr>
        <w:t>.GetCurrentThreadId());</w:t>
      </w:r>
    </w:p>
    <w:p w:rsidR="00D362CD" w:rsidRPr="00D362CD" w:rsidRDefault="00D362CD" w:rsidP="00D362CD">
      <w:pPr>
        <w:pStyle w:val="Code"/>
      </w:pPr>
      <w:r>
        <w:rPr>
          <w:lang w:eastAsia="de-DE"/>
        </w:rPr>
        <w:t xml:space="preserve">        </w:t>
      </w:r>
      <w:r w:rsidRPr="00D362CD">
        <w:t>// signal end</w:t>
      </w:r>
      <w:r>
        <w:t xml:space="preserve"> of processing</w:t>
      </w:r>
    </w:p>
    <w:p w:rsidR="00D362CD" w:rsidRPr="00EF0A47" w:rsidRDefault="00D362CD" w:rsidP="00D362CD">
      <w:pPr>
        <w:pStyle w:val="Code"/>
        <w:rPr>
          <w:lang w:eastAsia="de-DE"/>
        </w:rPr>
      </w:pPr>
      <w:r w:rsidRPr="00EF0A47">
        <w:rPr>
          <w:lang w:eastAsia="de-DE"/>
        </w:rPr>
        <w:t xml:space="preserve">        asr.EndRequest();</w:t>
      </w:r>
    </w:p>
    <w:p w:rsidR="00D362CD" w:rsidRDefault="00D362CD" w:rsidP="00D362CD">
      <w:pPr>
        <w:pStyle w:val="Code"/>
        <w:rPr>
          <w:lang w:eastAsia="de-DE"/>
        </w:rPr>
      </w:pPr>
      <w:r w:rsidRPr="00EF0A47">
        <w:rPr>
          <w:lang w:eastAsia="de-DE"/>
        </w:rPr>
        <w:t xml:space="preserve">    }</w:t>
      </w:r>
    </w:p>
    <w:p w:rsidR="00D362CD" w:rsidRPr="003B582F" w:rsidRDefault="00D362CD" w:rsidP="003D3554">
      <w:pPr>
        <w:pStyle w:val="Code"/>
        <w:rPr>
          <w:lang w:eastAsia="de-DE"/>
        </w:rPr>
      </w:pPr>
    </w:p>
    <w:p w:rsidR="00B11D10" w:rsidRPr="003B582F" w:rsidRDefault="003D3554" w:rsidP="003D3554">
      <w:pPr>
        <w:pStyle w:val="CodeLast"/>
        <w:rPr>
          <w:lang w:eastAsia="de-DE"/>
        </w:rPr>
      </w:pPr>
      <w:r w:rsidRPr="003B582F">
        <w:rPr>
          <w:lang w:eastAsia="de-DE"/>
        </w:rPr>
        <w:t>}</w:t>
      </w:r>
    </w:p>
    <w:p w:rsidR="00DE2480" w:rsidRPr="00DE2480" w:rsidRDefault="00BD3989" w:rsidP="009A5015">
      <w:pPr>
        <w:pStyle w:val="BodyTextCont"/>
        <w:rPr>
          <w:lang w:eastAsia="de-DE"/>
        </w:rPr>
      </w:pPr>
      <w:r>
        <w:rPr>
          <w:lang w:eastAsia="de-DE"/>
        </w:rPr>
        <w:t>L</w:t>
      </w:r>
      <w:r w:rsidR="003D3554" w:rsidRPr="003D3554">
        <w:rPr>
          <w:lang w:eastAsia="de-DE"/>
        </w:rPr>
        <w:t xml:space="preserve">et’s look </w:t>
      </w:r>
      <w:r>
        <w:rPr>
          <w:lang w:eastAsia="de-DE"/>
        </w:rPr>
        <w:t>at</w:t>
      </w:r>
      <w:r w:rsidRPr="003D3554">
        <w:rPr>
          <w:lang w:eastAsia="de-DE"/>
        </w:rPr>
        <w:t xml:space="preserve"> </w:t>
      </w:r>
      <w:r w:rsidR="003D3554" w:rsidRPr="003D3554">
        <w:rPr>
          <w:lang w:eastAsia="de-DE"/>
        </w:rPr>
        <w:t>the code to understand how it</w:t>
      </w:r>
      <w:r w:rsidR="003D3554">
        <w:rPr>
          <w:lang w:eastAsia="de-DE"/>
        </w:rPr>
        <w:t>’</w:t>
      </w:r>
      <w:r w:rsidR="003D3554" w:rsidRPr="003D3554">
        <w:rPr>
          <w:lang w:eastAsia="de-DE"/>
        </w:rPr>
        <w:t>s working.</w:t>
      </w:r>
      <w:r w:rsidR="003D3554">
        <w:rPr>
          <w:lang w:eastAsia="de-DE"/>
        </w:rPr>
        <w:t xml:space="preserve"> </w:t>
      </w:r>
      <w:r w:rsidR="00836088">
        <w:rPr>
          <w:lang w:eastAsia="de-DE"/>
        </w:rPr>
        <w:fldChar w:fldCharType="begin"/>
      </w:r>
      <w:r w:rsidR="00D362CD">
        <w:rPr>
          <w:lang w:eastAsia="de-DE"/>
        </w:rPr>
        <w:instrText xml:space="preserve"> REF _Ref220590019 \h </w:instrText>
      </w:r>
      <w:r w:rsidR="00836088">
        <w:rPr>
          <w:lang w:eastAsia="de-DE"/>
        </w:rPr>
      </w:r>
      <w:r w:rsidR="00836088">
        <w:rPr>
          <w:lang w:eastAsia="de-DE"/>
        </w:rPr>
        <w:fldChar w:fldCharType="separate"/>
      </w:r>
      <w:r w:rsidR="00BF4C07">
        <w:t xml:space="preserve">Figure </w:t>
      </w:r>
      <w:r w:rsidR="00793788">
        <w:t>2-</w:t>
      </w:r>
      <w:r w:rsidR="00A269A6">
        <w:t>10</w:t>
      </w:r>
      <w:r w:rsidR="00836088">
        <w:rPr>
          <w:lang w:eastAsia="de-DE"/>
        </w:rPr>
        <w:fldChar w:fldCharType="end"/>
      </w:r>
      <w:r w:rsidR="00D362CD">
        <w:rPr>
          <w:lang w:eastAsia="de-DE"/>
        </w:rPr>
        <w:t xml:space="preserve"> </w:t>
      </w:r>
      <w:r w:rsidR="00DE2480">
        <w:rPr>
          <w:lang w:eastAsia="de-DE"/>
        </w:rPr>
        <w:t xml:space="preserve">shows the </w:t>
      </w:r>
      <w:r w:rsidR="00A269A6">
        <w:rPr>
          <w:lang w:eastAsia="de-DE"/>
        </w:rPr>
        <w:t xml:space="preserve">thread usage during </w:t>
      </w:r>
      <w:r w:rsidR="00DE2480">
        <w:rPr>
          <w:lang w:eastAsia="de-DE"/>
        </w:rPr>
        <w:t>internal processing. Initiated by the request</w:t>
      </w:r>
      <w:r>
        <w:rPr>
          <w:lang w:eastAsia="de-DE"/>
        </w:rPr>
        <w:t>,</w:t>
      </w:r>
      <w:r w:rsidR="00DE2480">
        <w:rPr>
          <w:lang w:eastAsia="de-DE"/>
        </w:rPr>
        <w:t xml:space="preserve"> the process starts </w:t>
      </w:r>
      <w:r w:rsidR="00AC0CF7">
        <w:rPr>
          <w:lang w:eastAsia="de-DE"/>
        </w:rPr>
        <w:t>by calling the</w:t>
      </w:r>
      <w:r w:rsidR="00DE2480">
        <w:rPr>
          <w:lang w:eastAsia="de-DE"/>
        </w:rPr>
        <w:t xml:space="preserve"> </w:t>
      </w:r>
      <w:proofErr w:type="spellStart"/>
      <w:r w:rsidR="00DE2480" w:rsidRPr="00DE2480">
        <w:rPr>
          <w:rStyle w:val="CodeInline"/>
        </w:rPr>
        <w:t>BeginProcessRequest</w:t>
      </w:r>
      <w:proofErr w:type="spellEnd"/>
      <w:r w:rsidR="00DE2480" w:rsidRPr="00DE2480">
        <w:t xml:space="preserve"> method</w:t>
      </w:r>
      <w:r w:rsidR="00DE2480">
        <w:rPr>
          <w:lang w:eastAsia="de-DE"/>
        </w:rPr>
        <w:t xml:space="preserve">. The </w:t>
      </w:r>
      <w:proofErr w:type="spellStart"/>
      <w:r w:rsidR="00DE2480" w:rsidRPr="00D362CD">
        <w:rPr>
          <w:rStyle w:val="CodeInline"/>
        </w:rPr>
        <w:t>AsyncHandler</w:t>
      </w:r>
      <w:proofErr w:type="spellEnd"/>
      <w:r w:rsidR="00DE2480">
        <w:rPr>
          <w:lang w:eastAsia="de-DE"/>
        </w:rPr>
        <w:t xml:space="preserve"> </w:t>
      </w:r>
      <w:r w:rsidR="00AC0CF7">
        <w:rPr>
          <w:lang w:eastAsia="de-DE"/>
        </w:rPr>
        <w:t>creates</w:t>
      </w:r>
      <w:r w:rsidR="00DE2480">
        <w:rPr>
          <w:lang w:eastAsia="de-DE"/>
        </w:rPr>
        <w:t xml:space="preserve"> the helper objects </w:t>
      </w:r>
      <w:r w:rsidR="00D362CD">
        <w:rPr>
          <w:lang w:eastAsia="de-DE"/>
        </w:rPr>
        <w:t>required</w:t>
      </w:r>
      <w:r w:rsidR="00DE2480">
        <w:rPr>
          <w:lang w:eastAsia="de-DE"/>
        </w:rPr>
        <w:t xml:space="preserve"> and launches the new custom thread independent of the thread pool. The </w:t>
      </w:r>
      <w:r w:rsidR="00AC0CF7">
        <w:rPr>
          <w:lang w:eastAsia="de-DE"/>
        </w:rPr>
        <w:t xml:space="preserve">custom </w:t>
      </w:r>
      <w:r w:rsidR="00DE2480">
        <w:rPr>
          <w:lang w:eastAsia="de-DE"/>
        </w:rPr>
        <w:t xml:space="preserve">thread </w:t>
      </w:r>
      <w:r w:rsidR="00AC0CF7">
        <w:rPr>
          <w:lang w:eastAsia="de-DE"/>
        </w:rPr>
        <w:t>runs</w:t>
      </w:r>
      <w:r w:rsidR="00DE2480">
        <w:rPr>
          <w:lang w:eastAsia="de-DE"/>
        </w:rPr>
        <w:t xml:space="preserve"> and the thread pool thread </w:t>
      </w:r>
      <w:proofErr w:type="gramStart"/>
      <w:r w:rsidR="00DE2480">
        <w:rPr>
          <w:lang w:eastAsia="de-DE"/>
        </w:rPr>
        <w:t>is</w:t>
      </w:r>
      <w:proofErr w:type="gramEnd"/>
      <w:r w:rsidR="00DE2480">
        <w:rPr>
          <w:lang w:eastAsia="de-DE"/>
        </w:rPr>
        <w:t xml:space="preserve"> </w:t>
      </w:r>
      <w:r w:rsidR="00AC0CF7">
        <w:rPr>
          <w:lang w:eastAsia="de-DE"/>
        </w:rPr>
        <w:t>released</w:t>
      </w:r>
      <w:r w:rsidR="00DE2480">
        <w:rPr>
          <w:lang w:eastAsia="de-DE"/>
        </w:rPr>
        <w:t xml:space="preserve">. Once the process is </w:t>
      </w:r>
      <w:r w:rsidR="00AC0CF7">
        <w:rPr>
          <w:lang w:eastAsia="de-DE"/>
        </w:rPr>
        <w:t>completed</w:t>
      </w:r>
      <w:r>
        <w:rPr>
          <w:lang w:eastAsia="de-DE"/>
        </w:rPr>
        <w:t>,</w:t>
      </w:r>
      <w:r w:rsidR="00AC0CF7">
        <w:rPr>
          <w:lang w:eastAsia="de-DE"/>
        </w:rPr>
        <w:t xml:space="preserve"> </w:t>
      </w:r>
      <w:r w:rsidR="00DE2480">
        <w:rPr>
          <w:lang w:eastAsia="de-DE"/>
        </w:rPr>
        <w:t xml:space="preserve">the end is signaled </w:t>
      </w:r>
      <w:r w:rsidR="00AC0CF7">
        <w:rPr>
          <w:lang w:eastAsia="de-DE"/>
        </w:rPr>
        <w:t xml:space="preserve">via </w:t>
      </w:r>
      <w:r w:rsidR="00DE2480">
        <w:rPr>
          <w:lang w:eastAsia="de-DE"/>
        </w:rPr>
        <w:t xml:space="preserve">the callback </w:t>
      </w:r>
      <w:r w:rsidR="00AC0CF7">
        <w:rPr>
          <w:lang w:eastAsia="de-DE"/>
        </w:rPr>
        <w:t xml:space="preserve">method </w:t>
      </w:r>
      <w:r w:rsidR="00DE2480">
        <w:rPr>
          <w:lang w:eastAsia="de-DE"/>
        </w:rPr>
        <w:t>and the request is finished.</w:t>
      </w:r>
      <w:r w:rsidR="009A5015">
        <w:rPr>
          <w:lang w:eastAsia="de-DE"/>
        </w:rPr>
        <w:t xml:space="preserve"> </w:t>
      </w:r>
    </w:p>
    <w:p w:rsidR="00B11D10" w:rsidRDefault="00DB3E28" w:rsidP="00DB3E28">
      <w:pPr>
        <w:pStyle w:val="Figure"/>
      </w:pPr>
      <w:r>
        <w:rPr>
          <w:noProof/>
          <w:lang w:val="de-DE" w:eastAsia="de-DE"/>
        </w:rPr>
        <w:drawing>
          <wp:inline distT="0" distB="0" distL="0" distR="0">
            <wp:extent cx="5486400" cy="2761615"/>
            <wp:effectExtent l="19050" t="0" r="0" b="0"/>
            <wp:docPr id="10" name="ASPEXTf0208.tif" descr="D:\UserData\jkrause\Documents\Meine Daten\Bücher\Fachbuchprojekte\ASP.NET Extensibility\Images\ASPEXTf020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EXTf0208.tif"/>
                    <pic:cNvPicPr/>
                  </pic:nvPicPr>
                  <pic:blipFill>
                    <a:blip r:link="rId20"/>
                    <a:stretch>
                      <a:fillRect/>
                    </a:stretch>
                  </pic:blipFill>
                  <pic:spPr>
                    <a:xfrm>
                      <a:off x="0" y="0"/>
                      <a:ext cx="5486400" cy="2761615"/>
                    </a:xfrm>
                    <a:prstGeom prst="rect">
                      <a:avLst/>
                    </a:prstGeom>
                  </pic:spPr>
                </pic:pic>
              </a:graphicData>
            </a:graphic>
          </wp:inline>
        </w:drawing>
      </w:r>
    </w:p>
    <w:p w:rsidR="00B11D10" w:rsidRDefault="00DE2480" w:rsidP="00DE2480">
      <w:pPr>
        <w:pStyle w:val="FigureCaption"/>
      </w:pPr>
      <w:bookmarkStart w:id="23" w:name="_Ref220590019"/>
      <w:r>
        <w:t xml:space="preserve">Figure </w:t>
      </w:r>
      <w:r w:rsidR="00A269A6">
        <w:t>2-</w:t>
      </w:r>
      <w:r w:rsidR="0087096D">
        <w:fldChar w:fldCharType="begin"/>
      </w:r>
      <w:r w:rsidR="0087096D">
        <w:instrText xml:space="preserve"> SEQ Figure \* ARABIC </w:instrText>
      </w:r>
      <w:r w:rsidR="0087096D">
        <w:fldChar w:fldCharType="separate"/>
      </w:r>
      <w:r w:rsidR="00F90893">
        <w:t>10</w:t>
      </w:r>
      <w:r w:rsidR="0087096D">
        <w:fldChar w:fldCharType="end"/>
      </w:r>
      <w:bookmarkEnd w:id="23"/>
      <w:r w:rsidR="00D362CD">
        <w:t>.</w:t>
      </w:r>
      <w:r>
        <w:t xml:space="preserve"> First step of the processing using an asynchronous handler</w:t>
      </w:r>
      <w:r w:rsidR="00B11D10">
        <w:t xml:space="preserve"> </w:t>
      </w:r>
    </w:p>
    <w:p w:rsidR="00DE2480" w:rsidRDefault="00376193" w:rsidP="00DE2480">
      <w:pPr>
        <w:pStyle w:val="BodyTextCont"/>
      </w:pPr>
      <w:r>
        <w:t xml:space="preserve">The response held in memory is waiting for the thread to complete. This </w:t>
      </w:r>
      <w:r w:rsidR="00E57822">
        <w:t>might seem</w:t>
      </w:r>
      <w:r>
        <w:t xml:space="preserve"> disappointing</w:t>
      </w:r>
      <w:r w:rsidR="00BD3989">
        <w:t>,</w:t>
      </w:r>
      <w:r>
        <w:t xml:space="preserve"> because it doesn’t make anything faster. The page is still waiting for the </w:t>
      </w:r>
      <w:r w:rsidR="00E57822">
        <w:t xml:space="preserve">slow </w:t>
      </w:r>
      <w:r>
        <w:t>operation</w:t>
      </w:r>
      <w:r w:rsidR="00E57822">
        <w:t xml:space="preserve"> to finish</w:t>
      </w:r>
      <w:r w:rsidR="00BD3989">
        <w:t>,</w:t>
      </w:r>
      <w:r>
        <w:t xml:space="preserve"> and </w:t>
      </w:r>
      <w:r w:rsidR="00E57822">
        <w:t xml:space="preserve">so </w:t>
      </w:r>
      <w:r>
        <w:t xml:space="preserve">is the user. </w:t>
      </w:r>
      <w:r w:rsidR="00BD3989">
        <w:t>R</w:t>
      </w:r>
      <w:r>
        <w:t>emember the thread pool issue</w:t>
      </w:r>
      <w:r w:rsidR="00BD3989">
        <w:t xml:space="preserve">, however; </w:t>
      </w:r>
      <w:r w:rsidR="00E57822">
        <w:t xml:space="preserve">once </w:t>
      </w:r>
      <w:r>
        <w:t>the pool runs out of threads</w:t>
      </w:r>
      <w:r w:rsidR="00BD3989">
        <w:t>,</w:t>
      </w:r>
      <w:r>
        <w:t xml:space="preserve"> the performance of the whole server </w:t>
      </w:r>
      <w:r w:rsidR="00BD3989">
        <w:t>is reduced</w:t>
      </w:r>
      <w:r>
        <w:t xml:space="preserve"> and no more requests are handled properly. The advantage of custom threads is not </w:t>
      </w:r>
      <w:r w:rsidR="00E57822">
        <w:t>a faster response for</w:t>
      </w:r>
      <w:r>
        <w:t xml:space="preserve"> one user but </w:t>
      </w:r>
      <w:r w:rsidR="00E57822">
        <w:t xml:space="preserve">for </w:t>
      </w:r>
      <w:r>
        <w:t>all</w:t>
      </w:r>
      <w:r w:rsidR="00E57822">
        <w:t xml:space="preserve"> users</w:t>
      </w:r>
      <w:r>
        <w:t>.</w:t>
      </w:r>
    </w:p>
    <w:p w:rsidR="00B11D10" w:rsidRDefault="00376193" w:rsidP="009A5015">
      <w:pPr>
        <w:pStyle w:val="BodyTextCont"/>
      </w:pPr>
      <w:r>
        <w:t>In step two</w:t>
      </w:r>
      <w:r w:rsidR="00E57822">
        <w:t>,</w:t>
      </w:r>
      <w:r w:rsidR="009A5015">
        <w:t xml:space="preserve"> as shown in </w:t>
      </w:r>
      <w:r w:rsidR="00836088">
        <w:fldChar w:fldCharType="begin"/>
      </w:r>
      <w:r w:rsidR="009A5015">
        <w:instrText xml:space="preserve"> REF _Ref220594199 \h </w:instrText>
      </w:r>
      <w:r w:rsidR="00836088">
        <w:fldChar w:fldCharType="separate"/>
      </w:r>
      <w:r w:rsidR="00BF4C07">
        <w:t xml:space="preserve">Figure </w:t>
      </w:r>
      <w:r w:rsidR="0054411F">
        <w:t>2-11</w:t>
      </w:r>
      <w:r w:rsidR="00836088">
        <w:fldChar w:fldCharType="end"/>
      </w:r>
      <w:r w:rsidR="00E57822">
        <w:t>,</w:t>
      </w:r>
      <w:r>
        <w:t xml:space="preserve"> the </w:t>
      </w:r>
      <w:r w:rsidR="009A5015">
        <w:t xml:space="preserve">call to </w:t>
      </w:r>
      <w:proofErr w:type="spellStart"/>
      <w:r w:rsidR="009A5015" w:rsidRPr="009A5015">
        <w:rPr>
          <w:rStyle w:val="CodeInline"/>
        </w:rPr>
        <w:t>EndRequest</w:t>
      </w:r>
      <w:proofErr w:type="spellEnd"/>
      <w:r>
        <w:t xml:space="preserve"> </w:t>
      </w:r>
      <w:r w:rsidR="0054411F">
        <w:t xml:space="preserve">indicates </w:t>
      </w:r>
      <w:r>
        <w:t xml:space="preserve">the end of the process and </w:t>
      </w:r>
      <w:r w:rsidR="00BD3989">
        <w:t xml:space="preserve">terminates </w:t>
      </w:r>
      <w:r>
        <w:t xml:space="preserve">the request. Once called, the response is complete and sent to the browser. This means that you can add content to the response </w:t>
      </w:r>
      <w:r w:rsidR="00E57822">
        <w:t xml:space="preserve">at </w:t>
      </w:r>
      <w:r>
        <w:t xml:space="preserve">any time before the </w:t>
      </w:r>
      <w:proofErr w:type="spellStart"/>
      <w:r w:rsidRPr="00376193">
        <w:rPr>
          <w:rStyle w:val="CodeInline"/>
        </w:rPr>
        <w:t>EndProcessRequest</w:t>
      </w:r>
      <w:proofErr w:type="spellEnd"/>
      <w:r>
        <w:t xml:space="preserve"> method is called.</w:t>
      </w:r>
      <w:r w:rsidR="009A5015">
        <w:t xml:space="preserve"> In the example code</w:t>
      </w:r>
      <w:r w:rsidR="0054411F">
        <w:t xml:space="preserve"> (Listing 2-14)</w:t>
      </w:r>
      <w:r w:rsidR="009A5015">
        <w:t xml:space="preserve"> the </w:t>
      </w:r>
      <w:proofErr w:type="spellStart"/>
      <w:r w:rsidR="009A5015" w:rsidRPr="009A5015">
        <w:rPr>
          <w:rStyle w:val="CodeInline"/>
        </w:rPr>
        <w:t>Response.Output.Write</w:t>
      </w:r>
      <w:proofErr w:type="spellEnd"/>
      <w:r w:rsidR="009A5015">
        <w:t xml:space="preserve"> method demonstrate</w:t>
      </w:r>
      <w:r w:rsidR="00E57822">
        <w:t>s</w:t>
      </w:r>
      <w:r w:rsidR="009A5015">
        <w:t xml:space="preserve"> this.</w:t>
      </w:r>
    </w:p>
    <w:p w:rsidR="00B11D10" w:rsidRDefault="009A5015" w:rsidP="009A5015">
      <w:pPr>
        <w:pStyle w:val="Figure"/>
      </w:pPr>
      <w:r>
        <w:rPr>
          <w:noProof/>
          <w:lang w:val="de-DE" w:eastAsia="de-DE"/>
        </w:rPr>
        <w:lastRenderedPageBreak/>
        <w:drawing>
          <wp:inline distT="0" distB="0" distL="0" distR="0">
            <wp:extent cx="5486400" cy="2478405"/>
            <wp:effectExtent l="19050" t="0" r="0" b="0"/>
            <wp:docPr id="12" name="ASPEXTf0209.tif" descr="D:\UserData\jkrause\Documents\Meine Daten\Bücher\Fachbuchprojekte\ASP.NET Extensibility\Images\ASPEXTf020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EXTf0209.tif"/>
                    <pic:cNvPicPr/>
                  </pic:nvPicPr>
                  <pic:blipFill>
                    <a:blip r:link="rId21"/>
                    <a:stretch>
                      <a:fillRect/>
                    </a:stretch>
                  </pic:blipFill>
                  <pic:spPr>
                    <a:xfrm>
                      <a:off x="0" y="0"/>
                      <a:ext cx="5486400" cy="2478405"/>
                    </a:xfrm>
                    <a:prstGeom prst="rect">
                      <a:avLst/>
                    </a:prstGeom>
                  </pic:spPr>
                </pic:pic>
              </a:graphicData>
            </a:graphic>
          </wp:inline>
        </w:drawing>
      </w:r>
    </w:p>
    <w:p w:rsidR="00DE2480" w:rsidRDefault="00DE2480" w:rsidP="00DE2480">
      <w:pPr>
        <w:pStyle w:val="FigureCaption"/>
      </w:pPr>
      <w:bookmarkStart w:id="24" w:name="_Ref220594199"/>
      <w:r>
        <w:t xml:space="preserve">Figure </w:t>
      </w:r>
      <w:r w:rsidR="0054411F">
        <w:t>2-</w:t>
      </w:r>
      <w:r w:rsidR="0087096D">
        <w:fldChar w:fldCharType="begin"/>
      </w:r>
      <w:r w:rsidR="0087096D">
        <w:instrText xml:space="preserve"> SEQ Figure \* ARABIC </w:instrText>
      </w:r>
      <w:r w:rsidR="0087096D">
        <w:fldChar w:fldCharType="separate"/>
      </w:r>
      <w:r w:rsidR="00F90893">
        <w:t>11</w:t>
      </w:r>
      <w:r w:rsidR="0087096D">
        <w:fldChar w:fldCharType="end"/>
      </w:r>
      <w:bookmarkEnd w:id="24"/>
      <w:r w:rsidR="009A5015">
        <w:t>.</w:t>
      </w:r>
      <w:r>
        <w:t xml:space="preserve"> Second step of the processing using an asynchronous handler </w:t>
      </w:r>
    </w:p>
    <w:p w:rsidR="00376193" w:rsidRPr="00376193" w:rsidRDefault="00A77819" w:rsidP="00376193">
      <w:pPr>
        <w:pStyle w:val="BodyTextCont"/>
        <w:rPr>
          <w:lang w:eastAsia="de-DE"/>
        </w:rPr>
      </w:pPr>
      <w:r>
        <w:rPr>
          <w:lang w:eastAsia="de-DE"/>
        </w:rPr>
        <w:t>Run</w:t>
      </w:r>
      <w:r w:rsidR="00376193">
        <w:rPr>
          <w:lang w:eastAsia="de-DE"/>
        </w:rPr>
        <w:t xml:space="preserve"> the stress test again to see </w:t>
      </w:r>
      <w:commentRangeStart w:id="25"/>
      <w:r w:rsidR="00376193">
        <w:rPr>
          <w:lang w:eastAsia="de-DE"/>
        </w:rPr>
        <w:t xml:space="preserve">whether you </w:t>
      </w:r>
      <w:r w:rsidR="00BD3989">
        <w:rPr>
          <w:lang w:eastAsia="de-DE"/>
        </w:rPr>
        <w:t xml:space="preserve">find </w:t>
      </w:r>
      <w:r w:rsidR="00376193">
        <w:rPr>
          <w:lang w:eastAsia="de-DE"/>
        </w:rPr>
        <w:t>an improvement</w:t>
      </w:r>
      <w:commentRangeEnd w:id="25"/>
      <w:r>
        <w:rPr>
          <w:rStyle w:val="Kommentarzeichen"/>
        </w:rPr>
        <w:commentReference w:id="25"/>
      </w:r>
      <w:r w:rsidR="00376193">
        <w:rPr>
          <w:lang w:eastAsia="de-DE"/>
        </w:rPr>
        <w:t>. Under pressure</w:t>
      </w:r>
      <w:r w:rsidR="00BD3989">
        <w:rPr>
          <w:lang w:eastAsia="de-DE"/>
        </w:rPr>
        <w:t xml:space="preserve"> it p</w:t>
      </w:r>
      <w:r w:rsidR="00376193">
        <w:rPr>
          <w:lang w:eastAsia="de-DE"/>
        </w:rPr>
        <w:t>erform</w:t>
      </w:r>
      <w:r w:rsidR="00BD3989">
        <w:rPr>
          <w:lang w:eastAsia="de-DE"/>
        </w:rPr>
        <w:t>s</w:t>
      </w:r>
      <w:r w:rsidR="00376193">
        <w:rPr>
          <w:lang w:eastAsia="de-DE"/>
        </w:rPr>
        <w:t xml:space="preserve"> better</w:t>
      </w:r>
      <w:r w:rsidR="00BD3989">
        <w:rPr>
          <w:lang w:eastAsia="de-DE"/>
        </w:rPr>
        <w:t>,</w:t>
      </w:r>
      <w:r w:rsidR="00376193">
        <w:rPr>
          <w:lang w:eastAsia="de-DE"/>
        </w:rPr>
        <w:t xml:space="preserve"> and the thread pool </w:t>
      </w:r>
      <w:r w:rsidR="00BD3989">
        <w:rPr>
          <w:lang w:eastAsia="de-DE"/>
        </w:rPr>
        <w:t xml:space="preserve">no longer </w:t>
      </w:r>
      <w:r w:rsidR="00376193">
        <w:rPr>
          <w:lang w:eastAsia="de-DE"/>
        </w:rPr>
        <w:t>run</w:t>
      </w:r>
      <w:r w:rsidR="00BD3989">
        <w:rPr>
          <w:lang w:eastAsia="de-DE"/>
        </w:rPr>
        <w:t>s</w:t>
      </w:r>
      <w:r w:rsidR="00376193">
        <w:rPr>
          <w:lang w:eastAsia="de-DE"/>
        </w:rPr>
        <w:t xml:space="preserve"> out of threads. This </w:t>
      </w:r>
      <w:r>
        <w:rPr>
          <w:lang w:eastAsia="de-DE"/>
        </w:rPr>
        <w:t xml:space="preserve">allows </w:t>
      </w:r>
      <w:r w:rsidR="00376193">
        <w:rPr>
          <w:lang w:eastAsia="de-DE"/>
        </w:rPr>
        <w:t xml:space="preserve">the site </w:t>
      </w:r>
      <w:r>
        <w:rPr>
          <w:lang w:eastAsia="de-DE"/>
        </w:rPr>
        <w:t xml:space="preserve">to </w:t>
      </w:r>
      <w:r w:rsidR="00376193">
        <w:rPr>
          <w:lang w:eastAsia="de-DE"/>
        </w:rPr>
        <w:t>accept</w:t>
      </w:r>
      <w:r>
        <w:rPr>
          <w:lang w:eastAsia="de-DE"/>
        </w:rPr>
        <w:t xml:space="preserve"> </w:t>
      </w:r>
      <w:r w:rsidR="00376193">
        <w:rPr>
          <w:lang w:eastAsia="de-DE"/>
        </w:rPr>
        <w:t xml:space="preserve">incoming </w:t>
      </w:r>
      <w:r w:rsidR="00152835">
        <w:rPr>
          <w:lang w:eastAsia="de-DE"/>
        </w:rPr>
        <w:t>requests</w:t>
      </w:r>
      <w:r w:rsidR="00376193">
        <w:rPr>
          <w:lang w:eastAsia="de-DE"/>
        </w:rPr>
        <w:t xml:space="preserve"> </w:t>
      </w:r>
      <w:r>
        <w:rPr>
          <w:lang w:eastAsia="de-DE"/>
        </w:rPr>
        <w:t xml:space="preserve">at </w:t>
      </w:r>
      <w:r w:rsidR="00376193">
        <w:rPr>
          <w:lang w:eastAsia="de-DE"/>
        </w:rPr>
        <w:t>any</w:t>
      </w:r>
      <w:r>
        <w:rPr>
          <w:lang w:eastAsia="de-DE"/>
        </w:rPr>
        <w:t xml:space="preserve"> </w:t>
      </w:r>
      <w:r w:rsidR="00376193">
        <w:rPr>
          <w:lang w:eastAsia="de-DE"/>
        </w:rPr>
        <w:t>time</w:t>
      </w:r>
      <w:r w:rsidR="00BD3989">
        <w:rPr>
          <w:lang w:eastAsia="de-DE"/>
        </w:rPr>
        <w:t>,</w:t>
      </w:r>
      <w:r w:rsidR="00376193">
        <w:rPr>
          <w:lang w:eastAsia="de-DE"/>
        </w:rPr>
        <w:t xml:space="preserve"> and the whole server appears to be more </w:t>
      </w:r>
      <w:r>
        <w:rPr>
          <w:lang w:eastAsia="de-DE"/>
        </w:rPr>
        <w:t>responsive</w:t>
      </w:r>
      <w:r w:rsidR="00376193">
        <w:rPr>
          <w:lang w:eastAsia="de-DE"/>
        </w:rPr>
        <w:t>. Again, the processing time for a single page is the same.</w:t>
      </w:r>
    </w:p>
    <w:p w:rsidR="00B11D10" w:rsidRDefault="00B11D10" w:rsidP="00DF6A18">
      <w:pPr>
        <w:pStyle w:val="berschrift4"/>
      </w:pPr>
      <w:r>
        <w:t xml:space="preserve">Asynchronous Handler </w:t>
      </w:r>
      <w:r w:rsidR="00376193">
        <w:t>and</w:t>
      </w:r>
      <w:r>
        <w:t xml:space="preserve"> a Custom Thread Pool</w:t>
      </w:r>
    </w:p>
    <w:p w:rsidR="00AF40C3" w:rsidRDefault="00187385" w:rsidP="00152835">
      <w:pPr>
        <w:pStyle w:val="BodyTextCont"/>
      </w:pPr>
      <w:r>
        <w:t>T</w:t>
      </w:r>
      <w:r w:rsidR="00376193">
        <w:t xml:space="preserve">his technique is useful for many extensibility projects. In </w:t>
      </w:r>
      <w:r w:rsidR="00BD3989">
        <w:t>C</w:t>
      </w:r>
      <w:r w:rsidR="00376193">
        <w:t>hapter 3</w:t>
      </w:r>
      <w:r w:rsidR="00BD3989">
        <w:t>,</w:t>
      </w:r>
      <w:r w:rsidR="00376193">
        <w:t xml:space="preserve"> I’ll show more </w:t>
      </w:r>
      <w:r w:rsidR="009A5015">
        <w:t>exa</w:t>
      </w:r>
      <w:r w:rsidR="00376193">
        <w:t xml:space="preserve">mples </w:t>
      </w:r>
      <w:r w:rsidR="00BD3989">
        <w:t xml:space="preserve">of </w:t>
      </w:r>
      <w:r w:rsidR="00376193">
        <w:t>practical implementation</w:t>
      </w:r>
      <w:r w:rsidR="00442868">
        <w:t>s</w:t>
      </w:r>
      <w:r w:rsidR="00376193">
        <w:t xml:space="preserve"> that solve common issues. </w:t>
      </w:r>
      <w:r w:rsidR="00AF40C3">
        <w:t>All handlers explained there us</w:t>
      </w:r>
      <w:r w:rsidR="00BD3989">
        <w:t>e</w:t>
      </w:r>
      <w:r w:rsidR="00AF40C3">
        <w:t xml:space="preserve"> simple synchronous operations. You can implement </w:t>
      </w:r>
      <w:r>
        <w:t xml:space="preserve">them </w:t>
      </w:r>
      <w:r w:rsidR="00AF40C3">
        <w:t>all as asynchronous counterparts using the techniques described here. Using</w:t>
      </w:r>
      <w:r w:rsidR="00376193">
        <w:t xml:space="preserve"> asynchronous handlers you’ll see how to improve the overall performance of an ASP.NET site drastically. </w:t>
      </w:r>
      <w:r w:rsidR="00BD3989">
        <w:t>The thread issues and handlers that</w:t>
      </w:r>
      <w:r w:rsidR="00152835">
        <w:t xml:space="preserve"> I discuss </w:t>
      </w:r>
      <w:r w:rsidR="00BD3989">
        <w:t>here</w:t>
      </w:r>
      <w:r w:rsidR="00152835">
        <w:t xml:space="preserve"> are just </w:t>
      </w:r>
      <w:r w:rsidR="00AF40C3">
        <w:t>one</w:t>
      </w:r>
      <w:r w:rsidR="00152835">
        <w:t xml:space="preserve"> solution. </w:t>
      </w:r>
    </w:p>
    <w:p w:rsidR="00152835" w:rsidRDefault="00152835" w:rsidP="00152835">
      <w:pPr>
        <w:pStyle w:val="BodyTextCont"/>
      </w:pPr>
      <w:r>
        <w:t>There is another issue that can be found easily using the stress test tool. In one of the previous paragraphs I wrote “</w:t>
      </w:r>
      <w:r>
        <w:rPr>
          <w:lang w:eastAsia="de-DE"/>
        </w:rPr>
        <w:t xml:space="preserve">accept incoming requests </w:t>
      </w:r>
      <w:r w:rsidR="00187385">
        <w:rPr>
          <w:lang w:eastAsia="de-DE"/>
        </w:rPr>
        <w:t xml:space="preserve">at </w:t>
      </w:r>
      <w:r>
        <w:rPr>
          <w:lang w:eastAsia="de-DE"/>
        </w:rPr>
        <w:t>any</w:t>
      </w:r>
      <w:r w:rsidR="00187385">
        <w:rPr>
          <w:lang w:eastAsia="de-DE"/>
        </w:rPr>
        <w:t xml:space="preserve"> </w:t>
      </w:r>
      <w:r>
        <w:rPr>
          <w:lang w:eastAsia="de-DE"/>
        </w:rPr>
        <w:t xml:space="preserve">time”. </w:t>
      </w:r>
      <w:r w:rsidR="00237C63">
        <w:rPr>
          <w:lang w:eastAsia="de-DE"/>
        </w:rPr>
        <w:t>This is quite a claim</w:t>
      </w:r>
      <w:r>
        <w:rPr>
          <w:lang w:eastAsia="de-DE"/>
        </w:rPr>
        <w:t xml:space="preserve">, as it assumes that the server </w:t>
      </w:r>
      <w:r w:rsidR="00187385">
        <w:rPr>
          <w:lang w:eastAsia="de-DE"/>
        </w:rPr>
        <w:t>will respond no matter</w:t>
      </w:r>
      <w:r>
        <w:rPr>
          <w:lang w:eastAsia="de-DE"/>
        </w:rPr>
        <w:t xml:space="preserve"> how many request</w:t>
      </w:r>
      <w:r w:rsidR="00187385">
        <w:rPr>
          <w:lang w:eastAsia="de-DE"/>
        </w:rPr>
        <w:t>s</w:t>
      </w:r>
      <w:r>
        <w:rPr>
          <w:lang w:eastAsia="de-DE"/>
        </w:rPr>
        <w:t xml:space="preserve"> </w:t>
      </w:r>
      <w:r w:rsidR="00187385">
        <w:rPr>
          <w:lang w:eastAsia="de-DE"/>
        </w:rPr>
        <w:t>arrive</w:t>
      </w:r>
      <w:r w:rsidR="00237C63">
        <w:rPr>
          <w:lang w:eastAsia="de-DE"/>
        </w:rPr>
        <w:t xml:space="preserve">, </w:t>
      </w:r>
      <w:r>
        <w:rPr>
          <w:lang w:eastAsia="de-DE"/>
        </w:rPr>
        <w:t xml:space="preserve">just by creating new threads. However, the operating system, CPU power, available memory, and architectural restrictions of the hardware may </w:t>
      </w:r>
      <w:r w:rsidR="00237C63">
        <w:rPr>
          <w:lang w:eastAsia="de-DE"/>
        </w:rPr>
        <w:t>stop</w:t>
      </w:r>
      <w:r>
        <w:rPr>
          <w:lang w:eastAsia="de-DE"/>
        </w:rPr>
        <w:t xml:space="preserve"> the code from creating new threads. It </w:t>
      </w:r>
      <w:r w:rsidR="00187385">
        <w:rPr>
          <w:lang w:eastAsia="de-DE"/>
        </w:rPr>
        <w:t>is possible for</w:t>
      </w:r>
      <w:r>
        <w:rPr>
          <w:lang w:eastAsia="de-DE"/>
        </w:rPr>
        <w:t xml:space="preserve"> too many threads </w:t>
      </w:r>
      <w:r w:rsidR="00187385">
        <w:rPr>
          <w:lang w:eastAsia="de-DE"/>
        </w:rPr>
        <w:t>to be</w:t>
      </w:r>
      <w:r>
        <w:rPr>
          <w:lang w:eastAsia="de-DE"/>
        </w:rPr>
        <w:t xml:space="preserve"> created</w:t>
      </w:r>
      <w:r w:rsidR="00187385">
        <w:rPr>
          <w:lang w:eastAsia="de-DE"/>
        </w:rPr>
        <w:t>,</w:t>
      </w:r>
      <w:r w:rsidR="00237C63">
        <w:rPr>
          <w:lang w:eastAsia="de-DE"/>
        </w:rPr>
        <w:t xml:space="preserve"> in which case they will</w:t>
      </w:r>
      <w:r>
        <w:rPr>
          <w:lang w:eastAsia="de-DE"/>
        </w:rPr>
        <w:t xml:space="preserve"> block each other and mak</w:t>
      </w:r>
      <w:r w:rsidR="00237C63">
        <w:rPr>
          <w:lang w:eastAsia="de-DE"/>
        </w:rPr>
        <w:t>e</w:t>
      </w:r>
      <w:r>
        <w:rPr>
          <w:lang w:eastAsia="de-DE"/>
        </w:rPr>
        <w:t xml:space="preserve"> the system slow and </w:t>
      </w:r>
      <w:r w:rsidR="00187385">
        <w:rPr>
          <w:lang w:eastAsia="de-DE"/>
        </w:rPr>
        <w:t>unresponsive</w:t>
      </w:r>
      <w:r>
        <w:rPr>
          <w:lang w:eastAsia="de-DE"/>
        </w:rPr>
        <w:t>.</w:t>
      </w:r>
    </w:p>
    <w:p w:rsidR="00376193" w:rsidRDefault="00CF15DA" w:rsidP="005B518B">
      <w:pPr>
        <w:pStyle w:val="BodyTextCont"/>
      </w:pPr>
      <w:r>
        <w:rPr>
          <w:lang w:eastAsia="de-DE"/>
        </w:rPr>
        <w:t>You might ask</w:t>
      </w:r>
      <w:r w:rsidR="005B518B">
        <w:rPr>
          <w:lang w:eastAsia="de-DE"/>
        </w:rPr>
        <w:t xml:space="preserve"> “Why not us</w:t>
      </w:r>
      <w:r>
        <w:rPr>
          <w:lang w:eastAsia="de-DE"/>
        </w:rPr>
        <w:t>e</w:t>
      </w:r>
      <w:r w:rsidR="005B518B">
        <w:rPr>
          <w:lang w:eastAsia="de-DE"/>
        </w:rPr>
        <w:t xml:space="preserve"> a thread pool</w:t>
      </w:r>
      <w:r>
        <w:rPr>
          <w:lang w:eastAsia="de-DE"/>
        </w:rPr>
        <w:t>?</w:t>
      </w:r>
      <w:r w:rsidR="005B518B">
        <w:rPr>
          <w:lang w:eastAsia="de-DE"/>
        </w:rPr>
        <w:t>” Unfortunat</w:t>
      </w:r>
      <w:r>
        <w:rPr>
          <w:lang w:eastAsia="de-DE"/>
        </w:rPr>
        <w:t>e</w:t>
      </w:r>
      <w:r w:rsidR="005B518B">
        <w:rPr>
          <w:lang w:eastAsia="de-DE"/>
        </w:rPr>
        <w:t>ly</w:t>
      </w:r>
      <w:r>
        <w:rPr>
          <w:lang w:eastAsia="de-DE"/>
        </w:rPr>
        <w:t>,</w:t>
      </w:r>
      <w:r w:rsidR="005B518B">
        <w:rPr>
          <w:lang w:eastAsia="de-DE"/>
        </w:rPr>
        <w:t xml:space="preserve"> .NET has only one thread pool internally and</w:t>
      </w:r>
      <w:r>
        <w:rPr>
          <w:lang w:eastAsia="de-DE"/>
        </w:rPr>
        <w:t xml:space="preserve"> it</w:t>
      </w:r>
      <w:r w:rsidR="005B518B">
        <w:rPr>
          <w:lang w:eastAsia="de-DE"/>
        </w:rPr>
        <w:t xml:space="preserve"> is used by ASP.NET. That’s why using </w:t>
      </w:r>
      <w:proofErr w:type="spellStart"/>
      <w:r w:rsidR="005B518B" w:rsidRPr="005460CC">
        <w:rPr>
          <w:rStyle w:val="CodeInline"/>
        </w:rPr>
        <w:t>ThreadPool.QueueUserWorkItem</w:t>
      </w:r>
      <w:proofErr w:type="spellEnd"/>
      <w:r w:rsidR="005B518B">
        <w:rPr>
          <w:lang w:eastAsia="de-DE"/>
        </w:rPr>
        <w:t xml:space="preserve"> </w:t>
      </w:r>
      <w:r w:rsidR="005B518B">
        <w:t xml:space="preserve">does not work. </w:t>
      </w:r>
      <w:r>
        <w:t xml:space="preserve">Our </w:t>
      </w:r>
      <w:r w:rsidR="005B518B">
        <w:t xml:space="preserve">task now </w:t>
      </w:r>
      <w:r>
        <w:t xml:space="preserve">is </w:t>
      </w:r>
      <w:r w:rsidR="005B518B">
        <w:t xml:space="preserve">the creation of our own thread pool. </w:t>
      </w:r>
      <w:r>
        <w:t>S</w:t>
      </w:r>
      <w:r w:rsidR="005B518B">
        <w:t xml:space="preserve">everal people </w:t>
      </w:r>
      <w:r w:rsidR="00C43EEC">
        <w:t xml:space="preserve">have done </w:t>
      </w:r>
      <w:r w:rsidR="005B518B">
        <w:t>this</w:t>
      </w:r>
      <w:r w:rsidR="00C43EEC">
        <w:t xml:space="preserve"> successfully</w:t>
      </w:r>
      <w:r w:rsidR="005B518B">
        <w:t xml:space="preserve">. Mike </w:t>
      </w:r>
      <w:proofErr w:type="spellStart"/>
      <w:r w:rsidR="005B518B">
        <w:t>Woodring</w:t>
      </w:r>
      <w:proofErr w:type="spellEnd"/>
      <w:r w:rsidR="005B518B">
        <w:t xml:space="preserve"> wrote a version which is useful and fits our needs</w:t>
      </w:r>
      <w:r w:rsidR="00237C63">
        <w:t>,</w:t>
      </w:r>
      <w:r w:rsidR="005B518B">
        <w:t xml:space="preserve"> using the code in an asynchronous handler. The original version can be found on his page:</w:t>
      </w:r>
    </w:p>
    <w:p w:rsidR="005B518B" w:rsidRDefault="005B518B" w:rsidP="005B518B">
      <w:pPr>
        <w:pStyle w:val="Query"/>
      </w:pPr>
      <w:r w:rsidRPr="005B518B">
        <w:t>http://www.bearcanyon.com/</w:t>
      </w:r>
    </w:p>
    <w:p w:rsidR="005B518B" w:rsidRDefault="005B518B" w:rsidP="005B518B">
      <w:pPr>
        <w:pStyle w:val="BodyTextCont"/>
      </w:pPr>
      <w:r>
        <w:t>I have ad</w:t>
      </w:r>
      <w:r w:rsidR="00E54474">
        <w:t>a</w:t>
      </w:r>
      <w:r>
        <w:t xml:space="preserve">pted </w:t>
      </w:r>
      <w:r w:rsidR="00E54474">
        <w:t xml:space="preserve">his </w:t>
      </w:r>
      <w:r>
        <w:t xml:space="preserve">code </w:t>
      </w:r>
      <w:r w:rsidR="00E54474">
        <w:t>to suit our</w:t>
      </w:r>
      <w:r>
        <w:t xml:space="preserve"> need</w:t>
      </w:r>
      <w:r w:rsidR="00E54474">
        <w:t>s</w:t>
      </w:r>
      <w:r>
        <w:t xml:space="preserve"> for a handler. </w:t>
      </w:r>
    </w:p>
    <w:p w:rsidR="006A5B13" w:rsidRDefault="005B518B" w:rsidP="006A5B13">
      <w:pPr>
        <w:pStyle w:val="BodyTextCont"/>
      </w:pPr>
      <w:r>
        <w:lastRenderedPageBreak/>
        <w:t xml:space="preserve">There are </w:t>
      </w:r>
      <w:r w:rsidR="00E54474">
        <w:t xml:space="preserve">several </w:t>
      </w:r>
      <w:r>
        <w:t xml:space="preserve">clever </w:t>
      </w:r>
      <w:r w:rsidR="00E54474">
        <w:t xml:space="preserve">aspects to </w:t>
      </w:r>
      <w:r>
        <w:t xml:space="preserve">this code. </w:t>
      </w:r>
      <w:r w:rsidR="006A5B13">
        <w:t>T</w:t>
      </w:r>
      <w:r>
        <w:t xml:space="preserve">he usage of </w:t>
      </w:r>
      <w:proofErr w:type="spellStart"/>
      <w:r w:rsidRPr="005B518B">
        <w:rPr>
          <w:rStyle w:val="CodeInline"/>
        </w:rPr>
        <w:t>HttpContext</w:t>
      </w:r>
      <w:proofErr w:type="spellEnd"/>
      <w:r>
        <w:t xml:space="preserve"> is much simpler. In the previous </w:t>
      </w:r>
      <w:r w:rsidR="00237C63">
        <w:t xml:space="preserve">example, </w:t>
      </w:r>
      <w:r>
        <w:t xml:space="preserve">a reference to the context object </w:t>
      </w:r>
      <w:r w:rsidR="00E54474">
        <w:t>wa</w:t>
      </w:r>
      <w:r>
        <w:t xml:space="preserve">s stored and </w:t>
      </w:r>
      <w:r w:rsidR="00E54474">
        <w:t xml:space="preserve">the </w:t>
      </w:r>
      <w:r>
        <w:t>us</w:t>
      </w:r>
      <w:r w:rsidR="00E54474">
        <w:t>e of</w:t>
      </w:r>
      <w:r>
        <w:t xml:space="preserve"> </w:t>
      </w:r>
      <w:proofErr w:type="spellStart"/>
      <w:r w:rsidRPr="005B518B">
        <w:rPr>
          <w:rStyle w:val="CodeInline"/>
        </w:rPr>
        <w:t>HttpContext.Current</w:t>
      </w:r>
      <w:proofErr w:type="spellEnd"/>
      <w:r>
        <w:t xml:space="preserve"> was forbidden. </w:t>
      </w:r>
      <w:r w:rsidR="00F34336">
        <w:t>It is not good programming practice to change well known method calls.</w:t>
      </w:r>
    </w:p>
    <w:p w:rsidR="00AF40C3" w:rsidRPr="00AF40C3" w:rsidRDefault="00AF40C3" w:rsidP="00AF40C3">
      <w:pPr>
        <w:pStyle w:val="CodeCaption"/>
      </w:pPr>
      <w:r>
        <w:t xml:space="preserve">Listing </w:t>
      </w:r>
      <w:r w:rsidR="00F34336">
        <w:t>2-</w:t>
      </w:r>
      <w:r w:rsidR="0087096D">
        <w:fldChar w:fldCharType="begin"/>
      </w:r>
      <w:r w:rsidR="0087096D">
        <w:instrText xml:space="preserve"> SEQ Listing \* ARABIC </w:instrText>
      </w:r>
      <w:r w:rsidR="0087096D">
        <w:fldChar w:fldCharType="separate"/>
      </w:r>
      <w:r w:rsidR="007D7C75">
        <w:t>15</w:t>
      </w:r>
      <w:r w:rsidR="0087096D">
        <w:fldChar w:fldCharType="end"/>
      </w:r>
      <w:r>
        <w:t>. Delegates and base interface for the thread pool</w:t>
      </w:r>
    </w:p>
    <w:p w:rsidR="006A5B13" w:rsidRPr="006A5B13" w:rsidRDefault="006A5B13" w:rsidP="006A5B13">
      <w:pPr>
        <w:pStyle w:val="CodeFirst"/>
        <w:rPr>
          <w:lang w:eastAsia="de-DE"/>
        </w:rPr>
      </w:pPr>
      <w:r w:rsidRPr="006A5B13">
        <w:rPr>
          <w:lang w:eastAsia="de-DE"/>
        </w:rPr>
        <w:t>public delegate void WorkRequestDelegate</w:t>
      </w:r>
      <w:r>
        <w:rPr>
          <w:lang w:eastAsia="de-DE"/>
        </w:rPr>
        <w:t>(</w:t>
      </w:r>
      <w:r w:rsidRPr="006A5B13">
        <w:rPr>
          <w:lang w:eastAsia="de-DE"/>
        </w:rPr>
        <w:t xml:space="preserve">object state, </w:t>
      </w:r>
      <w:r>
        <w:rPr>
          <w:lang w:eastAsia="de-DE"/>
        </w:rPr>
        <w:sym w:font="Wingdings" w:char="F0C3"/>
      </w:r>
      <w:r>
        <w:rPr>
          <w:lang w:eastAsia="de-DE"/>
        </w:rPr>
        <w:br/>
        <w:t xml:space="preserve">                                          </w:t>
      </w:r>
      <w:r w:rsidRPr="006A5B13">
        <w:rPr>
          <w:lang w:eastAsia="de-DE"/>
        </w:rPr>
        <w:t>DateTime requestEnqueueTime );</w:t>
      </w:r>
    </w:p>
    <w:p w:rsidR="006A5B13" w:rsidRPr="006A5B13" w:rsidRDefault="006A5B13" w:rsidP="006A5B13">
      <w:pPr>
        <w:pStyle w:val="Code"/>
        <w:rPr>
          <w:lang w:eastAsia="de-DE"/>
        </w:rPr>
      </w:pPr>
      <w:r w:rsidRPr="006A5B13">
        <w:rPr>
          <w:lang w:eastAsia="de-DE"/>
        </w:rPr>
        <w:t>public delegate void ThreadPoolDelegate();</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#region IWorkRequest interface</w:t>
      </w:r>
    </w:p>
    <w:p w:rsidR="006A5B13" w:rsidRPr="006A5B13" w:rsidRDefault="006A5B13" w:rsidP="006A5B13">
      <w:pPr>
        <w:pStyle w:val="Code"/>
        <w:rPr>
          <w:lang w:eastAsia="de-DE"/>
        </w:rPr>
      </w:pPr>
      <w:r w:rsidRPr="006A5B13">
        <w:rPr>
          <w:lang w:eastAsia="de-DE"/>
        </w:rPr>
        <w:t>public interface IWorkRequest</w:t>
      </w:r>
    </w:p>
    <w:p w:rsidR="006A5B13" w:rsidRPr="006A5B13" w:rsidRDefault="006A5B13" w:rsidP="006A5B13">
      <w:pPr>
        <w:pStyle w:val="Code"/>
        <w:rPr>
          <w:lang w:eastAsia="de-DE"/>
        </w:rPr>
      </w:pPr>
      <w:r w:rsidRPr="006A5B13">
        <w:rPr>
          <w:lang w:eastAsia="de-DE"/>
        </w:rPr>
        <w:t>{</w:t>
      </w:r>
    </w:p>
    <w:p w:rsidR="006A5B13" w:rsidRPr="006A5B13" w:rsidRDefault="006A5B13" w:rsidP="006A5B13">
      <w:pPr>
        <w:pStyle w:val="Code"/>
        <w:rPr>
          <w:lang w:eastAsia="de-DE"/>
        </w:rPr>
      </w:pPr>
      <w:r w:rsidRPr="006A5B13">
        <w:rPr>
          <w:lang w:eastAsia="de-DE"/>
        </w:rPr>
        <w:t xml:space="preserve">    bool Cancel();</w:t>
      </w:r>
    </w:p>
    <w:p w:rsidR="006A5B13" w:rsidRPr="006A5B13" w:rsidRDefault="006A5B13" w:rsidP="006A5B13">
      <w:pPr>
        <w:pStyle w:val="Code"/>
        <w:rPr>
          <w:lang w:eastAsia="de-DE"/>
        </w:rPr>
      </w:pPr>
      <w:r w:rsidRPr="006A5B13">
        <w:rPr>
          <w:lang w:eastAsia="de-DE"/>
        </w:rPr>
        <w:t>}</w:t>
      </w:r>
    </w:p>
    <w:p w:rsidR="006A5B13" w:rsidRDefault="006A5B13" w:rsidP="00AF40C3">
      <w:pPr>
        <w:pStyle w:val="CodeLast"/>
        <w:rPr>
          <w:lang w:eastAsia="de-DE"/>
        </w:rPr>
      </w:pPr>
      <w:r w:rsidRPr="006A5B13">
        <w:rPr>
          <w:lang w:eastAsia="de-DE"/>
        </w:rPr>
        <w:t>#endregion</w:t>
      </w:r>
    </w:p>
    <w:p w:rsidR="00AF40C3" w:rsidRDefault="00AF40C3" w:rsidP="00AF40C3">
      <w:pPr>
        <w:pStyle w:val="BodyTextCont"/>
      </w:pPr>
      <w:r>
        <w:t xml:space="preserve">The following code shows the implementation in several steps. The </w:t>
      </w:r>
      <w:r w:rsidR="00AB4D86">
        <w:t xml:space="preserve">core </w:t>
      </w:r>
      <w:r>
        <w:t>functional</w:t>
      </w:r>
      <w:r w:rsidR="00AB4D86">
        <w:t>ity is</w:t>
      </w:r>
      <w:r>
        <w:t xml:space="preserve"> explained inline.</w:t>
      </w:r>
    </w:p>
    <w:p w:rsidR="00AF40C3" w:rsidRPr="00AF40C3" w:rsidRDefault="00AF40C3" w:rsidP="00AF40C3">
      <w:pPr>
        <w:pStyle w:val="CodeCaption"/>
      </w:pPr>
      <w:r>
        <w:t xml:space="preserve">Listing </w:t>
      </w:r>
      <w:r w:rsidR="00AB4D86">
        <w:t>2-</w:t>
      </w:r>
      <w:r w:rsidR="0087096D">
        <w:fldChar w:fldCharType="begin"/>
      </w:r>
      <w:r w:rsidR="0087096D">
        <w:instrText xml:space="preserve"> SEQ Listing \* ARABIC </w:instrText>
      </w:r>
      <w:r w:rsidR="0087096D">
        <w:fldChar w:fldCharType="separate"/>
      </w:r>
      <w:r w:rsidR="007D7C75">
        <w:t>16</w:t>
      </w:r>
      <w:r w:rsidR="0087096D">
        <w:fldChar w:fldCharType="end"/>
      </w:r>
      <w:r>
        <w:t>. The basic thread pool implementation</w:t>
      </w:r>
    </w:p>
    <w:p w:rsidR="006A5B13" w:rsidRPr="006A5B13" w:rsidRDefault="006A5B13" w:rsidP="00AF40C3">
      <w:pPr>
        <w:pStyle w:val="CodeFirst"/>
        <w:rPr>
          <w:lang w:eastAsia="de-DE"/>
        </w:rPr>
      </w:pPr>
      <w:r w:rsidRPr="006A5B13">
        <w:rPr>
          <w:lang w:eastAsia="de-DE"/>
        </w:rPr>
        <w:t>public sealed class ThreadPool : WaitHandle</w:t>
      </w:r>
    </w:p>
    <w:p w:rsidR="006A5B13" w:rsidRPr="006A5B13" w:rsidRDefault="006A5B13" w:rsidP="006A5B13">
      <w:pPr>
        <w:pStyle w:val="Code"/>
        <w:rPr>
          <w:lang w:eastAsia="de-DE"/>
        </w:rPr>
      </w:pPr>
      <w:r w:rsidRPr="006A5B13">
        <w:rPr>
          <w:lang w:eastAsia="de-DE"/>
        </w:rPr>
        <w:t>{</w:t>
      </w:r>
    </w:p>
    <w:p w:rsidR="006A5B13" w:rsidRPr="006A5B13" w:rsidRDefault="006A5B13" w:rsidP="006A5B13">
      <w:pPr>
        <w:pStyle w:val="Code"/>
        <w:rPr>
          <w:lang w:eastAsia="de-DE"/>
        </w:rPr>
      </w:pPr>
      <w:r w:rsidRPr="006A5B13">
        <w:rPr>
          <w:lang w:eastAsia="de-DE"/>
        </w:rPr>
        <w:t xml:space="preserve">    #region ThreadPool constructors</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public ThreadPool( int initialThreadCount, int maxThreadCount, string poolName )</w:t>
      </w:r>
    </w:p>
    <w:p w:rsidR="006A5B13" w:rsidRPr="006A5B13" w:rsidRDefault="006A5B13" w:rsidP="006A5B13">
      <w:pPr>
        <w:pStyle w:val="Code"/>
        <w:rPr>
          <w:lang w:eastAsia="de-DE"/>
        </w:rPr>
      </w:pPr>
      <w:r w:rsidRPr="006A5B13">
        <w:rPr>
          <w:lang w:eastAsia="de-DE"/>
        </w:rPr>
        <w:t xml:space="preserve">        : this( initialThreadCount, maxThreadCount, poolName,</w:t>
      </w:r>
    </w:p>
    <w:p w:rsidR="006A5B13" w:rsidRPr="006A5B13" w:rsidRDefault="006A5B13" w:rsidP="006A5B13">
      <w:pPr>
        <w:pStyle w:val="Code"/>
        <w:rPr>
          <w:lang w:eastAsia="de-DE"/>
        </w:rPr>
      </w:pPr>
      <w:r w:rsidRPr="006A5B13">
        <w:rPr>
          <w:lang w:eastAsia="de-DE"/>
        </w:rPr>
        <w:t xml:space="preserve">                DEFAULT_NEW_THREAD_TRIGGER_TIME,</w:t>
      </w:r>
    </w:p>
    <w:p w:rsidR="006A5B13" w:rsidRPr="006A5B13" w:rsidRDefault="006A5B13" w:rsidP="006A5B13">
      <w:pPr>
        <w:pStyle w:val="Code"/>
        <w:rPr>
          <w:lang w:eastAsia="de-DE"/>
        </w:rPr>
      </w:pPr>
      <w:r w:rsidRPr="006A5B13">
        <w:rPr>
          <w:lang w:eastAsia="de-DE"/>
        </w:rPr>
        <w:t xml:space="preserve">                DEFAULT_DYNAMIC_THREAD_DECAY_TIME,</w:t>
      </w:r>
    </w:p>
    <w:p w:rsidR="006A5B13" w:rsidRPr="006A5B13" w:rsidRDefault="006A5B13" w:rsidP="006A5B13">
      <w:pPr>
        <w:pStyle w:val="Code"/>
        <w:rPr>
          <w:lang w:eastAsia="de-DE"/>
        </w:rPr>
      </w:pPr>
      <w:r w:rsidRPr="006A5B13">
        <w:rPr>
          <w:lang w:eastAsia="de-DE"/>
        </w:rPr>
        <w:t xml:space="preserve">                DEFAULT_THREAD_PRIORITY,</w:t>
      </w:r>
    </w:p>
    <w:p w:rsidR="006A5B13" w:rsidRPr="006A5B13" w:rsidRDefault="006A5B13" w:rsidP="006A5B13">
      <w:pPr>
        <w:pStyle w:val="Code"/>
        <w:rPr>
          <w:lang w:eastAsia="de-DE"/>
        </w:rPr>
      </w:pPr>
      <w:r w:rsidRPr="006A5B13">
        <w:rPr>
          <w:lang w:eastAsia="de-DE"/>
        </w:rPr>
        <w:t xml:space="preserve">                DEFAULT_REQUEST_QUEUE_LIMIT )</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public ThreadPool( int initialThreadCount, int maxThreadCount, string poolName,</w:t>
      </w:r>
    </w:p>
    <w:p w:rsidR="006A5B13" w:rsidRPr="006A5B13" w:rsidRDefault="006A5B13" w:rsidP="006A5B13">
      <w:pPr>
        <w:pStyle w:val="Code"/>
        <w:rPr>
          <w:lang w:eastAsia="de-DE"/>
        </w:rPr>
      </w:pPr>
      <w:r w:rsidRPr="006A5B13">
        <w:rPr>
          <w:lang w:eastAsia="de-DE"/>
        </w:rPr>
        <w:t xml:space="preserve">                       int newThreadTrigger, int dynamicThreadDecayTime,</w:t>
      </w:r>
    </w:p>
    <w:p w:rsidR="006A5B13" w:rsidRPr="006A5B13" w:rsidRDefault="006A5B13" w:rsidP="006A5B13">
      <w:pPr>
        <w:pStyle w:val="Code"/>
        <w:rPr>
          <w:lang w:eastAsia="de-DE"/>
        </w:rPr>
      </w:pPr>
      <w:r w:rsidRPr="006A5B13">
        <w:rPr>
          <w:lang w:eastAsia="de-DE"/>
        </w:rPr>
        <w:t xml:space="preserve">                       ThreadPriority threadPriority, int requestQueueLimit )</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Handle = stopCompleteEvent.Handle;</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if( maxThreadCount &lt; initialThreadCount )</w:t>
      </w:r>
    </w:p>
    <w:p w:rsidR="006A5B13" w:rsidRPr="006A5B13" w:rsidRDefault="006A5B13" w:rsidP="006A5B13">
      <w:pPr>
        <w:pStyle w:val="Code"/>
        <w:rPr>
          <w:lang w:eastAsia="de-DE"/>
        </w:rPr>
      </w:pPr>
      <w:r w:rsidRPr="006A5B13">
        <w:rPr>
          <w:lang w:eastAsia="de-DE"/>
        </w:rPr>
        <w:t xml:space="preserve">        {</w:t>
      </w:r>
    </w:p>
    <w:p w:rsidR="006A5B13" w:rsidRDefault="006A5B13" w:rsidP="006A5B13">
      <w:pPr>
        <w:pStyle w:val="Code"/>
        <w:rPr>
          <w:lang w:eastAsia="de-DE"/>
        </w:rPr>
      </w:pPr>
      <w:r w:rsidRPr="006A5B13">
        <w:rPr>
          <w:lang w:eastAsia="de-DE"/>
        </w:rPr>
        <w:t xml:space="preserve">            throw new ArgumentException("Maximum thread count must be &gt;= initial </w:t>
      </w:r>
      <w:r>
        <w:rPr>
          <w:lang w:eastAsia="de-DE"/>
        </w:rPr>
        <w:sym w:font="Wingdings" w:char="F0C3"/>
      </w:r>
    </w:p>
    <w:p w:rsidR="006A5B13" w:rsidRPr="006A5B13" w:rsidRDefault="006A5B13" w:rsidP="006A5B13">
      <w:pPr>
        <w:pStyle w:val="Code"/>
        <w:rPr>
          <w:lang w:eastAsia="de-DE"/>
        </w:rPr>
      </w:pPr>
      <w:r>
        <w:rPr>
          <w:lang w:eastAsia="de-DE"/>
        </w:rPr>
        <w:t xml:space="preserve">                                        </w:t>
      </w:r>
      <w:r w:rsidRPr="006A5B13">
        <w:rPr>
          <w:lang w:eastAsia="de-DE"/>
        </w:rPr>
        <w:t xml:space="preserve"> thread count.", "maxThreadCount");</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if( dynamicThreadDecayTime &lt;= 0 )</w:t>
      </w:r>
    </w:p>
    <w:p w:rsidR="006A5B13" w:rsidRPr="006A5B13" w:rsidRDefault="006A5B13" w:rsidP="006A5B13">
      <w:pPr>
        <w:pStyle w:val="Code"/>
        <w:rPr>
          <w:lang w:eastAsia="de-DE"/>
        </w:rPr>
      </w:pPr>
      <w:r w:rsidRPr="006A5B13">
        <w:rPr>
          <w:lang w:eastAsia="de-DE"/>
        </w:rPr>
        <w:t xml:space="preserve">        {</w:t>
      </w:r>
    </w:p>
    <w:p w:rsidR="006A5B13" w:rsidRDefault="006A5B13" w:rsidP="006A5B13">
      <w:pPr>
        <w:pStyle w:val="Code"/>
        <w:rPr>
          <w:lang w:eastAsia="de-DE"/>
        </w:rPr>
      </w:pPr>
      <w:r w:rsidRPr="006A5B13">
        <w:rPr>
          <w:lang w:eastAsia="de-DE"/>
        </w:rPr>
        <w:t xml:space="preserve">            throw new ArgumentException("Dynamic thread decay time cannot be &lt;= 0."</w:t>
      </w:r>
      <w:r>
        <w:rPr>
          <w:lang w:eastAsia="de-DE"/>
        </w:rPr>
        <w:t xml:space="preserve"> </w:t>
      </w:r>
    </w:p>
    <w:p w:rsidR="006A5B13" w:rsidRPr="006A5B13" w:rsidRDefault="006A5B13" w:rsidP="006A5B13">
      <w:pPr>
        <w:pStyle w:val="Code"/>
        <w:rPr>
          <w:lang w:eastAsia="de-DE"/>
        </w:rPr>
      </w:pPr>
      <w:r>
        <w:rPr>
          <w:lang w:eastAsia="de-DE"/>
        </w:rPr>
        <w:lastRenderedPageBreak/>
        <w:t xml:space="preserve">                                     </w:t>
      </w:r>
      <w:r w:rsidRPr="006A5B13">
        <w:rPr>
          <w:lang w:eastAsia="de-DE"/>
        </w:rPr>
        <w:t>,  "dynamicThreadDecayTime");</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if( newThreadTrigger &lt;= 0 )</w:t>
      </w:r>
    </w:p>
    <w:p w:rsidR="006A5B13" w:rsidRPr="006A5B13" w:rsidRDefault="006A5B13" w:rsidP="006A5B13">
      <w:pPr>
        <w:pStyle w:val="Code"/>
        <w:rPr>
          <w:lang w:eastAsia="de-DE"/>
        </w:rPr>
      </w:pPr>
      <w:r w:rsidRPr="006A5B13">
        <w:rPr>
          <w:lang w:eastAsia="de-DE"/>
        </w:rPr>
        <w:t xml:space="preserve">        {</w:t>
      </w:r>
    </w:p>
    <w:p w:rsidR="006A5B13" w:rsidRDefault="006A5B13" w:rsidP="006A5B13">
      <w:pPr>
        <w:pStyle w:val="Code"/>
        <w:rPr>
          <w:lang w:eastAsia="de-DE"/>
        </w:rPr>
      </w:pPr>
      <w:r w:rsidRPr="006A5B13">
        <w:rPr>
          <w:lang w:eastAsia="de-DE"/>
        </w:rPr>
        <w:t xml:space="preserve">            throw new ArgumentException("New thread trigger time cannot be &lt;= 0."</w:t>
      </w:r>
    </w:p>
    <w:p w:rsidR="006A5B13" w:rsidRPr="006A5B13" w:rsidRDefault="006A5B13" w:rsidP="006A5B13">
      <w:pPr>
        <w:pStyle w:val="Code"/>
        <w:rPr>
          <w:lang w:eastAsia="de-DE"/>
        </w:rPr>
      </w:pPr>
      <w:r>
        <w:rPr>
          <w:lang w:eastAsia="de-DE"/>
        </w:rPr>
        <w:t xml:space="preserve">                                       </w:t>
      </w:r>
      <w:r w:rsidRPr="006A5B13">
        <w:rPr>
          <w:lang w:eastAsia="de-DE"/>
        </w:rPr>
        <w:t>, "newThreadTrigger");</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this.initialThreadCount = initialThreadCount;</w:t>
      </w:r>
    </w:p>
    <w:p w:rsidR="006A5B13" w:rsidRPr="006A5B13" w:rsidRDefault="006A5B13" w:rsidP="006A5B13">
      <w:pPr>
        <w:pStyle w:val="Code"/>
        <w:rPr>
          <w:lang w:eastAsia="de-DE"/>
        </w:rPr>
      </w:pPr>
      <w:r w:rsidRPr="006A5B13">
        <w:rPr>
          <w:lang w:eastAsia="de-DE"/>
        </w:rPr>
        <w:t xml:space="preserve">        this.maxThreadCount = maxThreadCount;</w:t>
      </w:r>
    </w:p>
    <w:p w:rsidR="009A5015" w:rsidRDefault="006A5B13" w:rsidP="006A5B13">
      <w:pPr>
        <w:pStyle w:val="Code"/>
        <w:rPr>
          <w:lang w:eastAsia="de-DE"/>
        </w:rPr>
      </w:pPr>
      <w:r w:rsidRPr="006A5B13">
        <w:rPr>
          <w:lang w:eastAsia="de-DE"/>
        </w:rPr>
        <w:t xml:space="preserve">        this.requestQueueLimit = (requestQueueLimit &lt; 0 ?</w:t>
      </w:r>
      <w:r w:rsidR="009A5015">
        <w:rPr>
          <w:lang w:eastAsia="de-DE"/>
        </w:rPr>
        <w:t xml:space="preserve"> </w:t>
      </w:r>
      <w:r w:rsidR="009A5015">
        <w:rPr>
          <w:lang w:eastAsia="de-DE"/>
        </w:rPr>
        <w:sym w:font="Wingdings" w:char="F0C3"/>
      </w:r>
    </w:p>
    <w:p w:rsidR="006A5B13" w:rsidRPr="006A5B13" w:rsidRDefault="009A5015" w:rsidP="006A5B13">
      <w:pPr>
        <w:pStyle w:val="Code"/>
        <w:rPr>
          <w:lang w:eastAsia="de-DE"/>
        </w:rPr>
      </w:pPr>
      <w:r>
        <w:rPr>
          <w:lang w:eastAsia="de-DE"/>
        </w:rPr>
        <w:t xml:space="preserve">                                 </w:t>
      </w:r>
      <w:r w:rsidR="006A5B13" w:rsidRPr="006A5B13">
        <w:rPr>
          <w:lang w:eastAsia="de-DE"/>
        </w:rPr>
        <w:t xml:space="preserve"> DEFAULT_REQUEST_QUEUE_LIMIT : requestQueueLimit);</w:t>
      </w:r>
    </w:p>
    <w:p w:rsidR="006A5B13" w:rsidRPr="006A5B13" w:rsidRDefault="006A5B13" w:rsidP="006A5B13">
      <w:pPr>
        <w:pStyle w:val="Code"/>
        <w:rPr>
          <w:lang w:eastAsia="de-DE"/>
        </w:rPr>
      </w:pPr>
      <w:r w:rsidRPr="006A5B13">
        <w:rPr>
          <w:lang w:eastAsia="de-DE"/>
        </w:rPr>
        <w:t xml:space="preserve">        this.decayTime = dynamicThreadDecayTime;</w:t>
      </w:r>
    </w:p>
    <w:p w:rsidR="009A5015" w:rsidRDefault="006A5B13" w:rsidP="006A5B13">
      <w:pPr>
        <w:pStyle w:val="Code"/>
        <w:rPr>
          <w:lang w:eastAsia="de-DE"/>
        </w:rPr>
      </w:pPr>
      <w:r w:rsidRPr="006A5B13">
        <w:rPr>
          <w:lang w:eastAsia="de-DE"/>
        </w:rPr>
        <w:t xml:space="preserve">        this.newThreadTrigger = new TimeSpan(TimeSpan.TicksPerMillisecond * </w:t>
      </w:r>
      <w:r w:rsidR="009A5015">
        <w:rPr>
          <w:lang w:eastAsia="de-DE"/>
        </w:rPr>
        <w:t xml:space="preserve"> </w:t>
      </w:r>
      <w:r w:rsidR="009A5015">
        <w:rPr>
          <w:lang w:eastAsia="de-DE"/>
        </w:rPr>
        <w:sym w:font="Wingdings" w:char="F0C3"/>
      </w:r>
    </w:p>
    <w:p w:rsidR="006A5B13" w:rsidRPr="006A5B13" w:rsidRDefault="009A5015" w:rsidP="006A5B13">
      <w:pPr>
        <w:pStyle w:val="Code"/>
        <w:rPr>
          <w:lang w:eastAsia="de-DE"/>
        </w:rPr>
      </w:pPr>
      <w:r>
        <w:rPr>
          <w:lang w:eastAsia="de-DE"/>
        </w:rPr>
        <w:t xml:space="preserve">                                              </w:t>
      </w:r>
      <w:r w:rsidR="006A5B13" w:rsidRPr="006A5B13">
        <w:rPr>
          <w:lang w:eastAsia="de-DE"/>
        </w:rPr>
        <w:t>newThreadTrigger);</w:t>
      </w:r>
    </w:p>
    <w:p w:rsidR="006A5B13" w:rsidRPr="006A5B13" w:rsidRDefault="006A5B13" w:rsidP="006A5B13">
      <w:pPr>
        <w:pStyle w:val="Code"/>
        <w:rPr>
          <w:lang w:eastAsia="de-DE"/>
        </w:rPr>
      </w:pPr>
      <w:r w:rsidRPr="006A5B13">
        <w:rPr>
          <w:lang w:eastAsia="de-DE"/>
        </w:rPr>
        <w:t xml:space="preserve">        this.threadPriority = threadPriority;</w:t>
      </w:r>
    </w:p>
    <w:p w:rsidR="009A5015" w:rsidRDefault="006A5B13" w:rsidP="006A5B13">
      <w:pPr>
        <w:pStyle w:val="Code"/>
        <w:rPr>
          <w:lang w:eastAsia="de-DE"/>
        </w:rPr>
      </w:pPr>
      <w:r w:rsidRPr="006A5B13">
        <w:rPr>
          <w:lang w:eastAsia="de-DE"/>
        </w:rPr>
        <w:t xml:space="preserve">        this.requestQueue = new Queue(requestQueueLimit &lt; 0 ? </w:t>
      </w:r>
      <w:r w:rsidR="009A5015">
        <w:rPr>
          <w:lang w:eastAsia="de-DE"/>
        </w:rPr>
        <w:sym w:font="Wingdings" w:char="F0C3"/>
      </w:r>
    </w:p>
    <w:p w:rsidR="006A5B13" w:rsidRPr="006A5B13" w:rsidRDefault="009A5015" w:rsidP="006A5B13">
      <w:pPr>
        <w:pStyle w:val="Code"/>
        <w:rPr>
          <w:lang w:eastAsia="de-DE"/>
        </w:rPr>
      </w:pPr>
      <w:r>
        <w:rPr>
          <w:lang w:eastAsia="de-DE"/>
        </w:rPr>
        <w:t xml:space="preserve">                                       </w:t>
      </w:r>
      <w:r w:rsidR="006A5B13" w:rsidRPr="006A5B13">
        <w:rPr>
          <w:lang w:eastAsia="de-DE"/>
        </w:rPr>
        <w:t>4096 : requestQueueLimit);</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if( poolName == null )</w:t>
      </w:r>
    </w:p>
    <w:p w:rsidR="006A5B13" w:rsidRPr="006A5B13" w:rsidRDefault="006A5B13" w:rsidP="006A5B13">
      <w:pPr>
        <w:pStyle w:val="Code"/>
        <w:rPr>
          <w:lang w:eastAsia="de-DE"/>
        </w:rPr>
      </w:pPr>
      <w:r w:rsidRPr="006A5B13">
        <w:rPr>
          <w:lang w:eastAsia="de-DE"/>
        </w:rPr>
        <w:t xml:space="preserve">        {</w:t>
      </w:r>
    </w:p>
    <w:p w:rsidR="006A5B13" w:rsidRDefault="006A5B13" w:rsidP="006A5B13">
      <w:pPr>
        <w:pStyle w:val="Code"/>
        <w:rPr>
          <w:lang w:eastAsia="de-DE"/>
        </w:rPr>
      </w:pPr>
      <w:r w:rsidRPr="006A5B13">
        <w:rPr>
          <w:lang w:eastAsia="de-DE"/>
        </w:rPr>
        <w:t xml:space="preserve">            throw new ArgumentNullException("poolName",  </w:t>
      </w:r>
      <w:r>
        <w:rPr>
          <w:lang w:eastAsia="de-DE"/>
        </w:rPr>
        <w:sym w:font="Wingdings" w:char="F0C3"/>
      </w:r>
    </w:p>
    <w:p w:rsidR="006A5B13" w:rsidRPr="006A5B13" w:rsidRDefault="006A5B13" w:rsidP="006A5B13">
      <w:pPr>
        <w:pStyle w:val="Code"/>
        <w:rPr>
          <w:lang w:eastAsia="de-DE"/>
        </w:rPr>
      </w:pPr>
      <w:r>
        <w:rPr>
          <w:lang w:eastAsia="de-DE"/>
        </w:rPr>
        <w:t xml:space="preserve">                                            </w:t>
      </w:r>
      <w:r w:rsidRPr="006A5B13">
        <w:rPr>
          <w:lang w:eastAsia="de-DE"/>
        </w:rPr>
        <w:t>"Thread pool name cannot be null");</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else</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this.threadPoolName = poolName;</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BodyTextCont"/>
        <w:rPr>
          <w:noProof/>
          <w:lang w:eastAsia="de-DE"/>
        </w:rPr>
      </w:pPr>
      <w:r>
        <w:rPr>
          <w:noProof/>
          <w:lang w:eastAsia="de-DE"/>
        </w:rPr>
        <w:t xml:space="preserve">The next </w:t>
      </w:r>
      <w:r w:rsidRPr="006A5B13">
        <w:rPr>
          <w:noProof/>
          <w:lang w:eastAsia="de-DE"/>
        </w:rPr>
        <w:t xml:space="preserve">region </w:t>
      </w:r>
      <w:r>
        <w:rPr>
          <w:noProof/>
          <w:lang w:eastAsia="de-DE"/>
        </w:rPr>
        <w:t>set</w:t>
      </w:r>
      <w:r w:rsidR="00AB4D86">
        <w:rPr>
          <w:noProof/>
          <w:lang w:eastAsia="de-DE"/>
        </w:rPr>
        <w:t>s</w:t>
      </w:r>
      <w:r>
        <w:rPr>
          <w:noProof/>
          <w:lang w:eastAsia="de-DE"/>
        </w:rPr>
        <w:t xml:space="preserve"> </w:t>
      </w:r>
      <w:r w:rsidR="00AB4D86">
        <w:rPr>
          <w:noProof/>
          <w:lang w:eastAsia="de-DE"/>
        </w:rPr>
        <w:t xml:space="preserve">several </w:t>
      </w:r>
      <w:r w:rsidRPr="006A5B13">
        <w:rPr>
          <w:noProof/>
          <w:lang w:eastAsia="de-DE"/>
        </w:rPr>
        <w:t>ThreadPool properties</w:t>
      </w:r>
      <w:r>
        <w:rPr>
          <w:noProof/>
          <w:lang w:eastAsia="de-DE"/>
        </w:rPr>
        <w:t xml:space="preserve">. </w:t>
      </w:r>
      <w:r w:rsidRPr="006A5B13">
        <w:rPr>
          <w:noProof/>
          <w:lang w:eastAsia="de-DE"/>
        </w:rPr>
        <w:t xml:space="preserve">The </w:t>
      </w:r>
      <w:r w:rsidRPr="006A5B13">
        <w:rPr>
          <w:rStyle w:val="CodeInline"/>
        </w:rPr>
        <w:t>Priority</w:t>
      </w:r>
      <w:r w:rsidRPr="006A5B13">
        <w:rPr>
          <w:noProof/>
          <w:lang w:eastAsia="de-DE"/>
        </w:rPr>
        <w:t xml:space="preserve"> </w:t>
      </w:r>
      <w:r>
        <w:rPr>
          <w:noProof/>
          <w:lang w:eastAsia="de-DE"/>
        </w:rPr>
        <w:t>and the</w:t>
      </w:r>
      <w:r w:rsidRPr="006A5B13">
        <w:rPr>
          <w:noProof/>
          <w:lang w:eastAsia="de-DE"/>
        </w:rPr>
        <w:t xml:space="preserve"> </w:t>
      </w:r>
      <w:proofErr w:type="spellStart"/>
      <w:r w:rsidRPr="006A5B13">
        <w:rPr>
          <w:rStyle w:val="CodeInline"/>
        </w:rPr>
        <w:t>DynamicThreadDecay</w:t>
      </w:r>
      <w:proofErr w:type="spellEnd"/>
      <w:r w:rsidRPr="006A5B13">
        <w:rPr>
          <w:noProof/>
          <w:lang w:eastAsia="de-DE"/>
        </w:rPr>
        <w:t xml:space="preserve"> properties are not thread safe</w:t>
      </w:r>
      <w:r>
        <w:rPr>
          <w:noProof/>
          <w:lang w:eastAsia="de-DE"/>
        </w:rPr>
        <w:t>. They</w:t>
      </w:r>
      <w:r w:rsidRPr="006A5B13">
        <w:rPr>
          <w:noProof/>
          <w:lang w:eastAsia="de-DE"/>
        </w:rPr>
        <w:t xml:space="preserve"> can only be set before </w:t>
      </w:r>
      <w:r w:rsidRPr="006A5B13">
        <w:rPr>
          <w:rStyle w:val="CodeInline"/>
        </w:rPr>
        <w:t>Start</w:t>
      </w:r>
      <w:r w:rsidRPr="006A5B13">
        <w:rPr>
          <w:noProof/>
          <w:lang w:eastAsia="de-DE"/>
        </w:rPr>
        <w:t xml:space="preserve"> is called.</w:t>
      </w:r>
    </w:p>
    <w:p w:rsid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public ThreadPriority Priority</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get { return(threadPriority); }</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set</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if( hasBeenStarted )</w:t>
      </w:r>
    </w:p>
    <w:p w:rsidR="006A5B13" w:rsidRPr="006A5B13" w:rsidRDefault="006A5B13" w:rsidP="006A5B13">
      <w:pPr>
        <w:pStyle w:val="Code"/>
        <w:rPr>
          <w:lang w:eastAsia="de-DE"/>
        </w:rPr>
      </w:pPr>
      <w:r w:rsidRPr="006A5B13">
        <w:rPr>
          <w:lang w:eastAsia="de-DE"/>
        </w:rPr>
        <w:t xml:space="preserve">            {</w:t>
      </w:r>
    </w:p>
    <w:p w:rsidR="006A5B13" w:rsidRDefault="006A5B13" w:rsidP="006A5B13">
      <w:pPr>
        <w:pStyle w:val="Code"/>
        <w:rPr>
          <w:lang w:eastAsia="de-DE"/>
        </w:rPr>
      </w:pPr>
      <w:r w:rsidRPr="006A5B13">
        <w:rPr>
          <w:lang w:eastAsia="de-DE"/>
        </w:rPr>
        <w:t xml:space="preserve">                throw new InvalidOperationException("Cannot adjust thread  </w:t>
      </w:r>
      <w:r>
        <w:rPr>
          <w:lang w:eastAsia="de-DE"/>
        </w:rPr>
        <w:sym w:font="Wingdings" w:char="F0C3"/>
      </w:r>
    </w:p>
    <w:p w:rsidR="006A5B13" w:rsidRPr="006A5B13" w:rsidRDefault="006A5B13" w:rsidP="006A5B13">
      <w:pPr>
        <w:pStyle w:val="Code"/>
        <w:rPr>
          <w:lang w:eastAsia="de-DE"/>
        </w:rPr>
      </w:pPr>
      <w:r>
        <w:rPr>
          <w:lang w:eastAsia="de-DE"/>
        </w:rPr>
        <w:t xml:space="preserve">                                </w:t>
      </w:r>
      <w:r w:rsidRPr="006A5B13">
        <w:rPr>
          <w:lang w:eastAsia="de-DE"/>
        </w:rPr>
        <w:t>priority after pool has been started.");</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threadPriority = value;</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public int DynamicThreadDecay</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lastRenderedPageBreak/>
        <w:t xml:space="preserve">        get { return(decayTime); }</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set</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if( hasBeenStarted )</w:t>
      </w:r>
    </w:p>
    <w:p w:rsidR="006A5B13" w:rsidRPr="006A5B13" w:rsidRDefault="006A5B13" w:rsidP="006A5B13">
      <w:pPr>
        <w:pStyle w:val="Code"/>
        <w:rPr>
          <w:lang w:eastAsia="de-DE"/>
        </w:rPr>
      </w:pPr>
      <w:r w:rsidRPr="006A5B13">
        <w:rPr>
          <w:lang w:eastAsia="de-DE"/>
        </w:rPr>
        <w:t xml:space="preserve">            {</w:t>
      </w:r>
    </w:p>
    <w:p w:rsidR="006A5B13" w:rsidRDefault="006A5B13" w:rsidP="006A5B13">
      <w:pPr>
        <w:pStyle w:val="Code"/>
        <w:rPr>
          <w:lang w:eastAsia="de-DE"/>
        </w:rPr>
      </w:pPr>
      <w:r w:rsidRPr="006A5B13">
        <w:rPr>
          <w:lang w:eastAsia="de-DE"/>
        </w:rPr>
        <w:t xml:space="preserve">                throw new InvalidOperationException("Cannot adjust dynamic thread </w:t>
      </w:r>
      <w:r>
        <w:rPr>
          <w:lang w:eastAsia="de-DE"/>
        </w:rPr>
        <w:sym w:font="Wingdings" w:char="F0C3"/>
      </w:r>
    </w:p>
    <w:p w:rsidR="006A5B13" w:rsidRPr="006A5B13" w:rsidRDefault="006A5B13" w:rsidP="006A5B13">
      <w:pPr>
        <w:pStyle w:val="Code"/>
        <w:rPr>
          <w:lang w:eastAsia="de-DE"/>
        </w:rPr>
      </w:pPr>
      <w:r>
        <w:rPr>
          <w:lang w:eastAsia="de-DE"/>
        </w:rPr>
        <w:t xml:space="preserve">                                 </w:t>
      </w:r>
      <w:r w:rsidRPr="006A5B13">
        <w:rPr>
          <w:lang w:eastAsia="de-DE"/>
        </w:rPr>
        <w:t xml:space="preserve"> decay time after pool has been started.");</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if( value &lt;= 0 )</w:t>
      </w:r>
    </w:p>
    <w:p w:rsidR="006A5B13" w:rsidRPr="006A5B13" w:rsidRDefault="006A5B13" w:rsidP="006A5B13">
      <w:pPr>
        <w:pStyle w:val="Code"/>
        <w:rPr>
          <w:lang w:eastAsia="de-DE"/>
        </w:rPr>
      </w:pPr>
      <w:r w:rsidRPr="006A5B13">
        <w:rPr>
          <w:lang w:eastAsia="de-DE"/>
        </w:rPr>
        <w:t xml:space="preserve">            {</w:t>
      </w:r>
    </w:p>
    <w:p w:rsidR="006A5B13" w:rsidRDefault="006A5B13" w:rsidP="006A5B13">
      <w:pPr>
        <w:pStyle w:val="Code"/>
        <w:rPr>
          <w:lang w:eastAsia="de-DE"/>
        </w:rPr>
      </w:pPr>
      <w:r w:rsidRPr="006A5B13">
        <w:rPr>
          <w:lang w:eastAsia="de-DE"/>
        </w:rPr>
        <w:t xml:space="preserve">                throw new ArgumentException("Dynamic thread decay time cannot  </w:t>
      </w:r>
      <w:r>
        <w:rPr>
          <w:lang w:eastAsia="de-DE"/>
        </w:rPr>
        <w:sym w:font="Wingdings" w:char="F0C3"/>
      </w:r>
    </w:p>
    <w:p w:rsidR="006A5B13" w:rsidRPr="006A5B13" w:rsidRDefault="006A5B13" w:rsidP="006A5B13">
      <w:pPr>
        <w:pStyle w:val="Code"/>
        <w:rPr>
          <w:lang w:eastAsia="de-DE"/>
        </w:rPr>
      </w:pPr>
      <w:r>
        <w:rPr>
          <w:lang w:eastAsia="de-DE"/>
        </w:rPr>
        <w:t xml:space="preserve">                                              </w:t>
      </w:r>
      <w:r w:rsidRPr="006A5B13">
        <w:rPr>
          <w:lang w:eastAsia="de-DE"/>
        </w:rPr>
        <w:t>be &lt;= 0.", "value");</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decayTime = value;</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public int NewThreadTrigger</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get { return((int)newThreadTrigger.TotalMilliseconds); }</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set</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if( value &lt;= 0 )</w:t>
      </w:r>
    </w:p>
    <w:p w:rsidR="006A5B13" w:rsidRPr="006A5B13" w:rsidRDefault="006A5B13" w:rsidP="006A5B13">
      <w:pPr>
        <w:pStyle w:val="Code"/>
        <w:rPr>
          <w:lang w:eastAsia="de-DE"/>
        </w:rPr>
      </w:pPr>
      <w:r w:rsidRPr="006A5B13">
        <w:rPr>
          <w:lang w:eastAsia="de-DE"/>
        </w:rPr>
        <w:t xml:space="preserve">            {</w:t>
      </w:r>
    </w:p>
    <w:p w:rsidR="006A5B13" w:rsidRDefault="006A5B13" w:rsidP="006A5B13">
      <w:pPr>
        <w:pStyle w:val="Code"/>
        <w:rPr>
          <w:lang w:eastAsia="de-DE"/>
        </w:rPr>
      </w:pPr>
      <w:r w:rsidRPr="006A5B13">
        <w:rPr>
          <w:lang w:eastAsia="de-DE"/>
        </w:rPr>
        <w:t xml:space="preserve">                throw new ArgumentException("New thread trigger time cannot  </w:t>
      </w:r>
      <w:r>
        <w:rPr>
          <w:lang w:eastAsia="de-DE"/>
        </w:rPr>
        <w:sym w:font="Wingdings" w:char="F0C3"/>
      </w:r>
    </w:p>
    <w:p w:rsidR="006A5B13" w:rsidRPr="006A5B13" w:rsidRDefault="006A5B13" w:rsidP="006A5B13">
      <w:pPr>
        <w:pStyle w:val="Code"/>
        <w:rPr>
          <w:lang w:eastAsia="de-DE"/>
        </w:rPr>
      </w:pPr>
      <w:r>
        <w:rPr>
          <w:lang w:eastAsia="de-DE"/>
        </w:rPr>
        <w:t xml:space="preserve">                                              </w:t>
      </w:r>
      <w:r w:rsidRPr="006A5B13">
        <w:rPr>
          <w:lang w:eastAsia="de-DE"/>
        </w:rPr>
        <w:t>be &lt;= 0.", "value");</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lock( this )</w:t>
      </w:r>
    </w:p>
    <w:p w:rsidR="006A5B13" w:rsidRPr="006A5B13" w:rsidRDefault="006A5B13" w:rsidP="006A5B13">
      <w:pPr>
        <w:pStyle w:val="Code"/>
        <w:rPr>
          <w:lang w:eastAsia="de-DE"/>
        </w:rPr>
      </w:pPr>
      <w:r w:rsidRPr="006A5B13">
        <w:rPr>
          <w:lang w:eastAsia="de-DE"/>
        </w:rPr>
        <w:t xml:space="preserve">            {</w:t>
      </w:r>
    </w:p>
    <w:p w:rsidR="009A5015" w:rsidRDefault="006A5B13" w:rsidP="006A5B13">
      <w:pPr>
        <w:pStyle w:val="Code"/>
        <w:rPr>
          <w:lang w:eastAsia="de-DE"/>
        </w:rPr>
      </w:pPr>
      <w:r w:rsidRPr="006A5B13">
        <w:rPr>
          <w:lang w:eastAsia="de-DE"/>
        </w:rPr>
        <w:t xml:space="preserve">                newThreadTrigger = new TimeSpan(TimeSpan.TicksPerMillisecond * </w:t>
      </w:r>
      <w:r w:rsidR="009A5015">
        <w:rPr>
          <w:lang w:eastAsia="de-DE"/>
        </w:rPr>
        <w:t xml:space="preserve"> </w:t>
      </w:r>
      <w:r w:rsidR="009A5015">
        <w:rPr>
          <w:lang w:eastAsia="de-DE"/>
        </w:rPr>
        <w:sym w:font="Wingdings" w:char="F0C3"/>
      </w:r>
    </w:p>
    <w:p w:rsidR="006A5B13" w:rsidRPr="006A5B13" w:rsidRDefault="009A5015" w:rsidP="006A5B13">
      <w:pPr>
        <w:pStyle w:val="Code"/>
        <w:rPr>
          <w:lang w:eastAsia="de-DE"/>
        </w:rPr>
      </w:pPr>
      <w:r>
        <w:rPr>
          <w:lang w:eastAsia="de-DE"/>
        </w:rPr>
        <w:t xml:space="preserve">                                                 </w:t>
      </w:r>
      <w:r w:rsidR="006A5B13" w:rsidRPr="006A5B13">
        <w:rPr>
          <w:lang w:eastAsia="de-DE"/>
        </w:rPr>
        <w:t>value);</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public int RequestQueueLimit</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get { return(requestQueueLimit); }</w:t>
      </w:r>
    </w:p>
    <w:p w:rsidR="009A5015" w:rsidRDefault="006A5B13" w:rsidP="006A5B13">
      <w:pPr>
        <w:pStyle w:val="Code"/>
        <w:rPr>
          <w:lang w:eastAsia="de-DE"/>
        </w:rPr>
      </w:pPr>
      <w:r w:rsidRPr="006A5B13">
        <w:rPr>
          <w:lang w:eastAsia="de-DE"/>
        </w:rPr>
        <w:t xml:space="preserve">        set { requestQueueLimit = (value &lt; 0 ? DEFAULT_REQUEST_QUEUE_LIMIT : value); </w:t>
      </w:r>
      <w:r w:rsidR="009A5015">
        <w:rPr>
          <w:lang w:eastAsia="de-DE"/>
        </w:rPr>
        <w:t xml:space="preserve">   </w:t>
      </w:r>
    </w:p>
    <w:p w:rsidR="006A5B13" w:rsidRPr="006A5B13" w:rsidRDefault="009A5015" w:rsidP="006A5B13">
      <w:pPr>
        <w:pStyle w:val="Code"/>
        <w:rPr>
          <w:lang w:eastAsia="de-DE"/>
        </w:rPr>
      </w:pPr>
      <w:r>
        <w:rPr>
          <w:lang w:eastAsia="de-DE"/>
        </w:rPr>
        <w:t xml:space="preserve">    </w:t>
      </w:r>
      <w:r w:rsidR="006A5B13" w:rsidRPr="006A5B13">
        <w:rPr>
          <w:lang w:eastAsia="de-DE"/>
        </w:rPr>
        <w:t>}</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public int AvailableThreads</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get { return(maxThreadCount - currentThreadCount); }</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public int MaxThreads</w:t>
      </w:r>
    </w:p>
    <w:p w:rsidR="006A5B13" w:rsidRPr="006A5B13" w:rsidRDefault="006A5B13" w:rsidP="006A5B13">
      <w:pPr>
        <w:pStyle w:val="Code"/>
        <w:rPr>
          <w:lang w:eastAsia="de-DE"/>
        </w:rPr>
      </w:pPr>
      <w:r w:rsidRPr="006A5B13">
        <w:rPr>
          <w:lang w:eastAsia="de-DE"/>
        </w:rPr>
        <w:lastRenderedPageBreak/>
        <w:t xml:space="preserve">    {</w:t>
      </w:r>
    </w:p>
    <w:p w:rsidR="006A5B13" w:rsidRPr="006A5B13" w:rsidRDefault="006A5B13" w:rsidP="006A5B13">
      <w:pPr>
        <w:pStyle w:val="Code"/>
        <w:rPr>
          <w:lang w:eastAsia="de-DE"/>
        </w:rPr>
      </w:pPr>
      <w:r w:rsidRPr="006A5B13">
        <w:rPr>
          <w:lang w:eastAsia="de-DE"/>
        </w:rPr>
        <w:t xml:space="preserve">        get { return(maxThreadCount); }</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set</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if( value &lt; initialThreadCount )</w:t>
      </w:r>
    </w:p>
    <w:p w:rsidR="006A5B13" w:rsidRPr="006A5B13" w:rsidRDefault="006A5B13" w:rsidP="006A5B13">
      <w:pPr>
        <w:pStyle w:val="Code"/>
        <w:rPr>
          <w:lang w:eastAsia="de-DE"/>
        </w:rPr>
      </w:pPr>
      <w:r w:rsidRPr="006A5B13">
        <w:rPr>
          <w:lang w:eastAsia="de-DE"/>
        </w:rPr>
        <w:t xml:space="preserve">            {</w:t>
      </w:r>
    </w:p>
    <w:p w:rsidR="009A5015" w:rsidRDefault="006A5B13" w:rsidP="006A5B13">
      <w:pPr>
        <w:pStyle w:val="Code"/>
        <w:rPr>
          <w:lang w:eastAsia="de-DE"/>
        </w:rPr>
      </w:pPr>
      <w:r w:rsidRPr="006A5B13">
        <w:rPr>
          <w:lang w:eastAsia="de-DE"/>
        </w:rPr>
        <w:t xml:space="preserve">                throw new ArgumentException("Maximum thread count must be </w:t>
      </w:r>
      <w:r w:rsidR="009A5015">
        <w:rPr>
          <w:lang w:eastAsia="de-DE"/>
        </w:rPr>
        <w:t xml:space="preserve"> </w:t>
      </w:r>
      <w:r w:rsidR="009A5015">
        <w:rPr>
          <w:lang w:eastAsia="de-DE"/>
        </w:rPr>
        <w:sym w:font="Wingdings" w:char="F0C3"/>
      </w:r>
    </w:p>
    <w:p w:rsidR="009A5015" w:rsidRDefault="009A5015" w:rsidP="006A5B13">
      <w:pPr>
        <w:pStyle w:val="Code"/>
        <w:rPr>
          <w:lang w:eastAsia="de-DE"/>
        </w:rPr>
      </w:pPr>
      <w:r>
        <w:rPr>
          <w:lang w:eastAsia="de-DE"/>
        </w:rPr>
        <w:t xml:space="preserve">                                            </w:t>
      </w:r>
      <w:r w:rsidR="006A5B13" w:rsidRPr="006A5B13">
        <w:rPr>
          <w:lang w:eastAsia="de-DE"/>
        </w:rPr>
        <w:t xml:space="preserve">&gt;= initial thread count.", </w:t>
      </w:r>
      <w:r>
        <w:rPr>
          <w:lang w:eastAsia="de-DE"/>
        </w:rPr>
        <w:sym w:font="Wingdings" w:char="F0C3"/>
      </w:r>
    </w:p>
    <w:p w:rsidR="006A5B13" w:rsidRPr="006A5B13" w:rsidRDefault="009A5015" w:rsidP="006A5B13">
      <w:pPr>
        <w:pStyle w:val="Code"/>
        <w:rPr>
          <w:lang w:eastAsia="de-DE"/>
        </w:rPr>
      </w:pPr>
      <w:r>
        <w:rPr>
          <w:lang w:eastAsia="de-DE"/>
        </w:rPr>
        <w:t xml:space="preserve">                                            </w:t>
      </w:r>
      <w:r w:rsidR="006A5B13" w:rsidRPr="006A5B13">
        <w:rPr>
          <w:lang w:eastAsia="de-DE"/>
        </w:rPr>
        <w:t>"MaxThreads");</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maxThreadCount = value;</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public bool IsStarted</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get { return(hasBeenStarted); }</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public bool PropogateThreadPrincipal</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get { return(propogateThreadPrincipal); }</w:t>
      </w:r>
    </w:p>
    <w:p w:rsidR="006A5B13" w:rsidRPr="006A5B13" w:rsidRDefault="006A5B13" w:rsidP="006A5B13">
      <w:pPr>
        <w:pStyle w:val="Code"/>
        <w:rPr>
          <w:lang w:eastAsia="de-DE"/>
        </w:rPr>
      </w:pPr>
      <w:r w:rsidRPr="006A5B13">
        <w:rPr>
          <w:lang w:eastAsia="de-DE"/>
        </w:rPr>
        <w:t xml:space="preserve">        set { propogateThreadPrincipal = value; }</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public bool PropogateCallContext</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get { return(propogateCallContext); }</w:t>
      </w:r>
    </w:p>
    <w:p w:rsidR="006A5B13" w:rsidRPr="006A5B13" w:rsidRDefault="006A5B13" w:rsidP="006A5B13">
      <w:pPr>
        <w:pStyle w:val="Code"/>
        <w:rPr>
          <w:lang w:eastAsia="de-DE"/>
        </w:rPr>
      </w:pPr>
      <w:r w:rsidRPr="006A5B13">
        <w:rPr>
          <w:lang w:eastAsia="de-DE"/>
        </w:rPr>
        <w:t xml:space="preserve">        set { propogateCallContext = value; }</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public bool PropogateHttpContext</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get { return(propogateHttpContext); }</w:t>
      </w:r>
    </w:p>
    <w:p w:rsidR="006A5B13" w:rsidRPr="006A5B13" w:rsidRDefault="006A5B13" w:rsidP="006A5B13">
      <w:pPr>
        <w:pStyle w:val="Code"/>
        <w:rPr>
          <w:lang w:eastAsia="de-DE"/>
        </w:rPr>
      </w:pPr>
      <w:r w:rsidRPr="006A5B13">
        <w:rPr>
          <w:lang w:eastAsia="de-DE"/>
        </w:rPr>
        <w:t xml:space="preserve">        set { propogateHttpContext = value; }</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public bool PropogateCASMarkers</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get { return(propogateCASMarkers); }</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 When CompressedStack get/set is opened up,</w:t>
      </w:r>
    </w:p>
    <w:p w:rsidR="006A5B13" w:rsidRPr="006A5B13" w:rsidRDefault="006A5B13" w:rsidP="006A5B13">
      <w:pPr>
        <w:pStyle w:val="Code"/>
        <w:rPr>
          <w:lang w:eastAsia="de-DE"/>
        </w:rPr>
      </w:pPr>
      <w:r w:rsidRPr="006A5B13">
        <w:rPr>
          <w:lang w:eastAsia="de-DE"/>
        </w:rPr>
        <w:t xml:space="preserve">        // add the following setter back in.</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 set { propogateCASMarkers = value; }</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public bool IsBackground</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get { return(useBackgroundThreads); }</w:t>
      </w:r>
    </w:p>
    <w:p w:rsidR="006A5B13" w:rsidRPr="006A5B13" w:rsidRDefault="006A5B13" w:rsidP="006A5B13">
      <w:pPr>
        <w:pStyle w:val="Code"/>
        <w:rPr>
          <w:lang w:eastAsia="de-DE"/>
        </w:rPr>
      </w:pPr>
      <w:r w:rsidRPr="006A5B13">
        <w:rPr>
          <w:lang w:eastAsia="de-DE"/>
        </w:rPr>
        <w:lastRenderedPageBreak/>
        <w:t xml:space="preserve">        </w:t>
      </w:r>
    </w:p>
    <w:p w:rsidR="006A5B13" w:rsidRPr="006A5B13" w:rsidRDefault="006A5B13" w:rsidP="006A5B13">
      <w:pPr>
        <w:pStyle w:val="Code"/>
        <w:rPr>
          <w:lang w:eastAsia="de-DE"/>
        </w:rPr>
      </w:pPr>
      <w:r w:rsidRPr="006A5B13">
        <w:rPr>
          <w:lang w:eastAsia="de-DE"/>
        </w:rPr>
        <w:t xml:space="preserve">        set</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if( hasBeenStarted )</w:t>
      </w:r>
    </w:p>
    <w:p w:rsidR="006A5B13" w:rsidRPr="006A5B13" w:rsidRDefault="006A5B13" w:rsidP="006A5B13">
      <w:pPr>
        <w:pStyle w:val="Code"/>
        <w:rPr>
          <w:lang w:eastAsia="de-DE"/>
        </w:rPr>
      </w:pPr>
      <w:r w:rsidRPr="006A5B13">
        <w:rPr>
          <w:lang w:eastAsia="de-DE"/>
        </w:rPr>
        <w:t xml:space="preserve">            {</w:t>
      </w:r>
    </w:p>
    <w:p w:rsidR="009A5015" w:rsidRDefault="006A5B13" w:rsidP="006A5B13">
      <w:pPr>
        <w:pStyle w:val="Code"/>
        <w:rPr>
          <w:lang w:eastAsia="de-DE"/>
        </w:rPr>
      </w:pPr>
      <w:r w:rsidRPr="006A5B13">
        <w:rPr>
          <w:lang w:eastAsia="de-DE"/>
        </w:rPr>
        <w:t xml:space="preserve">                throw new InvalidOperationException("Cannot adjust background </w:t>
      </w:r>
      <w:r w:rsidR="009A5015">
        <w:rPr>
          <w:lang w:eastAsia="de-DE"/>
        </w:rPr>
        <w:t xml:space="preserve"> </w:t>
      </w:r>
      <w:r w:rsidR="009A5015">
        <w:rPr>
          <w:lang w:eastAsia="de-DE"/>
        </w:rPr>
        <w:sym w:font="Wingdings" w:char="F0C3"/>
      </w:r>
    </w:p>
    <w:p w:rsidR="006A5B13" w:rsidRPr="006A5B13" w:rsidRDefault="009A5015" w:rsidP="006A5B13">
      <w:pPr>
        <w:pStyle w:val="Code"/>
        <w:rPr>
          <w:lang w:eastAsia="de-DE"/>
        </w:rPr>
      </w:pPr>
      <w:r>
        <w:rPr>
          <w:lang w:eastAsia="de-DE"/>
        </w:rPr>
        <w:t xml:space="preserve">                                        </w:t>
      </w:r>
      <w:r w:rsidR="006A5B13" w:rsidRPr="006A5B13">
        <w:rPr>
          <w:lang w:eastAsia="de-DE"/>
        </w:rPr>
        <w:t>status after pool has been started.");</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useBackgroundThreads = value;</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#endregion</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#region ThreadPool events</w:t>
      </w:r>
    </w:p>
    <w:p w:rsidR="006A5B13" w:rsidRPr="006A5B13" w:rsidRDefault="006A5B13" w:rsidP="006A5B13">
      <w:pPr>
        <w:pStyle w:val="Code"/>
        <w:rPr>
          <w:lang w:eastAsia="de-DE"/>
        </w:rPr>
      </w:pPr>
      <w:r w:rsidRPr="006A5B13">
        <w:rPr>
          <w:lang w:eastAsia="de-DE"/>
        </w:rPr>
        <w:t xml:space="preserve">    public event ThreadPoolDelegate Started;</w:t>
      </w:r>
    </w:p>
    <w:p w:rsidR="006A5B13" w:rsidRPr="006A5B13" w:rsidRDefault="006A5B13" w:rsidP="006A5B13">
      <w:pPr>
        <w:pStyle w:val="Code"/>
        <w:rPr>
          <w:lang w:eastAsia="de-DE"/>
        </w:rPr>
      </w:pPr>
      <w:r w:rsidRPr="006A5B13">
        <w:rPr>
          <w:lang w:eastAsia="de-DE"/>
        </w:rPr>
        <w:t xml:space="preserve">    public event ThreadPoolDelegate Stopped;</w:t>
      </w:r>
    </w:p>
    <w:p w:rsidR="006A5B13" w:rsidRPr="006A5B13" w:rsidRDefault="006A5B13" w:rsidP="006A5B13">
      <w:pPr>
        <w:pStyle w:val="Code"/>
        <w:rPr>
          <w:lang w:eastAsia="de-DE"/>
        </w:rPr>
      </w:pPr>
      <w:r w:rsidRPr="006A5B13">
        <w:rPr>
          <w:lang w:eastAsia="de-DE"/>
        </w:rPr>
        <w:t xml:space="preserve">    #endregion</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public void Start()</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lock( this )</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if( hasBeenStarted )</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throw new InvalidOperationException("Pool has already </w:t>
      </w:r>
      <w:r w:rsidR="009A5015">
        <w:rPr>
          <w:lang w:eastAsia="de-DE"/>
        </w:rPr>
        <w:t xml:space="preserve"> </w:t>
      </w:r>
      <w:r w:rsidR="009A5015">
        <w:rPr>
          <w:lang w:eastAsia="de-DE"/>
        </w:rPr>
        <w:sym w:font="Wingdings" w:char="F0C3"/>
      </w:r>
      <w:r w:rsidR="009A5015">
        <w:rPr>
          <w:lang w:eastAsia="de-DE"/>
        </w:rPr>
        <w:br/>
        <w:t xml:space="preserve">                                                     </w:t>
      </w:r>
      <w:r w:rsidRPr="006A5B13">
        <w:rPr>
          <w:lang w:eastAsia="de-DE"/>
        </w:rPr>
        <w:t>been started.");</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p>
    <w:p w:rsidR="006A5B13" w:rsidRDefault="006A5B13" w:rsidP="006A5B13">
      <w:pPr>
        <w:pStyle w:val="Code"/>
        <w:rPr>
          <w:lang w:eastAsia="de-DE"/>
        </w:rPr>
      </w:pPr>
      <w:r w:rsidRPr="006A5B13">
        <w:rPr>
          <w:lang w:eastAsia="de-DE"/>
        </w:rPr>
        <w:t xml:space="preserve">            hasBeenStarted = true;</w:t>
      </w:r>
    </w:p>
    <w:p w:rsidR="006A5B13" w:rsidRDefault="006A5B13" w:rsidP="006A5B13">
      <w:pPr>
        <w:pStyle w:val="BodyTextCont"/>
        <w:rPr>
          <w:lang w:eastAsia="de-DE"/>
        </w:rPr>
      </w:pPr>
      <w:r>
        <w:rPr>
          <w:noProof/>
          <w:lang w:eastAsia="de-DE"/>
        </w:rPr>
        <w:t>Next</w:t>
      </w:r>
      <w:r w:rsidR="00237C63">
        <w:rPr>
          <w:noProof/>
          <w:lang w:eastAsia="de-DE"/>
        </w:rPr>
        <w:t>,</w:t>
      </w:r>
      <w:r>
        <w:rPr>
          <w:noProof/>
          <w:lang w:eastAsia="de-DE"/>
        </w:rPr>
        <w:t xml:space="preserve"> we have to c</w:t>
      </w:r>
      <w:r w:rsidRPr="006A5B13">
        <w:rPr>
          <w:noProof/>
          <w:lang w:eastAsia="de-DE"/>
        </w:rPr>
        <w:t xml:space="preserve">heck to see if there were already items posted to the queue before </w:t>
      </w:r>
      <w:r w:rsidRPr="006A5B13">
        <w:rPr>
          <w:rStyle w:val="CodeInline"/>
        </w:rPr>
        <w:t>Start</w:t>
      </w:r>
      <w:r w:rsidRPr="006A5B13">
        <w:rPr>
          <w:noProof/>
          <w:lang w:eastAsia="de-DE"/>
        </w:rPr>
        <w:t xml:space="preserve"> was called.  If </w:t>
      </w:r>
      <w:r>
        <w:rPr>
          <w:noProof/>
          <w:lang w:eastAsia="de-DE"/>
        </w:rPr>
        <w:t>this is the case</w:t>
      </w:r>
      <w:r w:rsidR="00237C63">
        <w:rPr>
          <w:noProof/>
          <w:lang w:eastAsia="de-DE"/>
        </w:rPr>
        <w:t>,</w:t>
      </w:r>
      <w:r>
        <w:rPr>
          <w:noProof/>
          <w:lang w:eastAsia="de-DE"/>
        </w:rPr>
        <w:t xml:space="preserve"> we</w:t>
      </w:r>
      <w:r w:rsidR="00237C63">
        <w:rPr>
          <w:noProof/>
          <w:lang w:eastAsia="de-DE"/>
        </w:rPr>
        <w:t>’ll</w:t>
      </w:r>
      <w:r w:rsidRPr="006A5B13">
        <w:rPr>
          <w:noProof/>
          <w:lang w:eastAsia="de-DE"/>
        </w:rPr>
        <w:t xml:space="preserve"> reset their timestamps to</w:t>
      </w:r>
      <w:r>
        <w:rPr>
          <w:noProof/>
          <w:lang w:eastAsia="de-DE"/>
        </w:rPr>
        <w:t xml:space="preserve"> </w:t>
      </w:r>
      <w:r w:rsidRPr="006A5B13">
        <w:rPr>
          <w:noProof/>
          <w:lang w:eastAsia="de-DE"/>
        </w:rPr>
        <w:t>the current time.</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if( requestQueue.Count &gt; 0 )</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ResetWorkRequestTimes();</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for( int n = 0; n &lt; initialThreadCount; n++ )</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ThreadWrapper thread =</w:t>
      </w:r>
      <w:r w:rsidR="009A5015">
        <w:rPr>
          <w:lang w:eastAsia="de-DE"/>
        </w:rPr>
        <w:t xml:space="preserve"> </w:t>
      </w:r>
      <w:r w:rsidR="009A5015">
        <w:rPr>
          <w:lang w:eastAsia="de-DE"/>
        </w:rPr>
        <w:sym w:font="Wingdings" w:char="F0C3"/>
      </w:r>
    </w:p>
    <w:p w:rsidR="006A5B13" w:rsidRPr="006A5B13" w:rsidRDefault="006A5B13" w:rsidP="006A5B13">
      <w:pPr>
        <w:pStyle w:val="Code"/>
        <w:rPr>
          <w:lang w:eastAsia="de-DE"/>
        </w:rPr>
      </w:pPr>
      <w:r w:rsidRPr="006A5B13">
        <w:rPr>
          <w:lang w:eastAsia="de-DE"/>
        </w:rPr>
        <w:t xml:space="preserve">                    new ThreadWrapper( this, true, threadPriority,</w:t>
      </w:r>
      <w:r w:rsidR="009A5015">
        <w:rPr>
          <w:lang w:eastAsia="de-DE"/>
        </w:rPr>
        <w:t xml:space="preserve"> </w:t>
      </w:r>
      <w:r w:rsidR="009A5015">
        <w:rPr>
          <w:lang w:eastAsia="de-DE"/>
        </w:rPr>
        <w:sym w:font="Wingdings" w:char="F0C3"/>
      </w:r>
    </w:p>
    <w:p w:rsidR="006A5B13" w:rsidRPr="006A5B13" w:rsidRDefault="006A5B13" w:rsidP="006A5B13">
      <w:pPr>
        <w:pStyle w:val="Code"/>
        <w:rPr>
          <w:lang w:eastAsia="de-DE"/>
        </w:rPr>
      </w:pPr>
      <w:r w:rsidRPr="006A5B13">
        <w:rPr>
          <w:lang w:eastAsia="de-DE"/>
        </w:rPr>
        <w:t xml:space="preserve">                                    string.Format("{0} (static)", threadPoolName) );</w:t>
      </w:r>
    </w:p>
    <w:p w:rsidR="006A5B13" w:rsidRPr="006A5B13" w:rsidRDefault="006A5B13" w:rsidP="006A5B13">
      <w:pPr>
        <w:pStyle w:val="Code"/>
        <w:rPr>
          <w:lang w:eastAsia="de-DE"/>
        </w:rPr>
      </w:pPr>
      <w:r w:rsidRPr="006A5B13">
        <w:rPr>
          <w:lang w:eastAsia="de-DE"/>
        </w:rPr>
        <w:t xml:space="preserve">                thread.Start();</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if( Started != null )</w:t>
      </w:r>
    </w:p>
    <w:p w:rsidR="006A5B13" w:rsidRPr="006A5B13" w:rsidRDefault="006A5B13" w:rsidP="006A5B13">
      <w:pPr>
        <w:pStyle w:val="Code"/>
        <w:rPr>
          <w:lang w:eastAsia="de-DE"/>
        </w:rPr>
      </w:pPr>
      <w:r w:rsidRPr="006A5B13">
        <w:rPr>
          <w:lang w:eastAsia="de-DE"/>
        </w:rPr>
        <w:t xml:space="preserve">            {</w:t>
      </w:r>
    </w:p>
    <w:p w:rsidR="006A5B13" w:rsidRDefault="006A5B13" w:rsidP="006A5B13">
      <w:pPr>
        <w:pStyle w:val="Code"/>
        <w:rPr>
          <w:lang w:eastAsia="de-DE"/>
        </w:rPr>
      </w:pPr>
      <w:r w:rsidRPr="006A5B13">
        <w:rPr>
          <w:lang w:eastAsia="de-DE"/>
        </w:rPr>
        <w:t xml:space="preserve">                Started(); </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lastRenderedPageBreak/>
        <w:t xml:space="preserve">    }</w:t>
      </w:r>
    </w:p>
    <w:p w:rsidR="006A5B13" w:rsidRDefault="006A5B13" w:rsidP="006A5B13">
      <w:pPr>
        <w:pStyle w:val="Code"/>
        <w:rPr>
          <w:lang w:eastAsia="de-DE"/>
        </w:rPr>
      </w:pPr>
      <w:r w:rsidRPr="006A5B13">
        <w:rPr>
          <w:lang w:eastAsia="de-DE"/>
        </w:rPr>
        <w:t xml:space="preserve">    </w:t>
      </w:r>
    </w:p>
    <w:p w:rsidR="006A5B13" w:rsidRPr="006A5B13" w:rsidRDefault="006A5B13" w:rsidP="009A5015">
      <w:pPr>
        <w:rPr>
          <w:lang w:eastAsia="de-DE"/>
        </w:rPr>
      </w:pPr>
      <w:r>
        <w:rPr>
          <w:noProof/>
          <w:lang w:eastAsia="de-DE"/>
        </w:rPr>
        <w:t xml:space="preserve">The </w:t>
      </w:r>
      <w:r w:rsidRPr="006A5B13">
        <w:rPr>
          <w:rStyle w:val="CodeInline"/>
        </w:rPr>
        <w:t>Stop</w:t>
      </w:r>
      <w:r>
        <w:rPr>
          <w:noProof/>
          <w:lang w:eastAsia="de-DE"/>
        </w:rPr>
        <w:t xml:space="preserve"> method can be used to stop the whole pool immediately. The </w:t>
      </w:r>
      <w:proofErr w:type="spellStart"/>
      <w:r w:rsidRPr="006A5B13">
        <w:rPr>
          <w:rStyle w:val="CodeInline"/>
        </w:rPr>
        <w:t>StopAndWait</w:t>
      </w:r>
      <w:proofErr w:type="spellEnd"/>
      <w:r>
        <w:rPr>
          <w:noProof/>
          <w:lang w:eastAsia="de-DE"/>
        </w:rPr>
        <w:t xml:space="preserve"> method lets all threads run until they end </w:t>
      </w:r>
      <w:r w:rsidR="005B2477">
        <w:rPr>
          <w:noProof/>
          <w:lang w:eastAsia="de-DE"/>
        </w:rPr>
        <w:t xml:space="preserve">normally </w:t>
      </w:r>
      <w:r>
        <w:rPr>
          <w:noProof/>
          <w:lang w:eastAsia="de-DE"/>
        </w:rPr>
        <w:t xml:space="preserve">and </w:t>
      </w:r>
      <w:r w:rsidR="005B2477">
        <w:rPr>
          <w:noProof/>
          <w:lang w:eastAsia="de-DE"/>
        </w:rPr>
        <w:t xml:space="preserve">then </w:t>
      </w:r>
      <w:r>
        <w:rPr>
          <w:noProof/>
          <w:lang w:eastAsia="de-DE"/>
        </w:rPr>
        <w:t>stop</w:t>
      </w:r>
      <w:r w:rsidR="005B2477">
        <w:rPr>
          <w:noProof/>
          <w:lang w:eastAsia="de-DE"/>
        </w:rPr>
        <w:t>s</w:t>
      </w:r>
      <w:r>
        <w:rPr>
          <w:noProof/>
          <w:lang w:eastAsia="de-DE"/>
        </w:rPr>
        <w:t xml:space="preserve"> the pool. The </w:t>
      </w:r>
      <w:r w:rsidR="000E70AB">
        <w:rPr>
          <w:noProof/>
          <w:lang w:eastAsia="de-DE"/>
        </w:rPr>
        <w:t>overloaded version defines a timeout to prevent the meth</w:t>
      </w:r>
      <w:r w:rsidR="009A5015">
        <w:rPr>
          <w:noProof/>
          <w:lang w:eastAsia="de-DE"/>
        </w:rPr>
        <w:t>od blocking due to threads h</w:t>
      </w:r>
      <w:r w:rsidR="005B2477">
        <w:rPr>
          <w:noProof/>
          <w:lang w:eastAsia="de-DE"/>
        </w:rPr>
        <w:t>e</w:t>
      </w:r>
      <w:r w:rsidR="009A5015">
        <w:rPr>
          <w:noProof/>
          <w:lang w:eastAsia="de-DE"/>
        </w:rPr>
        <w:t xml:space="preserve">ld </w:t>
      </w:r>
      <w:r w:rsidR="000E70AB">
        <w:rPr>
          <w:noProof/>
          <w:lang w:eastAsia="de-DE"/>
        </w:rPr>
        <w:t xml:space="preserve">in a deadlock. </w:t>
      </w:r>
    </w:p>
    <w:p w:rsidR="006A5B13" w:rsidRPr="006A5B13" w:rsidRDefault="006A5B13" w:rsidP="006A5B13">
      <w:pPr>
        <w:pStyle w:val="Code"/>
        <w:rPr>
          <w:lang w:eastAsia="de-DE"/>
        </w:rPr>
      </w:pPr>
      <w:r w:rsidRPr="006A5B13">
        <w:rPr>
          <w:lang w:eastAsia="de-DE"/>
        </w:rPr>
        <w:t xml:space="preserve">    public void Stop()</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InternalStop(false, Timeout.Infinite);</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public void StopAndWait()</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InternalStop(true, Timeout.Infinite);</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public bool StopAndWait( int timeout )</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return InternalStop(true, timeout);</w:t>
      </w:r>
    </w:p>
    <w:p w:rsidR="006A5B13" w:rsidRPr="006A5B13" w:rsidRDefault="006A5B13" w:rsidP="006A5B13">
      <w:pPr>
        <w:pStyle w:val="Code"/>
        <w:rPr>
          <w:lang w:eastAsia="de-DE"/>
        </w:rPr>
      </w:pPr>
      <w:r w:rsidRPr="006A5B13">
        <w:rPr>
          <w:lang w:eastAsia="de-DE"/>
        </w:rPr>
        <w:t xml:space="preserve">    }</w:t>
      </w:r>
    </w:p>
    <w:p w:rsidR="006A5B13" w:rsidRDefault="006A5B13" w:rsidP="006A5B13">
      <w:pPr>
        <w:pStyle w:val="Code"/>
        <w:rPr>
          <w:lang w:eastAsia="de-DE"/>
        </w:rPr>
      </w:pPr>
    </w:p>
    <w:p w:rsidR="000E70AB" w:rsidRDefault="000E70AB" w:rsidP="000E70AB">
      <w:pPr>
        <w:rPr>
          <w:noProof/>
          <w:lang w:eastAsia="de-DE"/>
        </w:rPr>
      </w:pPr>
      <w:proofErr w:type="spellStart"/>
      <w:r w:rsidRPr="000E70AB">
        <w:rPr>
          <w:rStyle w:val="CodeInline"/>
        </w:rPr>
        <w:t>InternalStop</w:t>
      </w:r>
      <w:proofErr w:type="spellEnd"/>
      <w:r>
        <w:rPr>
          <w:noProof/>
          <w:lang w:eastAsia="de-DE"/>
        </w:rPr>
        <w:t xml:space="preserve"> is the method that completes the order. After checking that there is something to stop we set the property that exposes the stopping process. </w:t>
      </w:r>
      <w:proofErr w:type="spellStart"/>
      <w:r w:rsidRPr="000E70AB">
        <w:rPr>
          <w:rStyle w:val="CodeInline"/>
        </w:rPr>
        <w:t>Monitor.PulseAll</w:t>
      </w:r>
      <w:proofErr w:type="spellEnd"/>
      <w:r>
        <w:rPr>
          <w:noProof/>
          <w:lang w:eastAsia="de-DE"/>
        </w:rPr>
        <w:t xml:space="preserve"> informs all threads that the state of the object has changed. </w:t>
      </w:r>
    </w:p>
    <w:p w:rsidR="000E70AB" w:rsidRDefault="000E70AB" w:rsidP="000E70AB">
      <w:pPr>
        <w:rPr>
          <w:lang w:eastAsia="de-DE"/>
        </w:rPr>
      </w:pPr>
      <w:r>
        <w:rPr>
          <w:noProof/>
          <w:lang w:eastAsia="de-DE"/>
        </w:rPr>
        <w:t xml:space="preserve">If </w:t>
      </w:r>
      <w:r w:rsidR="005448B8">
        <w:rPr>
          <w:noProof/>
          <w:lang w:eastAsia="de-DE"/>
        </w:rPr>
        <w:t xml:space="preserve">the </w:t>
      </w:r>
      <w:r>
        <w:rPr>
          <w:noProof/>
          <w:lang w:eastAsia="de-DE"/>
        </w:rPr>
        <w:t>wait option is set</w:t>
      </w:r>
      <w:r w:rsidR="00013948">
        <w:rPr>
          <w:noProof/>
          <w:lang w:eastAsia="de-DE"/>
        </w:rPr>
        <w:t>,</w:t>
      </w:r>
      <w:r>
        <w:rPr>
          <w:noProof/>
          <w:lang w:eastAsia="de-DE"/>
        </w:rPr>
        <w:t xml:space="preserve"> the thread is waiting using </w:t>
      </w:r>
      <w:proofErr w:type="spellStart"/>
      <w:r w:rsidRPr="000E70AB">
        <w:rPr>
          <w:rStyle w:val="CodeInline"/>
        </w:rPr>
        <w:t>WaitOne</w:t>
      </w:r>
      <w:proofErr w:type="spellEnd"/>
      <w:r>
        <w:rPr>
          <w:noProof/>
          <w:lang w:eastAsia="de-DE"/>
        </w:rPr>
        <w:t xml:space="preserve">. This method is defined in the base class </w:t>
      </w:r>
      <w:proofErr w:type="spellStart"/>
      <w:r w:rsidRPr="000E70AB">
        <w:rPr>
          <w:rStyle w:val="CodeInline"/>
        </w:rPr>
        <w:t>WaitHandle</w:t>
      </w:r>
      <w:proofErr w:type="spellEnd"/>
      <w:r>
        <w:rPr>
          <w:noProof/>
          <w:lang w:eastAsia="de-DE"/>
        </w:rPr>
        <w:t>.</w:t>
      </w:r>
    </w:p>
    <w:p w:rsidR="006A5B13" w:rsidRPr="006A5B13" w:rsidRDefault="006A5B13" w:rsidP="006A5B13">
      <w:pPr>
        <w:pStyle w:val="Code"/>
        <w:rPr>
          <w:lang w:eastAsia="de-DE"/>
        </w:rPr>
      </w:pPr>
      <w:r w:rsidRPr="006A5B13">
        <w:rPr>
          <w:lang w:eastAsia="de-DE"/>
        </w:rPr>
        <w:t xml:space="preserve">    private bool InternalStop( bool wait, int timeout )</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if( !hasBeenStarted )</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throw new InvalidOperationException("Cannot stop a thread pool </w:t>
      </w:r>
      <w:r w:rsidR="000E70AB">
        <w:rPr>
          <w:lang w:eastAsia="de-DE"/>
        </w:rPr>
        <w:sym w:font="Wingdings" w:char="F0C3"/>
      </w:r>
      <w:r w:rsidR="000E70AB">
        <w:rPr>
          <w:lang w:eastAsia="de-DE"/>
        </w:rPr>
        <w:br/>
        <w:t xml:space="preserve">                                           </w:t>
      </w:r>
      <w:r w:rsidRPr="006A5B13">
        <w:rPr>
          <w:lang w:eastAsia="de-DE"/>
        </w:rPr>
        <w:t>that has not been started yet.");</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lock(this)</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stopInProgress = true;</w:t>
      </w:r>
    </w:p>
    <w:p w:rsidR="006A5B13" w:rsidRPr="006A5B13" w:rsidRDefault="006A5B13" w:rsidP="006A5B13">
      <w:pPr>
        <w:pStyle w:val="Code"/>
        <w:rPr>
          <w:lang w:eastAsia="de-DE"/>
        </w:rPr>
      </w:pPr>
      <w:r w:rsidRPr="006A5B13">
        <w:rPr>
          <w:lang w:eastAsia="de-DE"/>
        </w:rPr>
        <w:t xml:space="preserve">            Monitor.PulseAll(this);</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if( wait )</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bool stopComplete = WaitOne(timeout, true);</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if( stopComplete )</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hasBeenStarted = false;</w:t>
      </w:r>
    </w:p>
    <w:p w:rsidR="006A5B13" w:rsidRPr="006A5B13" w:rsidRDefault="006A5B13" w:rsidP="006A5B13">
      <w:pPr>
        <w:pStyle w:val="Code"/>
        <w:rPr>
          <w:lang w:eastAsia="de-DE"/>
        </w:rPr>
      </w:pPr>
      <w:r w:rsidRPr="006A5B13">
        <w:rPr>
          <w:lang w:eastAsia="de-DE"/>
        </w:rPr>
        <w:t xml:space="preserve">                stopInProgress = false;</w:t>
      </w:r>
    </w:p>
    <w:p w:rsidR="006A5B13" w:rsidRPr="006A5B13" w:rsidRDefault="006A5B13" w:rsidP="006A5B13">
      <w:pPr>
        <w:pStyle w:val="Code"/>
        <w:rPr>
          <w:lang w:eastAsia="de-DE"/>
        </w:rPr>
      </w:pPr>
      <w:r w:rsidRPr="006A5B13">
        <w:rPr>
          <w:lang w:eastAsia="de-DE"/>
        </w:rPr>
        <w:t xml:space="preserve">                requestQueue.Clear();</w:t>
      </w:r>
    </w:p>
    <w:p w:rsidR="006A5B13" w:rsidRPr="00D362CD" w:rsidRDefault="006A5B13" w:rsidP="006A5B13">
      <w:pPr>
        <w:pStyle w:val="Code"/>
        <w:rPr>
          <w:lang w:eastAsia="de-DE"/>
        </w:rPr>
      </w:pPr>
      <w:r w:rsidRPr="006A5B13">
        <w:rPr>
          <w:lang w:eastAsia="de-DE"/>
        </w:rPr>
        <w:lastRenderedPageBreak/>
        <w:t xml:space="preserve">                </w:t>
      </w:r>
      <w:r w:rsidRPr="00D362CD">
        <w:rPr>
          <w:lang w:eastAsia="de-DE"/>
        </w:rPr>
        <w:t>stopCompleteEvent.Reset();</w:t>
      </w:r>
    </w:p>
    <w:p w:rsidR="006A5B13" w:rsidRPr="00D362CD" w:rsidRDefault="006A5B13" w:rsidP="006A5B13">
      <w:pPr>
        <w:pStyle w:val="Code"/>
        <w:rPr>
          <w:lang w:eastAsia="de-DE"/>
        </w:rPr>
      </w:pPr>
      <w:r w:rsidRPr="00D362CD">
        <w:rPr>
          <w:lang w:eastAsia="de-DE"/>
        </w:rPr>
        <w:t xml:space="preserve">            }</w:t>
      </w:r>
    </w:p>
    <w:p w:rsidR="006A5B13" w:rsidRPr="00D362CD" w:rsidRDefault="006A5B13" w:rsidP="006A5B13">
      <w:pPr>
        <w:pStyle w:val="Code"/>
        <w:rPr>
          <w:lang w:eastAsia="de-DE"/>
        </w:rPr>
      </w:pPr>
    </w:p>
    <w:p w:rsidR="006A5B13" w:rsidRPr="00D362CD" w:rsidRDefault="006A5B13" w:rsidP="006A5B13">
      <w:pPr>
        <w:pStyle w:val="Code"/>
        <w:rPr>
          <w:lang w:eastAsia="de-DE"/>
        </w:rPr>
      </w:pPr>
      <w:r w:rsidRPr="00D362CD">
        <w:rPr>
          <w:lang w:eastAsia="de-DE"/>
        </w:rPr>
        <w:t xml:space="preserve">            return(stopComplete);</w:t>
      </w:r>
    </w:p>
    <w:p w:rsidR="006A5B13" w:rsidRPr="00D362CD" w:rsidRDefault="006A5B13" w:rsidP="006A5B13">
      <w:pPr>
        <w:pStyle w:val="Code"/>
        <w:rPr>
          <w:lang w:eastAsia="de-DE"/>
        </w:rPr>
      </w:pPr>
      <w:r w:rsidRPr="00D362CD">
        <w:rPr>
          <w:lang w:eastAsia="de-DE"/>
        </w:rPr>
        <w:t xml:space="preserve">        }</w:t>
      </w:r>
    </w:p>
    <w:p w:rsidR="006A5B13" w:rsidRPr="00D362CD" w:rsidRDefault="006A5B13" w:rsidP="006A5B13">
      <w:pPr>
        <w:pStyle w:val="Code"/>
        <w:rPr>
          <w:lang w:eastAsia="de-DE"/>
        </w:rPr>
      </w:pPr>
    </w:p>
    <w:p w:rsidR="006A5B13" w:rsidRPr="00D362CD" w:rsidRDefault="006A5B13" w:rsidP="006A5B13">
      <w:pPr>
        <w:pStyle w:val="Code"/>
        <w:rPr>
          <w:lang w:eastAsia="de-DE"/>
        </w:rPr>
      </w:pPr>
      <w:r w:rsidRPr="00D362CD">
        <w:rPr>
          <w:lang w:eastAsia="de-DE"/>
        </w:rPr>
        <w:t xml:space="preserve">        return(true);</w:t>
      </w:r>
    </w:p>
    <w:p w:rsidR="006A5B13" w:rsidRPr="00D362CD" w:rsidRDefault="006A5B13" w:rsidP="006A5B13">
      <w:pPr>
        <w:pStyle w:val="Code"/>
        <w:rPr>
          <w:lang w:eastAsia="de-DE"/>
        </w:rPr>
      </w:pPr>
      <w:r w:rsidRPr="00D362CD">
        <w:rPr>
          <w:lang w:eastAsia="de-DE"/>
        </w:rPr>
        <w:t xml:space="preserve">    }</w:t>
      </w:r>
    </w:p>
    <w:p w:rsidR="006A5B13" w:rsidRPr="00D362CD"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#endregion</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#region ThreadPool.PostRequest(early bound)</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 Overloads for the early bound WorkRequestDelegate-based targets.</w:t>
      </w:r>
    </w:p>
    <w:p w:rsidR="006A5B13" w:rsidRPr="00D362CD" w:rsidRDefault="006A5B13" w:rsidP="006A5B13">
      <w:pPr>
        <w:pStyle w:val="Code"/>
        <w:rPr>
          <w:lang w:eastAsia="de-DE"/>
        </w:rPr>
      </w:pPr>
      <w:r w:rsidRPr="006A5B13">
        <w:rPr>
          <w:lang w:eastAsia="de-DE"/>
        </w:rPr>
        <w:t xml:space="preserve">    </w:t>
      </w:r>
      <w:r w:rsidRPr="00D362CD">
        <w:rPr>
          <w:lang w:eastAsia="de-DE"/>
        </w:rPr>
        <w:t>//</w:t>
      </w:r>
    </w:p>
    <w:p w:rsidR="006A5B13" w:rsidRPr="006A5B13" w:rsidRDefault="006A5B13" w:rsidP="006A5B13">
      <w:pPr>
        <w:pStyle w:val="Code"/>
        <w:rPr>
          <w:lang w:eastAsia="de-DE"/>
        </w:rPr>
      </w:pPr>
      <w:r w:rsidRPr="006A5B13">
        <w:rPr>
          <w:lang w:eastAsia="de-DE"/>
        </w:rPr>
        <w:t xml:space="preserve">    public bool PostRequest( WorkRequestDelegate cb )</w:t>
      </w:r>
    </w:p>
    <w:p w:rsidR="006A5B13" w:rsidRPr="00D362CD" w:rsidRDefault="006A5B13" w:rsidP="006A5B13">
      <w:pPr>
        <w:pStyle w:val="Code"/>
        <w:rPr>
          <w:lang w:eastAsia="de-DE"/>
        </w:rPr>
      </w:pPr>
      <w:r w:rsidRPr="006A5B13">
        <w:rPr>
          <w:lang w:eastAsia="de-DE"/>
        </w:rPr>
        <w:t xml:space="preserve">    </w:t>
      </w:r>
      <w:r w:rsidRPr="00D362CD">
        <w:rPr>
          <w:lang w:eastAsia="de-DE"/>
        </w:rPr>
        <w:t>{</w:t>
      </w:r>
    </w:p>
    <w:p w:rsidR="006A5B13" w:rsidRPr="006A5B13" w:rsidRDefault="006A5B13" w:rsidP="006A5B13">
      <w:pPr>
        <w:pStyle w:val="Code"/>
        <w:rPr>
          <w:lang w:eastAsia="de-DE"/>
        </w:rPr>
      </w:pPr>
      <w:r w:rsidRPr="006A5B13">
        <w:rPr>
          <w:lang w:eastAsia="de-DE"/>
        </w:rPr>
        <w:t xml:space="preserve">        return PostRequest(cb, (object)null);</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public bool PostRequest( WorkRequestDelegate cb, object state )</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IWorkRequest notUsed;</w:t>
      </w:r>
    </w:p>
    <w:p w:rsidR="006A5B13" w:rsidRPr="006A5B13" w:rsidRDefault="006A5B13" w:rsidP="006A5B13">
      <w:pPr>
        <w:pStyle w:val="Code"/>
        <w:rPr>
          <w:lang w:eastAsia="de-DE"/>
        </w:rPr>
      </w:pPr>
      <w:r w:rsidRPr="006A5B13">
        <w:rPr>
          <w:lang w:eastAsia="de-DE"/>
        </w:rPr>
        <w:t xml:space="preserve">        return PostRequest(cb, state, out notUsed);</w:t>
      </w:r>
    </w:p>
    <w:p w:rsidR="006A5B13" w:rsidRPr="00D362CD" w:rsidRDefault="006A5B13" w:rsidP="006A5B13">
      <w:pPr>
        <w:pStyle w:val="Code"/>
        <w:rPr>
          <w:lang w:eastAsia="de-DE"/>
        </w:rPr>
      </w:pPr>
      <w:r w:rsidRPr="006A5B13">
        <w:rPr>
          <w:lang w:eastAsia="de-DE"/>
        </w:rPr>
        <w:t xml:space="preserve">    </w:t>
      </w:r>
      <w:r w:rsidRPr="00D362CD">
        <w:rPr>
          <w:lang w:eastAsia="de-DE"/>
        </w:rPr>
        <w:t>}</w:t>
      </w:r>
    </w:p>
    <w:p w:rsidR="006A5B13" w:rsidRPr="00D362CD" w:rsidRDefault="006A5B13" w:rsidP="006A5B13">
      <w:pPr>
        <w:pStyle w:val="Code"/>
        <w:rPr>
          <w:lang w:eastAsia="de-DE"/>
        </w:rPr>
      </w:pPr>
    </w:p>
    <w:p w:rsidR="009A5015" w:rsidRDefault="006A5B13" w:rsidP="006A5B13">
      <w:pPr>
        <w:pStyle w:val="Code"/>
        <w:rPr>
          <w:lang w:eastAsia="de-DE"/>
        </w:rPr>
      </w:pPr>
      <w:r w:rsidRPr="006A5B13">
        <w:rPr>
          <w:lang w:eastAsia="de-DE"/>
        </w:rPr>
        <w:t xml:space="preserve">    public bool PostRequest( WorkRequestDelegate cb, object state, </w:t>
      </w:r>
      <w:r w:rsidR="009A5015">
        <w:rPr>
          <w:lang w:eastAsia="de-DE"/>
        </w:rPr>
        <w:sym w:font="Wingdings" w:char="F0C3"/>
      </w:r>
    </w:p>
    <w:p w:rsidR="006A5B13" w:rsidRPr="006A5B13" w:rsidRDefault="009A5015" w:rsidP="006A5B13">
      <w:pPr>
        <w:pStyle w:val="Code"/>
        <w:rPr>
          <w:lang w:eastAsia="de-DE"/>
        </w:rPr>
      </w:pPr>
      <w:r>
        <w:rPr>
          <w:lang w:eastAsia="de-DE"/>
        </w:rPr>
        <w:t xml:space="preserve">                             </w:t>
      </w:r>
      <w:r w:rsidR="006A5B13" w:rsidRPr="006A5B13">
        <w:rPr>
          <w:lang w:eastAsia="de-DE"/>
        </w:rPr>
        <w:t>out IWorkRequest reqStatus )</w:t>
      </w:r>
    </w:p>
    <w:p w:rsidR="006A5B13" w:rsidRPr="00D362CD" w:rsidRDefault="006A5B13" w:rsidP="006A5B13">
      <w:pPr>
        <w:pStyle w:val="Code"/>
        <w:rPr>
          <w:lang w:eastAsia="de-DE"/>
        </w:rPr>
      </w:pPr>
      <w:r w:rsidRPr="006A5B13">
        <w:rPr>
          <w:lang w:eastAsia="de-DE"/>
        </w:rPr>
        <w:t xml:space="preserve">    </w:t>
      </w:r>
      <w:r w:rsidRPr="00D362CD">
        <w:rPr>
          <w:lang w:eastAsia="de-DE"/>
        </w:rPr>
        <w:t>{</w:t>
      </w:r>
    </w:p>
    <w:p w:rsidR="006A5B13" w:rsidRPr="006A5B13" w:rsidRDefault="006A5B13" w:rsidP="006A5B13">
      <w:pPr>
        <w:pStyle w:val="Code"/>
        <w:rPr>
          <w:lang w:eastAsia="de-DE"/>
        </w:rPr>
      </w:pPr>
      <w:r w:rsidRPr="006A5B13">
        <w:rPr>
          <w:lang w:eastAsia="de-DE"/>
        </w:rPr>
        <w:t xml:space="preserve">        WorkRequest request =</w:t>
      </w:r>
    </w:p>
    <w:p w:rsidR="006A5B13" w:rsidRPr="006A5B13" w:rsidRDefault="006A5B13" w:rsidP="006A5B13">
      <w:pPr>
        <w:pStyle w:val="Code"/>
        <w:rPr>
          <w:lang w:eastAsia="de-DE"/>
        </w:rPr>
      </w:pPr>
      <w:r w:rsidRPr="006A5B13">
        <w:rPr>
          <w:lang w:eastAsia="de-DE"/>
        </w:rPr>
        <w:t xml:space="preserve">            new WorkRequest( cb, state,</w:t>
      </w:r>
    </w:p>
    <w:p w:rsidR="006A5B13" w:rsidRPr="006A5B13" w:rsidRDefault="006A5B13" w:rsidP="006A5B13">
      <w:pPr>
        <w:pStyle w:val="Code"/>
        <w:rPr>
          <w:lang w:eastAsia="de-DE"/>
        </w:rPr>
      </w:pPr>
      <w:r w:rsidRPr="006A5B13">
        <w:rPr>
          <w:lang w:eastAsia="de-DE"/>
        </w:rPr>
        <w:t xml:space="preserve">                             propogateThreadPrincipal, propogateCallContext,</w:t>
      </w:r>
    </w:p>
    <w:p w:rsidR="006A5B13" w:rsidRPr="006A5B13" w:rsidRDefault="006A5B13" w:rsidP="006A5B13">
      <w:pPr>
        <w:pStyle w:val="Code"/>
        <w:rPr>
          <w:lang w:eastAsia="de-DE"/>
        </w:rPr>
      </w:pPr>
      <w:r w:rsidRPr="006A5B13">
        <w:rPr>
          <w:lang w:eastAsia="de-DE"/>
        </w:rPr>
        <w:t xml:space="preserve">                             propogateHttpContext, propogateCASMarkers );</w:t>
      </w:r>
    </w:p>
    <w:p w:rsidR="006A5B13" w:rsidRPr="006A5B13" w:rsidRDefault="006A5B13" w:rsidP="006A5B13">
      <w:pPr>
        <w:pStyle w:val="Code"/>
        <w:rPr>
          <w:lang w:eastAsia="de-DE"/>
        </w:rPr>
      </w:pPr>
      <w:r w:rsidRPr="006A5B13">
        <w:rPr>
          <w:lang w:eastAsia="de-DE"/>
        </w:rPr>
        <w:t xml:space="preserve">        reqStatus = request;</w:t>
      </w:r>
    </w:p>
    <w:p w:rsidR="006A5B13" w:rsidRPr="00D362CD" w:rsidRDefault="006A5B13" w:rsidP="006A5B13">
      <w:pPr>
        <w:pStyle w:val="Code"/>
        <w:rPr>
          <w:lang w:eastAsia="de-DE"/>
        </w:rPr>
      </w:pPr>
      <w:r w:rsidRPr="006A5B13">
        <w:rPr>
          <w:lang w:eastAsia="de-DE"/>
        </w:rPr>
        <w:t xml:space="preserve">        </w:t>
      </w:r>
      <w:r w:rsidRPr="00D362CD">
        <w:rPr>
          <w:lang w:eastAsia="de-DE"/>
        </w:rPr>
        <w:t>return PostRequest(request);</w:t>
      </w:r>
    </w:p>
    <w:p w:rsidR="006A5B13" w:rsidRPr="00D362CD" w:rsidRDefault="006A5B13" w:rsidP="006A5B13">
      <w:pPr>
        <w:pStyle w:val="Code"/>
        <w:rPr>
          <w:lang w:eastAsia="de-DE"/>
        </w:rPr>
      </w:pPr>
      <w:r w:rsidRPr="00D362CD">
        <w:rPr>
          <w:lang w:eastAsia="de-DE"/>
        </w:rPr>
        <w:t xml:space="preserve">    }</w:t>
      </w:r>
    </w:p>
    <w:p w:rsidR="006A5B13" w:rsidRPr="00D362CD" w:rsidRDefault="006A5B13" w:rsidP="006A5B13">
      <w:pPr>
        <w:pStyle w:val="Code"/>
        <w:rPr>
          <w:lang w:eastAsia="de-DE"/>
        </w:rPr>
      </w:pPr>
    </w:p>
    <w:p w:rsidR="006A5B13" w:rsidRPr="00D362CD" w:rsidRDefault="006A5B13" w:rsidP="006A5B13">
      <w:pPr>
        <w:pStyle w:val="Code"/>
        <w:rPr>
          <w:lang w:eastAsia="de-DE"/>
        </w:rPr>
      </w:pPr>
      <w:r w:rsidRPr="00D362CD">
        <w:rPr>
          <w:lang w:eastAsia="de-DE"/>
        </w:rPr>
        <w:t xml:space="preserve">    #endregion</w:t>
      </w:r>
    </w:p>
    <w:p w:rsidR="006A5B13" w:rsidRPr="00D362CD"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#region ThreadPool.PostRequest(late bound)</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 Overloads for the late bound Delegate.DynamicInvoke-based targets.</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public bool PostRequest( Delegate cb, object[] args )</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IWorkRequest notUsed;</w:t>
      </w:r>
    </w:p>
    <w:p w:rsidR="006A5B13" w:rsidRPr="006A5B13" w:rsidRDefault="006A5B13" w:rsidP="006A5B13">
      <w:pPr>
        <w:pStyle w:val="Code"/>
        <w:rPr>
          <w:lang w:eastAsia="de-DE"/>
        </w:rPr>
      </w:pPr>
      <w:r w:rsidRPr="006A5B13">
        <w:rPr>
          <w:lang w:eastAsia="de-DE"/>
        </w:rPr>
        <w:t xml:space="preserve">        return PostRequest(cb, args, out notUsed);</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public bool PostRequest( Delegate cb, object[] args, out IWorkRequest reqStatus )</w:t>
      </w:r>
    </w:p>
    <w:p w:rsidR="006A5B13" w:rsidRPr="00D362CD" w:rsidRDefault="006A5B13" w:rsidP="006A5B13">
      <w:pPr>
        <w:pStyle w:val="Code"/>
        <w:rPr>
          <w:lang w:eastAsia="de-DE"/>
        </w:rPr>
      </w:pPr>
      <w:r w:rsidRPr="006A5B13">
        <w:rPr>
          <w:lang w:eastAsia="de-DE"/>
        </w:rPr>
        <w:t xml:space="preserve">    </w:t>
      </w:r>
      <w:r w:rsidRPr="00D362CD">
        <w:rPr>
          <w:lang w:eastAsia="de-DE"/>
        </w:rPr>
        <w:t>{</w:t>
      </w:r>
    </w:p>
    <w:p w:rsidR="006A5B13" w:rsidRPr="00D362CD" w:rsidRDefault="006A5B13" w:rsidP="006A5B13">
      <w:pPr>
        <w:pStyle w:val="Code"/>
        <w:rPr>
          <w:lang w:eastAsia="de-DE"/>
        </w:rPr>
      </w:pPr>
      <w:r w:rsidRPr="00D362CD">
        <w:rPr>
          <w:lang w:eastAsia="de-DE"/>
        </w:rPr>
        <w:t xml:space="preserve">        WorkRequest request =</w:t>
      </w:r>
    </w:p>
    <w:p w:rsidR="006A5B13" w:rsidRPr="006A5B13" w:rsidRDefault="006A5B13" w:rsidP="006A5B13">
      <w:pPr>
        <w:pStyle w:val="Code"/>
        <w:rPr>
          <w:lang w:eastAsia="de-DE"/>
        </w:rPr>
      </w:pPr>
      <w:r w:rsidRPr="006A5B13">
        <w:rPr>
          <w:lang w:eastAsia="de-DE"/>
        </w:rPr>
        <w:lastRenderedPageBreak/>
        <w:t xml:space="preserve">            new WorkRequest( cb, args,</w:t>
      </w:r>
    </w:p>
    <w:p w:rsidR="006A5B13" w:rsidRPr="006A5B13" w:rsidRDefault="006A5B13" w:rsidP="006A5B13">
      <w:pPr>
        <w:pStyle w:val="Code"/>
        <w:rPr>
          <w:lang w:eastAsia="de-DE"/>
        </w:rPr>
      </w:pPr>
      <w:r w:rsidRPr="006A5B13">
        <w:rPr>
          <w:lang w:eastAsia="de-DE"/>
        </w:rPr>
        <w:t xml:space="preserve">                             propogateThreadPrincipal, propogateCallContext,</w:t>
      </w:r>
    </w:p>
    <w:p w:rsidR="006A5B13" w:rsidRPr="006A5B13" w:rsidRDefault="006A5B13" w:rsidP="006A5B13">
      <w:pPr>
        <w:pStyle w:val="Code"/>
        <w:rPr>
          <w:lang w:eastAsia="de-DE"/>
        </w:rPr>
      </w:pPr>
      <w:r w:rsidRPr="006A5B13">
        <w:rPr>
          <w:lang w:eastAsia="de-DE"/>
        </w:rPr>
        <w:t xml:space="preserve">                             propogateHttpContext, propogateCASMarkers );</w:t>
      </w:r>
    </w:p>
    <w:p w:rsidR="006A5B13" w:rsidRPr="006A5B13" w:rsidRDefault="006A5B13" w:rsidP="006A5B13">
      <w:pPr>
        <w:pStyle w:val="Code"/>
        <w:rPr>
          <w:lang w:eastAsia="de-DE"/>
        </w:rPr>
      </w:pPr>
      <w:r w:rsidRPr="006A5B13">
        <w:rPr>
          <w:lang w:eastAsia="de-DE"/>
        </w:rPr>
        <w:t xml:space="preserve">        reqStatus = request;</w:t>
      </w:r>
    </w:p>
    <w:p w:rsidR="006A5B13" w:rsidRPr="006A5B13" w:rsidRDefault="006A5B13" w:rsidP="006A5B13">
      <w:pPr>
        <w:pStyle w:val="Code"/>
        <w:rPr>
          <w:lang w:eastAsia="de-DE"/>
        </w:rPr>
      </w:pPr>
      <w:r w:rsidRPr="006A5B13">
        <w:rPr>
          <w:lang w:eastAsia="de-DE"/>
        </w:rPr>
        <w:t xml:space="preserve">        return PostRequest(request);</w:t>
      </w:r>
    </w:p>
    <w:p w:rsidR="006A5B13" w:rsidRPr="00D362CD" w:rsidRDefault="006A5B13" w:rsidP="006A5B13">
      <w:pPr>
        <w:pStyle w:val="Code"/>
        <w:rPr>
          <w:lang w:eastAsia="de-DE"/>
        </w:rPr>
      </w:pPr>
      <w:r w:rsidRPr="006A5B13">
        <w:rPr>
          <w:lang w:eastAsia="de-DE"/>
        </w:rPr>
        <w:t xml:space="preserve">    </w:t>
      </w:r>
      <w:r w:rsidRPr="00D362CD">
        <w:rPr>
          <w:lang w:eastAsia="de-DE"/>
        </w:rPr>
        <w:t>}</w:t>
      </w:r>
    </w:p>
    <w:p w:rsidR="006A5B13" w:rsidRPr="00D362CD" w:rsidRDefault="006A5B13" w:rsidP="006A5B13">
      <w:pPr>
        <w:pStyle w:val="Code"/>
        <w:rPr>
          <w:lang w:eastAsia="de-DE"/>
        </w:rPr>
      </w:pPr>
    </w:p>
    <w:p w:rsidR="006A5B13" w:rsidRPr="00D362CD" w:rsidRDefault="006A5B13" w:rsidP="006A5B13">
      <w:pPr>
        <w:pStyle w:val="Code"/>
        <w:rPr>
          <w:lang w:eastAsia="de-DE"/>
        </w:rPr>
      </w:pPr>
      <w:r w:rsidRPr="00D362CD">
        <w:rPr>
          <w:lang w:eastAsia="de-DE"/>
        </w:rPr>
        <w:t xml:space="preserve">    #endregion</w:t>
      </w:r>
    </w:p>
    <w:p w:rsidR="006A5B13" w:rsidRPr="00D362CD"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 The actual implementation of PostRequest.</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bool PostRequest( WorkRequest request )</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lock(this)</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9A5015">
      <w:pPr>
        <w:pStyle w:val="BodyTextCont"/>
        <w:rPr>
          <w:lang w:eastAsia="de-DE"/>
        </w:rPr>
      </w:pPr>
      <w:r w:rsidRPr="006A5B13">
        <w:rPr>
          <w:lang w:eastAsia="de-DE"/>
        </w:rPr>
        <w:t xml:space="preserve">A </w:t>
      </w:r>
      <w:proofErr w:type="spellStart"/>
      <w:r w:rsidR="00AC5985" w:rsidRPr="00AC5985">
        <w:rPr>
          <w:rStyle w:val="CodeInline"/>
        </w:rPr>
        <w:t>requestQueueLimit</w:t>
      </w:r>
      <w:proofErr w:type="spellEnd"/>
      <w:r w:rsidRPr="006A5B13">
        <w:rPr>
          <w:lang w:eastAsia="de-DE"/>
        </w:rPr>
        <w:t xml:space="preserve"> of -1 means the queue is </w:t>
      </w:r>
      <w:r w:rsidR="009A5015">
        <w:rPr>
          <w:lang w:eastAsia="de-DE"/>
        </w:rPr>
        <w:t>“</w:t>
      </w:r>
      <w:r w:rsidRPr="006A5B13">
        <w:rPr>
          <w:lang w:eastAsia="de-DE"/>
        </w:rPr>
        <w:t>unbounded</w:t>
      </w:r>
      <w:r w:rsidR="009A5015">
        <w:rPr>
          <w:lang w:eastAsia="de-DE"/>
        </w:rPr>
        <w:t>” and</w:t>
      </w:r>
      <w:r w:rsidR="005448B8">
        <w:rPr>
          <w:lang w:eastAsia="de-DE"/>
        </w:rPr>
        <w:t xml:space="preserve"> that</w:t>
      </w:r>
      <w:r w:rsidR="009A5015">
        <w:rPr>
          <w:lang w:eastAsia="de-DE"/>
        </w:rPr>
        <w:t xml:space="preserve"> there is no explicit limit on the maximum number of requests allowed in the queue.</w:t>
      </w:r>
    </w:p>
    <w:p w:rsidR="009A5015" w:rsidRDefault="006A5B13" w:rsidP="006A5B13">
      <w:pPr>
        <w:pStyle w:val="Code"/>
        <w:rPr>
          <w:lang w:eastAsia="de-DE"/>
        </w:rPr>
      </w:pPr>
      <w:r w:rsidRPr="006A5B13">
        <w:rPr>
          <w:lang w:eastAsia="de-DE"/>
        </w:rPr>
        <w:t xml:space="preserve">            if( (requestQueueLimit == -1) || </w:t>
      </w:r>
      <w:r w:rsidR="009A5015">
        <w:rPr>
          <w:lang w:eastAsia="de-DE"/>
        </w:rPr>
        <w:t xml:space="preserve"> </w:t>
      </w:r>
      <w:r w:rsidR="009A5015">
        <w:rPr>
          <w:lang w:eastAsia="de-DE"/>
        </w:rPr>
        <w:sym w:font="Wingdings" w:char="F0C3"/>
      </w:r>
      <w:r w:rsidR="009A5015" w:rsidRPr="006A5B13">
        <w:rPr>
          <w:lang w:eastAsia="de-DE"/>
        </w:rPr>
        <w:t xml:space="preserve"> </w:t>
      </w:r>
    </w:p>
    <w:p w:rsidR="006A5B13" w:rsidRPr="006A5B13" w:rsidRDefault="009A5015" w:rsidP="006A5B13">
      <w:pPr>
        <w:pStyle w:val="Code"/>
        <w:rPr>
          <w:lang w:eastAsia="de-DE"/>
        </w:rPr>
      </w:pPr>
      <w:r>
        <w:rPr>
          <w:lang w:eastAsia="de-DE"/>
        </w:rPr>
        <w:t xml:space="preserve">                </w:t>
      </w:r>
      <w:r w:rsidR="006A5B13" w:rsidRPr="006A5B13">
        <w:rPr>
          <w:lang w:eastAsia="de-DE"/>
        </w:rPr>
        <w:t>(requestQueue.Count &lt; requestQueueLimit) )</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try</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requestQueue.Enqueue(request);</w:t>
      </w:r>
    </w:p>
    <w:p w:rsidR="006A5B13" w:rsidRPr="006A5B13" w:rsidRDefault="006A5B13" w:rsidP="006A5B13">
      <w:pPr>
        <w:pStyle w:val="Code"/>
        <w:rPr>
          <w:lang w:eastAsia="de-DE"/>
        </w:rPr>
      </w:pPr>
      <w:r w:rsidRPr="006A5B13">
        <w:rPr>
          <w:lang w:eastAsia="de-DE"/>
        </w:rPr>
        <w:t xml:space="preserve">                    Monitor.Pulse(this);</w:t>
      </w:r>
    </w:p>
    <w:p w:rsidR="006A5B13" w:rsidRPr="00D362CD" w:rsidRDefault="006A5B13" w:rsidP="006A5B13">
      <w:pPr>
        <w:pStyle w:val="Code"/>
        <w:rPr>
          <w:lang w:eastAsia="de-DE"/>
        </w:rPr>
      </w:pPr>
      <w:r w:rsidRPr="006A5B13">
        <w:rPr>
          <w:lang w:eastAsia="de-DE"/>
        </w:rPr>
        <w:t xml:space="preserve">                    </w:t>
      </w:r>
      <w:r w:rsidRPr="00D362CD">
        <w:rPr>
          <w:lang w:eastAsia="de-DE"/>
        </w:rPr>
        <w:t>return(true);</w:t>
      </w:r>
    </w:p>
    <w:p w:rsidR="006A5B13" w:rsidRPr="00D362CD" w:rsidRDefault="006A5B13" w:rsidP="006A5B13">
      <w:pPr>
        <w:pStyle w:val="Code"/>
        <w:rPr>
          <w:lang w:eastAsia="de-DE"/>
        </w:rPr>
      </w:pPr>
      <w:r w:rsidRPr="00D362CD">
        <w:rPr>
          <w:lang w:eastAsia="de-DE"/>
        </w:rPr>
        <w:t xml:space="preserve">                }</w:t>
      </w:r>
    </w:p>
    <w:p w:rsidR="006A5B13" w:rsidRPr="00D362CD" w:rsidRDefault="006A5B13" w:rsidP="006A5B13">
      <w:pPr>
        <w:pStyle w:val="Code"/>
        <w:rPr>
          <w:lang w:eastAsia="de-DE"/>
        </w:rPr>
      </w:pPr>
      <w:r w:rsidRPr="00D362CD">
        <w:rPr>
          <w:lang w:eastAsia="de-DE"/>
        </w:rPr>
        <w:t xml:space="preserve">                catch</w:t>
      </w:r>
    </w:p>
    <w:p w:rsidR="006A5B13" w:rsidRPr="00D362CD" w:rsidRDefault="006A5B13" w:rsidP="006A5B13">
      <w:pPr>
        <w:pStyle w:val="Code"/>
        <w:rPr>
          <w:lang w:eastAsia="de-DE"/>
        </w:rPr>
      </w:pPr>
      <w:r w:rsidRPr="00D362CD">
        <w:rPr>
          <w:lang w:eastAsia="de-DE"/>
        </w:rPr>
        <w:t xml:space="preserve">                {</w:t>
      </w:r>
    </w:p>
    <w:p w:rsidR="006A5B13" w:rsidRPr="00D362CD" w:rsidRDefault="006A5B13" w:rsidP="006A5B13">
      <w:pPr>
        <w:pStyle w:val="Code"/>
        <w:rPr>
          <w:lang w:eastAsia="de-DE"/>
        </w:rPr>
      </w:pPr>
      <w:r w:rsidRPr="00D362CD">
        <w:rPr>
          <w:lang w:eastAsia="de-DE"/>
        </w:rPr>
        <w:t xml:space="preserve">                }</w:t>
      </w:r>
    </w:p>
    <w:p w:rsidR="006A5B13" w:rsidRPr="00D362CD" w:rsidRDefault="006A5B13" w:rsidP="006A5B13">
      <w:pPr>
        <w:pStyle w:val="Code"/>
        <w:rPr>
          <w:lang w:eastAsia="de-DE"/>
        </w:rPr>
      </w:pPr>
    </w:p>
    <w:p w:rsidR="006A5B13" w:rsidRPr="00D362CD" w:rsidRDefault="006A5B13" w:rsidP="006A5B13">
      <w:pPr>
        <w:pStyle w:val="Code"/>
        <w:rPr>
          <w:lang w:eastAsia="de-DE"/>
        </w:rPr>
      </w:pPr>
      <w:r w:rsidRPr="00D362CD">
        <w:rPr>
          <w:lang w:eastAsia="de-DE"/>
        </w:rPr>
        <w:t xml:space="preserve">            }</w:t>
      </w:r>
    </w:p>
    <w:p w:rsidR="006A5B13" w:rsidRPr="00D362CD" w:rsidRDefault="006A5B13" w:rsidP="006A5B13">
      <w:pPr>
        <w:pStyle w:val="Code"/>
        <w:rPr>
          <w:lang w:eastAsia="de-DE"/>
        </w:rPr>
      </w:pPr>
      <w:r w:rsidRPr="00D362CD">
        <w:rPr>
          <w:lang w:eastAsia="de-DE"/>
        </w:rPr>
        <w:t xml:space="preserve">        }</w:t>
      </w:r>
    </w:p>
    <w:p w:rsidR="006A5B13" w:rsidRPr="00D362CD" w:rsidRDefault="006A5B13" w:rsidP="006A5B13">
      <w:pPr>
        <w:pStyle w:val="Code"/>
        <w:rPr>
          <w:lang w:eastAsia="de-DE"/>
        </w:rPr>
      </w:pPr>
    </w:p>
    <w:p w:rsidR="006A5B13" w:rsidRPr="00D362CD" w:rsidRDefault="006A5B13" w:rsidP="006A5B13">
      <w:pPr>
        <w:pStyle w:val="Code"/>
        <w:rPr>
          <w:lang w:eastAsia="de-DE"/>
        </w:rPr>
      </w:pPr>
      <w:r w:rsidRPr="00D362CD">
        <w:rPr>
          <w:lang w:eastAsia="de-DE"/>
        </w:rPr>
        <w:t xml:space="preserve">        return(false);</w:t>
      </w:r>
    </w:p>
    <w:p w:rsidR="006A5B13" w:rsidRPr="00D362CD" w:rsidRDefault="006A5B13" w:rsidP="006A5B13">
      <w:pPr>
        <w:pStyle w:val="Code"/>
        <w:rPr>
          <w:lang w:eastAsia="de-DE"/>
        </w:rPr>
      </w:pPr>
      <w:r w:rsidRPr="00D362CD">
        <w:rPr>
          <w:lang w:eastAsia="de-DE"/>
        </w:rPr>
        <w:t xml:space="preserve">    }</w:t>
      </w:r>
    </w:p>
    <w:p w:rsidR="006A5B13" w:rsidRPr="00D362CD"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void ResetWorkRequestTimes()</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lock( this )</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Dat</w:t>
      </w:r>
      <w:r w:rsidR="009A5015">
        <w:rPr>
          <w:lang w:eastAsia="de-DE"/>
        </w:rPr>
        <w:t xml:space="preserve">eTime newTime = DateTime.Now; </w:t>
      </w: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foreach( WorkRequest wr in requestQueue )</w:t>
      </w:r>
    </w:p>
    <w:p w:rsidR="006A5B13" w:rsidRPr="00D362CD" w:rsidRDefault="006A5B13" w:rsidP="006A5B13">
      <w:pPr>
        <w:pStyle w:val="Code"/>
        <w:rPr>
          <w:lang w:eastAsia="de-DE"/>
        </w:rPr>
      </w:pPr>
      <w:r w:rsidRPr="006A5B13">
        <w:rPr>
          <w:lang w:eastAsia="de-DE"/>
        </w:rPr>
        <w:t xml:space="preserve">            </w:t>
      </w:r>
      <w:r w:rsidRPr="00D362CD">
        <w:rPr>
          <w:lang w:eastAsia="de-DE"/>
        </w:rPr>
        <w:t>{</w:t>
      </w:r>
    </w:p>
    <w:p w:rsidR="006A5B13" w:rsidRPr="00D362CD" w:rsidRDefault="006A5B13" w:rsidP="006A5B13">
      <w:pPr>
        <w:pStyle w:val="Code"/>
        <w:rPr>
          <w:lang w:eastAsia="de-DE"/>
        </w:rPr>
      </w:pPr>
      <w:r w:rsidRPr="00D362CD">
        <w:rPr>
          <w:lang w:eastAsia="de-DE"/>
        </w:rPr>
        <w:t xml:space="preserve">                wr.workingTime = newTime;</w:t>
      </w:r>
    </w:p>
    <w:p w:rsidR="006A5B13" w:rsidRPr="00D362CD" w:rsidRDefault="006A5B13" w:rsidP="006A5B13">
      <w:pPr>
        <w:pStyle w:val="Code"/>
        <w:rPr>
          <w:lang w:eastAsia="de-DE"/>
        </w:rPr>
      </w:pPr>
      <w:r w:rsidRPr="00D362CD">
        <w:rPr>
          <w:lang w:eastAsia="de-DE"/>
        </w:rPr>
        <w:t xml:space="preserve">            }</w:t>
      </w:r>
    </w:p>
    <w:p w:rsidR="006A5B13" w:rsidRPr="00D362CD" w:rsidRDefault="006A5B13" w:rsidP="006A5B13">
      <w:pPr>
        <w:pStyle w:val="Code"/>
        <w:rPr>
          <w:lang w:eastAsia="de-DE"/>
        </w:rPr>
      </w:pPr>
      <w:r w:rsidRPr="00D362CD">
        <w:rPr>
          <w:lang w:eastAsia="de-DE"/>
        </w:rPr>
        <w:t xml:space="preserve">        }</w:t>
      </w:r>
    </w:p>
    <w:p w:rsidR="006A5B13" w:rsidRPr="006A5B13" w:rsidRDefault="006A5B13" w:rsidP="006A5B13">
      <w:pPr>
        <w:pStyle w:val="Code"/>
        <w:rPr>
          <w:lang w:eastAsia="de-DE"/>
        </w:rPr>
      </w:pPr>
      <w:r w:rsidRPr="00D362CD">
        <w:rPr>
          <w:lang w:eastAsia="de-DE"/>
        </w:rPr>
        <w:t xml:space="preserve">    }</w:t>
      </w:r>
    </w:p>
    <w:p w:rsidR="000E70AB" w:rsidRDefault="000E70AB" w:rsidP="000E70AB">
      <w:pPr>
        <w:pStyle w:val="BodyTextCont"/>
        <w:rPr>
          <w:lang w:eastAsia="de-DE"/>
        </w:rPr>
      </w:pPr>
      <w:r>
        <w:rPr>
          <w:lang w:eastAsia="de-DE"/>
        </w:rPr>
        <w:t>The class co</w:t>
      </w:r>
      <w:r w:rsidR="00A2576A">
        <w:rPr>
          <w:lang w:eastAsia="de-DE"/>
        </w:rPr>
        <w:t xml:space="preserve">mes with few default parameters. The time values are provided in milliseconds. The constant </w:t>
      </w:r>
      <w:r w:rsidR="00A2576A" w:rsidRPr="00A2576A">
        <w:rPr>
          <w:rStyle w:val="CodeInline"/>
        </w:rPr>
        <w:t>DEFAULT_DYNAMIC_THREAD_DECAY_TIME</w:t>
      </w:r>
      <w:r w:rsidR="00A2576A">
        <w:rPr>
          <w:noProof/>
          <w:lang w:eastAsia="de-DE"/>
        </w:rPr>
        <w:t xml:space="preserve"> is set to five minutes.</w:t>
      </w:r>
    </w:p>
    <w:p w:rsidR="000E70AB" w:rsidRDefault="000E70AB" w:rsidP="006A5B13">
      <w:pPr>
        <w:pStyle w:val="Code"/>
        <w:rPr>
          <w:lang w:eastAsia="de-DE"/>
        </w:rPr>
      </w:pPr>
    </w:p>
    <w:p w:rsidR="006A5B13" w:rsidRPr="006A5B13" w:rsidRDefault="006A5B13" w:rsidP="006A5B13">
      <w:pPr>
        <w:pStyle w:val="Code"/>
        <w:rPr>
          <w:lang w:eastAsia="de-DE"/>
        </w:rPr>
      </w:pPr>
      <w:r w:rsidRPr="006A5B13">
        <w:rPr>
          <w:lang w:eastAsia="de-DE"/>
        </w:rPr>
        <w:t xml:space="preserve">    const int DEFAULT_DYNAMIC_THREAD_DECAY_TIME = 5 * 60 * 1000;</w:t>
      </w:r>
    </w:p>
    <w:p w:rsidR="006A5B13" w:rsidRPr="006A5B13" w:rsidRDefault="006A5B13" w:rsidP="006A5B13">
      <w:pPr>
        <w:pStyle w:val="Code"/>
        <w:rPr>
          <w:lang w:eastAsia="de-DE"/>
        </w:rPr>
      </w:pPr>
      <w:r w:rsidRPr="006A5B13">
        <w:rPr>
          <w:lang w:eastAsia="de-DE"/>
        </w:rPr>
        <w:lastRenderedPageBreak/>
        <w:t xml:space="preserve">    const int DEFAULT</w:t>
      </w:r>
      <w:r w:rsidR="00A2576A">
        <w:rPr>
          <w:lang w:eastAsia="de-DE"/>
        </w:rPr>
        <w:t>_NEW_THREAD_TRIGGER_TIME = 500;</w:t>
      </w:r>
    </w:p>
    <w:p w:rsidR="006A5B13" w:rsidRPr="006A5B13" w:rsidRDefault="006A5B13" w:rsidP="006A5B13">
      <w:pPr>
        <w:pStyle w:val="Code"/>
        <w:rPr>
          <w:lang w:eastAsia="de-DE"/>
        </w:rPr>
      </w:pPr>
      <w:r w:rsidRPr="006A5B13">
        <w:rPr>
          <w:lang w:eastAsia="de-DE"/>
        </w:rPr>
        <w:t xml:space="preserve">    const ThreadPriority DEFAULT_THREAD_PRIORITY = ThreadPriority.Normal;</w:t>
      </w:r>
    </w:p>
    <w:p w:rsidR="006A5B13" w:rsidRPr="006A5B13" w:rsidRDefault="006A5B13" w:rsidP="006A5B13">
      <w:pPr>
        <w:pStyle w:val="Code"/>
        <w:rPr>
          <w:lang w:eastAsia="de-DE"/>
        </w:rPr>
      </w:pPr>
      <w:r w:rsidRPr="006A5B13">
        <w:rPr>
          <w:lang w:eastAsia="de-DE"/>
        </w:rPr>
        <w:t xml:space="preserve">    const int DEFAULT_REQUEST_QUEUE_LIMIT = -1; // unbounded</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#endregion</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#region Private ThreadPool member variables</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private bool                hasBeenStarted = false;</w:t>
      </w:r>
    </w:p>
    <w:p w:rsidR="006A5B13" w:rsidRPr="006A5B13" w:rsidRDefault="006A5B13" w:rsidP="006A5B13">
      <w:pPr>
        <w:pStyle w:val="Code"/>
        <w:rPr>
          <w:lang w:eastAsia="de-DE"/>
        </w:rPr>
      </w:pPr>
      <w:r w:rsidRPr="006A5B13">
        <w:rPr>
          <w:lang w:eastAsia="de-DE"/>
        </w:rPr>
        <w:t xml:space="preserve">    private bool                stopInProgress = false;</w:t>
      </w:r>
    </w:p>
    <w:p w:rsidR="006A5B13" w:rsidRPr="006A5B13" w:rsidRDefault="006A5B13" w:rsidP="006A5B13">
      <w:pPr>
        <w:pStyle w:val="Code"/>
        <w:rPr>
          <w:lang w:eastAsia="de-DE"/>
        </w:rPr>
      </w:pPr>
      <w:r w:rsidRPr="006A5B13">
        <w:rPr>
          <w:lang w:eastAsia="de-DE"/>
        </w:rPr>
        <w:t xml:space="preserve">    private readonly string     threadPoolName;</w:t>
      </w:r>
    </w:p>
    <w:p w:rsidR="006A5B13" w:rsidRPr="006A5B13" w:rsidRDefault="006A5B13" w:rsidP="006A5B13">
      <w:pPr>
        <w:pStyle w:val="Code"/>
        <w:rPr>
          <w:lang w:eastAsia="de-DE"/>
        </w:rPr>
      </w:pPr>
      <w:r w:rsidRPr="006A5B13">
        <w:rPr>
          <w:lang w:eastAsia="de-DE"/>
        </w:rPr>
        <w:t xml:space="preserve">    private readonly int        initialThreadCount;     // Initial # of threads to create (called "static threads" in this class).</w:t>
      </w:r>
    </w:p>
    <w:p w:rsidR="006A5B13" w:rsidRPr="006A5B13" w:rsidRDefault="006A5B13" w:rsidP="006A5B13">
      <w:pPr>
        <w:pStyle w:val="Code"/>
        <w:rPr>
          <w:lang w:eastAsia="de-DE"/>
        </w:rPr>
      </w:pPr>
      <w:r w:rsidRPr="006A5B13">
        <w:rPr>
          <w:lang w:eastAsia="de-DE"/>
        </w:rPr>
        <w:t xml:space="preserve">    private int                 maxThreadCount;         // Cap for thread count.  Threads added above initialThreadCount are called "dynamic" threads.</w:t>
      </w:r>
    </w:p>
    <w:p w:rsidR="006A5B13" w:rsidRPr="006A5B13" w:rsidRDefault="006A5B13" w:rsidP="006A5B13">
      <w:pPr>
        <w:pStyle w:val="Code"/>
        <w:rPr>
          <w:lang w:eastAsia="de-DE"/>
        </w:rPr>
      </w:pPr>
      <w:r w:rsidRPr="006A5B13">
        <w:rPr>
          <w:lang w:eastAsia="de-DE"/>
        </w:rPr>
        <w:t xml:space="preserve">    private int                 currentThreadCount = 0; // Current # of threads in the pool (static + dynamic).</w:t>
      </w:r>
    </w:p>
    <w:p w:rsidR="006A5B13" w:rsidRPr="006A5B13" w:rsidRDefault="006A5B13" w:rsidP="006A5B13">
      <w:pPr>
        <w:pStyle w:val="Code"/>
        <w:rPr>
          <w:lang w:eastAsia="de-DE"/>
        </w:rPr>
      </w:pPr>
      <w:r w:rsidRPr="006A5B13">
        <w:rPr>
          <w:lang w:eastAsia="de-DE"/>
        </w:rPr>
        <w:t xml:space="preserve">    private int                 decayTime;              // If a dynamic thread is idle for this period of time w/o processing work requests, it will exit.</w:t>
      </w:r>
    </w:p>
    <w:p w:rsidR="006A5B13" w:rsidRPr="006A5B13" w:rsidRDefault="006A5B13" w:rsidP="006A5B13">
      <w:pPr>
        <w:pStyle w:val="Code"/>
        <w:rPr>
          <w:lang w:eastAsia="de-DE"/>
        </w:rPr>
      </w:pPr>
      <w:r w:rsidRPr="006A5B13">
        <w:rPr>
          <w:lang w:eastAsia="de-DE"/>
        </w:rPr>
        <w:t xml:space="preserve">    private TimeSpan            newThreadTrigger;       // If a work request sits in the queue this long before being processed, a new thread will be added to queue up to the max.</w:t>
      </w:r>
    </w:p>
    <w:p w:rsidR="006A5B13" w:rsidRPr="00D362CD" w:rsidRDefault="006A5B13" w:rsidP="006A5B13">
      <w:pPr>
        <w:pStyle w:val="Code"/>
        <w:rPr>
          <w:lang w:eastAsia="de-DE"/>
        </w:rPr>
      </w:pPr>
      <w:r w:rsidRPr="006A5B13">
        <w:rPr>
          <w:lang w:eastAsia="de-DE"/>
        </w:rPr>
        <w:t xml:space="preserve">    </w:t>
      </w:r>
      <w:r w:rsidRPr="00D362CD">
        <w:rPr>
          <w:lang w:eastAsia="de-DE"/>
        </w:rPr>
        <w:t>private ThreadPriority      threadPriority;</w:t>
      </w:r>
    </w:p>
    <w:p w:rsidR="006A5B13" w:rsidRPr="006A5B13" w:rsidRDefault="006A5B13" w:rsidP="006A5B13">
      <w:pPr>
        <w:pStyle w:val="Code"/>
        <w:rPr>
          <w:lang w:eastAsia="de-DE"/>
        </w:rPr>
      </w:pPr>
      <w:r w:rsidRPr="006A5B13">
        <w:rPr>
          <w:lang w:eastAsia="de-DE"/>
        </w:rPr>
        <w:t xml:space="preserve">    private ManualResetEvent    stopCompleteEvent = new ManualResetEvent(false); // Signaled after Stop called and last thread exits.</w:t>
      </w:r>
    </w:p>
    <w:p w:rsidR="006A5B13" w:rsidRPr="00D362CD" w:rsidRDefault="006A5B13" w:rsidP="006A5B13">
      <w:pPr>
        <w:pStyle w:val="Code"/>
        <w:rPr>
          <w:lang w:eastAsia="de-DE"/>
        </w:rPr>
      </w:pPr>
      <w:r w:rsidRPr="006A5B13">
        <w:rPr>
          <w:lang w:eastAsia="de-DE"/>
        </w:rPr>
        <w:t xml:space="preserve">    </w:t>
      </w:r>
      <w:r w:rsidRPr="00D362CD">
        <w:rPr>
          <w:lang w:eastAsia="de-DE"/>
        </w:rPr>
        <w:t>private Queue               requestQueue;</w:t>
      </w:r>
    </w:p>
    <w:p w:rsidR="006A5B13" w:rsidRPr="006A5B13" w:rsidRDefault="006A5B13" w:rsidP="006A5B13">
      <w:pPr>
        <w:pStyle w:val="Code"/>
        <w:rPr>
          <w:lang w:eastAsia="de-DE"/>
        </w:rPr>
      </w:pPr>
      <w:r w:rsidRPr="006A5B13">
        <w:rPr>
          <w:lang w:eastAsia="de-DE"/>
        </w:rPr>
        <w:t xml:space="preserve">    private int                 requestQueueLimit;      // Throttle for maximum # of work requests that can be added.</w:t>
      </w:r>
    </w:p>
    <w:p w:rsidR="006A5B13" w:rsidRPr="006A5B13" w:rsidRDefault="006A5B13" w:rsidP="006A5B13">
      <w:pPr>
        <w:pStyle w:val="Code"/>
        <w:rPr>
          <w:lang w:eastAsia="de-DE"/>
        </w:rPr>
      </w:pPr>
      <w:r w:rsidRPr="006A5B13">
        <w:rPr>
          <w:lang w:eastAsia="de-DE"/>
        </w:rPr>
        <w:t xml:space="preserve">    private bool                useBackgroundThreads = true;</w:t>
      </w:r>
    </w:p>
    <w:p w:rsidR="006A5B13" w:rsidRPr="006A5B13" w:rsidRDefault="006A5B13" w:rsidP="006A5B13">
      <w:pPr>
        <w:pStyle w:val="Code"/>
        <w:rPr>
          <w:lang w:eastAsia="de-DE"/>
        </w:rPr>
      </w:pPr>
      <w:r w:rsidRPr="006A5B13">
        <w:rPr>
          <w:lang w:eastAsia="de-DE"/>
        </w:rPr>
        <w:t xml:space="preserve">    private bool                propogateThreadPrincipal = false;</w:t>
      </w:r>
    </w:p>
    <w:p w:rsidR="006A5B13" w:rsidRPr="00D362CD" w:rsidRDefault="006A5B13" w:rsidP="006A5B13">
      <w:pPr>
        <w:pStyle w:val="Code"/>
        <w:rPr>
          <w:lang w:eastAsia="de-DE"/>
        </w:rPr>
      </w:pPr>
      <w:r w:rsidRPr="006A5B13">
        <w:rPr>
          <w:lang w:eastAsia="de-DE"/>
        </w:rPr>
        <w:t xml:space="preserve">    </w:t>
      </w:r>
      <w:r w:rsidRPr="00D362CD">
        <w:rPr>
          <w:lang w:eastAsia="de-DE"/>
        </w:rPr>
        <w:t>private bool                propogateCallContext = false;</w:t>
      </w:r>
    </w:p>
    <w:p w:rsidR="006A5B13" w:rsidRPr="006A5B13" w:rsidRDefault="006A5B13" w:rsidP="006A5B13">
      <w:pPr>
        <w:pStyle w:val="Code"/>
        <w:rPr>
          <w:lang w:eastAsia="de-DE"/>
        </w:rPr>
      </w:pPr>
      <w:r w:rsidRPr="006A5B13">
        <w:rPr>
          <w:lang w:eastAsia="de-DE"/>
        </w:rPr>
        <w:t xml:space="preserve">    private bool                propogateHttpContext = false;</w:t>
      </w:r>
    </w:p>
    <w:p w:rsidR="006A5B13" w:rsidRPr="006A5B13" w:rsidRDefault="006A5B13" w:rsidP="006A5B13">
      <w:pPr>
        <w:pStyle w:val="Code"/>
        <w:rPr>
          <w:lang w:eastAsia="de-DE"/>
        </w:rPr>
      </w:pPr>
      <w:r w:rsidRPr="006A5B13">
        <w:rPr>
          <w:lang w:eastAsia="de-DE"/>
        </w:rPr>
        <w:t xml:space="preserve">    private bool                propogateCASMarkers = false;</w:t>
      </w:r>
    </w:p>
    <w:p w:rsidR="006A5B13" w:rsidRDefault="00AF40C3" w:rsidP="00AF40C3">
      <w:pPr>
        <w:pStyle w:val="CodeCaption"/>
      </w:pPr>
      <w:r>
        <w:t xml:space="preserve">Listing </w:t>
      </w:r>
      <w:r w:rsidR="00AC7FDE">
        <w:t>2-</w:t>
      </w:r>
      <w:r w:rsidR="0087096D">
        <w:fldChar w:fldCharType="begin"/>
      </w:r>
      <w:r w:rsidR="0087096D">
        <w:instrText xml:space="preserve"> SEQ Listing \* ARABIC </w:instrText>
      </w:r>
      <w:r w:rsidR="0087096D">
        <w:fldChar w:fldCharType="separate"/>
      </w:r>
      <w:r w:rsidR="007D7C75">
        <w:t>17</w:t>
      </w:r>
      <w:r w:rsidR="0087096D">
        <w:fldChar w:fldCharType="end"/>
      </w:r>
      <w:r>
        <w:t>. Private embedded class that holds thread information</w:t>
      </w:r>
    </w:p>
    <w:p w:rsidR="00AF40C3" w:rsidRPr="00D362CD" w:rsidRDefault="00AF40C3" w:rsidP="006A5B13">
      <w:pPr>
        <w:pStyle w:val="Code"/>
        <w:rPr>
          <w:lang w:eastAsia="de-DE"/>
        </w:rPr>
      </w:pPr>
    </w:p>
    <w:p w:rsidR="006A5B13" w:rsidRPr="006A5B13" w:rsidRDefault="006A5B13" w:rsidP="006A5B13">
      <w:pPr>
        <w:pStyle w:val="Code"/>
        <w:rPr>
          <w:lang w:eastAsia="de-DE"/>
        </w:rPr>
      </w:pPr>
      <w:r w:rsidRPr="006A5B13">
        <w:rPr>
          <w:lang w:eastAsia="de-DE"/>
        </w:rPr>
        <w:t xml:space="preserve">    class ThreadInfo</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public static ThreadInfo Capture( bool propogateThreadPrincipal, bool propogateCallContext,</w:t>
      </w:r>
    </w:p>
    <w:p w:rsidR="006A5B13" w:rsidRPr="00D362CD" w:rsidRDefault="006A5B13" w:rsidP="006A5B13">
      <w:pPr>
        <w:pStyle w:val="Code"/>
        <w:rPr>
          <w:lang w:eastAsia="de-DE"/>
        </w:rPr>
      </w:pPr>
      <w:r w:rsidRPr="006A5B13">
        <w:rPr>
          <w:lang w:eastAsia="de-DE"/>
        </w:rPr>
        <w:t xml:space="preserve">                                          </w:t>
      </w:r>
      <w:r w:rsidRPr="00D362CD">
        <w:rPr>
          <w:lang w:eastAsia="de-DE"/>
        </w:rPr>
        <w:t>bool propogateHttpContext, bool propogateCASMarkers )</w:t>
      </w:r>
    </w:p>
    <w:p w:rsidR="006A5B13" w:rsidRPr="00D362CD" w:rsidRDefault="006A5B13" w:rsidP="006A5B13">
      <w:pPr>
        <w:pStyle w:val="Code"/>
        <w:rPr>
          <w:lang w:eastAsia="de-DE"/>
        </w:rPr>
      </w:pPr>
      <w:r w:rsidRPr="00D362CD">
        <w:rPr>
          <w:lang w:eastAsia="de-DE"/>
        </w:rPr>
        <w:t xml:space="preserve">        {</w:t>
      </w:r>
    </w:p>
    <w:p w:rsidR="006A5B13" w:rsidRPr="006A5B13" w:rsidRDefault="006A5B13" w:rsidP="006A5B13">
      <w:pPr>
        <w:pStyle w:val="Code"/>
        <w:rPr>
          <w:lang w:eastAsia="de-DE"/>
        </w:rPr>
      </w:pPr>
      <w:r w:rsidRPr="006A5B13">
        <w:rPr>
          <w:lang w:eastAsia="de-DE"/>
        </w:rPr>
        <w:t xml:space="preserve">            return new ThreadInfo( propogateThreadPrincipal, propogateCallContext,</w:t>
      </w:r>
    </w:p>
    <w:p w:rsidR="006A5B13" w:rsidRPr="00D362CD" w:rsidRDefault="006A5B13" w:rsidP="006A5B13">
      <w:pPr>
        <w:pStyle w:val="Code"/>
        <w:rPr>
          <w:lang w:eastAsia="de-DE"/>
        </w:rPr>
      </w:pPr>
      <w:r w:rsidRPr="006A5B13">
        <w:rPr>
          <w:lang w:eastAsia="de-DE"/>
        </w:rPr>
        <w:t xml:space="preserve">                                   </w:t>
      </w:r>
      <w:r w:rsidRPr="00D362CD">
        <w:rPr>
          <w:lang w:eastAsia="de-DE"/>
        </w:rPr>
        <w:t>propogateHttpContext, propogateCASMarkers );</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public static ThreadInfo Impersonate( ThreadInfo ti )</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if( ti == null ) throw new ArgumentNullException("ti");</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ThreadInfo prevInfo = Capture(true, true, true, true);</w:t>
      </w:r>
    </w:p>
    <w:p w:rsidR="006A5B13" w:rsidRPr="006A5B13" w:rsidRDefault="006A5B13" w:rsidP="006A5B13">
      <w:pPr>
        <w:pStyle w:val="Code"/>
        <w:rPr>
          <w:lang w:eastAsia="de-DE"/>
        </w:rPr>
      </w:pPr>
      <w:r w:rsidRPr="006A5B13">
        <w:rPr>
          <w:lang w:eastAsia="de-DE"/>
        </w:rPr>
        <w:t xml:space="preserve">            Restore(ti);</w:t>
      </w:r>
    </w:p>
    <w:p w:rsidR="006A5B13" w:rsidRPr="006A5B13" w:rsidRDefault="006A5B13" w:rsidP="006A5B13">
      <w:pPr>
        <w:pStyle w:val="Code"/>
        <w:rPr>
          <w:lang w:eastAsia="de-DE"/>
        </w:rPr>
      </w:pPr>
      <w:r w:rsidRPr="006A5B13">
        <w:rPr>
          <w:lang w:eastAsia="de-DE"/>
        </w:rPr>
        <w:t xml:space="preserve">            return(prevInfo);</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public static void Restore( ThreadInfo ti )</w:t>
      </w:r>
    </w:p>
    <w:p w:rsidR="006A5B13" w:rsidRPr="006A5B13" w:rsidRDefault="006A5B13" w:rsidP="006A5B13">
      <w:pPr>
        <w:pStyle w:val="Code"/>
        <w:rPr>
          <w:lang w:eastAsia="de-DE"/>
        </w:rPr>
      </w:pPr>
      <w:r w:rsidRPr="006A5B13">
        <w:rPr>
          <w:lang w:eastAsia="de-DE"/>
        </w:rPr>
        <w:t xml:space="preserve">        {</w:t>
      </w:r>
    </w:p>
    <w:p w:rsidR="00A2576A" w:rsidRPr="00A2576A" w:rsidRDefault="006A5B13" w:rsidP="006A5B13">
      <w:pPr>
        <w:pStyle w:val="Code"/>
        <w:rPr>
          <w:lang w:eastAsia="de-DE"/>
        </w:rPr>
      </w:pPr>
      <w:r w:rsidRPr="006A5B13">
        <w:rPr>
          <w:lang w:eastAsia="de-DE"/>
        </w:rPr>
        <w:t xml:space="preserve">            if( ti == null ) throw new ArgumentNullException("ti");</w:t>
      </w:r>
    </w:p>
    <w:p w:rsidR="006A5B13" w:rsidRPr="00A2576A" w:rsidRDefault="006A5B13" w:rsidP="006A5B13">
      <w:pPr>
        <w:pStyle w:val="Code"/>
        <w:rPr>
          <w:lang w:eastAsia="de-DE"/>
        </w:rPr>
      </w:pPr>
      <w:r w:rsidRPr="00A2576A">
        <w:rPr>
          <w:lang w:eastAsia="de-DE"/>
        </w:rPr>
        <w:t xml:space="preserve">            if( miSetLogicalCallContext != null )</w:t>
      </w:r>
    </w:p>
    <w:p w:rsidR="006A5B13" w:rsidRPr="00A2576A" w:rsidRDefault="006A5B13" w:rsidP="006A5B13">
      <w:pPr>
        <w:pStyle w:val="Code"/>
        <w:rPr>
          <w:lang w:eastAsia="de-DE"/>
        </w:rPr>
      </w:pPr>
      <w:r w:rsidRPr="00A2576A">
        <w:rPr>
          <w:lang w:eastAsia="de-DE"/>
        </w:rPr>
        <w:t xml:space="preserve">            {</w:t>
      </w:r>
    </w:p>
    <w:p w:rsidR="006A5B13" w:rsidRPr="006A5B13" w:rsidRDefault="006A5B13" w:rsidP="006A5B13">
      <w:pPr>
        <w:pStyle w:val="Code"/>
        <w:rPr>
          <w:lang w:eastAsia="de-DE"/>
        </w:rPr>
      </w:pPr>
      <w:r w:rsidRPr="006A5B13">
        <w:rPr>
          <w:lang w:eastAsia="de-DE"/>
        </w:rPr>
        <w:t xml:space="preserve">                miSetLogicalCallContext.Invoke(Thread.CurrentThread, </w:t>
      </w:r>
      <w:r w:rsidR="002F1E9C">
        <w:rPr>
          <w:lang w:eastAsia="de-DE"/>
        </w:rPr>
        <w:sym w:font="Wingdings" w:char="F0C3"/>
      </w:r>
      <w:r w:rsidR="002F1E9C">
        <w:rPr>
          <w:lang w:eastAsia="de-DE"/>
        </w:rPr>
        <w:br/>
        <w:t xml:space="preserve">                                               </w:t>
      </w:r>
      <w:r w:rsidRPr="006A5B13">
        <w:rPr>
          <w:lang w:eastAsia="de-DE"/>
        </w:rPr>
        <w:t>new object[]{ti.callContext});</w:t>
      </w:r>
    </w:p>
    <w:p w:rsidR="006A5B13" w:rsidRPr="00D362CD" w:rsidRDefault="006A5B13" w:rsidP="006A5B13">
      <w:pPr>
        <w:pStyle w:val="Code"/>
        <w:rPr>
          <w:lang w:eastAsia="de-DE"/>
        </w:rPr>
      </w:pPr>
      <w:r w:rsidRPr="006A5B13">
        <w:rPr>
          <w:lang w:eastAsia="de-DE"/>
        </w:rPr>
        <w:t xml:space="preserve">            </w:t>
      </w:r>
      <w:r w:rsidRPr="00D362CD">
        <w:rPr>
          <w:lang w:eastAsia="de-DE"/>
        </w:rPr>
        <w:t>}</w:t>
      </w:r>
    </w:p>
    <w:p w:rsidR="006A5B13" w:rsidRPr="00D362CD" w:rsidRDefault="006A5B13" w:rsidP="006A5B13">
      <w:pPr>
        <w:pStyle w:val="Code"/>
        <w:rPr>
          <w:lang w:eastAsia="de-DE"/>
        </w:rPr>
      </w:pPr>
    </w:p>
    <w:p w:rsidR="006A5B13" w:rsidRPr="006A5B13" w:rsidRDefault="006A5B13" w:rsidP="002F1E9C">
      <w:pPr>
        <w:pStyle w:val="BodyTextCont"/>
        <w:rPr>
          <w:noProof/>
          <w:lang w:eastAsia="de-DE"/>
        </w:rPr>
      </w:pPr>
      <w:r w:rsidRPr="006A5B13">
        <w:rPr>
          <w:noProof/>
          <w:lang w:eastAsia="de-DE"/>
        </w:rPr>
        <w:t xml:space="preserve">Restore </w:t>
      </w:r>
      <w:proofErr w:type="spellStart"/>
      <w:r w:rsidRPr="002F1E9C">
        <w:rPr>
          <w:rStyle w:val="CodeInline"/>
        </w:rPr>
        <w:t>HttpContext</w:t>
      </w:r>
      <w:proofErr w:type="spellEnd"/>
      <w:r w:rsidRPr="006A5B13">
        <w:rPr>
          <w:noProof/>
          <w:lang w:eastAsia="de-DE"/>
        </w:rPr>
        <w:t xml:space="preserve"> </w:t>
      </w:r>
      <w:r w:rsidR="002F1E9C">
        <w:rPr>
          <w:noProof/>
          <w:lang w:eastAsia="de-DE"/>
        </w:rPr>
        <w:t>assigns the stored context as current one.</w:t>
      </w:r>
    </w:p>
    <w:p w:rsidR="00AC5985" w:rsidRDefault="006A5B13" w:rsidP="00AC5985">
      <w:pPr>
        <w:pStyle w:val="CodeFirst"/>
        <w:rPr>
          <w:lang w:eastAsia="de-DE"/>
        </w:rPr>
      </w:pPr>
      <w:r w:rsidRPr="006A5B13">
        <w:rPr>
          <w:lang w:eastAsia="de-DE"/>
        </w:rPr>
        <w:t xml:space="preserve">            CallContext.SetData(HttpContextSlotName, ti.httpContext);</w:t>
      </w:r>
    </w:p>
    <w:p w:rsidR="006A5B13" w:rsidRPr="006A5B13" w:rsidRDefault="006A5B13" w:rsidP="006A5B13">
      <w:pPr>
        <w:pStyle w:val="Code"/>
        <w:rPr>
          <w:lang w:eastAsia="de-DE"/>
        </w:rPr>
      </w:pPr>
      <w:r w:rsidRPr="006A5B13">
        <w:rPr>
          <w:lang w:eastAsia="de-DE"/>
        </w:rPr>
        <w:t xml:space="preserve">            </w:t>
      </w:r>
    </w:p>
    <w:p w:rsidR="006A5B13" w:rsidRPr="006A5B13" w:rsidRDefault="002F1E9C" w:rsidP="002F1E9C">
      <w:pPr>
        <w:pStyle w:val="BodyTextCont"/>
        <w:rPr>
          <w:noProof/>
          <w:lang w:eastAsia="de-DE"/>
        </w:rPr>
      </w:pPr>
      <w:r>
        <w:rPr>
          <w:noProof/>
          <w:lang w:eastAsia="de-DE"/>
        </w:rPr>
        <w:t xml:space="preserve">The </w:t>
      </w:r>
      <w:r w:rsidR="006A5B13" w:rsidRPr="006A5B13">
        <w:rPr>
          <w:noProof/>
          <w:lang w:eastAsia="de-DE"/>
        </w:rPr>
        <w:t>thread identity</w:t>
      </w:r>
      <w:r>
        <w:rPr>
          <w:noProof/>
          <w:lang w:eastAsia="de-DE"/>
        </w:rPr>
        <w:t xml:space="preserve"> is restored</w:t>
      </w:r>
      <w:r w:rsidR="006A5B13" w:rsidRPr="006A5B13">
        <w:rPr>
          <w:noProof/>
          <w:lang w:eastAsia="de-DE"/>
        </w:rPr>
        <w:t xml:space="preserve">.  It's important that this </w:t>
      </w:r>
      <w:r w:rsidR="000C6D10">
        <w:rPr>
          <w:noProof/>
          <w:lang w:eastAsia="de-DE"/>
        </w:rPr>
        <w:t>is</w:t>
      </w:r>
      <w:r w:rsidR="000C6D10" w:rsidRPr="006A5B13">
        <w:rPr>
          <w:noProof/>
          <w:lang w:eastAsia="de-DE"/>
        </w:rPr>
        <w:t xml:space="preserve"> </w:t>
      </w:r>
      <w:r w:rsidR="006A5B13" w:rsidRPr="006A5B13">
        <w:rPr>
          <w:noProof/>
          <w:lang w:eastAsia="de-DE"/>
        </w:rPr>
        <w:t>done after</w:t>
      </w:r>
      <w:r>
        <w:rPr>
          <w:noProof/>
          <w:lang w:eastAsia="de-DE"/>
        </w:rPr>
        <w:t xml:space="preserve"> </w:t>
      </w:r>
      <w:r w:rsidR="006A5B13" w:rsidRPr="006A5B13">
        <w:rPr>
          <w:noProof/>
          <w:lang w:eastAsia="de-DE"/>
        </w:rPr>
        <w:t>restoring call context, since restoring call context also</w:t>
      </w:r>
      <w:r>
        <w:rPr>
          <w:noProof/>
          <w:lang w:eastAsia="de-DE"/>
        </w:rPr>
        <w:t xml:space="preserve"> </w:t>
      </w:r>
      <w:r w:rsidR="006A5B13" w:rsidRPr="006A5B13">
        <w:rPr>
          <w:noProof/>
          <w:lang w:eastAsia="de-DE"/>
        </w:rPr>
        <w:t>overwrites the cu</w:t>
      </w:r>
      <w:r>
        <w:rPr>
          <w:noProof/>
          <w:lang w:eastAsia="de-DE"/>
        </w:rPr>
        <w:t>rrent thread principal setting.</w:t>
      </w:r>
      <w:r w:rsidR="006A5B13" w:rsidRPr="006A5B13">
        <w:rPr>
          <w:noProof/>
          <w:lang w:eastAsia="de-DE"/>
        </w:rPr>
        <w:t xml:space="preserve"> </w:t>
      </w:r>
      <w:r w:rsidR="006A5B13" w:rsidRPr="00D362CD">
        <w:rPr>
          <w:noProof/>
          <w:lang w:eastAsia="de-DE"/>
        </w:rPr>
        <w:t xml:space="preserve">If </w:t>
      </w:r>
      <w:proofErr w:type="spellStart"/>
      <w:r w:rsidR="006A5B13" w:rsidRPr="002F1E9C">
        <w:rPr>
          <w:rStyle w:val="CodeInline"/>
        </w:rPr>
        <w:t>propogateCallContext</w:t>
      </w:r>
      <w:proofErr w:type="spellEnd"/>
      <w:r>
        <w:rPr>
          <w:noProof/>
          <w:lang w:eastAsia="de-DE"/>
        </w:rPr>
        <w:t xml:space="preserve"> </w:t>
      </w:r>
      <w:r w:rsidR="006A5B13" w:rsidRPr="006A5B13">
        <w:rPr>
          <w:noProof/>
          <w:lang w:eastAsia="de-DE"/>
        </w:rPr>
        <w:t xml:space="preserve">and </w:t>
      </w:r>
      <w:proofErr w:type="spellStart"/>
      <w:r w:rsidR="006A5B13" w:rsidRPr="002F1E9C">
        <w:rPr>
          <w:rStyle w:val="CodeInline"/>
        </w:rPr>
        <w:t>propogateThreadPrincipal</w:t>
      </w:r>
      <w:proofErr w:type="spellEnd"/>
      <w:r w:rsidR="006A5B13" w:rsidRPr="006A5B13">
        <w:rPr>
          <w:noProof/>
          <w:lang w:eastAsia="de-DE"/>
        </w:rPr>
        <w:t xml:space="preserve"> are both true, then the following is redundant.</w:t>
      </w:r>
      <w:r>
        <w:rPr>
          <w:noProof/>
          <w:lang w:eastAsia="de-DE"/>
        </w:rPr>
        <w:t xml:space="preserve"> </w:t>
      </w:r>
      <w:r w:rsidR="006A5B13" w:rsidRPr="006A5B13">
        <w:rPr>
          <w:noProof/>
          <w:lang w:eastAsia="de-DE"/>
        </w:rPr>
        <w:t xml:space="preserve">However, since </w:t>
      </w:r>
      <w:r w:rsidR="005448B8" w:rsidRPr="006A5B13">
        <w:rPr>
          <w:noProof/>
          <w:lang w:eastAsia="de-DE"/>
        </w:rPr>
        <w:t>prop</w:t>
      </w:r>
      <w:r w:rsidR="005448B8">
        <w:rPr>
          <w:noProof/>
          <w:lang w:eastAsia="de-DE"/>
        </w:rPr>
        <w:t>a</w:t>
      </w:r>
      <w:r w:rsidR="005448B8" w:rsidRPr="006A5B13">
        <w:rPr>
          <w:noProof/>
          <w:lang w:eastAsia="de-DE"/>
        </w:rPr>
        <w:t xml:space="preserve">gating </w:t>
      </w:r>
      <w:r w:rsidR="006A5B13" w:rsidRPr="006A5B13">
        <w:rPr>
          <w:noProof/>
          <w:lang w:eastAsia="de-DE"/>
        </w:rPr>
        <w:t>call context requires the use of reflection to capture</w:t>
      </w:r>
      <w:r>
        <w:rPr>
          <w:noProof/>
          <w:lang w:eastAsia="de-DE"/>
        </w:rPr>
        <w:t xml:space="preserve"> and </w:t>
      </w:r>
      <w:r w:rsidR="006A5B13" w:rsidRPr="006A5B13">
        <w:rPr>
          <w:noProof/>
          <w:lang w:eastAsia="de-DE"/>
        </w:rPr>
        <w:t xml:space="preserve">restore call context, </w:t>
      </w:r>
      <w:r>
        <w:rPr>
          <w:noProof/>
          <w:lang w:eastAsia="de-DE"/>
        </w:rPr>
        <w:t>the author</w:t>
      </w:r>
      <w:r w:rsidR="006A5B13" w:rsidRPr="006A5B13">
        <w:rPr>
          <w:noProof/>
          <w:lang w:eastAsia="de-DE"/>
        </w:rPr>
        <w:t xml:space="preserve"> want</w:t>
      </w:r>
      <w:r>
        <w:rPr>
          <w:noProof/>
          <w:lang w:eastAsia="de-DE"/>
        </w:rPr>
        <w:t>ed</w:t>
      </w:r>
      <w:r w:rsidR="006A5B13" w:rsidRPr="006A5B13">
        <w:rPr>
          <w:noProof/>
          <w:lang w:eastAsia="de-DE"/>
        </w:rPr>
        <w:t xml:space="preserve"> that behavior to be independ</w:t>
      </w:r>
      <w:r w:rsidR="000C6D10">
        <w:rPr>
          <w:noProof/>
          <w:lang w:eastAsia="de-DE"/>
        </w:rPr>
        <w:t>e</w:t>
      </w:r>
      <w:r w:rsidR="006A5B13" w:rsidRPr="006A5B13">
        <w:rPr>
          <w:noProof/>
          <w:lang w:eastAsia="de-DE"/>
        </w:rPr>
        <w:t>ntly</w:t>
      </w:r>
      <w:r>
        <w:rPr>
          <w:noProof/>
          <w:lang w:eastAsia="de-DE"/>
        </w:rPr>
        <w:t xml:space="preserve"> </w:t>
      </w:r>
      <w:r w:rsidR="006A5B13" w:rsidRPr="006A5B13">
        <w:rPr>
          <w:noProof/>
          <w:lang w:eastAsia="de-DE"/>
        </w:rPr>
        <w:t xml:space="preserve">switchable so that it </w:t>
      </w:r>
      <w:r w:rsidR="005448B8">
        <w:rPr>
          <w:noProof/>
          <w:lang w:eastAsia="de-DE"/>
        </w:rPr>
        <w:t>could</w:t>
      </w:r>
      <w:r w:rsidR="005448B8" w:rsidRPr="006A5B13">
        <w:rPr>
          <w:noProof/>
          <w:lang w:eastAsia="de-DE"/>
        </w:rPr>
        <w:t xml:space="preserve"> </w:t>
      </w:r>
      <w:r w:rsidR="006A5B13" w:rsidRPr="006A5B13">
        <w:rPr>
          <w:noProof/>
          <w:lang w:eastAsia="de-DE"/>
        </w:rPr>
        <w:t>be disabled</w:t>
      </w:r>
      <w:r>
        <w:rPr>
          <w:noProof/>
          <w:lang w:eastAsia="de-DE"/>
        </w:rPr>
        <w:t>.</w:t>
      </w:r>
      <w:r w:rsidR="006A5B13" w:rsidRPr="006A5B13">
        <w:rPr>
          <w:noProof/>
          <w:lang w:eastAsia="de-DE"/>
        </w:rPr>
        <w:t xml:space="preserve"> </w:t>
      </w:r>
      <w:r>
        <w:rPr>
          <w:noProof/>
          <w:lang w:eastAsia="de-DE"/>
        </w:rPr>
        <w:t>The</w:t>
      </w:r>
      <w:r w:rsidR="006A5B13" w:rsidRPr="006A5B13">
        <w:rPr>
          <w:noProof/>
          <w:lang w:eastAsia="de-DE"/>
        </w:rPr>
        <w:t xml:space="preserve"> thread principal</w:t>
      </w:r>
      <w:r>
        <w:rPr>
          <w:noProof/>
          <w:sz w:val="24"/>
          <w:lang w:eastAsia="de-DE"/>
        </w:rPr>
        <w:t xml:space="preserve"> is still allowed </w:t>
      </w:r>
      <w:r>
        <w:rPr>
          <w:noProof/>
          <w:lang w:eastAsia="de-DE"/>
        </w:rPr>
        <w:t xml:space="preserve">to be </w:t>
      </w:r>
      <w:r w:rsidR="005448B8">
        <w:rPr>
          <w:noProof/>
          <w:lang w:eastAsia="de-DE"/>
        </w:rPr>
        <w:t>propagated</w:t>
      </w:r>
      <w:r>
        <w:rPr>
          <w:noProof/>
          <w:lang w:eastAsia="de-DE"/>
        </w:rPr>
        <w:t>.</w:t>
      </w:r>
      <w:r w:rsidR="006A5B13" w:rsidRPr="006A5B13">
        <w:rPr>
          <w:noProof/>
          <w:lang w:eastAsia="de-DE"/>
        </w:rPr>
        <w:t xml:space="preserve"> </w:t>
      </w:r>
      <w:commentRangeStart w:id="26"/>
      <w:r>
        <w:rPr>
          <w:noProof/>
          <w:lang w:eastAsia="de-DE"/>
        </w:rPr>
        <w:t>I</w:t>
      </w:r>
      <w:r w:rsidR="006A5B13" w:rsidRPr="006A5B13">
        <w:rPr>
          <w:noProof/>
          <w:lang w:eastAsia="de-DE"/>
        </w:rPr>
        <w:t>n the event that call context</w:t>
      </w:r>
      <w:r>
        <w:rPr>
          <w:noProof/>
          <w:sz w:val="24"/>
          <w:lang w:eastAsia="de-DE"/>
        </w:rPr>
        <w:t xml:space="preserve"> </w:t>
      </w:r>
      <w:r w:rsidR="005448B8" w:rsidRPr="006A5B13">
        <w:rPr>
          <w:noProof/>
          <w:lang w:eastAsia="de-DE"/>
        </w:rPr>
        <w:t>prop</w:t>
      </w:r>
      <w:r w:rsidR="005448B8">
        <w:rPr>
          <w:noProof/>
          <w:lang w:eastAsia="de-DE"/>
        </w:rPr>
        <w:t>a</w:t>
      </w:r>
      <w:r w:rsidR="005448B8" w:rsidRPr="006A5B13">
        <w:rPr>
          <w:noProof/>
          <w:lang w:eastAsia="de-DE"/>
        </w:rPr>
        <w:t xml:space="preserve">gation </w:t>
      </w:r>
      <w:r w:rsidR="006A5B13" w:rsidRPr="006A5B13">
        <w:rPr>
          <w:noProof/>
          <w:lang w:eastAsia="de-DE"/>
        </w:rPr>
        <w:t xml:space="preserve">changes it no longer </w:t>
      </w:r>
      <w:r w:rsidR="005448B8" w:rsidRPr="006A5B13">
        <w:rPr>
          <w:noProof/>
          <w:lang w:eastAsia="de-DE"/>
        </w:rPr>
        <w:t>prop</w:t>
      </w:r>
      <w:r w:rsidR="005448B8">
        <w:rPr>
          <w:noProof/>
          <w:lang w:eastAsia="de-DE"/>
        </w:rPr>
        <w:t>a</w:t>
      </w:r>
      <w:r w:rsidR="005448B8" w:rsidRPr="006A5B13">
        <w:rPr>
          <w:noProof/>
          <w:lang w:eastAsia="de-DE"/>
        </w:rPr>
        <w:t xml:space="preserve">gates </w:t>
      </w:r>
      <w:r>
        <w:rPr>
          <w:noProof/>
          <w:lang w:eastAsia="de-DE"/>
        </w:rPr>
        <w:t xml:space="preserve">the </w:t>
      </w:r>
      <w:r w:rsidR="006A5B13" w:rsidRPr="006A5B13">
        <w:rPr>
          <w:noProof/>
          <w:lang w:eastAsia="de-DE"/>
        </w:rPr>
        <w:t>thread principal.</w:t>
      </w:r>
      <w:commentRangeEnd w:id="26"/>
      <w:r w:rsidR="00934031">
        <w:rPr>
          <w:rStyle w:val="Kommentarzeichen"/>
        </w:rPr>
        <w:commentReference w:id="26"/>
      </w:r>
    </w:p>
    <w:p w:rsidR="00AC5985" w:rsidRDefault="006A5B13" w:rsidP="00AC5985">
      <w:pPr>
        <w:pStyle w:val="CodeFirst"/>
        <w:rPr>
          <w:lang w:eastAsia="de-DE"/>
        </w:rPr>
      </w:pPr>
      <w:r w:rsidRPr="006A5B13">
        <w:rPr>
          <w:lang w:eastAsia="de-DE"/>
        </w:rPr>
        <w:t xml:space="preserve">            Thread.CurrentPrincipal = ti.principal;</w:t>
      </w:r>
    </w:p>
    <w:p w:rsidR="006A5B13" w:rsidRPr="006A5B13" w:rsidRDefault="006A5B13" w:rsidP="006A5B13">
      <w:pPr>
        <w:pStyle w:val="Code"/>
        <w:rPr>
          <w:lang w:eastAsia="de-DE"/>
        </w:rPr>
      </w:pPr>
      <w:r w:rsidRPr="006A5B13">
        <w:rPr>
          <w:lang w:eastAsia="de-DE"/>
        </w:rPr>
        <w:t xml:space="preserve">            </w:t>
      </w:r>
    </w:p>
    <w:p w:rsidR="006A5B13" w:rsidRPr="00D362CD" w:rsidRDefault="006A5B13" w:rsidP="006A5B13">
      <w:pPr>
        <w:pStyle w:val="Code"/>
        <w:rPr>
          <w:lang w:eastAsia="de-DE"/>
        </w:rPr>
      </w:pPr>
      <w:r w:rsidRPr="00D362CD">
        <w:rPr>
          <w:lang w:eastAsia="de-DE"/>
        </w:rPr>
        <w:t xml:space="preserve">        }</w:t>
      </w:r>
    </w:p>
    <w:p w:rsidR="006A5B13" w:rsidRPr="00D362CD" w:rsidRDefault="006A5B13" w:rsidP="006A5B13">
      <w:pPr>
        <w:pStyle w:val="Code"/>
        <w:rPr>
          <w:lang w:eastAsia="de-DE"/>
        </w:rPr>
      </w:pPr>
    </w:p>
    <w:p w:rsidR="002F1E9C" w:rsidRDefault="006A5B13" w:rsidP="006A5B13">
      <w:pPr>
        <w:pStyle w:val="Code"/>
        <w:rPr>
          <w:lang w:eastAsia="de-DE"/>
        </w:rPr>
      </w:pPr>
      <w:r w:rsidRPr="006A5B13">
        <w:rPr>
          <w:lang w:eastAsia="de-DE"/>
        </w:rPr>
        <w:t xml:space="preserve">        private ThreadInfo( bool propogateThreadPrincipal, </w:t>
      </w:r>
      <w:r w:rsidR="002F1E9C">
        <w:rPr>
          <w:lang w:eastAsia="de-DE"/>
        </w:rPr>
        <w:sym w:font="Wingdings" w:char="F0C3"/>
      </w:r>
    </w:p>
    <w:p w:rsidR="006A5B13" w:rsidRPr="006A5B13" w:rsidRDefault="002F1E9C" w:rsidP="006A5B13">
      <w:pPr>
        <w:pStyle w:val="Code"/>
        <w:rPr>
          <w:lang w:eastAsia="de-DE"/>
        </w:rPr>
      </w:pPr>
      <w:r>
        <w:rPr>
          <w:lang w:eastAsia="de-DE"/>
        </w:rPr>
        <w:t xml:space="preserve">                            </w:t>
      </w:r>
      <w:r w:rsidR="006A5B13" w:rsidRPr="006A5B13">
        <w:rPr>
          <w:lang w:eastAsia="de-DE"/>
        </w:rPr>
        <w:t>bool propogateCallContext,</w:t>
      </w:r>
      <w:r>
        <w:rPr>
          <w:lang w:eastAsia="de-DE"/>
        </w:rPr>
        <w:t xml:space="preserve"> </w:t>
      </w:r>
      <w:r>
        <w:rPr>
          <w:lang w:eastAsia="de-DE"/>
        </w:rPr>
        <w:sym w:font="Wingdings" w:char="F0C3"/>
      </w:r>
    </w:p>
    <w:p w:rsidR="006A5B13" w:rsidRPr="006A5B13" w:rsidRDefault="006A5B13" w:rsidP="006A5B13">
      <w:pPr>
        <w:pStyle w:val="Code"/>
        <w:rPr>
          <w:lang w:eastAsia="de-DE"/>
        </w:rPr>
      </w:pPr>
      <w:r w:rsidRPr="006A5B13">
        <w:rPr>
          <w:lang w:eastAsia="de-DE"/>
        </w:rPr>
        <w:t xml:space="preserve">                            bool propogateHttpContext, bool propogateCASMarkers )</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if( propogateThreadPrincipal )</w:t>
      </w:r>
    </w:p>
    <w:p w:rsidR="006A5B13" w:rsidRPr="00D362CD" w:rsidRDefault="006A5B13" w:rsidP="006A5B13">
      <w:pPr>
        <w:pStyle w:val="Code"/>
        <w:rPr>
          <w:lang w:eastAsia="de-DE"/>
        </w:rPr>
      </w:pPr>
      <w:r w:rsidRPr="006A5B13">
        <w:rPr>
          <w:lang w:eastAsia="de-DE"/>
        </w:rPr>
        <w:t xml:space="preserve">            </w:t>
      </w:r>
      <w:r w:rsidRPr="00D362CD">
        <w:rPr>
          <w:lang w:eastAsia="de-DE"/>
        </w:rPr>
        <w:t>{</w:t>
      </w:r>
    </w:p>
    <w:p w:rsidR="006A5B13" w:rsidRPr="00D362CD" w:rsidRDefault="006A5B13" w:rsidP="006A5B13">
      <w:pPr>
        <w:pStyle w:val="Code"/>
        <w:rPr>
          <w:lang w:eastAsia="de-DE"/>
        </w:rPr>
      </w:pPr>
      <w:r w:rsidRPr="00D362CD">
        <w:rPr>
          <w:lang w:eastAsia="de-DE"/>
        </w:rPr>
        <w:t xml:space="preserve">                principal = Thread.CurrentPrincipal;</w:t>
      </w:r>
    </w:p>
    <w:p w:rsidR="006A5B13" w:rsidRPr="00D362CD" w:rsidRDefault="006A5B13" w:rsidP="006A5B13">
      <w:pPr>
        <w:pStyle w:val="Code"/>
        <w:rPr>
          <w:lang w:eastAsia="de-DE"/>
        </w:rPr>
      </w:pPr>
      <w:r w:rsidRPr="00D362CD">
        <w:rPr>
          <w:lang w:eastAsia="de-DE"/>
        </w:rPr>
        <w:t xml:space="preserve">            }</w:t>
      </w:r>
    </w:p>
    <w:p w:rsidR="006A5B13" w:rsidRPr="00D362CD" w:rsidRDefault="006A5B13" w:rsidP="006A5B13">
      <w:pPr>
        <w:pStyle w:val="Code"/>
        <w:rPr>
          <w:lang w:eastAsia="de-DE"/>
        </w:rPr>
      </w:pPr>
    </w:p>
    <w:p w:rsidR="006A5B13" w:rsidRPr="00D362CD" w:rsidRDefault="006A5B13" w:rsidP="006A5B13">
      <w:pPr>
        <w:pStyle w:val="Code"/>
        <w:rPr>
          <w:lang w:eastAsia="de-DE"/>
        </w:rPr>
      </w:pPr>
      <w:r w:rsidRPr="00D362CD">
        <w:rPr>
          <w:lang w:eastAsia="de-DE"/>
        </w:rPr>
        <w:t xml:space="preserve">            if( propogateHttpContext )</w:t>
      </w:r>
    </w:p>
    <w:p w:rsidR="006A5B13" w:rsidRPr="00D362CD" w:rsidRDefault="006A5B13" w:rsidP="006A5B13">
      <w:pPr>
        <w:pStyle w:val="Code"/>
        <w:rPr>
          <w:lang w:eastAsia="de-DE"/>
        </w:rPr>
      </w:pPr>
      <w:r w:rsidRPr="00D362CD">
        <w:rPr>
          <w:lang w:eastAsia="de-DE"/>
        </w:rPr>
        <w:t xml:space="preserve">            {</w:t>
      </w:r>
    </w:p>
    <w:p w:rsidR="006A5B13" w:rsidRPr="00D362CD" w:rsidRDefault="006A5B13" w:rsidP="006A5B13">
      <w:pPr>
        <w:pStyle w:val="Code"/>
        <w:rPr>
          <w:lang w:eastAsia="de-DE"/>
        </w:rPr>
      </w:pPr>
      <w:r w:rsidRPr="00D362CD">
        <w:rPr>
          <w:lang w:eastAsia="de-DE"/>
        </w:rPr>
        <w:t xml:space="preserve">                httpContext = HttpContext.Current;</w:t>
      </w:r>
    </w:p>
    <w:p w:rsidR="006A5B13" w:rsidRPr="00D362CD" w:rsidRDefault="006A5B13" w:rsidP="006A5B13">
      <w:pPr>
        <w:pStyle w:val="Code"/>
        <w:rPr>
          <w:lang w:eastAsia="de-DE"/>
        </w:rPr>
      </w:pPr>
      <w:r w:rsidRPr="00D362CD">
        <w:rPr>
          <w:lang w:eastAsia="de-DE"/>
        </w:rPr>
        <w:t xml:space="preserve">            }</w:t>
      </w:r>
    </w:p>
    <w:p w:rsidR="006A5B13" w:rsidRPr="00D362CD" w:rsidRDefault="006A5B13" w:rsidP="006A5B13">
      <w:pPr>
        <w:pStyle w:val="Code"/>
        <w:rPr>
          <w:lang w:eastAsia="de-DE"/>
        </w:rPr>
      </w:pPr>
      <w:r w:rsidRPr="00D362CD">
        <w:rPr>
          <w:lang w:eastAsia="de-DE"/>
        </w:rPr>
        <w:t xml:space="preserve">            </w:t>
      </w:r>
    </w:p>
    <w:p w:rsidR="006A5B13" w:rsidRPr="00D362CD" w:rsidRDefault="006A5B13" w:rsidP="006A5B13">
      <w:pPr>
        <w:pStyle w:val="Code"/>
        <w:rPr>
          <w:lang w:eastAsia="de-DE"/>
        </w:rPr>
      </w:pPr>
      <w:r w:rsidRPr="00D362CD">
        <w:rPr>
          <w:lang w:eastAsia="de-DE"/>
        </w:rPr>
        <w:t xml:space="preserve">            if( propogateCallContext &amp;&amp; (miGetLogicalCallContext != null) )</w:t>
      </w:r>
    </w:p>
    <w:p w:rsidR="006A5B13" w:rsidRPr="00D362CD" w:rsidRDefault="006A5B13" w:rsidP="006A5B13">
      <w:pPr>
        <w:pStyle w:val="Code"/>
        <w:rPr>
          <w:lang w:eastAsia="de-DE"/>
        </w:rPr>
      </w:pPr>
      <w:r w:rsidRPr="00D362CD">
        <w:rPr>
          <w:lang w:eastAsia="de-DE"/>
        </w:rPr>
        <w:t xml:space="preserve">            {</w:t>
      </w:r>
    </w:p>
    <w:p w:rsidR="002F1E9C" w:rsidRDefault="002F1E9C" w:rsidP="006A5B13">
      <w:pPr>
        <w:pStyle w:val="Code"/>
        <w:rPr>
          <w:lang w:eastAsia="de-DE"/>
        </w:rPr>
      </w:pPr>
      <w:r>
        <w:rPr>
          <w:lang w:eastAsia="de-DE"/>
        </w:rPr>
        <w:t xml:space="preserve">                callContext = </w:t>
      </w:r>
      <w:r>
        <w:rPr>
          <w:lang w:eastAsia="de-DE"/>
        </w:rPr>
        <w:sym w:font="Wingdings" w:char="F0C3"/>
      </w:r>
      <w:r w:rsidRPr="006A5B13">
        <w:rPr>
          <w:lang w:eastAsia="de-DE"/>
        </w:rPr>
        <w:t xml:space="preserve"> </w:t>
      </w:r>
    </w:p>
    <w:p w:rsidR="002F1E9C" w:rsidRDefault="002F1E9C" w:rsidP="006A5B13">
      <w:pPr>
        <w:pStyle w:val="Code"/>
        <w:rPr>
          <w:lang w:eastAsia="de-DE"/>
        </w:rPr>
      </w:pPr>
      <w:r>
        <w:rPr>
          <w:lang w:eastAsia="de-DE"/>
        </w:rPr>
        <w:t xml:space="preserve">                         </w:t>
      </w:r>
      <w:r w:rsidR="006A5B13" w:rsidRPr="006A5B13">
        <w:rPr>
          <w:lang w:eastAsia="de-DE"/>
        </w:rPr>
        <w:t>(LogicalCallContext)miGetLogicalCallContext.Invoke(</w:t>
      </w:r>
      <w:r>
        <w:rPr>
          <w:lang w:eastAsia="de-DE"/>
        </w:rPr>
        <w:sym w:font="Wingdings" w:char="F0C3"/>
      </w:r>
    </w:p>
    <w:p w:rsidR="006A5B13" w:rsidRPr="006A5B13" w:rsidRDefault="002F1E9C" w:rsidP="006A5B13">
      <w:pPr>
        <w:pStyle w:val="Code"/>
        <w:rPr>
          <w:lang w:eastAsia="de-DE"/>
        </w:rPr>
      </w:pPr>
      <w:r>
        <w:rPr>
          <w:lang w:eastAsia="de-DE"/>
        </w:rPr>
        <w:t xml:space="preserve">                                             </w:t>
      </w:r>
      <w:r w:rsidR="006A5B13" w:rsidRPr="006A5B13">
        <w:rPr>
          <w:lang w:eastAsia="de-DE"/>
        </w:rPr>
        <w:t>Thread.CurrentThread, null);</w:t>
      </w:r>
    </w:p>
    <w:p w:rsidR="006A5B13" w:rsidRPr="006A5B13" w:rsidRDefault="006A5B13" w:rsidP="006A5B13">
      <w:pPr>
        <w:pStyle w:val="Code"/>
        <w:rPr>
          <w:lang w:eastAsia="de-DE"/>
        </w:rPr>
      </w:pPr>
      <w:r w:rsidRPr="006A5B13">
        <w:rPr>
          <w:lang w:eastAsia="de-DE"/>
        </w:rPr>
        <w:t xml:space="preserve">                callContext = (LogicalCallContext)callContext.Clone();</w:t>
      </w:r>
    </w:p>
    <w:p w:rsidR="006A5B13" w:rsidRPr="00D362CD" w:rsidRDefault="006A5B13" w:rsidP="006A5B13">
      <w:pPr>
        <w:pStyle w:val="Code"/>
        <w:rPr>
          <w:lang w:eastAsia="de-DE"/>
        </w:rPr>
      </w:pPr>
      <w:r w:rsidRPr="006A5B13">
        <w:rPr>
          <w:lang w:eastAsia="de-DE"/>
        </w:rPr>
        <w:t xml:space="preserve">            </w:t>
      </w:r>
      <w:r w:rsidRPr="00D362CD">
        <w:rPr>
          <w:lang w:eastAsia="de-DE"/>
        </w:rPr>
        <w:t>}</w:t>
      </w:r>
    </w:p>
    <w:p w:rsidR="006A5B13" w:rsidRPr="00D362CD" w:rsidRDefault="006A5B13" w:rsidP="006A5B13">
      <w:pPr>
        <w:pStyle w:val="Code"/>
        <w:rPr>
          <w:lang w:eastAsia="de-DE"/>
        </w:rPr>
      </w:pPr>
    </w:p>
    <w:p w:rsidR="006A5B13" w:rsidRPr="00D362CD" w:rsidRDefault="006A5B13" w:rsidP="006A5B13">
      <w:pPr>
        <w:pStyle w:val="Code"/>
        <w:rPr>
          <w:lang w:eastAsia="de-DE"/>
        </w:rPr>
      </w:pPr>
      <w:r w:rsidRPr="00D362CD">
        <w:rPr>
          <w:lang w:eastAsia="de-DE"/>
        </w:rPr>
        <w:t xml:space="preserve">        }</w:t>
      </w:r>
    </w:p>
    <w:p w:rsidR="006A5B13" w:rsidRPr="00D362CD" w:rsidRDefault="006A5B13" w:rsidP="006A5B13">
      <w:pPr>
        <w:pStyle w:val="Code"/>
        <w:rPr>
          <w:lang w:eastAsia="de-DE"/>
        </w:rPr>
      </w:pPr>
    </w:p>
    <w:p w:rsidR="006A5B13" w:rsidRPr="00D362CD" w:rsidRDefault="006A5B13" w:rsidP="006A5B13">
      <w:pPr>
        <w:pStyle w:val="Code"/>
        <w:rPr>
          <w:lang w:eastAsia="de-DE"/>
        </w:rPr>
      </w:pPr>
      <w:r w:rsidRPr="00D362CD">
        <w:rPr>
          <w:lang w:eastAsia="de-DE"/>
        </w:rPr>
        <w:t xml:space="preserve">        IPrincipal principal;</w:t>
      </w:r>
    </w:p>
    <w:p w:rsidR="006A5B13" w:rsidRPr="00D362CD" w:rsidRDefault="006A5B13" w:rsidP="006A5B13">
      <w:pPr>
        <w:pStyle w:val="Code"/>
        <w:rPr>
          <w:lang w:eastAsia="de-DE"/>
        </w:rPr>
      </w:pPr>
      <w:r w:rsidRPr="00D362CD">
        <w:rPr>
          <w:lang w:eastAsia="de-DE"/>
        </w:rPr>
        <w:lastRenderedPageBreak/>
        <w:t xml:space="preserve">        LogicalCallContext callContext;</w:t>
      </w:r>
    </w:p>
    <w:p w:rsidR="006A5B13" w:rsidRPr="006A5B13" w:rsidRDefault="006A5B13" w:rsidP="006A5B13">
      <w:pPr>
        <w:pStyle w:val="Code"/>
        <w:rPr>
          <w:lang w:eastAsia="de-DE"/>
        </w:rPr>
      </w:pPr>
      <w:r w:rsidRPr="006A5B13">
        <w:rPr>
          <w:lang w:eastAsia="de-DE"/>
        </w:rPr>
        <w:t xml:space="preserve">        HttpContext httpContext;</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 Cached type information.</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const BindingFlags bfNonPublicInstance = BindingFlags.Instance | BindingFlags.NonPublic;</w:t>
      </w:r>
    </w:p>
    <w:p w:rsidR="006A5B13" w:rsidRPr="006A5B13" w:rsidRDefault="006A5B13" w:rsidP="006A5B13">
      <w:pPr>
        <w:pStyle w:val="Code"/>
        <w:rPr>
          <w:lang w:eastAsia="de-DE"/>
        </w:rPr>
      </w:pPr>
      <w:r w:rsidRPr="006A5B13">
        <w:rPr>
          <w:lang w:eastAsia="de-DE"/>
        </w:rPr>
        <w:t xml:space="preserve">        const BindingFlags bfNonPublicStatic = BindingFlags.Static | BindingFlags.NonPublic;</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static MethodInfo miGetLogicalCallContext =</w:t>
      </w:r>
    </w:p>
    <w:p w:rsidR="006A5B13" w:rsidRPr="006A5B13" w:rsidRDefault="006A5B13" w:rsidP="006A5B13">
      <w:pPr>
        <w:pStyle w:val="Code"/>
        <w:rPr>
          <w:lang w:eastAsia="de-DE"/>
        </w:rPr>
      </w:pPr>
      <w:r w:rsidRPr="006A5B13">
        <w:rPr>
          <w:lang w:eastAsia="de-DE"/>
        </w:rPr>
        <w:t xml:space="preserve">                typeof(Thread).GetMethod("GetLogicalCallContext", bfNonPublicInstance);</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static MethodInfo miSetLogicalCallContext =</w:t>
      </w:r>
    </w:p>
    <w:p w:rsidR="006A5B13" w:rsidRPr="006A5B13" w:rsidRDefault="006A5B13" w:rsidP="006A5B13">
      <w:pPr>
        <w:pStyle w:val="Code"/>
        <w:rPr>
          <w:lang w:eastAsia="de-DE"/>
        </w:rPr>
      </w:pPr>
      <w:r w:rsidRPr="006A5B13">
        <w:rPr>
          <w:lang w:eastAsia="de-DE"/>
        </w:rPr>
        <w:t xml:space="preserve">                typeof(Thread).GetMethod("SetLogicalCallContext", bfNonPublicInstance);</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static string HttpContextSlotName;</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static ThreadInfo()</w:t>
      </w:r>
    </w:p>
    <w:p w:rsidR="006A5B13" w:rsidRPr="006A5B13" w:rsidRDefault="006A5B13" w:rsidP="006A5B13">
      <w:pPr>
        <w:pStyle w:val="Code"/>
        <w:rPr>
          <w:lang w:eastAsia="de-DE"/>
        </w:rPr>
      </w:pPr>
      <w:r w:rsidRPr="006A5B13">
        <w:rPr>
          <w:lang w:eastAsia="de-DE"/>
        </w:rPr>
        <w:t xml:space="preserve">        {</w:t>
      </w:r>
    </w:p>
    <w:p w:rsidR="00AC5985" w:rsidRDefault="002F1E9C" w:rsidP="00AC5985">
      <w:pPr>
        <w:pStyle w:val="BodyTextCont"/>
        <w:rPr>
          <w:lang w:eastAsia="de-DE"/>
        </w:rPr>
      </w:pPr>
      <w:r>
        <w:rPr>
          <w:lang w:eastAsia="de-DE"/>
        </w:rPr>
        <w:t>L</w:t>
      </w:r>
      <w:r w:rsidR="006A5B13" w:rsidRPr="006A5B13">
        <w:rPr>
          <w:lang w:eastAsia="de-DE"/>
        </w:rPr>
        <w:t>ook</w:t>
      </w:r>
      <w:r w:rsidR="005448B8">
        <w:rPr>
          <w:lang w:eastAsia="de-DE"/>
        </w:rPr>
        <w:t xml:space="preserve"> </w:t>
      </w:r>
      <w:r w:rsidR="006A5B13" w:rsidRPr="006A5B13">
        <w:rPr>
          <w:lang w:eastAsia="de-DE"/>
        </w:rPr>
        <w:t xml:space="preserve">up the value of </w:t>
      </w:r>
      <w:proofErr w:type="spellStart"/>
      <w:r w:rsidR="006A5B13" w:rsidRPr="002F1E9C">
        <w:rPr>
          <w:rStyle w:val="CodeInline"/>
        </w:rPr>
        <w:t>HttpContext.CallContextSlotName</w:t>
      </w:r>
      <w:proofErr w:type="spellEnd"/>
      <w:r>
        <w:rPr>
          <w:lang w:eastAsia="de-DE"/>
        </w:rPr>
        <w:t>—</w:t>
      </w:r>
      <w:r w:rsidR="006A5B13" w:rsidRPr="006A5B13">
        <w:rPr>
          <w:lang w:eastAsia="de-DE"/>
        </w:rPr>
        <w:t>if</w:t>
      </w:r>
      <w:r>
        <w:rPr>
          <w:lang w:eastAsia="de-DE"/>
        </w:rPr>
        <w:t xml:space="preserve"> </w:t>
      </w:r>
      <w:r w:rsidR="006A5B13" w:rsidRPr="006A5B13">
        <w:rPr>
          <w:lang w:eastAsia="de-DE"/>
        </w:rPr>
        <w:t>it exists</w:t>
      </w:r>
      <w:r>
        <w:rPr>
          <w:lang w:eastAsia="de-DE"/>
        </w:rPr>
        <w:t xml:space="preserve">—to </w:t>
      </w:r>
      <w:r w:rsidR="000C6D10">
        <w:rPr>
          <w:lang w:eastAsia="de-DE"/>
        </w:rPr>
        <w:t>find</w:t>
      </w:r>
      <w:r w:rsidR="006A5B13" w:rsidRPr="006A5B13">
        <w:rPr>
          <w:lang w:eastAsia="de-DE"/>
        </w:rPr>
        <w:t xml:space="preserve"> the name of the call context slot where </w:t>
      </w:r>
      <w:proofErr w:type="spellStart"/>
      <w:r w:rsidR="006A5B13" w:rsidRPr="002F1E9C">
        <w:rPr>
          <w:rStyle w:val="CodeInline"/>
        </w:rPr>
        <w:t>HttpContext.Current</w:t>
      </w:r>
      <w:proofErr w:type="spellEnd"/>
      <w:r>
        <w:rPr>
          <w:lang w:eastAsia="de-DE"/>
        </w:rPr>
        <w:t xml:space="preserve"> is </w:t>
      </w:r>
      <w:r w:rsidR="006E1728">
        <w:rPr>
          <w:lang w:eastAsia="de-DE"/>
        </w:rPr>
        <w:t>stored</w:t>
      </w:r>
      <w:r>
        <w:rPr>
          <w:lang w:eastAsia="de-DE"/>
        </w:rPr>
        <w:t xml:space="preserve">. </w:t>
      </w:r>
      <w:r w:rsidR="005448B8">
        <w:rPr>
          <w:lang w:eastAsia="de-DE"/>
        </w:rPr>
        <w:t>I</w:t>
      </w:r>
      <w:r w:rsidR="006A5B13" w:rsidRPr="006A5B13">
        <w:rPr>
          <w:lang w:eastAsia="de-DE"/>
        </w:rPr>
        <w:t>f this field isn</w:t>
      </w:r>
      <w:r>
        <w:rPr>
          <w:lang w:eastAsia="de-DE"/>
        </w:rPr>
        <w:t>’</w:t>
      </w:r>
      <w:r w:rsidR="006A5B13" w:rsidRPr="006A5B13">
        <w:rPr>
          <w:lang w:eastAsia="de-DE"/>
        </w:rPr>
        <w:t xml:space="preserve">t present, try for the original </w:t>
      </w:r>
      <w:r>
        <w:rPr>
          <w:lang w:eastAsia="de-DE"/>
        </w:rPr>
        <w:t>“</w:t>
      </w:r>
      <w:proofErr w:type="spellStart"/>
      <w:r w:rsidR="006A5B13" w:rsidRPr="006A5B13">
        <w:rPr>
          <w:lang w:eastAsia="de-DE"/>
        </w:rPr>
        <w:t>HttpContext</w:t>
      </w:r>
      <w:proofErr w:type="spellEnd"/>
      <w:r>
        <w:rPr>
          <w:lang w:eastAsia="de-DE"/>
        </w:rPr>
        <w:t>”</w:t>
      </w:r>
      <w:r w:rsidR="006A5B13" w:rsidRPr="006A5B13">
        <w:rPr>
          <w:lang w:eastAsia="de-DE"/>
        </w:rPr>
        <w:t xml:space="preserve"> slot name.</w:t>
      </w:r>
    </w:p>
    <w:p w:rsidR="00AC5985" w:rsidRDefault="006A5B13" w:rsidP="00AC5985">
      <w:pPr>
        <w:pStyle w:val="CodeFirst"/>
        <w:rPr>
          <w:lang w:eastAsia="de-DE"/>
        </w:rPr>
      </w:pPr>
      <w:r w:rsidRPr="006A5B13">
        <w:rPr>
          <w:lang w:eastAsia="de-DE"/>
        </w:rPr>
        <w:t xml:space="preserve">            FieldInfo fi = typeof(HttpContext).GetField("CallContextSlotName", bfNonPublicStatic);</w:t>
      </w:r>
    </w:p>
    <w:p w:rsidR="006A5B13" w:rsidRPr="006A5B13" w:rsidRDefault="006A5B13" w:rsidP="006A5B13">
      <w:pPr>
        <w:pStyle w:val="Code"/>
        <w:rPr>
          <w:lang w:eastAsia="de-DE"/>
        </w:rPr>
      </w:pPr>
    </w:p>
    <w:p w:rsidR="006A5B13" w:rsidRPr="00D362CD" w:rsidRDefault="006A5B13" w:rsidP="006A5B13">
      <w:pPr>
        <w:pStyle w:val="Code"/>
        <w:rPr>
          <w:lang w:eastAsia="de-DE"/>
        </w:rPr>
      </w:pPr>
      <w:r w:rsidRPr="006A5B13">
        <w:rPr>
          <w:lang w:eastAsia="de-DE"/>
        </w:rPr>
        <w:t xml:space="preserve">            </w:t>
      </w:r>
      <w:r w:rsidRPr="00D362CD">
        <w:rPr>
          <w:lang w:eastAsia="de-DE"/>
        </w:rPr>
        <w:t>if( fi != null )</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HttpContextSlotName = (string)fi.GetValue(null);</w:t>
      </w:r>
    </w:p>
    <w:p w:rsidR="006A5B13" w:rsidRPr="00D362CD" w:rsidRDefault="006A5B13" w:rsidP="006A5B13">
      <w:pPr>
        <w:pStyle w:val="Code"/>
        <w:rPr>
          <w:lang w:eastAsia="de-DE"/>
        </w:rPr>
      </w:pPr>
      <w:r w:rsidRPr="006A5B13">
        <w:rPr>
          <w:lang w:eastAsia="de-DE"/>
        </w:rPr>
        <w:t xml:space="preserve">            </w:t>
      </w:r>
      <w:r w:rsidRPr="00D362CD">
        <w:rPr>
          <w:lang w:eastAsia="de-DE"/>
        </w:rPr>
        <w:t>}</w:t>
      </w:r>
    </w:p>
    <w:p w:rsidR="006A5B13" w:rsidRPr="00D362CD" w:rsidRDefault="006A5B13" w:rsidP="006A5B13">
      <w:pPr>
        <w:pStyle w:val="Code"/>
        <w:rPr>
          <w:lang w:eastAsia="de-DE"/>
        </w:rPr>
      </w:pPr>
      <w:r w:rsidRPr="00D362CD">
        <w:rPr>
          <w:lang w:eastAsia="de-DE"/>
        </w:rPr>
        <w:t xml:space="preserve">            else</w:t>
      </w:r>
    </w:p>
    <w:p w:rsidR="006A5B13" w:rsidRPr="00D362CD" w:rsidRDefault="006A5B13" w:rsidP="006A5B13">
      <w:pPr>
        <w:pStyle w:val="Code"/>
        <w:rPr>
          <w:lang w:eastAsia="de-DE"/>
        </w:rPr>
      </w:pPr>
      <w:r w:rsidRPr="00D362CD">
        <w:rPr>
          <w:lang w:eastAsia="de-DE"/>
        </w:rPr>
        <w:t xml:space="preserve">            {</w:t>
      </w:r>
    </w:p>
    <w:p w:rsidR="006A5B13" w:rsidRPr="00D362CD" w:rsidRDefault="006A5B13" w:rsidP="006A5B13">
      <w:pPr>
        <w:pStyle w:val="Code"/>
        <w:rPr>
          <w:lang w:eastAsia="de-DE"/>
        </w:rPr>
      </w:pPr>
      <w:r w:rsidRPr="00D362CD">
        <w:rPr>
          <w:lang w:eastAsia="de-DE"/>
        </w:rPr>
        <w:t xml:space="preserve">                HttpContextSlotName = "HttpContext";</w:t>
      </w:r>
    </w:p>
    <w:p w:rsidR="006A5B13" w:rsidRPr="00D362CD" w:rsidRDefault="006A5B13" w:rsidP="006A5B13">
      <w:pPr>
        <w:pStyle w:val="Code"/>
        <w:rPr>
          <w:lang w:eastAsia="de-DE"/>
        </w:rPr>
      </w:pPr>
      <w:r w:rsidRPr="00D362CD">
        <w:rPr>
          <w:lang w:eastAsia="de-DE"/>
        </w:rPr>
        <w:t xml:space="preserve">            }</w:t>
      </w:r>
    </w:p>
    <w:p w:rsidR="006A5B13" w:rsidRPr="00D362CD" w:rsidRDefault="006A5B13" w:rsidP="006A5B13">
      <w:pPr>
        <w:pStyle w:val="Code"/>
        <w:rPr>
          <w:lang w:eastAsia="de-DE"/>
        </w:rPr>
      </w:pPr>
      <w:r w:rsidRPr="00D362CD">
        <w:rPr>
          <w:lang w:eastAsia="de-DE"/>
        </w:rPr>
        <w:t xml:space="preserve">        }</w:t>
      </w:r>
    </w:p>
    <w:p w:rsidR="006A5B13" w:rsidRPr="00D362CD" w:rsidRDefault="006A5B13" w:rsidP="006A5B13">
      <w:pPr>
        <w:pStyle w:val="Code"/>
        <w:rPr>
          <w:lang w:eastAsia="de-DE"/>
        </w:rPr>
      </w:pPr>
      <w:r w:rsidRPr="00D362CD">
        <w:rPr>
          <w:lang w:eastAsia="de-DE"/>
        </w:rPr>
        <w:t xml:space="preserve">    }</w:t>
      </w:r>
    </w:p>
    <w:p w:rsidR="006A5B13" w:rsidRPr="006A5B13" w:rsidRDefault="00AF40C3" w:rsidP="00AF40C3">
      <w:pPr>
        <w:pStyle w:val="CodeCaption"/>
      </w:pPr>
      <w:r>
        <w:t xml:space="preserve">Listing </w:t>
      </w:r>
      <w:r w:rsidR="006E1728">
        <w:t>2-</w:t>
      </w:r>
      <w:r w:rsidR="0087096D">
        <w:fldChar w:fldCharType="begin"/>
      </w:r>
      <w:r w:rsidR="0087096D">
        <w:instrText xml:space="preserve"> SEQ Listing \* ARABIC </w:instrText>
      </w:r>
      <w:r w:rsidR="0087096D">
        <w:fldChar w:fldCharType="separate"/>
      </w:r>
      <w:r w:rsidR="007D7C75">
        <w:t>18</w:t>
      </w:r>
      <w:r w:rsidR="0087096D">
        <w:fldChar w:fldCharType="end"/>
      </w:r>
      <w:r>
        <w:t xml:space="preserve">. </w:t>
      </w:r>
      <w:r w:rsidR="000042D4">
        <w:t>Implementation of the base interface to handle the incoming requests</w:t>
      </w:r>
    </w:p>
    <w:p w:rsidR="006A5B13" w:rsidRPr="006A5B13" w:rsidRDefault="006A5B13" w:rsidP="006A5B13">
      <w:pPr>
        <w:pStyle w:val="Code"/>
        <w:rPr>
          <w:lang w:eastAsia="de-DE"/>
        </w:rPr>
      </w:pPr>
      <w:r w:rsidRPr="006A5B13">
        <w:rPr>
          <w:lang w:eastAsia="de-DE"/>
        </w:rPr>
        <w:t xml:space="preserve">    class WorkRequest : IWorkRequest</w:t>
      </w:r>
    </w:p>
    <w:p w:rsidR="006A5B13" w:rsidRPr="00D362CD" w:rsidRDefault="006A5B13" w:rsidP="006A5B13">
      <w:pPr>
        <w:pStyle w:val="Code"/>
        <w:rPr>
          <w:lang w:eastAsia="de-DE"/>
        </w:rPr>
      </w:pPr>
      <w:r w:rsidRPr="006A5B13">
        <w:rPr>
          <w:lang w:eastAsia="de-DE"/>
        </w:rPr>
        <w:t xml:space="preserve">    </w:t>
      </w:r>
      <w:r w:rsidRPr="00D362CD">
        <w:rPr>
          <w:lang w:eastAsia="de-DE"/>
        </w:rPr>
        <w:t>{</w:t>
      </w:r>
    </w:p>
    <w:p w:rsidR="006A5B13" w:rsidRPr="00D362CD" w:rsidRDefault="006A5B13" w:rsidP="006A5B13">
      <w:pPr>
        <w:pStyle w:val="Code"/>
        <w:rPr>
          <w:lang w:eastAsia="de-DE"/>
        </w:rPr>
      </w:pPr>
      <w:r w:rsidRPr="00D362CD">
        <w:rPr>
          <w:lang w:eastAsia="de-DE"/>
        </w:rPr>
        <w:t xml:space="preserve">        internal const int PENDING = 0;</w:t>
      </w:r>
    </w:p>
    <w:p w:rsidR="006A5B13" w:rsidRPr="006A5B13" w:rsidRDefault="006A5B13" w:rsidP="006A5B13">
      <w:pPr>
        <w:pStyle w:val="Code"/>
        <w:rPr>
          <w:lang w:eastAsia="de-DE"/>
        </w:rPr>
      </w:pPr>
      <w:r w:rsidRPr="006A5B13">
        <w:rPr>
          <w:lang w:eastAsia="de-DE"/>
        </w:rPr>
        <w:t xml:space="preserve">        internal const int PROCESSED = 1;</w:t>
      </w:r>
    </w:p>
    <w:p w:rsidR="006A5B13" w:rsidRPr="006A5B13" w:rsidRDefault="006A5B13" w:rsidP="006A5B13">
      <w:pPr>
        <w:pStyle w:val="Code"/>
        <w:rPr>
          <w:lang w:eastAsia="de-DE"/>
        </w:rPr>
      </w:pPr>
      <w:r w:rsidRPr="006A5B13">
        <w:rPr>
          <w:lang w:eastAsia="de-DE"/>
        </w:rPr>
        <w:t xml:space="preserve">        internal const int CANCELLED = 2;</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public WorkRequest( WorkRequestDelegate cb, object arg,</w:t>
      </w:r>
      <w:r w:rsidR="002F1E9C">
        <w:rPr>
          <w:lang w:eastAsia="de-DE"/>
        </w:rPr>
        <w:t xml:space="preserve"> </w:t>
      </w:r>
      <w:r w:rsidR="002F1E9C">
        <w:rPr>
          <w:lang w:eastAsia="de-DE"/>
        </w:rPr>
        <w:sym w:font="Wingdings" w:char="F0C3"/>
      </w:r>
    </w:p>
    <w:p w:rsidR="002F1E9C" w:rsidRDefault="006A5B13" w:rsidP="006A5B13">
      <w:pPr>
        <w:pStyle w:val="Code"/>
        <w:rPr>
          <w:lang w:eastAsia="de-DE"/>
        </w:rPr>
      </w:pPr>
      <w:r w:rsidRPr="006A5B13">
        <w:rPr>
          <w:lang w:eastAsia="de-DE"/>
        </w:rPr>
        <w:t xml:space="preserve">                            </w:t>
      </w:r>
      <w:r w:rsidRPr="00D362CD">
        <w:rPr>
          <w:lang w:eastAsia="de-DE"/>
        </w:rPr>
        <w:t xml:space="preserve">bool propogateThreadPrincipal, </w:t>
      </w:r>
      <w:r w:rsidR="002F1E9C">
        <w:rPr>
          <w:lang w:eastAsia="de-DE"/>
        </w:rPr>
        <w:sym w:font="Wingdings" w:char="F0C3"/>
      </w:r>
    </w:p>
    <w:p w:rsidR="006A5B13" w:rsidRPr="00D362CD" w:rsidRDefault="002F1E9C" w:rsidP="006A5B13">
      <w:pPr>
        <w:pStyle w:val="Code"/>
        <w:rPr>
          <w:lang w:eastAsia="de-DE"/>
        </w:rPr>
      </w:pPr>
      <w:r>
        <w:rPr>
          <w:lang w:eastAsia="de-DE"/>
        </w:rPr>
        <w:t xml:space="preserve">                            </w:t>
      </w:r>
      <w:r w:rsidR="006A5B13" w:rsidRPr="00D362CD">
        <w:rPr>
          <w:lang w:eastAsia="de-DE"/>
        </w:rPr>
        <w:t>bool propogateCallContext,</w:t>
      </w:r>
      <w:r>
        <w:rPr>
          <w:lang w:eastAsia="de-DE"/>
        </w:rPr>
        <w:t xml:space="preserve"> </w:t>
      </w:r>
      <w:r>
        <w:rPr>
          <w:lang w:eastAsia="de-DE"/>
        </w:rPr>
        <w:sym w:font="Wingdings" w:char="F0C3"/>
      </w:r>
    </w:p>
    <w:p w:rsidR="006A5B13" w:rsidRPr="006A5B13" w:rsidRDefault="006A5B13" w:rsidP="006A5B13">
      <w:pPr>
        <w:pStyle w:val="Code"/>
        <w:rPr>
          <w:lang w:eastAsia="de-DE"/>
        </w:rPr>
      </w:pPr>
      <w:r w:rsidRPr="006A5B13">
        <w:rPr>
          <w:lang w:eastAsia="de-DE"/>
        </w:rPr>
        <w:t xml:space="preserve">                            bool propogateHttpContext, bool propogateCASMarkers )</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targetProc = cb;</w:t>
      </w:r>
    </w:p>
    <w:p w:rsidR="006A5B13" w:rsidRPr="006A5B13" w:rsidRDefault="006A5B13" w:rsidP="006A5B13">
      <w:pPr>
        <w:pStyle w:val="Code"/>
        <w:rPr>
          <w:lang w:eastAsia="de-DE"/>
        </w:rPr>
      </w:pPr>
      <w:r w:rsidRPr="006A5B13">
        <w:rPr>
          <w:lang w:eastAsia="de-DE"/>
        </w:rPr>
        <w:t xml:space="preserve">            procArg = arg;</w:t>
      </w:r>
    </w:p>
    <w:p w:rsidR="006A5B13" w:rsidRPr="006A5B13" w:rsidRDefault="006A5B13" w:rsidP="006A5B13">
      <w:pPr>
        <w:pStyle w:val="Code"/>
        <w:rPr>
          <w:lang w:eastAsia="de-DE"/>
        </w:rPr>
      </w:pPr>
      <w:r w:rsidRPr="006A5B13">
        <w:rPr>
          <w:lang w:eastAsia="de-DE"/>
        </w:rPr>
        <w:t xml:space="preserve">            procArgs = null;</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lastRenderedPageBreak/>
        <w:t xml:space="preserve">            Initialize( propogateThreadPrincipal, propogateCallContext,</w:t>
      </w:r>
    </w:p>
    <w:p w:rsidR="006A5B13" w:rsidRPr="00D362CD" w:rsidRDefault="006A5B13" w:rsidP="006A5B13">
      <w:pPr>
        <w:pStyle w:val="Code"/>
        <w:rPr>
          <w:lang w:eastAsia="de-DE"/>
        </w:rPr>
      </w:pPr>
      <w:r w:rsidRPr="006A5B13">
        <w:rPr>
          <w:lang w:eastAsia="de-DE"/>
        </w:rPr>
        <w:t xml:space="preserve">                        </w:t>
      </w:r>
      <w:r w:rsidRPr="00D362CD">
        <w:rPr>
          <w:lang w:eastAsia="de-DE"/>
        </w:rPr>
        <w:t>propogateHttpContext, propogateCASMarkers );</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public WorkRequest( Delegate cb, object[] args,</w:t>
      </w:r>
      <w:r w:rsidR="002F1E9C">
        <w:rPr>
          <w:lang w:eastAsia="de-DE"/>
        </w:rPr>
        <w:t xml:space="preserve"> </w:t>
      </w:r>
      <w:r w:rsidR="002F1E9C">
        <w:rPr>
          <w:lang w:eastAsia="de-DE"/>
        </w:rPr>
        <w:sym w:font="Wingdings" w:char="F0C3"/>
      </w:r>
    </w:p>
    <w:p w:rsidR="002F1E9C" w:rsidRDefault="006A5B13" w:rsidP="006A5B13">
      <w:pPr>
        <w:pStyle w:val="Code"/>
        <w:rPr>
          <w:lang w:eastAsia="de-DE"/>
        </w:rPr>
      </w:pPr>
      <w:r w:rsidRPr="006A5B13">
        <w:rPr>
          <w:lang w:eastAsia="de-DE"/>
        </w:rPr>
        <w:t xml:space="preserve">                            bool propogateThreadPrincipal, </w:t>
      </w:r>
      <w:r w:rsidR="002F1E9C">
        <w:rPr>
          <w:lang w:eastAsia="de-DE"/>
        </w:rPr>
        <w:sym w:font="Wingdings" w:char="F0C3"/>
      </w:r>
    </w:p>
    <w:p w:rsidR="006A5B13" w:rsidRPr="006A5B13" w:rsidRDefault="002F1E9C" w:rsidP="006A5B13">
      <w:pPr>
        <w:pStyle w:val="Code"/>
        <w:rPr>
          <w:lang w:eastAsia="de-DE"/>
        </w:rPr>
      </w:pPr>
      <w:r>
        <w:rPr>
          <w:lang w:eastAsia="de-DE"/>
        </w:rPr>
        <w:t xml:space="preserve">                            </w:t>
      </w:r>
      <w:r w:rsidR="006A5B13" w:rsidRPr="006A5B13">
        <w:rPr>
          <w:lang w:eastAsia="de-DE"/>
        </w:rPr>
        <w:t>bool propogateCallContext,</w:t>
      </w:r>
      <w:r>
        <w:rPr>
          <w:lang w:eastAsia="de-DE"/>
        </w:rPr>
        <w:t xml:space="preserve"> </w:t>
      </w:r>
      <w:r>
        <w:rPr>
          <w:lang w:eastAsia="de-DE"/>
        </w:rPr>
        <w:sym w:font="Wingdings" w:char="F0C3"/>
      </w:r>
    </w:p>
    <w:p w:rsidR="006A5B13" w:rsidRPr="006A5B13" w:rsidRDefault="006A5B13" w:rsidP="006A5B13">
      <w:pPr>
        <w:pStyle w:val="Code"/>
        <w:rPr>
          <w:lang w:eastAsia="de-DE"/>
        </w:rPr>
      </w:pPr>
      <w:r w:rsidRPr="006A5B13">
        <w:rPr>
          <w:lang w:eastAsia="de-DE"/>
        </w:rPr>
        <w:t xml:space="preserve">                            bool propogateHttpContext, bool propogateCASMarkers )</w:t>
      </w:r>
    </w:p>
    <w:p w:rsidR="006A5B13" w:rsidRPr="00D362CD" w:rsidRDefault="006A5B13" w:rsidP="006A5B13">
      <w:pPr>
        <w:pStyle w:val="Code"/>
        <w:rPr>
          <w:lang w:eastAsia="de-DE"/>
        </w:rPr>
      </w:pPr>
      <w:r w:rsidRPr="006A5B13">
        <w:rPr>
          <w:lang w:eastAsia="de-DE"/>
        </w:rPr>
        <w:t xml:space="preserve">        </w:t>
      </w:r>
      <w:r w:rsidRPr="00D362CD">
        <w:rPr>
          <w:lang w:eastAsia="de-DE"/>
        </w:rPr>
        <w:t>{</w:t>
      </w:r>
    </w:p>
    <w:p w:rsidR="006A5B13" w:rsidRPr="006A5B13" w:rsidRDefault="006A5B13" w:rsidP="006A5B13">
      <w:pPr>
        <w:pStyle w:val="Code"/>
        <w:rPr>
          <w:lang w:eastAsia="de-DE"/>
        </w:rPr>
      </w:pPr>
      <w:r w:rsidRPr="006A5B13">
        <w:rPr>
          <w:lang w:eastAsia="de-DE"/>
        </w:rPr>
        <w:t xml:space="preserve">            targetProc = cb;</w:t>
      </w:r>
    </w:p>
    <w:p w:rsidR="006A5B13" w:rsidRPr="006A5B13" w:rsidRDefault="006A5B13" w:rsidP="006A5B13">
      <w:pPr>
        <w:pStyle w:val="Code"/>
        <w:rPr>
          <w:lang w:eastAsia="de-DE"/>
        </w:rPr>
      </w:pPr>
      <w:r w:rsidRPr="006A5B13">
        <w:rPr>
          <w:lang w:eastAsia="de-DE"/>
        </w:rPr>
        <w:t xml:space="preserve">            procArg = null;</w:t>
      </w:r>
    </w:p>
    <w:p w:rsidR="006A5B13" w:rsidRPr="006A5B13" w:rsidRDefault="006A5B13" w:rsidP="006A5B13">
      <w:pPr>
        <w:pStyle w:val="Code"/>
        <w:rPr>
          <w:lang w:eastAsia="de-DE"/>
        </w:rPr>
      </w:pPr>
      <w:r w:rsidRPr="006A5B13">
        <w:rPr>
          <w:lang w:eastAsia="de-DE"/>
        </w:rPr>
        <w:t xml:space="preserve">            procArgs = args;</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Initialize( propogateThreadPrincipal, propogateCallContext,</w:t>
      </w:r>
    </w:p>
    <w:p w:rsidR="006A5B13" w:rsidRPr="006A5B13" w:rsidRDefault="006A5B13" w:rsidP="006A5B13">
      <w:pPr>
        <w:pStyle w:val="Code"/>
        <w:rPr>
          <w:lang w:eastAsia="de-DE"/>
        </w:rPr>
      </w:pPr>
      <w:r w:rsidRPr="006A5B13">
        <w:rPr>
          <w:lang w:eastAsia="de-DE"/>
        </w:rPr>
        <w:t xml:space="preserve">                        propogateHttpContext, propogateCASMarkers );</w:t>
      </w:r>
    </w:p>
    <w:p w:rsidR="006A5B13" w:rsidRPr="00D362CD" w:rsidRDefault="006A5B13" w:rsidP="006A5B13">
      <w:pPr>
        <w:pStyle w:val="Code"/>
        <w:rPr>
          <w:lang w:eastAsia="de-DE"/>
        </w:rPr>
      </w:pPr>
      <w:r w:rsidRPr="006A5B13">
        <w:rPr>
          <w:lang w:eastAsia="de-DE"/>
        </w:rPr>
        <w:t xml:space="preserve">        </w:t>
      </w:r>
      <w:r w:rsidRPr="00D362CD">
        <w:rPr>
          <w:lang w:eastAsia="de-DE"/>
        </w:rPr>
        <w:t>}</w:t>
      </w:r>
    </w:p>
    <w:p w:rsidR="006A5B13" w:rsidRPr="00D362CD"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void Initialize( bool propogateThreadPrincipal, bool propogateCallContext,</w:t>
      </w:r>
    </w:p>
    <w:p w:rsidR="006A5B13" w:rsidRPr="006A5B13" w:rsidRDefault="006A5B13" w:rsidP="006A5B13">
      <w:pPr>
        <w:pStyle w:val="Code"/>
        <w:rPr>
          <w:lang w:eastAsia="de-DE"/>
        </w:rPr>
      </w:pPr>
      <w:r w:rsidRPr="006A5B13">
        <w:rPr>
          <w:lang w:eastAsia="de-DE"/>
        </w:rPr>
        <w:t xml:space="preserve">                         bool propogateHttpContext, bool propogateCASMarkers )</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workingTime = </w:t>
      </w:r>
      <w:commentRangeStart w:id="27"/>
      <w:r w:rsidRPr="006A5B13">
        <w:rPr>
          <w:lang w:eastAsia="de-DE"/>
        </w:rPr>
        <w:t>timeStampStarted = DateTime.Now</w:t>
      </w:r>
      <w:commentRangeEnd w:id="27"/>
      <w:r w:rsidR="006E1728">
        <w:rPr>
          <w:rStyle w:val="Kommentarzeichen"/>
          <w:rFonts w:ascii="Times New Roman" w:hAnsi="Times New Roman"/>
          <w:noProof w:val="0"/>
        </w:rPr>
        <w:commentReference w:id="27"/>
      </w:r>
      <w:r w:rsidRPr="006A5B13">
        <w:rPr>
          <w:lang w:eastAsia="de-DE"/>
        </w:rPr>
        <w:t>;</w:t>
      </w:r>
    </w:p>
    <w:p w:rsidR="006A5B13" w:rsidRPr="006A5B13" w:rsidRDefault="006A5B13" w:rsidP="006A5B13">
      <w:pPr>
        <w:pStyle w:val="Code"/>
        <w:rPr>
          <w:lang w:eastAsia="de-DE"/>
        </w:rPr>
      </w:pPr>
      <w:r w:rsidRPr="006A5B13">
        <w:rPr>
          <w:lang w:eastAsia="de-DE"/>
        </w:rPr>
        <w:t xml:space="preserve">            threadInfo = ThreadInfo.Capture( propogateThreadPrincipal, propogateCallContext,</w:t>
      </w:r>
    </w:p>
    <w:p w:rsidR="006A5B13" w:rsidRPr="00D362CD" w:rsidRDefault="006A5B13" w:rsidP="006A5B13">
      <w:pPr>
        <w:pStyle w:val="Code"/>
        <w:rPr>
          <w:lang w:eastAsia="de-DE"/>
        </w:rPr>
      </w:pPr>
      <w:r w:rsidRPr="006A5B13">
        <w:rPr>
          <w:lang w:eastAsia="de-DE"/>
        </w:rPr>
        <w:t xml:space="preserve">                                             </w:t>
      </w:r>
      <w:r w:rsidRPr="00D362CD">
        <w:rPr>
          <w:lang w:eastAsia="de-DE"/>
        </w:rPr>
        <w:t>propogateHttpContext, propogateCASMarkers );</w:t>
      </w:r>
    </w:p>
    <w:p w:rsidR="006A5B13" w:rsidRPr="00D362CD" w:rsidRDefault="006A5B13" w:rsidP="006A5B13">
      <w:pPr>
        <w:pStyle w:val="Code"/>
        <w:rPr>
          <w:lang w:eastAsia="de-DE"/>
        </w:rPr>
      </w:pPr>
      <w:r w:rsidRPr="00D362CD">
        <w:rPr>
          <w:lang w:eastAsia="de-DE"/>
        </w:rPr>
        <w:t xml:space="preserve">        }</w:t>
      </w:r>
    </w:p>
    <w:p w:rsidR="006A5B13" w:rsidRPr="00D362CD" w:rsidRDefault="006A5B13" w:rsidP="006A5B13">
      <w:pPr>
        <w:pStyle w:val="Code"/>
        <w:rPr>
          <w:lang w:eastAsia="de-DE"/>
        </w:rPr>
      </w:pPr>
    </w:p>
    <w:p w:rsidR="006A5B13" w:rsidRPr="00D362CD" w:rsidRDefault="006A5B13" w:rsidP="006A5B13">
      <w:pPr>
        <w:pStyle w:val="Code"/>
        <w:rPr>
          <w:lang w:eastAsia="de-DE"/>
        </w:rPr>
      </w:pPr>
      <w:r w:rsidRPr="00D362CD">
        <w:rPr>
          <w:lang w:eastAsia="de-DE"/>
        </w:rPr>
        <w:t xml:space="preserve">        public bool Cancel()</w:t>
      </w:r>
    </w:p>
    <w:p w:rsidR="006A5B13" w:rsidRPr="00D362CD" w:rsidRDefault="006A5B13" w:rsidP="006A5B13">
      <w:pPr>
        <w:pStyle w:val="Code"/>
        <w:rPr>
          <w:lang w:eastAsia="de-DE"/>
        </w:rPr>
      </w:pPr>
      <w:r w:rsidRPr="00D362CD">
        <w:rPr>
          <w:lang w:eastAsia="de-DE"/>
        </w:rPr>
        <w:t xml:space="preserve">        {</w:t>
      </w:r>
    </w:p>
    <w:p w:rsidR="006A5B13" w:rsidRPr="006A5B13" w:rsidRDefault="006A5B13" w:rsidP="002F1E9C">
      <w:pPr>
        <w:pStyle w:val="BodyTextCont"/>
        <w:rPr>
          <w:noProof/>
          <w:lang w:eastAsia="de-DE"/>
        </w:rPr>
      </w:pPr>
      <w:r w:rsidRPr="006A5B13">
        <w:rPr>
          <w:noProof/>
          <w:lang w:eastAsia="de-DE"/>
        </w:rPr>
        <w:t>If the work request was pending, it</w:t>
      </w:r>
      <w:r w:rsidR="006E1728">
        <w:rPr>
          <w:noProof/>
          <w:lang w:eastAsia="de-DE"/>
        </w:rPr>
        <w:t>’</w:t>
      </w:r>
      <w:r w:rsidR="002F1E9C">
        <w:rPr>
          <w:noProof/>
          <w:lang w:eastAsia="de-DE"/>
        </w:rPr>
        <w:t xml:space="preserve">s marked as cancelled. </w:t>
      </w:r>
      <w:r w:rsidRPr="00D362CD">
        <w:rPr>
          <w:noProof/>
          <w:lang w:eastAsia="de-DE"/>
        </w:rPr>
        <w:t>Otherwise,</w:t>
      </w:r>
      <w:r w:rsidR="002F1E9C">
        <w:rPr>
          <w:noProof/>
          <w:lang w:eastAsia="de-DE"/>
        </w:rPr>
        <w:t xml:space="preserve"> </w:t>
      </w:r>
      <w:r w:rsidRPr="006A5B13">
        <w:rPr>
          <w:noProof/>
          <w:lang w:eastAsia="de-DE"/>
        </w:rPr>
        <w:t xml:space="preserve">this method was called </w:t>
      </w:r>
      <w:r w:rsidR="002F1E9C">
        <w:rPr>
          <w:noProof/>
          <w:lang w:eastAsia="de-DE"/>
        </w:rPr>
        <w:t xml:space="preserve">too late. </w:t>
      </w:r>
      <w:r w:rsidRPr="006A5B13">
        <w:rPr>
          <w:noProof/>
          <w:lang w:eastAsia="de-DE"/>
        </w:rPr>
        <w:t>Note that this call can</w:t>
      </w:r>
      <w:r w:rsidR="002F1E9C">
        <w:rPr>
          <w:noProof/>
          <w:lang w:eastAsia="de-DE"/>
        </w:rPr>
        <w:t xml:space="preserve"> </w:t>
      </w:r>
      <w:r w:rsidRPr="006A5B13">
        <w:rPr>
          <w:noProof/>
          <w:lang w:eastAsia="de-DE"/>
        </w:rPr>
        <w:t xml:space="preserve">cancel an operation without any race conditions.  </w:t>
      </w:r>
      <w:r w:rsidRPr="00D362CD">
        <w:rPr>
          <w:noProof/>
          <w:lang w:eastAsia="de-DE"/>
        </w:rPr>
        <w:t>But if the</w:t>
      </w:r>
      <w:r w:rsidR="002F1E9C">
        <w:rPr>
          <w:noProof/>
          <w:lang w:eastAsia="de-DE"/>
        </w:rPr>
        <w:t xml:space="preserve"> </w:t>
      </w:r>
      <w:r w:rsidRPr="006A5B13">
        <w:rPr>
          <w:noProof/>
          <w:lang w:eastAsia="de-DE"/>
        </w:rPr>
        <w:t>result of this test-and-set indicates the request is in the</w:t>
      </w:r>
      <w:r w:rsidR="002F1E9C">
        <w:rPr>
          <w:noProof/>
          <w:lang w:eastAsia="de-DE"/>
        </w:rPr>
        <w:t xml:space="preserve"> “</w:t>
      </w:r>
      <w:r w:rsidRPr="006A5B13">
        <w:rPr>
          <w:noProof/>
          <w:lang w:eastAsia="de-DE"/>
        </w:rPr>
        <w:t>processed</w:t>
      </w:r>
      <w:r w:rsidR="002F1E9C">
        <w:rPr>
          <w:noProof/>
          <w:lang w:eastAsia="de-DE"/>
        </w:rPr>
        <w:t>”</w:t>
      </w:r>
      <w:r w:rsidRPr="006A5B13">
        <w:rPr>
          <w:noProof/>
          <w:lang w:eastAsia="de-DE"/>
        </w:rPr>
        <w:t xml:space="preserve"> state, it might actually be about to be processed.</w:t>
      </w:r>
    </w:p>
    <w:p w:rsidR="00AC5985" w:rsidRDefault="006A5B13" w:rsidP="00AC5985">
      <w:pPr>
        <w:pStyle w:val="CodeFirst"/>
        <w:rPr>
          <w:lang w:eastAsia="de-DE"/>
        </w:rPr>
      </w:pPr>
      <w:r w:rsidRPr="006A5B13">
        <w:rPr>
          <w:lang w:eastAsia="de-DE"/>
        </w:rPr>
        <w:t xml:space="preserve">            return(Interlocked.CompareExchange(ref state, CANCELLED, PENDING) == PENDING);</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internal Delegate       targetProc;         // Function to call.</w:t>
      </w:r>
    </w:p>
    <w:p w:rsidR="006A5B13" w:rsidRPr="006A5B13" w:rsidRDefault="006A5B13" w:rsidP="006A5B13">
      <w:pPr>
        <w:pStyle w:val="Code"/>
        <w:rPr>
          <w:lang w:eastAsia="de-DE"/>
        </w:rPr>
      </w:pPr>
      <w:r w:rsidRPr="006A5B13">
        <w:rPr>
          <w:lang w:eastAsia="de-DE"/>
        </w:rPr>
        <w:t xml:space="preserve">        internal object         procArg;            // State to pass to function.</w:t>
      </w:r>
    </w:p>
    <w:p w:rsidR="006A5B13" w:rsidRPr="006A5B13" w:rsidRDefault="006A5B13" w:rsidP="006A5B13">
      <w:pPr>
        <w:pStyle w:val="Code"/>
        <w:rPr>
          <w:lang w:eastAsia="de-DE"/>
        </w:rPr>
      </w:pPr>
      <w:r w:rsidRPr="006A5B13">
        <w:rPr>
          <w:lang w:eastAsia="de-DE"/>
        </w:rPr>
        <w:t xml:space="preserve">        internal object[]       procArgs;           // Used with Delegate.DynamicInvoke.</w:t>
      </w:r>
    </w:p>
    <w:p w:rsidR="006A5B13" w:rsidRPr="006A5B13" w:rsidRDefault="006A5B13" w:rsidP="006A5B13">
      <w:pPr>
        <w:pStyle w:val="Code"/>
        <w:rPr>
          <w:lang w:eastAsia="de-DE"/>
        </w:rPr>
      </w:pPr>
      <w:r w:rsidRPr="006A5B13">
        <w:rPr>
          <w:lang w:eastAsia="de-DE"/>
        </w:rPr>
        <w:t xml:space="preserve">        internal DateTime       timeStampStarted;   // Time work request was originally enqueued (held constant).</w:t>
      </w:r>
    </w:p>
    <w:p w:rsidR="006A5B13" w:rsidRPr="006A5B13" w:rsidRDefault="006A5B13" w:rsidP="006A5B13">
      <w:pPr>
        <w:pStyle w:val="Code"/>
        <w:rPr>
          <w:lang w:eastAsia="de-DE"/>
        </w:rPr>
      </w:pPr>
      <w:r w:rsidRPr="006A5B13">
        <w:rPr>
          <w:lang w:eastAsia="de-DE"/>
        </w:rPr>
        <w:t xml:space="preserve">        internal DateTime       workingTime;        // Current timestamp used for triggering new threads (moving target).</w:t>
      </w:r>
    </w:p>
    <w:p w:rsidR="006A5B13" w:rsidRPr="006A5B13" w:rsidRDefault="006A5B13" w:rsidP="006A5B13">
      <w:pPr>
        <w:pStyle w:val="Code"/>
        <w:rPr>
          <w:lang w:eastAsia="de-DE"/>
        </w:rPr>
      </w:pPr>
      <w:r w:rsidRPr="006A5B13">
        <w:rPr>
          <w:lang w:eastAsia="de-DE"/>
        </w:rPr>
        <w:t xml:space="preserve">        internal ThreadInfo     threadInfo;         // Everything we know about a thread.</w:t>
      </w:r>
    </w:p>
    <w:p w:rsidR="006A5B13" w:rsidRPr="006A5B13" w:rsidRDefault="006A5B13" w:rsidP="006A5B13">
      <w:pPr>
        <w:pStyle w:val="Code"/>
        <w:rPr>
          <w:lang w:eastAsia="de-DE"/>
        </w:rPr>
      </w:pPr>
      <w:r w:rsidRPr="006A5B13">
        <w:rPr>
          <w:lang w:eastAsia="de-DE"/>
        </w:rPr>
        <w:t xml:space="preserve">        internal int            state = PENDING;    // The state of this particular request.</w:t>
      </w:r>
    </w:p>
    <w:p w:rsidR="006A5B13" w:rsidRPr="00D362CD" w:rsidRDefault="006A5B13" w:rsidP="006A5B13">
      <w:pPr>
        <w:pStyle w:val="Code"/>
        <w:rPr>
          <w:lang w:eastAsia="de-DE"/>
        </w:rPr>
      </w:pPr>
      <w:r w:rsidRPr="006A5B13">
        <w:rPr>
          <w:lang w:eastAsia="de-DE"/>
        </w:rPr>
        <w:t xml:space="preserve">    </w:t>
      </w:r>
      <w:r w:rsidRPr="00D362CD">
        <w:rPr>
          <w:lang w:eastAsia="de-DE"/>
        </w:rPr>
        <w:t>}</w:t>
      </w:r>
    </w:p>
    <w:p w:rsidR="006A5B13" w:rsidRPr="00D362CD" w:rsidRDefault="000042D4" w:rsidP="000042D4">
      <w:pPr>
        <w:pStyle w:val="CodeCaption"/>
      </w:pPr>
      <w:r>
        <w:t xml:space="preserve">Listing </w:t>
      </w:r>
      <w:r w:rsidR="006E1728">
        <w:t>2-</w:t>
      </w:r>
      <w:r w:rsidR="0087096D">
        <w:fldChar w:fldCharType="begin"/>
      </w:r>
      <w:r w:rsidR="0087096D">
        <w:instrText xml:space="preserve"> SEQ Listing \* ARABIC </w:instrText>
      </w:r>
      <w:r w:rsidR="0087096D">
        <w:fldChar w:fldCharType="separate"/>
      </w:r>
      <w:r w:rsidR="007D7C75">
        <w:t>19</w:t>
      </w:r>
      <w:r w:rsidR="0087096D">
        <w:fldChar w:fldCharType="end"/>
      </w:r>
      <w:r>
        <w:t>. An internal wrapper class around the pool</w:t>
      </w:r>
    </w:p>
    <w:p w:rsidR="006A5B13" w:rsidRPr="00D362CD" w:rsidRDefault="006A5B13" w:rsidP="006A5B13">
      <w:pPr>
        <w:pStyle w:val="Code"/>
        <w:rPr>
          <w:lang w:eastAsia="de-DE"/>
        </w:rPr>
      </w:pPr>
      <w:r w:rsidRPr="00D362CD">
        <w:rPr>
          <w:lang w:eastAsia="de-DE"/>
        </w:rPr>
        <w:t xml:space="preserve">    class ThreadWrapper</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ThreadPool      pool;</w:t>
      </w:r>
    </w:p>
    <w:p w:rsidR="006A5B13" w:rsidRPr="006A5B13" w:rsidRDefault="006A5B13" w:rsidP="006A5B13">
      <w:pPr>
        <w:pStyle w:val="Code"/>
        <w:rPr>
          <w:lang w:eastAsia="de-DE"/>
        </w:rPr>
      </w:pPr>
      <w:r w:rsidRPr="006A5B13">
        <w:rPr>
          <w:lang w:eastAsia="de-DE"/>
        </w:rPr>
        <w:t xml:space="preserve">        bool            isPermanent;</w:t>
      </w:r>
    </w:p>
    <w:p w:rsidR="006A5B13" w:rsidRPr="006A5B13" w:rsidRDefault="006A5B13" w:rsidP="006A5B13">
      <w:pPr>
        <w:pStyle w:val="Code"/>
        <w:rPr>
          <w:lang w:eastAsia="de-DE"/>
        </w:rPr>
      </w:pPr>
      <w:r w:rsidRPr="006A5B13">
        <w:rPr>
          <w:lang w:eastAsia="de-DE"/>
        </w:rPr>
        <w:lastRenderedPageBreak/>
        <w:t xml:space="preserve">        ThreadPriority  priority;</w:t>
      </w:r>
    </w:p>
    <w:p w:rsidR="006A5B13" w:rsidRPr="00D362CD" w:rsidRDefault="006A5B13" w:rsidP="006A5B13">
      <w:pPr>
        <w:pStyle w:val="Code"/>
        <w:rPr>
          <w:lang w:eastAsia="de-DE"/>
        </w:rPr>
      </w:pPr>
      <w:r w:rsidRPr="006A5B13">
        <w:rPr>
          <w:lang w:eastAsia="de-DE"/>
        </w:rPr>
        <w:t xml:space="preserve">        </w:t>
      </w:r>
      <w:r w:rsidRPr="00D362CD">
        <w:rPr>
          <w:lang w:eastAsia="de-DE"/>
        </w:rPr>
        <w:t>string          name;</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public ThreadWrapper( ThreadPool pool, bool isPermanent,</w:t>
      </w:r>
    </w:p>
    <w:p w:rsidR="006A5B13" w:rsidRPr="00D362CD" w:rsidRDefault="006A5B13" w:rsidP="006A5B13">
      <w:pPr>
        <w:pStyle w:val="Code"/>
        <w:rPr>
          <w:lang w:eastAsia="de-DE"/>
        </w:rPr>
      </w:pPr>
      <w:r w:rsidRPr="006A5B13">
        <w:rPr>
          <w:lang w:eastAsia="de-DE"/>
        </w:rPr>
        <w:t xml:space="preserve">                              </w:t>
      </w:r>
      <w:r w:rsidRPr="00D362CD">
        <w:rPr>
          <w:lang w:eastAsia="de-DE"/>
        </w:rPr>
        <w:t>ThreadPriority priority, string name )</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this.pool = pool;</w:t>
      </w:r>
    </w:p>
    <w:p w:rsidR="006A5B13" w:rsidRPr="006A5B13" w:rsidRDefault="006A5B13" w:rsidP="006A5B13">
      <w:pPr>
        <w:pStyle w:val="Code"/>
        <w:rPr>
          <w:lang w:eastAsia="de-DE"/>
        </w:rPr>
      </w:pPr>
      <w:r w:rsidRPr="006A5B13">
        <w:rPr>
          <w:lang w:eastAsia="de-DE"/>
        </w:rPr>
        <w:t xml:space="preserve">            this.isPermanent = isPermanent;</w:t>
      </w:r>
    </w:p>
    <w:p w:rsidR="006A5B13" w:rsidRPr="006A5B13" w:rsidRDefault="006A5B13" w:rsidP="006A5B13">
      <w:pPr>
        <w:pStyle w:val="Code"/>
        <w:rPr>
          <w:lang w:eastAsia="de-DE"/>
        </w:rPr>
      </w:pPr>
      <w:r w:rsidRPr="006A5B13">
        <w:rPr>
          <w:lang w:eastAsia="de-DE"/>
        </w:rPr>
        <w:t xml:space="preserve">            this.priority = priority;</w:t>
      </w:r>
    </w:p>
    <w:p w:rsidR="006A5B13" w:rsidRPr="006A5B13" w:rsidRDefault="006A5B13" w:rsidP="006A5B13">
      <w:pPr>
        <w:pStyle w:val="Code"/>
        <w:rPr>
          <w:lang w:eastAsia="de-DE"/>
        </w:rPr>
      </w:pPr>
      <w:r w:rsidRPr="006A5B13">
        <w:rPr>
          <w:lang w:eastAsia="de-DE"/>
        </w:rPr>
        <w:t xml:space="preserve">            this.name = name;</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lock( pool )</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 Update the total # of threads in the pool.</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pool.currentThreadCount++;</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public void Start()</w:t>
      </w:r>
    </w:p>
    <w:p w:rsidR="006A5B13" w:rsidRPr="00D362CD" w:rsidRDefault="006A5B13" w:rsidP="006A5B13">
      <w:pPr>
        <w:pStyle w:val="Code"/>
        <w:rPr>
          <w:lang w:eastAsia="de-DE"/>
        </w:rPr>
      </w:pPr>
      <w:r w:rsidRPr="006A5B13">
        <w:rPr>
          <w:lang w:eastAsia="de-DE"/>
        </w:rPr>
        <w:t xml:space="preserve">        </w:t>
      </w:r>
      <w:r w:rsidRPr="00D362CD">
        <w:rPr>
          <w:lang w:eastAsia="de-DE"/>
        </w:rPr>
        <w:t>{</w:t>
      </w:r>
    </w:p>
    <w:p w:rsidR="006A5B13" w:rsidRPr="006A5B13" w:rsidRDefault="006A5B13" w:rsidP="006A5B13">
      <w:pPr>
        <w:pStyle w:val="Code"/>
        <w:rPr>
          <w:lang w:eastAsia="de-DE"/>
        </w:rPr>
      </w:pPr>
      <w:r w:rsidRPr="006A5B13">
        <w:rPr>
          <w:lang w:eastAsia="de-DE"/>
        </w:rPr>
        <w:t xml:space="preserve">            Thread t = new Thread(new ThreadStart(ThreadProc));</w:t>
      </w:r>
    </w:p>
    <w:p w:rsidR="006A5B13" w:rsidRPr="00D362CD" w:rsidRDefault="006A5B13" w:rsidP="006A5B13">
      <w:pPr>
        <w:pStyle w:val="Code"/>
        <w:rPr>
          <w:lang w:eastAsia="de-DE"/>
        </w:rPr>
      </w:pPr>
      <w:r w:rsidRPr="006A5B13">
        <w:rPr>
          <w:lang w:eastAsia="de-DE"/>
        </w:rPr>
        <w:t xml:space="preserve">            </w:t>
      </w:r>
      <w:r w:rsidRPr="00D362CD">
        <w:rPr>
          <w:lang w:eastAsia="de-DE"/>
        </w:rPr>
        <w:t>t.ApartmentState = ApartmentState.MTA;</w:t>
      </w:r>
    </w:p>
    <w:p w:rsidR="006A5B13" w:rsidRPr="006A5B13" w:rsidRDefault="006A5B13" w:rsidP="006A5B13">
      <w:pPr>
        <w:pStyle w:val="Code"/>
        <w:rPr>
          <w:lang w:eastAsia="de-DE"/>
        </w:rPr>
      </w:pPr>
      <w:r w:rsidRPr="006A5B13">
        <w:rPr>
          <w:lang w:eastAsia="de-DE"/>
        </w:rPr>
        <w:t xml:space="preserve">            t.Name = name;</w:t>
      </w:r>
    </w:p>
    <w:p w:rsidR="006A5B13" w:rsidRPr="006A5B13" w:rsidRDefault="006A5B13" w:rsidP="006A5B13">
      <w:pPr>
        <w:pStyle w:val="Code"/>
        <w:rPr>
          <w:lang w:eastAsia="de-DE"/>
        </w:rPr>
      </w:pPr>
      <w:r w:rsidRPr="006A5B13">
        <w:rPr>
          <w:lang w:eastAsia="de-DE"/>
        </w:rPr>
        <w:t xml:space="preserve">            t.Priority = priority;</w:t>
      </w:r>
    </w:p>
    <w:p w:rsidR="006A5B13" w:rsidRPr="006A5B13" w:rsidRDefault="006A5B13" w:rsidP="006A5B13">
      <w:pPr>
        <w:pStyle w:val="Code"/>
        <w:rPr>
          <w:lang w:eastAsia="de-DE"/>
        </w:rPr>
      </w:pPr>
      <w:r w:rsidRPr="006A5B13">
        <w:rPr>
          <w:lang w:eastAsia="de-DE"/>
        </w:rPr>
        <w:t xml:space="preserve">            t.IsBackground = pool.useBackgroundThreads;</w:t>
      </w:r>
    </w:p>
    <w:p w:rsidR="006A5B13" w:rsidRPr="006A5B13" w:rsidRDefault="006A5B13" w:rsidP="006A5B13">
      <w:pPr>
        <w:pStyle w:val="Code"/>
        <w:rPr>
          <w:lang w:eastAsia="de-DE"/>
        </w:rPr>
      </w:pPr>
      <w:r w:rsidRPr="006A5B13">
        <w:rPr>
          <w:lang w:eastAsia="de-DE"/>
        </w:rPr>
        <w:t xml:space="preserve">            t.Start();</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void ThreadProc()</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bool done = false;</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while( !done )</w:t>
      </w:r>
    </w:p>
    <w:p w:rsidR="006A5B13" w:rsidRPr="00D362CD" w:rsidRDefault="006A5B13" w:rsidP="006A5B13">
      <w:pPr>
        <w:pStyle w:val="Code"/>
        <w:rPr>
          <w:lang w:eastAsia="de-DE"/>
        </w:rPr>
      </w:pPr>
      <w:r w:rsidRPr="006A5B13">
        <w:rPr>
          <w:lang w:eastAsia="de-DE"/>
        </w:rPr>
        <w:t xml:space="preserve">            </w:t>
      </w:r>
      <w:r w:rsidRPr="00D362CD">
        <w:rPr>
          <w:lang w:eastAsia="de-DE"/>
        </w:rPr>
        <w:t>{</w:t>
      </w:r>
    </w:p>
    <w:p w:rsidR="006A5B13" w:rsidRPr="00D362CD" w:rsidRDefault="006A5B13" w:rsidP="006A5B13">
      <w:pPr>
        <w:pStyle w:val="Code"/>
        <w:rPr>
          <w:lang w:eastAsia="de-DE"/>
        </w:rPr>
      </w:pPr>
      <w:r w:rsidRPr="00D362CD">
        <w:rPr>
          <w:lang w:eastAsia="de-DE"/>
        </w:rPr>
        <w:t xml:space="preserve">                WorkRequest wr = null;</w:t>
      </w:r>
    </w:p>
    <w:p w:rsidR="006A5B13" w:rsidRPr="006A5B13" w:rsidRDefault="006A5B13" w:rsidP="006A5B13">
      <w:pPr>
        <w:pStyle w:val="Code"/>
        <w:rPr>
          <w:lang w:eastAsia="de-DE"/>
        </w:rPr>
      </w:pPr>
      <w:r w:rsidRPr="006A5B13">
        <w:rPr>
          <w:lang w:eastAsia="de-DE"/>
        </w:rPr>
        <w:t xml:space="preserve">                ThreadWrapper newThread = null;</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lock( pool )</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2F1E9C">
      <w:pPr>
        <w:pStyle w:val="BodyTextCont"/>
        <w:rPr>
          <w:noProof/>
          <w:lang w:eastAsia="de-DE"/>
        </w:rPr>
      </w:pPr>
      <w:r w:rsidRPr="006A5B13">
        <w:rPr>
          <w:noProof/>
          <w:lang w:eastAsia="de-DE"/>
        </w:rPr>
        <w:t>As long as the request queue is empty and a shutdown hasn</w:t>
      </w:r>
      <w:r w:rsidR="002F1E9C">
        <w:rPr>
          <w:noProof/>
          <w:lang w:eastAsia="de-DE"/>
        </w:rPr>
        <w:t>’</w:t>
      </w:r>
      <w:r w:rsidRPr="006A5B13">
        <w:rPr>
          <w:noProof/>
          <w:lang w:eastAsia="de-DE"/>
        </w:rPr>
        <w:t>t</w:t>
      </w:r>
      <w:r w:rsidR="002F1E9C">
        <w:rPr>
          <w:noProof/>
          <w:lang w:eastAsia="de-DE"/>
        </w:rPr>
        <w:t xml:space="preserve"> </w:t>
      </w:r>
      <w:r w:rsidRPr="006A5B13">
        <w:rPr>
          <w:noProof/>
          <w:lang w:eastAsia="de-DE"/>
        </w:rPr>
        <w:t>been initiated, wait for a new work request to arrive.</w:t>
      </w:r>
    </w:p>
    <w:p w:rsidR="00AC5985" w:rsidRDefault="006A5B13" w:rsidP="00AC5985">
      <w:pPr>
        <w:pStyle w:val="CodeFirst"/>
        <w:rPr>
          <w:lang w:eastAsia="de-DE"/>
        </w:rPr>
      </w:pPr>
      <w:r w:rsidRPr="00D362CD">
        <w:rPr>
          <w:lang w:eastAsia="de-DE"/>
        </w:rPr>
        <w:t xml:space="preserve">                    bool timedOut = false;</w:t>
      </w:r>
    </w:p>
    <w:p w:rsidR="006A5B13" w:rsidRPr="00D362CD"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while( !pool.stopInProgress &amp;&amp; !timedOut &amp;&amp; (pool.requestQueue.Count == 0) )</w:t>
      </w:r>
    </w:p>
    <w:p w:rsidR="006A5B13" w:rsidRPr="006A5B13" w:rsidRDefault="006A5B13" w:rsidP="006A5B13">
      <w:pPr>
        <w:pStyle w:val="Code"/>
        <w:rPr>
          <w:lang w:eastAsia="de-DE"/>
        </w:rPr>
      </w:pPr>
      <w:r w:rsidRPr="006A5B13">
        <w:rPr>
          <w:lang w:eastAsia="de-DE"/>
        </w:rPr>
        <w:t xml:space="preserve">                    {</w:t>
      </w:r>
    </w:p>
    <w:p w:rsidR="006A5B13" w:rsidRPr="00D362CD" w:rsidRDefault="006A5B13" w:rsidP="006A5B13">
      <w:pPr>
        <w:pStyle w:val="Code"/>
        <w:rPr>
          <w:lang w:eastAsia="de-DE"/>
        </w:rPr>
      </w:pPr>
      <w:r w:rsidRPr="006A5B13">
        <w:rPr>
          <w:lang w:eastAsia="de-DE"/>
        </w:rPr>
        <w:t xml:space="preserve">                        if( !Monitor.Wait(pool, (isPermanent ? </w:t>
      </w:r>
      <w:r w:rsidRPr="00D362CD">
        <w:rPr>
          <w:lang w:eastAsia="de-DE"/>
        </w:rPr>
        <w:t>Timeout.Infinite : pool.decayTime)) )</w:t>
      </w:r>
    </w:p>
    <w:p w:rsidR="006A5B13" w:rsidRPr="00D362CD" w:rsidRDefault="006A5B13" w:rsidP="006A5B13">
      <w:pPr>
        <w:pStyle w:val="Code"/>
        <w:rPr>
          <w:lang w:eastAsia="de-DE"/>
        </w:rPr>
      </w:pPr>
      <w:r w:rsidRPr="00D362CD">
        <w:rPr>
          <w:lang w:eastAsia="de-DE"/>
        </w:rPr>
        <w:t xml:space="preserve">                        {</w:t>
      </w:r>
    </w:p>
    <w:p w:rsidR="006A5B13" w:rsidRPr="006A5B13" w:rsidRDefault="006A5B13" w:rsidP="002F1E9C">
      <w:pPr>
        <w:pStyle w:val="BodyTextCont"/>
        <w:rPr>
          <w:noProof/>
          <w:lang w:eastAsia="de-DE"/>
        </w:rPr>
      </w:pPr>
      <w:r w:rsidRPr="006A5B13">
        <w:rPr>
          <w:noProof/>
          <w:lang w:eastAsia="de-DE"/>
        </w:rPr>
        <w:t>Timed out waiting for something to do.  Only dynamically created</w:t>
      </w:r>
      <w:r w:rsidR="002F1E9C">
        <w:rPr>
          <w:noProof/>
          <w:lang w:eastAsia="de-DE"/>
        </w:rPr>
        <w:t xml:space="preserve"> </w:t>
      </w:r>
      <w:r w:rsidRPr="006A5B13">
        <w:rPr>
          <w:noProof/>
          <w:lang w:eastAsia="de-DE"/>
        </w:rPr>
        <w:t xml:space="preserve">threads will </w:t>
      </w:r>
      <w:r w:rsidR="005448B8">
        <w:rPr>
          <w:noProof/>
          <w:lang w:eastAsia="de-DE"/>
        </w:rPr>
        <w:t>reach this point</w:t>
      </w:r>
      <w:r w:rsidRPr="006A5B13">
        <w:rPr>
          <w:noProof/>
          <w:lang w:eastAsia="de-DE"/>
        </w:rPr>
        <w:t>, so bail out.</w:t>
      </w:r>
    </w:p>
    <w:p w:rsidR="006A5B13" w:rsidRPr="00D362CD" w:rsidRDefault="006A5B13" w:rsidP="006A5B13">
      <w:pPr>
        <w:pStyle w:val="Code"/>
        <w:rPr>
          <w:lang w:eastAsia="de-DE"/>
        </w:rPr>
      </w:pPr>
      <w:r w:rsidRPr="006A5B13">
        <w:rPr>
          <w:lang w:eastAsia="de-DE"/>
        </w:rPr>
        <w:lastRenderedPageBreak/>
        <w:t xml:space="preserve">                            </w:t>
      </w:r>
      <w:r w:rsidRPr="00D362CD">
        <w:rPr>
          <w:lang w:eastAsia="de-DE"/>
        </w:rPr>
        <w:t>//</w:t>
      </w:r>
    </w:p>
    <w:p w:rsidR="006A5B13" w:rsidRPr="00D362CD" w:rsidRDefault="006A5B13" w:rsidP="006A5B13">
      <w:pPr>
        <w:pStyle w:val="Code"/>
        <w:rPr>
          <w:lang w:eastAsia="de-DE"/>
        </w:rPr>
      </w:pPr>
      <w:r w:rsidRPr="00D362CD">
        <w:rPr>
          <w:lang w:eastAsia="de-DE"/>
        </w:rPr>
        <w:t xml:space="preserve">                            timedOut = true;</w:t>
      </w:r>
    </w:p>
    <w:p w:rsidR="006A5B13" w:rsidRPr="00D362CD" w:rsidRDefault="006A5B13" w:rsidP="006A5B13">
      <w:pPr>
        <w:pStyle w:val="Code"/>
        <w:rPr>
          <w:lang w:eastAsia="de-DE"/>
        </w:rPr>
      </w:pPr>
      <w:r w:rsidRPr="00D362CD">
        <w:rPr>
          <w:lang w:eastAsia="de-DE"/>
        </w:rPr>
        <w:t xml:space="preserve">                        }</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p>
    <w:p w:rsidR="006A5B13" w:rsidRPr="006A5B13" w:rsidRDefault="002F1E9C" w:rsidP="002F1E9C">
      <w:pPr>
        <w:pStyle w:val="BodyTextCont"/>
        <w:rPr>
          <w:noProof/>
          <w:lang w:eastAsia="de-DE"/>
        </w:rPr>
      </w:pPr>
      <w:r>
        <w:rPr>
          <w:noProof/>
          <w:lang w:eastAsia="de-DE"/>
        </w:rPr>
        <w:t>T</w:t>
      </w:r>
      <w:r w:rsidR="006A5B13" w:rsidRPr="006A5B13">
        <w:rPr>
          <w:noProof/>
          <w:lang w:eastAsia="de-DE"/>
        </w:rPr>
        <w:t xml:space="preserve">he loop above </w:t>
      </w:r>
      <w:r>
        <w:rPr>
          <w:noProof/>
          <w:lang w:eastAsia="de-DE"/>
        </w:rPr>
        <w:t xml:space="preserve">exited </w:t>
      </w:r>
      <w:r w:rsidR="006A5B13" w:rsidRPr="006A5B13">
        <w:rPr>
          <w:noProof/>
          <w:lang w:eastAsia="de-DE"/>
        </w:rPr>
        <w:t>because one of the following conditions</w:t>
      </w:r>
      <w:r>
        <w:rPr>
          <w:noProof/>
          <w:lang w:eastAsia="de-DE"/>
        </w:rPr>
        <w:t xml:space="preserve"> </w:t>
      </w:r>
      <w:r w:rsidR="006A5B13" w:rsidRPr="006A5B13">
        <w:rPr>
          <w:noProof/>
          <w:lang w:eastAsia="de-DE"/>
        </w:rPr>
        <w:t>was met:</w:t>
      </w:r>
    </w:p>
    <w:p w:rsidR="006A5B13" w:rsidRPr="006A5B13" w:rsidRDefault="002F1E9C" w:rsidP="002F1E9C">
      <w:pPr>
        <w:pStyle w:val="BulletFirst"/>
        <w:rPr>
          <w:noProof/>
          <w:lang w:eastAsia="de-DE"/>
        </w:rPr>
      </w:pPr>
      <w:r>
        <w:rPr>
          <w:noProof/>
          <w:lang w:eastAsia="de-DE"/>
        </w:rPr>
        <w:t>*</w:t>
      </w:r>
      <w:r>
        <w:rPr>
          <w:noProof/>
          <w:lang w:eastAsia="de-DE"/>
        </w:rPr>
        <w:tab/>
      </w:r>
      <w:r w:rsidR="006A5B13" w:rsidRPr="006A5B13">
        <w:rPr>
          <w:noProof/>
          <w:lang w:eastAsia="de-DE"/>
        </w:rPr>
        <w:t>ThreadPool.Stop was called to initiate a shutdown.</w:t>
      </w:r>
    </w:p>
    <w:p w:rsidR="006A5B13" w:rsidRPr="006A5B13" w:rsidRDefault="002F1E9C" w:rsidP="002F1E9C">
      <w:pPr>
        <w:pStyle w:val="Bullet"/>
        <w:rPr>
          <w:noProof/>
          <w:lang w:eastAsia="de-DE"/>
        </w:rPr>
      </w:pPr>
      <w:r>
        <w:rPr>
          <w:noProof/>
          <w:lang w:eastAsia="de-DE"/>
        </w:rPr>
        <w:t>*</w:t>
      </w:r>
      <w:r>
        <w:rPr>
          <w:noProof/>
          <w:lang w:eastAsia="de-DE"/>
        </w:rPr>
        <w:tab/>
      </w:r>
      <w:r w:rsidR="006A5B13" w:rsidRPr="006A5B13">
        <w:rPr>
          <w:noProof/>
          <w:lang w:eastAsia="de-DE"/>
        </w:rPr>
        <w:t>A dynamic thread timed out waiting for a work request to arrive.</w:t>
      </w:r>
    </w:p>
    <w:p w:rsidR="006A5B13" w:rsidRPr="006A5B13" w:rsidRDefault="002F1E9C" w:rsidP="002F1E9C">
      <w:pPr>
        <w:pStyle w:val="BulletLast"/>
        <w:rPr>
          <w:noProof/>
          <w:lang w:eastAsia="de-DE"/>
        </w:rPr>
      </w:pPr>
      <w:r>
        <w:rPr>
          <w:noProof/>
          <w:lang w:eastAsia="de-DE"/>
        </w:rPr>
        <w:t>*</w:t>
      </w:r>
      <w:r>
        <w:rPr>
          <w:noProof/>
          <w:lang w:eastAsia="de-DE"/>
        </w:rPr>
        <w:tab/>
      </w:r>
      <w:r w:rsidR="006A5B13" w:rsidRPr="006A5B13">
        <w:rPr>
          <w:noProof/>
          <w:lang w:eastAsia="de-DE"/>
        </w:rPr>
        <w:t xml:space="preserve">There </w:t>
      </w:r>
      <w:r w:rsidR="005448B8">
        <w:rPr>
          <w:noProof/>
          <w:lang w:eastAsia="de-DE"/>
        </w:rPr>
        <w:t>were</w:t>
      </w:r>
      <w:r w:rsidR="005448B8" w:rsidRPr="006A5B13">
        <w:rPr>
          <w:noProof/>
          <w:lang w:eastAsia="de-DE"/>
        </w:rPr>
        <w:t xml:space="preserve"> </w:t>
      </w:r>
      <w:r w:rsidR="006A5B13" w:rsidRPr="006A5B13">
        <w:rPr>
          <w:noProof/>
          <w:lang w:eastAsia="de-DE"/>
        </w:rPr>
        <w:t>items in the work queue to process.</w:t>
      </w:r>
    </w:p>
    <w:p w:rsidR="006A5B13" w:rsidRPr="006A5B13" w:rsidRDefault="006A5B13" w:rsidP="002F1E9C">
      <w:pPr>
        <w:pStyle w:val="BodyTextCont"/>
        <w:rPr>
          <w:noProof/>
          <w:lang w:eastAsia="de-DE"/>
        </w:rPr>
      </w:pPr>
      <w:r w:rsidRPr="006A5B13">
        <w:rPr>
          <w:noProof/>
          <w:lang w:eastAsia="de-DE"/>
        </w:rPr>
        <w:t xml:space="preserve">If the loop </w:t>
      </w:r>
      <w:r w:rsidR="002F1E9C">
        <w:rPr>
          <w:noProof/>
          <w:lang w:eastAsia="de-DE"/>
        </w:rPr>
        <w:t xml:space="preserve">exited </w:t>
      </w:r>
      <w:r w:rsidRPr="006A5B13">
        <w:rPr>
          <w:noProof/>
          <w:lang w:eastAsia="de-DE"/>
        </w:rPr>
        <w:t>because there</w:t>
      </w:r>
      <w:r w:rsidR="002F1E9C">
        <w:rPr>
          <w:noProof/>
          <w:lang w:eastAsia="de-DE"/>
        </w:rPr>
        <w:t xml:space="preserve"> </w:t>
      </w:r>
      <w:r w:rsidR="005448B8">
        <w:rPr>
          <w:noProof/>
          <w:lang w:eastAsia="de-DE"/>
        </w:rPr>
        <w:t>was</w:t>
      </w:r>
      <w:r w:rsidR="005448B8" w:rsidRPr="006A5B13">
        <w:rPr>
          <w:noProof/>
          <w:lang w:eastAsia="de-DE"/>
        </w:rPr>
        <w:t xml:space="preserve"> </w:t>
      </w:r>
      <w:r w:rsidRPr="006A5B13">
        <w:rPr>
          <w:noProof/>
          <w:lang w:eastAsia="de-DE"/>
        </w:rPr>
        <w:t xml:space="preserve">work to be done, </w:t>
      </w:r>
      <w:r w:rsidR="00D466CA">
        <w:rPr>
          <w:noProof/>
          <w:lang w:eastAsia="de-DE"/>
        </w:rPr>
        <w:t xml:space="preserve">this means that </w:t>
      </w:r>
      <w:r w:rsidRPr="006A5B13">
        <w:rPr>
          <w:noProof/>
          <w:lang w:eastAsia="de-DE"/>
        </w:rPr>
        <w:t xml:space="preserve">a shutdown </w:t>
      </w:r>
      <w:r w:rsidR="005448B8">
        <w:rPr>
          <w:noProof/>
          <w:lang w:eastAsia="de-DE"/>
        </w:rPr>
        <w:t>hadn’t</w:t>
      </w:r>
      <w:r w:rsidR="005448B8" w:rsidRPr="006A5B13">
        <w:rPr>
          <w:noProof/>
          <w:lang w:eastAsia="de-DE"/>
        </w:rPr>
        <w:t xml:space="preserve"> </w:t>
      </w:r>
      <w:r w:rsidRPr="006A5B13">
        <w:rPr>
          <w:noProof/>
          <w:lang w:eastAsia="de-DE"/>
        </w:rPr>
        <w:t xml:space="preserve">been initiated, and </w:t>
      </w:r>
      <w:r w:rsidR="002F1E9C">
        <w:rPr>
          <w:noProof/>
          <w:lang w:eastAsia="de-DE"/>
        </w:rPr>
        <w:t xml:space="preserve">the code </w:t>
      </w:r>
      <w:r w:rsidR="00D466CA">
        <w:rPr>
          <w:noProof/>
          <w:lang w:eastAsia="de-DE"/>
        </w:rPr>
        <w:t>wasn’t running</w:t>
      </w:r>
      <w:r w:rsidR="002F1E9C">
        <w:rPr>
          <w:noProof/>
          <w:lang w:eastAsia="de-DE"/>
        </w:rPr>
        <w:t xml:space="preserve"> in </w:t>
      </w:r>
      <w:r w:rsidRPr="006A5B13">
        <w:rPr>
          <w:noProof/>
          <w:lang w:eastAsia="de-DE"/>
        </w:rPr>
        <w:t>a dynamic thread</w:t>
      </w:r>
      <w:r w:rsidR="002F1E9C">
        <w:rPr>
          <w:noProof/>
          <w:lang w:eastAsia="de-DE"/>
        </w:rPr>
        <w:t xml:space="preserve"> </w:t>
      </w:r>
      <w:r w:rsidRPr="006A5B13">
        <w:rPr>
          <w:noProof/>
          <w:lang w:eastAsia="de-DE"/>
        </w:rPr>
        <w:t>that timed out</w:t>
      </w:r>
      <w:r w:rsidR="002F1E9C">
        <w:rPr>
          <w:noProof/>
          <w:lang w:eastAsia="de-DE"/>
        </w:rPr>
        <w:t>.</w:t>
      </w:r>
      <w:r w:rsidRPr="006A5B13">
        <w:rPr>
          <w:noProof/>
          <w:lang w:eastAsia="de-DE"/>
        </w:rPr>
        <w:t xml:space="preserve"> </w:t>
      </w:r>
      <w:r w:rsidR="005448B8">
        <w:rPr>
          <w:noProof/>
          <w:lang w:eastAsia="de-DE"/>
        </w:rPr>
        <w:t>P</w:t>
      </w:r>
      <w:r w:rsidRPr="006A5B13">
        <w:rPr>
          <w:noProof/>
          <w:lang w:eastAsia="de-DE"/>
        </w:rPr>
        <w:t>ull the request off the queue and prepare to</w:t>
      </w:r>
      <w:r w:rsidR="002F1E9C">
        <w:rPr>
          <w:noProof/>
          <w:sz w:val="24"/>
          <w:lang w:eastAsia="de-DE"/>
        </w:rPr>
        <w:t xml:space="preserve"> </w:t>
      </w:r>
      <w:r w:rsidRPr="006A5B13">
        <w:rPr>
          <w:noProof/>
          <w:lang w:eastAsia="de-DE"/>
        </w:rPr>
        <w:t>process it</w:t>
      </w:r>
      <w:r w:rsidR="005448B8">
        <w:rPr>
          <w:noProof/>
          <w:lang w:eastAsia="de-DE"/>
        </w:rPr>
        <w:t>:</w:t>
      </w:r>
    </w:p>
    <w:p w:rsidR="00AC5985" w:rsidRDefault="006A5B13" w:rsidP="00AC5985">
      <w:pPr>
        <w:pStyle w:val="CodeFirst"/>
        <w:rPr>
          <w:lang w:eastAsia="de-DE"/>
        </w:rPr>
      </w:pPr>
      <w:r w:rsidRPr="006A5B13">
        <w:rPr>
          <w:lang w:eastAsia="de-DE"/>
        </w:rPr>
        <w:t xml:space="preserve">                    if( !pool.stopInProgress &amp;&amp; </w:t>
      </w:r>
      <w:r w:rsidR="002F1E9C">
        <w:rPr>
          <w:lang w:eastAsia="de-DE"/>
        </w:rPr>
        <w:t xml:space="preserve"> </w:t>
      </w:r>
      <w:r w:rsidR="002F1E9C">
        <w:rPr>
          <w:lang w:eastAsia="de-DE"/>
        </w:rPr>
        <w:sym w:font="Wingdings" w:char="F0C3"/>
      </w:r>
    </w:p>
    <w:p w:rsidR="006A5B13" w:rsidRPr="006A5B13" w:rsidRDefault="002F1E9C" w:rsidP="006A5B13">
      <w:pPr>
        <w:pStyle w:val="Code"/>
        <w:rPr>
          <w:lang w:eastAsia="de-DE"/>
        </w:rPr>
      </w:pPr>
      <w:r>
        <w:rPr>
          <w:lang w:eastAsia="de-DE"/>
        </w:rPr>
        <w:t xml:space="preserve">                        </w:t>
      </w:r>
      <w:r w:rsidR="006A5B13" w:rsidRPr="006A5B13">
        <w:rPr>
          <w:lang w:eastAsia="de-DE"/>
        </w:rPr>
        <w:t>!timedOut &amp;&amp; (pool.requestQueue.Count &gt; 0) )</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wr = (WorkRequest)pool.requestQueue.Dequeue();</w:t>
      </w:r>
    </w:p>
    <w:p w:rsidR="006A5B13" w:rsidRPr="006A5B13" w:rsidRDefault="006A5B13" w:rsidP="006A5B13">
      <w:pPr>
        <w:pStyle w:val="Code"/>
        <w:rPr>
          <w:lang w:eastAsia="de-DE"/>
        </w:rPr>
      </w:pPr>
      <w:r w:rsidRPr="006A5B13">
        <w:rPr>
          <w:lang w:eastAsia="de-DE"/>
        </w:rPr>
        <w:t xml:space="preserve">                        Debug.Assert(wr != null);</w:t>
      </w:r>
    </w:p>
    <w:p w:rsidR="006A5B13" w:rsidRPr="006A5B13" w:rsidRDefault="006A5B13" w:rsidP="00F37F39">
      <w:pPr>
        <w:pStyle w:val="BodyTextCont"/>
        <w:rPr>
          <w:noProof/>
          <w:lang w:eastAsia="de-DE"/>
        </w:rPr>
      </w:pPr>
      <w:r w:rsidRPr="006A5B13">
        <w:rPr>
          <w:noProof/>
          <w:lang w:eastAsia="de-DE"/>
        </w:rPr>
        <w:t xml:space="preserve">Check </w:t>
      </w:r>
      <w:r w:rsidR="005448B8">
        <w:rPr>
          <w:noProof/>
          <w:lang w:eastAsia="de-DE"/>
        </w:rPr>
        <w:t>whether</w:t>
      </w:r>
      <w:r w:rsidRPr="006A5B13">
        <w:rPr>
          <w:noProof/>
          <w:lang w:eastAsia="de-DE"/>
        </w:rPr>
        <w:t xml:space="preserve"> this work request languished in the queue</w:t>
      </w:r>
      <w:r w:rsidR="002F1E9C">
        <w:rPr>
          <w:noProof/>
          <w:lang w:eastAsia="de-DE"/>
        </w:rPr>
        <w:t xml:space="preserve"> </w:t>
      </w:r>
      <w:r w:rsidR="00D466CA">
        <w:rPr>
          <w:noProof/>
          <w:lang w:eastAsia="de-DE"/>
        </w:rPr>
        <w:t>too</w:t>
      </w:r>
      <w:r w:rsidR="00D466CA" w:rsidRPr="006A5B13">
        <w:rPr>
          <w:noProof/>
          <w:lang w:eastAsia="de-DE"/>
        </w:rPr>
        <w:t xml:space="preserve"> </w:t>
      </w:r>
      <w:r w:rsidRPr="006A5B13">
        <w:rPr>
          <w:noProof/>
          <w:lang w:eastAsia="de-DE"/>
        </w:rPr>
        <w:t xml:space="preserve">long.  If it was in the queue </w:t>
      </w:r>
      <w:r w:rsidR="00D466CA">
        <w:rPr>
          <w:noProof/>
          <w:lang w:eastAsia="de-DE"/>
        </w:rPr>
        <w:t xml:space="preserve">longer </w:t>
      </w:r>
      <w:r w:rsidR="00F37F39">
        <w:rPr>
          <w:noProof/>
          <w:lang w:eastAsia="de-DE"/>
        </w:rPr>
        <w:t>than</w:t>
      </w:r>
      <w:r w:rsidRPr="006A5B13">
        <w:rPr>
          <w:noProof/>
          <w:lang w:eastAsia="de-DE"/>
        </w:rPr>
        <w:t xml:space="preserve"> the new thread trigger time, and if </w:t>
      </w:r>
      <w:r w:rsidR="00F37F39">
        <w:rPr>
          <w:noProof/>
          <w:lang w:eastAsia="de-DE"/>
        </w:rPr>
        <w:t xml:space="preserve">it </w:t>
      </w:r>
      <w:r w:rsidR="005448B8">
        <w:rPr>
          <w:noProof/>
          <w:lang w:eastAsia="de-DE"/>
        </w:rPr>
        <w:t xml:space="preserve">hadn’t </w:t>
      </w:r>
      <w:r w:rsidRPr="006A5B13">
        <w:rPr>
          <w:noProof/>
          <w:lang w:eastAsia="de-DE"/>
        </w:rPr>
        <w:t>reached the max thread count cap,</w:t>
      </w:r>
      <w:r w:rsidR="00F37F39">
        <w:rPr>
          <w:noProof/>
          <w:lang w:eastAsia="de-DE"/>
        </w:rPr>
        <w:t xml:space="preserve"> </w:t>
      </w:r>
      <w:r w:rsidRPr="006A5B13">
        <w:rPr>
          <w:noProof/>
          <w:lang w:eastAsia="de-DE"/>
        </w:rPr>
        <w:t>add a new thread to the pool.</w:t>
      </w:r>
    </w:p>
    <w:p w:rsidR="006A5B13" w:rsidRPr="006A5B13" w:rsidRDefault="006A5B13" w:rsidP="00F37F39">
      <w:pPr>
        <w:pStyle w:val="BodyTextCont"/>
        <w:rPr>
          <w:noProof/>
          <w:lang w:eastAsia="de-DE"/>
        </w:rPr>
      </w:pPr>
      <w:r w:rsidRPr="006A5B13">
        <w:rPr>
          <w:noProof/>
          <w:lang w:eastAsia="de-DE"/>
        </w:rPr>
        <w:t xml:space="preserve">If </w:t>
      </w:r>
      <w:r w:rsidR="00D466CA">
        <w:rPr>
          <w:noProof/>
          <w:lang w:eastAsia="de-DE"/>
        </w:rPr>
        <w:t xml:space="preserve">that </w:t>
      </w:r>
      <w:r w:rsidR="005448B8">
        <w:rPr>
          <w:noProof/>
          <w:lang w:eastAsia="de-DE"/>
        </w:rPr>
        <w:t>was</w:t>
      </w:r>
      <w:r w:rsidR="00D466CA">
        <w:rPr>
          <w:noProof/>
          <w:lang w:eastAsia="de-DE"/>
        </w:rPr>
        <w:t xml:space="preserve"> the case</w:t>
      </w:r>
      <w:r w:rsidR="00F37F39">
        <w:rPr>
          <w:noProof/>
          <w:lang w:eastAsia="de-DE"/>
        </w:rPr>
        <w:t>, create the new thread object and update</w:t>
      </w:r>
      <w:r w:rsidR="00F37F39">
        <w:rPr>
          <w:noProof/>
          <w:sz w:val="24"/>
          <w:lang w:eastAsia="de-DE"/>
        </w:rPr>
        <w:t xml:space="preserve"> </w:t>
      </w:r>
      <w:r w:rsidRPr="006A5B13">
        <w:rPr>
          <w:noProof/>
          <w:lang w:eastAsia="de-DE"/>
        </w:rPr>
        <w:t xml:space="preserve">the current </w:t>
      </w:r>
      <w:r w:rsidR="00F37F39">
        <w:rPr>
          <w:noProof/>
          <w:lang w:eastAsia="de-DE"/>
        </w:rPr>
        <w:t>number of threads in the pool,</w:t>
      </w:r>
      <w:r w:rsidRPr="006A5B13">
        <w:rPr>
          <w:noProof/>
          <w:lang w:eastAsia="de-DE"/>
        </w:rPr>
        <w:t xml:space="preserve"> but defer starting the new</w:t>
      </w:r>
      <w:r w:rsidR="00F37F39">
        <w:rPr>
          <w:noProof/>
          <w:lang w:eastAsia="de-DE"/>
        </w:rPr>
        <w:t xml:space="preserve"> </w:t>
      </w:r>
      <w:r w:rsidRPr="006A5B13">
        <w:rPr>
          <w:noProof/>
          <w:lang w:eastAsia="de-DE"/>
        </w:rPr>
        <w:t>thread until the lock is released.</w:t>
      </w:r>
    </w:p>
    <w:p w:rsidR="00AC5985" w:rsidRDefault="006A5B13" w:rsidP="00AC5985">
      <w:pPr>
        <w:pStyle w:val="CodeFirst"/>
        <w:rPr>
          <w:lang w:eastAsia="de-DE"/>
        </w:rPr>
      </w:pPr>
      <w:r w:rsidRPr="006A5B13">
        <w:rPr>
          <w:lang w:eastAsia="de-DE"/>
        </w:rPr>
        <w:t xml:space="preserve">                        TimeSpan requestTimeInQ =</w:t>
      </w:r>
      <w:r w:rsidR="00F37F39">
        <w:rPr>
          <w:lang w:eastAsia="de-DE"/>
        </w:rPr>
        <w:t xml:space="preserve"> </w:t>
      </w:r>
      <w:r w:rsidR="00F37F39">
        <w:rPr>
          <w:lang w:eastAsia="de-DE"/>
        </w:rPr>
        <w:sym w:font="Wingdings" w:char="F0C3"/>
      </w:r>
      <w:r w:rsidRPr="006A5B13">
        <w:rPr>
          <w:lang w:eastAsia="de-DE"/>
        </w:rPr>
        <w:t xml:space="preserve"> </w:t>
      </w:r>
    </w:p>
    <w:p w:rsidR="006A5B13" w:rsidRPr="006A5B13" w:rsidRDefault="00F37F39" w:rsidP="006A5B13">
      <w:pPr>
        <w:pStyle w:val="Code"/>
        <w:rPr>
          <w:lang w:eastAsia="de-DE"/>
        </w:rPr>
      </w:pPr>
      <w:r>
        <w:rPr>
          <w:lang w:eastAsia="de-DE"/>
        </w:rPr>
        <w:t xml:space="preserve">                                    </w:t>
      </w:r>
      <w:r w:rsidR="006A5B13" w:rsidRPr="006A5B13">
        <w:rPr>
          <w:lang w:eastAsia="de-DE"/>
        </w:rPr>
        <w:t>DateTime.Now.Subtract(wr.workingTime);</w:t>
      </w:r>
    </w:p>
    <w:p w:rsidR="006A5B13" w:rsidRPr="006A5B13" w:rsidRDefault="006A5B13" w:rsidP="006A5B13">
      <w:pPr>
        <w:pStyle w:val="Code"/>
        <w:rPr>
          <w:lang w:eastAsia="de-DE"/>
        </w:rPr>
      </w:pPr>
    </w:p>
    <w:p w:rsidR="00F37F39" w:rsidRDefault="006A5B13" w:rsidP="006A5B13">
      <w:pPr>
        <w:pStyle w:val="Code"/>
        <w:rPr>
          <w:lang w:eastAsia="de-DE"/>
        </w:rPr>
      </w:pPr>
      <w:r w:rsidRPr="006A5B13">
        <w:rPr>
          <w:lang w:eastAsia="de-DE"/>
        </w:rPr>
        <w:t xml:space="preserve">                        if( (requestTimeInQ &gt;= pool.newThreadTrigger) &amp;&amp;</w:t>
      </w:r>
      <w:r w:rsidR="00F37F39">
        <w:rPr>
          <w:lang w:eastAsia="de-DE"/>
        </w:rPr>
        <w:t xml:space="preserve"> </w:t>
      </w:r>
      <w:r w:rsidR="00F37F39">
        <w:rPr>
          <w:lang w:eastAsia="de-DE"/>
        </w:rPr>
        <w:sym w:font="Wingdings" w:char="F0C3"/>
      </w:r>
    </w:p>
    <w:p w:rsidR="006A5B13" w:rsidRPr="006A5B13" w:rsidRDefault="00F37F39" w:rsidP="006A5B13">
      <w:pPr>
        <w:pStyle w:val="Code"/>
        <w:rPr>
          <w:lang w:eastAsia="de-DE"/>
        </w:rPr>
      </w:pPr>
      <w:r>
        <w:rPr>
          <w:lang w:eastAsia="de-DE"/>
        </w:rPr>
        <w:t xml:space="preserve">                           </w:t>
      </w:r>
      <w:r w:rsidR="006A5B13" w:rsidRPr="006A5B13">
        <w:rPr>
          <w:lang w:eastAsia="de-DE"/>
        </w:rPr>
        <w:t xml:space="preserve"> (pool.currentThreadCount &lt; pool.maxThreadCount) )</w:t>
      </w:r>
    </w:p>
    <w:p w:rsidR="006A5B13" w:rsidRPr="00D362CD" w:rsidRDefault="006A5B13" w:rsidP="006A5B13">
      <w:pPr>
        <w:pStyle w:val="Code"/>
        <w:rPr>
          <w:lang w:eastAsia="de-DE"/>
        </w:rPr>
      </w:pPr>
      <w:r w:rsidRPr="006A5B13">
        <w:rPr>
          <w:lang w:eastAsia="de-DE"/>
        </w:rPr>
        <w:t xml:space="preserve">                        </w:t>
      </w:r>
      <w:r w:rsidRPr="00D362CD">
        <w:rPr>
          <w:lang w:eastAsia="de-DE"/>
        </w:rPr>
        <w:t>{</w:t>
      </w:r>
    </w:p>
    <w:p w:rsidR="006A5B13" w:rsidRPr="00D362CD" w:rsidRDefault="006A5B13" w:rsidP="00F37F39">
      <w:pPr>
        <w:pStyle w:val="BodyTextCont"/>
        <w:rPr>
          <w:noProof/>
          <w:lang w:eastAsia="de-DE"/>
        </w:rPr>
      </w:pPr>
      <w:r w:rsidRPr="006A5B13">
        <w:rPr>
          <w:noProof/>
          <w:lang w:eastAsia="de-DE"/>
        </w:rPr>
        <w:t xml:space="preserve">Note </w:t>
      </w:r>
      <w:r w:rsidR="00F37F39">
        <w:rPr>
          <w:noProof/>
          <w:lang w:eastAsia="de-DE"/>
        </w:rPr>
        <w:t>that</w:t>
      </w:r>
      <w:r w:rsidRPr="006A5B13">
        <w:rPr>
          <w:noProof/>
          <w:lang w:eastAsia="de-DE"/>
        </w:rPr>
        <w:t xml:space="preserve"> the constructor for </w:t>
      </w:r>
      <w:proofErr w:type="spellStart"/>
      <w:r w:rsidRPr="00F37F39">
        <w:rPr>
          <w:rStyle w:val="CodeInline"/>
        </w:rPr>
        <w:t>ThreadWrapper</w:t>
      </w:r>
      <w:proofErr w:type="spellEnd"/>
      <w:r w:rsidRPr="006A5B13">
        <w:rPr>
          <w:noProof/>
          <w:lang w:eastAsia="de-DE"/>
        </w:rPr>
        <w:t xml:space="preserve"> will update</w:t>
      </w:r>
      <w:r w:rsidRPr="00D362CD">
        <w:rPr>
          <w:noProof/>
          <w:lang w:eastAsia="de-DE"/>
        </w:rPr>
        <w:t xml:space="preserve"> </w:t>
      </w:r>
      <w:proofErr w:type="spellStart"/>
      <w:r w:rsidRPr="00F37F39">
        <w:rPr>
          <w:rStyle w:val="CodeInline"/>
        </w:rPr>
        <w:t>pool.currentThreadCount</w:t>
      </w:r>
      <w:proofErr w:type="spellEnd"/>
      <w:r w:rsidRPr="00D362CD">
        <w:rPr>
          <w:noProof/>
          <w:lang w:eastAsia="de-DE"/>
        </w:rPr>
        <w:t>.</w:t>
      </w:r>
    </w:p>
    <w:p w:rsidR="00AC5985" w:rsidRDefault="006A5B13" w:rsidP="00AC5985">
      <w:pPr>
        <w:pStyle w:val="CodeFirst"/>
        <w:rPr>
          <w:lang w:eastAsia="de-DE"/>
        </w:rPr>
      </w:pPr>
      <w:r w:rsidRPr="00D362CD">
        <w:rPr>
          <w:lang w:eastAsia="de-DE"/>
        </w:rPr>
        <w:t xml:space="preserve">                            newThread =</w:t>
      </w:r>
      <w:r w:rsidR="00F37F39">
        <w:rPr>
          <w:lang w:eastAsia="de-DE"/>
        </w:rPr>
        <w:t xml:space="preserve"> </w:t>
      </w:r>
      <w:r w:rsidR="00F37F39">
        <w:rPr>
          <w:lang w:eastAsia="de-DE"/>
        </w:rPr>
        <w:sym w:font="Wingdings" w:char="F0C3"/>
      </w:r>
    </w:p>
    <w:p w:rsidR="006A5B13" w:rsidRPr="006A5B13" w:rsidRDefault="006A5B13" w:rsidP="006A5B13">
      <w:pPr>
        <w:pStyle w:val="Code"/>
        <w:rPr>
          <w:lang w:eastAsia="de-DE"/>
        </w:rPr>
      </w:pPr>
      <w:r w:rsidRPr="006A5B13">
        <w:rPr>
          <w:lang w:eastAsia="de-DE"/>
        </w:rPr>
        <w:t xml:space="preserve">                                new ThreadWrapper( pool, false, priority,</w:t>
      </w:r>
      <w:r w:rsidR="00F37F39">
        <w:rPr>
          <w:lang w:eastAsia="de-DE"/>
        </w:rPr>
        <w:t xml:space="preserve"> </w:t>
      </w:r>
      <w:r w:rsidR="00F37F39">
        <w:rPr>
          <w:lang w:eastAsia="de-DE"/>
        </w:rPr>
        <w:sym w:font="Wingdings" w:char="F0C3"/>
      </w:r>
    </w:p>
    <w:p w:rsidR="00F37F39" w:rsidRDefault="006A5B13" w:rsidP="006A5B13">
      <w:pPr>
        <w:pStyle w:val="Code"/>
        <w:rPr>
          <w:lang w:eastAsia="de-DE"/>
        </w:rPr>
      </w:pPr>
      <w:r w:rsidRPr="006A5B13">
        <w:rPr>
          <w:lang w:eastAsia="de-DE"/>
        </w:rPr>
        <w:t xml:space="preserve">                                                   string.Format("{0} (dynamic)",</w:t>
      </w:r>
      <w:r w:rsidR="00F37F39">
        <w:rPr>
          <w:lang w:eastAsia="de-DE"/>
        </w:rPr>
        <w:t xml:space="preserve"> </w:t>
      </w:r>
      <w:r w:rsidR="00F37F39">
        <w:rPr>
          <w:lang w:eastAsia="de-DE"/>
        </w:rPr>
        <w:sym w:font="Wingdings" w:char="F0C3"/>
      </w:r>
      <w:r w:rsidRPr="006A5B13">
        <w:rPr>
          <w:lang w:eastAsia="de-DE"/>
        </w:rPr>
        <w:t xml:space="preserve"> </w:t>
      </w:r>
    </w:p>
    <w:p w:rsidR="006A5B13" w:rsidRPr="006A5B13" w:rsidRDefault="00F37F39" w:rsidP="006A5B13">
      <w:pPr>
        <w:pStyle w:val="Code"/>
        <w:rPr>
          <w:lang w:eastAsia="de-DE"/>
        </w:rPr>
      </w:pPr>
      <w:r>
        <w:rPr>
          <w:lang w:eastAsia="de-DE"/>
        </w:rPr>
        <w:t xml:space="preserve">                                                   </w:t>
      </w:r>
      <w:r w:rsidR="006A5B13" w:rsidRPr="006A5B13">
        <w:rPr>
          <w:lang w:eastAsia="de-DE"/>
        </w:rPr>
        <w:t>pool.threadPoolName) );</w:t>
      </w:r>
    </w:p>
    <w:p w:rsidR="006A5B13" w:rsidRPr="006A5B13" w:rsidRDefault="006A5B13" w:rsidP="00F37F39">
      <w:pPr>
        <w:pStyle w:val="BodyTextCont"/>
        <w:rPr>
          <w:noProof/>
          <w:lang w:eastAsia="de-DE"/>
        </w:rPr>
      </w:pPr>
      <w:r w:rsidRPr="006A5B13">
        <w:rPr>
          <w:noProof/>
          <w:lang w:eastAsia="de-DE"/>
        </w:rPr>
        <w:t>Since the current request we just dequeued is stale,</w:t>
      </w:r>
      <w:r w:rsidR="00F37F39">
        <w:rPr>
          <w:noProof/>
          <w:lang w:eastAsia="de-DE"/>
        </w:rPr>
        <w:t xml:space="preserve"> </w:t>
      </w:r>
      <w:r w:rsidRPr="006A5B13">
        <w:rPr>
          <w:noProof/>
          <w:lang w:eastAsia="de-DE"/>
        </w:rPr>
        <w:t>everything else behind it in the queue is also stale.</w:t>
      </w:r>
      <w:r w:rsidR="00F37F39">
        <w:rPr>
          <w:noProof/>
          <w:lang w:eastAsia="de-DE"/>
        </w:rPr>
        <w:t xml:space="preserve"> Therefore</w:t>
      </w:r>
      <w:r w:rsidR="005448B8">
        <w:rPr>
          <w:noProof/>
          <w:lang w:eastAsia="de-DE"/>
        </w:rPr>
        <w:t>,</w:t>
      </w:r>
      <w:r w:rsidRPr="006A5B13">
        <w:rPr>
          <w:noProof/>
          <w:lang w:eastAsia="de-DE"/>
        </w:rPr>
        <w:t xml:space="preserve"> reset the timestamps of the remaining pending work</w:t>
      </w:r>
      <w:r w:rsidR="00F37F39">
        <w:rPr>
          <w:noProof/>
          <w:lang w:eastAsia="de-DE"/>
        </w:rPr>
        <w:t xml:space="preserve"> </w:t>
      </w:r>
      <w:r w:rsidRPr="006A5B13">
        <w:rPr>
          <w:noProof/>
          <w:lang w:eastAsia="de-DE"/>
        </w:rPr>
        <w:t>requests so that we don</w:t>
      </w:r>
      <w:r w:rsidR="00F37F39">
        <w:rPr>
          <w:noProof/>
          <w:lang w:eastAsia="de-DE"/>
        </w:rPr>
        <w:t>’</w:t>
      </w:r>
      <w:r w:rsidRPr="006A5B13">
        <w:rPr>
          <w:noProof/>
          <w:lang w:eastAsia="de-DE"/>
        </w:rPr>
        <w:t>t start creating threads</w:t>
      </w:r>
      <w:r w:rsidR="00F37F39">
        <w:rPr>
          <w:noProof/>
          <w:lang w:eastAsia="de-DE"/>
        </w:rPr>
        <w:t xml:space="preserve"> </w:t>
      </w:r>
      <w:r w:rsidRPr="006A5B13">
        <w:rPr>
          <w:noProof/>
          <w:lang w:eastAsia="de-DE"/>
        </w:rPr>
        <w:t>for every subsequent request.</w:t>
      </w:r>
    </w:p>
    <w:p w:rsidR="00AC5985" w:rsidRDefault="006A5B13" w:rsidP="00AC5985">
      <w:pPr>
        <w:pStyle w:val="CodeFirst"/>
        <w:rPr>
          <w:lang w:eastAsia="de-DE"/>
        </w:rPr>
      </w:pPr>
      <w:r w:rsidRPr="006A5B13">
        <w:rPr>
          <w:lang w:eastAsia="de-DE"/>
        </w:rPr>
        <w:t xml:space="preserve">                            pool.ResetWorkRequestTimes();</w:t>
      </w:r>
    </w:p>
    <w:p w:rsidR="006A5B13" w:rsidRPr="00D362CD" w:rsidRDefault="006A5B13" w:rsidP="006A5B13">
      <w:pPr>
        <w:pStyle w:val="Code"/>
        <w:rPr>
          <w:lang w:eastAsia="de-DE"/>
        </w:rPr>
      </w:pPr>
      <w:r w:rsidRPr="006A5B13">
        <w:rPr>
          <w:lang w:eastAsia="de-DE"/>
        </w:rPr>
        <w:t xml:space="preserve">                        </w:t>
      </w:r>
      <w:r w:rsidRPr="00D362CD">
        <w:rPr>
          <w:lang w:eastAsia="de-DE"/>
        </w:rPr>
        <w:t>}</w:t>
      </w:r>
    </w:p>
    <w:p w:rsidR="006A5B13" w:rsidRPr="00D362CD" w:rsidRDefault="006A5B13" w:rsidP="006A5B13">
      <w:pPr>
        <w:pStyle w:val="Code"/>
        <w:rPr>
          <w:lang w:eastAsia="de-DE"/>
        </w:rPr>
      </w:pPr>
      <w:r w:rsidRPr="00D362CD">
        <w:rPr>
          <w:lang w:eastAsia="de-DE"/>
        </w:rPr>
        <w:t xml:space="preserve">                    }</w:t>
      </w:r>
    </w:p>
    <w:p w:rsidR="006A5B13" w:rsidRPr="00D362CD" w:rsidRDefault="006A5B13" w:rsidP="006A5B13">
      <w:pPr>
        <w:pStyle w:val="Code"/>
        <w:rPr>
          <w:lang w:eastAsia="de-DE"/>
        </w:rPr>
      </w:pPr>
      <w:r w:rsidRPr="00D362CD">
        <w:rPr>
          <w:lang w:eastAsia="de-DE"/>
        </w:rPr>
        <w:t xml:space="preserve">                    else</w:t>
      </w:r>
    </w:p>
    <w:p w:rsidR="006A5B13" w:rsidRPr="006A5B13" w:rsidRDefault="006A5B13" w:rsidP="006A5B13">
      <w:pPr>
        <w:pStyle w:val="Code"/>
        <w:rPr>
          <w:lang w:eastAsia="de-DE"/>
        </w:rPr>
      </w:pPr>
      <w:r w:rsidRPr="006A5B13">
        <w:rPr>
          <w:lang w:eastAsia="de-DE"/>
        </w:rPr>
        <w:t xml:space="preserve">                    {</w:t>
      </w:r>
    </w:p>
    <w:p w:rsidR="006A5B13" w:rsidRPr="006A5B13" w:rsidRDefault="00F37F39" w:rsidP="00F37F39">
      <w:pPr>
        <w:pStyle w:val="BodyTextCont"/>
        <w:rPr>
          <w:noProof/>
          <w:lang w:eastAsia="de-DE"/>
        </w:rPr>
      </w:pPr>
      <w:r>
        <w:rPr>
          <w:noProof/>
          <w:lang w:eastAsia="de-DE"/>
        </w:rPr>
        <w:lastRenderedPageBreak/>
        <w:t>Code flow s</w:t>
      </w:r>
      <w:r w:rsidR="006A5B13" w:rsidRPr="006A5B13">
        <w:rPr>
          <w:noProof/>
          <w:lang w:eastAsia="de-DE"/>
        </w:rPr>
        <w:t xml:space="preserve">hould only </w:t>
      </w:r>
      <w:r w:rsidR="005448B8">
        <w:rPr>
          <w:noProof/>
          <w:lang w:eastAsia="de-DE"/>
        </w:rPr>
        <w:t xml:space="preserve">reach this point </w:t>
      </w:r>
      <w:r w:rsidR="006A5B13" w:rsidRPr="006A5B13">
        <w:rPr>
          <w:noProof/>
          <w:lang w:eastAsia="de-DE"/>
        </w:rPr>
        <w:t>if this is a dynamic thread that</w:t>
      </w:r>
      <w:r>
        <w:rPr>
          <w:noProof/>
          <w:sz w:val="24"/>
          <w:lang w:eastAsia="de-DE"/>
        </w:rPr>
        <w:t xml:space="preserve"> </w:t>
      </w:r>
      <w:r w:rsidR="006A5B13" w:rsidRPr="006A5B13">
        <w:rPr>
          <w:noProof/>
          <w:lang w:eastAsia="de-DE"/>
        </w:rPr>
        <w:t>timed out waiting for a work request, or if the pool</w:t>
      </w:r>
      <w:r>
        <w:rPr>
          <w:noProof/>
          <w:lang w:eastAsia="de-DE"/>
        </w:rPr>
        <w:t xml:space="preserve"> </w:t>
      </w:r>
      <w:r w:rsidR="006A5B13" w:rsidRPr="006A5B13">
        <w:rPr>
          <w:noProof/>
          <w:lang w:eastAsia="de-DE"/>
        </w:rPr>
        <w:t>is shutting down.</w:t>
      </w:r>
    </w:p>
    <w:p w:rsidR="00AC5985" w:rsidRDefault="006A5B13" w:rsidP="00AC5985">
      <w:pPr>
        <w:pStyle w:val="CodeFirst"/>
        <w:rPr>
          <w:lang w:eastAsia="de-DE"/>
        </w:rPr>
      </w:pPr>
      <w:r w:rsidRPr="006A5B13">
        <w:rPr>
          <w:lang w:eastAsia="de-DE"/>
        </w:rPr>
        <w:t xml:space="preserve">                        </w:t>
      </w:r>
      <w:r w:rsidRPr="00D362CD">
        <w:rPr>
          <w:lang w:eastAsia="de-DE"/>
        </w:rPr>
        <w:t>pool.currentThreadCount--;</w:t>
      </w:r>
    </w:p>
    <w:p w:rsidR="006A5B13" w:rsidRPr="006A5B13" w:rsidRDefault="006A5B13" w:rsidP="006A5B13">
      <w:pPr>
        <w:pStyle w:val="Code"/>
        <w:rPr>
          <w:lang w:eastAsia="de-DE"/>
        </w:rPr>
      </w:pPr>
      <w:r w:rsidRPr="006A5B13">
        <w:rPr>
          <w:lang w:eastAsia="de-DE"/>
        </w:rPr>
        <w:t xml:space="preserve">                        if( pool.currentThreadCount == 0 )</w:t>
      </w:r>
    </w:p>
    <w:p w:rsidR="006A5B13" w:rsidRDefault="006A5B13" w:rsidP="006A5B13">
      <w:pPr>
        <w:pStyle w:val="Code"/>
        <w:rPr>
          <w:lang w:eastAsia="de-DE"/>
        </w:rPr>
      </w:pPr>
      <w:r w:rsidRPr="006A5B13">
        <w:rPr>
          <w:lang w:eastAsia="de-DE"/>
        </w:rPr>
        <w:t xml:space="preserve">                        {</w:t>
      </w:r>
    </w:p>
    <w:p w:rsidR="00F37F39" w:rsidRPr="006A5B13" w:rsidRDefault="00F37F39" w:rsidP="00F37F39">
      <w:pPr>
        <w:pStyle w:val="BodyTextCont"/>
        <w:rPr>
          <w:lang w:eastAsia="de-DE"/>
        </w:rPr>
      </w:pPr>
      <w:r>
        <w:rPr>
          <w:lang w:eastAsia="de-DE"/>
        </w:rPr>
        <w:t>If there is no thread running in the pool</w:t>
      </w:r>
      <w:r w:rsidR="005448B8">
        <w:rPr>
          <w:lang w:eastAsia="de-DE"/>
        </w:rPr>
        <w:t>,</w:t>
      </w:r>
      <w:r>
        <w:rPr>
          <w:lang w:eastAsia="de-DE"/>
        </w:rPr>
        <w:t xml:space="preserve"> the pool stops and this is signaled.</w:t>
      </w:r>
    </w:p>
    <w:p w:rsidR="00AC5985" w:rsidRDefault="006A5B13" w:rsidP="00AC5985">
      <w:pPr>
        <w:pStyle w:val="CodeFirst"/>
        <w:rPr>
          <w:lang w:eastAsia="de-DE"/>
        </w:rPr>
      </w:pPr>
      <w:r w:rsidRPr="006A5B13">
        <w:rPr>
          <w:lang w:eastAsia="de-DE"/>
        </w:rPr>
        <w:t xml:space="preserve">                            if( pool.Stopped != null )</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pool.Stopped();</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pool.stopCompleteEvent.Set();</w:t>
      </w:r>
    </w:p>
    <w:p w:rsidR="006A5B13" w:rsidRPr="00D362CD" w:rsidRDefault="006A5B13" w:rsidP="006A5B13">
      <w:pPr>
        <w:pStyle w:val="Code"/>
        <w:rPr>
          <w:lang w:eastAsia="de-DE"/>
        </w:rPr>
      </w:pPr>
      <w:r w:rsidRPr="006A5B13">
        <w:rPr>
          <w:lang w:eastAsia="de-DE"/>
        </w:rPr>
        <w:t xml:space="preserve">                        </w:t>
      </w:r>
      <w:r w:rsidRPr="00D362CD">
        <w:rPr>
          <w:lang w:eastAsia="de-DE"/>
        </w:rPr>
        <w:t>}</w:t>
      </w:r>
    </w:p>
    <w:p w:rsidR="006A5B13" w:rsidRPr="00D362CD" w:rsidRDefault="006A5B13" w:rsidP="006A5B13">
      <w:pPr>
        <w:pStyle w:val="Code"/>
        <w:rPr>
          <w:lang w:eastAsia="de-DE"/>
        </w:rPr>
      </w:pPr>
    </w:p>
    <w:p w:rsidR="006A5B13" w:rsidRPr="00D362CD" w:rsidRDefault="006A5B13" w:rsidP="006A5B13">
      <w:pPr>
        <w:pStyle w:val="Code"/>
        <w:rPr>
          <w:lang w:eastAsia="de-DE"/>
        </w:rPr>
      </w:pPr>
      <w:r w:rsidRPr="00D362CD">
        <w:rPr>
          <w:lang w:eastAsia="de-DE"/>
        </w:rPr>
        <w:t xml:space="preserve">                        done = true;</w:t>
      </w:r>
    </w:p>
    <w:p w:rsidR="006A5B13" w:rsidRPr="00D362CD" w:rsidRDefault="006A5B13" w:rsidP="006A5B13">
      <w:pPr>
        <w:pStyle w:val="Code"/>
        <w:rPr>
          <w:lang w:eastAsia="de-DE"/>
        </w:rPr>
      </w:pPr>
      <w:r w:rsidRPr="00D362CD">
        <w:rPr>
          <w:lang w:eastAsia="de-DE"/>
        </w:rPr>
        <w:t xml:space="preserve">                    }</w:t>
      </w:r>
    </w:p>
    <w:p w:rsidR="006A5B13" w:rsidRPr="00D362CD" w:rsidRDefault="006A5B13" w:rsidP="006A5B13">
      <w:pPr>
        <w:pStyle w:val="Code"/>
        <w:rPr>
          <w:lang w:eastAsia="de-DE"/>
        </w:rPr>
      </w:pPr>
      <w:r w:rsidRPr="00D362CD">
        <w:rPr>
          <w:lang w:eastAsia="de-DE"/>
        </w:rPr>
        <w:t xml:space="preserve">                } // lock</w:t>
      </w:r>
    </w:p>
    <w:p w:rsidR="00836088" w:rsidRDefault="00F37F39" w:rsidP="00652D1C">
      <w:pPr>
        <w:pStyle w:val="BodyTextCont"/>
        <w:rPr>
          <w:lang w:eastAsia="de-DE"/>
        </w:rPr>
      </w:pPr>
      <w:r>
        <w:rPr>
          <w:lang w:eastAsia="de-DE"/>
        </w:rPr>
        <w:t xml:space="preserve">After all this is </w:t>
      </w:r>
      <w:r w:rsidR="005448B8">
        <w:rPr>
          <w:lang w:eastAsia="de-DE"/>
        </w:rPr>
        <w:t>completed,</w:t>
      </w:r>
      <w:r>
        <w:rPr>
          <w:lang w:eastAsia="de-DE"/>
        </w:rPr>
        <w:t xml:space="preserve"> the lock is no longer required.</w:t>
      </w:r>
    </w:p>
    <w:p w:rsidR="00836088" w:rsidRDefault="006A5B13" w:rsidP="00652D1C">
      <w:pPr>
        <w:pStyle w:val="CodeFirst"/>
        <w:rPr>
          <w:lang w:eastAsia="de-DE"/>
        </w:rPr>
      </w:pPr>
      <w:r w:rsidRPr="006A5B13">
        <w:rPr>
          <w:lang w:eastAsia="de-DE"/>
        </w:rPr>
        <w:t xml:space="preserve">                if( !done &amp;&amp; (wr != null) )</w:t>
      </w:r>
    </w:p>
    <w:p w:rsidR="006A5B13" w:rsidRPr="006A5B13" w:rsidRDefault="006A5B13" w:rsidP="006A5B13">
      <w:pPr>
        <w:pStyle w:val="Code"/>
        <w:rPr>
          <w:lang w:eastAsia="de-DE"/>
        </w:rPr>
      </w:pPr>
      <w:r w:rsidRPr="006A5B13">
        <w:rPr>
          <w:lang w:eastAsia="de-DE"/>
        </w:rPr>
        <w:t xml:space="preserve">                {</w:t>
      </w:r>
    </w:p>
    <w:p w:rsidR="006A5B13" w:rsidRPr="006A5B13" w:rsidRDefault="00F37F39" w:rsidP="00F37F39">
      <w:pPr>
        <w:pStyle w:val="BodyTextCont"/>
        <w:rPr>
          <w:noProof/>
          <w:lang w:eastAsia="de-DE"/>
        </w:rPr>
      </w:pPr>
      <w:r>
        <w:rPr>
          <w:noProof/>
          <w:lang w:eastAsia="de-DE"/>
        </w:rPr>
        <w:t>Now c</w:t>
      </w:r>
      <w:r w:rsidR="006A5B13" w:rsidRPr="006A5B13">
        <w:rPr>
          <w:noProof/>
          <w:lang w:eastAsia="de-DE"/>
        </w:rPr>
        <w:t>heck to see if this request has been cancelled while</w:t>
      </w:r>
      <w:r>
        <w:rPr>
          <w:noProof/>
          <w:lang w:eastAsia="de-DE"/>
        </w:rPr>
        <w:t xml:space="preserve"> </w:t>
      </w:r>
      <w:r w:rsidR="006A5B13" w:rsidRPr="006A5B13">
        <w:rPr>
          <w:noProof/>
          <w:lang w:eastAsia="de-DE"/>
        </w:rPr>
        <w:t>stuck in the work queue.</w:t>
      </w:r>
      <w:r>
        <w:rPr>
          <w:noProof/>
          <w:lang w:eastAsia="de-DE"/>
        </w:rPr>
        <w:t xml:space="preserve"> </w:t>
      </w:r>
      <w:r w:rsidR="006A5B13" w:rsidRPr="006A5B13">
        <w:rPr>
          <w:noProof/>
          <w:lang w:eastAsia="de-DE"/>
        </w:rPr>
        <w:t>If the work request was pending, mark it processed and proceed</w:t>
      </w:r>
      <w:r>
        <w:rPr>
          <w:noProof/>
          <w:lang w:eastAsia="de-DE"/>
        </w:rPr>
        <w:t xml:space="preserve"> to handle.</w:t>
      </w:r>
      <w:r w:rsidR="006A5B13" w:rsidRPr="006A5B13">
        <w:rPr>
          <w:noProof/>
          <w:lang w:eastAsia="de-DE"/>
        </w:rPr>
        <w:t xml:space="preserve"> Otherwise, the request must have been cancelled</w:t>
      </w:r>
      <w:r>
        <w:rPr>
          <w:noProof/>
          <w:lang w:eastAsia="de-DE"/>
        </w:rPr>
        <w:t xml:space="preserve"> </w:t>
      </w:r>
      <w:r w:rsidR="006A5B13" w:rsidRPr="006A5B13">
        <w:rPr>
          <w:noProof/>
          <w:lang w:eastAsia="de-DE"/>
        </w:rPr>
        <w:t>before we plucked it off the request queue.</w:t>
      </w:r>
    </w:p>
    <w:p w:rsidR="00AC5985" w:rsidRDefault="006A5B13" w:rsidP="00AC5985">
      <w:pPr>
        <w:pStyle w:val="CodeFirst"/>
        <w:rPr>
          <w:lang w:eastAsia="de-DE"/>
        </w:rPr>
      </w:pPr>
      <w:r w:rsidRPr="006A5B13">
        <w:rPr>
          <w:lang w:eastAsia="de-DE"/>
        </w:rPr>
        <w:t xml:space="preserve">                    if( Interlocked.CompareExchange(ref wr.state,</w:t>
      </w:r>
      <w:r w:rsidR="00F37F39">
        <w:rPr>
          <w:lang w:eastAsia="de-DE"/>
        </w:rPr>
        <w:t xml:space="preserve"> </w:t>
      </w:r>
      <w:r w:rsidR="00F37F39">
        <w:rPr>
          <w:lang w:eastAsia="de-DE"/>
        </w:rPr>
        <w:sym w:font="Wingdings" w:char="F0C3"/>
      </w:r>
    </w:p>
    <w:p w:rsidR="00F37F39" w:rsidRDefault="00F37F39" w:rsidP="006A5B13">
      <w:pPr>
        <w:pStyle w:val="Code"/>
        <w:rPr>
          <w:lang w:eastAsia="de-DE"/>
        </w:rPr>
      </w:pPr>
      <w:r>
        <w:rPr>
          <w:lang w:eastAsia="de-DE"/>
        </w:rPr>
        <w:t xml:space="preserve">                        </w:t>
      </w:r>
      <w:r w:rsidR="006A5B13" w:rsidRPr="006A5B13">
        <w:rPr>
          <w:lang w:eastAsia="de-DE"/>
        </w:rPr>
        <w:t xml:space="preserve"> WorkRequest.PROCESSED, WorkRequest.PENDING) !=</w:t>
      </w:r>
      <w:r>
        <w:rPr>
          <w:lang w:eastAsia="de-DE"/>
        </w:rPr>
        <w:t xml:space="preserve"> </w:t>
      </w:r>
      <w:r>
        <w:rPr>
          <w:lang w:eastAsia="de-DE"/>
        </w:rPr>
        <w:sym w:font="Wingdings" w:char="F0C3"/>
      </w:r>
    </w:p>
    <w:p w:rsidR="006A5B13" w:rsidRPr="00F37F39" w:rsidRDefault="00F37F39" w:rsidP="006A5B13">
      <w:pPr>
        <w:pStyle w:val="Code"/>
        <w:rPr>
          <w:lang w:eastAsia="de-DE"/>
        </w:rPr>
      </w:pPr>
      <w:r>
        <w:rPr>
          <w:lang w:eastAsia="de-DE"/>
        </w:rPr>
        <w:t xml:space="preserve">                        </w:t>
      </w:r>
      <w:r w:rsidR="006A5B13" w:rsidRPr="006A5B13">
        <w:rPr>
          <w:lang w:eastAsia="de-DE"/>
        </w:rPr>
        <w:t xml:space="preserve"> </w:t>
      </w:r>
      <w:r w:rsidR="006A5B13" w:rsidRPr="00F37F39">
        <w:rPr>
          <w:lang w:eastAsia="de-DE"/>
        </w:rPr>
        <w:t>WorkRequest.PENDING )</w:t>
      </w:r>
    </w:p>
    <w:p w:rsidR="006A5B13" w:rsidRPr="00F37F39" w:rsidRDefault="006A5B13" w:rsidP="006A5B13">
      <w:pPr>
        <w:pStyle w:val="Code"/>
        <w:rPr>
          <w:lang w:eastAsia="de-DE"/>
        </w:rPr>
      </w:pPr>
      <w:r w:rsidRPr="00F37F39">
        <w:rPr>
          <w:lang w:eastAsia="de-DE"/>
        </w:rPr>
        <w:t xml:space="preserve">                    {</w:t>
      </w:r>
    </w:p>
    <w:p w:rsidR="006A5B13" w:rsidRPr="00D362CD" w:rsidRDefault="00FB7BEA" w:rsidP="00F37F39">
      <w:pPr>
        <w:pStyle w:val="BodyTextCont"/>
        <w:rPr>
          <w:noProof/>
          <w:lang w:eastAsia="de-DE"/>
        </w:rPr>
      </w:pPr>
      <w:r>
        <w:rPr>
          <w:noProof/>
          <w:lang w:eastAsia="de-DE"/>
        </w:rPr>
        <w:t>The r</w:t>
      </w:r>
      <w:r w:rsidR="006A5B13" w:rsidRPr="006A5B13">
        <w:rPr>
          <w:noProof/>
          <w:lang w:eastAsia="de-DE"/>
        </w:rPr>
        <w:t xml:space="preserve">equest was cancelled before </w:t>
      </w:r>
      <w:r w:rsidR="00F37F39">
        <w:rPr>
          <w:noProof/>
          <w:lang w:eastAsia="de-DE"/>
        </w:rPr>
        <w:t>flow</w:t>
      </w:r>
      <w:r w:rsidR="006A5B13" w:rsidRPr="006A5B13">
        <w:rPr>
          <w:noProof/>
          <w:lang w:eastAsia="de-DE"/>
        </w:rPr>
        <w:t xml:space="preserve"> could get here</w:t>
      </w:r>
      <w:r w:rsidR="00F37F39">
        <w:rPr>
          <w:noProof/>
          <w:lang w:eastAsia="de-DE"/>
        </w:rPr>
        <w:t xml:space="preserve"> and we have to b</w:t>
      </w:r>
      <w:r w:rsidR="006A5B13" w:rsidRPr="00D362CD">
        <w:rPr>
          <w:noProof/>
          <w:lang w:eastAsia="de-DE"/>
        </w:rPr>
        <w:t>ail out.</w:t>
      </w:r>
    </w:p>
    <w:p w:rsidR="00AC5985" w:rsidRDefault="006A5B13" w:rsidP="00AC5985">
      <w:pPr>
        <w:pStyle w:val="CodeFirst"/>
        <w:rPr>
          <w:lang w:eastAsia="de-DE"/>
        </w:rPr>
      </w:pPr>
      <w:r w:rsidRPr="00D362CD">
        <w:rPr>
          <w:lang w:eastAsia="de-DE"/>
        </w:rPr>
        <w:t xml:space="preserve">                        continue;</w:t>
      </w:r>
    </w:p>
    <w:p w:rsidR="006A5B13" w:rsidRPr="00D362CD" w:rsidRDefault="006A5B13" w:rsidP="006A5B13">
      <w:pPr>
        <w:pStyle w:val="Code"/>
        <w:rPr>
          <w:lang w:eastAsia="de-DE"/>
        </w:rPr>
      </w:pPr>
      <w:r w:rsidRPr="00D362CD">
        <w:rPr>
          <w:lang w:eastAsia="de-DE"/>
        </w:rPr>
        <w:t xml:space="preserve">                    }</w:t>
      </w:r>
    </w:p>
    <w:p w:rsidR="006A5B13" w:rsidRPr="00D362CD" w:rsidRDefault="006A5B13" w:rsidP="006A5B13">
      <w:pPr>
        <w:pStyle w:val="Code"/>
        <w:rPr>
          <w:lang w:eastAsia="de-DE"/>
        </w:rPr>
      </w:pPr>
    </w:p>
    <w:p w:rsidR="006A5B13" w:rsidRPr="00D362CD" w:rsidRDefault="006A5B13" w:rsidP="006A5B13">
      <w:pPr>
        <w:pStyle w:val="Code"/>
        <w:rPr>
          <w:lang w:eastAsia="de-DE"/>
        </w:rPr>
      </w:pPr>
      <w:r w:rsidRPr="00D362CD">
        <w:rPr>
          <w:lang w:eastAsia="de-DE"/>
        </w:rPr>
        <w:t xml:space="preserve">                    if( newThread != null )</w:t>
      </w:r>
    </w:p>
    <w:p w:rsidR="006A5B13" w:rsidRPr="006A5B13" w:rsidRDefault="006A5B13" w:rsidP="006A5B13">
      <w:pPr>
        <w:pStyle w:val="Code"/>
        <w:rPr>
          <w:lang w:eastAsia="de-DE"/>
        </w:rPr>
      </w:pPr>
      <w:r w:rsidRPr="006A5B13">
        <w:rPr>
          <w:lang w:eastAsia="de-DE"/>
        </w:rPr>
        <w:t xml:space="preserve">                    {</w:t>
      </w:r>
    </w:p>
    <w:p w:rsidR="006A5B13" w:rsidRPr="006A5B13" w:rsidRDefault="00A2576A" w:rsidP="00F37F39">
      <w:pPr>
        <w:pStyle w:val="BodyTextCont"/>
        <w:rPr>
          <w:noProof/>
          <w:lang w:eastAsia="de-DE"/>
        </w:rPr>
      </w:pPr>
      <w:r>
        <w:rPr>
          <w:noProof/>
          <w:lang w:eastAsia="de-DE"/>
        </w:rPr>
        <w:t xml:space="preserve">Add </w:t>
      </w:r>
      <w:r w:rsidR="00FB7BEA">
        <w:rPr>
          <w:noProof/>
          <w:lang w:eastAsia="de-DE"/>
        </w:rPr>
        <w:t xml:space="preserve">a </w:t>
      </w:r>
      <w:r>
        <w:rPr>
          <w:noProof/>
          <w:lang w:eastAsia="de-DE"/>
        </w:rPr>
        <w:t xml:space="preserve">dynamic thread to </w:t>
      </w:r>
      <w:r w:rsidR="00FB7BEA">
        <w:rPr>
          <w:noProof/>
          <w:lang w:eastAsia="de-DE"/>
        </w:rPr>
        <w:t xml:space="preserve">the </w:t>
      </w:r>
      <w:r>
        <w:rPr>
          <w:noProof/>
          <w:lang w:eastAsia="de-DE"/>
        </w:rPr>
        <w:t>pool</w:t>
      </w:r>
      <w:r w:rsidR="00F37F39">
        <w:rPr>
          <w:noProof/>
          <w:lang w:eastAsia="de-DE"/>
        </w:rPr>
        <w:t xml:space="preserve"> just by starting it.</w:t>
      </w:r>
    </w:p>
    <w:p w:rsidR="00AC5985" w:rsidRDefault="006A5B13" w:rsidP="00AC5985">
      <w:pPr>
        <w:pStyle w:val="CodeFirst"/>
        <w:rPr>
          <w:lang w:eastAsia="de-DE"/>
        </w:rPr>
      </w:pPr>
      <w:r w:rsidRPr="006A5B13">
        <w:rPr>
          <w:lang w:eastAsia="de-DE"/>
        </w:rPr>
        <w:t xml:space="preserve">                        newThread.Start();</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p>
    <w:p w:rsidR="006A5B13" w:rsidRPr="006A5B13" w:rsidRDefault="006A5B13" w:rsidP="00F37F39">
      <w:pPr>
        <w:rPr>
          <w:lang w:eastAsia="de-DE"/>
        </w:rPr>
      </w:pPr>
      <w:r w:rsidRPr="006A5B13">
        <w:rPr>
          <w:lang w:eastAsia="de-DE"/>
        </w:rPr>
        <w:t>Dispatch the work request.</w:t>
      </w:r>
    </w:p>
    <w:p w:rsidR="00AC5985" w:rsidRDefault="006A5B13" w:rsidP="00AC5985">
      <w:pPr>
        <w:pStyle w:val="CodeFirst"/>
        <w:rPr>
          <w:lang w:eastAsia="de-DE"/>
        </w:rPr>
      </w:pPr>
      <w:r w:rsidRPr="006A5B13">
        <w:rPr>
          <w:lang w:eastAsia="de-DE"/>
        </w:rPr>
        <w:t xml:space="preserve">                    ThreadInfo originalThreadInfo = null;</w:t>
      </w:r>
    </w:p>
    <w:p w:rsidR="006A5B13" w:rsidRPr="006A5B13" w:rsidRDefault="006A5B13" w:rsidP="006A5B13">
      <w:pPr>
        <w:pStyle w:val="Code"/>
        <w:rPr>
          <w:lang w:eastAsia="de-DE"/>
        </w:rPr>
      </w:pPr>
    </w:p>
    <w:p w:rsidR="006A5B13" w:rsidRPr="00D362CD" w:rsidRDefault="006A5B13" w:rsidP="006A5B13">
      <w:pPr>
        <w:pStyle w:val="Code"/>
        <w:rPr>
          <w:lang w:eastAsia="de-DE"/>
        </w:rPr>
      </w:pPr>
      <w:r w:rsidRPr="006A5B13">
        <w:rPr>
          <w:lang w:eastAsia="de-DE"/>
        </w:rPr>
        <w:t xml:space="preserve">                    </w:t>
      </w:r>
      <w:r w:rsidRPr="00D362CD">
        <w:rPr>
          <w:lang w:eastAsia="de-DE"/>
        </w:rPr>
        <w:t>try</w:t>
      </w:r>
    </w:p>
    <w:p w:rsidR="00F37F39" w:rsidRDefault="006A5B13" w:rsidP="00F37F39">
      <w:pPr>
        <w:pStyle w:val="Code"/>
        <w:rPr>
          <w:lang w:eastAsia="de-DE"/>
        </w:rPr>
      </w:pPr>
      <w:r w:rsidRPr="006A5B13">
        <w:rPr>
          <w:lang w:eastAsia="de-DE"/>
        </w:rPr>
        <w:t xml:space="preserve">                    {</w:t>
      </w:r>
    </w:p>
    <w:p w:rsidR="006A5B13" w:rsidRPr="006A5B13" w:rsidRDefault="00F37F39" w:rsidP="00F37F39">
      <w:pPr>
        <w:pStyle w:val="BodyTextCont"/>
        <w:rPr>
          <w:noProof/>
          <w:lang w:eastAsia="de-DE"/>
        </w:rPr>
      </w:pPr>
      <w:r>
        <w:rPr>
          <w:noProof/>
          <w:lang w:eastAsia="de-DE"/>
        </w:rPr>
        <w:t>Impersonate as much as possible</w:t>
      </w:r>
      <w:r w:rsidR="006A5B13" w:rsidRPr="006A5B13">
        <w:rPr>
          <w:noProof/>
          <w:lang w:eastAsia="de-DE"/>
        </w:rPr>
        <w:t xml:space="preserve"> what we know about</w:t>
      </w:r>
      <w:r>
        <w:rPr>
          <w:noProof/>
          <w:lang w:eastAsia="de-DE"/>
        </w:rPr>
        <w:t xml:space="preserve"> </w:t>
      </w:r>
      <w:r w:rsidR="006A5B13" w:rsidRPr="006A5B13">
        <w:rPr>
          <w:noProof/>
          <w:lang w:eastAsia="de-DE"/>
        </w:rPr>
        <w:t>the thread that issued the work request.</w:t>
      </w:r>
    </w:p>
    <w:p w:rsidR="00AC5985" w:rsidRDefault="006A5B13" w:rsidP="00AC5985">
      <w:pPr>
        <w:pStyle w:val="CodeFirst"/>
        <w:rPr>
          <w:lang w:eastAsia="de-DE"/>
        </w:rPr>
      </w:pPr>
      <w:r w:rsidRPr="006A5B13">
        <w:rPr>
          <w:lang w:eastAsia="de-DE"/>
        </w:rPr>
        <w:lastRenderedPageBreak/>
        <w:t xml:space="preserve">                        originalThreadInfo = ThreadInfo.Impersonate(wr.threadInfo);</w:t>
      </w:r>
    </w:p>
    <w:p w:rsidR="00F37F39" w:rsidRDefault="006A5B13" w:rsidP="006A5B13">
      <w:pPr>
        <w:pStyle w:val="Code"/>
        <w:rPr>
          <w:lang w:eastAsia="de-DE"/>
        </w:rPr>
      </w:pPr>
      <w:r w:rsidRPr="006A5B13">
        <w:rPr>
          <w:lang w:eastAsia="de-DE"/>
        </w:rPr>
        <w:t xml:space="preserve">                        WorkRequestDelegate targetProc = wr.targetProc as</w:t>
      </w:r>
      <w:r w:rsidR="00F37F39" w:rsidRPr="00F37F39">
        <w:rPr>
          <w:lang w:eastAsia="de-DE"/>
        </w:rPr>
        <w:t xml:space="preserve"> </w:t>
      </w:r>
      <w:r w:rsidR="00F37F39">
        <w:rPr>
          <w:lang w:eastAsia="de-DE"/>
        </w:rPr>
        <w:sym w:font="Wingdings" w:char="F0C3"/>
      </w:r>
      <w:r w:rsidR="00F37F39">
        <w:rPr>
          <w:lang w:eastAsia="de-DE"/>
        </w:rPr>
        <w:t xml:space="preserve"> </w:t>
      </w:r>
    </w:p>
    <w:p w:rsidR="006A5B13" w:rsidRPr="006A5B13" w:rsidRDefault="00F37F39" w:rsidP="006A5B13">
      <w:pPr>
        <w:pStyle w:val="Code"/>
        <w:rPr>
          <w:lang w:eastAsia="de-DE"/>
        </w:rPr>
      </w:pPr>
      <w:r>
        <w:rPr>
          <w:lang w:eastAsia="de-DE"/>
        </w:rPr>
        <w:t xml:space="preserve">                                                         </w:t>
      </w:r>
      <w:r w:rsidR="006A5B13" w:rsidRPr="006A5B13">
        <w:rPr>
          <w:lang w:eastAsia="de-DE"/>
        </w:rPr>
        <w:t>WorkRequestDelegate;</w:t>
      </w:r>
    </w:p>
    <w:p w:rsidR="006A5B13" w:rsidRPr="006A5B13" w:rsidRDefault="006A5B13" w:rsidP="006A5B13">
      <w:pPr>
        <w:pStyle w:val="Code"/>
        <w:rPr>
          <w:lang w:eastAsia="de-DE"/>
        </w:rPr>
      </w:pPr>
    </w:p>
    <w:p w:rsidR="006A5B13" w:rsidRPr="006A5B13" w:rsidRDefault="006A5B13" w:rsidP="006A5B13">
      <w:pPr>
        <w:pStyle w:val="Code"/>
        <w:rPr>
          <w:lang w:eastAsia="de-DE"/>
        </w:rPr>
      </w:pPr>
      <w:r w:rsidRPr="006A5B13">
        <w:rPr>
          <w:lang w:eastAsia="de-DE"/>
        </w:rPr>
        <w:t xml:space="preserve">                        if( targetProc != null )</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targetProc(wr.procArg, wr.timeStampStarted);</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else</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wr.targetProc.DynamicInvoke(wr.procArgs);</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catch( Exception e )</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finally</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F37F39">
      <w:pPr>
        <w:pStyle w:val="BodyTextCont"/>
        <w:rPr>
          <w:noProof/>
          <w:lang w:eastAsia="de-DE"/>
        </w:rPr>
      </w:pPr>
      <w:r w:rsidRPr="006A5B13">
        <w:rPr>
          <w:noProof/>
          <w:lang w:eastAsia="de-DE"/>
        </w:rPr>
        <w:t>Restore our worker thread's identity.</w:t>
      </w:r>
    </w:p>
    <w:p w:rsidR="00AC5985" w:rsidRDefault="006A5B13" w:rsidP="00AC5985">
      <w:pPr>
        <w:pStyle w:val="CodeFirst"/>
        <w:rPr>
          <w:lang w:eastAsia="de-DE"/>
        </w:rPr>
      </w:pPr>
      <w:r w:rsidRPr="006A5B13">
        <w:rPr>
          <w:lang w:eastAsia="de-DE"/>
        </w:rPr>
        <w:t xml:space="preserve">                        ThreadInfo.Restore(originalThreadInfo);</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w:t>
      </w:r>
    </w:p>
    <w:p w:rsidR="006A5B13" w:rsidRPr="006A5B13" w:rsidRDefault="006A5B13" w:rsidP="006A5B13">
      <w:pPr>
        <w:pStyle w:val="Code"/>
        <w:rPr>
          <w:lang w:eastAsia="de-DE"/>
        </w:rPr>
      </w:pPr>
      <w:r w:rsidRPr="006A5B13">
        <w:rPr>
          <w:lang w:eastAsia="de-DE"/>
        </w:rPr>
        <w:t xml:space="preserve">            }</w:t>
      </w:r>
    </w:p>
    <w:p w:rsidR="006A5B13" w:rsidRPr="006A5B13" w:rsidRDefault="00F37F39" w:rsidP="00F37F39">
      <w:pPr>
        <w:pStyle w:val="BodyTextCont"/>
        <w:rPr>
          <w:noProof/>
          <w:lang w:eastAsia="de-DE"/>
        </w:rPr>
      </w:pPr>
      <w:r>
        <w:rPr>
          <w:noProof/>
          <w:lang w:eastAsia="de-DE"/>
        </w:rPr>
        <w:t>The w</w:t>
      </w:r>
      <w:r w:rsidR="006A5B13" w:rsidRPr="006A5B13">
        <w:rPr>
          <w:noProof/>
          <w:lang w:eastAsia="de-DE"/>
        </w:rPr>
        <w:t xml:space="preserve">orker thread </w:t>
      </w:r>
      <w:r>
        <w:rPr>
          <w:noProof/>
          <w:lang w:eastAsia="de-DE"/>
        </w:rPr>
        <w:t xml:space="preserve">is now </w:t>
      </w:r>
      <w:r w:rsidR="006A5B13" w:rsidRPr="006A5B13">
        <w:rPr>
          <w:noProof/>
          <w:lang w:eastAsia="de-DE"/>
        </w:rPr>
        <w:t xml:space="preserve">exiting </w:t>
      </w:r>
      <w:r>
        <w:rPr>
          <w:noProof/>
          <w:lang w:eastAsia="de-DE"/>
        </w:rPr>
        <w:t xml:space="preserve">the </w:t>
      </w:r>
      <w:r w:rsidR="006A5B13" w:rsidRPr="006A5B13">
        <w:rPr>
          <w:noProof/>
          <w:lang w:eastAsia="de-DE"/>
        </w:rPr>
        <w:t>pool</w:t>
      </w:r>
      <w:r>
        <w:rPr>
          <w:noProof/>
          <w:lang w:eastAsia="de-DE"/>
        </w:rPr>
        <w:t>.</w:t>
      </w:r>
    </w:p>
    <w:p w:rsidR="00AC5985" w:rsidRDefault="006A5B13" w:rsidP="00AC5985">
      <w:pPr>
        <w:pStyle w:val="CodeFirst"/>
        <w:rPr>
          <w:lang w:eastAsia="de-DE"/>
        </w:rPr>
      </w:pPr>
      <w:r w:rsidRPr="006A5B13">
        <w:rPr>
          <w:lang w:eastAsia="de-DE"/>
        </w:rPr>
        <w:t xml:space="preserve">        </w:t>
      </w:r>
      <w:r w:rsidRPr="00F37F39">
        <w:rPr>
          <w:lang w:eastAsia="de-DE"/>
        </w:rPr>
        <w:t>}</w:t>
      </w:r>
    </w:p>
    <w:p w:rsidR="006A5B13" w:rsidRPr="00F37F39" w:rsidRDefault="006A5B13" w:rsidP="006A5B13">
      <w:pPr>
        <w:pStyle w:val="Code"/>
        <w:rPr>
          <w:lang w:eastAsia="de-DE"/>
        </w:rPr>
      </w:pPr>
      <w:r w:rsidRPr="00F37F39">
        <w:rPr>
          <w:lang w:eastAsia="de-DE"/>
        </w:rPr>
        <w:t xml:space="preserve">    }</w:t>
      </w:r>
    </w:p>
    <w:p w:rsidR="006A5B13" w:rsidRPr="00F37F39" w:rsidRDefault="006A5B13" w:rsidP="006A5B13">
      <w:pPr>
        <w:pStyle w:val="Code"/>
        <w:rPr>
          <w:lang w:eastAsia="de-DE"/>
        </w:rPr>
      </w:pPr>
    </w:p>
    <w:p w:rsidR="006A5B13" w:rsidRPr="00A2576A" w:rsidRDefault="006A5B13" w:rsidP="006A5B13">
      <w:pPr>
        <w:pStyle w:val="Code"/>
        <w:rPr>
          <w:lang w:eastAsia="de-DE"/>
        </w:rPr>
      </w:pPr>
      <w:r w:rsidRPr="00A2576A">
        <w:rPr>
          <w:lang w:eastAsia="de-DE"/>
        </w:rPr>
        <w:t>}</w:t>
      </w:r>
    </w:p>
    <w:p w:rsidR="000042D4" w:rsidRDefault="000042D4" w:rsidP="000042D4">
      <w:pPr>
        <w:pStyle w:val="berschrift4"/>
        <w:rPr>
          <w:lang w:eastAsia="de-DE"/>
        </w:rPr>
      </w:pPr>
      <w:r>
        <w:rPr>
          <w:lang w:eastAsia="de-DE"/>
        </w:rPr>
        <w:t>Using the Custom Thread Pool</w:t>
      </w:r>
    </w:p>
    <w:p w:rsidR="00A2576A" w:rsidRPr="00A2576A" w:rsidRDefault="005448B8" w:rsidP="00F37F39">
      <w:pPr>
        <w:pStyle w:val="BodyTextCont"/>
        <w:rPr>
          <w:lang w:eastAsia="de-DE"/>
        </w:rPr>
      </w:pPr>
      <w:r>
        <w:rPr>
          <w:lang w:eastAsia="de-DE"/>
        </w:rPr>
        <w:t xml:space="preserve">Now that </w:t>
      </w:r>
      <w:r w:rsidR="00A2576A">
        <w:rPr>
          <w:lang w:eastAsia="de-DE"/>
        </w:rPr>
        <w:t>we have a custom thread pool implementation</w:t>
      </w:r>
      <w:r>
        <w:rPr>
          <w:lang w:eastAsia="de-DE"/>
        </w:rPr>
        <w:t>,</w:t>
      </w:r>
      <w:r w:rsidR="00A2576A">
        <w:rPr>
          <w:lang w:eastAsia="de-DE"/>
        </w:rPr>
        <w:t xml:space="preserve"> </w:t>
      </w:r>
      <w:r w:rsidR="00A2576A" w:rsidRPr="00F37F39">
        <w:t>it’s</w:t>
      </w:r>
      <w:r w:rsidR="00A2576A">
        <w:rPr>
          <w:lang w:eastAsia="de-DE"/>
        </w:rPr>
        <w:t xml:space="preserve"> time to use it. The following example is </w:t>
      </w:r>
      <w:r>
        <w:rPr>
          <w:lang w:eastAsia="de-DE"/>
        </w:rPr>
        <w:t xml:space="preserve">simply </w:t>
      </w:r>
      <w:r w:rsidR="00A2576A">
        <w:rPr>
          <w:lang w:eastAsia="de-DE"/>
        </w:rPr>
        <w:t xml:space="preserve">an extended </w:t>
      </w:r>
      <w:r>
        <w:rPr>
          <w:lang w:eastAsia="de-DE"/>
        </w:rPr>
        <w:t xml:space="preserve">version </w:t>
      </w:r>
      <w:r w:rsidR="00A2576A">
        <w:rPr>
          <w:lang w:eastAsia="de-DE"/>
        </w:rPr>
        <w:t xml:space="preserve">of the previous one. </w:t>
      </w:r>
      <w:r>
        <w:rPr>
          <w:lang w:eastAsia="de-DE"/>
        </w:rPr>
        <w:t>I</w:t>
      </w:r>
      <w:r w:rsidR="00A2576A">
        <w:rPr>
          <w:lang w:eastAsia="de-DE"/>
        </w:rPr>
        <w:t>nstead of using single threads</w:t>
      </w:r>
      <w:r>
        <w:rPr>
          <w:lang w:eastAsia="de-DE"/>
        </w:rPr>
        <w:t>, however,</w:t>
      </w:r>
      <w:r w:rsidR="00A2576A">
        <w:rPr>
          <w:lang w:eastAsia="de-DE"/>
        </w:rPr>
        <w:t xml:space="preserve"> and risk</w:t>
      </w:r>
      <w:r>
        <w:rPr>
          <w:lang w:eastAsia="de-DE"/>
        </w:rPr>
        <w:t>ing</w:t>
      </w:r>
      <w:r w:rsidR="00A2576A">
        <w:rPr>
          <w:lang w:eastAsia="de-DE"/>
        </w:rPr>
        <w:t xml:space="preserve"> </w:t>
      </w:r>
      <w:r w:rsidR="006A617A">
        <w:rPr>
          <w:lang w:eastAsia="de-DE"/>
        </w:rPr>
        <w:t>having</w:t>
      </w:r>
      <w:r w:rsidR="00A2576A">
        <w:rPr>
          <w:lang w:eastAsia="de-DE"/>
        </w:rPr>
        <w:t xml:space="preserve"> too many of them</w:t>
      </w:r>
      <w:r>
        <w:rPr>
          <w:lang w:eastAsia="de-DE"/>
        </w:rPr>
        <w:t>,</w:t>
      </w:r>
      <w:r w:rsidR="00A2576A">
        <w:rPr>
          <w:lang w:eastAsia="de-DE"/>
        </w:rPr>
        <w:t xml:space="preserve"> we can use the custom thread pool and set some limitations.</w:t>
      </w:r>
    </w:p>
    <w:p w:rsidR="00B11D10" w:rsidRDefault="00A2576A" w:rsidP="00A2576A">
      <w:pPr>
        <w:pStyle w:val="CodeCaption"/>
      </w:pPr>
      <w:r>
        <w:t xml:space="preserve">Listing </w:t>
      </w:r>
      <w:r w:rsidR="006A617A">
        <w:t>2-</w:t>
      </w:r>
      <w:r w:rsidR="0087096D">
        <w:fldChar w:fldCharType="begin"/>
      </w:r>
      <w:r w:rsidR="0087096D">
        <w:instrText xml:space="preserve"> SEQ Listing \* ARABIC </w:instrText>
      </w:r>
      <w:r w:rsidR="0087096D">
        <w:fldChar w:fldCharType="separate"/>
      </w:r>
      <w:r w:rsidR="007D7C75">
        <w:t>20</w:t>
      </w:r>
      <w:r w:rsidR="0087096D">
        <w:fldChar w:fldCharType="end"/>
      </w:r>
      <w:r>
        <w:t xml:space="preserve">. </w:t>
      </w:r>
      <w:r w:rsidR="000042D4">
        <w:t xml:space="preserve">Using the thread pool </w:t>
      </w:r>
    </w:p>
    <w:p w:rsidR="00B11D10" w:rsidRDefault="00B11D10" w:rsidP="00A2576A">
      <w:pPr>
        <w:pStyle w:val="Code"/>
      </w:pPr>
      <w:r>
        <w:t>&lt;!-- File: AsyncPool.ashx --&gt;</w:t>
      </w:r>
    </w:p>
    <w:p w:rsidR="00B11D10" w:rsidRDefault="00B11D10" w:rsidP="00A2576A">
      <w:pPr>
        <w:pStyle w:val="Code"/>
      </w:pPr>
      <w:r>
        <w:t xml:space="preserve">&lt;%@ WebHandler Language="C#" </w:t>
      </w:r>
    </w:p>
    <w:p w:rsidR="00B11D10" w:rsidRDefault="00B11D10" w:rsidP="00A2576A">
      <w:pPr>
        <w:pStyle w:val="Code"/>
      </w:pPr>
      <w:r>
        <w:t xml:space="preserve">    Class="</w:t>
      </w:r>
      <w:r w:rsidR="000042D4">
        <w:t>Apress.Threading</w:t>
      </w:r>
      <w:r>
        <w:t>.HttpPipeline.AsyncHandler" %&gt;</w:t>
      </w:r>
    </w:p>
    <w:p w:rsidR="00B11D10" w:rsidRDefault="00B11D10" w:rsidP="00A2576A">
      <w:pPr>
        <w:pStyle w:val="Code"/>
      </w:pPr>
    </w:p>
    <w:p w:rsidR="00B11D10" w:rsidRDefault="00B11D10" w:rsidP="00A2576A">
      <w:pPr>
        <w:pStyle w:val="Code"/>
      </w:pPr>
      <w:r>
        <w:t xml:space="preserve">namespace </w:t>
      </w:r>
      <w:r w:rsidR="000042D4">
        <w:t>Apress.Threading</w:t>
      </w:r>
      <w:r>
        <w:t>.HttpPipeline</w:t>
      </w:r>
    </w:p>
    <w:p w:rsidR="00B11D10" w:rsidRDefault="00B11D10" w:rsidP="00A2576A">
      <w:pPr>
        <w:pStyle w:val="Code"/>
      </w:pPr>
      <w:r>
        <w:t>{</w:t>
      </w:r>
    </w:p>
    <w:p w:rsidR="00B11D10" w:rsidRDefault="00B11D10" w:rsidP="00A2576A">
      <w:pPr>
        <w:pStyle w:val="Code"/>
      </w:pPr>
      <w:r>
        <w:t xml:space="preserve">  </w:t>
      </w:r>
    </w:p>
    <w:p w:rsidR="00B11D10" w:rsidRDefault="00B11D10" w:rsidP="00A2576A">
      <w:pPr>
        <w:pStyle w:val="Code"/>
      </w:pPr>
      <w:r>
        <w:t xml:space="preserve">  public class AsyncHandler : IHttpAsyncHandler</w:t>
      </w:r>
    </w:p>
    <w:p w:rsidR="00B11D10" w:rsidRDefault="00B11D10" w:rsidP="00A2576A">
      <w:pPr>
        <w:pStyle w:val="Code"/>
      </w:pPr>
      <w:r>
        <w:t xml:space="preserve">  { </w:t>
      </w:r>
    </w:p>
    <w:p w:rsidR="00B11D10" w:rsidRDefault="00B11D10" w:rsidP="00A2576A">
      <w:pPr>
        <w:pStyle w:val="Code"/>
      </w:pPr>
      <w:r>
        <w:t xml:space="preserve">    static DevelopMentor.ThreadPool _threadPool;</w:t>
      </w:r>
    </w:p>
    <w:p w:rsidR="00B11D10" w:rsidRDefault="00B11D10" w:rsidP="00A2576A">
      <w:pPr>
        <w:pStyle w:val="Code"/>
      </w:pPr>
    </w:p>
    <w:p w:rsidR="00B11D10" w:rsidRDefault="00B11D10" w:rsidP="00A2576A">
      <w:pPr>
        <w:pStyle w:val="Code"/>
      </w:pPr>
      <w:r>
        <w:lastRenderedPageBreak/>
        <w:t xml:space="preserve">    static AsyncHandler()</w:t>
      </w:r>
    </w:p>
    <w:p w:rsidR="00B11D10" w:rsidRDefault="00B11D10" w:rsidP="00A2576A">
      <w:pPr>
        <w:pStyle w:val="Code"/>
      </w:pPr>
      <w:r>
        <w:t xml:space="preserve">    {</w:t>
      </w:r>
    </w:p>
    <w:p w:rsidR="00B11D10" w:rsidRDefault="00B11D10" w:rsidP="00A2576A">
      <w:pPr>
        <w:pStyle w:val="Code"/>
      </w:pPr>
      <w:r>
        <w:t xml:space="preserve">      _threadPool = </w:t>
      </w:r>
    </w:p>
    <w:p w:rsidR="00B11D10" w:rsidRDefault="00B11D10" w:rsidP="00A2576A">
      <w:pPr>
        <w:pStyle w:val="Code"/>
      </w:pPr>
      <w:r>
        <w:t xml:space="preserve">        new DevelopMentor.ThreadPool(2, 25, "AsyncPool");</w:t>
      </w:r>
    </w:p>
    <w:p w:rsidR="00B11D10" w:rsidRDefault="00B11D10" w:rsidP="00A2576A">
      <w:pPr>
        <w:pStyle w:val="Code"/>
      </w:pPr>
      <w:r>
        <w:t xml:space="preserve">      _threadPool.PropogateCallContext = true;</w:t>
      </w:r>
    </w:p>
    <w:p w:rsidR="00B11D10" w:rsidRDefault="00B11D10" w:rsidP="00A2576A">
      <w:pPr>
        <w:pStyle w:val="Code"/>
      </w:pPr>
      <w:r>
        <w:t xml:space="preserve">      _threadPool.PropogateThreadPrincipal = true;</w:t>
      </w:r>
    </w:p>
    <w:p w:rsidR="00B11D10" w:rsidRDefault="00B11D10" w:rsidP="00A2576A">
      <w:pPr>
        <w:pStyle w:val="Code"/>
      </w:pPr>
      <w:r>
        <w:t xml:space="preserve">      _threadPool.PropogateHttpContext = true;</w:t>
      </w:r>
    </w:p>
    <w:p w:rsidR="00B11D10" w:rsidRDefault="00B11D10" w:rsidP="00A2576A">
      <w:pPr>
        <w:pStyle w:val="Code"/>
      </w:pPr>
      <w:r>
        <w:t xml:space="preserve">      _threadPool.Start();</w:t>
      </w:r>
    </w:p>
    <w:p w:rsidR="00B11D10" w:rsidRDefault="00B11D10" w:rsidP="00A2576A">
      <w:pPr>
        <w:pStyle w:val="Code"/>
      </w:pPr>
      <w:r>
        <w:t xml:space="preserve">    }</w:t>
      </w:r>
    </w:p>
    <w:p w:rsidR="00B11D10" w:rsidRDefault="00B11D10" w:rsidP="00A2576A">
      <w:pPr>
        <w:pStyle w:val="Code"/>
      </w:pPr>
    </w:p>
    <w:p w:rsidR="00B11D10" w:rsidRDefault="00B11D10" w:rsidP="00A2576A">
      <w:pPr>
        <w:pStyle w:val="Code"/>
      </w:pPr>
      <w:r>
        <w:t xml:space="preserve">    public void ProcessRequest(HttpContext ctx)</w:t>
      </w:r>
    </w:p>
    <w:p w:rsidR="00B11D10" w:rsidRDefault="00B11D10" w:rsidP="00A2576A">
      <w:pPr>
        <w:pStyle w:val="Code"/>
      </w:pPr>
      <w:r>
        <w:t xml:space="preserve">    {</w:t>
      </w:r>
    </w:p>
    <w:p w:rsidR="00B11D10" w:rsidRDefault="00B11D10" w:rsidP="00A2576A">
      <w:pPr>
        <w:pStyle w:val="Code"/>
      </w:pPr>
      <w:r>
        <w:t xml:space="preserve">     // not used</w:t>
      </w:r>
    </w:p>
    <w:p w:rsidR="00B11D10" w:rsidRDefault="00B11D10" w:rsidP="00A2576A">
      <w:pPr>
        <w:pStyle w:val="Code"/>
      </w:pPr>
      <w:r>
        <w:t xml:space="preserve">    }</w:t>
      </w:r>
    </w:p>
    <w:p w:rsidR="00B11D10" w:rsidRDefault="00B11D10" w:rsidP="00A2576A">
      <w:pPr>
        <w:pStyle w:val="Code"/>
      </w:pPr>
    </w:p>
    <w:p w:rsidR="00B11D10" w:rsidRDefault="00B11D10" w:rsidP="00A2576A">
      <w:pPr>
        <w:pStyle w:val="Code"/>
      </w:pPr>
      <w:r>
        <w:t xml:space="preserve">    public bool IsReusable</w:t>
      </w:r>
    </w:p>
    <w:p w:rsidR="00B11D10" w:rsidRDefault="00B11D10" w:rsidP="00A2576A">
      <w:pPr>
        <w:pStyle w:val="Code"/>
      </w:pPr>
      <w:r>
        <w:t xml:space="preserve">    {</w:t>
      </w:r>
    </w:p>
    <w:p w:rsidR="00B11D10" w:rsidRDefault="00B11D10" w:rsidP="00A2576A">
      <w:pPr>
        <w:pStyle w:val="Code"/>
      </w:pPr>
      <w:r>
        <w:t xml:space="preserve">      get { return false;}</w:t>
      </w:r>
    </w:p>
    <w:p w:rsidR="00B11D10" w:rsidRDefault="00B11D10" w:rsidP="00A2576A">
      <w:pPr>
        <w:pStyle w:val="Code"/>
      </w:pPr>
      <w:r>
        <w:t xml:space="preserve">    }</w:t>
      </w:r>
    </w:p>
    <w:p w:rsidR="00B11D10" w:rsidRDefault="00B11D10" w:rsidP="00A2576A">
      <w:pPr>
        <w:pStyle w:val="Code"/>
      </w:pPr>
    </w:p>
    <w:p w:rsidR="00B11D10" w:rsidRDefault="00B11D10" w:rsidP="00A2576A">
      <w:pPr>
        <w:pStyle w:val="Code"/>
      </w:pPr>
      <w:r>
        <w:t xml:space="preserve">    public IAsyncResult BeginProcessRequest(HttpContext ctx, </w:t>
      </w:r>
    </w:p>
    <w:p w:rsidR="00B11D10" w:rsidRDefault="00B11D10" w:rsidP="00A2576A">
      <w:pPr>
        <w:pStyle w:val="Code"/>
      </w:pPr>
      <w:r>
        <w:t xml:space="preserve">                     AsyncCallback cb, object obj)</w:t>
      </w:r>
    </w:p>
    <w:p w:rsidR="00B11D10" w:rsidRDefault="00B11D10" w:rsidP="00A2576A">
      <w:pPr>
        <w:pStyle w:val="Code"/>
      </w:pPr>
      <w:r>
        <w:t xml:space="preserve">    {</w:t>
      </w:r>
    </w:p>
    <w:p w:rsidR="00B11D10" w:rsidRDefault="00B11D10" w:rsidP="00A2576A">
      <w:pPr>
        <w:pStyle w:val="Code"/>
      </w:pPr>
      <w:r>
        <w:t xml:space="preserve">      AsyncRequestState reqState = </w:t>
      </w:r>
    </w:p>
    <w:p w:rsidR="00B11D10" w:rsidRDefault="00B11D10" w:rsidP="00A2576A">
      <w:pPr>
        <w:pStyle w:val="Code"/>
      </w:pPr>
      <w:r>
        <w:t xml:space="preserve">                     new AsyncRequestState(ctx, cb, obj);</w:t>
      </w:r>
    </w:p>
    <w:p w:rsidR="000042D4" w:rsidRDefault="00B11D10" w:rsidP="00A2576A">
      <w:pPr>
        <w:pStyle w:val="Code"/>
      </w:pPr>
      <w:r>
        <w:t xml:space="preserve">      _threadPool.PostRequest(</w:t>
      </w:r>
      <w:r w:rsidR="000042D4">
        <w:t xml:space="preserve"> </w:t>
      </w:r>
      <w:r>
        <w:t xml:space="preserve">new </w:t>
      </w:r>
      <w:r w:rsidR="000042D4">
        <w:t>Apress.Threading.CustomThreadPool</w:t>
      </w:r>
      <w:r>
        <w:t>.</w:t>
      </w:r>
      <w:r w:rsidR="000042D4">
        <w:t xml:space="preserve"> </w:t>
      </w:r>
      <w:r w:rsidR="000042D4">
        <w:sym w:font="Wingdings" w:char="F0C3"/>
      </w:r>
      <w:r w:rsidR="000042D4">
        <w:t xml:space="preserve"> </w:t>
      </w:r>
    </w:p>
    <w:p w:rsidR="00B11D10" w:rsidRDefault="000042D4" w:rsidP="00A2576A">
      <w:pPr>
        <w:pStyle w:val="Code"/>
      </w:pPr>
      <w:r>
        <w:t xml:space="preserve">                                   </w:t>
      </w:r>
      <w:r w:rsidR="00B11D10">
        <w:t>WorkRequestDelegate(ProcessRequest),</w:t>
      </w:r>
    </w:p>
    <w:p w:rsidR="00B11D10" w:rsidRDefault="00B11D10" w:rsidP="00A2576A">
      <w:pPr>
        <w:pStyle w:val="Code"/>
      </w:pPr>
      <w:r>
        <w:t xml:space="preserve">                     reqState);</w:t>
      </w:r>
    </w:p>
    <w:p w:rsidR="00B11D10" w:rsidRDefault="00B11D10" w:rsidP="00A2576A">
      <w:pPr>
        <w:pStyle w:val="Code"/>
      </w:pPr>
    </w:p>
    <w:p w:rsidR="00B11D10" w:rsidRDefault="00B11D10" w:rsidP="00A2576A">
      <w:pPr>
        <w:pStyle w:val="Code"/>
      </w:pPr>
      <w:r>
        <w:t xml:space="preserve">      return reqState;</w:t>
      </w:r>
    </w:p>
    <w:p w:rsidR="00B11D10" w:rsidRDefault="00B11D10" w:rsidP="00A2576A">
      <w:pPr>
        <w:pStyle w:val="Code"/>
      </w:pPr>
      <w:r>
        <w:t xml:space="preserve">    }</w:t>
      </w:r>
    </w:p>
    <w:p w:rsidR="00B11D10" w:rsidRDefault="00B11D10" w:rsidP="00A2576A">
      <w:pPr>
        <w:pStyle w:val="Code"/>
      </w:pPr>
    </w:p>
    <w:p w:rsidR="00B11D10" w:rsidRDefault="00B11D10" w:rsidP="00A2576A">
      <w:pPr>
        <w:pStyle w:val="Code"/>
      </w:pPr>
      <w:r>
        <w:t xml:space="preserve">    public void EndProcessRequest(IAsyncResult ar)</w:t>
      </w:r>
    </w:p>
    <w:p w:rsidR="00B11D10" w:rsidRDefault="00B11D10" w:rsidP="00A2576A">
      <w:pPr>
        <w:pStyle w:val="Code"/>
      </w:pPr>
      <w:r>
        <w:t xml:space="preserve">    {</w:t>
      </w:r>
    </w:p>
    <w:p w:rsidR="00B11D10" w:rsidRDefault="00B11D10" w:rsidP="00A2576A">
      <w:pPr>
        <w:pStyle w:val="Code"/>
      </w:pPr>
      <w:r>
        <w:t xml:space="preserve">    }</w:t>
      </w:r>
    </w:p>
    <w:p w:rsidR="00B11D10" w:rsidRDefault="00B11D10" w:rsidP="00A2576A">
      <w:pPr>
        <w:pStyle w:val="Code"/>
      </w:pPr>
    </w:p>
    <w:p w:rsidR="00B11D10" w:rsidRDefault="00B11D10" w:rsidP="00A2576A">
      <w:pPr>
        <w:pStyle w:val="Code"/>
      </w:pPr>
      <w:r>
        <w:t xml:space="preserve">    void ProcessRequest(object state, DateTime requestTime)</w:t>
      </w:r>
    </w:p>
    <w:p w:rsidR="00B11D10" w:rsidRDefault="00B11D10" w:rsidP="00A2576A">
      <w:pPr>
        <w:pStyle w:val="Code"/>
      </w:pPr>
      <w:r>
        <w:t xml:space="preserve">    {</w:t>
      </w:r>
    </w:p>
    <w:p w:rsidR="00B11D10" w:rsidRDefault="00B11D10" w:rsidP="00A2576A">
      <w:pPr>
        <w:pStyle w:val="Code"/>
      </w:pPr>
      <w:r>
        <w:t xml:space="preserve">      AsyncRequestState reqState = state as AsyncRequestState;</w:t>
      </w:r>
    </w:p>
    <w:p w:rsidR="00B11D10" w:rsidRDefault="00B11D10" w:rsidP="00A2576A">
      <w:pPr>
        <w:pStyle w:val="Code"/>
      </w:pPr>
    </w:p>
    <w:p w:rsidR="00B11D10" w:rsidRDefault="00B11D10" w:rsidP="00A2576A">
      <w:pPr>
        <w:pStyle w:val="Code"/>
      </w:pPr>
      <w:r>
        <w:t xml:space="preserve">      // Take some time to do it</w:t>
      </w:r>
    </w:p>
    <w:p w:rsidR="00B11D10" w:rsidRDefault="00B11D10" w:rsidP="00A2576A">
      <w:pPr>
        <w:pStyle w:val="Code"/>
      </w:pPr>
      <w:r>
        <w:t xml:space="preserve">      Thread.Sleep(2000);</w:t>
      </w:r>
    </w:p>
    <w:p w:rsidR="00B11D10" w:rsidRDefault="00B11D10" w:rsidP="00A2576A">
      <w:pPr>
        <w:pStyle w:val="Code"/>
      </w:pPr>
      <w:r>
        <w:t xml:space="preserve">      </w:t>
      </w:r>
    </w:p>
    <w:p w:rsidR="00B11D10" w:rsidRDefault="00B11D10" w:rsidP="00A2576A">
      <w:pPr>
        <w:pStyle w:val="Code"/>
      </w:pPr>
      <w:r>
        <w:t xml:space="preserve">      reqState._ctx.Response.Output.Write(</w:t>
      </w:r>
    </w:p>
    <w:p w:rsidR="00B11D10" w:rsidRDefault="00B11D10" w:rsidP="00A2576A">
      <w:pPr>
        <w:pStyle w:val="Code"/>
      </w:pPr>
      <w:r>
        <w:t xml:space="preserve">                   "AsyncThreadPool, {0}",</w:t>
      </w:r>
    </w:p>
    <w:p w:rsidR="00B11D10" w:rsidRDefault="00B11D10" w:rsidP="00A2576A">
      <w:pPr>
        <w:pStyle w:val="Code"/>
      </w:pPr>
      <w:r>
        <w:t xml:space="preserve">                    AppDomain.GetCurrentThreadId);</w:t>
      </w:r>
    </w:p>
    <w:p w:rsidR="00B11D10" w:rsidRDefault="00B11D10" w:rsidP="00A2576A">
      <w:pPr>
        <w:pStyle w:val="Code"/>
      </w:pPr>
    </w:p>
    <w:p w:rsidR="00B11D10" w:rsidRDefault="00B11D10" w:rsidP="00A2576A">
      <w:pPr>
        <w:pStyle w:val="Code"/>
      </w:pPr>
      <w:r>
        <w:t xml:space="preserve">      // tell asp.net you are finished processing this request</w:t>
      </w:r>
    </w:p>
    <w:p w:rsidR="00B11D10" w:rsidRDefault="00B11D10" w:rsidP="00A2576A">
      <w:pPr>
        <w:pStyle w:val="Code"/>
      </w:pPr>
      <w:r>
        <w:t xml:space="preserve">      reqState.CompleteRequest();</w:t>
      </w:r>
    </w:p>
    <w:p w:rsidR="00B11D10" w:rsidRDefault="00B11D10" w:rsidP="00A2576A">
      <w:pPr>
        <w:pStyle w:val="Code"/>
      </w:pPr>
      <w:r>
        <w:t xml:space="preserve">    }</w:t>
      </w:r>
    </w:p>
    <w:p w:rsidR="00B11D10" w:rsidRDefault="00B11D10" w:rsidP="00A2576A">
      <w:pPr>
        <w:pStyle w:val="Code"/>
      </w:pPr>
    </w:p>
    <w:p w:rsidR="00B11D10" w:rsidRDefault="00B11D10" w:rsidP="00A2576A">
      <w:pPr>
        <w:pStyle w:val="Code"/>
      </w:pPr>
      <w:r>
        <w:t xml:space="preserve">  }</w:t>
      </w:r>
    </w:p>
    <w:p w:rsidR="00B11D10" w:rsidRDefault="00B11D10" w:rsidP="00A2576A">
      <w:pPr>
        <w:pStyle w:val="Code"/>
      </w:pPr>
      <w:r>
        <w:lastRenderedPageBreak/>
        <w:t>}</w:t>
      </w:r>
    </w:p>
    <w:p w:rsidR="00B11D10" w:rsidRDefault="00F37F39" w:rsidP="00F37F39">
      <w:pPr>
        <w:pStyle w:val="BodyTextCont"/>
      </w:pPr>
      <w:r>
        <w:t>In theory</w:t>
      </w:r>
      <w:r w:rsidR="005448B8">
        <w:t>,</w:t>
      </w:r>
      <w:r>
        <w:t xml:space="preserve"> this thread pool will never run out of threads. However, there are some limitations </w:t>
      </w:r>
      <w:r w:rsidR="006A617A">
        <w:t xml:space="preserve">such as </w:t>
      </w:r>
      <w:r>
        <w:t>available memory, CPU power, and operating system restrictions. This is why</w:t>
      </w:r>
      <w:r w:rsidR="003960A4">
        <w:t xml:space="preserve"> the pool was designed</w:t>
      </w:r>
      <w:r w:rsidR="005448B8">
        <w:t xml:space="preserve">: </w:t>
      </w:r>
      <w:r w:rsidR="003960A4">
        <w:t>so that you can optionally specify limits</w:t>
      </w:r>
      <w:r>
        <w:t xml:space="preserve">. The </w:t>
      </w:r>
      <w:r w:rsidR="00901BB3">
        <w:t xml:space="preserve">code shown </w:t>
      </w:r>
      <w:r w:rsidR="003960A4">
        <w:t xml:space="preserve">above is </w:t>
      </w:r>
      <w:r w:rsidR="00901BB3">
        <w:t>a good platform for experimenting with threads and thread</w:t>
      </w:r>
      <w:r w:rsidR="000042D4">
        <w:t xml:space="preserve"> </w:t>
      </w:r>
      <w:r w:rsidR="00901BB3">
        <w:t xml:space="preserve">pools and </w:t>
      </w:r>
      <w:r w:rsidR="003960A4">
        <w:t xml:space="preserve">for </w:t>
      </w:r>
      <w:r w:rsidR="00901BB3">
        <w:t>monitor</w:t>
      </w:r>
      <w:r w:rsidR="003960A4">
        <w:t>ing</w:t>
      </w:r>
      <w:r>
        <w:t xml:space="preserve"> the number of threads for your application. </w:t>
      </w:r>
      <w:r w:rsidR="00901BB3">
        <w:t>If you want</w:t>
      </w:r>
      <w:r w:rsidR="000042D4">
        <w:t xml:space="preserve"> to</w:t>
      </w:r>
      <w:r w:rsidR="00901BB3">
        <w:t xml:space="preserve"> replace the internal thread</w:t>
      </w:r>
      <w:r w:rsidR="000042D4">
        <w:t xml:space="preserve"> </w:t>
      </w:r>
      <w:r w:rsidR="00901BB3">
        <w:t>pool</w:t>
      </w:r>
      <w:r w:rsidR="003960A4">
        <w:t>,</w:t>
      </w:r>
      <w:r w:rsidR="00901BB3">
        <w:t xml:space="preserve"> try </w:t>
      </w:r>
      <w:r w:rsidR="003960A4">
        <w:t>out</w:t>
      </w:r>
      <w:r w:rsidR="00901BB3">
        <w:t xml:space="preserve"> the custom pool to </w:t>
      </w:r>
      <w:r w:rsidR="003960A4">
        <w:t xml:space="preserve">learn </w:t>
      </w:r>
      <w:r w:rsidR="00901BB3">
        <w:t>how ASP.NET requests threads and find out where to improve performance.</w:t>
      </w:r>
    </w:p>
    <w:p w:rsidR="00B11D10" w:rsidRDefault="00B11D10" w:rsidP="00AF6445">
      <w:pPr>
        <w:pStyle w:val="berschrift3"/>
      </w:pPr>
      <w:r>
        <w:t>Asynchronous Pages</w:t>
      </w:r>
    </w:p>
    <w:p w:rsidR="00901BB3" w:rsidRDefault="00B11D10" w:rsidP="00901BB3">
      <w:pPr>
        <w:pStyle w:val="BodyTextCont"/>
      </w:pPr>
      <w:r>
        <w:t xml:space="preserve">So far, all of the examples of asynchronous request handling have involved building custom handlers. </w:t>
      </w:r>
      <w:r w:rsidR="00901BB3">
        <w:t>In chapter 3</w:t>
      </w:r>
      <w:r w:rsidR="005448B8">
        <w:t>,</w:t>
      </w:r>
      <w:r w:rsidR="00901BB3">
        <w:t xml:space="preserve"> I’ll </w:t>
      </w:r>
      <w:r w:rsidR="00EC10C2">
        <w:t xml:space="preserve">cover such handlers </w:t>
      </w:r>
      <w:r w:rsidR="00901BB3">
        <w:t>in more detail.</w:t>
      </w:r>
    </w:p>
    <w:p w:rsidR="000042D4" w:rsidRDefault="00B11D10" w:rsidP="00901BB3">
      <w:pPr>
        <w:pStyle w:val="BodyTextCont"/>
      </w:pPr>
      <w:r>
        <w:t xml:space="preserve">There </w:t>
      </w:r>
      <w:r w:rsidR="00EC10C2">
        <w:t xml:space="preserve">may </w:t>
      </w:r>
      <w:r>
        <w:t xml:space="preserve">be many </w:t>
      </w:r>
      <w:r w:rsidR="00901BB3">
        <w:t>*.</w:t>
      </w:r>
      <w:proofErr w:type="spellStart"/>
      <w:r w:rsidR="00901BB3">
        <w:t>aspx</w:t>
      </w:r>
      <w:proofErr w:type="spellEnd"/>
      <w:r w:rsidR="00901BB3">
        <w:t xml:space="preserve"> pages</w:t>
      </w:r>
      <w:r>
        <w:t xml:space="preserve"> in your ASP.NET applications that are also good candidates for asynchronous execution because they perform non-CPU-bound tasks that take significant amounts of time</w:t>
      </w:r>
      <w:r w:rsidR="00AF6445">
        <w:t xml:space="preserve">. Such pages are also potential </w:t>
      </w:r>
      <w:r>
        <w:t>bottlenecks for the ASP.NET thread pool.</w:t>
      </w:r>
    </w:p>
    <w:p w:rsidR="000A759E" w:rsidRDefault="000042D4" w:rsidP="00901BB3">
      <w:pPr>
        <w:pStyle w:val="BodyTextCont"/>
      </w:pPr>
      <w:r>
        <w:t xml:space="preserve">Because pages are </w:t>
      </w:r>
      <w:r w:rsidR="005448B8">
        <w:t>also managed</w:t>
      </w:r>
      <w:r>
        <w:t xml:space="preserve"> by a handler, it seems easy to let pages execute asynchronously. </w:t>
      </w:r>
      <w:r w:rsidR="005448B8">
        <w:t>T</w:t>
      </w:r>
      <w:r>
        <w:t xml:space="preserve">his is already implemented by the framework for us and there is nothing to do but set a property. </w:t>
      </w:r>
    </w:p>
    <w:p w:rsidR="00AF6445" w:rsidRPr="00AF6445" w:rsidRDefault="00AF6445" w:rsidP="00AF6445">
      <w:pPr>
        <w:pStyle w:val="berschrift4"/>
      </w:pPr>
      <w:r>
        <w:t>Define the Right Page Handler</w:t>
      </w:r>
    </w:p>
    <w:p w:rsidR="00AF6445" w:rsidRDefault="005448B8" w:rsidP="00AF6445">
      <w:pPr>
        <w:pStyle w:val="BodyTextCont"/>
      </w:pPr>
      <w:r>
        <w:t>B</w:t>
      </w:r>
      <w:r w:rsidR="00AF6445">
        <w:t>uild</w:t>
      </w:r>
      <w:r>
        <w:t>ing</w:t>
      </w:r>
      <w:r w:rsidR="00AF6445">
        <w:t xml:space="preserve"> asynchronous pages is pretty simple. </w:t>
      </w:r>
      <w:r>
        <w:t>Be</w:t>
      </w:r>
      <w:r w:rsidR="00AF6445">
        <w:t xml:space="preserve">gin by including an attribute in the page’s </w:t>
      </w:r>
      <w:r w:rsidR="00AF6445" w:rsidRPr="00AF6445">
        <w:rPr>
          <w:rStyle w:val="CodeInline"/>
        </w:rPr>
        <w:t>@Page</w:t>
      </w:r>
      <w:r w:rsidR="00AF6445">
        <w:t xml:space="preserve"> directive: </w:t>
      </w:r>
    </w:p>
    <w:p w:rsidR="00AF6445" w:rsidRDefault="00AF6445" w:rsidP="00AF6445">
      <w:pPr>
        <w:pStyle w:val="CodeSingle"/>
      </w:pPr>
      <w:r>
        <w:t>&lt;%@ Page Async="true" ... %&gt;</w:t>
      </w:r>
    </w:p>
    <w:p w:rsidR="00AF6445" w:rsidRDefault="005448B8" w:rsidP="00AF6445">
      <w:pPr>
        <w:pStyle w:val="BodyTextCont"/>
      </w:pPr>
      <w:r>
        <w:t>Behind the scenes</w:t>
      </w:r>
      <w:r w:rsidR="00AF6445">
        <w:t xml:space="preserve">, this tells ASP.NET to implement </w:t>
      </w:r>
      <w:proofErr w:type="spellStart"/>
      <w:r w:rsidR="00AF6445" w:rsidRPr="00AF6445">
        <w:rPr>
          <w:rStyle w:val="CodeInline"/>
        </w:rPr>
        <w:t>IHttpAsyncHandler</w:t>
      </w:r>
      <w:proofErr w:type="spellEnd"/>
      <w:r w:rsidR="00AF6445">
        <w:t xml:space="preserve"> in the page instead of </w:t>
      </w:r>
      <w:proofErr w:type="spellStart"/>
      <w:r w:rsidR="00AF6445" w:rsidRPr="00AF6445">
        <w:rPr>
          <w:rStyle w:val="CodeInline"/>
        </w:rPr>
        <w:t>IHttpHandler</w:t>
      </w:r>
      <w:proofErr w:type="spellEnd"/>
      <w:r w:rsidR="00AF6445">
        <w:t xml:space="preserve"> used regularly. Next, call the </w:t>
      </w:r>
      <w:proofErr w:type="spellStart"/>
      <w:r w:rsidR="00AF6445" w:rsidRPr="00AF6445">
        <w:rPr>
          <w:rStyle w:val="CodeInline"/>
        </w:rPr>
        <w:t>AddOnPreRenderCompleteAsync</w:t>
      </w:r>
      <w:proofErr w:type="spellEnd"/>
      <w:r w:rsidR="00AF6445">
        <w:t xml:space="preserve"> method early in the page’s lifetime. For example</w:t>
      </w:r>
      <w:r>
        <w:t>,</w:t>
      </w:r>
      <w:r w:rsidR="00AF6445">
        <w:t xml:space="preserve"> in </w:t>
      </w:r>
      <w:r w:rsidR="00AF6445" w:rsidRPr="000042D4">
        <w:rPr>
          <w:rStyle w:val="CodeInline"/>
        </w:rPr>
        <w:t>Load</w:t>
      </w:r>
      <w:r w:rsidR="00AF6445">
        <w:t>, this is early enough.</w:t>
      </w:r>
      <w:r>
        <w:t xml:space="preserve"> R</w:t>
      </w:r>
      <w:r w:rsidR="00AF6445">
        <w:t xml:space="preserve">egister a </w:t>
      </w:r>
      <w:r w:rsidR="00AF6445" w:rsidRPr="00AF6445">
        <w:rPr>
          <w:rStyle w:val="CodeInline"/>
        </w:rPr>
        <w:t>Begin</w:t>
      </w:r>
      <w:r w:rsidR="00AF6445">
        <w:t xml:space="preserve"> method and an </w:t>
      </w:r>
      <w:r w:rsidR="00AF6445" w:rsidRPr="00AF6445">
        <w:rPr>
          <w:rStyle w:val="CodeInline"/>
        </w:rPr>
        <w:t>End</w:t>
      </w:r>
      <w:r w:rsidR="00AF6445">
        <w:t xml:space="preserve"> method, as shown in the following code: </w:t>
      </w:r>
    </w:p>
    <w:p w:rsidR="00AF6445" w:rsidRDefault="00AF6445" w:rsidP="00AF6445">
      <w:pPr>
        <w:pStyle w:val="CodeFirst"/>
      </w:pPr>
      <w:r>
        <w:t>AddOnPreRenderCompleteAsync (</w:t>
      </w:r>
    </w:p>
    <w:p w:rsidR="00AF6445" w:rsidRDefault="00AF6445" w:rsidP="00AF6445">
      <w:pPr>
        <w:pStyle w:val="Code"/>
      </w:pPr>
      <w:r>
        <w:t xml:space="preserve">    new BeginEventHandler(MyBeginMethod),</w:t>
      </w:r>
    </w:p>
    <w:p w:rsidR="00AF6445" w:rsidRDefault="00AF6445" w:rsidP="00AF6445">
      <w:pPr>
        <w:pStyle w:val="Code"/>
      </w:pPr>
      <w:r>
        <w:t xml:space="preserve">    new EndEventHandler (MyEndMethod)</w:t>
      </w:r>
    </w:p>
    <w:p w:rsidR="00AF6445" w:rsidRDefault="00AF6445" w:rsidP="00AF6445">
      <w:pPr>
        <w:pStyle w:val="CodeLast"/>
      </w:pPr>
      <w:r>
        <w:t>);</w:t>
      </w:r>
    </w:p>
    <w:p w:rsidR="00AF6445" w:rsidRDefault="00AF6445" w:rsidP="00AF6445">
      <w:pPr>
        <w:pStyle w:val="BodyTextCont"/>
      </w:pPr>
      <w:r>
        <w:t xml:space="preserve">The page runs through its normal processing lifecycle until shortly after the </w:t>
      </w:r>
      <w:proofErr w:type="spellStart"/>
      <w:r w:rsidRPr="00AF6445">
        <w:rPr>
          <w:rStyle w:val="CodeInline"/>
        </w:rPr>
        <w:t>PreRender</w:t>
      </w:r>
      <w:proofErr w:type="spellEnd"/>
      <w:r>
        <w:t xml:space="preserve"> event fires. Then ASP.NET calls the </w:t>
      </w:r>
      <w:r w:rsidRPr="00AF6445">
        <w:rPr>
          <w:rStyle w:val="CodeInline"/>
        </w:rPr>
        <w:t>Begin</w:t>
      </w:r>
      <w:r>
        <w:t xml:space="preserve"> method that you registered using </w:t>
      </w:r>
      <w:proofErr w:type="spellStart"/>
      <w:r w:rsidRPr="00AF6445">
        <w:rPr>
          <w:rStyle w:val="CodeInline"/>
        </w:rPr>
        <w:t>AddOnPreRenderCompleteAsync</w:t>
      </w:r>
      <w:proofErr w:type="spellEnd"/>
      <w:r>
        <w:t xml:space="preserve">. </w:t>
      </w:r>
      <w:r w:rsidR="005448B8">
        <w:t>The</w:t>
      </w:r>
      <w:r>
        <w:t xml:space="preserve"> </w:t>
      </w:r>
      <w:r w:rsidRPr="00AF6445">
        <w:rPr>
          <w:rStyle w:val="CodeInline"/>
        </w:rPr>
        <w:t>Begin</w:t>
      </w:r>
      <w:r>
        <w:t xml:space="preserve"> method launch</w:t>
      </w:r>
      <w:r w:rsidR="005448B8">
        <w:t>es</w:t>
      </w:r>
      <w:r>
        <w:t xml:space="preserve"> an asynchronous operation and return</w:t>
      </w:r>
      <w:r w:rsidR="005448B8">
        <w:t>s</w:t>
      </w:r>
      <w:r>
        <w:t xml:space="preserve"> immediately. </w:t>
      </w:r>
      <w:r w:rsidR="005448B8">
        <w:t>T</w:t>
      </w:r>
      <w:r>
        <w:t xml:space="preserve">his is </w:t>
      </w:r>
      <w:r w:rsidR="005448B8">
        <w:t xml:space="preserve">a </w:t>
      </w:r>
      <w:r>
        <w:t xml:space="preserve">lengthy operation </w:t>
      </w:r>
      <w:r w:rsidR="005448B8">
        <w:t xml:space="preserve">which </w:t>
      </w:r>
      <w:r>
        <w:t xml:space="preserve">might require more time, such as a database query or a </w:t>
      </w:r>
      <w:proofErr w:type="spellStart"/>
      <w:r>
        <w:t>webservice</w:t>
      </w:r>
      <w:proofErr w:type="spellEnd"/>
      <w:r>
        <w:t xml:space="preserve"> call to another server. At </w:t>
      </w:r>
      <w:r w:rsidR="005448B8">
        <w:t xml:space="preserve">this </w:t>
      </w:r>
      <w:r>
        <w:t xml:space="preserve">point, the thread assigned to the request </w:t>
      </w:r>
      <w:r w:rsidR="005448B8">
        <w:t>returns</w:t>
      </w:r>
      <w:r>
        <w:t xml:space="preserve"> to the thread pool. Furthermore, the </w:t>
      </w:r>
      <w:r w:rsidRPr="00AF6445">
        <w:rPr>
          <w:rStyle w:val="CodeInline"/>
        </w:rPr>
        <w:t>Begin</w:t>
      </w:r>
      <w:r>
        <w:t xml:space="preserve"> method returns an </w:t>
      </w:r>
      <w:proofErr w:type="spellStart"/>
      <w:r w:rsidRPr="00AF6445">
        <w:rPr>
          <w:rStyle w:val="CodeInline"/>
        </w:rPr>
        <w:t>IAsyncResult</w:t>
      </w:r>
      <w:proofErr w:type="spellEnd"/>
      <w:r>
        <w:t xml:space="preserve"> that </w:t>
      </w:r>
      <w:r w:rsidR="005448B8">
        <w:t xml:space="preserve">allows </w:t>
      </w:r>
      <w:r>
        <w:t xml:space="preserve">ASP.NET </w:t>
      </w:r>
      <w:r w:rsidR="005448B8">
        <w:t xml:space="preserve">to </w:t>
      </w:r>
      <w:r>
        <w:t xml:space="preserve">determine when the asynchronous operation has </w:t>
      </w:r>
      <w:r w:rsidR="005448B8">
        <w:t xml:space="preserve">been </w:t>
      </w:r>
      <w:r>
        <w:t>completed. ASP.</w:t>
      </w:r>
      <w:r w:rsidR="005448B8">
        <w:t xml:space="preserve">NET then </w:t>
      </w:r>
      <w:r>
        <w:t xml:space="preserve">extracts a thread from the thread pool and calls your </w:t>
      </w:r>
      <w:r w:rsidRPr="00AF6445">
        <w:rPr>
          <w:rStyle w:val="CodeInline"/>
        </w:rPr>
        <w:t>End</w:t>
      </w:r>
      <w:r>
        <w:t xml:space="preserve"> method. After </w:t>
      </w:r>
      <w:r w:rsidRPr="00AF6445">
        <w:rPr>
          <w:rStyle w:val="CodeInline"/>
        </w:rPr>
        <w:t>End</w:t>
      </w:r>
      <w:r>
        <w:t xml:space="preserve"> returns, it executes the remaining portion of the page’s lifecycle. This might sound confusing—getting the thread back from thread pool would again block the thread. But between the time </w:t>
      </w:r>
      <w:r w:rsidRPr="00AF6445">
        <w:rPr>
          <w:rStyle w:val="CodeInline"/>
        </w:rPr>
        <w:t>Begin</w:t>
      </w:r>
      <w:r>
        <w:t xml:space="preserve"> returns and </w:t>
      </w:r>
      <w:r w:rsidRPr="00AF6445">
        <w:rPr>
          <w:rStyle w:val="CodeInline"/>
        </w:rPr>
        <w:t>End</w:t>
      </w:r>
      <w:r>
        <w:t xml:space="preserve"> gets called, the request-processing thread is free to service other requests. Keep in mind that the page processing usually</w:t>
      </w:r>
      <w:r w:rsidR="005448B8">
        <w:t xml:space="preserve"> takes only a </w:t>
      </w:r>
      <w:r>
        <w:t xml:space="preserve">few </w:t>
      </w:r>
      <w:r>
        <w:lastRenderedPageBreak/>
        <w:t xml:space="preserve">milliseconds. The </w:t>
      </w:r>
      <w:r w:rsidR="005448B8">
        <w:t>time-</w:t>
      </w:r>
      <w:r>
        <w:t>consuming operation in the asynchronous handler might run for seconds. The process of freeing the thread pool thread for this time allows</w:t>
      </w:r>
      <w:r w:rsidR="009712A3">
        <w:t xml:space="preserve"> ASP.NET</w:t>
      </w:r>
      <w:r>
        <w:t xml:space="preserve"> to process hundreds if not thousands of regular pages on this very same thread. However, until </w:t>
      </w:r>
      <w:r w:rsidRPr="00AF6445">
        <w:rPr>
          <w:rStyle w:val="CodeInline"/>
        </w:rPr>
        <w:t>End</w:t>
      </w:r>
      <w:r>
        <w:t xml:space="preserve"> is called, the rendering of the current asynchronous page is delayed. This is the same as in the previous example. It </w:t>
      </w:r>
      <w:r w:rsidR="009712A3">
        <w:t>improve</w:t>
      </w:r>
      <w:r w:rsidR="005448B8">
        <w:t>s</w:t>
      </w:r>
      <w:r w:rsidR="009712A3">
        <w:t xml:space="preserve"> </w:t>
      </w:r>
      <w:r w:rsidR="005448B8">
        <w:t xml:space="preserve">the situation not only </w:t>
      </w:r>
      <w:r w:rsidR="009712A3">
        <w:t xml:space="preserve">for </w:t>
      </w:r>
      <w:r>
        <w:t xml:space="preserve">one user, but </w:t>
      </w:r>
      <w:r w:rsidR="009712A3">
        <w:t xml:space="preserve">for </w:t>
      </w:r>
      <w:r>
        <w:t>all</w:t>
      </w:r>
      <w:r w:rsidR="005448B8">
        <w:t xml:space="preserve"> users</w:t>
      </w:r>
      <w:r>
        <w:t>.</w:t>
      </w:r>
      <w:r w:rsidR="002E3AC3">
        <w:t xml:space="preserve"> In the sample code</w:t>
      </w:r>
      <w:r w:rsidR="005448B8">
        <w:t>,</w:t>
      </w:r>
      <w:r w:rsidR="002E3AC3">
        <w:t xml:space="preserve"> you might look for the </w:t>
      </w:r>
      <w:proofErr w:type="spellStart"/>
      <w:r w:rsidRPr="002E3AC3">
        <w:rPr>
          <w:rStyle w:val="CodeInline"/>
        </w:rPr>
        <w:t>IAsyncResult</w:t>
      </w:r>
      <w:proofErr w:type="spellEnd"/>
      <w:r w:rsidR="002E3AC3">
        <w:t xml:space="preserve"> implementation</w:t>
      </w:r>
      <w:r>
        <w:t>. Instead</w:t>
      </w:r>
      <w:r w:rsidR="002E3AC3">
        <w:t xml:space="preserve"> of implementing our own version</w:t>
      </w:r>
      <w:r>
        <w:t xml:space="preserve">, </w:t>
      </w:r>
      <w:r w:rsidR="002E3AC3">
        <w:t>we take one that the</w:t>
      </w:r>
      <w:r>
        <w:t xml:space="preserve"> Framework implements for </w:t>
      </w:r>
      <w:r w:rsidR="002E3AC3">
        <w:t>us</w:t>
      </w:r>
      <w:r>
        <w:t xml:space="preserve">. </w:t>
      </w:r>
    </w:p>
    <w:p w:rsidR="002E3AC3" w:rsidRDefault="002E3AC3" w:rsidP="002E3AC3">
      <w:pPr>
        <w:pStyle w:val="Figure"/>
      </w:pPr>
      <w:r>
        <w:rPr>
          <w:noProof/>
          <w:lang w:val="de-DE" w:eastAsia="de-DE"/>
        </w:rPr>
        <w:drawing>
          <wp:inline distT="0" distB="0" distL="0" distR="0">
            <wp:extent cx="3369310" cy="3477895"/>
            <wp:effectExtent l="19050" t="0" r="2540" b="0"/>
            <wp:docPr id="13" name="Bild 1" descr="http://i.msdn.microsoft.com/cc163725.fig02(e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sdn.microsoft.com/cc163725.fig02(en-us).gif"/>
                    <pic:cNvPicPr>
                      <a:picLocks noChangeAspect="1" noChangeArrowheads="1"/>
                    </pic:cNvPicPr>
                  </pic:nvPicPr>
                  <pic:blipFill>
                    <a:blip r:embed="rId22"/>
                    <a:srcRect/>
                    <a:stretch>
                      <a:fillRect/>
                    </a:stretch>
                  </pic:blipFill>
                  <pic:spPr bwMode="auto">
                    <a:xfrm>
                      <a:off x="0" y="0"/>
                      <a:ext cx="3369310" cy="3477895"/>
                    </a:xfrm>
                    <a:prstGeom prst="rect">
                      <a:avLst/>
                    </a:prstGeom>
                    <a:noFill/>
                    <a:ln w="9525">
                      <a:noFill/>
                      <a:miter lim="800000"/>
                      <a:headEnd/>
                      <a:tailEnd/>
                    </a:ln>
                  </pic:spPr>
                </pic:pic>
              </a:graphicData>
            </a:graphic>
          </wp:inline>
        </w:drawing>
      </w:r>
    </w:p>
    <w:p w:rsidR="00AF6445" w:rsidRPr="00F2228C" w:rsidRDefault="00AC5985" w:rsidP="00263A5D">
      <w:pPr>
        <w:pStyle w:val="FigureCaption"/>
        <w:rPr>
          <w:lang w:val="fr-FR"/>
        </w:rPr>
      </w:pPr>
      <w:bookmarkStart w:id="28" w:name="_Ref220597602"/>
      <w:r w:rsidRPr="00AC5985">
        <w:rPr>
          <w:lang w:val="fr-FR"/>
        </w:rPr>
        <w:t>Figure 2-</w:t>
      </w:r>
      <w:r w:rsidR="00836088">
        <w:fldChar w:fldCharType="begin"/>
      </w:r>
      <w:r w:rsidRPr="00AC5985">
        <w:rPr>
          <w:lang w:val="fr-FR"/>
        </w:rPr>
        <w:instrText xml:space="preserve"> SEQ Figure \* ARABIC </w:instrText>
      </w:r>
      <w:r w:rsidR="00836088">
        <w:fldChar w:fldCharType="separate"/>
      </w:r>
      <w:r w:rsidRPr="00AC5985">
        <w:rPr>
          <w:lang w:val="fr-FR"/>
        </w:rPr>
        <w:t>12</w:t>
      </w:r>
      <w:r w:rsidR="00836088">
        <w:fldChar w:fldCharType="end"/>
      </w:r>
      <w:bookmarkEnd w:id="28"/>
      <w:r w:rsidRPr="00AC5985">
        <w:rPr>
          <w:lang w:val="fr-FR"/>
        </w:rPr>
        <w:t xml:space="preserve">. Synchronous vs. Asynchronous Page Processing </w:t>
      </w:r>
    </w:p>
    <w:p w:rsidR="00AF6445" w:rsidRDefault="00836088" w:rsidP="00AF6445">
      <w:pPr>
        <w:pStyle w:val="BodyTextCont"/>
      </w:pPr>
      <w:r>
        <w:fldChar w:fldCharType="begin"/>
      </w:r>
      <w:r w:rsidR="002E3AC3">
        <w:instrText xml:space="preserve"> REF _Ref220597602 \h </w:instrText>
      </w:r>
      <w:r>
        <w:fldChar w:fldCharType="separate"/>
      </w:r>
      <w:r w:rsidR="00BF4C07">
        <w:t xml:space="preserve">Figure </w:t>
      </w:r>
      <w:r w:rsidR="00315ABB">
        <w:t>2-12</w:t>
      </w:r>
      <w:r>
        <w:fldChar w:fldCharType="end"/>
      </w:r>
      <w:r w:rsidR="00AF6445">
        <w:t xml:space="preserve"> illustrates the difference between a synchronous page and an asynchronous page. When a synchronous page is requested, ASP.NET assigns the request a thread from the thread pool and executes the page on that thread.</w:t>
      </w:r>
    </w:p>
    <w:p w:rsidR="002E3AC3" w:rsidRDefault="00315ABB" w:rsidP="002E3AC3">
      <w:pPr>
        <w:pStyle w:val="BodyTextCont"/>
      </w:pPr>
      <w:r>
        <w:t>That’s</w:t>
      </w:r>
      <w:r w:rsidR="002E3AC3">
        <w:t xml:space="preserve"> enough theory </w:t>
      </w:r>
      <w:r>
        <w:t xml:space="preserve">for now. It’s </w:t>
      </w:r>
      <w:r w:rsidR="002E3AC3">
        <w:t xml:space="preserve">time to </w:t>
      </w:r>
      <w:r>
        <w:t xml:space="preserve">look at </w:t>
      </w:r>
      <w:r w:rsidR="002E3AC3">
        <w:t xml:space="preserve">some </w:t>
      </w:r>
      <w:r w:rsidR="005448B8">
        <w:t xml:space="preserve">samples </w:t>
      </w:r>
      <w:r w:rsidR="002E3AC3">
        <w:t xml:space="preserve">to get a better </w:t>
      </w:r>
      <w:r>
        <w:t xml:space="preserve">appreciation of </w:t>
      </w:r>
      <w:r w:rsidR="002E3AC3">
        <w:t xml:space="preserve">how to implement asynchronous pages. The two examples </w:t>
      </w:r>
      <w:r>
        <w:t xml:space="preserve">address </w:t>
      </w:r>
      <w:r w:rsidR="002E3AC3">
        <w:t>two common problems:</w:t>
      </w:r>
    </w:p>
    <w:p w:rsidR="002E3AC3" w:rsidRDefault="002E3AC3" w:rsidP="002E3AC3">
      <w:pPr>
        <w:pStyle w:val="BulletFirst"/>
      </w:pPr>
      <w:r>
        <w:tab/>
        <w:t>*</w:t>
      </w:r>
      <w:r>
        <w:tab/>
        <w:t>Call a database operation asynchronously</w:t>
      </w:r>
    </w:p>
    <w:p w:rsidR="002E3AC3" w:rsidRPr="002E3AC3" w:rsidRDefault="002E3AC3" w:rsidP="002E3AC3">
      <w:pPr>
        <w:pStyle w:val="BulletLast"/>
      </w:pPr>
      <w:r>
        <w:tab/>
        <w:t>*</w:t>
      </w:r>
      <w:r>
        <w:tab/>
        <w:t xml:space="preserve">Call a </w:t>
      </w:r>
      <w:proofErr w:type="spellStart"/>
      <w:r>
        <w:t>webservice</w:t>
      </w:r>
      <w:proofErr w:type="spellEnd"/>
      <w:r>
        <w:t xml:space="preserve">—a </w:t>
      </w:r>
      <w:commentRangeStart w:id="29"/>
      <w:r>
        <w:t xml:space="preserve">current exchange rate service </w:t>
      </w:r>
      <w:commentRangeEnd w:id="29"/>
      <w:r w:rsidR="002327D1">
        <w:rPr>
          <w:rStyle w:val="Kommentarzeichen"/>
        </w:rPr>
        <w:commentReference w:id="29"/>
      </w:r>
      <w:r>
        <w:t>that converts between US$ and Euro.</w:t>
      </w:r>
    </w:p>
    <w:p w:rsidR="00AF6445" w:rsidRDefault="00AF6445" w:rsidP="002E3AC3">
      <w:pPr>
        <w:pStyle w:val="berschrift4"/>
      </w:pPr>
      <w:r>
        <w:t>Asynchronous Data Binding</w:t>
      </w:r>
    </w:p>
    <w:p w:rsidR="00AF6445" w:rsidRDefault="000042D4" w:rsidP="00AF6445">
      <w:pPr>
        <w:pStyle w:val="BodyTextCont"/>
      </w:pPr>
      <w:r>
        <w:t>It</w:t>
      </w:r>
      <w:r w:rsidR="00AF6445">
        <w:t xml:space="preserve"> is </w:t>
      </w:r>
      <w:r>
        <w:t xml:space="preserve">a </w:t>
      </w:r>
      <w:r w:rsidR="00AF6445">
        <w:t xml:space="preserve">common </w:t>
      </w:r>
      <w:r>
        <w:t xml:space="preserve">task </w:t>
      </w:r>
      <w:r w:rsidR="00AF6445">
        <w:t xml:space="preserve">to query databases and data bind the results. </w:t>
      </w:r>
      <w:r>
        <w:t>Using</w:t>
      </w:r>
      <w:r w:rsidR="00AF6445">
        <w:t xml:space="preserve"> asynchronous pages to perform asynchronous data binding</w:t>
      </w:r>
      <w:r>
        <w:t xml:space="preserve"> seems </w:t>
      </w:r>
      <w:r w:rsidR="007D7C75">
        <w:t>like a perfect symbiosis.</w:t>
      </w:r>
      <w:r w:rsidR="00AF6445">
        <w:t xml:space="preserve"> The code</w:t>
      </w:r>
      <w:r w:rsidR="007D7C75">
        <w:t xml:space="preserve"> </w:t>
      </w:r>
      <w:r w:rsidR="00AF6445">
        <w:t xml:space="preserve">behind class in </w:t>
      </w:r>
      <w:r w:rsidR="007B1121">
        <w:rPr>
          <w:rStyle w:val="Kommentarzeichen"/>
        </w:rPr>
        <w:commentReference w:id="30"/>
      </w:r>
      <w:proofErr w:type="gramStart"/>
      <w:r w:rsidR="007B1121">
        <w:t>Listing</w:t>
      </w:r>
      <w:proofErr w:type="gramEnd"/>
      <w:r w:rsidR="007B1121">
        <w:t xml:space="preserve"> 2-21</w:t>
      </w:r>
      <w:r w:rsidR="00AF6445">
        <w:t xml:space="preserve"> shows one way to go.</w:t>
      </w:r>
    </w:p>
    <w:p w:rsidR="00AF6445" w:rsidRDefault="002E3AC3" w:rsidP="002E3AC3">
      <w:pPr>
        <w:pStyle w:val="CodeCaption"/>
      </w:pPr>
      <w:r>
        <w:lastRenderedPageBreak/>
        <w:t xml:space="preserve">Listing </w:t>
      </w:r>
      <w:r w:rsidR="007B1121">
        <w:t>2-</w:t>
      </w:r>
      <w:r w:rsidR="0087096D">
        <w:fldChar w:fldCharType="begin"/>
      </w:r>
      <w:r w:rsidR="0087096D">
        <w:instrText xml:space="preserve"> SEQ Listing \* ARABIC </w:instrText>
      </w:r>
      <w:r w:rsidR="0087096D">
        <w:fldChar w:fldCharType="separate"/>
      </w:r>
      <w:r w:rsidR="007D7C75">
        <w:t>21</w:t>
      </w:r>
      <w:r w:rsidR="0087096D">
        <w:fldChar w:fldCharType="end"/>
      </w:r>
      <w:r>
        <w:t>. Asynchronous binding to a data source (</w:t>
      </w:r>
      <w:r w:rsidR="00AF6445">
        <w:t>AsyncDataBind.aspx.cs</w:t>
      </w:r>
      <w:r>
        <w:t>)</w:t>
      </w:r>
      <w:r w:rsidR="00AF6445">
        <w:t xml:space="preserve"> </w:t>
      </w:r>
    </w:p>
    <w:p w:rsidR="00AF6445" w:rsidRDefault="00AF6445" w:rsidP="002E3AC3">
      <w:pPr>
        <w:pStyle w:val="Code"/>
      </w:pPr>
      <w:r>
        <w:t>using System;</w:t>
      </w:r>
    </w:p>
    <w:p w:rsidR="00AF6445" w:rsidRDefault="00AF6445" w:rsidP="002E3AC3">
      <w:pPr>
        <w:pStyle w:val="Code"/>
      </w:pPr>
      <w:r>
        <w:t>using System.Data;</w:t>
      </w:r>
    </w:p>
    <w:p w:rsidR="00AF6445" w:rsidRDefault="00AF6445" w:rsidP="002E3AC3">
      <w:pPr>
        <w:pStyle w:val="Code"/>
      </w:pPr>
      <w:r>
        <w:t>using System.Data.SqlClient;</w:t>
      </w:r>
    </w:p>
    <w:p w:rsidR="00AF6445" w:rsidRDefault="00AF6445" w:rsidP="002E3AC3">
      <w:pPr>
        <w:pStyle w:val="Code"/>
      </w:pPr>
      <w:r>
        <w:t>using System.Web;</w:t>
      </w:r>
    </w:p>
    <w:p w:rsidR="00AF6445" w:rsidRDefault="00AF6445" w:rsidP="002E3AC3">
      <w:pPr>
        <w:pStyle w:val="Code"/>
      </w:pPr>
      <w:r>
        <w:t>using System.Web.UI;</w:t>
      </w:r>
    </w:p>
    <w:p w:rsidR="00AF6445" w:rsidRDefault="00AF6445" w:rsidP="002E3AC3">
      <w:pPr>
        <w:pStyle w:val="Code"/>
      </w:pPr>
      <w:r>
        <w:t>using System.Web.UI.WebControls;</w:t>
      </w:r>
    </w:p>
    <w:p w:rsidR="00AF6445" w:rsidRDefault="00AF6445" w:rsidP="002E3AC3">
      <w:pPr>
        <w:pStyle w:val="Code"/>
      </w:pPr>
      <w:r>
        <w:t>using System.Web.Configuration;</w:t>
      </w:r>
    </w:p>
    <w:p w:rsidR="00AF6445" w:rsidRDefault="00AF6445" w:rsidP="002E3AC3">
      <w:pPr>
        <w:pStyle w:val="Code"/>
      </w:pPr>
    </w:p>
    <w:p w:rsidR="00AF6445" w:rsidRDefault="00AF6445" w:rsidP="002E3AC3">
      <w:pPr>
        <w:pStyle w:val="Code"/>
      </w:pPr>
      <w:r>
        <w:t>public partial class AsyncDataBind : System.Web.UI.Page</w:t>
      </w:r>
    </w:p>
    <w:p w:rsidR="00AF6445" w:rsidRDefault="00AF6445" w:rsidP="002E3AC3">
      <w:pPr>
        <w:pStyle w:val="Code"/>
      </w:pPr>
      <w:r>
        <w:t>{</w:t>
      </w:r>
    </w:p>
    <w:p w:rsidR="00AF6445" w:rsidRDefault="00AF6445" w:rsidP="002E3AC3">
      <w:pPr>
        <w:pStyle w:val="Code"/>
      </w:pPr>
      <w:r>
        <w:t xml:space="preserve">    private SqlConnection _connection;</w:t>
      </w:r>
    </w:p>
    <w:p w:rsidR="00AF6445" w:rsidRDefault="00AF6445" w:rsidP="002E3AC3">
      <w:pPr>
        <w:pStyle w:val="Code"/>
      </w:pPr>
      <w:r>
        <w:t xml:space="preserve">    private SqlCommand _command;</w:t>
      </w:r>
    </w:p>
    <w:p w:rsidR="00AF6445" w:rsidRDefault="00AF6445" w:rsidP="002E3AC3">
      <w:pPr>
        <w:pStyle w:val="Code"/>
      </w:pPr>
      <w:r>
        <w:t xml:space="preserve">    private SqlDataReader _reader;</w:t>
      </w:r>
    </w:p>
    <w:p w:rsidR="00AF6445" w:rsidRDefault="00AF6445" w:rsidP="002E3AC3">
      <w:pPr>
        <w:pStyle w:val="Code"/>
      </w:pPr>
    </w:p>
    <w:p w:rsidR="00AF6445" w:rsidRDefault="00AF6445" w:rsidP="002E3AC3">
      <w:pPr>
        <w:pStyle w:val="Code"/>
      </w:pPr>
    </w:p>
    <w:p w:rsidR="00AF6445" w:rsidRDefault="00AF6445" w:rsidP="002E3AC3">
      <w:pPr>
        <w:pStyle w:val="Code"/>
      </w:pPr>
      <w:r>
        <w:t xml:space="preserve">    protected void Page_Load(object sender, EventArgs e)</w:t>
      </w:r>
    </w:p>
    <w:p w:rsidR="00AF6445" w:rsidRDefault="00AF6445" w:rsidP="002E3AC3">
      <w:pPr>
        <w:pStyle w:val="Code"/>
      </w:pPr>
      <w:r>
        <w:t xml:space="preserve">    {</w:t>
      </w:r>
    </w:p>
    <w:p w:rsidR="00AF6445" w:rsidRDefault="00AF6445" w:rsidP="002E3AC3">
      <w:pPr>
        <w:pStyle w:val="Code"/>
      </w:pPr>
      <w:r>
        <w:t xml:space="preserve">        if (!IsPostBack)</w:t>
      </w:r>
    </w:p>
    <w:p w:rsidR="00AF6445" w:rsidRDefault="00AF6445" w:rsidP="002E3AC3">
      <w:pPr>
        <w:pStyle w:val="Code"/>
      </w:pPr>
      <w:r>
        <w:t xml:space="preserve">        {</w:t>
      </w:r>
    </w:p>
    <w:p w:rsidR="00AF6445" w:rsidRDefault="00AF6445" w:rsidP="002E3AC3">
      <w:pPr>
        <w:pStyle w:val="Code"/>
      </w:pPr>
      <w:r>
        <w:t xml:space="preserve">            // Hook PreRenderComplete event for data binding</w:t>
      </w:r>
    </w:p>
    <w:p w:rsidR="00AF6445" w:rsidRDefault="00AF6445" w:rsidP="002E3AC3">
      <w:pPr>
        <w:pStyle w:val="Code"/>
      </w:pPr>
      <w:r>
        <w:t xml:space="preserve">            this.PreRenderComplete += </w:t>
      </w:r>
    </w:p>
    <w:p w:rsidR="00AF6445" w:rsidRDefault="00AF6445" w:rsidP="002E3AC3">
      <w:pPr>
        <w:pStyle w:val="Code"/>
      </w:pPr>
      <w:r>
        <w:t xml:space="preserve">                new EventHandler(Page_PreRenderComplete);</w:t>
      </w:r>
    </w:p>
    <w:p w:rsidR="00AF6445" w:rsidRDefault="00AF6445" w:rsidP="002E3AC3">
      <w:pPr>
        <w:pStyle w:val="Code"/>
      </w:pPr>
    </w:p>
    <w:p w:rsidR="00AF6445" w:rsidRDefault="00AF6445" w:rsidP="002E3AC3">
      <w:pPr>
        <w:pStyle w:val="Code"/>
      </w:pPr>
      <w:r>
        <w:t xml:space="preserve">            // Register async methods</w:t>
      </w:r>
    </w:p>
    <w:p w:rsidR="00AF6445" w:rsidRDefault="00AF6445" w:rsidP="002E3AC3">
      <w:pPr>
        <w:pStyle w:val="Code"/>
      </w:pPr>
      <w:r>
        <w:t xml:space="preserve">            AddOnPreRenderCompleteAsync(</w:t>
      </w:r>
    </w:p>
    <w:p w:rsidR="00AF6445" w:rsidRDefault="00AF6445" w:rsidP="002E3AC3">
      <w:pPr>
        <w:pStyle w:val="Code"/>
      </w:pPr>
      <w:r>
        <w:t xml:space="preserve">                new BeginEventHandler(BeginAsyncOperation),</w:t>
      </w:r>
    </w:p>
    <w:p w:rsidR="00AF6445" w:rsidRDefault="00AF6445" w:rsidP="002E3AC3">
      <w:pPr>
        <w:pStyle w:val="Code"/>
      </w:pPr>
      <w:r>
        <w:t xml:space="preserve">                new EndEventHandler(EndAsyncOperation)</w:t>
      </w:r>
    </w:p>
    <w:p w:rsidR="00AF6445" w:rsidRDefault="00AF6445" w:rsidP="002E3AC3">
      <w:pPr>
        <w:pStyle w:val="Code"/>
      </w:pPr>
      <w:r>
        <w:t xml:space="preserve">            );</w:t>
      </w:r>
    </w:p>
    <w:p w:rsidR="00AF6445" w:rsidRDefault="00AF6445" w:rsidP="002E3AC3">
      <w:pPr>
        <w:pStyle w:val="Code"/>
      </w:pPr>
      <w:r>
        <w:t xml:space="preserve">        }</w:t>
      </w:r>
    </w:p>
    <w:p w:rsidR="00AF6445" w:rsidRDefault="00AF6445" w:rsidP="002E3AC3">
      <w:pPr>
        <w:pStyle w:val="Code"/>
      </w:pPr>
      <w:r>
        <w:t xml:space="preserve">    }</w:t>
      </w:r>
    </w:p>
    <w:p w:rsidR="00AF6445" w:rsidRDefault="00AF6445" w:rsidP="002E3AC3">
      <w:pPr>
        <w:pStyle w:val="Code"/>
      </w:pPr>
      <w:r>
        <w:t xml:space="preserve">    IAsyncResult BeginAsyncOperation (object sender, EventArgs e, </w:t>
      </w:r>
    </w:p>
    <w:p w:rsidR="00AF6445" w:rsidRDefault="00AF6445" w:rsidP="002E3AC3">
      <w:pPr>
        <w:pStyle w:val="Code"/>
      </w:pPr>
      <w:r>
        <w:t xml:space="preserve">        AsyncCallback cb, object state)</w:t>
      </w:r>
    </w:p>
    <w:p w:rsidR="00AF6445" w:rsidRDefault="00AF6445" w:rsidP="002E3AC3">
      <w:pPr>
        <w:pStyle w:val="Code"/>
      </w:pPr>
      <w:r>
        <w:t xml:space="preserve">    {</w:t>
      </w:r>
    </w:p>
    <w:p w:rsidR="00AF6445" w:rsidRDefault="00AF6445" w:rsidP="002E3AC3">
      <w:pPr>
        <w:pStyle w:val="Code"/>
      </w:pPr>
      <w:r>
        <w:t xml:space="preserve">        string connect = WebConfigurationManager.ConnectionStrings</w:t>
      </w:r>
    </w:p>
    <w:p w:rsidR="00AF6445" w:rsidRDefault="00AF6445" w:rsidP="002E3AC3">
      <w:pPr>
        <w:pStyle w:val="Code"/>
      </w:pPr>
      <w:r>
        <w:t xml:space="preserve">            ["PubsConnectionString"].ConnectionString;</w:t>
      </w:r>
    </w:p>
    <w:p w:rsidR="00AF6445" w:rsidRDefault="00AF6445" w:rsidP="002E3AC3">
      <w:pPr>
        <w:pStyle w:val="Code"/>
      </w:pPr>
      <w:r>
        <w:t xml:space="preserve">        _connection = new SqlConnection(connect);</w:t>
      </w:r>
    </w:p>
    <w:p w:rsidR="00AF6445" w:rsidRDefault="00AF6445" w:rsidP="002E3AC3">
      <w:pPr>
        <w:pStyle w:val="Code"/>
      </w:pPr>
      <w:r>
        <w:t xml:space="preserve">        _connection.Open();</w:t>
      </w:r>
    </w:p>
    <w:p w:rsidR="00AF6445" w:rsidRDefault="00AF6445" w:rsidP="002E3AC3">
      <w:pPr>
        <w:pStyle w:val="Code"/>
      </w:pPr>
      <w:r>
        <w:t xml:space="preserve">        _command = new SqlCommand(</w:t>
      </w:r>
    </w:p>
    <w:p w:rsidR="00AF6445" w:rsidRDefault="00AF6445" w:rsidP="002E3AC3">
      <w:pPr>
        <w:pStyle w:val="Code"/>
      </w:pPr>
      <w:r>
        <w:t xml:space="preserve">            "SELECT title_id, title, price FROM titles", _connection);</w:t>
      </w:r>
    </w:p>
    <w:p w:rsidR="00AF6445" w:rsidRDefault="00AF6445" w:rsidP="002E3AC3">
      <w:pPr>
        <w:pStyle w:val="Code"/>
      </w:pPr>
      <w:r>
        <w:t xml:space="preserve">        return _command.BeginExecuteReader (cb, state);</w:t>
      </w:r>
    </w:p>
    <w:p w:rsidR="00AF6445" w:rsidRDefault="00AF6445" w:rsidP="002E3AC3">
      <w:pPr>
        <w:pStyle w:val="Code"/>
      </w:pPr>
      <w:r>
        <w:t xml:space="preserve">    }</w:t>
      </w:r>
    </w:p>
    <w:p w:rsidR="00AF6445" w:rsidRDefault="00AF6445" w:rsidP="002E3AC3">
      <w:pPr>
        <w:pStyle w:val="Code"/>
      </w:pPr>
    </w:p>
    <w:p w:rsidR="00AF6445" w:rsidRDefault="00AF6445" w:rsidP="002E3AC3">
      <w:pPr>
        <w:pStyle w:val="Code"/>
      </w:pPr>
      <w:r>
        <w:t xml:space="preserve">    void EndAsyncOperation(IAsyncResult ar)</w:t>
      </w:r>
    </w:p>
    <w:p w:rsidR="00AF6445" w:rsidRDefault="00AF6445" w:rsidP="002E3AC3">
      <w:pPr>
        <w:pStyle w:val="Code"/>
      </w:pPr>
      <w:r>
        <w:t xml:space="preserve">    {</w:t>
      </w:r>
    </w:p>
    <w:p w:rsidR="00AF6445" w:rsidRDefault="00AF6445" w:rsidP="002E3AC3">
      <w:pPr>
        <w:pStyle w:val="Code"/>
      </w:pPr>
      <w:r>
        <w:t xml:space="preserve">        _reader = _command.EndExecuteReader(ar);</w:t>
      </w:r>
    </w:p>
    <w:p w:rsidR="00AF6445" w:rsidRDefault="00AF6445" w:rsidP="002E3AC3">
      <w:pPr>
        <w:pStyle w:val="Code"/>
      </w:pPr>
      <w:r>
        <w:t xml:space="preserve">    }</w:t>
      </w:r>
    </w:p>
    <w:p w:rsidR="00AF6445" w:rsidRDefault="00AF6445" w:rsidP="002E3AC3">
      <w:pPr>
        <w:pStyle w:val="Code"/>
      </w:pPr>
    </w:p>
    <w:p w:rsidR="00AF6445" w:rsidRDefault="00AF6445" w:rsidP="002E3AC3">
      <w:pPr>
        <w:pStyle w:val="Code"/>
      </w:pPr>
      <w:r>
        <w:t xml:space="preserve">    protected void Page_PreRenderComplete(object sender, EventArgs e)</w:t>
      </w:r>
    </w:p>
    <w:p w:rsidR="00AF6445" w:rsidRDefault="00AF6445" w:rsidP="002E3AC3">
      <w:pPr>
        <w:pStyle w:val="Code"/>
      </w:pPr>
      <w:r>
        <w:t xml:space="preserve">    {</w:t>
      </w:r>
    </w:p>
    <w:p w:rsidR="00AF6445" w:rsidRDefault="00AF6445" w:rsidP="002E3AC3">
      <w:pPr>
        <w:pStyle w:val="Code"/>
      </w:pPr>
      <w:r>
        <w:t xml:space="preserve">        Output.DataSource = _reader;</w:t>
      </w:r>
    </w:p>
    <w:p w:rsidR="00AF6445" w:rsidRDefault="00AF6445" w:rsidP="002E3AC3">
      <w:pPr>
        <w:pStyle w:val="Code"/>
      </w:pPr>
      <w:r>
        <w:lastRenderedPageBreak/>
        <w:t xml:space="preserve">        Output.DataBind();</w:t>
      </w:r>
    </w:p>
    <w:p w:rsidR="00AF6445" w:rsidRDefault="00AF6445" w:rsidP="002E3AC3">
      <w:pPr>
        <w:pStyle w:val="Code"/>
      </w:pPr>
      <w:r>
        <w:t xml:space="preserve">    }</w:t>
      </w:r>
    </w:p>
    <w:p w:rsidR="00AF6445" w:rsidRDefault="00AF6445" w:rsidP="002E3AC3">
      <w:pPr>
        <w:pStyle w:val="Code"/>
      </w:pPr>
    </w:p>
    <w:p w:rsidR="00AF6445" w:rsidRDefault="00AF6445" w:rsidP="002E3AC3">
      <w:pPr>
        <w:pStyle w:val="Code"/>
      </w:pPr>
      <w:r>
        <w:t xml:space="preserve">    public override void Dispose()</w:t>
      </w:r>
    </w:p>
    <w:p w:rsidR="00AF6445" w:rsidRDefault="00AF6445" w:rsidP="002E3AC3">
      <w:pPr>
        <w:pStyle w:val="Code"/>
      </w:pPr>
      <w:r>
        <w:t xml:space="preserve">    {</w:t>
      </w:r>
    </w:p>
    <w:p w:rsidR="00AF6445" w:rsidRDefault="00AF6445" w:rsidP="002E3AC3">
      <w:pPr>
        <w:pStyle w:val="Code"/>
      </w:pPr>
      <w:r>
        <w:t xml:space="preserve">        if (_connection != null) _connection.Close();</w:t>
      </w:r>
    </w:p>
    <w:p w:rsidR="00AF6445" w:rsidRDefault="00AF6445" w:rsidP="002E3AC3">
      <w:pPr>
        <w:pStyle w:val="Code"/>
      </w:pPr>
      <w:r>
        <w:t xml:space="preserve">        base.Dispose();</w:t>
      </w:r>
    </w:p>
    <w:p w:rsidR="00AF6445" w:rsidRDefault="00AF6445" w:rsidP="002E3AC3">
      <w:pPr>
        <w:pStyle w:val="Code"/>
      </w:pPr>
      <w:r>
        <w:t xml:space="preserve">    }</w:t>
      </w:r>
    </w:p>
    <w:p w:rsidR="00AF6445" w:rsidRDefault="00AF6445" w:rsidP="002E3AC3">
      <w:pPr>
        <w:pStyle w:val="Code"/>
      </w:pPr>
      <w:r>
        <w:t>}</w:t>
      </w:r>
    </w:p>
    <w:p w:rsidR="00AF6445" w:rsidRDefault="007D7C75" w:rsidP="00AF6445">
      <w:pPr>
        <w:pStyle w:val="BodyTextCont"/>
      </w:pPr>
      <w:r>
        <w:t xml:space="preserve">The </w:t>
      </w:r>
      <w:proofErr w:type="spellStart"/>
      <w:r w:rsidRPr="007D7C75">
        <w:rPr>
          <w:rStyle w:val="CodeInline"/>
        </w:rPr>
        <w:t>AsyncDataBind</w:t>
      </w:r>
      <w:proofErr w:type="spellEnd"/>
      <w:r w:rsidR="00AF6445">
        <w:t xml:space="preserve"> </w:t>
      </w:r>
      <w:r>
        <w:t xml:space="preserve">class </w:t>
      </w:r>
      <w:r w:rsidR="00AF6445">
        <w:t xml:space="preserve">uses the </w:t>
      </w:r>
      <w:proofErr w:type="spellStart"/>
      <w:r w:rsidR="00AF6445" w:rsidRPr="007D7C75">
        <w:rPr>
          <w:rStyle w:val="CodeInline"/>
        </w:rPr>
        <w:t>AddOnPreRenderCompleteAsync</w:t>
      </w:r>
      <w:proofErr w:type="spellEnd"/>
      <w:r w:rsidR="00AF6445">
        <w:t xml:space="preserve"> pattern. </w:t>
      </w:r>
      <w:r>
        <w:t>In i</w:t>
      </w:r>
      <w:r w:rsidR="00AF6445">
        <w:t xml:space="preserve">ts </w:t>
      </w:r>
      <w:proofErr w:type="spellStart"/>
      <w:r w:rsidR="00AF6445" w:rsidRPr="007D7C75">
        <w:rPr>
          <w:rStyle w:val="CodeInline"/>
        </w:rPr>
        <w:t>BeginAsyncOperation</w:t>
      </w:r>
      <w:proofErr w:type="spellEnd"/>
      <w:r w:rsidR="00AF6445">
        <w:t xml:space="preserve"> method</w:t>
      </w:r>
      <w:r w:rsidR="005448B8">
        <w:t>,</w:t>
      </w:r>
      <w:r w:rsidR="00AF6445">
        <w:t xml:space="preserve"> </w:t>
      </w:r>
      <w:r>
        <w:t xml:space="preserve">it </w:t>
      </w:r>
      <w:r w:rsidR="00AF6445">
        <w:t xml:space="preserve">calls </w:t>
      </w:r>
      <w:proofErr w:type="spellStart"/>
      <w:r w:rsidR="00AF6445" w:rsidRPr="007D7C75">
        <w:rPr>
          <w:rStyle w:val="CodeInline"/>
        </w:rPr>
        <w:t>SqlCommand.BeginExecuteReader</w:t>
      </w:r>
      <w:proofErr w:type="spellEnd"/>
      <w:r w:rsidR="00AF6445">
        <w:t xml:space="preserve"> to perform an asynchronous database query. When the call </w:t>
      </w:r>
      <w:r w:rsidR="005448B8">
        <w:t>is completed</w:t>
      </w:r>
      <w:r w:rsidR="00AF6445">
        <w:t xml:space="preserve">, </w:t>
      </w:r>
      <w:proofErr w:type="spellStart"/>
      <w:r w:rsidR="00AF6445" w:rsidRPr="007D7C75">
        <w:rPr>
          <w:rStyle w:val="CodeInline"/>
        </w:rPr>
        <w:t>EndAsyncOperation</w:t>
      </w:r>
      <w:proofErr w:type="spellEnd"/>
      <w:r w:rsidR="00AF6445">
        <w:t xml:space="preserve"> calls </w:t>
      </w:r>
      <w:proofErr w:type="spellStart"/>
      <w:r w:rsidR="00AF6445" w:rsidRPr="007D7C75">
        <w:rPr>
          <w:rStyle w:val="CodeInline"/>
        </w:rPr>
        <w:t>SqlCommand.EndExecuteReader</w:t>
      </w:r>
      <w:proofErr w:type="spellEnd"/>
      <w:r w:rsidR="00AF6445">
        <w:t xml:space="preserve"> to get a </w:t>
      </w:r>
      <w:proofErr w:type="spellStart"/>
      <w:r w:rsidR="00AF6445" w:rsidRPr="007D7C75">
        <w:rPr>
          <w:rStyle w:val="CodeInline"/>
        </w:rPr>
        <w:t>SqlDataReader</w:t>
      </w:r>
      <w:proofErr w:type="spellEnd"/>
      <w:r w:rsidR="00AF6445">
        <w:t xml:space="preserve">, which it stores in a private field. In an event handler for the </w:t>
      </w:r>
      <w:proofErr w:type="spellStart"/>
      <w:r w:rsidR="00AF6445" w:rsidRPr="007D7C75">
        <w:rPr>
          <w:rStyle w:val="CodeInline"/>
        </w:rPr>
        <w:t>PreRenderComplete</w:t>
      </w:r>
      <w:proofErr w:type="spellEnd"/>
      <w:r w:rsidR="00AF6445">
        <w:t xml:space="preserve"> event, which fires after the asynchronous operation completes but before the page is rendered, it binds the </w:t>
      </w:r>
      <w:proofErr w:type="spellStart"/>
      <w:r w:rsidR="00AF6445" w:rsidRPr="007D7C75">
        <w:rPr>
          <w:rStyle w:val="CodeInline"/>
        </w:rPr>
        <w:t>SqlDataReader</w:t>
      </w:r>
      <w:proofErr w:type="spellEnd"/>
      <w:r w:rsidR="00AF6445">
        <w:t xml:space="preserve"> to the Output </w:t>
      </w:r>
      <w:proofErr w:type="spellStart"/>
      <w:r w:rsidR="00AF6445" w:rsidRPr="007D7C75">
        <w:rPr>
          <w:rStyle w:val="CodeInline"/>
        </w:rPr>
        <w:t>GridView</w:t>
      </w:r>
      <w:proofErr w:type="spellEnd"/>
      <w:r w:rsidR="00AF6445">
        <w:t xml:space="preserve"> control. On the outside, the page looks </w:t>
      </w:r>
      <w:r>
        <w:t>like a normal synchronous</w:t>
      </w:r>
      <w:r w:rsidR="00AF6445">
        <w:t xml:space="preserve"> page that uses a </w:t>
      </w:r>
      <w:proofErr w:type="spellStart"/>
      <w:r w:rsidR="00AF6445" w:rsidRPr="007D7C75">
        <w:rPr>
          <w:rStyle w:val="CodeInline"/>
        </w:rPr>
        <w:t>GridView</w:t>
      </w:r>
      <w:proofErr w:type="spellEnd"/>
      <w:r w:rsidR="00AF6445">
        <w:t xml:space="preserve"> to render the results of a database query. </w:t>
      </w:r>
      <w:r w:rsidR="00AE7593">
        <w:t>O</w:t>
      </w:r>
      <w:r w:rsidR="00AF6445">
        <w:t xml:space="preserve">n the inside, this page is much </w:t>
      </w:r>
      <w:commentRangeStart w:id="31"/>
      <w:r w:rsidR="00AF6445">
        <w:t xml:space="preserve">more scalable </w:t>
      </w:r>
      <w:commentRangeEnd w:id="31"/>
      <w:r w:rsidR="007B1121">
        <w:rPr>
          <w:rStyle w:val="Kommentarzeichen"/>
        </w:rPr>
        <w:commentReference w:id="31"/>
      </w:r>
      <w:r w:rsidR="00AF6445">
        <w:t>because it doesn't tie up a thread-pool thread waiting for the query to return.</w:t>
      </w:r>
    </w:p>
    <w:p w:rsidR="00AF6445" w:rsidRDefault="00AF6445" w:rsidP="002E3AC3">
      <w:pPr>
        <w:pStyle w:val="berschrift4"/>
      </w:pPr>
      <w:r>
        <w:t>Calling Web Services Asynchronously</w:t>
      </w:r>
    </w:p>
    <w:p w:rsidR="00AF6445" w:rsidRDefault="00AF6445" w:rsidP="00AF6445">
      <w:pPr>
        <w:pStyle w:val="BodyTextCont"/>
      </w:pPr>
      <w:r>
        <w:t>Another I/O-related task commonly performed by ASP.NET Web pages is call</w:t>
      </w:r>
      <w:r w:rsidR="00934031">
        <w:t>ing</w:t>
      </w:r>
      <w:r>
        <w:t xml:space="preserve"> to</w:t>
      </w:r>
      <w:r w:rsidR="00934031">
        <w:t xml:space="preserve"> a</w:t>
      </w:r>
      <w:r>
        <w:t xml:space="preserve"> Web service. Since Web service calls can take a long time to return, pages that execute them are ideal candidates for asynchronous processing.</w:t>
      </w:r>
    </w:p>
    <w:p w:rsidR="00AF6445" w:rsidRDefault="00836088" w:rsidP="00AF6445">
      <w:pPr>
        <w:pStyle w:val="BodyTextCont"/>
      </w:pPr>
      <w:r>
        <w:fldChar w:fldCharType="begin"/>
      </w:r>
      <w:r w:rsidR="007D7C75">
        <w:instrText xml:space="preserve"> REF _Ref220919823 \h </w:instrText>
      </w:r>
      <w:r>
        <w:fldChar w:fldCharType="separate"/>
      </w:r>
      <w:r w:rsidR="007D7C75">
        <w:t xml:space="preserve">Listing </w:t>
      </w:r>
      <w:r w:rsidR="007B1121">
        <w:t>2-</w:t>
      </w:r>
      <w:r w:rsidR="007D7C75">
        <w:rPr>
          <w:noProof/>
        </w:rPr>
        <w:t>22</w:t>
      </w:r>
      <w:r>
        <w:fldChar w:fldCharType="end"/>
      </w:r>
      <w:r w:rsidR="007D7C75">
        <w:t xml:space="preserve"> </w:t>
      </w:r>
      <w:r w:rsidR="00AF6445">
        <w:t xml:space="preserve">shows one way to build an asynchronous page that calls a Web service. It uses the same </w:t>
      </w:r>
      <w:proofErr w:type="spellStart"/>
      <w:r w:rsidR="00AF6445" w:rsidRPr="007D7C75">
        <w:rPr>
          <w:rStyle w:val="CodeInline"/>
        </w:rPr>
        <w:t>AddOnPreRenderCompleteAsync</w:t>
      </w:r>
      <w:proofErr w:type="spellEnd"/>
      <w:r w:rsidR="00AF6445">
        <w:t xml:space="preserve"> mechanism featured in </w:t>
      </w:r>
      <w:r w:rsidR="007D7C75">
        <w:t>this section</w:t>
      </w:r>
      <w:r w:rsidR="00AF6445">
        <w:t xml:space="preserve">. </w:t>
      </w:r>
      <w:r w:rsidR="007D7C75">
        <w:t>T</w:t>
      </w:r>
      <w:r w:rsidR="00AF6445">
        <w:t>he page</w:t>
      </w:r>
      <w:r w:rsidR="007D7C75">
        <w:t>’</w:t>
      </w:r>
      <w:r w:rsidR="00AF6445">
        <w:t xml:space="preserve">s </w:t>
      </w:r>
      <w:r w:rsidR="00AF6445" w:rsidRPr="007D7C75">
        <w:rPr>
          <w:rStyle w:val="CodeInline"/>
        </w:rPr>
        <w:t>Begin</w:t>
      </w:r>
      <w:r w:rsidR="00AF6445">
        <w:t xml:space="preserve"> method launches an asynchronous Web service call by calling the Web service proxy</w:t>
      </w:r>
      <w:r w:rsidR="007D7C75">
        <w:t>’</w:t>
      </w:r>
      <w:r w:rsidR="00AF6445">
        <w:t xml:space="preserve">s asynchronous </w:t>
      </w:r>
      <w:r w:rsidR="00AF6445" w:rsidRPr="007D7C75">
        <w:rPr>
          <w:rStyle w:val="CodeInline"/>
        </w:rPr>
        <w:t>Begin</w:t>
      </w:r>
      <w:r w:rsidR="00AF6445">
        <w:t xml:space="preserve"> method. The page</w:t>
      </w:r>
      <w:r w:rsidR="007D7C75">
        <w:t>’</w:t>
      </w:r>
      <w:r w:rsidR="00AF6445">
        <w:t xml:space="preserve">s </w:t>
      </w:r>
      <w:r w:rsidR="00AF6445" w:rsidRPr="007D7C75">
        <w:rPr>
          <w:rStyle w:val="CodeInline"/>
        </w:rPr>
        <w:t>End</w:t>
      </w:r>
      <w:r w:rsidR="00AF6445">
        <w:t xml:space="preserve"> method caches in a private field a reference to the </w:t>
      </w:r>
      <w:proofErr w:type="spellStart"/>
      <w:r w:rsidR="00AF6445" w:rsidRPr="007D7C75">
        <w:rPr>
          <w:rStyle w:val="CodeInline"/>
        </w:rPr>
        <w:t>DataSet</w:t>
      </w:r>
      <w:proofErr w:type="spellEnd"/>
      <w:r w:rsidR="00AF6445">
        <w:t xml:space="preserve"> returned by the Web method, and the </w:t>
      </w:r>
      <w:proofErr w:type="spellStart"/>
      <w:r w:rsidR="00AF6445" w:rsidRPr="007D7C75">
        <w:rPr>
          <w:rStyle w:val="CodeInline"/>
        </w:rPr>
        <w:t>PreRenderComplete</w:t>
      </w:r>
      <w:proofErr w:type="spellEnd"/>
      <w:r w:rsidR="00AF6445">
        <w:t xml:space="preserve"> handler binds the </w:t>
      </w:r>
      <w:proofErr w:type="spellStart"/>
      <w:r w:rsidR="00AF6445" w:rsidRPr="007D7C75">
        <w:rPr>
          <w:rStyle w:val="CodeInline"/>
        </w:rPr>
        <w:t>DataSet</w:t>
      </w:r>
      <w:proofErr w:type="spellEnd"/>
      <w:r w:rsidR="00AF6445">
        <w:t xml:space="preserve"> to a </w:t>
      </w:r>
      <w:proofErr w:type="spellStart"/>
      <w:r w:rsidR="00AF6445" w:rsidRPr="007D7C75">
        <w:rPr>
          <w:rStyle w:val="CodeInline"/>
        </w:rPr>
        <w:t>GridView</w:t>
      </w:r>
      <w:proofErr w:type="spellEnd"/>
      <w:r w:rsidR="00AF6445">
        <w:t xml:space="preserve">. For reference, the Web method targeted by the call is shown in the following code: </w:t>
      </w:r>
    </w:p>
    <w:p w:rsidR="00C154A2" w:rsidRDefault="00C154A2" w:rsidP="00C154A2">
      <w:pPr>
        <w:pStyle w:val="CodeCaption"/>
      </w:pPr>
      <w:bookmarkStart w:id="32" w:name="_Ref220919823"/>
      <w:r>
        <w:t xml:space="preserve">Listing </w:t>
      </w:r>
      <w:r w:rsidR="007B1121">
        <w:t>2-</w:t>
      </w:r>
      <w:r w:rsidR="0087096D">
        <w:fldChar w:fldCharType="begin"/>
      </w:r>
      <w:r w:rsidR="0087096D">
        <w:instrText xml:space="preserve"> SEQ Listing \* ARABIC </w:instrText>
      </w:r>
      <w:r w:rsidR="0087096D">
        <w:fldChar w:fldCharType="separate"/>
      </w:r>
      <w:r w:rsidR="007D7C75">
        <w:t>22</w:t>
      </w:r>
      <w:r w:rsidR="0087096D">
        <w:fldChar w:fldCharType="end"/>
      </w:r>
      <w:bookmarkEnd w:id="32"/>
      <w:r>
        <w:t>. Calling a webservice from an ASP.NET page asynchronously</w:t>
      </w:r>
    </w:p>
    <w:p w:rsidR="00AF6445" w:rsidRDefault="00AF6445" w:rsidP="00C154A2">
      <w:pPr>
        <w:pStyle w:val="Code"/>
      </w:pPr>
      <w:r>
        <w:t>[WebMethod]</w:t>
      </w:r>
    </w:p>
    <w:p w:rsidR="00AF6445" w:rsidRDefault="00AF6445" w:rsidP="00C154A2">
      <w:pPr>
        <w:pStyle w:val="Code"/>
      </w:pPr>
      <w:r>
        <w:t>public DataSet GetTitles ()</w:t>
      </w:r>
    </w:p>
    <w:p w:rsidR="00AF6445" w:rsidRDefault="00AF6445" w:rsidP="00C154A2">
      <w:pPr>
        <w:pStyle w:val="Code"/>
      </w:pPr>
      <w:r>
        <w:t>{</w:t>
      </w:r>
    </w:p>
    <w:p w:rsidR="00AF6445" w:rsidRDefault="00AF6445" w:rsidP="00C154A2">
      <w:pPr>
        <w:pStyle w:val="Code"/>
      </w:pPr>
      <w:r>
        <w:t xml:space="preserve">    string connect = WebConfigurationManager.ConnectionStrings</w:t>
      </w:r>
    </w:p>
    <w:p w:rsidR="00AF6445" w:rsidRDefault="00AF6445" w:rsidP="00C154A2">
      <w:pPr>
        <w:pStyle w:val="Code"/>
      </w:pPr>
      <w:r>
        <w:t xml:space="preserve">        ["PubsConnectionString"].ConnectionString;</w:t>
      </w:r>
    </w:p>
    <w:p w:rsidR="00AF6445" w:rsidRDefault="00AF6445" w:rsidP="00C154A2">
      <w:pPr>
        <w:pStyle w:val="Code"/>
      </w:pPr>
      <w:r>
        <w:t xml:space="preserve">    SqlDataAdapter adapter = new SqlDataAdapter</w:t>
      </w:r>
    </w:p>
    <w:p w:rsidR="00AF6445" w:rsidRDefault="00AF6445" w:rsidP="00C154A2">
      <w:pPr>
        <w:pStyle w:val="Code"/>
      </w:pPr>
      <w:r>
        <w:t xml:space="preserve">        ("SELECT title_id, title, price FROM titles", connect);</w:t>
      </w:r>
    </w:p>
    <w:p w:rsidR="00AF6445" w:rsidRDefault="00AF6445" w:rsidP="00C154A2">
      <w:pPr>
        <w:pStyle w:val="Code"/>
      </w:pPr>
      <w:r>
        <w:t xml:space="preserve">    DataSet ds = new DataSet();</w:t>
      </w:r>
    </w:p>
    <w:p w:rsidR="00AF6445" w:rsidRDefault="00AF6445" w:rsidP="00C154A2">
      <w:pPr>
        <w:pStyle w:val="Code"/>
      </w:pPr>
      <w:r>
        <w:t xml:space="preserve">    adapter.Fill(ds);</w:t>
      </w:r>
    </w:p>
    <w:p w:rsidR="00AF6445" w:rsidRDefault="00AF6445" w:rsidP="00C154A2">
      <w:pPr>
        <w:pStyle w:val="Code"/>
      </w:pPr>
      <w:r>
        <w:t xml:space="preserve">    return ds;</w:t>
      </w:r>
    </w:p>
    <w:p w:rsidR="00AF6445" w:rsidRDefault="00AF6445" w:rsidP="00C154A2">
      <w:pPr>
        <w:pStyle w:val="Code"/>
      </w:pPr>
      <w:r>
        <w:t>}</w:t>
      </w:r>
    </w:p>
    <w:p w:rsidR="007D7C75" w:rsidRDefault="007D7C75" w:rsidP="007D7C75">
      <w:pPr>
        <w:pStyle w:val="CodeCaption"/>
      </w:pPr>
      <w:r>
        <w:t xml:space="preserve">Listing </w:t>
      </w:r>
      <w:r w:rsidR="007B1121">
        <w:t>2-</w:t>
      </w:r>
      <w:r w:rsidR="0087096D">
        <w:fldChar w:fldCharType="begin"/>
      </w:r>
      <w:r w:rsidR="0087096D">
        <w:instrText xml:space="preserve"> SEQ Listing \* ARABIC </w:instrText>
      </w:r>
      <w:r w:rsidR="0087096D">
        <w:fldChar w:fldCharType="separate"/>
      </w:r>
      <w:r>
        <w:t>23</w:t>
      </w:r>
      <w:r w:rsidR="0087096D">
        <w:fldChar w:fldCharType="end"/>
      </w:r>
      <w:r>
        <w:t>. AsyncWSInvoke1.aspx.cs</w:t>
      </w:r>
    </w:p>
    <w:p w:rsidR="00AF6445" w:rsidRDefault="00AF6445" w:rsidP="00C154A2">
      <w:pPr>
        <w:pStyle w:val="Code"/>
      </w:pPr>
      <w:r>
        <w:t>using System;</w:t>
      </w:r>
    </w:p>
    <w:p w:rsidR="00AF6445" w:rsidRDefault="00AF6445" w:rsidP="00C154A2">
      <w:pPr>
        <w:pStyle w:val="Code"/>
      </w:pPr>
      <w:r>
        <w:t>using System.Data;</w:t>
      </w:r>
    </w:p>
    <w:p w:rsidR="00AF6445" w:rsidRDefault="00AF6445" w:rsidP="00C154A2">
      <w:pPr>
        <w:pStyle w:val="Code"/>
      </w:pPr>
      <w:r>
        <w:lastRenderedPageBreak/>
        <w:t>using System.Configuration;</w:t>
      </w:r>
    </w:p>
    <w:p w:rsidR="00AF6445" w:rsidRDefault="00AF6445" w:rsidP="00C154A2">
      <w:pPr>
        <w:pStyle w:val="Code"/>
      </w:pPr>
      <w:r>
        <w:t>using System.Web;</w:t>
      </w:r>
    </w:p>
    <w:p w:rsidR="00AF6445" w:rsidRDefault="00AF6445" w:rsidP="00C154A2">
      <w:pPr>
        <w:pStyle w:val="Code"/>
      </w:pPr>
      <w:r>
        <w:t>using System.Web.UI;</w:t>
      </w:r>
    </w:p>
    <w:p w:rsidR="00AF6445" w:rsidRDefault="00AF6445" w:rsidP="00C154A2">
      <w:pPr>
        <w:pStyle w:val="Code"/>
      </w:pPr>
      <w:r>
        <w:t>using System.Web.UI.WebControls;</w:t>
      </w:r>
    </w:p>
    <w:p w:rsidR="00AF6445" w:rsidRDefault="00AF6445" w:rsidP="00C154A2">
      <w:pPr>
        <w:pStyle w:val="Code"/>
      </w:pPr>
    </w:p>
    <w:p w:rsidR="00AF6445" w:rsidRDefault="00AF6445" w:rsidP="00C154A2">
      <w:pPr>
        <w:pStyle w:val="Code"/>
      </w:pPr>
      <w:r>
        <w:t>public partial class AsyncWSInvoke1 : System.Web.UI.Page</w:t>
      </w:r>
    </w:p>
    <w:p w:rsidR="00AF6445" w:rsidRDefault="00AF6445" w:rsidP="00C154A2">
      <w:pPr>
        <w:pStyle w:val="Code"/>
      </w:pPr>
      <w:r>
        <w:t>{</w:t>
      </w:r>
    </w:p>
    <w:p w:rsidR="00AF6445" w:rsidRDefault="00AF6445" w:rsidP="00C154A2">
      <w:pPr>
        <w:pStyle w:val="Code"/>
      </w:pPr>
      <w:r>
        <w:t xml:space="preserve">    private WS.PubsWebService _ws;</w:t>
      </w:r>
    </w:p>
    <w:p w:rsidR="00AF6445" w:rsidRDefault="00AF6445" w:rsidP="00C154A2">
      <w:pPr>
        <w:pStyle w:val="Code"/>
      </w:pPr>
      <w:r>
        <w:t xml:space="preserve">    private DataSet _ds;</w:t>
      </w:r>
    </w:p>
    <w:p w:rsidR="00AF6445" w:rsidRDefault="00AF6445" w:rsidP="00C154A2">
      <w:pPr>
        <w:pStyle w:val="Code"/>
      </w:pPr>
    </w:p>
    <w:p w:rsidR="00AF6445" w:rsidRDefault="00AF6445" w:rsidP="00C154A2">
      <w:pPr>
        <w:pStyle w:val="Code"/>
      </w:pPr>
      <w:r>
        <w:t xml:space="preserve">    protected void Page_Load(object sender, EventArgs e)</w:t>
      </w:r>
    </w:p>
    <w:p w:rsidR="00AF6445" w:rsidRDefault="00AF6445" w:rsidP="00C154A2">
      <w:pPr>
        <w:pStyle w:val="Code"/>
      </w:pPr>
      <w:r>
        <w:t xml:space="preserve">    {</w:t>
      </w:r>
    </w:p>
    <w:p w:rsidR="00AF6445" w:rsidRDefault="00AF6445" w:rsidP="00C154A2">
      <w:pPr>
        <w:pStyle w:val="Code"/>
      </w:pPr>
      <w:r>
        <w:t xml:space="preserve">        if (!IsPostBack)</w:t>
      </w:r>
    </w:p>
    <w:p w:rsidR="00AF6445" w:rsidRDefault="00AF6445" w:rsidP="00C154A2">
      <w:pPr>
        <w:pStyle w:val="Code"/>
      </w:pPr>
      <w:r>
        <w:t xml:space="preserve">        {</w:t>
      </w:r>
    </w:p>
    <w:p w:rsidR="00AF6445" w:rsidRDefault="00AF6445" w:rsidP="00C154A2">
      <w:pPr>
        <w:pStyle w:val="Code"/>
      </w:pPr>
      <w:r>
        <w:t xml:space="preserve">            // Hook PreRenderComplete event for data binding</w:t>
      </w:r>
    </w:p>
    <w:p w:rsidR="00AF6445" w:rsidRDefault="00AF6445" w:rsidP="00C154A2">
      <w:pPr>
        <w:pStyle w:val="Code"/>
      </w:pPr>
      <w:r>
        <w:t xml:space="preserve">            this.PreRenderComplete += </w:t>
      </w:r>
    </w:p>
    <w:p w:rsidR="00AF6445" w:rsidRDefault="00AF6445" w:rsidP="00C154A2">
      <w:pPr>
        <w:pStyle w:val="Code"/>
      </w:pPr>
      <w:r>
        <w:t xml:space="preserve">                new EventHandler(Page_PreRenderComplete);</w:t>
      </w:r>
    </w:p>
    <w:p w:rsidR="00AF6445" w:rsidRDefault="00AF6445" w:rsidP="00C154A2">
      <w:pPr>
        <w:pStyle w:val="Code"/>
      </w:pPr>
    </w:p>
    <w:p w:rsidR="00AF6445" w:rsidRDefault="00AF6445" w:rsidP="00C154A2">
      <w:pPr>
        <w:pStyle w:val="Code"/>
      </w:pPr>
      <w:r>
        <w:t xml:space="preserve">            // Register async methods</w:t>
      </w:r>
    </w:p>
    <w:p w:rsidR="00AF6445" w:rsidRDefault="00AF6445" w:rsidP="00C154A2">
      <w:pPr>
        <w:pStyle w:val="Code"/>
      </w:pPr>
      <w:r>
        <w:t xml:space="preserve">            AddOnPreRenderCompleteAsync(</w:t>
      </w:r>
    </w:p>
    <w:p w:rsidR="00AF6445" w:rsidRDefault="00AF6445" w:rsidP="00C154A2">
      <w:pPr>
        <w:pStyle w:val="Code"/>
      </w:pPr>
      <w:r>
        <w:t xml:space="preserve">                new BeginEventHandler(BeginAsyncOperation),</w:t>
      </w:r>
    </w:p>
    <w:p w:rsidR="00AF6445" w:rsidRDefault="00AF6445" w:rsidP="00C154A2">
      <w:pPr>
        <w:pStyle w:val="Code"/>
      </w:pPr>
      <w:r>
        <w:t xml:space="preserve">                new EndEventHandler(EndAsyncOperation)</w:t>
      </w:r>
    </w:p>
    <w:p w:rsidR="00AF6445" w:rsidRDefault="00AF6445" w:rsidP="00C154A2">
      <w:pPr>
        <w:pStyle w:val="Code"/>
      </w:pPr>
      <w:r>
        <w:t xml:space="preserve">            );</w:t>
      </w:r>
    </w:p>
    <w:p w:rsidR="00AF6445" w:rsidRDefault="00AF6445" w:rsidP="00C154A2">
      <w:pPr>
        <w:pStyle w:val="Code"/>
      </w:pPr>
      <w:r>
        <w:t xml:space="preserve">        }</w:t>
      </w:r>
    </w:p>
    <w:p w:rsidR="00AF6445" w:rsidRDefault="00AF6445" w:rsidP="00C154A2">
      <w:pPr>
        <w:pStyle w:val="Code"/>
      </w:pPr>
      <w:r>
        <w:t xml:space="preserve">    }</w:t>
      </w:r>
    </w:p>
    <w:p w:rsidR="00AF6445" w:rsidRDefault="00AF6445" w:rsidP="00C154A2">
      <w:pPr>
        <w:pStyle w:val="Code"/>
      </w:pPr>
    </w:p>
    <w:p w:rsidR="00AF6445" w:rsidRDefault="00AF6445" w:rsidP="00C154A2">
      <w:pPr>
        <w:pStyle w:val="Code"/>
      </w:pPr>
      <w:r>
        <w:t xml:space="preserve">    IAsyncResult BeginAsyncOperation (object sender, EventArgs e, </w:t>
      </w:r>
    </w:p>
    <w:p w:rsidR="00AF6445" w:rsidRDefault="00AF6445" w:rsidP="00C154A2">
      <w:pPr>
        <w:pStyle w:val="Code"/>
      </w:pPr>
      <w:r>
        <w:t xml:space="preserve">        AsyncCallback cb, object state)</w:t>
      </w:r>
    </w:p>
    <w:p w:rsidR="00AF6445" w:rsidRDefault="00AF6445" w:rsidP="00C154A2">
      <w:pPr>
        <w:pStyle w:val="Code"/>
      </w:pPr>
      <w:r>
        <w:t xml:space="preserve">    {</w:t>
      </w:r>
    </w:p>
    <w:p w:rsidR="00AF6445" w:rsidRDefault="00AF6445" w:rsidP="00C154A2">
      <w:pPr>
        <w:pStyle w:val="Code"/>
      </w:pPr>
      <w:r>
        <w:t xml:space="preserve">        _ws = new WS.PubsWebService();</w:t>
      </w:r>
    </w:p>
    <w:p w:rsidR="00AF6445" w:rsidRDefault="00AF6445" w:rsidP="00C154A2">
      <w:pPr>
        <w:pStyle w:val="Code"/>
      </w:pPr>
      <w:r>
        <w:t xml:space="preserve">        // Fix up URL for call to local VWD-hosted Web service</w:t>
      </w:r>
    </w:p>
    <w:p w:rsidR="00AF6445" w:rsidRDefault="00AF6445" w:rsidP="00C154A2">
      <w:pPr>
        <w:pStyle w:val="Code"/>
      </w:pPr>
      <w:r>
        <w:t xml:space="preserve">        _ws.Url = new Uri(Request.Url, "Pubs.asmx").ToString();</w:t>
      </w:r>
    </w:p>
    <w:p w:rsidR="00AF6445" w:rsidRDefault="00AF6445" w:rsidP="00C154A2">
      <w:pPr>
        <w:pStyle w:val="Code"/>
      </w:pPr>
      <w:r>
        <w:t xml:space="preserve">        _ws.UseDefaultCredentials = true;</w:t>
      </w:r>
    </w:p>
    <w:p w:rsidR="00AF6445" w:rsidRDefault="00AF6445" w:rsidP="00C154A2">
      <w:pPr>
        <w:pStyle w:val="Code"/>
      </w:pPr>
      <w:r>
        <w:t xml:space="preserve">        return _ws.BeginGetTitles (cb, state);</w:t>
      </w:r>
    </w:p>
    <w:p w:rsidR="00AF6445" w:rsidRDefault="00AF6445" w:rsidP="00C154A2">
      <w:pPr>
        <w:pStyle w:val="Code"/>
      </w:pPr>
      <w:r>
        <w:t xml:space="preserve">    }</w:t>
      </w:r>
    </w:p>
    <w:p w:rsidR="00AF6445" w:rsidRDefault="00AF6445" w:rsidP="00C154A2">
      <w:pPr>
        <w:pStyle w:val="Code"/>
      </w:pPr>
    </w:p>
    <w:p w:rsidR="00AF6445" w:rsidRDefault="00AF6445" w:rsidP="00C154A2">
      <w:pPr>
        <w:pStyle w:val="Code"/>
      </w:pPr>
      <w:r>
        <w:t xml:space="preserve">    void EndAsyncOperation(IAsyncResult ar)</w:t>
      </w:r>
    </w:p>
    <w:p w:rsidR="00AF6445" w:rsidRDefault="00AF6445" w:rsidP="00C154A2">
      <w:pPr>
        <w:pStyle w:val="Code"/>
      </w:pPr>
      <w:r>
        <w:t xml:space="preserve">    {</w:t>
      </w:r>
    </w:p>
    <w:p w:rsidR="00AF6445" w:rsidRDefault="00AF6445" w:rsidP="00C154A2">
      <w:pPr>
        <w:pStyle w:val="Code"/>
      </w:pPr>
      <w:r>
        <w:t xml:space="preserve">        _ds = _ws.EndGetTitles(ar);</w:t>
      </w:r>
    </w:p>
    <w:p w:rsidR="00AF6445" w:rsidRDefault="00AF6445" w:rsidP="00C154A2">
      <w:pPr>
        <w:pStyle w:val="Code"/>
      </w:pPr>
      <w:r>
        <w:t xml:space="preserve">    }</w:t>
      </w:r>
    </w:p>
    <w:p w:rsidR="00AF6445" w:rsidRDefault="00AF6445" w:rsidP="00C154A2">
      <w:pPr>
        <w:pStyle w:val="Code"/>
      </w:pPr>
    </w:p>
    <w:p w:rsidR="00AF6445" w:rsidRDefault="00AF6445" w:rsidP="00C154A2">
      <w:pPr>
        <w:pStyle w:val="Code"/>
      </w:pPr>
      <w:r>
        <w:t xml:space="preserve">    protected void Page_PreRenderComplete(object sender, EventArgs e)</w:t>
      </w:r>
    </w:p>
    <w:p w:rsidR="00AF6445" w:rsidRDefault="00AF6445" w:rsidP="00C154A2">
      <w:pPr>
        <w:pStyle w:val="Code"/>
      </w:pPr>
      <w:r>
        <w:t xml:space="preserve">    {</w:t>
      </w:r>
    </w:p>
    <w:p w:rsidR="00AF6445" w:rsidRDefault="00AF6445" w:rsidP="00C154A2">
      <w:pPr>
        <w:pStyle w:val="Code"/>
      </w:pPr>
      <w:r>
        <w:t xml:space="preserve">        Output.DataSource = _ds;</w:t>
      </w:r>
    </w:p>
    <w:p w:rsidR="00AF6445" w:rsidRDefault="00AF6445" w:rsidP="00C154A2">
      <w:pPr>
        <w:pStyle w:val="Code"/>
      </w:pPr>
      <w:r>
        <w:t xml:space="preserve">        Output.DataBind();</w:t>
      </w:r>
    </w:p>
    <w:p w:rsidR="00AF6445" w:rsidRDefault="00AF6445" w:rsidP="00C154A2">
      <w:pPr>
        <w:pStyle w:val="Code"/>
      </w:pPr>
      <w:r>
        <w:t xml:space="preserve">    }</w:t>
      </w:r>
    </w:p>
    <w:p w:rsidR="00AF6445" w:rsidRDefault="00AF6445" w:rsidP="00C154A2">
      <w:pPr>
        <w:pStyle w:val="Code"/>
      </w:pPr>
    </w:p>
    <w:p w:rsidR="00AF6445" w:rsidRDefault="00AF6445" w:rsidP="00C154A2">
      <w:pPr>
        <w:pStyle w:val="Code"/>
      </w:pPr>
      <w:r>
        <w:t xml:space="preserve">    public override void Dispose()</w:t>
      </w:r>
    </w:p>
    <w:p w:rsidR="00AF6445" w:rsidRDefault="00AF6445" w:rsidP="00C154A2">
      <w:pPr>
        <w:pStyle w:val="Code"/>
      </w:pPr>
      <w:r>
        <w:t xml:space="preserve">    {</w:t>
      </w:r>
    </w:p>
    <w:p w:rsidR="00AF6445" w:rsidRDefault="00AF6445" w:rsidP="00C154A2">
      <w:pPr>
        <w:pStyle w:val="Code"/>
      </w:pPr>
      <w:r>
        <w:t xml:space="preserve">        if (_ws != null) _ws.Dispose();</w:t>
      </w:r>
    </w:p>
    <w:p w:rsidR="00AF6445" w:rsidRDefault="00AF6445" w:rsidP="00C154A2">
      <w:pPr>
        <w:pStyle w:val="Code"/>
      </w:pPr>
      <w:r>
        <w:t xml:space="preserve">        base.Dispose();</w:t>
      </w:r>
    </w:p>
    <w:p w:rsidR="00AF6445" w:rsidRDefault="00AF6445" w:rsidP="00C154A2">
      <w:pPr>
        <w:pStyle w:val="Code"/>
      </w:pPr>
      <w:r>
        <w:t xml:space="preserve">    }</w:t>
      </w:r>
    </w:p>
    <w:p w:rsidR="00AF6445" w:rsidRDefault="00AF6445" w:rsidP="00C154A2">
      <w:pPr>
        <w:pStyle w:val="Code"/>
      </w:pPr>
      <w:r>
        <w:lastRenderedPageBreak/>
        <w:t>}</w:t>
      </w:r>
    </w:p>
    <w:p w:rsidR="007D7C75" w:rsidRPr="007D7C75" w:rsidRDefault="00AE7593" w:rsidP="007D7C75">
      <w:pPr>
        <w:pStyle w:val="BodyTextCont"/>
      </w:pPr>
      <w:r>
        <w:t xml:space="preserve">This is </w:t>
      </w:r>
      <w:r w:rsidR="00AF6445">
        <w:t>one way to do it, but it</w:t>
      </w:r>
      <w:r w:rsidR="00C154A2">
        <w:t>’</w:t>
      </w:r>
      <w:r w:rsidR="00AF6445">
        <w:t>s not the only way. The Web service</w:t>
      </w:r>
      <w:r w:rsidR="007D7C75">
        <w:t xml:space="preserve"> proxy</w:t>
      </w:r>
      <w:r w:rsidR="00AF6445">
        <w:t xml:space="preserve"> support</w:t>
      </w:r>
      <w:r w:rsidR="007D7C75">
        <w:t>s</w:t>
      </w:r>
      <w:r w:rsidR="00AF6445">
        <w:t xml:space="preserve"> two mechanisms for placing asynchronous calls to Web services. One is the per-method </w:t>
      </w:r>
      <w:r w:rsidR="00AF6445" w:rsidRPr="007D7C75">
        <w:rPr>
          <w:rStyle w:val="CodeInline"/>
        </w:rPr>
        <w:t>Begin</w:t>
      </w:r>
      <w:r w:rsidR="00AF6445">
        <w:t xml:space="preserve"> and </w:t>
      </w:r>
      <w:proofErr w:type="gramStart"/>
      <w:r w:rsidR="00AF6445" w:rsidRPr="007D7C75">
        <w:rPr>
          <w:rStyle w:val="CodeInline"/>
        </w:rPr>
        <w:t>End</w:t>
      </w:r>
      <w:r w:rsidR="00AF6445">
        <w:t xml:space="preserve"> </w:t>
      </w:r>
      <w:r w:rsidR="007D7C75">
        <w:t>.</w:t>
      </w:r>
      <w:proofErr w:type="gramEnd"/>
      <w:r w:rsidR="00AF6445">
        <w:t xml:space="preserve"> The other is the new </w:t>
      </w:r>
      <w:proofErr w:type="spellStart"/>
      <w:r w:rsidR="00AF6445" w:rsidRPr="007D7C75">
        <w:rPr>
          <w:rStyle w:val="CodeInline"/>
        </w:rPr>
        <w:t>MethodAsync</w:t>
      </w:r>
      <w:proofErr w:type="spellEnd"/>
      <w:r w:rsidR="00AF6445">
        <w:t xml:space="preserve"> methods and </w:t>
      </w:r>
      <w:proofErr w:type="spellStart"/>
      <w:r w:rsidR="00AF6445" w:rsidRPr="007D7C75">
        <w:rPr>
          <w:rStyle w:val="CodeInline"/>
        </w:rPr>
        <w:t>MethodCompleted</w:t>
      </w:r>
      <w:proofErr w:type="spellEnd"/>
      <w:r w:rsidR="00AF6445">
        <w:t xml:space="preserve"> events</w:t>
      </w:r>
      <w:r w:rsidR="007D7C75">
        <w:t xml:space="preserve">. Even if the Begin/End pattern seems to be easy to read and adopt, because it is similar to the asynchronous pattern of the page’s handler, there are </w:t>
      </w:r>
      <w:r>
        <w:t xml:space="preserve">a </w:t>
      </w:r>
      <w:r w:rsidR="007D7C75">
        <w:t>few advantages to us</w:t>
      </w:r>
      <w:r>
        <w:t>ing</w:t>
      </w:r>
      <w:r w:rsidR="007D7C75">
        <w:t xml:space="preserve"> the other pattern.</w:t>
      </w:r>
    </w:p>
    <w:p w:rsidR="00AF6445" w:rsidRDefault="00AF6445" w:rsidP="00AF6445">
      <w:pPr>
        <w:pStyle w:val="BodyTextCont"/>
      </w:pPr>
      <w:r>
        <w:t xml:space="preserve">If a Web service has a method named </w:t>
      </w:r>
      <w:r w:rsidRPr="007D7C75">
        <w:rPr>
          <w:rStyle w:val="CodeInline"/>
        </w:rPr>
        <w:t>Foo</w:t>
      </w:r>
      <w:r>
        <w:t xml:space="preserve">, then in addition to having methods named </w:t>
      </w:r>
      <w:r w:rsidRPr="007D7C75">
        <w:rPr>
          <w:rStyle w:val="CodeInline"/>
        </w:rPr>
        <w:t>Foo</w:t>
      </w:r>
      <w:r>
        <w:t xml:space="preserve">, </w:t>
      </w:r>
      <w:proofErr w:type="spellStart"/>
      <w:r w:rsidRPr="007D7C75">
        <w:rPr>
          <w:rStyle w:val="CodeInline"/>
        </w:rPr>
        <w:t>BeginFoo</w:t>
      </w:r>
      <w:proofErr w:type="spellEnd"/>
      <w:r>
        <w:t xml:space="preserve">, and </w:t>
      </w:r>
      <w:proofErr w:type="spellStart"/>
      <w:r w:rsidRPr="007D7C75">
        <w:rPr>
          <w:rStyle w:val="CodeInline"/>
        </w:rPr>
        <w:t>EndFoo</w:t>
      </w:r>
      <w:proofErr w:type="spellEnd"/>
      <w:r>
        <w:t xml:space="preserve">, a Web service proxy includes a method named </w:t>
      </w:r>
      <w:proofErr w:type="spellStart"/>
      <w:r w:rsidRPr="007D7C75">
        <w:rPr>
          <w:rStyle w:val="CodeInline"/>
        </w:rPr>
        <w:t>FooAsync</w:t>
      </w:r>
      <w:proofErr w:type="spellEnd"/>
      <w:r>
        <w:t xml:space="preserve"> and an event named </w:t>
      </w:r>
      <w:proofErr w:type="spellStart"/>
      <w:r w:rsidRPr="007D7C75">
        <w:rPr>
          <w:rStyle w:val="CodeInline"/>
        </w:rPr>
        <w:t>FooCompleted</w:t>
      </w:r>
      <w:proofErr w:type="spellEnd"/>
      <w:r>
        <w:t xml:space="preserve">. You can call </w:t>
      </w:r>
      <w:r w:rsidRPr="007D7C75">
        <w:rPr>
          <w:rStyle w:val="CodeInline"/>
        </w:rPr>
        <w:t>Foo</w:t>
      </w:r>
      <w:r>
        <w:t xml:space="preserve"> asynchronously by registering a handler for </w:t>
      </w:r>
      <w:r w:rsidR="002327D1">
        <w:t xml:space="preserve">the </w:t>
      </w:r>
      <w:proofErr w:type="spellStart"/>
      <w:r w:rsidRPr="007D7C75">
        <w:rPr>
          <w:rStyle w:val="CodeInline"/>
        </w:rPr>
        <w:t>FooCompleted</w:t>
      </w:r>
      <w:proofErr w:type="spellEnd"/>
      <w:r>
        <w:t xml:space="preserve"> event and calling </w:t>
      </w:r>
      <w:proofErr w:type="spellStart"/>
      <w:r w:rsidRPr="007D7C75">
        <w:rPr>
          <w:rStyle w:val="CodeInline"/>
        </w:rPr>
        <w:t>FooAsync</w:t>
      </w:r>
      <w:proofErr w:type="spellEnd"/>
      <w:r>
        <w:t xml:space="preserve">, like this: </w:t>
      </w:r>
    </w:p>
    <w:p w:rsidR="00AF6445" w:rsidRDefault="00AF6445" w:rsidP="007D7C75">
      <w:pPr>
        <w:pStyle w:val="CodeFirst"/>
      </w:pPr>
      <w:r>
        <w:t>proxy.FooCompleted += new FooCompletedEventHandler (OnFooCompleted);</w:t>
      </w:r>
    </w:p>
    <w:p w:rsidR="00AF6445" w:rsidRDefault="00AF6445" w:rsidP="007D7C75">
      <w:pPr>
        <w:pStyle w:val="Code"/>
      </w:pPr>
      <w:r>
        <w:t>proxy.FooAsync (...);</w:t>
      </w:r>
    </w:p>
    <w:p w:rsidR="00AF6445" w:rsidRDefault="00AF6445" w:rsidP="007D7C75">
      <w:pPr>
        <w:pStyle w:val="Code"/>
      </w:pPr>
      <w:r>
        <w:t>...</w:t>
      </w:r>
    </w:p>
    <w:p w:rsidR="00AF6445" w:rsidRDefault="00AF6445" w:rsidP="007D7C75">
      <w:pPr>
        <w:pStyle w:val="Code"/>
      </w:pPr>
      <w:r>
        <w:t>void OnFooCompleted (Object source, FooCompletedEventArgs e)</w:t>
      </w:r>
    </w:p>
    <w:p w:rsidR="00AF6445" w:rsidRDefault="00AF6445" w:rsidP="007D7C75">
      <w:pPr>
        <w:pStyle w:val="Code"/>
      </w:pPr>
      <w:r>
        <w:t>{</w:t>
      </w:r>
    </w:p>
    <w:p w:rsidR="00AF6445" w:rsidRDefault="00AF6445" w:rsidP="007D7C75">
      <w:pPr>
        <w:pStyle w:val="Code"/>
      </w:pPr>
      <w:r>
        <w:t xml:space="preserve">    // Called when Foo completes</w:t>
      </w:r>
    </w:p>
    <w:p w:rsidR="00AF6445" w:rsidRDefault="00AF6445" w:rsidP="007D7C75">
      <w:pPr>
        <w:pStyle w:val="CodeLast"/>
      </w:pPr>
      <w:r>
        <w:t>}</w:t>
      </w:r>
    </w:p>
    <w:p w:rsidR="00AF6445" w:rsidRDefault="007D7C75" w:rsidP="00AF6445">
      <w:pPr>
        <w:pStyle w:val="BodyTextCont"/>
      </w:pPr>
      <w:r>
        <w:t>T</w:t>
      </w:r>
      <w:r w:rsidR="00AF6445">
        <w:t>he asynchronous call beg</w:t>
      </w:r>
      <w:r>
        <w:t>ins when</w:t>
      </w:r>
      <w:r w:rsidR="00AF6445">
        <w:t xml:space="preserve"> </w:t>
      </w:r>
      <w:proofErr w:type="spellStart"/>
      <w:r w:rsidR="00AF6445" w:rsidRPr="007D7C75">
        <w:rPr>
          <w:rStyle w:val="CodeInline"/>
        </w:rPr>
        <w:t>FooAsync</w:t>
      </w:r>
      <w:proofErr w:type="spellEnd"/>
      <w:r w:rsidR="00AF6445">
        <w:t xml:space="preserve"> completes, a</w:t>
      </w:r>
      <w:r>
        <w:t>nd a</w:t>
      </w:r>
      <w:r w:rsidR="00AF6445">
        <w:t xml:space="preserve"> </w:t>
      </w:r>
      <w:proofErr w:type="spellStart"/>
      <w:r w:rsidR="00AF6445" w:rsidRPr="007D7C75">
        <w:rPr>
          <w:rStyle w:val="CodeInline"/>
        </w:rPr>
        <w:t>FooCompleted</w:t>
      </w:r>
      <w:proofErr w:type="spellEnd"/>
      <w:r w:rsidR="00AF6445">
        <w:t xml:space="preserve"> event fires</w:t>
      </w:r>
      <w:r>
        <w:t xml:space="preserve"> then</w:t>
      </w:r>
      <w:r w:rsidR="00AF6445">
        <w:t xml:space="preserve">, causing your </w:t>
      </w:r>
      <w:proofErr w:type="spellStart"/>
      <w:r w:rsidR="00AF6445" w:rsidRPr="007D7C75">
        <w:rPr>
          <w:rStyle w:val="CodeInline"/>
        </w:rPr>
        <w:t>FooCompleted</w:t>
      </w:r>
      <w:proofErr w:type="spellEnd"/>
      <w:r w:rsidR="00AF6445">
        <w:t xml:space="preserve"> event handler to be called. Both the delegate wrapping </w:t>
      </w:r>
      <w:r>
        <w:t>the</w:t>
      </w:r>
      <w:r w:rsidR="00AF6445">
        <w:t xml:space="preserve"> event handler (</w:t>
      </w:r>
      <w:proofErr w:type="spellStart"/>
      <w:r w:rsidR="00AF6445" w:rsidRPr="007D7C75">
        <w:rPr>
          <w:rStyle w:val="CodeInline"/>
        </w:rPr>
        <w:t>FooCompletedEventHandler</w:t>
      </w:r>
      <w:proofErr w:type="spellEnd"/>
      <w:r w:rsidR="00AF6445">
        <w:t>) and the second parameter passed to it (</w:t>
      </w:r>
      <w:proofErr w:type="spellStart"/>
      <w:r w:rsidR="00AF6445" w:rsidRPr="007D7C75">
        <w:rPr>
          <w:rStyle w:val="CodeInline"/>
        </w:rPr>
        <w:t>FooCompletedEventArgs</w:t>
      </w:r>
      <w:proofErr w:type="spellEnd"/>
      <w:r w:rsidR="00AF6445">
        <w:t xml:space="preserve">) are generated with the Web service proxy. You can access </w:t>
      </w:r>
      <w:r w:rsidR="00AF6445" w:rsidRPr="007D7C75">
        <w:rPr>
          <w:rStyle w:val="CodeInline"/>
        </w:rPr>
        <w:t>Foo</w:t>
      </w:r>
      <w:r w:rsidRPr="007D7C75">
        <w:rPr>
          <w:rStyle w:val="CodeInline"/>
        </w:rPr>
        <w:t>’</w:t>
      </w:r>
      <w:r w:rsidR="00AF6445" w:rsidRPr="007D7C75">
        <w:rPr>
          <w:rStyle w:val="CodeInline"/>
        </w:rPr>
        <w:t>s</w:t>
      </w:r>
      <w:r w:rsidR="00AF6445">
        <w:t xml:space="preserve"> return value through </w:t>
      </w:r>
      <w:proofErr w:type="spellStart"/>
      <w:r w:rsidR="00AF6445" w:rsidRPr="007D7C75">
        <w:rPr>
          <w:rStyle w:val="CodeInline"/>
        </w:rPr>
        <w:t>FooCompletedEventArgs.Result</w:t>
      </w:r>
      <w:proofErr w:type="spellEnd"/>
      <w:r w:rsidR="00AF6445">
        <w:t>.</w:t>
      </w:r>
    </w:p>
    <w:p w:rsidR="00AF6445" w:rsidRDefault="002327D1" w:rsidP="00AF6445">
      <w:pPr>
        <w:pStyle w:val="BodyTextCont"/>
      </w:pPr>
      <w:r>
        <w:t>L</w:t>
      </w:r>
      <w:r w:rsidR="007D7C75">
        <w:t>isting</w:t>
      </w:r>
      <w:r w:rsidR="00AF6445">
        <w:t xml:space="preserve"> </w:t>
      </w:r>
      <w:r>
        <w:t xml:space="preserve">2-24 </w:t>
      </w:r>
      <w:r w:rsidR="00AF6445">
        <w:t>presents a code</w:t>
      </w:r>
      <w:r w:rsidR="007D7C75">
        <w:t xml:space="preserve"> </w:t>
      </w:r>
      <w:r w:rsidR="00AF6445">
        <w:t xml:space="preserve">behind class that calls a Web service's </w:t>
      </w:r>
      <w:proofErr w:type="spellStart"/>
      <w:r w:rsidR="00AF6445">
        <w:t>GetTitles</w:t>
      </w:r>
      <w:proofErr w:type="spellEnd"/>
      <w:r w:rsidR="00AF6445">
        <w:t xml:space="preserve"> method asynchronously using the </w:t>
      </w:r>
      <w:proofErr w:type="spellStart"/>
      <w:r w:rsidR="00AF6445" w:rsidRPr="007D7C75">
        <w:rPr>
          <w:rStyle w:val="CodeInline"/>
        </w:rPr>
        <w:t>MethodAsync</w:t>
      </w:r>
      <w:proofErr w:type="spellEnd"/>
      <w:r w:rsidR="00AF6445">
        <w:t xml:space="preserve"> pattern. Functionally, this page is identical to the one </w:t>
      </w:r>
      <w:r w:rsidR="007D7C75">
        <w:t xml:space="preserve">shown </w:t>
      </w:r>
      <w:r>
        <w:t xml:space="preserve">in </w:t>
      </w:r>
      <w:proofErr w:type="gramStart"/>
      <w:r>
        <w:t>Listing</w:t>
      </w:r>
      <w:proofErr w:type="gramEnd"/>
      <w:r>
        <w:t xml:space="preserve"> 2-23</w:t>
      </w:r>
      <w:r w:rsidR="00AF6445">
        <w:t>. Internally, i</w:t>
      </w:r>
      <w:r w:rsidR="007D7C75">
        <w:t>t’</w:t>
      </w:r>
      <w:r w:rsidR="00AF6445">
        <w:t>s quite different.</w:t>
      </w:r>
      <w:r w:rsidR="007D7C75">
        <w:t xml:space="preserve"> AsyncWSInvoke2.aspx includes a </w:t>
      </w:r>
      <w:r w:rsidR="00AF6445" w:rsidRPr="007D7C75">
        <w:rPr>
          <w:rStyle w:val="CodeInline"/>
        </w:rPr>
        <w:t>Page</w:t>
      </w:r>
      <w:r w:rsidR="007D7C75">
        <w:t xml:space="preserve"> directive with property</w:t>
      </w:r>
      <w:r w:rsidR="00AF6445">
        <w:t xml:space="preserve"> </w:t>
      </w:r>
      <w:proofErr w:type="spellStart"/>
      <w:r w:rsidR="00AF6445" w:rsidRPr="007D7C75">
        <w:rPr>
          <w:rStyle w:val="CodeInline"/>
        </w:rPr>
        <w:t>Async</w:t>
      </w:r>
      <w:proofErr w:type="spellEnd"/>
      <w:r w:rsidR="007D7C75">
        <w:t xml:space="preserve"> set to </w:t>
      </w:r>
      <w:r w:rsidR="00AF6445">
        <w:t xml:space="preserve">true. But </w:t>
      </w:r>
      <w:r w:rsidR="007D7C75">
        <w:t>it</w:t>
      </w:r>
      <w:r w:rsidR="00AF6445">
        <w:t xml:space="preserve"> doesn</w:t>
      </w:r>
      <w:r w:rsidR="007D7C75">
        <w:t>’</w:t>
      </w:r>
      <w:r w:rsidR="00AF6445">
        <w:t xml:space="preserve">t call </w:t>
      </w:r>
      <w:proofErr w:type="spellStart"/>
      <w:r w:rsidR="00AF6445" w:rsidRPr="007D7C75">
        <w:rPr>
          <w:rStyle w:val="CodeInline"/>
        </w:rPr>
        <w:t>AddOnPreRenderCompleteAsync</w:t>
      </w:r>
      <w:proofErr w:type="spellEnd"/>
      <w:r w:rsidR="00AF6445">
        <w:t xml:space="preserve">; it registers a handler for </w:t>
      </w:r>
      <w:proofErr w:type="spellStart"/>
      <w:r w:rsidR="00AF6445" w:rsidRPr="007D7C75">
        <w:rPr>
          <w:rStyle w:val="CodeInline"/>
        </w:rPr>
        <w:t>GetTitlesCompleted</w:t>
      </w:r>
      <w:proofErr w:type="spellEnd"/>
      <w:r w:rsidR="00AF6445">
        <w:t xml:space="preserve"> events and calls </w:t>
      </w:r>
      <w:proofErr w:type="spellStart"/>
      <w:r w:rsidR="00AF6445" w:rsidRPr="007D7C75">
        <w:rPr>
          <w:rStyle w:val="CodeInline"/>
        </w:rPr>
        <w:t>GetTitlesAsync</w:t>
      </w:r>
      <w:proofErr w:type="spellEnd"/>
      <w:r w:rsidR="00AF6445">
        <w:t xml:space="preserve"> on the Web service proxy. ASP.NET still delays rendering the page until </w:t>
      </w:r>
      <w:proofErr w:type="spellStart"/>
      <w:r w:rsidR="00AF6445" w:rsidRPr="00550946">
        <w:rPr>
          <w:rStyle w:val="CodeInline"/>
        </w:rPr>
        <w:t>GetTitlesAsync</w:t>
      </w:r>
      <w:proofErr w:type="spellEnd"/>
      <w:r w:rsidR="00AF6445">
        <w:t xml:space="preserve"> completes. Under the hood, it uses an instance of </w:t>
      </w:r>
      <w:proofErr w:type="spellStart"/>
      <w:r w:rsidR="00AF6445" w:rsidRPr="00550946">
        <w:rPr>
          <w:rStyle w:val="CodeInline"/>
        </w:rPr>
        <w:t>System.Threading.SynchronizationContext</w:t>
      </w:r>
      <w:proofErr w:type="spellEnd"/>
      <w:r w:rsidR="00AF6445">
        <w:t xml:space="preserve">, a </w:t>
      </w:r>
      <w:r w:rsidR="00550946">
        <w:t>class that</w:t>
      </w:r>
      <w:r w:rsidR="00AF6445">
        <w:t xml:space="preserve"> receive</w:t>
      </w:r>
      <w:r w:rsidR="00550946">
        <w:t>s</w:t>
      </w:r>
      <w:r w:rsidR="00AF6445">
        <w:t xml:space="preserve"> notifications when the asynchronous call</w:t>
      </w:r>
      <w:r w:rsidR="00550946">
        <w:t>s begin</w:t>
      </w:r>
      <w:r w:rsidR="00AF6445">
        <w:t xml:space="preserve"> and when </w:t>
      </w:r>
      <w:r w:rsidR="00550946">
        <w:t>they complete</w:t>
      </w:r>
      <w:r w:rsidR="00AF6445">
        <w:t>.</w:t>
      </w:r>
    </w:p>
    <w:p w:rsidR="00AF6445" w:rsidRDefault="005318D5" w:rsidP="005318D5">
      <w:pPr>
        <w:pStyle w:val="CodeCaption"/>
      </w:pPr>
      <w:r>
        <w:t xml:space="preserve">Listing </w:t>
      </w:r>
      <w:r w:rsidR="004B68EC">
        <w:t>2-</w:t>
      </w:r>
      <w:r w:rsidR="0087096D">
        <w:fldChar w:fldCharType="begin"/>
      </w:r>
      <w:r w:rsidR="0087096D">
        <w:instrText xml:space="preserve"> SEQ Listing \* ARABIC </w:instrText>
      </w:r>
      <w:r w:rsidR="0087096D">
        <w:fldChar w:fldCharType="separate"/>
      </w:r>
      <w:r w:rsidR="007D7C75">
        <w:t>24</w:t>
      </w:r>
      <w:r w:rsidR="0087096D">
        <w:fldChar w:fldCharType="end"/>
      </w:r>
      <w:r>
        <w:t xml:space="preserve">. </w:t>
      </w:r>
      <w:r w:rsidR="00AF6445">
        <w:t xml:space="preserve">AsyncWSInvoke2.aspx.cs </w:t>
      </w:r>
    </w:p>
    <w:p w:rsidR="00AF6445" w:rsidRDefault="00AF6445" w:rsidP="005318D5">
      <w:pPr>
        <w:pStyle w:val="Code"/>
      </w:pPr>
      <w:r>
        <w:t>using System;</w:t>
      </w:r>
    </w:p>
    <w:p w:rsidR="00AF6445" w:rsidRDefault="00AF6445" w:rsidP="005318D5">
      <w:pPr>
        <w:pStyle w:val="Code"/>
      </w:pPr>
      <w:r>
        <w:t>using System.Data;</w:t>
      </w:r>
    </w:p>
    <w:p w:rsidR="00AF6445" w:rsidRDefault="00AF6445" w:rsidP="005318D5">
      <w:pPr>
        <w:pStyle w:val="Code"/>
      </w:pPr>
      <w:r>
        <w:t>using System.Configuration;</w:t>
      </w:r>
    </w:p>
    <w:p w:rsidR="00AF6445" w:rsidRDefault="00AF6445" w:rsidP="005318D5">
      <w:pPr>
        <w:pStyle w:val="Code"/>
      </w:pPr>
      <w:r>
        <w:t>using System.Web;</w:t>
      </w:r>
    </w:p>
    <w:p w:rsidR="00AF6445" w:rsidRDefault="00AF6445" w:rsidP="005318D5">
      <w:pPr>
        <w:pStyle w:val="Code"/>
      </w:pPr>
      <w:r>
        <w:t>using System.Web.UI;</w:t>
      </w:r>
    </w:p>
    <w:p w:rsidR="00AF6445" w:rsidRDefault="00AF6445" w:rsidP="005318D5">
      <w:pPr>
        <w:pStyle w:val="Code"/>
      </w:pPr>
      <w:r>
        <w:t>using System.Web.UI.WebControls;</w:t>
      </w:r>
    </w:p>
    <w:p w:rsidR="00AF6445" w:rsidRDefault="00AF6445" w:rsidP="005318D5">
      <w:pPr>
        <w:pStyle w:val="Code"/>
      </w:pPr>
    </w:p>
    <w:p w:rsidR="00AF6445" w:rsidRDefault="00AF6445" w:rsidP="005318D5">
      <w:pPr>
        <w:pStyle w:val="Code"/>
      </w:pPr>
      <w:r>
        <w:t>public partial class AsyncWSInvoke2 : System.Web.UI.Page</w:t>
      </w:r>
    </w:p>
    <w:p w:rsidR="00AF6445" w:rsidRDefault="00AF6445" w:rsidP="005318D5">
      <w:pPr>
        <w:pStyle w:val="Code"/>
      </w:pPr>
      <w:r>
        <w:t>{</w:t>
      </w:r>
    </w:p>
    <w:p w:rsidR="00AF6445" w:rsidRDefault="00AF6445" w:rsidP="005318D5">
      <w:pPr>
        <w:pStyle w:val="Code"/>
      </w:pPr>
      <w:r>
        <w:t xml:space="preserve">    private WS.PubsWebService _ws;</w:t>
      </w:r>
    </w:p>
    <w:p w:rsidR="00AF6445" w:rsidRDefault="00AF6445" w:rsidP="005318D5">
      <w:pPr>
        <w:pStyle w:val="Code"/>
      </w:pPr>
      <w:r>
        <w:t xml:space="preserve">    private DataSet _ds;</w:t>
      </w:r>
    </w:p>
    <w:p w:rsidR="00AF6445" w:rsidRDefault="00AF6445" w:rsidP="005318D5">
      <w:pPr>
        <w:pStyle w:val="Code"/>
      </w:pPr>
    </w:p>
    <w:p w:rsidR="00AF6445" w:rsidRDefault="00AF6445" w:rsidP="005318D5">
      <w:pPr>
        <w:pStyle w:val="Code"/>
      </w:pPr>
      <w:r>
        <w:t xml:space="preserve">    protected void Page_Load(object sender, EventArgs e)</w:t>
      </w:r>
    </w:p>
    <w:p w:rsidR="00AF6445" w:rsidRDefault="00AF6445" w:rsidP="005318D5">
      <w:pPr>
        <w:pStyle w:val="Code"/>
      </w:pPr>
      <w:r>
        <w:t xml:space="preserve">    {</w:t>
      </w:r>
    </w:p>
    <w:p w:rsidR="00AF6445" w:rsidRDefault="00AF6445" w:rsidP="005318D5">
      <w:pPr>
        <w:pStyle w:val="Code"/>
      </w:pPr>
      <w:r>
        <w:t xml:space="preserve">        if (!IsPostBack)</w:t>
      </w:r>
    </w:p>
    <w:p w:rsidR="00AF6445" w:rsidRDefault="00AF6445" w:rsidP="005318D5">
      <w:pPr>
        <w:pStyle w:val="Code"/>
      </w:pPr>
      <w:r>
        <w:lastRenderedPageBreak/>
        <w:t xml:space="preserve">        {</w:t>
      </w:r>
    </w:p>
    <w:p w:rsidR="00AF6445" w:rsidRDefault="00AF6445" w:rsidP="005318D5">
      <w:pPr>
        <w:pStyle w:val="Code"/>
      </w:pPr>
      <w:r>
        <w:t xml:space="preserve">            // Hook PreRenderComplete event for data binding</w:t>
      </w:r>
    </w:p>
    <w:p w:rsidR="00AF6445" w:rsidRDefault="00AF6445" w:rsidP="005318D5">
      <w:pPr>
        <w:pStyle w:val="Code"/>
      </w:pPr>
      <w:r>
        <w:t xml:space="preserve">            this.PreRenderComplete += </w:t>
      </w:r>
    </w:p>
    <w:p w:rsidR="00AF6445" w:rsidRDefault="00AF6445" w:rsidP="005318D5">
      <w:pPr>
        <w:pStyle w:val="Code"/>
      </w:pPr>
      <w:r>
        <w:t xml:space="preserve">                new EventHandler(Page_PreRenderComplete);</w:t>
      </w:r>
    </w:p>
    <w:p w:rsidR="00AF6445" w:rsidRDefault="00AF6445" w:rsidP="005318D5">
      <w:pPr>
        <w:pStyle w:val="Code"/>
      </w:pPr>
    </w:p>
    <w:p w:rsidR="00AF6445" w:rsidRDefault="00AF6445" w:rsidP="005318D5">
      <w:pPr>
        <w:pStyle w:val="Code"/>
      </w:pPr>
      <w:r>
        <w:t xml:space="preserve">            // Call the Web service asynchronously</w:t>
      </w:r>
    </w:p>
    <w:p w:rsidR="00AF6445" w:rsidRDefault="00AF6445" w:rsidP="005318D5">
      <w:pPr>
        <w:pStyle w:val="Code"/>
      </w:pPr>
      <w:r>
        <w:t xml:space="preserve">            _ws = new WS.PubsWebService();</w:t>
      </w:r>
    </w:p>
    <w:p w:rsidR="00AF6445" w:rsidRDefault="00AF6445" w:rsidP="005318D5">
      <w:pPr>
        <w:pStyle w:val="Code"/>
      </w:pPr>
      <w:r>
        <w:t xml:space="preserve">            _ws.GetTitlesCompleted += new </w:t>
      </w:r>
    </w:p>
    <w:p w:rsidR="00AF6445" w:rsidRDefault="00AF6445" w:rsidP="005318D5">
      <w:pPr>
        <w:pStyle w:val="Code"/>
      </w:pPr>
      <w:r>
        <w:t xml:space="preserve">                WS.GetTitlesCompletedEventHandler(GetTitlesCompleted);</w:t>
      </w:r>
    </w:p>
    <w:p w:rsidR="00AF6445" w:rsidRDefault="00AF6445" w:rsidP="005318D5">
      <w:pPr>
        <w:pStyle w:val="Code"/>
      </w:pPr>
      <w:r>
        <w:t xml:space="preserve">            _ws.Url = new Uri(Request.Url, "Pubs.asmx").ToString();</w:t>
      </w:r>
    </w:p>
    <w:p w:rsidR="00AF6445" w:rsidRDefault="00AF6445" w:rsidP="005318D5">
      <w:pPr>
        <w:pStyle w:val="Code"/>
      </w:pPr>
      <w:r>
        <w:t xml:space="preserve">            _ws.UseDefaultCredentials = true;</w:t>
      </w:r>
    </w:p>
    <w:p w:rsidR="00AF6445" w:rsidRDefault="00AF6445" w:rsidP="005318D5">
      <w:pPr>
        <w:pStyle w:val="Code"/>
      </w:pPr>
      <w:r>
        <w:t xml:space="preserve">            _ws.GetTitlesAsync();</w:t>
      </w:r>
    </w:p>
    <w:p w:rsidR="00AF6445" w:rsidRDefault="00AF6445" w:rsidP="005318D5">
      <w:pPr>
        <w:pStyle w:val="Code"/>
      </w:pPr>
      <w:r>
        <w:t xml:space="preserve">        }</w:t>
      </w:r>
    </w:p>
    <w:p w:rsidR="00AF6445" w:rsidRDefault="00AF6445" w:rsidP="005318D5">
      <w:pPr>
        <w:pStyle w:val="Code"/>
      </w:pPr>
      <w:r>
        <w:t xml:space="preserve">    }</w:t>
      </w:r>
    </w:p>
    <w:p w:rsidR="00AF6445" w:rsidRDefault="00AF6445" w:rsidP="005318D5">
      <w:pPr>
        <w:pStyle w:val="Code"/>
      </w:pPr>
    </w:p>
    <w:p w:rsidR="00AF6445" w:rsidRDefault="00AF6445" w:rsidP="005318D5">
      <w:pPr>
        <w:pStyle w:val="Code"/>
      </w:pPr>
      <w:r>
        <w:t xml:space="preserve">    void GetTitlesCompleted(Object source, </w:t>
      </w:r>
    </w:p>
    <w:p w:rsidR="00AF6445" w:rsidRDefault="00AF6445" w:rsidP="005318D5">
      <w:pPr>
        <w:pStyle w:val="Code"/>
      </w:pPr>
      <w:r>
        <w:t xml:space="preserve">        WS.GetTitlesCompletedEventArgs e)</w:t>
      </w:r>
    </w:p>
    <w:p w:rsidR="00AF6445" w:rsidRDefault="00AF6445" w:rsidP="005318D5">
      <w:pPr>
        <w:pStyle w:val="Code"/>
      </w:pPr>
      <w:r>
        <w:t xml:space="preserve">    {</w:t>
      </w:r>
    </w:p>
    <w:p w:rsidR="00AF6445" w:rsidRDefault="00AF6445" w:rsidP="005318D5">
      <w:pPr>
        <w:pStyle w:val="Code"/>
      </w:pPr>
      <w:r>
        <w:t xml:space="preserve">        _ds = e.Result;</w:t>
      </w:r>
    </w:p>
    <w:p w:rsidR="00AF6445" w:rsidRDefault="00AF6445" w:rsidP="005318D5">
      <w:pPr>
        <w:pStyle w:val="Code"/>
      </w:pPr>
      <w:r>
        <w:t xml:space="preserve">    }</w:t>
      </w:r>
    </w:p>
    <w:p w:rsidR="00AF6445" w:rsidRDefault="00AF6445" w:rsidP="005318D5">
      <w:pPr>
        <w:pStyle w:val="Code"/>
      </w:pPr>
    </w:p>
    <w:p w:rsidR="00AF6445" w:rsidRDefault="00AF6445" w:rsidP="005318D5">
      <w:pPr>
        <w:pStyle w:val="Code"/>
      </w:pPr>
      <w:r>
        <w:t xml:space="preserve">    protected void Page_PreRenderComplete(object sender, EventArgs e)</w:t>
      </w:r>
    </w:p>
    <w:p w:rsidR="00AF6445" w:rsidRDefault="00AF6445" w:rsidP="005318D5">
      <w:pPr>
        <w:pStyle w:val="Code"/>
      </w:pPr>
      <w:r>
        <w:t xml:space="preserve">    {</w:t>
      </w:r>
    </w:p>
    <w:p w:rsidR="00AF6445" w:rsidRDefault="00AF6445" w:rsidP="005318D5">
      <w:pPr>
        <w:pStyle w:val="Code"/>
      </w:pPr>
      <w:r>
        <w:t xml:space="preserve">        Output.DataSource = _ds;</w:t>
      </w:r>
    </w:p>
    <w:p w:rsidR="00AF6445" w:rsidRDefault="00AF6445" w:rsidP="005318D5">
      <w:pPr>
        <w:pStyle w:val="Code"/>
      </w:pPr>
      <w:r>
        <w:t xml:space="preserve">        Output.DataBind();</w:t>
      </w:r>
    </w:p>
    <w:p w:rsidR="00AF6445" w:rsidRDefault="00AF6445" w:rsidP="005318D5">
      <w:pPr>
        <w:pStyle w:val="Code"/>
      </w:pPr>
      <w:r>
        <w:t xml:space="preserve">    }</w:t>
      </w:r>
    </w:p>
    <w:p w:rsidR="00AF6445" w:rsidRDefault="00AF6445" w:rsidP="005318D5">
      <w:pPr>
        <w:pStyle w:val="Code"/>
      </w:pPr>
    </w:p>
    <w:p w:rsidR="00AF6445" w:rsidRDefault="00AF6445" w:rsidP="005318D5">
      <w:pPr>
        <w:pStyle w:val="Code"/>
      </w:pPr>
      <w:r>
        <w:t xml:space="preserve">    public override void Dispose()</w:t>
      </w:r>
    </w:p>
    <w:p w:rsidR="00AF6445" w:rsidRDefault="00AF6445" w:rsidP="005318D5">
      <w:pPr>
        <w:pStyle w:val="Code"/>
      </w:pPr>
      <w:r>
        <w:t xml:space="preserve">    {</w:t>
      </w:r>
    </w:p>
    <w:p w:rsidR="00AF6445" w:rsidRDefault="00AF6445" w:rsidP="005318D5">
      <w:pPr>
        <w:pStyle w:val="Code"/>
      </w:pPr>
      <w:r>
        <w:t xml:space="preserve">        if (_ws != null) _ws.Dispose();</w:t>
      </w:r>
    </w:p>
    <w:p w:rsidR="00AF6445" w:rsidRDefault="00AF6445" w:rsidP="005318D5">
      <w:pPr>
        <w:pStyle w:val="Code"/>
      </w:pPr>
      <w:r>
        <w:t xml:space="preserve">        base.Dispose();</w:t>
      </w:r>
    </w:p>
    <w:p w:rsidR="00AF6445" w:rsidRDefault="00AF6445" w:rsidP="005318D5">
      <w:pPr>
        <w:pStyle w:val="Code"/>
      </w:pPr>
      <w:r>
        <w:t xml:space="preserve">    }</w:t>
      </w:r>
    </w:p>
    <w:p w:rsidR="00AF6445" w:rsidRDefault="005318D5" w:rsidP="005318D5">
      <w:pPr>
        <w:pStyle w:val="Code"/>
      </w:pPr>
      <w:r>
        <w:t>}</w:t>
      </w:r>
    </w:p>
    <w:p w:rsidR="00AF6445" w:rsidRDefault="00AF6445" w:rsidP="00AF6445">
      <w:pPr>
        <w:pStyle w:val="BodyTextCont"/>
      </w:pPr>
      <w:r>
        <w:t xml:space="preserve">There are two advantages to using </w:t>
      </w:r>
      <w:proofErr w:type="spellStart"/>
      <w:r w:rsidRPr="00550946">
        <w:rPr>
          <w:rStyle w:val="CodeInline"/>
        </w:rPr>
        <w:t>MethodAsync</w:t>
      </w:r>
      <w:proofErr w:type="spellEnd"/>
      <w:r>
        <w:t xml:space="preserve"> rather than </w:t>
      </w:r>
      <w:proofErr w:type="spellStart"/>
      <w:r w:rsidRPr="00550946">
        <w:rPr>
          <w:rStyle w:val="CodeInline"/>
        </w:rPr>
        <w:t>AddOnPreRenderCompleteAsync</w:t>
      </w:r>
      <w:proofErr w:type="spellEnd"/>
      <w:r>
        <w:t xml:space="preserve"> to implement asynchronous pages. First</w:t>
      </w:r>
      <w:r w:rsidR="002327D1">
        <w:t>ly</w:t>
      </w:r>
      <w:r>
        <w:t xml:space="preserve">, </w:t>
      </w:r>
      <w:proofErr w:type="spellStart"/>
      <w:r w:rsidRPr="00550946">
        <w:rPr>
          <w:rStyle w:val="CodeInline"/>
        </w:rPr>
        <w:t>MethodAsync</w:t>
      </w:r>
      <w:proofErr w:type="spellEnd"/>
      <w:r>
        <w:t xml:space="preserve"> </w:t>
      </w:r>
      <w:r w:rsidR="00550946">
        <w:t>supports forwarding</w:t>
      </w:r>
      <w:r>
        <w:t xml:space="preserve"> impersonation, culture, and </w:t>
      </w:r>
      <w:proofErr w:type="spellStart"/>
      <w:r w:rsidRPr="00550946">
        <w:rPr>
          <w:rStyle w:val="CodeInline"/>
        </w:rPr>
        <w:t>HttpContext.Current</w:t>
      </w:r>
      <w:proofErr w:type="spellEnd"/>
      <w:r>
        <w:t xml:space="preserve"> to the </w:t>
      </w:r>
      <w:proofErr w:type="spellStart"/>
      <w:r w:rsidRPr="00550946">
        <w:rPr>
          <w:rStyle w:val="CodeInline"/>
        </w:rPr>
        <w:t>MethodCompleted</w:t>
      </w:r>
      <w:proofErr w:type="spellEnd"/>
      <w:r>
        <w:t xml:space="preserve"> event handler. Second</w:t>
      </w:r>
      <w:r w:rsidR="002327D1">
        <w:t>ly</w:t>
      </w:r>
      <w:r>
        <w:t xml:space="preserve">, if the page makes multiple asynchronous calls and must delay rendering until all calls have been completed, using </w:t>
      </w:r>
      <w:proofErr w:type="spellStart"/>
      <w:r w:rsidRPr="00550946">
        <w:rPr>
          <w:rStyle w:val="CodeInline"/>
        </w:rPr>
        <w:t>AddOnPreRenderCompleteAsync</w:t>
      </w:r>
      <w:proofErr w:type="spellEnd"/>
      <w:r>
        <w:t xml:space="preserve"> requires you to compose an </w:t>
      </w:r>
      <w:proofErr w:type="spellStart"/>
      <w:r w:rsidRPr="00550946">
        <w:rPr>
          <w:rStyle w:val="CodeInline"/>
        </w:rPr>
        <w:t>IAsyncResult</w:t>
      </w:r>
      <w:proofErr w:type="spellEnd"/>
      <w:r>
        <w:t xml:space="preserve"> that remains </w:t>
      </w:r>
      <w:proofErr w:type="spellStart"/>
      <w:r>
        <w:t>unsignaled</w:t>
      </w:r>
      <w:proofErr w:type="spellEnd"/>
      <w:r>
        <w:t xml:space="preserve"> until all the calls </w:t>
      </w:r>
      <w:r w:rsidR="00AE7593">
        <w:t>are finished</w:t>
      </w:r>
      <w:r>
        <w:t xml:space="preserve">. </w:t>
      </w:r>
      <w:r w:rsidR="00AE7593">
        <w:t>This is not necessary in</w:t>
      </w:r>
      <w:r>
        <w:t xml:space="preserve"> </w:t>
      </w:r>
      <w:proofErr w:type="spellStart"/>
      <w:r w:rsidRPr="00550946">
        <w:rPr>
          <w:rStyle w:val="CodeInline"/>
        </w:rPr>
        <w:t>MethodAsync</w:t>
      </w:r>
      <w:proofErr w:type="spellEnd"/>
      <w:r>
        <w:t xml:space="preserve">; simply place the calls, as many of them as you like, and the ASP.NET engine </w:t>
      </w:r>
      <w:r w:rsidR="00AE7593">
        <w:t xml:space="preserve">will </w:t>
      </w:r>
      <w:r>
        <w:t>delay the rendering phase until the final call returns.</w:t>
      </w:r>
    </w:p>
    <w:p w:rsidR="00AF6445" w:rsidRDefault="00AF6445" w:rsidP="00550946">
      <w:pPr>
        <w:pStyle w:val="berschrift3"/>
      </w:pPr>
      <w:r>
        <w:t>Asynchronous Tasks</w:t>
      </w:r>
    </w:p>
    <w:p w:rsidR="00550946" w:rsidRDefault="00AF6445" w:rsidP="00550946">
      <w:pPr>
        <w:pStyle w:val="BodyTextCont"/>
      </w:pPr>
      <w:proofErr w:type="spellStart"/>
      <w:r w:rsidRPr="00550946">
        <w:rPr>
          <w:rStyle w:val="CodeInline"/>
        </w:rPr>
        <w:t>MethodAsync</w:t>
      </w:r>
      <w:proofErr w:type="spellEnd"/>
      <w:r>
        <w:t xml:space="preserve"> is a convenient way to make multiple asynchronous Web service calls from an asynchronous page and delay the rendering phase until all the calls complete.</w:t>
      </w:r>
      <w:r w:rsidR="00550946">
        <w:t xml:space="preserve"> Calling a Web service is not the only task that requires asynchronous programming. I/O-operations </w:t>
      </w:r>
      <w:r w:rsidR="00491183">
        <w:t xml:space="preserve">can be slow, </w:t>
      </w:r>
      <w:r w:rsidR="00550946">
        <w:t>too, especially when the server comes under pressure.</w:t>
      </w:r>
      <w:r>
        <w:t xml:space="preserve"> </w:t>
      </w:r>
    </w:p>
    <w:p w:rsidR="00550946" w:rsidRPr="00550946" w:rsidRDefault="00550946" w:rsidP="00550946">
      <w:pPr>
        <w:pStyle w:val="berschrift4"/>
      </w:pPr>
      <w:r>
        <w:lastRenderedPageBreak/>
        <w:t>Register Asynchronous Tasks</w:t>
      </w:r>
    </w:p>
    <w:p w:rsidR="00550946" w:rsidRDefault="00550946" w:rsidP="00AF6445">
      <w:pPr>
        <w:pStyle w:val="BodyTextCont"/>
      </w:pPr>
      <w:r>
        <w:t>T</w:t>
      </w:r>
      <w:r w:rsidR="00AF6445">
        <w:t xml:space="preserve">he </w:t>
      </w:r>
      <w:r w:rsidR="00AF6445" w:rsidRPr="00550946">
        <w:rPr>
          <w:rStyle w:val="CodeInline"/>
        </w:rPr>
        <w:t>Page</w:t>
      </w:r>
      <w:r w:rsidR="00AF6445">
        <w:t xml:space="preserve"> class introduces another method </w:t>
      </w:r>
      <w:r w:rsidR="00AE7593">
        <w:t xml:space="preserve">of </w:t>
      </w:r>
      <w:r w:rsidR="00AF6445">
        <w:t>facilitat</w:t>
      </w:r>
      <w:r w:rsidR="00AE7593">
        <w:t>ing</w:t>
      </w:r>
      <w:r w:rsidR="00AF6445">
        <w:t xml:space="preserve"> asynchronous operations: </w:t>
      </w:r>
      <w:proofErr w:type="spellStart"/>
      <w:r w:rsidR="00AF6445" w:rsidRPr="00550946">
        <w:rPr>
          <w:rStyle w:val="CodeInline"/>
        </w:rPr>
        <w:t>RegisterAsyncTask</w:t>
      </w:r>
      <w:proofErr w:type="spellEnd"/>
      <w:r w:rsidR="00AF6445">
        <w:t xml:space="preserve">. </w:t>
      </w:r>
      <w:proofErr w:type="spellStart"/>
      <w:r w:rsidR="00AF6445" w:rsidRPr="00550946">
        <w:rPr>
          <w:rStyle w:val="CodeInline"/>
        </w:rPr>
        <w:t>RegisterAsyncTask</w:t>
      </w:r>
      <w:proofErr w:type="spellEnd"/>
      <w:r>
        <w:t xml:space="preserve"> has several advantages</w:t>
      </w:r>
      <w:r w:rsidR="00AF6445">
        <w:t>.</w:t>
      </w:r>
      <w:r w:rsidR="001E1820">
        <w:t xml:space="preserve"> </w:t>
      </w:r>
      <w:r w:rsidR="00491183">
        <w:t>I</w:t>
      </w:r>
      <w:r w:rsidR="00AF6445">
        <w:t xml:space="preserve">n addition to </w:t>
      </w:r>
      <w:r w:rsidR="00AF6445" w:rsidRPr="00550946">
        <w:rPr>
          <w:rStyle w:val="CodeInline"/>
        </w:rPr>
        <w:t>Begin</w:t>
      </w:r>
      <w:r w:rsidR="00AF6445">
        <w:t xml:space="preserve"> and </w:t>
      </w:r>
      <w:r w:rsidR="00AF6445" w:rsidRPr="00550946">
        <w:rPr>
          <w:rStyle w:val="CodeInline"/>
        </w:rPr>
        <w:t>End</w:t>
      </w:r>
      <w:r w:rsidR="00AF6445">
        <w:t xml:space="preserve"> methods, </w:t>
      </w:r>
      <w:proofErr w:type="spellStart"/>
      <w:r w:rsidR="00AF6445" w:rsidRPr="00550946">
        <w:rPr>
          <w:rStyle w:val="CodeInline"/>
        </w:rPr>
        <w:t>RegisterAsyncTask</w:t>
      </w:r>
      <w:proofErr w:type="spellEnd"/>
      <w:r w:rsidR="00AF6445">
        <w:t xml:space="preserve"> lets you register a timeout method that</w:t>
      </w:r>
      <w:r>
        <w:t>’</w:t>
      </w:r>
      <w:r w:rsidR="00AF6445">
        <w:t xml:space="preserve">s called if an asynchronous operation takes too long to complete. You can set the timeout declaratively by including an </w:t>
      </w:r>
      <w:proofErr w:type="spellStart"/>
      <w:r w:rsidR="00AF6445" w:rsidRPr="00550946">
        <w:rPr>
          <w:rStyle w:val="CodeInline"/>
        </w:rPr>
        <w:t>AsyncTimeout</w:t>
      </w:r>
      <w:proofErr w:type="spellEnd"/>
      <w:r w:rsidR="00AF6445">
        <w:t xml:space="preserve"> attribute in the page</w:t>
      </w:r>
      <w:r>
        <w:t>’</w:t>
      </w:r>
      <w:r w:rsidR="00AF6445">
        <w:t xml:space="preserve">s </w:t>
      </w:r>
      <w:r w:rsidR="00AF6445" w:rsidRPr="00550946">
        <w:rPr>
          <w:rStyle w:val="CodeInline"/>
        </w:rPr>
        <w:t>Page</w:t>
      </w:r>
      <w:r w:rsidR="00AF6445">
        <w:t xml:space="preserve"> directive. </w:t>
      </w:r>
      <w:r w:rsidR="00491183">
        <w:t>For example, to set the timeout to ten seconds:</w:t>
      </w:r>
    </w:p>
    <w:p w:rsidR="00550946" w:rsidRDefault="00AF6445" w:rsidP="00550946">
      <w:pPr>
        <w:pStyle w:val="CodeSingle"/>
      </w:pPr>
      <w:r>
        <w:t>AsyncTimeout="</w:t>
      </w:r>
      <w:r w:rsidR="00550946">
        <w:t>10</w:t>
      </w:r>
      <w:r>
        <w:t xml:space="preserve">" </w:t>
      </w:r>
    </w:p>
    <w:p w:rsidR="00AF6445" w:rsidRDefault="00AF6445" w:rsidP="00AF6445">
      <w:pPr>
        <w:pStyle w:val="BodyTextCont"/>
      </w:pPr>
      <w:r>
        <w:t xml:space="preserve">The second advantage is that you can call </w:t>
      </w:r>
      <w:proofErr w:type="spellStart"/>
      <w:r w:rsidRPr="00550946">
        <w:rPr>
          <w:rStyle w:val="CodeInline"/>
        </w:rPr>
        <w:t>RegisterAsyncTask</w:t>
      </w:r>
      <w:proofErr w:type="spellEnd"/>
      <w:r>
        <w:t xml:space="preserve"> several times in one request to register several async</w:t>
      </w:r>
      <w:r w:rsidR="00550946">
        <w:t>hronous</w:t>
      </w:r>
      <w:r>
        <w:t xml:space="preserve"> operations. As with </w:t>
      </w:r>
      <w:proofErr w:type="spellStart"/>
      <w:r w:rsidRPr="00550946">
        <w:rPr>
          <w:rStyle w:val="CodeInline"/>
        </w:rPr>
        <w:t>MethodAsync</w:t>
      </w:r>
      <w:proofErr w:type="spellEnd"/>
      <w:r w:rsidR="00550946">
        <w:t xml:space="preserve"> and all other solutions</w:t>
      </w:r>
      <w:r w:rsidR="00AE7593">
        <w:t>,</w:t>
      </w:r>
      <w:r>
        <w:t xml:space="preserve"> ASP.NET delays rendering the page until all operations have</w:t>
      </w:r>
      <w:r w:rsidR="00AE7593">
        <w:t xml:space="preserve"> been</w:t>
      </w:r>
      <w:r>
        <w:t xml:space="preserve"> completed. Third</w:t>
      </w:r>
      <w:r w:rsidR="003A7BDC">
        <w:t>ly</w:t>
      </w:r>
      <w:r>
        <w:t xml:space="preserve">, you can use </w:t>
      </w:r>
      <w:r w:rsidR="00550946">
        <w:t xml:space="preserve">the fourth parameter of </w:t>
      </w:r>
      <w:proofErr w:type="spellStart"/>
      <w:r w:rsidRPr="00550946">
        <w:rPr>
          <w:rStyle w:val="CodeInline"/>
        </w:rPr>
        <w:t>RegisterAsyncTask</w:t>
      </w:r>
      <w:proofErr w:type="spellEnd"/>
      <w:r>
        <w:t xml:space="preserve"> to pass </w:t>
      </w:r>
      <w:r w:rsidR="00AE7593">
        <w:t xml:space="preserve">the </w:t>
      </w:r>
      <w:r>
        <w:t xml:space="preserve">state to your </w:t>
      </w:r>
      <w:r w:rsidRPr="00550946">
        <w:rPr>
          <w:rStyle w:val="CodeInline"/>
        </w:rPr>
        <w:t>Begin</w:t>
      </w:r>
      <w:r>
        <w:t xml:space="preserve"> methods. Finally, </w:t>
      </w:r>
      <w:proofErr w:type="spellStart"/>
      <w:r w:rsidRPr="00550946">
        <w:rPr>
          <w:rStyle w:val="CodeInline"/>
        </w:rPr>
        <w:t>RegisterAsyncTask</w:t>
      </w:r>
      <w:proofErr w:type="spellEnd"/>
      <w:r>
        <w:t xml:space="preserve"> </w:t>
      </w:r>
      <w:r w:rsidR="00550946">
        <w:t>forwards</w:t>
      </w:r>
      <w:r>
        <w:t xml:space="preserve"> impersonation, culture, and </w:t>
      </w:r>
      <w:proofErr w:type="spellStart"/>
      <w:r w:rsidRPr="00550946">
        <w:rPr>
          <w:rStyle w:val="CodeInline"/>
        </w:rPr>
        <w:t>HttpContext.Current</w:t>
      </w:r>
      <w:proofErr w:type="spellEnd"/>
      <w:r>
        <w:t xml:space="preserve"> to the </w:t>
      </w:r>
      <w:r w:rsidRPr="00550946">
        <w:rPr>
          <w:rStyle w:val="CodeInline"/>
        </w:rPr>
        <w:t>End</w:t>
      </w:r>
      <w:r>
        <w:t xml:space="preserve"> and </w:t>
      </w:r>
      <w:r w:rsidRPr="00550946">
        <w:rPr>
          <w:rStyle w:val="CodeInline"/>
        </w:rPr>
        <w:t>Timeout</w:t>
      </w:r>
      <w:r>
        <w:t xml:space="preserve"> methods</w:t>
      </w:r>
      <w:r w:rsidR="00550946">
        <w:t xml:space="preserve"> for easy and transparent access</w:t>
      </w:r>
      <w:r>
        <w:t xml:space="preserve">. As mentioned earlier, the same is not true of an </w:t>
      </w:r>
      <w:r w:rsidRPr="00550946">
        <w:rPr>
          <w:rStyle w:val="CodeInline"/>
        </w:rPr>
        <w:t>End</w:t>
      </w:r>
      <w:r>
        <w:t xml:space="preserve"> method registered with </w:t>
      </w:r>
      <w:proofErr w:type="spellStart"/>
      <w:r w:rsidRPr="00550946">
        <w:rPr>
          <w:rStyle w:val="CodeInline"/>
        </w:rPr>
        <w:t>AddOnPreRenderCompleteAsync</w:t>
      </w:r>
      <w:proofErr w:type="spellEnd"/>
      <w:r>
        <w:t>.</w:t>
      </w:r>
    </w:p>
    <w:p w:rsidR="00AF6445" w:rsidRDefault="00AF6445" w:rsidP="00AF6445">
      <w:pPr>
        <w:pStyle w:val="BodyTextCont"/>
      </w:pPr>
      <w:r>
        <w:t xml:space="preserve">In other respects, an asynchronous page that relies on </w:t>
      </w:r>
      <w:proofErr w:type="spellStart"/>
      <w:r w:rsidRPr="00550946">
        <w:rPr>
          <w:rStyle w:val="CodeInline"/>
        </w:rPr>
        <w:t>RegisterAsyncTask</w:t>
      </w:r>
      <w:proofErr w:type="spellEnd"/>
      <w:r>
        <w:t xml:space="preserve"> is similar to one that relies on </w:t>
      </w:r>
      <w:proofErr w:type="spellStart"/>
      <w:r w:rsidRPr="00550946">
        <w:rPr>
          <w:rStyle w:val="CodeInline"/>
        </w:rPr>
        <w:t>AddOnPreRenderCompleteAsync</w:t>
      </w:r>
      <w:proofErr w:type="spellEnd"/>
      <w:r>
        <w:t xml:space="preserve">. </w:t>
      </w:r>
      <w:r w:rsidR="00550946">
        <w:t xml:space="preserve">The attribute in the page directive </w:t>
      </w:r>
      <w:proofErr w:type="spellStart"/>
      <w:r w:rsidRPr="00550946">
        <w:rPr>
          <w:rStyle w:val="CodeInline"/>
        </w:rPr>
        <w:t>Async</w:t>
      </w:r>
      <w:proofErr w:type="spellEnd"/>
      <w:r w:rsidRPr="00550946">
        <w:rPr>
          <w:rStyle w:val="CodeInline"/>
        </w:rPr>
        <w:t>="true"</w:t>
      </w:r>
      <w:r>
        <w:t xml:space="preserve"> </w:t>
      </w:r>
      <w:r w:rsidR="00550946">
        <w:t>is still required</w:t>
      </w:r>
      <w:r>
        <w:t xml:space="preserve">, and it still executes as normal through the </w:t>
      </w:r>
      <w:proofErr w:type="spellStart"/>
      <w:r w:rsidRPr="00550946">
        <w:rPr>
          <w:rStyle w:val="CodeInline"/>
        </w:rPr>
        <w:t>PreRender</w:t>
      </w:r>
      <w:proofErr w:type="spellEnd"/>
      <w:r>
        <w:t xml:space="preserve"> event</w:t>
      </w:r>
      <w:r w:rsidR="00550946">
        <w:t>.</w:t>
      </w:r>
      <w:r w:rsidR="00071941">
        <w:t xml:space="preserve"> </w:t>
      </w:r>
      <w:r w:rsidR="003A7BDC">
        <w:t xml:space="preserve">Listing 2-25 demonstrates </w:t>
      </w:r>
      <w:proofErr w:type="spellStart"/>
      <w:r w:rsidR="00AC5985" w:rsidRPr="00AC5985">
        <w:rPr>
          <w:rStyle w:val="CodeInline"/>
        </w:rPr>
        <w:t>RegisterAsyncTask</w:t>
      </w:r>
      <w:proofErr w:type="spellEnd"/>
      <w:r w:rsidR="00071941">
        <w:t xml:space="preserve"> in a short example.</w:t>
      </w:r>
    </w:p>
    <w:p w:rsidR="00AF6445" w:rsidRDefault="00C154A2" w:rsidP="00C154A2">
      <w:pPr>
        <w:pStyle w:val="CodeCaption"/>
      </w:pPr>
      <w:r>
        <w:t xml:space="preserve">Listing </w:t>
      </w:r>
      <w:r w:rsidR="003A7BDC">
        <w:t>2-</w:t>
      </w:r>
      <w:r w:rsidR="0087096D">
        <w:fldChar w:fldCharType="begin"/>
      </w:r>
      <w:r w:rsidR="0087096D">
        <w:instrText xml:space="preserve"> SEQ Listing \* ARABIC </w:instrText>
      </w:r>
      <w:r w:rsidR="0087096D">
        <w:fldChar w:fldCharType="separate"/>
      </w:r>
      <w:r w:rsidR="007D7C75">
        <w:t>25</w:t>
      </w:r>
      <w:r w:rsidR="0087096D">
        <w:fldChar w:fldCharType="end"/>
      </w:r>
      <w:r>
        <w:t xml:space="preserve">. </w:t>
      </w:r>
      <w:r w:rsidR="00AF6445">
        <w:t xml:space="preserve">AsyncPageTask.aspx.cs </w:t>
      </w:r>
    </w:p>
    <w:p w:rsidR="00AF6445" w:rsidRDefault="00AF6445" w:rsidP="00C154A2">
      <w:pPr>
        <w:pStyle w:val="Code"/>
      </w:pPr>
      <w:r>
        <w:t>using System;</w:t>
      </w:r>
    </w:p>
    <w:p w:rsidR="00AF6445" w:rsidRDefault="00AF6445" w:rsidP="00C154A2">
      <w:pPr>
        <w:pStyle w:val="Code"/>
      </w:pPr>
      <w:r>
        <w:t>using System.Web;</w:t>
      </w:r>
    </w:p>
    <w:p w:rsidR="00AF6445" w:rsidRDefault="00AF6445" w:rsidP="00C154A2">
      <w:pPr>
        <w:pStyle w:val="Code"/>
      </w:pPr>
      <w:r>
        <w:t>using System.Web.UI;</w:t>
      </w:r>
    </w:p>
    <w:p w:rsidR="00AF6445" w:rsidRDefault="00AF6445" w:rsidP="00C154A2">
      <w:pPr>
        <w:pStyle w:val="Code"/>
      </w:pPr>
      <w:r>
        <w:t>using System.Web.UI.WebControls;</w:t>
      </w:r>
    </w:p>
    <w:p w:rsidR="00AF6445" w:rsidRDefault="00AF6445" w:rsidP="00C154A2">
      <w:pPr>
        <w:pStyle w:val="Code"/>
      </w:pPr>
      <w:r>
        <w:t>using System.Net;</w:t>
      </w:r>
    </w:p>
    <w:p w:rsidR="00AF6445" w:rsidRDefault="00AF6445" w:rsidP="00C154A2">
      <w:pPr>
        <w:pStyle w:val="Code"/>
      </w:pPr>
      <w:r>
        <w:t>using System.IO;</w:t>
      </w:r>
    </w:p>
    <w:p w:rsidR="00AF6445" w:rsidRDefault="00AF6445" w:rsidP="00C154A2">
      <w:pPr>
        <w:pStyle w:val="Code"/>
      </w:pPr>
      <w:r>
        <w:t>using System.Text;</w:t>
      </w:r>
    </w:p>
    <w:p w:rsidR="00AF6445" w:rsidRDefault="00AF6445" w:rsidP="00C154A2">
      <w:pPr>
        <w:pStyle w:val="Code"/>
      </w:pPr>
      <w:r>
        <w:t>using System.Text.RegularExpressions;</w:t>
      </w:r>
    </w:p>
    <w:p w:rsidR="00AF6445" w:rsidRDefault="00AF6445" w:rsidP="00C154A2">
      <w:pPr>
        <w:pStyle w:val="Code"/>
      </w:pPr>
    </w:p>
    <w:p w:rsidR="00AF6445" w:rsidRDefault="00AF6445" w:rsidP="00C154A2">
      <w:pPr>
        <w:pStyle w:val="Code"/>
      </w:pPr>
      <w:r>
        <w:t>public partial class AsyncPageTask : System.Web.UI.Page</w:t>
      </w:r>
    </w:p>
    <w:p w:rsidR="00AF6445" w:rsidRDefault="00AF6445" w:rsidP="00C154A2">
      <w:pPr>
        <w:pStyle w:val="Code"/>
      </w:pPr>
      <w:r>
        <w:t>{</w:t>
      </w:r>
    </w:p>
    <w:p w:rsidR="00AF6445" w:rsidRDefault="00AF6445" w:rsidP="00C154A2">
      <w:pPr>
        <w:pStyle w:val="Code"/>
      </w:pPr>
      <w:r>
        <w:t xml:space="preserve">    private WebRequest _request;</w:t>
      </w:r>
    </w:p>
    <w:p w:rsidR="00AF6445" w:rsidRDefault="00AF6445" w:rsidP="00C154A2">
      <w:pPr>
        <w:pStyle w:val="Code"/>
      </w:pPr>
    </w:p>
    <w:p w:rsidR="00AF6445" w:rsidRDefault="00AF6445" w:rsidP="00C154A2">
      <w:pPr>
        <w:pStyle w:val="Code"/>
      </w:pPr>
      <w:r>
        <w:t xml:space="preserve">    protected void Page_Load(object sender, EventArgs e)</w:t>
      </w:r>
    </w:p>
    <w:p w:rsidR="00AF6445" w:rsidRDefault="00AF6445" w:rsidP="00C154A2">
      <w:pPr>
        <w:pStyle w:val="Code"/>
      </w:pPr>
      <w:r>
        <w:t xml:space="preserve">    {</w:t>
      </w:r>
    </w:p>
    <w:p w:rsidR="00AF6445" w:rsidRDefault="00AF6445" w:rsidP="00C154A2">
      <w:pPr>
        <w:pStyle w:val="Code"/>
      </w:pPr>
      <w:r>
        <w:t xml:space="preserve">        PageAsyncTask task = new PageAsyncTask(</w:t>
      </w:r>
    </w:p>
    <w:p w:rsidR="00AF6445" w:rsidRDefault="00AF6445" w:rsidP="00C154A2">
      <w:pPr>
        <w:pStyle w:val="Code"/>
      </w:pPr>
      <w:r>
        <w:t xml:space="preserve">            new BeginEventHandler(BeginAsyncOperation),</w:t>
      </w:r>
    </w:p>
    <w:p w:rsidR="00AF6445" w:rsidRDefault="00AF6445" w:rsidP="00C154A2">
      <w:pPr>
        <w:pStyle w:val="Code"/>
      </w:pPr>
      <w:r>
        <w:t xml:space="preserve">            new EndEventHandler(EndAsyncOperation),</w:t>
      </w:r>
    </w:p>
    <w:p w:rsidR="00AF6445" w:rsidRDefault="00AF6445" w:rsidP="00C154A2">
      <w:pPr>
        <w:pStyle w:val="Code"/>
      </w:pPr>
      <w:r>
        <w:t xml:space="preserve">            new EndEventHandler(TimeoutAsyncOperation),</w:t>
      </w:r>
    </w:p>
    <w:p w:rsidR="00AF6445" w:rsidRDefault="00AF6445" w:rsidP="00C154A2">
      <w:pPr>
        <w:pStyle w:val="Code"/>
      </w:pPr>
      <w:r>
        <w:t xml:space="preserve">            null</w:t>
      </w:r>
    </w:p>
    <w:p w:rsidR="00AF6445" w:rsidRDefault="00AF6445" w:rsidP="00C154A2">
      <w:pPr>
        <w:pStyle w:val="Code"/>
      </w:pPr>
      <w:r>
        <w:t xml:space="preserve">        );</w:t>
      </w:r>
    </w:p>
    <w:p w:rsidR="00AF6445" w:rsidRDefault="00AF6445" w:rsidP="00C154A2">
      <w:pPr>
        <w:pStyle w:val="Code"/>
      </w:pPr>
      <w:r>
        <w:t xml:space="preserve">        RegisterAsyncTask(task);</w:t>
      </w:r>
    </w:p>
    <w:p w:rsidR="00AF6445" w:rsidRDefault="00AF6445" w:rsidP="00C154A2">
      <w:pPr>
        <w:pStyle w:val="Code"/>
      </w:pPr>
      <w:r>
        <w:t xml:space="preserve">    }</w:t>
      </w:r>
    </w:p>
    <w:p w:rsidR="00AF6445" w:rsidRDefault="00AF6445" w:rsidP="00C154A2">
      <w:pPr>
        <w:pStyle w:val="Code"/>
      </w:pPr>
    </w:p>
    <w:p w:rsidR="00AF6445" w:rsidRDefault="00AF6445" w:rsidP="00C154A2">
      <w:pPr>
        <w:pStyle w:val="Code"/>
      </w:pPr>
      <w:r>
        <w:t xml:space="preserve">    IAsyncResult BeginAsyncOperation(object sender, EventArgs e, </w:t>
      </w:r>
    </w:p>
    <w:p w:rsidR="00AF6445" w:rsidRDefault="00AF6445" w:rsidP="00C154A2">
      <w:pPr>
        <w:pStyle w:val="Code"/>
      </w:pPr>
      <w:r>
        <w:t xml:space="preserve">        AsyncCallback cb, object state)</w:t>
      </w:r>
    </w:p>
    <w:p w:rsidR="00AF6445" w:rsidRDefault="00AF6445" w:rsidP="00C154A2">
      <w:pPr>
        <w:pStyle w:val="Code"/>
      </w:pPr>
      <w:r>
        <w:t xml:space="preserve">    {</w:t>
      </w:r>
    </w:p>
    <w:p w:rsidR="00AF6445" w:rsidRDefault="00AF6445" w:rsidP="00C154A2">
      <w:pPr>
        <w:pStyle w:val="Code"/>
      </w:pPr>
      <w:r>
        <w:lastRenderedPageBreak/>
        <w:t xml:space="preserve">        _request = WebRequest.Create("http://msdn.microsoft.com");</w:t>
      </w:r>
    </w:p>
    <w:p w:rsidR="00AF6445" w:rsidRDefault="00AF6445" w:rsidP="00C154A2">
      <w:pPr>
        <w:pStyle w:val="Code"/>
      </w:pPr>
      <w:r>
        <w:t xml:space="preserve">        return _request.BeginGetResponse(cb, state);</w:t>
      </w:r>
    </w:p>
    <w:p w:rsidR="00AF6445" w:rsidRDefault="00AF6445" w:rsidP="00C154A2">
      <w:pPr>
        <w:pStyle w:val="Code"/>
      </w:pPr>
      <w:r>
        <w:t xml:space="preserve">    }</w:t>
      </w:r>
    </w:p>
    <w:p w:rsidR="00AF6445" w:rsidRDefault="00AF6445" w:rsidP="00C154A2">
      <w:pPr>
        <w:pStyle w:val="Code"/>
      </w:pPr>
    </w:p>
    <w:p w:rsidR="00AF6445" w:rsidRDefault="00AF6445" w:rsidP="00C154A2">
      <w:pPr>
        <w:pStyle w:val="Code"/>
      </w:pPr>
      <w:r>
        <w:t xml:space="preserve">    void EndAsyncOperation(IAsyncResult ar)</w:t>
      </w:r>
    </w:p>
    <w:p w:rsidR="00AF6445" w:rsidRDefault="00AF6445" w:rsidP="00C154A2">
      <w:pPr>
        <w:pStyle w:val="Code"/>
      </w:pPr>
      <w:r>
        <w:t xml:space="preserve">    {</w:t>
      </w:r>
    </w:p>
    <w:p w:rsidR="00AF6445" w:rsidRDefault="00AF6445" w:rsidP="00C154A2">
      <w:pPr>
        <w:pStyle w:val="Code"/>
      </w:pPr>
      <w:r>
        <w:t xml:space="preserve">        string text;</w:t>
      </w:r>
    </w:p>
    <w:p w:rsidR="00AF6445" w:rsidRDefault="00AF6445" w:rsidP="00C154A2">
      <w:pPr>
        <w:pStyle w:val="Code"/>
      </w:pPr>
      <w:r>
        <w:t xml:space="preserve">        using (WebResponse response = _request.EndGetResponse(ar))</w:t>
      </w:r>
    </w:p>
    <w:p w:rsidR="00AF6445" w:rsidRDefault="00AF6445" w:rsidP="00C154A2">
      <w:pPr>
        <w:pStyle w:val="Code"/>
      </w:pPr>
      <w:r>
        <w:t xml:space="preserve">        {</w:t>
      </w:r>
    </w:p>
    <w:p w:rsidR="00AF6445" w:rsidRDefault="00AF6445" w:rsidP="00C154A2">
      <w:pPr>
        <w:pStyle w:val="Code"/>
      </w:pPr>
      <w:r>
        <w:t xml:space="preserve">            using (StreamReader reader = </w:t>
      </w:r>
    </w:p>
    <w:p w:rsidR="00AF6445" w:rsidRDefault="00AF6445" w:rsidP="00C154A2">
      <w:pPr>
        <w:pStyle w:val="Code"/>
      </w:pPr>
      <w:r>
        <w:t xml:space="preserve">                new StreamReader(response.GetResponseStream()))</w:t>
      </w:r>
    </w:p>
    <w:p w:rsidR="00AF6445" w:rsidRDefault="00AF6445" w:rsidP="00C154A2">
      <w:pPr>
        <w:pStyle w:val="Code"/>
      </w:pPr>
      <w:r>
        <w:t xml:space="preserve">            {</w:t>
      </w:r>
    </w:p>
    <w:p w:rsidR="00AF6445" w:rsidRDefault="00AF6445" w:rsidP="00C154A2">
      <w:pPr>
        <w:pStyle w:val="Code"/>
      </w:pPr>
      <w:r>
        <w:t xml:space="preserve">                text = reader.ReadToEnd();</w:t>
      </w:r>
    </w:p>
    <w:p w:rsidR="00AF6445" w:rsidRDefault="00AF6445" w:rsidP="00C154A2">
      <w:pPr>
        <w:pStyle w:val="Code"/>
      </w:pPr>
      <w:r>
        <w:t xml:space="preserve">            }</w:t>
      </w:r>
    </w:p>
    <w:p w:rsidR="00AF6445" w:rsidRDefault="00AF6445" w:rsidP="00C154A2">
      <w:pPr>
        <w:pStyle w:val="Code"/>
      </w:pPr>
      <w:r>
        <w:t xml:space="preserve">        }</w:t>
      </w:r>
    </w:p>
    <w:p w:rsidR="00AF6445" w:rsidRDefault="00AF6445" w:rsidP="00C154A2">
      <w:pPr>
        <w:pStyle w:val="Code"/>
      </w:pPr>
    </w:p>
    <w:p w:rsidR="00AF6445" w:rsidRDefault="00AF6445" w:rsidP="00C154A2">
      <w:pPr>
        <w:pStyle w:val="Code"/>
      </w:pPr>
      <w:r>
        <w:t xml:space="preserve">        Regex regex = new Regex("href\\s*=\\s*\"([^\"]*)\"", </w:t>
      </w:r>
    </w:p>
    <w:p w:rsidR="00AF6445" w:rsidRDefault="00AF6445" w:rsidP="00C154A2">
      <w:pPr>
        <w:pStyle w:val="Code"/>
      </w:pPr>
      <w:r>
        <w:t xml:space="preserve">            RegexOptions.IgnoreCase);</w:t>
      </w:r>
    </w:p>
    <w:p w:rsidR="00AF6445" w:rsidRDefault="00AF6445" w:rsidP="00C154A2">
      <w:pPr>
        <w:pStyle w:val="Code"/>
      </w:pPr>
      <w:r>
        <w:t xml:space="preserve">        MatchCollection matches = regex.Matches(text);</w:t>
      </w:r>
    </w:p>
    <w:p w:rsidR="00AF6445" w:rsidRDefault="00AF6445" w:rsidP="00C154A2">
      <w:pPr>
        <w:pStyle w:val="Code"/>
      </w:pPr>
    </w:p>
    <w:p w:rsidR="00AF6445" w:rsidRDefault="00AF6445" w:rsidP="00C154A2">
      <w:pPr>
        <w:pStyle w:val="Code"/>
      </w:pPr>
      <w:r>
        <w:t xml:space="preserve">        StringBuilder builder = new StringBuilder(1024);</w:t>
      </w:r>
    </w:p>
    <w:p w:rsidR="00AF6445" w:rsidRDefault="00AF6445" w:rsidP="00C154A2">
      <w:pPr>
        <w:pStyle w:val="Code"/>
      </w:pPr>
      <w:r>
        <w:t xml:space="preserve">        foreach (Match match in matches)</w:t>
      </w:r>
    </w:p>
    <w:p w:rsidR="00AF6445" w:rsidRDefault="00AF6445" w:rsidP="00C154A2">
      <w:pPr>
        <w:pStyle w:val="Code"/>
      </w:pPr>
      <w:r>
        <w:t xml:space="preserve">        {</w:t>
      </w:r>
    </w:p>
    <w:p w:rsidR="00AF6445" w:rsidRDefault="00AF6445" w:rsidP="00C154A2">
      <w:pPr>
        <w:pStyle w:val="Code"/>
      </w:pPr>
      <w:r>
        <w:t xml:space="preserve">            builder.Append(match.Groups[1]);</w:t>
      </w:r>
    </w:p>
    <w:p w:rsidR="00AF6445" w:rsidRDefault="00AF6445" w:rsidP="00C154A2">
      <w:pPr>
        <w:pStyle w:val="Code"/>
      </w:pPr>
      <w:r>
        <w:t xml:space="preserve">            builder.Append("&lt;br/&gt;");</w:t>
      </w:r>
    </w:p>
    <w:p w:rsidR="00AF6445" w:rsidRDefault="00AF6445" w:rsidP="00C154A2">
      <w:pPr>
        <w:pStyle w:val="Code"/>
      </w:pPr>
      <w:r>
        <w:t xml:space="preserve">        }</w:t>
      </w:r>
    </w:p>
    <w:p w:rsidR="00AF6445" w:rsidRDefault="00AF6445" w:rsidP="00C154A2">
      <w:pPr>
        <w:pStyle w:val="Code"/>
      </w:pPr>
    </w:p>
    <w:p w:rsidR="00AF6445" w:rsidRDefault="00AF6445" w:rsidP="00C154A2">
      <w:pPr>
        <w:pStyle w:val="Code"/>
      </w:pPr>
      <w:r>
        <w:t xml:space="preserve">        Output.Text = builder.ToString();</w:t>
      </w:r>
    </w:p>
    <w:p w:rsidR="00AF6445" w:rsidRDefault="00AF6445" w:rsidP="00C154A2">
      <w:pPr>
        <w:pStyle w:val="Code"/>
      </w:pPr>
      <w:r>
        <w:t xml:space="preserve">    }</w:t>
      </w:r>
    </w:p>
    <w:p w:rsidR="00AF6445" w:rsidRDefault="00AF6445" w:rsidP="00C154A2">
      <w:pPr>
        <w:pStyle w:val="Code"/>
      </w:pPr>
    </w:p>
    <w:p w:rsidR="00AF6445" w:rsidRDefault="00AF6445" w:rsidP="00C154A2">
      <w:pPr>
        <w:pStyle w:val="Code"/>
      </w:pPr>
      <w:r>
        <w:t xml:space="preserve">    void TimeoutAsyncOperation(IAsyncResult ar)</w:t>
      </w:r>
    </w:p>
    <w:p w:rsidR="00AF6445" w:rsidRDefault="00AF6445" w:rsidP="00C154A2">
      <w:pPr>
        <w:pStyle w:val="Code"/>
      </w:pPr>
      <w:r>
        <w:t xml:space="preserve">    {</w:t>
      </w:r>
    </w:p>
    <w:p w:rsidR="00AF6445" w:rsidRDefault="00AF6445" w:rsidP="00C154A2">
      <w:pPr>
        <w:pStyle w:val="Code"/>
      </w:pPr>
      <w:r>
        <w:t xml:space="preserve">        Output.Text = "Data temporarily unavailable";</w:t>
      </w:r>
    </w:p>
    <w:p w:rsidR="00AF6445" w:rsidRDefault="00AF6445" w:rsidP="00C154A2">
      <w:pPr>
        <w:pStyle w:val="Code"/>
      </w:pPr>
      <w:r>
        <w:t xml:space="preserve">    }</w:t>
      </w:r>
    </w:p>
    <w:p w:rsidR="00AF6445" w:rsidRDefault="00AF6445" w:rsidP="00C154A2">
      <w:pPr>
        <w:pStyle w:val="Code"/>
      </w:pPr>
      <w:r>
        <w:t>}</w:t>
      </w:r>
    </w:p>
    <w:p w:rsidR="00901BB3" w:rsidRDefault="00AF6445" w:rsidP="00C154A2">
      <w:pPr>
        <w:pStyle w:val="BodyTextCont"/>
      </w:pPr>
      <w:r>
        <w:t xml:space="preserve">The primary advantage of </w:t>
      </w:r>
      <w:proofErr w:type="spellStart"/>
      <w:r w:rsidRPr="00071941">
        <w:rPr>
          <w:rStyle w:val="CodeInline"/>
        </w:rPr>
        <w:t>RegisterAsyncTask</w:t>
      </w:r>
      <w:proofErr w:type="spellEnd"/>
      <w:r>
        <w:t xml:space="preserve"> is that it allows asynchronous pages to fire off multiple asynchronous calls and delay</w:t>
      </w:r>
      <w:r w:rsidR="00AE7593">
        <w:t>s</w:t>
      </w:r>
      <w:r>
        <w:t xml:space="preserve"> rendering until all the calls </w:t>
      </w:r>
      <w:r w:rsidR="00AE7593">
        <w:t xml:space="preserve">have been </w:t>
      </w:r>
      <w:r>
        <w:t xml:space="preserve">completed. It works </w:t>
      </w:r>
      <w:r w:rsidR="00AE7593">
        <w:t xml:space="preserve">equally </w:t>
      </w:r>
      <w:r>
        <w:t xml:space="preserve">well for one asynchronous call, and it offers a timeout option that </w:t>
      </w:r>
      <w:proofErr w:type="spellStart"/>
      <w:r w:rsidRPr="00071941">
        <w:rPr>
          <w:rStyle w:val="CodeInline"/>
        </w:rPr>
        <w:t>AddOnPreRenderCompleteAsync</w:t>
      </w:r>
      <w:proofErr w:type="spellEnd"/>
      <w:r>
        <w:t xml:space="preserve"> </w:t>
      </w:r>
      <w:r w:rsidR="00071941">
        <w:t>does not provide</w:t>
      </w:r>
      <w:r>
        <w:t xml:space="preserve">. If you build an asynchronous page </w:t>
      </w:r>
      <w:r w:rsidR="00AE7593">
        <w:t xml:space="preserve">which </w:t>
      </w:r>
      <w:r>
        <w:t>makes just one async</w:t>
      </w:r>
      <w:r w:rsidR="00071941">
        <w:t>hronous</w:t>
      </w:r>
      <w:r>
        <w:t xml:space="preserve"> call, you can use </w:t>
      </w:r>
      <w:proofErr w:type="spellStart"/>
      <w:r w:rsidRPr="00071941">
        <w:rPr>
          <w:rStyle w:val="CodeInline"/>
        </w:rPr>
        <w:t>AddOnPreRenderCompleteAsync</w:t>
      </w:r>
      <w:proofErr w:type="spellEnd"/>
      <w:r>
        <w:t xml:space="preserve"> or </w:t>
      </w:r>
      <w:proofErr w:type="spellStart"/>
      <w:r w:rsidRPr="00071941">
        <w:rPr>
          <w:rStyle w:val="CodeInline"/>
        </w:rPr>
        <w:t>RegisterAsyncTask</w:t>
      </w:r>
      <w:proofErr w:type="spellEnd"/>
      <w:r>
        <w:t xml:space="preserve">. But for asynchronous pages that place two or more </w:t>
      </w:r>
      <w:r w:rsidR="00071941">
        <w:t xml:space="preserve">such </w:t>
      </w:r>
      <w:r>
        <w:t xml:space="preserve">calls, </w:t>
      </w:r>
      <w:proofErr w:type="spellStart"/>
      <w:r w:rsidRPr="00071941">
        <w:rPr>
          <w:rStyle w:val="CodeInline"/>
        </w:rPr>
        <w:t>RegisterAsyncTask</w:t>
      </w:r>
      <w:proofErr w:type="spellEnd"/>
      <w:r>
        <w:t xml:space="preserve"> simplifies your life considerably.</w:t>
      </w:r>
    </w:p>
    <w:p w:rsidR="00071941" w:rsidRDefault="00071941" w:rsidP="00071941">
      <w:pPr>
        <w:pStyle w:val="berschrift4"/>
      </w:pPr>
      <w:r>
        <w:t>Setting Properties</w:t>
      </w:r>
    </w:p>
    <w:p w:rsidR="00071941" w:rsidRDefault="003A7BDC" w:rsidP="00071941">
      <w:r>
        <w:t>T</w:t>
      </w:r>
      <w:r w:rsidR="00071941">
        <w:t xml:space="preserve">here are </w:t>
      </w:r>
      <w:r>
        <w:t xml:space="preserve">a number of relevant </w:t>
      </w:r>
      <w:r w:rsidR="00071941">
        <w:t xml:space="preserve">properties that can be set programmatically. </w:t>
      </w:r>
      <w:r>
        <w:t xml:space="preserve">(It was not possible to demonstrate all aspects in the sample code.) </w:t>
      </w:r>
      <w:r w:rsidR="00071941">
        <w:t xml:space="preserve">Please refer to the documentation to see what else is possible and how to modify </w:t>
      </w:r>
      <w:r w:rsidR="00AE7593">
        <w:t xml:space="preserve">its </w:t>
      </w:r>
      <w:r w:rsidR="00071941">
        <w:t xml:space="preserve">behavior. The intention of this chapter </w:t>
      </w:r>
      <w:r w:rsidR="00AE7593">
        <w:t xml:space="preserve">is </w:t>
      </w:r>
      <w:r w:rsidR="00071941">
        <w:t xml:space="preserve">to show ways to improve the overall performance of a </w:t>
      </w:r>
      <w:r>
        <w:t xml:space="preserve">web </w:t>
      </w:r>
      <w:r w:rsidR="00071941">
        <w:t xml:space="preserve">server </w:t>
      </w:r>
      <w:r>
        <w:t>through</w:t>
      </w:r>
      <w:r w:rsidR="00071941">
        <w:t xml:space="preserve"> understanding the basics of thread pooling and request handling. </w:t>
      </w:r>
    </w:p>
    <w:p w:rsidR="00071941" w:rsidRDefault="003E471F" w:rsidP="004338EE">
      <w:pPr>
        <w:pStyle w:val="berschrift1"/>
      </w:pPr>
      <w:r>
        <w:lastRenderedPageBreak/>
        <w:t>Summary</w:t>
      </w:r>
    </w:p>
    <w:p w:rsidR="003E471F" w:rsidRPr="003E471F" w:rsidRDefault="00542609" w:rsidP="003E471F">
      <w:r>
        <w:t xml:space="preserve">In this chapter you got in-depth information about the internal request processing and how to tweak the worker process and the threading. You got an idea how the thread pool works and how to extend the behavior. Using asynchronous process might increase performance and handle high workload. A custom thread pool was introduced to demonstrate how to change internal parts of the processing pipeline transparently. In </w:t>
      </w:r>
      <w:proofErr w:type="gramStart"/>
      <w:r>
        <w:t>a</w:t>
      </w:r>
      <w:proofErr w:type="gramEnd"/>
      <w:r>
        <w:t xml:space="preserve"> anticipation to Chapter 3 you got a first look into asynchronous handlers and there usage.</w:t>
      </w:r>
    </w:p>
    <w:sectPr w:rsidR="003E471F" w:rsidRPr="003E471F" w:rsidSect="00A26137">
      <w:pgSz w:w="12240" w:h="15840"/>
      <w:pgMar w:top="180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David White" w:date="2009-01-31T17:55:00Z" w:initials="DMW">
    <w:p w:rsidR="00895E87" w:rsidRDefault="00895E87">
      <w:pPr>
        <w:pStyle w:val="Kommentartext"/>
      </w:pPr>
      <w:bookmarkStart w:id="8" w:name="_GoBack"/>
      <w:bookmarkEnd w:id="8"/>
      <w:r>
        <w:rPr>
          <w:rStyle w:val="Kommentarzeichen"/>
        </w:rPr>
        <w:annotationRef/>
      </w:r>
      <w:r>
        <w:t>Is it worth including an example?</w:t>
      </w:r>
    </w:p>
  </w:comment>
  <w:comment w:id="9" w:author="David White" w:date="2009-01-31T20:42:00Z" w:initials="DMW">
    <w:p w:rsidR="00895E87" w:rsidRDefault="00895E87">
      <w:pPr>
        <w:pStyle w:val="Kommentartext"/>
      </w:pPr>
      <w:r>
        <w:rPr>
          <w:rStyle w:val="Kommentarzeichen"/>
        </w:rPr>
        <w:annotationRef/>
      </w:r>
      <w:r>
        <w:t>Some people won’t bother to run these steps. Should you say something like: “You should see XYZ”.</w:t>
      </w:r>
    </w:p>
  </w:comment>
  <w:comment w:id="12" w:author="David White" w:date="2009-02-04T21:10:00Z" w:initials="DMW">
    <w:p w:rsidR="00895E87" w:rsidRDefault="00895E87">
      <w:pPr>
        <w:pStyle w:val="Kommentartext"/>
      </w:pPr>
      <w:r>
        <w:rPr>
          <w:rStyle w:val="Kommentarzeichen"/>
        </w:rPr>
        <w:annotationRef/>
      </w:r>
      <w:r>
        <w:t>This is a difficult one. I looked at Thomas Marquardt’s blog. He uses the phrase “thread exhaustion”. I didn’t read all the KB articles. You will have to decide on the correct English expression.</w:t>
      </w:r>
    </w:p>
  </w:comment>
  <w:comment w:id="13" w:author="David White" w:date="2009-02-04T21:29:00Z" w:initials="DMW">
    <w:p w:rsidR="00895E87" w:rsidRDefault="00895E87">
      <w:pPr>
        <w:pStyle w:val="Kommentartext"/>
      </w:pPr>
      <w:r>
        <w:rPr>
          <w:rStyle w:val="Kommentarzeichen"/>
        </w:rPr>
        <w:annotationRef/>
      </w:r>
      <w:r>
        <w:t>To be a difference, you have to highlight how IIS7 is not the same.</w:t>
      </w:r>
    </w:p>
  </w:comment>
  <w:comment w:id="14" w:author="David White" w:date="2009-02-04T22:07:00Z" w:initials="DMW">
    <w:p w:rsidR="00895E87" w:rsidRDefault="00895E87">
      <w:pPr>
        <w:pStyle w:val="Kommentartext"/>
      </w:pPr>
      <w:r>
        <w:rPr>
          <w:rStyle w:val="Kommentarzeichen"/>
        </w:rPr>
        <w:annotationRef/>
      </w:r>
      <w:r>
        <w:t>This part is not clear. Are you saying that the # of requests can exceed the # of active threads in situation X (queued threads</w:t>
      </w:r>
      <w:proofErr w:type="gramStart"/>
      <w:r>
        <w:t>) ,</w:t>
      </w:r>
      <w:proofErr w:type="gramEnd"/>
      <w:r>
        <w:t xml:space="preserve"> and the # of threads can exceed the # of requests in situation Y (asynchronous processing)?</w:t>
      </w:r>
    </w:p>
  </w:comment>
  <w:comment w:id="15" w:author=" Rebekah White" w:date="2009-02-08T19:59:00Z" w:initials="RCW">
    <w:p w:rsidR="00895E87" w:rsidRDefault="00895E87">
      <w:pPr>
        <w:pStyle w:val="Kommentartext"/>
      </w:pPr>
      <w:r>
        <w:rPr>
          <w:rStyle w:val="Kommentarzeichen"/>
        </w:rPr>
        <w:annotationRef/>
      </w:r>
      <w:r>
        <w:t>I'm not sure what techniques this is referring to.</w:t>
      </w:r>
    </w:p>
  </w:comment>
  <w:comment w:id="16" w:author="David White" w:date="2009-02-04T22:40:00Z" w:initials="DMW">
    <w:p w:rsidR="00895E87" w:rsidRDefault="00895E87">
      <w:pPr>
        <w:pStyle w:val="Kommentartext"/>
      </w:pPr>
      <w:r>
        <w:rPr>
          <w:rStyle w:val="Kommentarzeichen"/>
        </w:rPr>
        <w:annotationRef/>
      </w:r>
      <w:r>
        <w:t xml:space="preserve">For which parameter? </w:t>
      </w:r>
      <w:proofErr w:type="spellStart"/>
      <w:proofErr w:type="gramStart"/>
      <w:r>
        <w:t>requestQueueLimit</w:t>
      </w:r>
      <w:proofErr w:type="spellEnd"/>
      <w:proofErr w:type="gramEnd"/>
      <w:r>
        <w:t>?</w:t>
      </w:r>
    </w:p>
  </w:comment>
  <w:comment w:id="19" w:author="David White" w:date="2009-02-07T20:09:00Z" w:initials="DMW">
    <w:p w:rsidR="00895E87" w:rsidRDefault="00895E87">
      <w:pPr>
        <w:pStyle w:val="Kommentartext"/>
      </w:pPr>
      <w:r>
        <w:rPr>
          <w:rStyle w:val="Kommentarzeichen"/>
        </w:rPr>
        <w:annotationRef/>
      </w:r>
      <w:r>
        <w:t>These next 3 points might be better expressed as a list? It is not clear whether this sentence is 1 point or 2 separate techniques.</w:t>
      </w:r>
    </w:p>
  </w:comment>
  <w:comment w:id="20" w:author="David White" w:date="2009-02-07T22:25:00Z" w:initials="DMW">
    <w:p w:rsidR="00895E87" w:rsidRDefault="00895E87">
      <w:pPr>
        <w:pStyle w:val="Kommentartext"/>
      </w:pPr>
      <w:r>
        <w:rPr>
          <w:rStyle w:val="Kommentarzeichen"/>
        </w:rPr>
        <w:annotationRef/>
      </w:r>
      <w:r>
        <w:t>This one is for you to rephrase – I don’t understand what it is saying.</w:t>
      </w:r>
    </w:p>
  </w:comment>
  <w:comment w:id="21" w:author="David White" w:date="2009-02-05T22:22:00Z" w:initials="DMW">
    <w:p w:rsidR="00895E87" w:rsidRDefault="00895E87">
      <w:pPr>
        <w:pStyle w:val="Kommentartext"/>
      </w:pPr>
      <w:r>
        <w:rPr>
          <w:rStyle w:val="Kommentarzeichen"/>
        </w:rPr>
        <w:annotationRef/>
      </w:r>
      <w:r>
        <w:t>Not sure this sentence is necessary. Just show the sidebar.</w:t>
      </w:r>
    </w:p>
  </w:comment>
  <w:comment w:id="22" w:author="David White" w:date="2009-02-06T13:36:00Z" w:initials="DMW">
    <w:p w:rsidR="00895E87" w:rsidRDefault="00895E87">
      <w:pPr>
        <w:pStyle w:val="Kommentartext"/>
      </w:pPr>
      <w:r>
        <w:rPr>
          <w:rStyle w:val="Kommentarzeichen"/>
        </w:rPr>
        <w:annotationRef/>
      </w:r>
      <w:r>
        <w:t xml:space="preserve">I don’t see this result in Table 2-2. Shouldn’t there be extra results for this case? Otherwise, it is not clear what you are testing. </w:t>
      </w:r>
    </w:p>
  </w:comment>
  <w:comment w:id="25" w:author="David White" w:date="2009-02-06T18:07:00Z" w:initials="DMW">
    <w:p w:rsidR="00895E87" w:rsidRDefault="00895E87">
      <w:pPr>
        <w:pStyle w:val="Kommentartext"/>
      </w:pPr>
      <w:r>
        <w:rPr>
          <w:rStyle w:val="Kommentarzeichen"/>
        </w:rPr>
        <w:annotationRef/>
      </w:r>
      <w:r>
        <w:t>Shouldn’t you present your results?</w:t>
      </w:r>
    </w:p>
  </w:comment>
  <w:comment w:id="26" w:author="David White" w:date="2009-02-09T00:57:00Z" w:initials="DMW">
    <w:p w:rsidR="00895E87" w:rsidRDefault="00895E87">
      <w:pPr>
        <w:pStyle w:val="Kommentartext"/>
      </w:pPr>
      <w:r>
        <w:rPr>
          <w:rStyle w:val="Kommentarzeichen"/>
        </w:rPr>
        <w:annotationRef/>
      </w:r>
      <w:r>
        <w:t>The meaning of this sentence is unclear.</w:t>
      </w:r>
    </w:p>
  </w:comment>
  <w:comment w:id="27" w:author="David White" w:date="2009-02-06T22:05:00Z" w:initials="DMW">
    <w:p w:rsidR="00895E87" w:rsidRDefault="00895E87">
      <w:pPr>
        <w:pStyle w:val="Kommentartext"/>
      </w:pPr>
      <w:r>
        <w:rPr>
          <w:rStyle w:val="Kommentarzeichen"/>
        </w:rPr>
        <w:annotationRef/>
      </w:r>
      <w:r>
        <w:t xml:space="preserve">I’m </w:t>
      </w:r>
      <w:proofErr w:type="spellStart"/>
      <w:r>
        <w:t>hesistant</w:t>
      </w:r>
      <w:proofErr w:type="spellEnd"/>
      <w:r>
        <w:t xml:space="preserve"> to edit your code, but this expression doesn’t look right to me. </w:t>
      </w:r>
    </w:p>
  </w:comment>
  <w:comment w:id="29" w:author="David White" w:date="2009-02-07T12:05:00Z" w:initials="DMW">
    <w:p w:rsidR="00895E87" w:rsidRDefault="00895E87">
      <w:pPr>
        <w:pStyle w:val="Kommentartext"/>
      </w:pPr>
      <w:r>
        <w:rPr>
          <w:rStyle w:val="Kommentarzeichen"/>
        </w:rPr>
        <w:annotationRef/>
      </w:r>
      <w:r>
        <w:t>What happened to this promised example? Looks like this sentence needs to change to suit?</w:t>
      </w:r>
    </w:p>
  </w:comment>
  <w:comment w:id="30" w:author="David White" w:date="2009-02-06T22:51:00Z" w:initials="DMW">
    <w:p w:rsidR="00895E87" w:rsidRDefault="00895E87">
      <w:pPr>
        <w:pStyle w:val="Kommentartext"/>
      </w:pPr>
      <w:r>
        <w:rPr>
          <w:rStyle w:val="Kommentarzeichen"/>
        </w:rPr>
        <w:annotationRef/>
      </w:r>
      <w:r>
        <w:t>Just checking that this code is in the Listing and not in a missing Figure?</w:t>
      </w:r>
    </w:p>
  </w:comment>
  <w:comment w:id="31" w:author="David White" w:date="2009-02-06T22:55:00Z" w:initials="DMW">
    <w:p w:rsidR="00895E87" w:rsidRDefault="00895E87">
      <w:pPr>
        <w:pStyle w:val="Kommentartext"/>
      </w:pPr>
      <w:r>
        <w:rPr>
          <w:rStyle w:val="Kommentarzeichen"/>
        </w:rPr>
        <w:annotationRef/>
      </w:r>
      <w:r>
        <w:t>Very slick!</w:t>
      </w:r>
    </w:p>
  </w:comment>
</w:comments>
</file>

<file path=word/customizations.xml><?xml version="1.0" encoding="utf-8"?>
<wne:tcg xmlns:r="http://schemas.openxmlformats.org/officeDocument/2006/relationships" xmlns:wne="http://schemas.microsoft.com/office/word/2006/wordml">
  <wne:keymaps>
    <wne:keymap wne:kcmPrimary="0442" wne:kcmSecondary="0043">
      <wne:acd wne:acdName="acd1"/>
    </wne:keymap>
    <wne:keymap wne:kcmPrimary="0442" wne:kcmSecondary="0046">
      <wne:acd wne:acdName="acd0"/>
    </wne:keymap>
    <wne:keymap wne:kcmPrimary="0443">
      <wne:acd wne:acdName="acd2"/>
    </wne:keymap>
  </wne:keymaps>
  <wne:toolbars>
    <wne:acdManifest>
      <wne:acdEntry wne:acdName="acd0"/>
      <wne:acdEntry wne:acdName="acd1"/>
      <wne:acdEntry wne:acdName="acd2"/>
    </wne:acdManifest>
  </wne:toolbars>
  <wne:acds>
    <wne:acd wne:argValue="AgBCAG8AZAB5ACAAVABlAHgAdAAgAEYAaQByAHMAdAA=" wne:acdName="acd0" wne:fciIndexBasedOn="0065"/>
    <wne:acd wne:argValue="AgBCAG8AZAB5ACAAVABlAHgAdAAgAEMAbwBuAHQA" wne:acdName="acd1" wne:fciIndexBasedOn="0065"/>
    <wne:acd wne:argValue="AgBDAG8AZABlACAASQBuAGwAaQBuAGU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AF9" w:rsidRDefault="00314AF9">
      <w:r>
        <w:separator/>
      </w:r>
    </w:p>
  </w:endnote>
  <w:endnote w:type="continuationSeparator" w:id="0">
    <w:p w:rsidR="00314AF9" w:rsidRDefault="00314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monBullets">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heSansMonoConNormal">
    <w:altName w:val="Times New Roman"/>
    <w:panose1 w:val="00000000000000000000"/>
    <w:charset w:val="00"/>
    <w:family w:val="roman"/>
    <w:notTrueType/>
    <w:pitch w:val="variable"/>
    <w:sig w:usb0="00000083" w:usb1="00000000" w:usb2="00000000" w:usb3="00000000" w:csb0="00000009"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AF9" w:rsidRDefault="00314AF9">
      <w:r>
        <w:separator/>
      </w:r>
    </w:p>
  </w:footnote>
  <w:footnote w:type="continuationSeparator" w:id="0">
    <w:p w:rsidR="00314AF9" w:rsidRDefault="00314AF9">
      <w:r>
        <w:continuationSeparator/>
      </w:r>
    </w:p>
  </w:footnote>
  <w:footnote w:id="1">
    <w:p w:rsidR="00895E87" w:rsidRPr="00CB4483" w:rsidRDefault="00895E87" w:rsidP="00CB4483">
      <w:pPr>
        <w:pStyle w:val="Funotentext"/>
      </w:pPr>
      <w:r>
        <w:rPr>
          <w:rStyle w:val="Funotenzeichen"/>
        </w:rPr>
        <w:footnoteRef/>
      </w:r>
      <w:r>
        <w:t xml:space="preserve"> </w:t>
      </w:r>
      <w:r w:rsidRPr="00CB4483">
        <w:t>Before the appearance of .NET 3.5 SP1</w:t>
      </w:r>
      <w:r>
        <w:t>,</w:t>
      </w:r>
      <w:r w:rsidRPr="00CB4483">
        <w:t xml:space="preserve"> the settings can be found in </w:t>
      </w:r>
      <w:r>
        <w:t xml:space="preserve">the </w:t>
      </w:r>
      <w:r w:rsidRPr="00CB4483">
        <w:t>Registry</w:t>
      </w:r>
      <w:r>
        <w:t xml:space="preserve"> under the path HKEY_LOCAL_MACHINE\SOFTWARE\Microsoft\ASP.NET\2.0.50727.0. </w:t>
      </w:r>
      <w:r w:rsidRPr="00CB4483">
        <w:t xml:space="preserve">A DWORD value named </w:t>
      </w:r>
      <w:proofErr w:type="spellStart"/>
      <w:r w:rsidRPr="00CB4483">
        <w:rPr>
          <w:rStyle w:val="CodeInline"/>
        </w:rPr>
        <w:t>MaxConcurrentRequestsPerCpu</w:t>
      </w:r>
      <w:proofErr w:type="spellEnd"/>
      <w:r w:rsidRPr="00CB4483">
        <w:t xml:space="preserve"> limits the number of concurrent requests per CPU. The default is 12.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E4ED6F2"/>
    <w:lvl w:ilvl="0">
      <w:start w:val="1"/>
      <w:numFmt w:val="decimal"/>
      <w:lvlText w:val="%1."/>
      <w:lvlJc w:val="left"/>
      <w:pPr>
        <w:tabs>
          <w:tab w:val="num" w:pos="1800"/>
        </w:tabs>
        <w:ind w:left="1800" w:hanging="360"/>
      </w:pPr>
    </w:lvl>
  </w:abstractNum>
  <w:abstractNum w:abstractNumId="1">
    <w:nsid w:val="FFFFFF7D"/>
    <w:multiLevelType w:val="singleLevel"/>
    <w:tmpl w:val="78EA1A08"/>
    <w:lvl w:ilvl="0">
      <w:start w:val="1"/>
      <w:numFmt w:val="decimal"/>
      <w:lvlText w:val="%1."/>
      <w:lvlJc w:val="left"/>
      <w:pPr>
        <w:tabs>
          <w:tab w:val="num" w:pos="1440"/>
        </w:tabs>
        <w:ind w:left="1440" w:hanging="360"/>
      </w:pPr>
    </w:lvl>
  </w:abstractNum>
  <w:abstractNum w:abstractNumId="2">
    <w:nsid w:val="FFFFFF7E"/>
    <w:multiLevelType w:val="singleLevel"/>
    <w:tmpl w:val="379482A6"/>
    <w:lvl w:ilvl="0">
      <w:start w:val="1"/>
      <w:numFmt w:val="decimal"/>
      <w:lvlText w:val="%1."/>
      <w:lvlJc w:val="left"/>
      <w:pPr>
        <w:tabs>
          <w:tab w:val="num" w:pos="1080"/>
        </w:tabs>
        <w:ind w:left="1080" w:hanging="360"/>
      </w:pPr>
    </w:lvl>
  </w:abstractNum>
  <w:abstractNum w:abstractNumId="3">
    <w:nsid w:val="FFFFFF7F"/>
    <w:multiLevelType w:val="singleLevel"/>
    <w:tmpl w:val="072ECC96"/>
    <w:lvl w:ilvl="0">
      <w:start w:val="1"/>
      <w:numFmt w:val="decimal"/>
      <w:lvlText w:val="%1."/>
      <w:lvlJc w:val="left"/>
      <w:pPr>
        <w:tabs>
          <w:tab w:val="num" w:pos="720"/>
        </w:tabs>
        <w:ind w:left="720" w:hanging="360"/>
      </w:pPr>
    </w:lvl>
  </w:abstractNum>
  <w:abstractNum w:abstractNumId="4">
    <w:nsid w:val="FFFFFF80"/>
    <w:multiLevelType w:val="singleLevel"/>
    <w:tmpl w:val="74347D4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3F62B4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67ECCC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474EB1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FC24BCA"/>
    <w:lvl w:ilvl="0">
      <w:start w:val="1"/>
      <w:numFmt w:val="decimal"/>
      <w:lvlText w:val="%1."/>
      <w:lvlJc w:val="left"/>
      <w:pPr>
        <w:tabs>
          <w:tab w:val="num" w:pos="360"/>
        </w:tabs>
        <w:ind w:left="360" w:hanging="360"/>
      </w:pPr>
    </w:lvl>
  </w:abstractNum>
  <w:abstractNum w:abstractNumId="9">
    <w:nsid w:val="FFFFFF89"/>
    <w:multiLevelType w:val="singleLevel"/>
    <w:tmpl w:val="51189580"/>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56F2D41"/>
    <w:multiLevelType w:val="multilevel"/>
    <w:tmpl w:val="F61075F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13387A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nsid w:val="2CB71B69"/>
    <w:multiLevelType w:val="hybridMultilevel"/>
    <w:tmpl w:val="C1845D36"/>
    <w:lvl w:ilvl="0" w:tplc="EEFCE3A4">
      <w:numFmt w:val="bullet"/>
      <w:lvlText w:val=""/>
      <w:lvlJc w:val="left"/>
      <w:pPr>
        <w:tabs>
          <w:tab w:val="num" w:pos="960"/>
        </w:tabs>
        <w:ind w:left="960" w:hanging="360"/>
      </w:pPr>
      <w:rPr>
        <w:rFonts w:ascii="Symbol" w:eastAsia="Times New Roman" w:hAnsi="Symbol" w:cs="Times New Roman" w:hint="default"/>
      </w:rPr>
    </w:lvl>
    <w:lvl w:ilvl="1" w:tplc="04090003" w:tentative="1">
      <w:start w:val="1"/>
      <w:numFmt w:val="bullet"/>
      <w:lvlText w:val="o"/>
      <w:lvlJc w:val="left"/>
      <w:pPr>
        <w:tabs>
          <w:tab w:val="num" w:pos="1680"/>
        </w:tabs>
        <w:ind w:left="1680" w:hanging="360"/>
      </w:pPr>
      <w:rPr>
        <w:rFonts w:ascii="Courier New" w:hAnsi="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14">
    <w:nsid w:val="2F923825"/>
    <w:multiLevelType w:val="multilevel"/>
    <w:tmpl w:val="91ACDF76"/>
    <w:lvl w:ilvl="0">
      <w:start w:val="1"/>
      <w:numFmt w:val="none"/>
      <w:lvlText w:val="—"/>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5">
    <w:nsid w:val="422F4E71"/>
    <w:multiLevelType w:val="hybridMultilevel"/>
    <w:tmpl w:val="A094FB2C"/>
    <w:lvl w:ilvl="0" w:tplc="80107B30">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483276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nsid w:val="4EA8568F"/>
    <w:multiLevelType w:val="hybridMultilevel"/>
    <w:tmpl w:val="0554CCA8"/>
    <w:lvl w:ilvl="0" w:tplc="04090007">
      <w:start w:val="1"/>
      <w:numFmt w:val="bullet"/>
      <w:lvlText w:val=""/>
      <w:lvlJc w:val="left"/>
      <w:pPr>
        <w:tabs>
          <w:tab w:val="num" w:pos="1350"/>
        </w:tabs>
        <w:ind w:left="1350" w:hanging="360"/>
      </w:pPr>
      <w:rPr>
        <w:rFonts w:ascii="Wingdings" w:hAnsi="Wingdings" w:hint="default"/>
        <w:sz w:val="16"/>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8">
    <w:nsid w:val="51306BE9"/>
    <w:multiLevelType w:val="hybridMultilevel"/>
    <w:tmpl w:val="83ACC4E2"/>
    <w:lvl w:ilvl="0" w:tplc="E8883EF4">
      <w:numFmt w:val="bullet"/>
      <w:lvlText w:val=""/>
      <w:lvlJc w:val="left"/>
      <w:pPr>
        <w:tabs>
          <w:tab w:val="num" w:pos="960"/>
        </w:tabs>
        <w:ind w:left="960" w:hanging="360"/>
      </w:pPr>
      <w:rPr>
        <w:rFonts w:ascii="Symbol" w:eastAsia="Times New Roman" w:hAnsi="Symbol" w:cs="Times New Roman" w:hint="default"/>
      </w:rPr>
    </w:lvl>
    <w:lvl w:ilvl="1" w:tplc="04090003" w:tentative="1">
      <w:start w:val="1"/>
      <w:numFmt w:val="bullet"/>
      <w:lvlText w:val="o"/>
      <w:lvlJc w:val="left"/>
      <w:pPr>
        <w:tabs>
          <w:tab w:val="num" w:pos="1680"/>
        </w:tabs>
        <w:ind w:left="1680" w:hanging="360"/>
      </w:pPr>
      <w:rPr>
        <w:rFonts w:ascii="Courier New" w:hAnsi="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19">
    <w:nsid w:val="52FF51E3"/>
    <w:multiLevelType w:val="hybridMultilevel"/>
    <w:tmpl w:val="B034686E"/>
    <w:lvl w:ilvl="0" w:tplc="E318B448">
      <w:numFmt w:val="bullet"/>
      <w:lvlText w:val=""/>
      <w:lvlJc w:val="left"/>
      <w:pPr>
        <w:tabs>
          <w:tab w:val="num" w:pos="960"/>
        </w:tabs>
        <w:ind w:left="960" w:hanging="360"/>
      </w:pPr>
      <w:rPr>
        <w:rFonts w:ascii="Symbol" w:eastAsia="Times New Roman" w:hAnsi="Symbol" w:cs="Times New Roman" w:hint="default"/>
      </w:rPr>
    </w:lvl>
    <w:lvl w:ilvl="1" w:tplc="04090003" w:tentative="1">
      <w:start w:val="1"/>
      <w:numFmt w:val="bullet"/>
      <w:lvlText w:val="o"/>
      <w:lvlJc w:val="left"/>
      <w:pPr>
        <w:tabs>
          <w:tab w:val="num" w:pos="1680"/>
        </w:tabs>
        <w:ind w:left="1680" w:hanging="360"/>
      </w:pPr>
      <w:rPr>
        <w:rFonts w:ascii="Courier New" w:hAnsi="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20">
    <w:nsid w:val="553A5CF5"/>
    <w:multiLevelType w:val="hybridMultilevel"/>
    <w:tmpl w:val="7C52DA90"/>
    <w:lvl w:ilvl="0" w:tplc="47AE535C">
      <w:numFmt w:val="bullet"/>
      <w:lvlText w:val=""/>
      <w:lvlJc w:val="left"/>
      <w:pPr>
        <w:tabs>
          <w:tab w:val="num" w:pos="960"/>
        </w:tabs>
        <w:ind w:left="960" w:hanging="360"/>
      </w:pPr>
      <w:rPr>
        <w:rFonts w:ascii="Symbol" w:eastAsia="Times New Roman" w:hAnsi="Symbol" w:cs="Times New Roman" w:hint="default"/>
      </w:rPr>
    </w:lvl>
    <w:lvl w:ilvl="1" w:tplc="04090003" w:tentative="1">
      <w:start w:val="1"/>
      <w:numFmt w:val="bullet"/>
      <w:lvlText w:val="o"/>
      <w:lvlJc w:val="left"/>
      <w:pPr>
        <w:tabs>
          <w:tab w:val="num" w:pos="1680"/>
        </w:tabs>
        <w:ind w:left="1680" w:hanging="360"/>
      </w:pPr>
      <w:rPr>
        <w:rFonts w:ascii="Courier New" w:hAnsi="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21">
    <w:nsid w:val="60FB49DC"/>
    <w:multiLevelType w:val="hybridMultilevel"/>
    <w:tmpl w:val="B1987FCA"/>
    <w:lvl w:ilvl="0" w:tplc="D026C73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3E87FA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3">
    <w:nsid w:val="6A312BAB"/>
    <w:multiLevelType w:val="multilevel"/>
    <w:tmpl w:val="91ACDF76"/>
    <w:lvl w:ilvl="0">
      <w:start w:val="1"/>
      <w:numFmt w:val="none"/>
      <w:lvlText w:val="—"/>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num w:numId="1">
    <w:abstractNumId w:val="15"/>
  </w:num>
  <w:num w:numId="2">
    <w:abstractNumId w:val="21"/>
  </w:num>
  <w:num w:numId="3">
    <w:abstractNumId w:val="8"/>
  </w:num>
  <w:num w:numId="4">
    <w:abstractNumId w:val="10"/>
    <w:lvlOverride w:ilvl="0">
      <w:lvl w:ilvl="0">
        <w:start w:val="1"/>
        <w:numFmt w:val="bullet"/>
        <w:lvlText w:val="?"/>
        <w:legacy w:legacy="1" w:legacySpace="0" w:legacyIndent="360"/>
        <w:lvlJc w:val="left"/>
        <w:pPr>
          <w:ind w:left="360" w:hanging="360"/>
        </w:pPr>
      </w:lvl>
    </w:lvlOverride>
  </w:num>
  <w:num w:numId="5">
    <w:abstractNumId w:val="10"/>
    <w:lvlOverride w:ilvl="0">
      <w:lvl w:ilvl="0">
        <w:start w:val="3"/>
        <w:numFmt w:val="bullet"/>
        <w:lvlText w:val="?"/>
        <w:legacy w:legacy="1" w:legacySpace="0" w:legacyIndent="958"/>
        <w:lvlJc w:val="left"/>
        <w:pPr>
          <w:ind w:left="1052" w:hanging="958"/>
        </w:pPr>
        <w:rPr>
          <w:rFonts w:ascii="CommonBullets" w:hAnsi="CommonBullets" w:cs="Times New Roman" w:hint="default"/>
          <w:sz w:val="20"/>
          <w:szCs w:val="20"/>
        </w:rPr>
      </w:lvl>
    </w:lvlOverride>
  </w:num>
  <w:num w:numId="6">
    <w:abstractNumId w:val="10"/>
    <w:lvlOverride w:ilvl="0">
      <w:lvl w:ilvl="0">
        <w:start w:val="1"/>
        <w:numFmt w:val="bullet"/>
        <w:lvlText w:val="?"/>
        <w:legacy w:legacy="1" w:legacySpace="0" w:legacyIndent="360"/>
        <w:lvlJc w:val="left"/>
        <w:pPr>
          <w:ind w:left="540" w:hanging="360"/>
        </w:pPr>
        <w:rPr>
          <w:rFonts w:ascii="Wingdings" w:hAnsi="Wingdings" w:cs="Times New Roman" w:hint="default"/>
          <w:sz w:val="16"/>
          <w:szCs w:val="16"/>
        </w:rPr>
      </w:lvl>
    </w:lvlOverride>
  </w:num>
  <w:num w:numId="7">
    <w:abstractNumId w:val="9"/>
  </w:num>
  <w:num w:numId="8">
    <w:abstractNumId w:val="10"/>
    <w:lvlOverride w:ilvl="0">
      <w:lvl w:ilvl="0">
        <w:start w:val="3"/>
        <w:numFmt w:val="bullet"/>
        <w:lvlText w:val="?"/>
        <w:legacy w:legacy="1" w:legacySpace="0" w:legacyIndent="958"/>
        <w:lvlJc w:val="left"/>
        <w:pPr>
          <w:ind w:left="1556" w:hanging="958"/>
        </w:pPr>
        <w:rPr>
          <w:rFonts w:ascii="CommonBullets" w:hAnsi="CommonBullets" w:cs="Times New Roman" w:hint="default"/>
          <w:sz w:val="20"/>
          <w:szCs w:val="20"/>
        </w:rPr>
      </w:lvl>
    </w:lvlOverride>
  </w:num>
  <w:num w:numId="9">
    <w:abstractNumId w:val="0"/>
  </w:num>
  <w:num w:numId="10">
    <w:abstractNumId w:val="10"/>
    <w:lvlOverride w:ilvl="0">
      <w:lvl w:ilvl="0">
        <w:start w:val="1"/>
        <w:numFmt w:val="bullet"/>
        <w:lvlText w:val="?"/>
        <w:legacy w:legacy="1" w:legacySpace="0" w:legacyIndent="360"/>
        <w:lvlJc w:val="left"/>
        <w:pPr>
          <w:ind w:left="540" w:hanging="360"/>
        </w:pPr>
        <w:rPr>
          <w:rFonts w:ascii="Wingdings" w:hAnsi="Wingdings" w:cs="Times New Roman" w:hint="default"/>
          <w:sz w:val="16"/>
          <w:szCs w:val="16"/>
        </w:rPr>
      </w:lvl>
    </w:lvlOverride>
  </w:num>
  <w:num w:numId="11">
    <w:abstractNumId w:val="10"/>
    <w:lvlOverride w:ilvl="0">
      <w:lvl w:ilvl="0">
        <w:start w:val="1"/>
        <w:numFmt w:val="bullet"/>
        <w:lvlText w:val="?"/>
        <w:legacy w:legacy="1" w:legacySpace="0" w:legacyIndent="360"/>
        <w:lvlJc w:val="left"/>
        <w:pPr>
          <w:ind w:left="540" w:hanging="360"/>
        </w:pPr>
        <w:rPr>
          <w:rFonts w:ascii="Wingdings" w:hAnsi="Wingdings" w:hint="default"/>
          <w:sz w:val="16"/>
        </w:rPr>
      </w:lvl>
    </w:lvlOverride>
  </w:num>
  <w:num w:numId="12">
    <w:abstractNumId w:val="19"/>
  </w:num>
  <w:num w:numId="13">
    <w:abstractNumId w:val="18"/>
  </w:num>
  <w:num w:numId="14">
    <w:abstractNumId w:val="20"/>
  </w:num>
  <w:num w:numId="15">
    <w:abstractNumId w:val="13"/>
  </w:num>
  <w:num w:numId="16">
    <w:abstractNumId w:val="17"/>
  </w:num>
  <w:num w:numId="17">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12"/>
  </w:num>
  <w:num w:numId="20">
    <w:abstractNumId w:val="22"/>
  </w:num>
  <w:num w:numId="21">
    <w:abstractNumId w:val="7"/>
  </w:num>
  <w:num w:numId="22">
    <w:abstractNumId w:val="6"/>
  </w:num>
  <w:num w:numId="23">
    <w:abstractNumId w:val="5"/>
  </w:num>
  <w:num w:numId="24">
    <w:abstractNumId w:val="4"/>
  </w:num>
  <w:num w:numId="25">
    <w:abstractNumId w:val="3"/>
  </w:num>
  <w:num w:numId="26">
    <w:abstractNumId w:val="2"/>
  </w:num>
  <w:num w:numId="27">
    <w:abstractNumId w:val="1"/>
  </w:num>
  <w:num w:numId="28">
    <w:abstractNumId w:val="23"/>
  </w:num>
  <w:num w:numId="29">
    <w:abstractNumId w:val="11"/>
  </w:num>
  <w:num w:numId="30">
    <w:abstractNumId w:val="14"/>
  </w:num>
  <w:num w:numId="3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docVars>
    <w:docVar w:name="E-Porto::GUID" w:val="{e359b687-1dff-42f8-84d3-11a028250d49}"/>
  </w:docVars>
  <w:rsids>
    <w:rsidRoot w:val="007F16F7"/>
    <w:rsid w:val="0000315B"/>
    <w:rsid w:val="000042D4"/>
    <w:rsid w:val="00006E66"/>
    <w:rsid w:val="00013948"/>
    <w:rsid w:val="00026177"/>
    <w:rsid w:val="00032918"/>
    <w:rsid w:val="0003533A"/>
    <w:rsid w:val="00035FA6"/>
    <w:rsid w:val="00044DC4"/>
    <w:rsid w:val="00053020"/>
    <w:rsid w:val="00053C96"/>
    <w:rsid w:val="00055083"/>
    <w:rsid w:val="00060766"/>
    <w:rsid w:val="0006204E"/>
    <w:rsid w:val="00070AFB"/>
    <w:rsid w:val="00071026"/>
    <w:rsid w:val="00071941"/>
    <w:rsid w:val="0008712A"/>
    <w:rsid w:val="00091729"/>
    <w:rsid w:val="00093233"/>
    <w:rsid w:val="000942A2"/>
    <w:rsid w:val="000944FB"/>
    <w:rsid w:val="000A759E"/>
    <w:rsid w:val="000A75B7"/>
    <w:rsid w:val="000B0E3A"/>
    <w:rsid w:val="000B2492"/>
    <w:rsid w:val="000B76E8"/>
    <w:rsid w:val="000C6D10"/>
    <w:rsid w:val="000D3356"/>
    <w:rsid w:val="000D3D1F"/>
    <w:rsid w:val="000E175E"/>
    <w:rsid w:val="000E3457"/>
    <w:rsid w:val="000E3E3B"/>
    <w:rsid w:val="000E522A"/>
    <w:rsid w:val="000E6C3E"/>
    <w:rsid w:val="000E70AB"/>
    <w:rsid w:val="001074EE"/>
    <w:rsid w:val="00107B22"/>
    <w:rsid w:val="00120CCF"/>
    <w:rsid w:val="00123EE6"/>
    <w:rsid w:val="00124EBA"/>
    <w:rsid w:val="00132712"/>
    <w:rsid w:val="001376CC"/>
    <w:rsid w:val="00137D98"/>
    <w:rsid w:val="0015140A"/>
    <w:rsid w:val="00152835"/>
    <w:rsid w:val="0015632E"/>
    <w:rsid w:val="001565E9"/>
    <w:rsid w:val="0016029F"/>
    <w:rsid w:val="00161050"/>
    <w:rsid w:val="00170641"/>
    <w:rsid w:val="001846B0"/>
    <w:rsid w:val="00187385"/>
    <w:rsid w:val="001917D2"/>
    <w:rsid w:val="00191BEF"/>
    <w:rsid w:val="001951D2"/>
    <w:rsid w:val="001A3BB7"/>
    <w:rsid w:val="001A70E2"/>
    <w:rsid w:val="001B1C66"/>
    <w:rsid w:val="001B24DE"/>
    <w:rsid w:val="001B5784"/>
    <w:rsid w:val="001B5B28"/>
    <w:rsid w:val="001B7760"/>
    <w:rsid w:val="001D25FB"/>
    <w:rsid w:val="001D3FF1"/>
    <w:rsid w:val="001D777E"/>
    <w:rsid w:val="001E1820"/>
    <w:rsid w:val="001E7218"/>
    <w:rsid w:val="00201485"/>
    <w:rsid w:val="00201746"/>
    <w:rsid w:val="00214491"/>
    <w:rsid w:val="00215E53"/>
    <w:rsid w:val="002250CD"/>
    <w:rsid w:val="00226D92"/>
    <w:rsid w:val="00231FD7"/>
    <w:rsid w:val="002327D1"/>
    <w:rsid w:val="00237C63"/>
    <w:rsid w:val="00241C87"/>
    <w:rsid w:val="00243420"/>
    <w:rsid w:val="00256098"/>
    <w:rsid w:val="00263A5D"/>
    <w:rsid w:val="00273CCC"/>
    <w:rsid w:val="00273E61"/>
    <w:rsid w:val="002764C9"/>
    <w:rsid w:val="00280510"/>
    <w:rsid w:val="00285E22"/>
    <w:rsid w:val="002866B8"/>
    <w:rsid w:val="00291394"/>
    <w:rsid w:val="00295194"/>
    <w:rsid w:val="002A2E1F"/>
    <w:rsid w:val="002C37FC"/>
    <w:rsid w:val="002C76E0"/>
    <w:rsid w:val="002D1858"/>
    <w:rsid w:val="002D55D6"/>
    <w:rsid w:val="002E1B50"/>
    <w:rsid w:val="002E3AC3"/>
    <w:rsid w:val="002F08F7"/>
    <w:rsid w:val="002F10C8"/>
    <w:rsid w:val="002F1E9C"/>
    <w:rsid w:val="002F7A44"/>
    <w:rsid w:val="002F7C66"/>
    <w:rsid w:val="0030413C"/>
    <w:rsid w:val="00313974"/>
    <w:rsid w:val="00314AF9"/>
    <w:rsid w:val="00315947"/>
    <w:rsid w:val="00315ABB"/>
    <w:rsid w:val="00316568"/>
    <w:rsid w:val="00323142"/>
    <w:rsid w:val="00326C88"/>
    <w:rsid w:val="00332B2E"/>
    <w:rsid w:val="00336213"/>
    <w:rsid w:val="0033734D"/>
    <w:rsid w:val="003453F9"/>
    <w:rsid w:val="003606D8"/>
    <w:rsid w:val="00360F9E"/>
    <w:rsid w:val="00365D58"/>
    <w:rsid w:val="00375169"/>
    <w:rsid w:val="00375B37"/>
    <w:rsid w:val="00376193"/>
    <w:rsid w:val="00377AFD"/>
    <w:rsid w:val="003837E5"/>
    <w:rsid w:val="00390DF3"/>
    <w:rsid w:val="0039328A"/>
    <w:rsid w:val="003933A9"/>
    <w:rsid w:val="003948B0"/>
    <w:rsid w:val="003960A4"/>
    <w:rsid w:val="003A3B4B"/>
    <w:rsid w:val="003A4555"/>
    <w:rsid w:val="003A7BDC"/>
    <w:rsid w:val="003B0439"/>
    <w:rsid w:val="003B582F"/>
    <w:rsid w:val="003B6294"/>
    <w:rsid w:val="003D1568"/>
    <w:rsid w:val="003D249A"/>
    <w:rsid w:val="003D3554"/>
    <w:rsid w:val="003D3A8E"/>
    <w:rsid w:val="003D4580"/>
    <w:rsid w:val="003D4B67"/>
    <w:rsid w:val="003E471F"/>
    <w:rsid w:val="003F18A7"/>
    <w:rsid w:val="003F200F"/>
    <w:rsid w:val="003F25EE"/>
    <w:rsid w:val="003F48EA"/>
    <w:rsid w:val="00411AB1"/>
    <w:rsid w:val="0041273C"/>
    <w:rsid w:val="00417570"/>
    <w:rsid w:val="00417FDC"/>
    <w:rsid w:val="0042766F"/>
    <w:rsid w:val="004338EE"/>
    <w:rsid w:val="0043449F"/>
    <w:rsid w:val="00435600"/>
    <w:rsid w:val="0043790D"/>
    <w:rsid w:val="00442518"/>
    <w:rsid w:val="00442868"/>
    <w:rsid w:val="00443543"/>
    <w:rsid w:val="00456134"/>
    <w:rsid w:val="004613E1"/>
    <w:rsid w:val="00465651"/>
    <w:rsid w:val="00474267"/>
    <w:rsid w:val="00474317"/>
    <w:rsid w:val="00475729"/>
    <w:rsid w:val="004771DC"/>
    <w:rsid w:val="00485042"/>
    <w:rsid w:val="00491183"/>
    <w:rsid w:val="00491ADC"/>
    <w:rsid w:val="004A1B20"/>
    <w:rsid w:val="004A6E56"/>
    <w:rsid w:val="004B13A6"/>
    <w:rsid w:val="004B68EC"/>
    <w:rsid w:val="004C018C"/>
    <w:rsid w:val="004C6D9E"/>
    <w:rsid w:val="004D0168"/>
    <w:rsid w:val="004D5B72"/>
    <w:rsid w:val="004E47A9"/>
    <w:rsid w:val="004F15DC"/>
    <w:rsid w:val="004F55CA"/>
    <w:rsid w:val="005073F5"/>
    <w:rsid w:val="00510EB8"/>
    <w:rsid w:val="0051122C"/>
    <w:rsid w:val="00511FFA"/>
    <w:rsid w:val="0051396F"/>
    <w:rsid w:val="00515291"/>
    <w:rsid w:val="005170F8"/>
    <w:rsid w:val="005173BD"/>
    <w:rsid w:val="005227C0"/>
    <w:rsid w:val="00523985"/>
    <w:rsid w:val="005318D5"/>
    <w:rsid w:val="00537D7B"/>
    <w:rsid w:val="00541184"/>
    <w:rsid w:val="00542609"/>
    <w:rsid w:val="0054411F"/>
    <w:rsid w:val="005448B8"/>
    <w:rsid w:val="005460CC"/>
    <w:rsid w:val="00550946"/>
    <w:rsid w:val="005510A7"/>
    <w:rsid w:val="005557D0"/>
    <w:rsid w:val="00556BDD"/>
    <w:rsid w:val="00574142"/>
    <w:rsid w:val="005815E5"/>
    <w:rsid w:val="0058364F"/>
    <w:rsid w:val="005A4498"/>
    <w:rsid w:val="005B085D"/>
    <w:rsid w:val="005B1242"/>
    <w:rsid w:val="005B2477"/>
    <w:rsid w:val="005B442D"/>
    <w:rsid w:val="005B518B"/>
    <w:rsid w:val="005D317A"/>
    <w:rsid w:val="005D46A2"/>
    <w:rsid w:val="005D67FB"/>
    <w:rsid w:val="005E0177"/>
    <w:rsid w:val="005E4A24"/>
    <w:rsid w:val="005E605A"/>
    <w:rsid w:val="005E6758"/>
    <w:rsid w:val="005F0447"/>
    <w:rsid w:val="005F3EBF"/>
    <w:rsid w:val="005F4090"/>
    <w:rsid w:val="00604591"/>
    <w:rsid w:val="006057E5"/>
    <w:rsid w:val="00614C93"/>
    <w:rsid w:val="00617E9E"/>
    <w:rsid w:val="00621C55"/>
    <w:rsid w:val="00621D03"/>
    <w:rsid w:val="00624E95"/>
    <w:rsid w:val="00633FD9"/>
    <w:rsid w:val="00635510"/>
    <w:rsid w:val="00636F91"/>
    <w:rsid w:val="00640061"/>
    <w:rsid w:val="00652D1C"/>
    <w:rsid w:val="006675CE"/>
    <w:rsid w:val="00667C49"/>
    <w:rsid w:val="00670306"/>
    <w:rsid w:val="00675DD1"/>
    <w:rsid w:val="0068298A"/>
    <w:rsid w:val="00683C75"/>
    <w:rsid w:val="00684E34"/>
    <w:rsid w:val="00687A72"/>
    <w:rsid w:val="00692B32"/>
    <w:rsid w:val="00696CA0"/>
    <w:rsid w:val="006A35C9"/>
    <w:rsid w:val="006A3A6A"/>
    <w:rsid w:val="006A4796"/>
    <w:rsid w:val="006A58FA"/>
    <w:rsid w:val="006A5B13"/>
    <w:rsid w:val="006A617A"/>
    <w:rsid w:val="006A791B"/>
    <w:rsid w:val="006C20B4"/>
    <w:rsid w:val="006C6CE0"/>
    <w:rsid w:val="006D14D3"/>
    <w:rsid w:val="006D762D"/>
    <w:rsid w:val="006E1728"/>
    <w:rsid w:val="006E1CFA"/>
    <w:rsid w:val="006E4696"/>
    <w:rsid w:val="006E4C31"/>
    <w:rsid w:val="006F28F4"/>
    <w:rsid w:val="0070289C"/>
    <w:rsid w:val="00706F5F"/>
    <w:rsid w:val="0071569F"/>
    <w:rsid w:val="007226CB"/>
    <w:rsid w:val="00722D15"/>
    <w:rsid w:val="00731B8D"/>
    <w:rsid w:val="00733C88"/>
    <w:rsid w:val="00745600"/>
    <w:rsid w:val="00750F4F"/>
    <w:rsid w:val="00752EE9"/>
    <w:rsid w:val="00753487"/>
    <w:rsid w:val="00754A29"/>
    <w:rsid w:val="00763F5A"/>
    <w:rsid w:val="00772B8C"/>
    <w:rsid w:val="007765C7"/>
    <w:rsid w:val="007840AB"/>
    <w:rsid w:val="00791ED3"/>
    <w:rsid w:val="00793788"/>
    <w:rsid w:val="0079378A"/>
    <w:rsid w:val="007943D7"/>
    <w:rsid w:val="0079571E"/>
    <w:rsid w:val="00797FCC"/>
    <w:rsid w:val="007A0D71"/>
    <w:rsid w:val="007A606F"/>
    <w:rsid w:val="007A7DA6"/>
    <w:rsid w:val="007B1121"/>
    <w:rsid w:val="007D239C"/>
    <w:rsid w:val="007D6BB6"/>
    <w:rsid w:val="007D7C75"/>
    <w:rsid w:val="007E09EC"/>
    <w:rsid w:val="007E66A4"/>
    <w:rsid w:val="007F16F7"/>
    <w:rsid w:val="007F79FE"/>
    <w:rsid w:val="00802B31"/>
    <w:rsid w:val="00804814"/>
    <w:rsid w:val="00810717"/>
    <w:rsid w:val="00813C78"/>
    <w:rsid w:val="008157EA"/>
    <w:rsid w:val="00825D41"/>
    <w:rsid w:val="00827E85"/>
    <w:rsid w:val="00836088"/>
    <w:rsid w:val="00840688"/>
    <w:rsid w:val="008464D8"/>
    <w:rsid w:val="00847742"/>
    <w:rsid w:val="008536F7"/>
    <w:rsid w:val="0086283D"/>
    <w:rsid w:val="00863D69"/>
    <w:rsid w:val="00865618"/>
    <w:rsid w:val="0087050A"/>
    <w:rsid w:val="008707E2"/>
    <w:rsid w:val="0087096D"/>
    <w:rsid w:val="0087121F"/>
    <w:rsid w:val="00872BB5"/>
    <w:rsid w:val="0088246A"/>
    <w:rsid w:val="008869F9"/>
    <w:rsid w:val="00893C59"/>
    <w:rsid w:val="00894D05"/>
    <w:rsid w:val="00895BAD"/>
    <w:rsid w:val="00895E87"/>
    <w:rsid w:val="008A0A03"/>
    <w:rsid w:val="008A2452"/>
    <w:rsid w:val="008A4813"/>
    <w:rsid w:val="008B072D"/>
    <w:rsid w:val="008B2B9F"/>
    <w:rsid w:val="008C0D0F"/>
    <w:rsid w:val="008C1994"/>
    <w:rsid w:val="008D1201"/>
    <w:rsid w:val="008D136D"/>
    <w:rsid w:val="008D22D1"/>
    <w:rsid w:val="008D38CB"/>
    <w:rsid w:val="008D3EA9"/>
    <w:rsid w:val="008D54B4"/>
    <w:rsid w:val="008D626E"/>
    <w:rsid w:val="008E08E7"/>
    <w:rsid w:val="008E1A02"/>
    <w:rsid w:val="008E2DC8"/>
    <w:rsid w:val="008E5AD2"/>
    <w:rsid w:val="008E73D9"/>
    <w:rsid w:val="00900CE2"/>
    <w:rsid w:val="00901BB3"/>
    <w:rsid w:val="00902994"/>
    <w:rsid w:val="009061D3"/>
    <w:rsid w:val="00920EFC"/>
    <w:rsid w:val="00922F28"/>
    <w:rsid w:val="00923BB7"/>
    <w:rsid w:val="00923DC6"/>
    <w:rsid w:val="00925FB6"/>
    <w:rsid w:val="00926FD3"/>
    <w:rsid w:val="009319F7"/>
    <w:rsid w:val="00934031"/>
    <w:rsid w:val="009358C6"/>
    <w:rsid w:val="009375F3"/>
    <w:rsid w:val="00943303"/>
    <w:rsid w:val="009517CB"/>
    <w:rsid w:val="0095657A"/>
    <w:rsid w:val="009610EE"/>
    <w:rsid w:val="009637B8"/>
    <w:rsid w:val="009712A3"/>
    <w:rsid w:val="00975463"/>
    <w:rsid w:val="00981498"/>
    <w:rsid w:val="00987FD2"/>
    <w:rsid w:val="00995AF5"/>
    <w:rsid w:val="009A0656"/>
    <w:rsid w:val="009A5015"/>
    <w:rsid w:val="009B12B6"/>
    <w:rsid w:val="009B68D0"/>
    <w:rsid w:val="009C015D"/>
    <w:rsid w:val="009C081F"/>
    <w:rsid w:val="009C304C"/>
    <w:rsid w:val="009D3F5E"/>
    <w:rsid w:val="009E7AF9"/>
    <w:rsid w:val="009F0F04"/>
    <w:rsid w:val="009F2602"/>
    <w:rsid w:val="009F3910"/>
    <w:rsid w:val="00A07316"/>
    <w:rsid w:val="00A14A86"/>
    <w:rsid w:val="00A20D8F"/>
    <w:rsid w:val="00A21559"/>
    <w:rsid w:val="00A244CC"/>
    <w:rsid w:val="00A2576A"/>
    <w:rsid w:val="00A25783"/>
    <w:rsid w:val="00A26137"/>
    <w:rsid w:val="00A269A6"/>
    <w:rsid w:val="00A32C6B"/>
    <w:rsid w:val="00A332AE"/>
    <w:rsid w:val="00A43EA2"/>
    <w:rsid w:val="00A45608"/>
    <w:rsid w:val="00A5047B"/>
    <w:rsid w:val="00A556FA"/>
    <w:rsid w:val="00A57731"/>
    <w:rsid w:val="00A6190C"/>
    <w:rsid w:val="00A66B36"/>
    <w:rsid w:val="00A70620"/>
    <w:rsid w:val="00A77819"/>
    <w:rsid w:val="00A8250E"/>
    <w:rsid w:val="00A85AEC"/>
    <w:rsid w:val="00A91F51"/>
    <w:rsid w:val="00A933DB"/>
    <w:rsid w:val="00A95B47"/>
    <w:rsid w:val="00A96ED8"/>
    <w:rsid w:val="00AB4D86"/>
    <w:rsid w:val="00AB61CE"/>
    <w:rsid w:val="00AC0CF7"/>
    <w:rsid w:val="00AC2322"/>
    <w:rsid w:val="00AC5985"/>
    <w:rsid w:val="00AC6ADE"/>
    <w:rsid w:val="00AC7FDE"/>
    <w:rsid w:val="00AD091C"/>
    <w:rsid w:val="00AD3FEE"/>
    <w:rsid w:val="00AD545A"/>
    <w:rsid w:val="00AE1D9B"/>
    <w:rsid w:val="00AE52EF"/>
    <w:rsid w:val="00AE5E65"/>
    <w:rsid w:val="00AE7593"/>
    <w:rsid w:val="00AF40C3"/>
    <w:rsid w:val="00AF522E"/>
    <w:rsid w:val="00AF6445"/>
    <w:rsid w:val="00B0109D"/>
    <w:rsid w:val="00B043AF"/>
    <w:rsid w:val="00B06492"/>
    <w:rsid w:val="00B11D10"/>
    <w:rsid w:val="00B1203F"/>
    <w:rsid w:val="00B22DBB"/>
    <w:rsid w:val="00B22E4A"/>
    <w:rsid w:val="00B25027"/>
    <w:rsid w:val="00B25306"/>
    <w:rsid w:val="00B258A9"/>
    <w:rsid w:val="00B26DD8"/>
    <w:rsid w:val="00B4411F"/>
    <w:rsid w:val="00B4461B"/>
    <w:rsid w:val="00B450D9"/>
    <w:rsid w:val="00B5100F"/>
    <w:rsid w:val="00B634F0"/>
    <w:rsid w:val="00B6570A"/>
    <w:rsid w:val="00B67FD8"/>
    <w:rsid w:val="00B90E38"/>
    <w:rsid w:val="00B91004"/>
    <w:rsid w:val="00BA2C51"/>
    <w:rsid w:val="00BA64AA"/>
    <w:rsid w:val="00BA74FE"/>
    <w:rsid w:val="00BC4485"/>
    <w:rsid w:val="00BD2020"/>
    <w:rsid w:val="00BD3989"/>
    <w:rsid w:val="00BD620C"/>
    <w:rsid w:val="00BE026A"/>
    <w:rsid w:val="00BE0E8D"/>
    <w:rsid w:val="00BE66B6"/>
    <w:rsid w:val="00BF4C07"/>
    <w:rsid w:val="00BF7F5C"/>
    <w:rsid w:val="00C002E3"/>
    <w:rsid w:val="00C035C5"/>
    <w:rsid w:val="00C055E3"/>
    <w:rsid w:val="00C12DD0"/>
    <w:rsid w:val="00C14C50"/>
    <w:rsid w:val="00C154A2"/>
    <w:rsid w:val="00C249BE"/>
    <w:rsid w:val="00C30561"/>
    <w:rsid w:val="00C310A3"/>
    <w:rsid w:val="00C42138"/>
    <w:rsid w:val="00C43EEC"/>
    <w:rsid w:val="00C50549"/>
    <w:rsid w:val="00C52CCF"/>
    <w:rsid w:val="00C54B70"/>
    <w:rsid w:val="00C60E35"/>
    <w:rsid w:val="00C76F30"/>
    <w:rsid w:val="00CA278C"/>
    <w:rsid w:val="00CA3E7E"/>
    <w:rsid w:val="00CA4A14"/>
    <w:rsid w:val="00CA5DE0"/>
    <w:rsid w:val="00CB257F"/>
    <w:rsid w:val="00CB317B"/>
    <w:rsid w:val="00CB4483"/>
    <w:rsid w:val="00CB4F2F"/>
    <w:rsid w:val="00CC2FFF"/>
    <w:rsid w:val="00CD0FE4"/>
    <w:rsid w:val="00CD1298"/>
    <w:rsid w:val="00CD5293"/>
    <w:rsid w:val="00CD7DB6"/>
    <w:rsid w:val="00CE42D9"/>
    <w:rsid w:val="00CE61FF"/>
    <w:rsid w:val="00CF03CD"/>
    <w:rsid w:val="00CF15DA"/>
    <w:rsid w:val="00D0628E"/>
    <w:rsid w:val="00D069AA"/>
    <w:rsid w:val="00D07A2E"/>
    <w:rsid w:val="00D21C32"/>
    <w:rsid w:val="00D22757"/>
    <w:rsid w:val="00D23252"/>
    <w:rsid w:val="00D24166"/>
    <w:rsid w:val="00D307F8"/>
    <w:rsid w:val="00D362CD"/>
    <w:rsid w:val="00D466CA"/>
    <w:rsid w:val="00D51238"/>
    <w:rsid w:val="00D52337"/>
    <w:rsid w:val="00D576E7"/>
    <w:rsid w:val="00D6013E"/>
    <w:rsid w:val="00D6731E"/>
    <w:rsid w:val="00D85DC8"/>
    <w:rsid w:val="00D92D48"/>
    <w:rsid w:val="00D93D95"/>
    <w:rsid w:val="00D9744A"/>
    <w:rsid w:val="00D97557"/>
    <w:rsid w:val="00DB3597"/>
    <w:rsid w:val="00DB3E28"/>
    <w:rsid w:val="00DB4448"/>
    <w:rsid w:val="00DC3321"/>
    <w:rsid w:val="00DC48A2"/>
    <w:rsid w:val="00DD2071"/>
    <w:rsid w:val="00DD7670"/>
    <w:rsid w:val="00DE2480"/>
    <w:rsid w:val="00DE306B"/>
    <w:rsid w:val="00DF136E"/>
    <w:rsid w:val="00DF233A"/>
    <w:rsid w:val="00DF6A18"/>
    <w:rsid w:val="00E050D5"/>
    <w:rsid w:val="00E10A24"/>
    <w:rsid w:val="00E13771"/>
    <w:rsid w:val="00E17B58"/>
    <w:rsid w:val="00E223E2"/>
    <w:rsid w:val="00E231C9"/>
    <w:rsid w:val="00E25699"/>
    <w:rsid w:val="00E32B51"/>
    <w:rsid w:val="00E33291"/>
    <w:rsid w:val="00E34EF8"/>
    <w:rsid w:val="00E41ABB"/>
    <w:rsid w:val="00E4405F"/>
    <w:rsid w:val="00E4499D"/>
    <w:rsid w:val="00E466F3"/>
    <w:rsid w:val="00E4757A"/>
    <w:rsid w:val="00E52D39"/>
    <w:rsid w:val="00E54474"/>
    <w:rsid w:val="00E54C38"/>
    <w:rsid w:val="00E56405"/>
    <w:rsid w:val="00E57822"/>
    <w:rsid w:val="00E70ADF"/>
    <w:rsid w:val="00E7310D"/>
    <w:rsid w:val="00E7323C"/>
    <w:rsid w:val="00E73EEA"/>
    <w:rsid w:val="00E7501F"/>
    <w:rsid w:val="00E77831"/>
    <w:rsid w:val="00E827F2"/>
    <w:rsid w:val="00E96364"/>
    <w:rsid w:val="00EA183D"/>
    <w:rsid w:val="00EA72E5"/>
    <w:rsid w:val="00EA7C19"/>
    <w:rsid w:val="00EB17F1"/>
    <w:rsid w:val="00EC06A4"/>
    <w:rsid w:val="00EC10C2"/>
    <w:rsid w:val="00ED1AE3"/>
    <w:rsid w:val="00ED66F6"/>
    <w:rsid w:val="00EE420D"/>
    <w:rsid w:val="00EF0A47"/>
    <w:rsid w:val="00EF3D22"/>
    <w:rsid w:val="00EF6B8E"/>
    <w:rsid w:val="00F001E6"/>
    <w:rsid w:val="00F07F2F"/>
    <w:rsid w:val="00F2228C"/>
    <w:rsid w:val="00F22F61"/>
    <w:rsid w:val="00F240BC"/>
    <w:rsid w:val="00F3209B"/>
    <w:rsid w:val="00F34336"/>
    <w:rsid w:val="00F3513C"/>
    <w:rsid w:val="00F37F39"/>
    <w:rsid w:val="00F429E5"/>
    <w:rsid w:val="00F502DE"/>
    <w:rsid w:val="00F50839"/>
    <w:rsid w:val="00F57754"/>
    <w:rsid w:val="00F60EEF"/>
    <w:rsid w:val="00F821C4"/>
    <w:rsid w:val="00F87655"/>
    <w:rsid w:val="00F90893"/>
    <w:rsid w:val="00F908E9"/>
    <w:rsid w:val="00FA11AE"/>
    <w:rsid w:val="00FA5FC6"/>
    <w:rsid w:val="00FB4BC3"/>
    <w:rsid w:val="00FB5067"/>
    <w:rsid w:val="00FB5632"/>
    <w:rsid w:val="00FB7BEA"/>
    <w:rsid w:val="00FB7DB8"/>
    <w:rsid w:val="00FC019D"/>
    <w:rsid w:val="00FC4002"/>
    <w:rsid w:val="00FC51F9"/>
    <w:rsid w:val="00FC56C3"/>
    <w:rsid w:val="00FD2203"/>
    <w:rsid w:val="00FD3CA1"/>
    <w:rsid w:val="00FE15D8"/>
    <w:rsid w:val="00FF20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Standard">
    <w:name w:val="Normal"/>
    <w:qFormat/>
    <w:rsid w:val="004A6E56"/>
    <w:pPr>
      <w:spacing w:after="120"/>
    </w:pPr>
    <w:rPr>
      <w:sz w:val="24"/>
      <w:lang w:val="en-US" w:eastAsia="en-US"/>
    </w:rPr>
  </w:style>
  <w:style w:type="paragraph" w:styleId="berschrift1">
    <w:name w:val="heading 1"/>
    <w:basedOn w:val="Standard"/>
    <w:next w:val="Standard"/>
    <w:qFormat/>
    <w:rsid w:val="004A6E56"/>
    <w:pPr>
      <w:keepNext/>
      <w:spacing w:before="360"/>
      <w:contextualSpacing/>
      <w:outlineLvl w:val="0"/>
    </w:pPr>
    <w:rPr>
      <w:rFonts w:ascii="Arial" w:hAnsi="Arial"/>
      <w:b/>
      <w:sz w:val="36"/>
      <w:szCs w:val="36"/>
    </w:rPr>
  </w:style>
  <w:style w:type="paragraph" w:styleId="berschrift2">
    <w:name w:val="heading 2"/>
    <w:basedOn w:val="Standard"/>
    <w:next w:val="Standard"/>
    <w:qFormat/>
    <w:rsid w:val="004A6E56"/>
    <w:pPr>
      <w:keepNext/>
      <w:spacing w:before="360"/>
      <w:contextualSpacing/>
      <w:outlineLvl w:val="1"/>
    </w:pPr>
    <w:rPr>
      <w:b/>
      <w:sz w:val="29"/>
      <w:szCs w:val="28"/>
    </w:rPr>
  </w:style>
  <w:style w:type="paragraph" w:styleId="berschrift3">
    <w:name w:val="heading 3"/>
    <w:basedOn w:val="Standard"/>
    <w:next w:val="Standard"/>
    <w:qFormat/>
    <w:rsid w:val="004A6E56"/>
    <w:pPr>
      <w:keepNext/>
      <w:spacing w:before="360"/>
      <w:contextualSpacing/>
      <w:outlineLvl w:val="2"/>
    </w:pPr>
    <w:rPr>
      <w:rFonts w:ascii="Arial Narrow" w:hAnsi="Arial Narrow"/>
      <w:b/>
      <w:sz w:val="25"/>
      <w:szCs w:val="28"/>
    </w:rPr>
  </w:style>
  <w:style w:type="paragraph" w:styleId="berschrift4">
    <w:name w:val="heading 4"/>
    <w:basedOn w:val="Standard"/>
    <w:next w:val="Standard"/>
    <w:qFormat/>
    <w:rsid w:val="004A6E56"/>
    <w:pPr>
      <w:keepNext/>
      <w:spacing w:before="360"/>
      <w:contextualSpacing/>
      <w:outlineLvl w:val="3"/>
    </w:pPr>
    <w:rPr>
      <w:b/>
      <w:spacing w:val="-6"/>
      <w:szCs w:val="24"/>
    </w:rPr>
  </w:style>
  <w:style w:type="paragraph" w:styleId="berschrift5">
    <w:name w:val="heading 5"/>
    <w:basedOn w:val="Standard"/>
    <w:next w:val="Standard"/>
    <w:qFormat/>
    <w:rsid w:val="004A6E56"/>
    <w:pPr>
      <w:spacing w:before="240" w:after="60"/>
      <w:outlineLvl w:val="4"/>
    </w:pPr>
    <w:rPr>
      <w:rFonts w:ascii="Arial Narrow" w:hAnsi="Arial Narrow"/>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rsid w:val="004A6E56"/>
    <w:pPr>
      <w:spacing w:line="260" w:lineRule="exact"/>
      <w:ind w:firstLine="360"/>
    </w:pPr>
    <w:rPr>
      <w:sz w:val="23"/>
      <w:lang w:val="en-US" w:eastAsia="en-US"/>
    </w:rPr>
  </w:style>
  <w:style w:type="paragraph" w:customStyle="1" w:styleId="BodyTextFirst">
    <w:name w:val="Body Text First"/>
    <w:basedOn w:val="Textkrper"/>
    <w:rsid w:val="004A6E56"/>
    <w:pPr>
      <w:spacing w:before="120"/>
      <w:ind w:firstLine="0"/>
    </w:pPr>
  </w:style>
  <w:style w:type="paragraph" w:customStyle="1" w:styleId="BodyTextCont">
    <w:name w:val="Body Text Cont"/>
    <w:basedOn w:val="Standard"/>
    <w:next w:val="Textkrper"/>
    <w:rsid w:val="004A6E56"/>
    <w:pPr>
      <w:spacing w:before="120" w:after="0" w:line="260" w:lineRule="exact"/>
      <w:contextualSpacing/>
    </w:pPr>
    <w:rPr>
      <w:sz w:val="23"/>
    </w:rPr>
  </w:style>
  <w:style w:type="paragraph" w:customStyle="1" w:styleId="Bullet">
    <w:name w:val="Bullet"/>
    <w:basedOn w:val="Standard"/>
    <w:rsid w:val="004A6E56"/>
    <w:pPr>
      <w:keepLines/>
      <w:tabs>
        <w:tab w:val="left" w:pos="216"/>
        <w:tab w:val="left" w:pos="576"/>
      </w:tabs>
      <w:spacing w:before="120" w:line="260" w:lineRule="exact"/>
      <w:ind w:left="576" w:hanging="576"/>
    </w:pPr>
    <w:rPr>
      <w:sz w:val="23"/>
    </w:rPr>
  </w:style>
  <w:style w:type="paragraph" w:customStyle="1" w:styleId="BulletFirst">
    <w:name w:val="Bullet First"/>
    <w:basedOn w:val="Bullet"/>
    <w:next w:val="Bullet"/>
    <w:rsid w:val="004A6E56"/>
    <w:pPr>
      <w:spacing w:before="240"/>
    </w:pPr>
  </w:style>
  <w:style w:type="paragraph" w:customStyle="1" w:styleId="BulletLast">
    <w:name w:val="Bullet Last"/>
    <w:basedOn w:val="Bullet"/>
    <w:next w:val="Textkrper"/>
    <w:rsid w:val="004A6E56"/>
    <w:pPr>
      <w:spacing w:after="240"/>
    </w:pPr>
  </w:style>
  <w:style w:type="paragraph" w:customStyle="1" w:styleId="NoteTipCaution">
    <w:name w:val="Note/Tip/Caution"/>
    <w:basedOn w:val="Standard"/>
    <w:next w:val="Textkrper"/>
    <w:rsid w:val="004A6E56"/>
    <w:pPr>
      <w:widowControl w:val="0"/>
      <w:pBdr>
        <w:top w:val="single" w:sz="4" w:space="10" w:color="auto"/>
        <w:bottom w:val="single" w:sz="4" w:space="10" w:color="auto"/>
      </w:pBdr>
      <w:spacing w:before="360" w:after="360" w:line="280" w:lineRule="exact"/>
    </w:pPr>
    <w:rPr>
      <w:rFonts w:ascii="Arial Narrow" w:hAnsi="Arial Narrow"/>
      <w:sz w:val="21"/>
      <w:szCs w:val="24"/>
    </w:rPr>
  </w:style>
  <w:style w:type="paragraph" w:customStyle="1" w:styleId="ChapterNumber">
    <w:name w:val="Chapter Number"/>
    <w:next w:val="ChapterTitle"/>
    <w:rsid w:val="004A6E56"/>
    <w:pPr>
      <w:keepNext/>
      <w:spacing w:after="240"/>
    </w:pPr>
    <w:rPr>
      <w:rFonts w:ascii="Arial" w:hAnsi="Arial"/>
      <w:b/>
      <w:caps/>
      <w:sz w:val="28"/>
      <w:szCs w:val="28"/>
      <w:lang w:val="en-US" w:eastAsia="en-US"/>
    </w:rPr>
  </w:style>
  <w:style w:type="paragraph" w:customStyle="1" w:styleId="ChapterTitle">
    <w:name w:val="Chapter Title"/>
    <w:next w:val="Standard"/>
    <w:rsid w:val="004A6E56"/>
    <w:pPr>
      <w:spacing w:before="480" w:after="480"/>
    </w:pPr>
    <w:rPr>
      <w:rFonts w:ascii="Arial" w:hAnsi="Arial"/>
      <w:b/>
      <w:sz w:val="60"/>
      <w:szCs w:val="48"/>
      <w:lang w:val="en-US" w:eastAsia="en-US"/>
    </w:rPr>
  </w:style>
  <w:style w:type="paragraph" w:customStyle="1" w:styleId="FigureCaption">
    <w:name w:val="Figure Caption"/>
    <w:next w:val="Textkrper"/>
    <w:rsid w:val="004A6E56"/>
    <w:pPr>
      <w:tabs>
        <w:tab w:val="left" w:pos="576"/>
      </w:tabs>
      <w:spacing w:before="240" w:after="240" w:line="280" w:lineRule="exact"/>
      <w:contextualSpacing/>
    </w:pPr>
    <w:rPr>
      <w:i/>
      <w:noProof/>
      <w:sz w:val="22"/>
      <w:lang w:val="en-US" w:eastAsia="en-US"/>
    </w:rPr>
  </w:style>
  <w:style w:type="paragraph" w:customStyle="1" w:styleId="CodeCaption">
    <w:name w:val="Code Caption"/>
    <w:basedOn w:val="FigureCaption"/>
    <w:next w:val="CodeFirst"/>
    <w:rsid w:val="004A6E56"/>
    <w:pPr>
      <w:spacing w:after="120"/>
    </w:pPr>
  </w:style>
  <w:style w:type="paragraph" w:customStyle="1" w:styleId="CodeFirst">
    <w:name w:val="Code First"/>
    <w:basedOn w:val="Standard"/>
    <w:next w:val="Standard"/>
    <w:rsid w:val="004A6E56"/>
    <w:pPr>
      <w:spacing w:before="160" w:after="0" w:line="240" w:lineRule="exact"/>
      <w:ind w:right="144"/>
    </w:pPr>
    <w:rPr>
      <w:rFonts w:ascii="TheSansMonoConNormal" w:hAnsi="TheSansMonoConNormal"/>
      <w:noProof/>
      <w:sz w:val="20"/>
    </w:rPr>
  </w:style>
  <w:style w:type="paragraph" w:customStyle="1" w:styleId="CodeFirstBold">
    <w:name w:val="Code First Bold"/>
    <w:basedOn w:val="CodeFirst"/>
    <w:rsid w:val="004A6E56"/>
    <w:rPr>
      <w:b/>
      <w:color w:val="800000"/>
    </w:rPr>
  </w:style>
  <w:style w:type="paragraph" w:customStyle="1" w:styleId="CodeLast">
    <w:name w:val="Code Last"/>
    <w:basedOn w:val="Standard"/>
    <w:next w:val="Textkrper"/>
    <w:rsid w:val="004A6E56"/>
    <w:pPr>
      <w:spacing w:after="160" w:line="240" w:lineRule="exact"/>
      <w:ind w:right="144"/>
    </w:pPr>
    <w:rPr>
      <w:rFonts w:ascii="TheSansMonoConNormal" w:hAnsi="TheSansMonoConNormal"/>
      <w:noProof/>
      <w:sz w:val="20"/>
    </w:rPr>
  </w:style>
  <w:style w:type="paragraph" w:customStyle="1" w:styleId="CodeLastBold">
    <w:name w:val="Code Last Bold"/>
    <w:basedOn w:val="CodeLast"/>
    <w:rsid w:val="004A6E56"/>
    <w:rPr>
      <w:b/>
      <w:color w:val="800000"/>
    </w:rPr>
  </w:style>
  <w:style w:type="paragraph" w:customStyle="1" w:styleId="NumSubList">
    <w:name w:val="Num Sub List"/>
    <w:basedOn w:val="BulletSubList"/>
    <w:next w:val="Standard"/>
    <w:rsid w:val="004A6E56"/>
  </w:style>
  <w:style w:type="paragraph" w:customStyle="1" w:styleId="BulletSubList">
    <w:name w:val="Bullet Sub List"/>
    <w:rsid w:val="004A6E56"/>
    <w:pPr>
      <w:tabs>
        <w:tab w:val="left" w:pos="792"/>
        <w:tab w:val="left" w:pos="1080"/>
      </w:tabs>
      <w:spacing w:before="120" w:after="120"/>
      <w:ind w:left="1152" w:hanging="1152"/>
    </w:pPr>
    <w:rPr>
      <w:sz w:val="23"/>
      <w:lang w:val="en-US" w:eastAsia="en-US"/>
    </w:rPr>
  </w:style>
  <w:style w:type="paragraph" w:customStyle="1" w:styleId="NumList">
    <w:name w:val="Num List"/>
    <w:basedOn w:val="Standard"/>
    <w:next w:val="Standard"/>
    <w:rsid w:val="004A6E56"/>
    <w:pPr>
      <w:keepLines/>
      <w:tabs>
        <w:tab w:val="left" w:pos="216"/>
        <w:tab w:val="left" w:pos="576"/>
      </w:tabs>
      <w:spacing w:before="120" w:after="240" w:line="260" w:lineRule="exact"/>
      <w:ind w:left="576" w:hanging="576"/>
    </w:pPr>
    <w:rPr>
      <w:sz w:val="23"/>
    </w:rPr>
  </w:style>
  <w:style w:type="paragraph" w:customStyle="1" w:styleId="Code">
    <w:name w:val="Code"/>
    <w:basedOn w:val="CodeBold"/>
    <w:rsid w:val="004A6E56"/>
    <w:rPr>
      <w:b w:val="0"/>
      <w:color w:val="auto"/>
    </w:rPr>
  </w:style>
  <w:style w:type="paragraph" w:customStyle="1" w:styleId="Literaturverzeichnis1">
    <w:name w:val="Literaturverzeichnis1"/>
    <w:basedOn w:val="BulletFirst"/>
    <w:rsid w:val="00A26137"/>
    <w:pPr>
      <w:spacing w:before="120" w:after="0"/>
      <w:ind w:left="360" w:hanging="360"/>
    </w:pPr>
  </w:style>
  <w:style w:type="paragraph" w:styleId="Index1">
    <w:name w:val="index 1"/>
    <w:basedOn w:val="Standard"/>
    <w:next w:val="Standard"/>
    <w:semiHidden/>
    <w:rsid w:val="004A6E56"/>
    <w:pPr>
      <w:ind w:left="720" w:hanging="720"/>
    </w:pPr>
  </w:style>
  <w:style w:type="paragraph" w:styleId="Index2">
    <w:name w:val="index 2"/>
    <w:basedOn w:val="Standard"/>
    <w:next w:val="Standard"/>
    <w:semiHidden/>
    <w:rsid w:val="004A6E56"/>
    <w:pPr>
      <w:ind w:left="720" w:hanging="432"/>
    </w:pPr>
  </w:style>
  <w:style w:type="paragraph" w:styleId="Index3">
    <w:name w:val="index 3"/>
    <w:basedOn w:val="Standard"/>
    <w:next w:val="Standard"/>
    <w:semiHidden/>
    <w:rsid w:val="004A6E56"/>
    <w:pPr>
      <w:ind w:left="720" w:hanging="144"/>
    </w:pPr>
  </w:style>
  <w:style w:type="paragraph" w:customStyle="1" w:styleId="IndexLetter">
    <w:name w:val="Index Letter"/>
    <w:basedOn w:val="Standard"/>
    <w:next w:val="Index1"/>
    <w:rsid w:val="004A6E56"/>
    <w:pPr>
      <w:spacing w:before="240" w:after="0"/>
    </w:pPr>
    <w:rPr>
      <w:rFonts w:ascii="Arial" w:hAnsi="Arial"/>
      <w:b/>
      <w:sz w:val="28"/>
    </w:rPr>
  </w:style>
  <w:style w:type="paragraph" w:customStyle="1" w:styleId="PartOpenerText">
    <w:name w:val="Part Opener Text"/>
    <w:basedOn w:val="Standard"/>
    <w:next w:val="Textkrper"/>
    <w:rsid w:val="004A6E56"/>
    <w:pPr>
      <w:spacing w:before="120" w:after="0" w:line="360" w:lineRule="auto"/>
      <w:contextualSpacing/>
    </w:pPr>
    <w:rPr>
      <w:rFonts w:ascii="Trebuchet MS" w:hAnsi="Trebuchet MS"/>
      <w:b/>
      <w:spacing w:val="-6"/>
      <w:sz w:val="22"/>
      <w:szCs w:val="22"/>
    </w:rPr>
  </w:style>
  <w:style w:type="paragraph" w:customStyle="1" w:styleId="SBCodeFirst">
    <w:name w:val="SB Code First"/>
    <w:rsid w:val="004A6E56"/>
    <w:pPr>
      <w:spacing w:before="240"/>
      <w:ind w:left="288" w:right="288"/>
    </w:pPr>
    <w:rPr>
      <w:rFonts w:ascii="TheSansMonoConNormal" w:hAnsi="TheSansMonoConNormal"/>
      <w:noProof/>
      <w:lang w:val="en-US" w:eastAsia="en-US"/>
    </w:rPr>
  </w:style>
  <w:style w:type="paragraph" w:customStyle="1" w:styleId="NumListLast">
    <w:name w:val="Num List Last"/>
    <w:basedOn w:val="Standard"/>
    <w:rsid w:val="004A6E56"/>
    <w:pPr>
      <w:keepLines/>
      <w:tabs>
        <w:tab w:val="left" w:pos="216"/>
        <w:tab w:val="left" w:pos="576"/>
      </w:tabs>
      <w:spacing w:before="120" w:after="240" w:line="260" w:lineRule="exact"/>
      <w:ind w:left="576" w:hanging="576"/>
    </w:pPr>
    <w:rPr>
      <w:sz w:val="23"/>
    </w:rPr>
  </w:style>
  <w:style w:type="paragraph" w:customStyle="1" w:styleId="NumListFirst">
    <w:name w:val="Num List First"/>
    <w:basedOn w:val="Standard"/>
    <w:next w:val="NumListLast"/>
    <w:rsid w:val="004A6E56"/>
    <w:pPr>
      <w:keepLines/>
      <w:tabs>
        <w:tab w:val="left" w:pos="216"/>
        <w:tab w:val="left" w:pos="576"/>
      </w:tabs>
      <w:spacing w:before="240" w:line="260" w:lineRule="exact"/>
      <w:ind w:left="576" w:hanging="576"/>
    </w:pPr>
    <w:rPr>
      <w:sz w:val="23"/>
    </w:rPr>
  </w:style>
  <w:style w:type="paragraph" w:customStyle="1" w:styleId="PartNumber">
    <w:name w:val="Part Number"/>
    <w:basedOn w:val="ChapterNumber"/>
    <w:next w:val="PartTitle"/>
    <w:rsid w:val="004A6E56"/>
    <w:pPr>
      <w:keepNext w:val="0"/>
    </w:pPr>
  </w:style>
  <w:style w:type="paragraph" w:customStyle="1" w:styleId="PartTitle">
    <w:name w:val="Part Title"/>
    <w:basedOn w:val="ChapterTitle"/>
    <w:next w:val="Standard"/>
    <w:rsid w:val="004A6E56"/>
    <w:pPr>
      <w:spacing w:before="0"/>
    </w:pPr>
  </w:style>
  <w:style w:type="paragraph" w:customStyle="1" w:styleId="Production">
    <w:name w:val="Production"/>
    <w:next w:val="Textkrper"/>
    <w:autoRedefine/>
    <w:rsid w:val="004A6E56"/>
    <w:pPr>
      <w:keepNext/>
      <w:keepLines/>
      <w:spacing w:before="240" w:after="240"/>
    </w:pPr>
    <w:rPr>
      <w:b/>
      <w:i/>
      <w:color w:val="0000FF"/>
      <w:sz w:val="24"/>
      <w:lang w:val="en-US" w:eastAsia="en-US"/>
    </w:rPr>
  </w:style>
  <w:style w:type="paragraph" w:customStyle="1" w:styleId="Results">
    <w:name w:val="Results"/>
    <w:basedOn w:val="Standard"/>
    <w:rsid w:val="004A6E56"/>
    <w:pPr>
      <w:spacing w:after="0" w:line="240" w:lineRule="exact"/>
      <w:ind w:right="144"/>
    </w:pPr>
    <w:rPr>
      <w:rFonts w:ascii="TheSansMonoConNormal" w:hAnsi="TheSansMonoConNormal"/>
      <w:noProof/>
      <w:sz w:val="20"/>
    </w:rPr>
  </w:style>
  <w:style w:type="paragraph" w:customStyle="1" w:styleId="ResultsFirst">
    <w:name w:val="Results First"/>
    <w:basedOn w:val="CodeFirst"/>
    <w:rsid w:val="004A6E56"/>
    <w:pPr>
      <w:pBdr>
        <w:top w:val="single" w:sz="18" w:space="5" w:color="999999"/>
      </w:pBdr>
      <w:spacing w:before="240"/>
    </w:pPr>
  </w:style>
  <w:style w:type="paragraph" w:customStyle="1" w:styleId="ResultsLast">
    <w:name w:val="Results Last"/>
    <w:basedOn w:val="CodeLast"/>
    <w:rsid w:val="004A6E56"/>
    <w:pPr>
      <w:pBdr>
        <w:bottom w:val="single" w:sz="18" w:space="5" w:color="999999"/>
      </w:pBdr>
    </w:pPr>
  </w:style>
  <w:style w:type="paragraph" w:customStyle="1" w:styleId="ResultsSingle">
    <w:name w:val="Results Single"/>
    <w:basedOn w:val="Standard"/>
    <w:rsid w:val="004A6E56"/>
    <w:pPr>
      <w:pBdr>
        <w:top w:val="single" w:sz="18" w:space="5" w:color="999999"/>
        <w:bottom w:val="single" w:sz="18" w:space="5" w:color="999999"/>
      </w:pBdr>
      <w:spacing w:before="240" w:after="240"/>
      <w:ind w:right="144"/>
    </w:pPr>
    <w:rPr>
      <w:rFonts w:ascii="TheSansMonoConNormal" w:hAnsi="TheSansMonoConNormal"/>
      <w:noProof/>
      <w:sz w:val="20"/>
    </w:rPr>
  </w:style>
  <w:style w:type="paragraph" w:customStyle="1" w:styleId="SBBodyFirst">
    <w:name w:val="SB Body First"/>
    <w:basedOn w:val="Standard"/>
    <w:rsid w:val="004A6E56"/>
    <w:pPr>
      <w:spacing w:before="120"/>
      <w:ind w:left="288" w:right="288"/>
    </w:pPr>
    <w:rPr>
      <w:rFonts w:ascii="Arial Narrow" w:hAnsi="Arial Narrow"/>
      <w:sz w:val="20"/>
    </w:rPr>
  </w:style>
  <w:style w:type="paragraph" w:customStyle="1" w:styleId="SBBulletFirst">
    <w:name w:val="SB Bullet First"/>
    <w:basedOn w:val="SBNumListFirst"/>
    <w:next w:val="SBBullet"/>
    <w:rsid w:val="004A6E56"/>
    <w:pPr>
      <w:spacing w:after="120"/>
      <w:ind w:right="0" w:hanging="432"/>
    </w:pPr>
  </w:style>
  <w:style w:type="paragraph" w:customStyle="1" w:styleId="SBNumListFirst">
    <w:name w:val="SB Num List First"/>
    <w:basedOn w:val="SBNumList"/>
    <w:next w:val="SBNumList"/>
    <w:rsid w:val="004A6E56"/>
  </w:style>
  <w:style w:type="paragraph" w:customStyle="1" w:styleId="SBNumList">
    <w:name w:val="SB Num List"/>
    <w:rsid w:val="004A6E56"/>
    <w:pPr>
      <w:tabs>
        <w:tab w:val="left" w:pos="216"/>
        <w:tab w:val="left" w:pos="475"/>
      </w:tabs>
      <w:spacing w:before="240" w:after="240"/>
      <w:ind w:left="763" w:right="288" w:hanging="475"/>
    </w:pPr>
    <w:rPr>
      <w:rFonts w:ascii="Arial Narrow" w:hAnsi="Arial Narrow"/>
      <w:lang w:val="en-US" w:eastAsia="en-US"/>
    </w:rPr>
  </w:style>
  <w:style w:type="paragraph" w:customStyle="1" w:styleId="SBBullet">
    <w:name w:val="SB Bullet"/>
    <w:basedOn w:val="SBBulletFirst"/>
    <w:rsid w:val="004A6E56"/>
    <w:pPr>
      <w:spacing w:before="120"/>
      <w:ind w:left="720" w:right="288"/>
    </w:pPr>
  </w:style>
  <w:style w:type="paragraph" w:customStyle="1" w:styleId="SBBulletLast">
    <w:name w:val="SB Bullet Last"/>
    <w:basedOn w:val="SBBullet"/>
    <w:next w:val="SBBodyFirst"/>
    <w:rsid w:val="004A6E56"/>
    <w:pPr>
      <w:spacing w:after="240"/>
    </w:pPr>
  </w:style>
  <w:style w:type="paragraph" w:customStyle="1" w:styleId="SBHead">
    <w:name w:val="SB Head"/>
    <w:next w:val="SBBodyFirst"/>
    <w:rsid w:val="004A6E56"/>
    <w:pPr>
      <w:pBdr>
        <w:top w:val="single" w:sz="18" w:space="1" w:color="C0C0C0"/>
        <w:left w:val="single" w:sz="18" w:space="4" w:color="C0C0C0"/>
        <w:bottom w:val="single" w:sz="18" w:space="1" w:color="C0C0C0"/>
        <w:right w:val="single" w:sz="18" w:space="4" w:color="C0C0C0"/>
      </w:pBdr>
      <w:shd w:val="clear" w:color="auto" w:fill="C0C0C0"/>
      <w:spacing w:before="360" w:after="240"/>
      <w:ind w:left="288" w:right="288"/>
      <w:contextualSpacing/>
      <w:jc w:val="center"/>
    </w:pPr>
    <w:rPr>
      <w:rFonts w:ascii="Arial" w:hAnsi="Arial"/>
      <w:b/>
      <w:caps/>
      <w:sz w:val="22"/>
      <w:szCs w:val="28"/>
      <w:lang w:val="en-US" w:eastAsia="en-US"/>
    </w:rPr>
  </w:style>
  <w:style w:type="paragraph" w:customStyle="1" w:styleId="SBBody">
    <w:name w:val="SB Body"/>
    <w:basedOn w:val="SBBodyFirst"/>
    <w:rsid w:val="004A6E56"/>
    <w:pPr>
      <w:ind w:firstLine="504"/>
    </w:pPr>
  </w:style>
  <w:style w:type="paragraph" w:customStyle="1" w:styleId="SBNumListLast">
    <w:name w:val="SB Num List Last"/>
    <w:basedOn w:val="SBNumList"/>
    <w:next w:val="SBBodyFirst"/>
    <w:rsid w:val="004A6E56"/>
  </w:style>
  <w:style w:type="paragraph" w:customStyle="1" w:styleId="SBSubhead">
    <w:name w:val="SB Subhead"/>
    <w:rsid w:val="004A6E56"/>
    <w:pPr>
      <w:spacing w:before="120" w:after="240"/>
      <w:ind w:left="288" w:right="288"/>
      <w:contextualSpacing/>
      <w:jc w:val="center"/>
    </w:pPr>
    <w:rPr>
      <w:rFonts w:ascii="Arial" w:hAnsi="Arial"/>
      <w:b/>
      <w:color w:val="808080"/>
      <w:sz w:val="21"/>
      <w:szCs w:val="22"/>
      <w:u w:val="single"/>
      <w:lang w:val="en-US" w:eastAsia="en-US"/>
    </w:rPr>
  </w:style>
  <w:style w:type="paragraph" w:customStyle="1" w:styleId="SBCodeSingle">
    <w:name w:val="SB Code Single"/>
    <w:basedOn w:val="SBCode"/>
    <w:rsid w:val="004A6E56"/>
    <w:pPr>
      <w:spacing w:before="240" w:after="240"/>
    </w:pPr>
  </w:style>
  <w:style w:type="paragraph" w:customStyle="1" w:styleId="SBCode">
    <w:name w:val="SB Code"/>
    <w:rsid w:val="004A6E56"/>
    <w:pPr>
      <w:ind w:left="288" w:right="288"/>
    </w:pPr>
    <w:rPr>
      <w:rFonts w:ascii="TheSansMonoConNormal" w:hAnsi="TheSansMonoConNormal"/>
      <w:noProof/>
      <w:lang w:val="en-US" w:eastAsia="en-US"/>
    </w:rPr>
  </w:style>
  <w:style w:type="paragraph" w:customStyle="1" w:styleId="TableText">
    <w:name w:val="Table Text"/>
    <w:rsid w:val="004A6E56"/>
    <w:pPr>
      <w:spacing w:after="120"/>
    </w:pPr>
    <w:rPr>
      <w:sz w:val="21"/>
      <w:lang w:val="en-US" w:eastAsia="en-US"/>
    </w:rPr>
  </w:style>
  <w:style w:type="paragraph" w:customStyle="1" w:styleId="TableCaption">
    <w:name w:val="Table Caption"/>
    <w:basedOn w:val="FigureCaption"/>
    <w:next w:val="TableHead"/>
    <w:rsid w:val="004A6E56"/>
    <w:pPr>
      <w:spacing w:after="120"/>
    </w:pPr>
  </w:style>
  <w:style w:type="paragraph" w:customStyle="1" w:styleId="TableHead">
    <w:name w:val="Table Head"/>
    <w:next w:val="TableText"/>
    <w:rsid w:val="004A6E56"/>
    <w:pPr>
      <w:keepNext/>
      <w:pBdr>
        <w:top w:val="dotted" w:sz="4" w:space="3" w:color="auto"/>
      </w:pBdr>
      <w:spacing w:before="120" w:after="120" w:line="240" w:lineRule="exact"/>
      <w:ind w:left="720" w:hanging="720"/>
    </w:pPr>
    <w:rPr>
      <w:rFonts w:ascii="Arial Narrow" w:hAnsi="Arial Narrow"/>
      <w:b/>
      <w:sz w:val="21"/>
      <w:lang w:val="en-US" w:eastAsia="en-US"/>
    </w:rPr>
  </w:style>
  <w:style w:type="paragraph" w:customStyle="1" w:styleId="TableFootnote">
    <w:name w:val="Table Footnote"/>
    <w:basedOn w:val="TableText"/>
    <w:next w:val="Textkrper"/>
    <w:rsid w:val="004A6E56"/>
    <w:pPr>
      <w:spacing w:before="60" w:after="240"/>
    </w:pPr>
    <w:rPr>
      <w:i/>
      <w:sz w:val="18"/>
    </w:rPr>
  </w:style>
  <w:style w:type="paragraph" w:customStyle="1" w:styleId="TableSubhead">
    <w:name w:val="Table Subhead"/>
    <w:next w:val="TableText"/>
    <w:rsid w:val="004A6E56"/>
    <w:pPr>
      <w:keepNext/>
      <w:keepLines/>
      <w:spacing w:before="120" w:after="120" w:line="240" w:lineRule="exact"/>
    </w:pPr>
    <w:rPr>
      <w:b/>
      <w:color w:val="808080"/>
      <w:u w:val="single"/>
      <w:lang w:val="en-US" w:eastAsia="en-US"/>
    </w:rPr>
  </w:style>
  <w:style w:type="paragraph" w:customStyle="1" w:styleId="TableTextLast">
    <w:name w:val="Table Text Last"/>
    <w:basedOn w:val="TableText"/>
    <w:next w:val="Textkrper"/>
    <w:rsid w:val="004A6E56"/>
    <w:pPr>
      <w:pBdr>
        <w:bottom w:val="dotted" w:sz="4" w:space="3" w:color="auto"/>
      </w:pBdr>
      <w:spacing w:after="240"/>
    </w:pPr>
  </w:style>
  <w:style w:type="paragraph" w:customStyle="1" w:styleId="UnnumberedFirst">
    <w:name w:val="Unnumbered First"/>
    <w:basedOn w:val="Unnumbered"/>
    <w:next w:val="Unnumbered"/>
    <w:rsid w:val="004A6E56"/>
    <w:pPr>
      <w:spacing w:before="240" w:after="120"/>
    </w:pPr>
  </w:style>
  <w:style w:type="paragraph" w:customStyle="1" w:styleId="Unnumbered">
    <w:name w:val="Unnumbered"/>
    <w:rsid w:val="004A6E56"/>
    <w:pPr>
      <w:overflowPunct w:val="0"/>
      <w:autoSpaceDE w:val="0"/>
      <w:autoSpaceDN w:val="0"/>
      <w:adjustRightInd w:val="0"/>
      <w:spacing w:before="120"/>
      <w:ind w:left="360"/>
      <w:textAlignment w:val="baseline"/>
    </w:pPr>
    <w:rPr>
      <w:sz w:val="23"/>
      <w:szCs w:val="23"/>
      <w:lang w:val="en-US" w:eastAsia="en-US"/>
    </w:rPr>
  </w:style>
  <w:style w:type="paragraph" w:customStyle="1" w:styleId="UnnumberedLast">
    <w:name w:val="Unnumbered Last"/>
    <w:basedOn w:val="Unnumbered"/>
    <w:next w:val="Textkrper"/>
    <w:rsid w:val="004A6E56"/>
    <w:pPr>
      <w:spacing w:after="240"/>
    </w:pPr>
  </w:style>
  <w:style w:type="paragraph" w:customStyle="1" w:styleId="ChapterSubtitle">
    <w:name w:val="Chapter Subtitle"/>
    <w:basedOn w:val="ChapterTitle"/>
    <w:rsid w:val="004A6E56"/>
    <w:pPr>
      <w:keepNext/>
      <w:spacing w:before="240" w:after="0" w:line="360" w:lineRule="auto"/>
    </w:pPr>
    <w:rPr>
      <w:rFonts w:ascii="Verdana" w:hAnsi="Verdana"/>
      <w:sz w:val="18"/>
      <w:szCs w:val="20"/>
    </w:rPr>
  </w:style>
  <w:style w:type="paragraph" w:customStyle="1" w:styleId="Equation">
    <w:name w:val="Equation"/>
    <w:basedOn w:val="Textkrper"/>
    <w:rsid w:val="004A6E56"/>
    <w:pPr>
      <w:spacing w:before="120" w:after="120"/>
    </w:pPr>
  </w:style>
  <w:style w:type="paragraph" w:customStyle="1" w:styleId="QuoteSource">
    <w:name w:val="Quote Source"/>
    <w:basedOn w:val="Zitat"/>
    <w:next w:val="Textkrper"/>
    <w:autoRedefine/>
    <w:rsid w:val="004A6E56"/>
    <w:pPr>
      <w:spacing w:before="0"/>
      <w:ind w:left="0" w:right="0"/>
      <w:jc w:val="right"/>
    </w:pPr>
    <w:rPr>
      <w:i w:val="0"/>
    </w:rPr>
  </w:style>
  <w:style w:type="paragraph" w:customStyle="1" w:styleId="Anfhrungszeichen1">
    <w:name w:val="Anführungszeichen1"/>
    <w:basedOn w:val="Textkrper"/>
    <w:next w:val="Textkrper"/>
    <w:rsid w:val="00614C93"/>
    <w:pPr>
      <w:spacing w:before="320" w:after="240"/>
      <w:ind w:left="432" w:right="432" w:firstLine="0"/>
      <w:jc w:val="both"/>
    </w:pPr>
    <w:rPr>
      <w:i/>
      <w:sz w:val="24"/>
    </w:rPr>
  </w:style>
  <w:style w:type="paragraph" w:customStyle="1" w:styleId="SBSubList">
    <w:name w:val="SB Sub List"/>
    <w:basedOn w:val="SBBullet"/>
    <w:rsid w:val="004A6E56"/>
    <w:pPr>
      <w:tabs>
        <w:tab w:val="clear" w:pos="216"/>
        <w:tab w:val="left" w:pos="763"/>
      </w:tabs>
      <w:ind w:left="1152" w:hanging="576"/>
    </w:pPr>
  </w:style>
  <w:style w:type="paragraph" w:customStyle="1" w:styleId="SBCodeLast">
    <w:name w:val="SB Code Last"/>
    <w:basedOn w:val="SBCode"/>
    <w:rsid w:val="004A6E56"/>
    <w:pPr>
      <w:spacing w:after="240"/>
    </w:pPr>
  </w:style>
  <w:style w:type="paragraph" w:customStyle="1" w:styleId="ExerciseHead">
    <w:name w:val="Exercise Head"/>
    <w:basedOn w:val="SBHead"/>
    <w:next w:val="Standard"/>
    <w:rsid w:val="004A6E56"/>
    <w:pPr>
      <w:pBdr>
        <w:top w:val="single" w:sz="18" w:space="1" w:color="333333"/>
        <w:left w:val="single" w:sz="18" w:space="4" w:color="333333"/>
        <w:bottom w:val="single" w:sz="18" w:space="1" w:color="333333"/>
        <w:right w:val="single" w:sz="18" w:space="4" w:color="333333"/>
      </w:pBdr>
      <w:shd w:val="clear" w:color="auto" w:fill="333333"/>
      <w:ind w:left="0" w:right="0"/>
    </w:pPr>
    <w:rPr>
      <w:caps w:val="0"/>
      <w:color w:val="FFFFFF"/>
      <w:szCs w:val="22"/>
    </w:rPr>
  </w:style>
  <w:style w:type="paragraph" w:customStyle="1" w:styleId="ExerciseBody">
    <w:name w:val="Exercise Body"/>
    <w:autoRedefine/>
    <w:rsid w:val="004A6E56"/>
    <w:pPr>
      <w:spacing w:before="120" w:after="120"/>
    </w:pPr>
    <w:rPr>
      <w:rFonts w:ascii="Arial Narrow" w:hAnsi="Arial Narrow"/>
      <w:lang w:val="en-US" w:eastAsia="en-US"/>
    </w:rPr>
  </w:style>
  <w:style w:type="paragraph" w:customStyle="1" w:styleId="ExerciseBodyLast">
    <w:name w:val="Exercise Body Last"/>
    <w:basedOn w:val="SBBodyFirst"/>
    <w:rsid w:val="004A6E56"/>
    <w:pPr>
      <w:pBdr>
        <w:bottom w:val="single" w:sz="18" w:space="12" w:color="auto"/>
      </w:pBdr>
      <w:spacing w:after="240"/>
      <w:ind w:left="0" w:right="0"/>
    </w:pPr>
  </w:style>
  <w:style w:type="paragraph" w:customStyle="1" w:styleId="GlossaryHead">
    <w:name w:val="Glossary Head"/>
    <w:basedOn w:val="Standard"/>
    <w:rsid w:val="004A6E56"/>
    <w:pPr>
      <w:spacing w:before="120" w:after="0"/>
    </w:pPr>
    <w:rPr>
      <w:rFonts w:ascii="Arial" w:hAnsi="Arial"/>
      <w:b/>
      <w:szCs w:val="24"/>
    </w:rPr>
  </w:style>
  <w:style w:type="paragraph" w:customStyle="1" w:styleId="GlossaryText">
    <w:name w:val="Glossary Text"/>
    <w:basedOn w:val="Standard"/>
    <w:rsid w:val="004A6E56"/>
    <w:pPr>
      <w:spacing w:before="60" w:after="240"/>
      <w:ind w:left="360"/>
    </w:pPr>
    <w:rPr>
      <w:sz w:val="23"/>
    </w:rPr>
  </w:style>
  <w:style w:type="paragraph" w:customStyle="1" w:styleId="FMTitle">
    <w:name w:val="FM Title"/>
    <w:basedOn w:val="Standard"/>
    <w:rsid w:val="004A6E56"/>
    <w:pPr>
      <w:jc w:val="center"/>
      <w:outlineLvl w:val="0"/>
    </w:pPr>
    <w:rPr>
      <w:rFonts w:ascii="Trebuchet MS" w:hAnsi="Trebuchet MS"/>
      <w:sz w:val="48"/>
    </w:rPr>
  </w:style>
  <w:style w:type="paragraph" w:customStyle="1" w:styleId="FMSubtitle">
    <w:name w:val="FM Subtitle"/>
    <w:basedOn w:val="FMTitle"/>
    <w:rsid w:val="004A6E56"/>
    <w:rPr>
      <w:b/>
      <w:color w:val="808080"/>
      <w:sz w:val="24"/>
    </w:rPr>
  </w:style>
  <w:style w:type="paragraph" w:customStyle="1" w:styleId="FMAuthor">
    <w:name w:val="FM Author"/>
    <w:basedOn w:val="Standard"/>
    <w:rsid w:val="004A6E56"/>
    <w:pPr>
      <w:spacing w:before="360"/>
      <w:jc w:val="center"/>
    </w:pPr>
    <w:rPr>
      <w:rFonts w:ascii="Arial" w:hAnsi="Arial"/>
      <w:b/>
      <w:caps/>
      <w:sz w:val="22"/>
      <w:szCs w:val="24"/>
    </w:rPr>
  </w:style>
  <w:style w:type="paragraph" w:customStyle="1" w:styleId="FMCopyright">
    <w:name w:val="FM Copyright"/>
    <w:rsid w:val="004A6E56"/>
    <w:pPr>
      <w:spacing w:before="120" w:after="120"/>
    </w:pPr>
    <w:rPr>
      <w:sz w:val="21"/>
      <w:lang w:val="en-US" w:eastAsia="en-US"/>
    </w:rPr>
  </w:style>
  <w:style w:type="paragraph" w:customStyle="1" w:styleId="FMCopyrightCredits">
    <w:name w:val="FM Copyright Credits"/>
    <w:basedOn w:val="Standard"/>
    <w:rsid w:val="004A6E56"/>
    <w:pPr>
      <w:spacing w:before="240" w:after="0"/>
      <w:ind w:left="648" w:hanging="288"/>
      <w:contextualSpacing/>
    </w:pPr>
    <w:rPr>
      <w:sz w:val="21"/>
    </w:rPr>
  </w:style>
  <w:style w:type="paragraph" w:customStyle="1" w:styleId="FMDedication">
    <w:name w:val="FM Dedication"/>
    <w:basedOn w:val="Standard"/>
    <w:rsid w:val="004A6E56"/>
    <w:pPr>
      <w:jc w:val="center"/>
    </w:pPr>
    <w:rPr>
      <w:i/>
    </w:rPr>
  </w:style>
  <w:style w:type="paragraph" w:customStyle="1" w:styleId="FMHead">
    <w:name w:val="FM Head"/>
    <w:basedOn w:val="ChapterTitle"/>
    <w:rsid w:val="004A6E56"/>
    <w:rPr>
      <w:rFonts w:ascii="Trebuchet MS" w:hAnsi="Trebuchet MS"/>
      <w:spacing w:val="-20"/>
      <w:szCs w:val="60"/>
    </w:rPr>
  </w:style>
  <w:style w:type="paragraph" w:customStyle="1" w:styleId="FMCopyrightCreditsLast">
    <w:name w:val="FM Copyright Credits Last"/>
    <w:basedOn w:val="FMCopyrightCredits"/>
    <w:next w:val="FMCopyright"/>
    <w:rsid w:val="004A6E56"/>
    <w:pPr>
      <w:spacing w:before="0" w:after="240"/>
    </w:pPr>
  </w:style>
  <w:style w:type="character" w:customStyle="1" w:styleId="CodeInline">
    <w:name w:val="Code Inline"/>
    <w:basedOn w:val="Absatz-Standardschriftart"/>
    <w:rsid w:val="004A6E56"/>
    <w:rPr>
      <w:rFonts w:ascii="TheSansMonoConNormal" w:hAnsi="TheSansMonoConNormal"/>
      <w:color w:val="008000"/>
      <w:sz w:val="20"/>
      <w:szCs w:val="20"/>
    </w:rPr>
  </w:style>
  <w:style w:type="paragraph" w:customStyle="1" w:styleId="Footnote">
    <w:name w:val="Footnote"/>
    <w:basedOn w:val="Standard"/>
    <w:rsid w:val="004A6E56"/>
    <w:rPr>
      <w:sz w:val="19"/>
    </w:rPr>
  </w:style>
  <w:style w:type="paragraph" w:customStyle="1" w:styleId="CodeSingle">
    <w:name w:val="Code Single"/>
    <w:basedOn w:val="Standard"/>
    <w:rsid w:val="004A6E56"/>
    <w:pPr>
      <w:spacing w:before="120" w:line="240" w:lineRule="exact"/>
      <w:ind w:right="144"/>
    </w:pPr>
    <w:rPr>
      <w:rFonts w:ascii="TheSansMonoConNormal" w:hAnsi="TheSansMonoConNormal"/>
      <w:noProof/>
      <w:sz w:val="20"/>
    </w:rPr>
  </w:style>
  <w:style w:type="paragraph" w:customStyle="1" w:styleId="Query">
    <w:name w:val="Query"/>
    <w:basedOn w:val="Production"/>
    <w:rsid w:val="004A6E56"/>
    <w:rPr>
      <w:color w:val="FF0000"/>
    </w:rPr>
  </w:style>
  <w:style w:type="paragraph" w:styleId="Dokumentstruktur">
    <w:name w:val="Document Map"/>
    <w:basedOn w:val="Standard"/>
    <w:semiHidden/>
    <w:rsid w:val="004A6E56"/>
    <w:pPr>
      <w:shd w:val="clear" w:color="auto" w:fill="000080"/>
    </w:pPr>
    <w:rPr>
      <w:rFonts w:ascii="Tahoma" w:hAnsi="Tahoma" w:cs="Tahoma"/>
    </w:rPr>
  </w:style>
  <w:style w:type="paragraph" w:customStyle="1" w:styleId="Figure">
    <w:name w:val="Figure"/>
    <w:next w:val="Standard"/>
    <w:autoRedefine/>
    <w:rsid w:val="004A6E56"/>
    <w:pPr>
      <w:spacing w:before="120" w:after="20"/>
      <w:jc w:val="center"/>
    </w:pPr>
    <w:rPr>
      <w:rFonts w:ascii="Arial" w:hAnsi="Arial"/>
      <w:sz w:val="18"/>
      <w:lang w:val="en-US" w:eastAsia="en-US"/>
    </w:rPr>
  </w:style>
  <w:style w:type="paragraph" w:customStyle="1" w:styleId="EndOfChapter">
    <w:name w:val="EndOfChapter"/>
    <w:basedOn w:val="Textkrper"/>
    <w:rsid w:val="004A6E56"/>
  </w:style>
  <w:style w:type="paragraph" w:styleId="Funotentext">
    <w:name w:val="footnote text"/>
    <w:basedOn w:val="Standard"/>
    <w:link w:val="FunotentextZchn"/>
    <w:semiHidden/>
    <w:rsid w:val="004A6E56"/>
    <w:rPr>
      <w:sz w:val="20"/>
    </w:rPr>
  </w:style>
  <w:style w:type="character" w:customStyle="1" w:styleId="FunotentextZchn">
    <w:name w:val="Fußnotentext Zchn"/>
    <w:basedOn w:val="Absatz-Standardschriftart"/>
    <w:link w:val="Funotentext"/>
    <w:semiHidden/>
    <w:rsid w:val="00CB4483"/>
    <w:rPr>
      <w:lang w:val="en-US" w:eastAsia="en-US"/>
    </w:rPr>
  </w:style>
  <w:style w:type="character" w:styleId="Funotenzeichen">
    <w:name w:val="footnote reference"/>
    <w:basedOn w:val="Absatz-Standardschriftart"/>
    <w:semiHidden/>
    <w:rsid w:val="004A6E56"/>
    <w:rPr>
      <w:vertAlign w:val="superscript"/>
    </w:rPr>
  </w:style>
  <w:style w:type="paragraph" w:customStyle="1" w:styleId="BulletSingle">
    <w:name w:val="Bullet Single"/>
    <w:basedOn w:val="Bullet"/>
    <w:rsid w:val="004A6E56"/>
    <w:pPr>
      <w:spacing w:before="240" w:after="240"/>
    </w:pPr>
  </w:style>
  <w:style w:type="paragraph" w:customStyle="1" w:styleId="ExerciseNumListFirst">
    <w:name w:val="Exercise Num List First"/>
    <w:basedOn w:val="SBNumListFirst"/>
    <w:rsid w:val="004A6E56"/>
  </w:style>
  <w:style w:type="paragraph" w:customStyle="1" w:styleId="ExerciseNumList">
    <w:name w:val="Exercise Num List"/>
    <w:basedOn w:val="ExerciseNumListFirst"/>
    <w:rsid w:val="004A6E56"/>
  </w:style>
  <w:style w:type="paragraph" w:customStyle="1" w:styleId="ExerciseNumListLast">
    <w:name w:val="Exercise Num List Last"/>
    <w:basedOn w:val="SBNumListLast"/>
    <w:rsid w:val="004A6E56"/>
  </w:style>
  <w:style w:type="paragraph" w:customStyle="1" w:styleId="ExerciseBulletFirst">
    <w:name w:val="Exercise Bullet First"/>
    <w:basedOn w:val="SBBulletFirst"/>
    <w:rsid w:val="004A6E56"/>
  </w:style>
  <w:style w:type="paragraph" w:customStyle="1" w:styleId="ExerciseBullet">
    <w:name w:val="Exercise Bullet"/>
    <w:basedOn w:val="SBBullet"/>
    <w:rsid w:val="004A6E56"/>
  </w:style>
  <w:style w:type="paragraph" w:customStyle="1" w:styleId="ExerciseBulletLast">
    <w:name w:val="Exercise Bullet Last"/>
    <w:basedOn w:val="SBBulletLast"/>
    <w:rsid w:val="004A6E56"/>
  </w:style>
  <w:style w:type="paragraph" w:customStyle="1" w:styleId="ExerciseCodeFirst">
    <w:name w:val="Exercise Code First"/>
    <w:basedOn w:val="SBCodeFirst"/>
    <w:rsid w:val="004A6E56"/>
  </w:style>
  <w:style w:type="paragraph" w:customStyle="1" w:styleId="ExerciseCode">
    <w:name w:val="Exercise Code"/>
    <w:basedOn w:val="SBCode"/>
    <w:rsid w:val="004A6E56"/>
  </w:style>
  <w:style w:type="paragraph" w:customStyle="1" w:styleId="ExerciseCodeLast">
    <w:name w:val="Exercise Code Last"/>
    <w:basedOn w:val="SBCodeLast"/>
    <w:rsid w:val="004A6E56"/>
  </w:style>
  <w:style w:type="paragraph" w:customStyle="1" w:styleId="ExerciseCodeSingle">
    <w:name w:val="Exercise Code Single"/>
    <w:basedOn w:val="SBCodeSingle"/>
    <w:rsid w:val="004A6E56"/>
  </w:style>
  <w:style w:type="paragraph" w:customStyle="1" w:styleId="ExerciseSubList">
    <w:name w:val="Exercise Sub List"/>
    <w:basedOn w:val="SBSubList"/>
    <w:rsid w:val="004A6E56"/>
  </w:style>
  <w:style w:type="paragraph" w:customStyle="1" w:styleId="SBBodyLast">
    <w:name w:val="SB Body Last"/>
    <w:basedOn w:val="ExerciseBodyLast"/>
    <w:rsid w:val="004A6E56"/>
    <w:pPr>
      <w:pBdr>
        <w:bottom w:val="single" w:sz="8" w:space="12" w:color="auto"/>
      </w:pBdr>
      <w:ind w:firstLine="504"/>
    </w:pPr>
  </w:style>
  <w:style w:type="paragraph" w:customStyle="1" w:styleId="ExerciseSubhead">
    <w:name w:val="Exercise Subhead"/>
    <w:basedOn w:val="SBSubhead"/>
    <w:rsid w:val="004A6E56"/>
  </w:style>
  <w:style w:type="paragraph" w:styleId="Beschriftung">
    <w:name w:val="caption"/>
    <w:basedOn w:val="Standard"/>
    <w:next w:val="Standard"/>
    <w:unhideWhenUsed/>
    <w:qFormat/>
    <w:rsid w:val="007F16F7"/>
    <w:pPr>
      <w:spacing w:after="200"/>
    </w:pPr>
    <w:rPr>
      <w:b/>
      <w:bCs/>
      <w:color w:val="4F81BD" w:themeColor="accent1"/>
      <w:sz w:val="18"/>
      <w:szCs w:val="18"/>
    </w:rPr>
  </w:style>
  <w:style w:type="paragraph" w:styleId="Sprechblasentext">
    <w:name w:val="Balloon Text"/>
    <w:basedOn w:val="Standard"/>
    <w:link w:val="SprechblasentextZchn"/>
    <w:rsid w:val="00E32B51"/>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E32B51"/>
    <w:rPr>
      <w:rFonts w:ascii="Tahoma" w:hAnsi="Tahoma" w:cs="Tahoma"/>
      <w:sz w:val="16"/>
      <w:szCs w:val="16"/>
      <w:lang w:val="en-US" w:eastAsia="en-US"/>
    </w:rPr>
  </w:style>
  <w:style w:type="paragraph" w:customStyle="1" w:styleId="Literaturverzeichnis2">
    <w:name w:val="Literaturverzeichnis2"/>
    <w:basedOn w:val="BulletFirst"/>
    <w:rsid w:val="00C54B70"/>
    <w:pPr>
      <w:spacing w:before="120" w:after="0"/>
      <w:ind w:left="360" w:hanging="360"/>
    </w:pPr>
  </w:style>
  <w:style w:type="paragraph" w:customStyle="1" w:styleId="Literaturverzeichnis3">
    <w:name w:val="Literaturverzeichnis3"/>
    <w:basedOn w:val="BulletFirst"/>
    <w:rsid w:val="009610EE"/>
    <w:pPr>
      <w:spacing w:before="120" w:after="0"/>
      <w:ind w:left="360" w:hanging="360"/>
    </w:pPr>
  </w:style>
  <w:style w:type="paragraph" w:customStyle="1" w:styleId="Literaturverzeichnis4">
    <w:name w:val="Literaturverzeichnis4"/>
    <w:basedOn w:val="BulletFirst"/>
    <w:rsid w:val="00273E61"/>
    <w:pPr>
      <w:spacing w:before="120" w:after="0"/>
      <w:ind w:left="360" w:hanging="360"/>
    </w:pPr>
  </w:style>
  <w:style w:type="paragraph" w:customStyle="1" w:styleId="Literaturverzeichnis5">
    <w:name w:val="Literaturverzeichnis5"/>
    <w:basedOn w:val="BulletFirst"/>
    <w:rsid w:val="003D3A8E"/>
    <w:pPr>
      <w:spacing w:before="120" w:after="0"/>
      <w:ind w:left="360" w:hanging="360"/>
    </w:pPr>
  </w:style>
  <w:style w:type="paragraph" w:customStyle="1" w:styleId="Literaturverzeichnis6">
    <w:name w:val="Literaturverzeichnis6"/>
    <w:basedOn w:val="BulletFirst"/>
    <w:rsid w:val="00CB317B"/>
    <w:pPr>
      <w:spacing w:before="120" w:after="0"/>
      <w:ind w:left="360" w:hanging="360"/>
    </w:pPr>
  </w:style>
  <w:style w:type="character" w:styleId="Hyperlink">
    <w:name w:val="Hyperlink"/>
    <w:basedOn w:val="Absatz-Standardschriftart"/>
    <w:uiPriority w:val="99"/>
    <w:rsid w:val="003948B0"/>
    <w:rPr>
      <w:color w:val="0000FF" w:themeColor="hyperlink"/>
      <w:u w:val="single"/>
    </w:rPr>
  </w:style>
  <w:style w:type="paragraph" w:customStyle="1" w:styleId="Literaturverzeichnis7">
    <w:name w:val="Literaturverzeichnis7"/>
    <w:basedOn w:val="BulletFirst"/>
    <w:rsid w:val="009319F7"/>
    <w:pPr>
      <w:spacing w:before="120" w:after="0"/>
      <w:ind w:left="360" w:hanging="360"/>
    </w:pPr>
  </w:style>
  <w:style w:type="paragraph" w:customStyle="1" w:styleId="Literaturverzeichnis8">
    <w:name w:val="Literaturverzeichnis8"/>
    <w:basedOn w:val="BulletFirst"/>
    <w:rsid w:val="000A759E"/>
    <w:pPr>
      <w:spacing w:before="120" w:after="0"/>
      <w:ind w:left="360" w:hanging="360"/>
    </w:pPr>
  </w:style>
  <w:style w:type="paragraph" w:customStyle="1" w:styleId="Literaturverzeichnis9">
    <w:name w:val="Literaturverzeichnis9"/>
    <w:basedOn w:val="BulletFirst"/>
    <w:rsid w:val="00CE42D9"/>
    <w:pPr>
      <w:spacing w:before="120" w:after="0"/>
      <w:ind w:left="360" w:hanging="360"/>
    </w:pPr>
  </w:style>
  <w:style w:type="paragraph" w:customStyle="1" w:styleId="Literaturverzeichnis10">
    <w:name w:val="Literaturverzeichnis10"/>
    <w:basedOn w:val="BulletFirst"/>
    <w:rsid w:val="00D52337"/>
    <w:pPr>
      <w:spacing w:before="120" w:after="0"/>
      <w:ind w:left="360" w:hanging="360"/>
    </w:pPr>
  </w:style>
  <w:style w:type="paragraph" w:customStyle="1" w:styleId="Literaturverzeichnis11">
    <w:name w:val="Literaturverzeichnis11"/>
    <w:basedOn w:val="BulletFirst"/>
    <w:rsid w:val="00925FB6"/>
    <w:pPr>
      <w:spacing w:before="120" w:after="0"/>
      <w:ind w:left="360" w:hanging="360"/>
    </w:pPr>
  </w:style>
  <w:style w:type="paragraph" w:customStyle="1" w:styleId="Literaturverzeichnis12">
    <w:name w:val="Literaturverzeichnis12"/>
    <w:basedOn w:val="BulletFirst"/>
    <w:rsid w:val="00B25027"/>
    <w:pPr>
      <w:spacing w:before="120" w:after="0"/>
      <w:ind w:left="360" w:hanging="360"/>
    </w:pPr>
  </w:style>
  <w:style w:type="paragraph" w:customStyle="1" w:styleId="Literaturverzeichnis13">
    <w:name w:val="Literaturverzeichnis13"/>
    <w:basedOn w:val="BulletFirst"/>
    <w:rsid w:val="001951D2"/>
    <w:pPr>
      <w:spacing w:before="120" w:after="0"/>
      <w:ind w:left="360" w:hanging="360"/>
    </w:pPr>
  </w:style>
  <w:style w:type="paragraph" w:customStyle="1" w:styleId="Literaturverzeichnis14">
    <w:name w:val="Literaturverzeichnis14"/>
    <w:basedOn w:val="BulletFirst"/>
    <w:rsid w:val="00124EBA"/>
    <w:pPr>
      <w:spacing w:before="120" w:after="0"/>
      <w:ind w:left="360" w:hanging="360"/>
    </w:pPr>
  </w:style>
  <w:style w:type="character" w:styleId="Kommentarzeichen">
    <w:name w:val="annotation reference"/>
    <w:basedOn w:val="Absatz-Standardschriftart"/>
    <w:rsid w:val="006A58FA"/>
    <w:rPr>
      <w:sz w:val="16"/>
      <w:szCs w:val="16"/>
    </w:rPr>
  </w:style>
  <w:style w:type="paragraph" w:styleId="Kommentartext">
    <w:name w:val="annotation text"/>
    <w:basedOn w:val="Standard"/>
    <w:link w:val="KommentartextZchn"/>
    <w:rsid w:val="006A58FA"/>
    <w:rPr>
      <w:sz w:val="20"/>
    </w:rPr>
  </w:style>
  <w:style w:type="character" w:customStyle="1" w:styleId="KommentartextZchn">
    <w:name w:val="Kommentartext Zchn"/>
    <w:basedOn w:val="Absatz-Standardschriftart"/>
    <w:link w:val="Kommentartext"/>
    <w:rsid w:val="006A58FA"/>
    <w:rPr>
      <w:lang w:val="en-US" w:eastAsia="en-US"/>
    </w:rPr>
  </w:style>
  <w:style w:type="paragraph" w:styleId="Kommentarthema">
    <w:name w:val="annotation subject"/>
    <w:basedOn w:val="Kommentartext"/>
    <w:next w:val="Kommentartext"/>
    <w:link w:val="KommentarthemaZchn"/>
    <w:rsid w:val="006A58FA"/>
    <w:rPr>
      <w:b/>
      <w:bCs/>
    </w:rPr>
  </w:style>
  <w:style w:type="character" w:customStyle="1" w:styleId="KommentarthemaZchn">
    <w:name w:val="Kommentarthema Zchn"/>
    <w:basedOn w:val="KommentartextZchn"/>
    <w:link w:val="Kommentarthema"/>
    <w:rsid w:val="006A58FA"/>
    <w:rPr>
      <w:b/>
      <w:bCs/>
      <w:lang w:val="en-US" w:eastAsia="en-US"/>
    </w:rPr>
  </w:style>
  <w:style w:type="paragraph" w:customStyle="1" w:styleId="Literaturverzeichnis15">
    <w:name w:val="Literaturverzeichnis15"/>
    <w:basedOn w:val="BulletFirst"/>
    <w:rsid w:val="00791ED3"/>
    <w:pPr>
      <w:spacing w:before="120" w:after="0"/>
      <w:ind w:left="360" w:hanging="360"/>
    </w:pPr>
  </w:style>
  <w:style w:type="paragraph" w:customStyle="1" w:styleId="Literaturverzeichnis16">
    <w:name w:val="Literaturverzeichnis16"/>
    <w:basedOn w:val="BulletFirst"/>
    <w:rsid w:val="00137D98"/>
    <w:pPr>
      <w:spacing w:before="120" w:after="0"/>
      <w:ind w:left="360" w:hanging="360"/>
    </w:pPr>
  </w:style>
  <w:style w:type="paragraph" w:customStyle="1" w:styleId="Literaturverzeichnis17">
    <w:name w:val="Literaturverzeichnis17"/>
    <w:basedOn w:val="BulletFirst"/>
    <w:rsid w:val="00BD2020"/>
    <w:pPr>
      <w:spacing w:before="120" w:after="0"/>
      <w:ind w:left="360" w:hanging="360"/>
    </w:pPr>
  </w:style>
  <w:style w:type="paragraph" w:customStyle="1" w:styleId="Literaturverzeichnis18">
    <w:name w:val="Literaturverzeichnis18"/>
    <w:basedOn w:val="BulletFirst"/>
    <w:rsid w:val="00614C93"/>
    <w:pPr>
      <w:spacing w:before="120" w:after="0"/>
      <w:ind w:left="360" w:hanging="360"/>
    </w:pPr>
  </w:style>
  <w:style w:type="character" w:styleId="BesuchterHyperlink">
    <w:name w:val="FollowedHyperlink"/>
    <w:basedOn w:val="Absatz-Standardschriftart"/>
    <w:rsid w:val="00EA72E5"/>
    <w:rPr>
      <w:color w:val="800080" w:themeColor="followedHyperlink"/>
      <w:u w:val="single"/>
    </w:rPr>
  </w:style>
  <w:style w:type="paragraph" w:customStyle="1" w:styleId="Literaturverzeichnis19">
    <w:name w:val="Literaturverzeichnis19"/>
    <w:basedOn w:val="BulletFirst"/>
    <w:rsid w:val="003B582F"/>
    <w:pPr>
      <w:spacing w:before="120" w:after="0"/>
      <w:ind w:left="360" w:hanging="360"/>
    </w:pPr>
  </w:style>
  <w:style w:type="paragraph" w:customStyle="1" w:styleId="Anfhrungszeichen2">
    <w:name w:val="Anführungszeichen2"/>
    <w:basedOn w:val="Textkrper"/>
    <w:next w:val="Textkrper"/>
    <w:rsid w:val="003B582F"/>
    <w:pPr>
      <w:spacing w:before="320" w:after="240"/>
      <w:ind w:left="432" w:right="432" w:firstLine="0"/>
      <w:jc w:val="both"/>
    </w:pPr>
    <w:rPr>
      <w:i/>
      <w:sz w:val="24"/>
    </w:rPr>
  </w:style>
  <w:style w:type="paragraph" w:customStyle="1" w:styleId="Literaturverzeichnis20">
    <w:name w:val="Literaturverzeichnis20"/>
    <w:basedOn w:val="BulletFirst"/>
    <w:rsid w:val="00D362CD"/>
    <w:pPr>
      <w:spacing w:before="120" w:after="0"/>
      <w:ind w:left="360" w:hanging="360"/>
    </w:pPr>
  </w:style>
  <w:style w:type="paragraph" w:customStyle="1" w:styleId="Anfhrungszeichen3">
    <w:name w:val="Anführungszeichen3"/>
    <w:basedOn w:val="Textkrper"/>
    <w:next w:val="Textkrper"/>
    <w:rsid w:val="00D362CD"/>
    <w:pPr>
      <w:spacing w:before="320" w:after="240"/>
      <w:ind w:left="432" w:right="432" w:firstLine="0"/>
      <w:jc w:val="both"/>
    </w:pPr>
    <w:rPr>
      <w:i/>
      <w:sz w:val="24"/>
    </w:rPr>
  </w:style>
  <w:style w:type="paragraph" w:customStyle="1" w:styleId="CodeBold">
    <w:name w:val="Code Bold"/>
    <w:basedOn w:val="Standard"/>
    <w:rsid w:val="004A6E56"/>
    <w:pPr>
      <w:spacing w:after="0" w:line="240" w:lineRule="exact"/>
      <w:ind w:right="144"/>
    </w:pPr>
    <w:rPr>
      <w:rFonts w:ascii="TheSansMonoConNormal" w:hAnsi="TheSansMonoConNormal"/>
      <w:b/>
      <w:noProof/>
      <w:color w:val="800000"/>
      <w:sz w:val="20"/>
    </w:rPr>
  </w:style>
  <w:style w:type="paragraph" w:customStyle="1" w:styleId="Literaturverzeichnis21">
    <w:name w:val="Literaturverzeichnis21"/>
    <w:basedOn w:val="BulletFirst"/>
    <w:rsid w:val="00EF0A47"/>
    <w:pPr>
      <w:spacing w:before="120" w:after="0"/>
      <w:ind w:left="360" w:hanging="360"/>
    </w:pPr>
  </w:style>
  <w:style w:type="paragraph" w:customStyle="1" w:styleId="Anfhrungszeichen4">
    <w:name w:val="Anführungszeichen4"/>
    <w:basedOn w:val="Textkrper"/>
    <w:next w:val="Textkrper"/>
    <w:rsid w:val="00EF0A47"/>
    <w:pPr>
      <w:spacing w:before="320" w:after="240"/>
      <w:ind w:left="432" w:right="432" w:firstLine="0"/>
      <w:jc w:val="both"/>
    </w:pPr>
    <w:rPr>
      <w:i/>
      <w:sz w:val="24"/>
    </w:rPr>
  </w:style>
  <w:style w:type="paragraph" w:customStyle="1" w:styleId="Bibliography1">
    <w:name w:val="Bibliography1"/>
    <w:basedOn w:val="BulletFirst"/>
    <w:rsid w:val="00636F91"/>
    <w:pPr>
      <w:spacing w:before="120" w:after="0"/>
      <w:ind w:left="360" w:hanging="360"/>
    </w:pPr>
  </w:style>
  <w:style w:type="paragraph" w:customStyle="1" w:styleId="Quote1">
    <w:name w:val="Quote1"/>
    <w:basedOn w:val="Textkrper"/>
    <w:next w:val="Textkrper"/>
    <w:rsid w:val="00636F91"/>
    <w:pPr>
      <w:spacing w:before="320" w:after="240"/>
      <w:ind w:left="432" w:right="432" w:firstLine="0"/>
      <w:jc w:val="both"/>
    </w:pPr>
    <w:rPr>
      <w:i/>
      <w:sz w:val="24"/>
    </w:rPr>
  </w:style>
  <w:style w:type="paragraph" w:styleId="Literaturverzeichnis">
    <w:name w:val="Bibliography"/>
    <w:basedOn w:val="BulletFirst"/>
    <w:rsid w:val="004A6E56"/>
    <w:pPr>
      <w:spacing w:before="120" w:after="0"/>
      <w:ind w:left="360" w:hanging="360"/>
    </w:pPr>
  </w:style>
  <w:style w:type="paragraph" w:styleId="Zitat">
    <w:name w:val="Quote"/>
    <w:basedOn w:val="Textkrper"/>
    <w:next w:val="Textkrper"/>
    <w:link w:val="ZitatZchn"/>
    <w:qFormat/>
    <w:rsid w:val="004A6E56"/>
    <w:pPr>
      <w:spacing w:before="320" w:after="240"/>
      <w:ind w:left="432" w:right="432" w:firstLine="0"/>
      <w:jc w:val="both"/>
    </w:pPr>
    <w:rPr>
      <w:i/>
      <w:sz w:val="24"/>
    </w:rPr>
  </w:style>
  <w:style w:type="character" w:customStyle="1" w:styleId="ZitatZchn">
    <w:name w:val="Zitat Zchn"/>
    <w:basedOn w:val="Absatz-Standardschriftart"/>
    <w:link w:val="Zitat"/>
    <w:rsid w:val="00285E22"/>
    <w:rPr>
      <w:i/>
      <w:sz w:val="24"/>
      <w:lang w:val="en-US" w:eastAsia="en-US"/>
    </w:rPr>
  </w:style>
  <w:style w:type="paragraph" w:styleId="berarbeitung">
    <w:name w:val="Revision"/>
    <w:hidden/>
    <w:uiPriority w:val="99"/>
    <w:semiHidden/>
    <w:rsid w:val="00055083"/>
    <w:rPr>
      <w:sz w:val="24"/>
      <w:lang w:val="en-US" w:eastAsia="en-US"/>
    </w:rPr>
  </w:style>
  <w:style w:type="table" w:styleId="Tabellenraster">
    <w:name w:val="Table Grid"/>
    <w:basedOn w:val="NormaleTabelle"/>
    <w:rsid w:val="00326C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file:///D:\UserData\jkrause\Documents\Meine%20Daten\B&#252;cher\Fachbuchprojekte\ASP.NET%20Extensibility\Images\ASPEXTf0202.tif" TargetMode="External"/><Relationship Id="rId18" Type="http://schemas.openxmlformats.org/officeDocument/2006/relationships/image" Target="file:///D:\UserData\jkrause\Documents\Meine%20Daten\B&#252;cher\Fachbuchprojekte\ASP.NET%20Extensibility\Images\ASPEXTf0206.tif" TargetMode="External"/><Relationship Id="rId3" Type="http://schemas.openxmlformats.org/officeDocument/2006/relationships/numbering" Target="numbering.xml"/><Relationship Id="rId21" Type="http://schemas.openxmlformats.org/officeDocument/2006/relationships/image" Target="file:///D:\UserData\jkrause\Documents\Meine%20Daten\B&#252;cher\Fachbuchprojekte\ASP.NET%20Extensibility\Images\ASPEXTf0209.tif" TargetMode="Externa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image" Target="file:///D:\UserData\jkrause\Documents\Meine%20Daten\B&#252;cher\Fachbuchprojekte\ASP.NET%20Extensibility\Images\ASPEXTf0211.tif" TargetMode="External"/><Relationship Id="rId2" Type="http://schemas.openxmlformats.org/officeDocument/2006/relationships/customXml" Target="../customXml/item1.xml"/><Relationship Id="rId16" Type="http://schemas.openxmlformats.org/officeDocument/2006/relationships/image" Target="file:///D:\UserData\jkrause\Documents\Meine%20Daten\B&#252;cher\Fachbuchprojekte\ASP.NET%20Extensibility\Images\ASPEXTf0210.tif" TargetMode="External"/><Relationship Id="rId20" Type="http://schemas.openxmlformats.org/officeDocument/2006/relationships/image" Target="file:///D:\UserData\jkrause\Documents\Meine%20Daten\B&#252;cher\Fachbuchprojekte\ASP.NET%20Extensibility\Images\ASPEXTf0208.tif"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file:///D:\UserData\jkrause\Documents\Meine%20Daten\B&#252;cher\Fachbuchprojekte\ASP.NET%20Extensibility\Images\ASPEXTf0203.tif"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file:///D:\UserData\jkrause\Documents\Meine%20Daten\B&#252;cher\Fachbuchprojekte\ASP.NET%20Extensibility\Images\ASPEXTf0205.tif" TargetMode="External"/><Relationship Id="rId23" Type="http://schemas.openxmlformats.org/officeDocument/2006/relationships/fontTable" Target="fontTable.xml"/><Relationship Id="rId10" Type="http://schemas.openxmlformats.org/officeDocument/2006/relationships/image" Target="file:///D:\UserData\jkrause\Documents\Meine%20Daten\B&#252;cher\Fachbuchprojekte\ASP.NET%20Extensibility\Images\ASPEXTf0201.tif" TargetMode="External"/><Relationship Id="rId19" Type="http://schemas.openxmlformats.org/officeDocument/2006/relationships/image" Target="file:///D:\UserData\jkrause\Documents\Meine%20Daten\B&#252;cher\Fachbuchprojekte\ASP.NET%20Extensibility\Images\ASPEXTf0207.ti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file:///D:\UserData\jkrause\Documents\Meine%20Daten\B&#252;cher\Fachbuchprojekte\ASP.NET%20Extensibility\Images\ASPEXTf0204.tif" TargetMode="External"/><Relationship Id="rId22"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ApressStyles_122906.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6A77D9-D14D-4520-AB35-20F8DB8F1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ApressStyles_122906.dot</Template>
  <TotalTime>0</TotalTime>
  <Pages>64</Pages>
  <Words>16701</Words>
  <Characters>105220</Characters>
  <Application>Microsoft Office Word</Application>
  <DocSecurity>0</DocSecurity>
  <Lines>876</Lines>
  <Paragraphs>243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Apress Standard Book Design</vt:lpstr>
      <vt:lpstr>Apress Standard Book Design</vt:lpstr>
    </vt:vector>
  </TitlesOfParts>
  <Company>Apress</Company>
  <LinksUpToDate>false</LinksUpToDate>
  <CharactersWithSpaces>121678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Apress Standard Book Design</dc:title>
  <dc:creator>Jörg Krause</dc:creator>
  <cp:lastModifiedBy>Joerg Krause</cp:lastModifiedBy>
  <cp:revision>179</cp:revision>
  <cp:lastPrinted>2009-01-24T21:11:00Z</cp:lastPrinted>
  <dcterms:created xsi:type="dcterms:W3CDTF">2009-01-28T14:52:00Z</dcterms:created>
  <dcterms:modified xsi:type="dcterms:W3CDTF">2012-04-03T10:19:00Z</dcterms:modified>
</cp:coreProperties>
</file>