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1F6" w:rsidRDefault="001B41F6" w:rsidP="00D13052">
      <w:pPr>
        <w:pStyle w:val="ChapterTitle"/>
      </w:pPr>
      <w:bookmarkStart w:id="0" w:name="_Toc217443835"/>
      <w:bookmarkStart w:id="1" w:name="_Toc217443850"/>
      <w:bookmarkStart w:id="2" w:name="_Toc217444022"/>
      <w:r>
        <w:t>Introduction</w:t>
      </w:r>
      <w:bookmarkEnd w:id="0"/>
      <w:bookmarkEnd w:id="1"/>
      <w:bookmarkEnd w:id="2"/>
    </w:p>
    <w:p w:rsidR="001B41F6" w:rsidRDefault="001B41F6" w:rsidP="00D13052">
      <w:pPr>
        <w:pStyle w:val="berschrift1"/>
      </w:pPr>
      <w:r>
        <w:t>What</w:t>
      </w:r>
      <w:r w:rsidR="000454B2">
        <w:t xml:space="preserve"> Does This Book Cover</w:t>
      </w:r>
      <w:r>
        <w:t>?</w:t>
      </w:r>
    </w:p>
    <w:p w:rsidR="00DA7F2D" w:rsidRDefault="00DA7F2D" w:rsidP="00DA7F2D">
      <w:pPr>
        <w:pStyle w:val="BodyTextFirst"/>
        <w:rPr>
          <w:lang w:eastAsia="de-DE"/>
        </w:rPr>
      </w:pPr>
      <w:r>
        <w:rPr>
          <w:lang w:eastAsia="de-DE"/>
        </w:rPr>
        <w:t xml:space="preserve">ASP.NET is </w:t>
      </w:r>
      <w:r w:rsidR="0098223D">
        <w:rPr>
          <w:lang w:eastAsia="de-DE"/>
        </w:rPr>
        <w:t xml:space="preserve">an </w:t>
      </w:r>
      <w:r w:rsidR="00AE3EE8">
        <w:rPr>
          <w:lang w:eastAsia="de-DE"/>
        </w:rPr>
        <w:t xml:space="preserve">established and </w:t>
      </w:r>
      <w:r>
        <w:rPr>
          <w:lang w:eastAsia="de-DE"/>
        </w:rPr>
        <w:t>well</w:t>
      </w:r>
      <w:r w:rsidR="00AE3EE8">
        <w:rPr>
          <w:lang w:eastAsia="de-DE"/>
        </w:rPr>
        <w:t>-</w:t>
      </w:r>
      <w:r>
        <w:rPr>
          <w:lang w:eastAsia="de-DE"/>
        </w:rPr>
        <w:t>know</w:t>
      </w:r>
      <w:r w:rsidR="00AE3EE8">
        <w:rPr>
          <w:lang w:eastAsia="de-DE"/>
        </w:rPr>
        <w:t>n</w:t>
      </w:r>
      <w:r w:rsidR="0098223D">
        <w:rPr>
          <w:lang w:eastAsia="de-DE"/>
        </w:rPr>
        <w:t xml:space="preserve"> web application framework</w:t>
      </w:r>
      <w:r w:rsidR="00AE3EE8">
        <w:rPr>
          <w:lang w:eastAsia="de-DE"/>
        </w:rPr>
        <w:t>, and</w:t>
      </w:r>
      <w:r>
        <w:rPr>
          <w:lang w:eastAsia="de-DE"/>
        </w:rPr>
        <w:t xml:space="preserve"> </w:t>
      </w:r>
      <w:r w:rsidR="00AE3EE8">
        <w:rPr>
          <w:lang w:eastAsia="de-DE"/>
        </w:rPr>
        <w:t>t</w:t>
      </w:r>
      <w:r>
        <w:rPr>
          <w:lang w:eastAsia="de-DE"/>
        </w:rPr>
        <w:t xml:space="preserve">here are several </w:t>
      </w:r>
      <w:commentRangeStart w:id="3"/>
      <w:r>
        <w:rPr>
          <w:lang w:eastAsia="de-DE"/>
        </w:rPr>
        <w:t xml:space="preserve">books </w:t>
      </w:r>
      <w:commentRangeEnd w:id="3"/>
      <w:r w:rsidR="00AE3EE8">
        <w:rPr>
          <w:rStyle w:val="Kommentarzeichen"/>
        </w:rPr>
        <w:commentReference w:id="3"/>
      </w:r>
      <w:r>
        <w:rPr>
          <w:lang w:eastAsia="de-DE"/>
        </w:rPr>
        <w:t xml:space="preserve">on the market with different </w:t>
      </w:r>
      <w:r w:rsidR="0098223D">
        <w:rPr>
          <w:lang w:eastAsia="de-DE"/>
        </w:rPr>
        <w:t xml:space="preserve">emphases </w:t>
      </w:r>
      <w:r>
        <w:rPr>
          <w:lang w:eastAsia="de-DE"/>
        </w:rPr>
        <w:t xml:space="preserve">and </w:t>
      </w:r>
      <w:r w:rsidR="0098223D">
        <w:rPr>
          <w:lang w:eastAsia="de-DE"/>
        </w:rPr>
        <w:t xml:space="preserve">at different </w:t>
      </w:r>
      <w:r>
        <w:rPr>
          <w:lang w:eastAsia="de-DE"/>
        </w:rPr>
        <w:t>level</w:t>
      </w:r>
      <w:r w:rsidR="00AE3EE8">
        <w:rPr>
          <w:lang w:eastAsia="de-DE"/>
        </w:rPr>
        <w:t xml:space="preserve">s. </w:t>
      </w:r>
      <w:r>
        <w:rPr>
          <w:lang w:eastAsia="de-DE"/>
        </w:rPr>
        <w:t xml:space="preserve">However, ASP.NET </w:t>
      </w:r>
      <w:r w:rsidR="00AE3EE8">
        <w:rPr>
          <w:lang w:eastAsia="de-DE"/>
        </w:rPr>
        <w:t xml:space="preserve">is becoming </w:t>
      </w:r>
      <w:r>
        <w:rPr>
          <w:lang w:eastAsia="de-DE"/>
        </w:rPr>
        <w:t xml:space="preserve">more and more a </w:t>
      </w:r>
      <w:r w:rsidR="0098223D">
        <w:rPr>
          <w:lang w:eastAsia="de-DE"/>
        </w:rPr>
        <w:t xml:space="preserve">foundation </w:t>
      </w:r>
      <w:r>
        <w:rPr>
          <w:lang w:eastAsia="de-DE"/>
        </w:rPr>
        <w:t>technology</w:t>
      </w:r>
      <w:r w:rsidR="00AE3EE8">
        <w:rPr>
          <w:lang w:eastAsia="de-DE"/>
        </w:rPr>
        <w:t xml:space="preserve"> </w:t>
      </w:r>
      <w:r w:rsidR="0098223D">
        <w:rPr>
          <w:lang w:eastAsia="de-DE"/>
        </w:rPr>
        <w:t xml:space="preserve">upon which </w:t>
      </w:r>
      <w:r w:rsidR="00AE3EE8">
        <w:rPr>
          <w:lang w:eastAsia="de-DE"/>
        </w:rPr>
        <w:t>larger and larger</w:t>
      </w:r>
      <w:r>
        <w:rPr>
          <w:lang w:eastAsia="de-DE"/>
        </w:rPr>
        <w:t xml:space="preserve"> projects</w:t>
      </w:r>
      <w:r w:rsidR="0098223D">
        <w:rPr>
          <w:lang w:eastAsia="de-DE"/>
        </w:rPr>
        <w:t xml:space="preserve"> are being built</w:t>
      </w:r>
      <w:r w:rsidR="00AE3EE8">
        <w:rPr>
          <w:lang w:eastAsia="de-DE"/>
        </w:rPr>
        <w:t>. Developers are facing</w:t>
      </w:r>
      <w:r>
        <w:rPr>
          <w:lang w:eastAsia="de-DE"/>
        </w:rPr>
        <w:t xml:space="preserve"> </w:t>
      </w:r>
      <w:r w:rsidR="00D10CF0">
        <w:rPr>
          <w:lang w:eastAsia="de-DE"/>
        </w:rPr>
        <w:t xml:space="preserve">increasing </w:t>
      </w:r>
      <w:r>
        <w:rPr>
          <w:lang w:eastAsia="de-DE"/>
        </w:rPr>
        <w:t xml:space="preserve">complexity </w:t>
      </w:r>
      <w:r w:rsidR="00AE3EE8">
        <w:rPr>
          <w:lang w:eastAsia="de-DE"/>
        </w:rPr>
        <w:t xml:space="preserve">and </w:t>
      </w:r>
      <w:r w:rsidR="00211B8A">
        <w:rPr>
          <w:lang w:eastAsia="de-DE"/>
        </w:rPr>
        <w:t xml:space="preserve">greater demands </w:t>
      </w:r>
      <w:r w:rsidR="00AE3EE8">
        <w:rPr>
          <w:lang w:eastAsia="de-DE"/>
        </w:rPr>
        <w:t xml:space="preserve">to </w:t>
      </w:r>
      <w:r>
        <w:rPr>
          <w:lang w:eastAsia="de-DE"/>
        </w:rPr>
        <w:t>fulfill</w:t>
      </w:r>
      <w:r w:rsidR="00AE3EE8">
        <w:rPr>
          <w:lang w:eastAsia="de-DE"/>
        </w:rPr>
        <w:t xml:space="preserve"> in their daily </w:t>
      </w:r>
      <w:r w:rsidR="00211B8A">
        <w:rPr>
          <w:lang w:eastAsia="de-DE"/>
        </w:rPr>
        <w:t>tasks</w:t>
      </w:r>
      <w:r>
        <w:rPr>
          <w:lang w:eastAsia="de-DE"/>
        </w:rPr>
        <w:t xml:space="preserve">. This book </w:t>
      </w:r>
      <w:r w:rsidR="00AE3EE8">
        <w:rPr>
          <w:lang w:eastAsia="de-DE"/>
        </w:rPr>
        <w:t>examines in-depth</w:t>
      </w:r>
      <w:r>
        <w:rPr>
          <w:lang w:eastAsia="de-DE"/>
        </w:rPr>
        <w:t xml:space="preserve"> the technology beyond </w:t>
      </w:r>
      <w:r w:rsidR="00513F3A">
        <w:rPr>
          <w:lang w:eastAsia="de-DE"/>
        </w:rPr>
        <w:t xml:space="preserve">the </w:t>
      </w:r>
      <w:r w:rsidR="00AE3EE8">
        <w:rPr>
          <w:lang w:eastAsia="de-DE"/>
        </w:rPr>
        <w:t xml:space="preserve">basic ASP.NET </w:t>
      </w:r>
      <w:r>
        <w:rPr>
          <w:lang w:eastAsia="de-DE"/>
        </w:rPr>
        <w:t>topics available elsewhere</w:t>
      </w:r>
      <w:r w:rsidR="00AE3EE8">
        <w:rPr>
          <w:lang w:eastAsia="de-DE"/>
        </w:rPr>
        <w:t xml:space="preserve">. It’s </w:t>
      </w:r>
      <w:r>
        <w:rPr>
          <w:lang w:eastAsia="de-DE"/>
        </w:rPr>
        <w:t>full of practical tips and tricks from an experienced developer</w:t>
      </w:r>
      <w:r w:rsidR="00513F3A">
        <w:rPr>
          <w:lang w:eastAsia="de-DE"/>
        </w:rPr>
        <w:t>. Y</w:t>
      </w:r>
      <w:r w:rsidR="00AE3EE8">
        <w:rPr>
          <w:lang w:eastAsia="de-DE"/>
        </w:rPr>
        <w:t>ou’ll learn</w:t>
      </w:r>
      <w:r>
        <w:rPr>
          <w:lang w:eastAsia="de-DE"/>
        </w:rPr>
        <w:t xml:space="preserve"> not only how things work</w:t>
      </w:r>
      <w:r w:rsidR="00211B8A">
        <w:rPr>
          <w:lang w:eastAsia="de-DE"/>
        </w:rPr>
        <w:t>,</w:t>
      </w:r>
      <w:r>
        <w:rPr>
          <w:lang w:eastAsia="de-DE"/>
        </w:rPr>
        <w:t xml:space="preserve"> but also why</w:t>
      </w:r>
      <w:r w:rsidR="00211B8A">
        <w:rPr>
          <w:lang w:eastAsia="de-DE"/>
        </w:rPr>
        <w:t>. B</w:t>
      </w:r>
      <w:r w:rsidR="00AE3EE8">
        <w:rPr>
          <w:lang w:eastAsia="de-DE"/>
        </w:rPr>
        <w:t xml:space="preserve">y </w:t>
      </w:r>
      <w:r>
        <w:rPr>
          <w:lang w:eastAsia="de-DE"/>
        </w:rPr>
        <w:t>adopt</w:t>
      </w:r>
      <w:r w:rsidR="00AE3EE8">
        <w:rPr>
          <w:lang w:eastAsia="de-DE"/>
        </w:rPr>
        <w:t>ing this</w:t>
      </w:r>
      <w:r>
        <w:rPr>
          <w:lang w:eastAsia="de-DE"/>
        </w:rPr>
        <w:t xml:space="preserve"> knowledge</w:t>
      </w:r>
      <w:r w:rsidR="00AE3EE8">
        <w:rPr>
          <w:lang w:eastAsia="de-DE"/>
        </w:rPr>
        <w:t>, you</w:t>
      </w:r>
      <w:r w:rsidR="00211B8A">
        <w:rPr>
          <w:lang w:eastAsia="de-DE"/>
        </w:rPr>
        <w:t xml:space="preserve"> wi</w:t>
      </w:r>
      <w:r w:rsidR="00AE3EE8">
        <w:rPr>
          <w:lang w:eastAsia="de-DE"/>
        </w:rPr>
        <w:t xml:space="preserve">ll </w:t>
      </w:r>
      <w:r w:rsidR="00211B8A">
        <w:rPr>
          <w:lang w:eastAsia="de-DE"/>
        </w:rPr>
        <w:t xml:space="preserve">succeed in </w:t>
      </w:r>
      <w:r w:rsidR="00AE3EE8">
        <w:rPr>
          <w:lang w:eastAsia="de-DE"/>
        </w:rPr>
        <w:t>extend</w:t>
      </w:r>
      <w:r w:rsidR="00211B8A">
        <w:rPr>
          <w:lang w:eastAsia="de-DE"/>
        </w:rPr>
        <w:t>ing and adapting highly useful functionality in</w:t>
      </w:r>
      <w:r w:rsidR="00AE3EE8">
        <w:rPr>
          <w:lang w:eastAsia="de-DE"/>
        </w:rPr>
        <w:t xml:space="preserve"> your</w:t>
      </w:r>
      <w:r>
        <w:rPr>
          <w:lang w:eastAsia="de-DE"/>
        </w:rPr>
        <w:t xml:space="preserve"> own projects.</w:t>
      </w:r>
    </w:p>
    <w:p w:rsidR="000454B2" w:rsidRDefault="00513F3A" w:rsidP="000454B2">
      <w:pPr>
        <w:pStyle w:val="BodyTextCont"/>
        <w:rPr>
          <w:lang w:eastAsia="de-DE"/>
        </w:rPr>
      </w:pPr>
      <w:r>
        <w:rPr>
          <w:lang w:eastAsia="de-DE"/>
        </w:rPr>
        <w:t>E</w:t>
      </w:r>
      <w:r w:rsidR="000454B2">
        <w:rPr>
          <w:lang w:eastAsia="de-DE"/>
        </w:rPr>
        <w:t>xtensibility i</w:t>
      </w:r>
      <w:r>
        <w:rPr>
          <w:lang w:eastAsia="de-DE"/>
        </w:rPr>
        <w:t>s covered in</w:t>
      </w:r>
      <w:r w:rsidR="000454B2">
        <w:rPr>
          <w:lang w:eastAsia="de-DE"/>
        </w:rPr>
        <w:t xml:space="preserve"> great depth. Developers </w:t>
      </w:r>
      <w:r>
        <w:rPr>
          <w:lang w:eastAsia="de-DE"/>
        </w:rPr>
        <w:t xml:space="preserve">have a tendency </w:t>
      </w:r>
      <w:r w:rsidR="00211B8A">
        <w:rPr>
          <w:lang w:eastAsia="de-DE"/>
        </w:rPr>
        <w:t>to</w:t>
      </w:r>
      <w:r>
        <w:rPr>
          <w:lang w:eastAsia="de-DE"/>
        </w:rPr>
        <w:t xml:space="preserve"> </w:t>
      </w:r>
      <w:r w:rsidR="00211B8A">
        <w:rPr>
          <w:lang w:eastAsia="de-DE"/>
        </w:rPr>
        <w:t xml:space="preserve">use </w:t>
      </w:r>
      <w:r w:rsidR="000454B2">
        <w:rPr>
          <w:lang w:eastAsia="de-DE"/>
        </w:rPr>
        <w:t xml:space="preserve">a framework, language, or piece of software “as is”. Even in the age of open source </w:t>
      </w:r>
      <w:r>
        <w:rPr>
          <w:lang w:eastAsia="de-DE"/>
        </w:rPr>
        <w:t xml:space="preserve">software, </w:t>
      </w:r>
      <w:r w:rsidR="000454B2">
        <w:rPr>
          <w:lang w:eastAsia="de-DE"/>
        </w:rPr>
        <w:t xml:space="preserve">most developers </w:t>
      </w:r>
      <w:r>
        <w:rPr>
          <w:lang w:eastAsia="de-DE"/>
        </w:rPr>
        <w:t>don’t</w:t>
      </w:r>
      <w:r w:rsidR="000454B2">
        <w:rPr>
          <w:lang w:eastAsia="de-DE"/>
        </w:rPr>
        <w:t xml:space="preserve"> look </w:t>
      </w:r>
      <w:r w:rsidR="00211B8A">
        <w:rPr>
          <w:lang w:eastAsia="de-DE"/>
        </w:rPr>
        <w:t xml:space="preserve">inside </w:t>
      </w:r>
      <w:r w:rsidR="000454B2">
        <w:rPr>
          <w:lang w:eastAsia="de-DE"/>
        </w:rPr>
        <w:t xml:space="preserve">existing code </w:t>
      </w:r>
      <w:r>
        <w:rPr>
          <w:lang w:eastAsia="de-DE"/>
        </w:rPr>
        <w:t xml:space="preserve">or attempt to </w:t>
      </w:r>
      <w:r w:rsidR="000454B2">
        <w:rPr>
          <w:lang w:eastAsia="de-DE"/>
        </w:rPr>
        <w:t xml:space="preserve">adapt </w:t>
      </w:r>
      <w:r>
        <w:rPr>
          <w:lang w:eastAsia="de-DE"/>
        </w:rPr>
        <w:t xml:space="preserve">it </w:t>
      </w:r>
      <w:r w:rsidR="000454B2">
        <w:rPr>
          <w:lang w:eastAsia="de-DE"/>
        </w:rPr>
        <w:t xml:space="preserve">to fit their needs. Instead, they write their own code. </w:t>
      </w:r>
      <w:r>
        <w:rPr>
          <w:lang w:eastAsia="de-DE"/>
        </w:rPr>
        <w:t xml:space="preserve">For years, </w:t>
      </w:r>
      <w:r w:rsidR="000454B2">
        <w:rPr>
          <w:lang w:eastAsia="de-DE"/>
        </w:rPr>
        <w:t>I</w:t>
      </w:r>
      <w:r>
        <w:rPr>
          <w:lang w:eastAsia="de-DE"/>
        </w:rPr>
        <w:t>’ve been</w:t>
      </w:r>
      <w:r w:rsidR="000454B2">
        <w:rPr>
          <w:lang w:eastAsia="de-DE"/>
        </w:rPr>
        <w:t xml:space="preserve"> ask</w:t>
      </w:r>
      <w:r>
        <w:rPr>
          <w:lang w:eastAsia="de-DE"/>
        </w:rPr>
        <w:t>ing</w:t>
      </w:r>
      <w:r w:rsidR="000454B2">
        <w:rPr>
          <w:lang w:eastAsia="de-DE"/>
        </w:rPr>
        <w:t xml:space="preserve"> developers why the</w:t>
      </w:r>
      <w:r>
        <w:rPr>
          <w:lang w:eastAsia="de-DE"/>
        </w:rPr>
        <w:t>y</w:t>
      </w:r>
      <w:r w:rsidR="000454B2">
        <w:rPr>
          <w:lang w:eastAsia="de-DE"/>
        </w:rPr>
        <w:t xml:space="preserve"> avoid third party code and </w:t>
      </w:r>
      <w:r>
        <w:rPr>
          <w:lang w:eastAsia="de-DE"/>
        </w:rPr>
        <w:t xml:space="preserve">go to such lengths in order to </w:t>
      </w:r>
      <w:r w:rsidR="00211B8A">
        <w:rPr>
          <w:lang w:eastAsia="de-DE"/>
        </w:rPr>
        <w:t>wri</w:t>
      </w:r>
      <w:r>
        <w:rPr>
          <w:lang w:eastAsia="de-DE"/>
        </w:rPr>
        <w:t xml:space="preserve">te essentially </w:t>
      </w:r>
      <w:r w:rsidR="00211B8A">
        <w:rPr>
          <w:lang w:eastAsia="de-DE"/>
        </w:rPr>
        <w:t xml:space="preserve">the same </w:t>
      </w:r>
      <w:r>
        <w:rPr>
          <w:lang w:eastAsia="de-DE"/>
        </w:rPr>
        <w:t>software</w:t>
      </w:r>
      <w:r w:rsidR="000454B2">
        <w:rPr>
          <w:lang w:eastAsia="de-DE"/>
        </w:rPr>
        <w:t xml:space="preserve">. </w:t>
      </w:r>
      <w:r>
        <w:rPr>
          <w:lang w:eastAsia="de-DE"/>
        </w:rPr>
        <w:t xml:space="preserve">It’s usually because if they’ve created it, they know that </w:t>
      </w:r>
      <w:r w:rsidR="000454B2">
        <w:rPr>
          <w:lang w:eastAsia="de-DE"/>
        </w:rPr>
        <w:t xml:space="preserve">they </w:t>
      </w:r>
      <w:r>
        <w:rPr>
          <w:lang w:eastAsia="de-DE"/>
        </w:rPr>
        <w:t xml:space="preserve">can </w:t>
      </w:r>
      <w:r w:rsidR="000454B2">
        <w:rPr>
          <w:lang w:eastAsia="de-DE"/>
        </w:rPr>
        <w:t xml:space="preserve">control, understand, and master it. </w:t>
      </w:r>
    </w:p>
    <w:p w:rsidR="00513F3A" w:rsidRDefault="000454B2" w:rsidP="00DA7F2D">
      <w:pPr>
        <w:pStyle w:val="BodyTextCont"/>
        <w:rPr>
          <w:lang w:eastAsia="de-DE"/>
        </w:rPr>
      </w:pPr>
      <w:r>
        <w:rPr>
          <w:lang w:eastAsia="de-DE"/>
        </w:rPr>
        <w:t>With .NET 2.0</w:t>
      </w:r>
      <w:r w:rsidR="00513F3A">
        <w:rPr>
          <w:lang w:eastAsia="de-DE"/>
        </w:rPr>
        <w:t>,</w:t>
      </w:r>
      <w:r>
        <w:rPr>
          <w:lang w:eastAsia="de-DE"/>
        </w:rPr>
        <w:t xml:space="preserve"> Microsoft shifted the </w:t>
      </w:r>
      <w:r w:rsidR="00D22413">
        <w:rPr>
          <w:lang w:eastAsia="de-DE"/>
        </w:rPr>
        <w:t xml:space="preserve">ASP.NET </w:t>
      </w:r>
      <w:r>
        <w:rPr>
          <w:lang w:eastAsia="de-DE"/>
        </w:rPr>
        <w:t>framework toward</w:t>
      </w:r>
      <w:r w:rsidR="00513F3A">
        <w:rPr>
          <w:lang w:eastAsia="de-DE"/>
        </w:rPr>
        <w:t>s</w:t>
      </w:r>
      <w:r>
        <w:rPr>
          <w:lang w:eastAsia="de-DE"/>
        </w:rPr>
        <w:t xml:space="preserve"> a new paradigm</w:t>
      </w:r>
      <w:r w:rsidR="00513F3A">
        <w:rPr>
          <w:lang w:eastAsia="de-DE"/>
        </w:rPr>
        <w:t>—</w:t>
      </w:r>
      <w:r>
        <w:rPr>
          <w:lang w:eastAsia="de-DE"/>
        </w:rPr>
        <w:t>the paradigm of extensibility</w:t>
      </w:r>
      <w:r w:rsidR="00513F3A">
        <w:rPr>
          <w:lang w:eastAsia="de-DE"/>
        </w:rPr>
        <w:t xml:space="preserve">. This </w:t>
      </w:r>
      <w:r>
        <w:rPr>
          <w:lang w:eastAsia="de-DE"/>
        </w:rPr>
        <w:t>allow</w:t>
      </w:r>
      <w:r w:rsidR="00513F3A">
        <w:rPr>
          <w:lang w:eastAsia="de-DE"/>
        </w:rPr>
        <w:t xml:space="preserve">s developers </w:t>
      </w:r>
      <w:r>
        <w:rPr>
          <w:lang w:eastAsia="de-DE"/>
        </w:rPr>
        <w:t xml:space="preserve">to extend </w:t>
      </w:r>
      <w:r w:rsidR="00513F3A">
        <w:rPr>
          <w:lang w:eastAsia="de-DE"/>
        </w:rPr>
        <w:t xml:space="preserve">Microsoft’s </w:t>
      </w:r>
      <w:r>
        <w:rPr>
          <w:lang w:eastAsia="de-DE"/>
        </w:rPr>
        <w:t xml:space="preserve">software and </w:t>
      </w:r>
      <w:r w:rsidR="00513F3A">
        <w:rPr>
          <w:lang w:eastAsia="de-DE"/>
        </w:rPr>
        <w:t xml:space="preserve">adapt </w:t>
      </w:r>
      <w:r>
        <w:rPr>
          <w:lang w:eastAsia="de-DE"/>
        </w:rPr>
        <w:t xml:space="preserve">the parts </w:t>
      </w:r>
      <w:r w:rsidR="00211B8A">
        <w:rPr>
          <w:lang w:eastAsia="de-DE"/>
        </w:rPr>
        <w:t xml:space="preserve">to </w:t>
      </w:r>
      <w:r w:rsidR="00D22413">
        <w:rPr>
          <w:lang w:eastAsia="de-DE"/>
        </w:rPr>
        <w:t>behave</w:t>
      </w:r>
      <w:r>
        <w:rPr>
          <w:lang w:eastAsia="de-DE"/>
        </w:rPr>
        <w:t xml:space="preserve"> exactly as you </w:t>
      </w:r>
      <w:r w:rsidR="00D22413">
        <w:rPr>
          <w:lang w:eastAsia="de-DE"/>
        </w:rPr>
        <w:t>would have designed</w:t>
      </w:r>
      <w:r>
        <w:rPr>
          <w:lang w:eastAsia="de-DE"/>
        </w:rPr>
        <w:t xml:space="preserve">. </w:t>
      </w:r>
      <w:r w:rsidR="00513F3A">
        <w:rPr>
          <w:lang w:eastAsia="de-DE"/>
        </w:rPr>
        <w:t xml:space="preserve">Microsoft </w:t>
      </w:r>
      <w:r>
        <w:rPr>
          <w:lang w:eastAsia="de-DE"/>
        </w:rPr>
        <w:t>encourage</w:t>
      </w:r>
      <w:r w:rsidR="00513F3A">
        <w:rPr>
          <w:lang w:eastAsia="de-DE"/>
        </w:rPr>
        <w:t>s</w:t>
      </w:r>
      <w:r>
        <w:rPr>
          <w:lang w:eastAsia="de-DE"/>
        </w:rPr>
        <w:t xml:space="preserve"> you to change existing behavior</w:t>
      </w:r>
      <w:r w:rsidR="00513F3A">
        <w:rPr>
          <w:lang w:eastAsia="de-DE"/>
        </w:rPr>
        <w:t>s</w:t>
      </w:r>
      <w:r>
        <w:rPr>
          <w:lang w:eastAsia="de-DE"/>
        </w:rPr>
        <w:t>, add features, modify settings, and</w:t>
      </w:r>
      <w:r w:rsidR="00513F3A">
        <w:rPr>
          <w:lang w:eastAsia="de-DE"/>
        </w:rPr>
        <w:t xml:space="preserve"> basically</w:t>
      </w:r>
      <w:r>
        <w:rPr>
          <w:lang w:eastAsia="de-DE"/>
        </w:rPr>
        <w:t xml:space="preserve"> do whatever you want </w:t>
      </w:r>
      <w:r w:rsidR="00513F3A">
        <w:rPr>
          <w:lang w:eastAsia="de-DE"/>
        </w:rPr>
        <w:t xml:space="preserve">in order </w:t>
      </w:r>
      <w:r>
        <w:rPr>
          <w:lang w:eastAsia="de-DE"/>
        </w:rPr>
        <w:t>to get the most out of</w:t>
      </w:r>
      <w:r w:rsidR="00513F3A">
        <w:rPr>
          <w:lang w:eastAsia="de-DE"/>
        </w:rPr>
        <w:t xml:space="preserve"> their</w:t>
      </w:r>
      <w:r>
        <w:rPr>
          <w:lang w:eastAsia="de-DE"/>
        </w:rPr>
        <w:t xml:space="preserve"> framework. </w:t>
      </w:r>
      <w:r w:rsidR="00513F3A">
        <w:rPr>
          <w:lang w:eastAsia="de-DE"/>
        </w:rPr>
        <w:t xml:space="preserve">However, </w:t>
      </w:r>
      <w:commentRangeStart w:id="4"/>
      <w:r>
        <w:rPr>
          <w:lang w:eastAsia="de-DE"/>
        </w:rPr>
        <w:t xml:space="preserve">never ignore infrastructure </w:t>
      </w:r>
      <w:commentRangeEnd w:id="4"/>
      <w:r w:rsidR="00211B8A">
        <w:rPr>
          <w:rStyle w:val="Kommentarzeichen"/>
        </w:rPr>
        <w:commentReference w:id="4"/>
      </w:r>
      <w:r w:rsidR="00513F3A">
        <w:rPr>
          <w:lang w:eastAsia="de-DE"/>
        </w:rPr>
        <w:t>sections or</w:t>
      </w:r>
      <w:r>
        <w:rPr>
          <w:lang w:eastAsia="de-DE"/>
        </w:rPr>
        <w:t xml:space="preserve"> replace </w:t>
      </w:r>
      <w:r w:rsidR="00513F3A">
        <w:rPr>
          <w:lang w:eastAsia="de-DE"/>
        </w:rPr>
        <w:t xml:space="preserve">them </w:t>
      </w:r>
      <w:r>
        <w:rPr>
          <w:lang w:eastAsia="de-DE"/>
        </w:rPr>
        <w:t xml:space="preserve">completely </w:t>
      </w:r>
      <w:r w:rsidR="00D22413">
        <w:rPr>
          <w:lang w:eastAsia="de-DE"/>
        </w:rPr>
        <w:t xml:space="preserve">with </w:t>
      </w:r>
      <w:r>
        <w:rPr>
          <w:lang w:eastAsia="de-DE"/>
        </w:rPr>
        <w:t>your own code.</w:t>
      </w:r>
    </w:p>
    <w:p w:rsidR="00DA7F2D" w:rsidRDefault="000454B2" w:rsidP="00DA7F2D">
      <w:pPr>
        <w:pStyle w:val="BodyTextCont"/>
        <w:rPr>
          <w:lang w:eastAsia="de-DE"/>
        </w:rPr>
      </w:pPr>
      <w:r>
        <w:rPr>
          <w:lang w:eastAsia="de-DE"/>
        </w:rPr>
        <w:t xml:space="preserve">Almost </w:t>
      </w:r>
      <w:r w:rsidR="00513F3A">
        <w:rPr>
          <w:lang w:eastAsia="de-DE"/>
        </w:rPr>
        <w:t xml:space="preserve">every </w:t>
      </w:r>
      <w:r>
        <w:rPr>
          <w:lang w:eastAsia="de-DE"/>
        </w:rPr>
        <w:t>ASP.NET book</w:t>
      </w:r>
      <w:r w:rsidR="00513F3A">
        <w:rPr>
          <w:lang w:eastAsia="de-DE"/>
        </w:rPr>
        <w:t xml:space="preserve"> </w:t>
      </w:r>
      <w:r>
        <w:rPr>
          <w:lang w:eastAsia="de-DE"/>
        </w:rPr>
        <w:t>explain</w:t>
      </w:r>
      <w:r w:rsidR="00513F3A">
        <w:rPr>
          <w:lang w:eastAsia="de-DE"/>
        </w:rPr>
        <w:t>s</w:t>
      </w:r>
      <w:r>
        <w:rPr>
          <w:lang w:eastAsia="de-DE"/>
        </w:rPr>
        <w:t xml:space="preserve"> ASP.NET from </w:t>
      </w:r>
      <w:r w:rsidR="00513F3A">
        <w:rPr>
          <w:lang w:eastAsia="de-DE"/>
        </w:rPr>
        <w:t xml:space="preserve">the </w:t>
      </w:r>
      <w:r>
        <w:rPr>
          <w:lang w:eastAsia="de-DE"/>
        </w:rPr>
        <w:t>ground up</w:t>
      </w:r>
      <w:r w:rsidR="00341EFC">
        <w:rPr>
          <w:lang w:eastAsia="de-DE"/>
        </w:rPr>
        <w:t>—</w:t>
      </w:r>
      <w:r w:rsidR="00513F3A">
        <w:rPr>
          <w:lang w:eastAsia="de-DE"/>
        </w:rPr>
        <w:t xml:space="preserve">some </w:t>
      </w:r>
      <w:r w:rsidR="00780693">
        <w:rPr>
          <w:lang w:eastAsia="de-DE"/>
        </w:rPr>
        <w:t>are</w:t>
      </w:r>
      <w:r w:rsidR="00513F3A">
        <w:rPr>
          <w:lang w:eastAsia="de-DE"/>
        </w:rPr>
        <w:t xml:space="preserve"> in-depth</w:t>
      </w:r>
      <w:r w:rsidR="00780693">
        <w:rPr>
          <w:lang w:eastAsia="de-DE"/>
        </w:rPr>
        <w:t xml:space="preserve"> and</w:t>
      </w:r>
      <w:r w:rsidR="00513F3A">
        <w:rPr>
          <w:lang w:eastAsia="de-DE"/>
        </w:rPr>
        <w:t xml:space="preserve"> some provide </w:t>
      </w:r>
      <w:r w:rsidR="00780693">
        <w:rPr>
          <w:lang w:eastAsia="de-DE"/>
        </w:rPr>
        <w:t>clear</w:t>
      </w:r>
      <w:r w:rsidR="00513F3A">
        <w:rPr>
          <w:lang w:eastAsia="de-DE"/>
        </w:rPr>
        <w:t xml:space="preserve"> details</w:t>
      </w:r>
      <w:r>
        <w:rPr>
          <w:lang w:eastAsia="de-DE"/>
        </w:rPr>
        <w:t xml:space="preserve">, but </w:t>
      </w:r>
      <w:r w:rsidR="00513F3A">
        <w:rPr>
          <w:lang w:eastAsia="de-DE"/>
        </w:rPr>
        <w:t xml:space="preserve">ASP.NET is </w:t>
      </w:r>
      <w:r>
        <w:rPr>
          <w:lang w:eastAsia="de-DE"/>
        </w:rPr>
        <w:t xml:space="preserve">always </w:t>
      </w:r>
      <w:r w:rsidR="00513F3A">
        <w:rPr>
          <w:lang w:eastAsia="de-DE"/>
        </w:rPr>
        <w:t xml:space="preserve">treated </w:t>
      </w:r>
      <w:r>
        <w:rPr>
          <w:lang w:eastAsia="de-DE"/>
        </w:rPr>
        <w:t xml:space="preserve">“as is”. </w:t>
      </w:r>
      <w:r w:rsidR="00211B8A">
        <w:rPr>
          <w:lang w:eastAsia="de-DE"/>
        </w:rPr>
        <w:t>Their failing</w:t>
      </w:r>
      <w:r>
        <w:rPr>
          <w:lang w:eastAsia="de-DE"/>
        </w:rPr>
        <w:t xml:space="preserve"> is </w:t>
      </w:r>
      <w:r w:rsidR="0051596A">
        <w:rPr>
          <w:lang w:eastAsia="de-DE"/>
        </w:rPr>
        <w:t xml:space="preserve">in </w:t>
      </w:r>
      <w:r w:rsidR="00211B8A">
        <w:rPr>
          <w:lang w:eastAsia="de-DE"/>
        </w:rPr>
        <w:t xml:space="preserve">treating </w:t>
      </w:r>
      <w:r w:rsidR="00CB238A">
        <w:rPr>
          <w:lang w:eastAsia="de-DE"/>
        </w:rPr>
        <w:t xml:space="preserve">ASP.NET </w:t>
      </w:r>
      <w:r>
        <w:rPr>
          <w:lang w:eastAsia="de-DE"/>
        </w:rPr>
        <w:t>like concrete</w:t>
      </w:r>
      <w:r w:rsidR="00341EFC">
        <w:rPr>
          <w:lang w:eastAsia="de-DE"/>
        </w:rPr>
        <w:t>—</w:t>
      </w:r>
      <w:r w:rsidR="00211B8A">
        <w:rPr>
          <w:lang w:eastAsia="de-DE"/>
        </w:rPr>
        <w:t xml:space="preserve">when, in fact, </w:t>
      </w:r>
      <w:r>
        <w:rPr>
          <w:lang w:eastAsia="de-DE"/>
        </w:rPr>
        <w:t xml:space="preserve">it’s like Lego™. </w:t>
      </w:r>
      <w:r w:rsidR="00780693">
        <w:rPr>
          <w:lang w:eastAsia="de-DE"/>
        </w:rPr>
        <w:t>M</w:t>
      </w:r>
      <w:r w:rsidR="00513F3A">
        <w:rPr>
          <w:lang w:eastAsia="de-DE"/>
        </w:rPr>
        <w:t xml:space="preserve">y </w:t>
      </w:r>
      <w:r w:rsidR="00F639C9">
        <w:rPr>
          <w:lang w:eastAsia="de-DE"/>
        </w:rPr>
        <w:t xml:space="preserve">underlying </w:t>
      </w:r>
      <w:r w:rsidR="00513F3A">
        <w:rPr>
          <w:lang w:eastAsia="de-DE"/>
        </w:rPr>
        <w:t xml:space="preserve">motivation for writing </w:t>
      </w:r>
      <w:r w:rsidR="00780693">
        <w:rPr>
          <w:lang w:eastAsia="de-DE"/>
        </w:rPr>
        <w:t>this book was to educate developers about this overlooked aspect of ASP.NET: the many ways it can be extended.</w:t>
      </w:r>
    </w:p>
    <w:p w:rsidR="001B41F6" w:rsidRDefault="001B41F6" w:rsidP="00D13052">
      <w:pPr>
        <w:pStyle w:val="berschrift1"/>
      </w:pPr>
      <w:bookmarkStart w:id="5" w:name="_Toc217443851"/>
      <w:bookmarkStart w:id="6" w:name="_Toc217444023"/>
      <w:r>
        <w:t>Conventions Used in This Book</w:t>
      </w:r>
      <w:bookmarkEnd w:id="5"/>
      <w:bookmarkEnd w:id="6"/>
    </w:p>
    <w:p w:rsidR="001B41F6" w:rsidRDefault="001B41F6" w:rsidP="00DA7F2D">
      <w:pPr>
        <w:pStyle w:val="BodyTextFirst"/>
      </w:pPr>
      <w:r>
        <w:t>We understand that you’re eager to start reading and learning</w:t>
      </w:r>
      <w:r w:rsidR="00780693">
        <w:t xml:space="preserve">, but </w:t>
      </w:r>
      <w:r w:rsidR="0051596A">
        <w:t xml:space="preserve">it is worth </w:t>
      </w:r>
      <w:r>
        <w:t>tak</w:t>
      </w:r>
      <w:r w:rsidR="0051596A">
        <w:t>ing</w:t>
      </w:r>
      <w:r>
        <w:t xml:space="preserve"> a few seconds </w:t>
      </w:r>
      <w:r w:rsidR="00780693">
        <w:t>to look over this section—it will help you to get the most out of this book</w:t>
      </w:r>
      <w:r>
        <w:t xml:space="preserve">. </w:t>
      </w:r>
      <w:r w:rsidR="00780693">
        <w:t>Several</w:t>
      </w:r>
      <w:r>
        <w:t xml:space="preserve"> icons and font </w:t>
      </w:r>
      <w:r w:rsidR="00780693">
        <w:t xml:space="preserve">conventions </w:t>
      </w:r>
      <w:r w:rsidR="0051596A">
        <w:t xml:space="preserve">are </w:t>
      </w:r>
      <w:r>
        <w:t>used throughout the book:</w:t>
      </w:r>
    </w:p>
    <w:p w:rsidR="001B41F6" w:rsidRDefault="00DA7F2D" w:rsidP="00DA7F2D">
      <w:pPr>
        <w:pStyle w:val="BulletFirst"/>
      </w:pPr>
      <w:r>
        <w:tab/>
        <w:t>*</w:t>
      </w:r>
      <w:r>
        <w:tab/>
      </w:r>
      <w:r w:rsidR="001B41F6">
        <w:t xml:space="preserve">Screen messages, code listings, and command samples appear in </w:t>
      </w:r>
      <w:r w:rsidR="001B41F6" w:rsidRPr="00D20ABF">
        <w:rPr>
          <w:rStyle w:val="CodeInline"/>
        </w:rPr>
        <w:t>monospace type</w:t>
      </w:r>
      <w:r w:rsidR="0051596A">
        <w:t>.</w:t>
      </w:r>
    </w:p>
    <w:p w:rsidR="001B41F6" w:rsidRDefault="00DA7F2D" w:rsidP="00DA7F2D">
      <w:pPr>
        <w:pStyle w:val="Bullet"/>
      </w:pPr>
      <w:r>
        <w:tab/>
        <w:t>*</w:t>
      </w:r>
      <w:r>
        <w:tab/>
      </w:r>
      <w:r w:rsidR="00780693">
        <w:t>The s</w:t>
      </w:r>
      <w:r w:rsidR="001B41F6">
        <w:t xml:space="preserve">ame </w:t>
      </w:r>
      <w:r w:rsidR="001B41F6" w:rsidRPr="00D20ABF">
        <w:rPr>
          <w:rStyle w:val="CodeInline"/>
        </w:rPr>
        <w:t>monospace font</w:t>
      </w:r>
      <w:r w:rsidR="001B41F6">
        <w:t xml:space="preserve"> is used for HTML, ASP.NET controls (declarative listings), and XML snippets</w:t>
      </w:r>
      <w:r w:rsidR="0051596A">
        <w:t>.</w:t>
      </w:r>
    </w:p>
    <w:p w:rsidR="001B41F6" w:rsidRDefault="00DA7F2D" w:rsidP="00DA7F2D">
      <w:pPr>
        <w:pStyle w:val="Bullet"/>
      </w:pPr>
      <w:r>
        <w:tab/>
        <w:t>*</w:t>
      </w:r>
      <w:r>
        <w:tab/>
      </w:r>
      <w:r w:rsidR="001B41F6">
        <w:t xml:space="preserve">Important parts of a listing are highlighted </w:t>
      </w:r>
      <w:r w:rsidR="00780693">
        <w:t xml:space="preserve">in </w:t>
      </w:r>
      <w:r w:rsidR="001B41F6" w:rsidRPr="00D20ABF">
        <w:rPr>
          <w:rStyle w:val="CodeInline"/>
          <w:b/>
        </w:rPr>
        <w:t>bold</w:t>
      </w:r>
      <w:r w:rsidR="001B41F6" w:rsidRPr="00B33873">
        <w:rPr>
          <w:rStyle w:val="ZFListing"/>
        </w:rPr>
        <w:t xml:space="preserve"> </w:t>
      </w:r>
      <w:r w:rsidR="001B41F6" w:rsidRPr="00D20ABF">
        <w:rPr>
          <w:rStyle w:val="CodeInline"/>
          <w:b/>
        </w:rPr>
        <w:t>monospace</w:t>
      </w:r>
      <w:r w:rsidR="001B41F6">
        <w:t>.</w:t>
      </w:r>
    </w:p>
    <w:p w:rsidR="001B41F6" w:rsidRDefault="00DA7F2D" w:rsidP="00DA7F2D">
      <w:pPr>
        <w:pStyle w:val="Bullet"/>
      </w:pPr>
      <w:r>
        <w:lastRenderedPageBreak/>
        <w:tab/>
        <w:t>*</w:t>
      </w:r>
      <w:r>
        <w:tab/>
      </w:r>
      <w:r w:rsidR="00780693">
        <w:t>C</w:t>
      </w:r>
      <w:r w:rsidR="001B41F6">
        <w:t>ode</w:t>
      </w:r>
      <w:r w:rsidR="00780693">
        <w:t>-related text</w:t>
      </w:r>
      <w:r w:rsidR="001B41F6">
        <w:t xml:space="preserve"> </w:t>
      </w:r>
      <w:r w:rsidR="00780693">
        <w:t>includes many</w:t>
      </w:r>
      <w:r w:rsidR="001B41F6">
        <w:t xml:space="preserve"> references to code, </w:t>
      </w:r>
      <w:r w:rsidR="00780693">
        <w:t xml:space="preserve">such as </w:t>
      </w:r>
      <w:r w:rsidR="001B41F6">
        <w:t>method names, class names, namespaces, members</w:t>
      </w:r>
      <w:r w:rsidR="00780693">
        <w:t>,</w:t>
      </w:r>
      <w:r w:rsidR="001B41F6">
        <w:t xml:space="preserve"> and so on. This is a mixture of </w:t>
      </w:r>
      <w:r w:rsidR="00780693">
        <w:t xml:space="preserve">common </w:t>
      </w:r>
      <w:r w:rsidR="001B41F6">
        <w:t xml:space="preserve">framework names and </w:t>
      </w:r>
      <w:r w:rsidR="00780693">
        <w:t xml:space="preserve">the </w:t>
      </w:r>
      <w:r w:rsidR="001B41F6">
        <w:t xml:space="preserve">ones </w:t>
      </w:r>
      <w:r w:rsidR="00780693">
        <w:t xml:space="preserve">I’ve </w:t>
      </w:r>
      <w:r w:rsidR="001B41F6">
        <w:t xml:space="preserve">used in </w:t>
      </w:r>
      <w:r w:rsidR="00780693">
        <w:t>ex</w:t>
      </w:r>
      <w:r w:rsidR="001B41F6">
        <w:t xml:space="preserve">amples. To distinguish </w:t>
      </w:r>
      <w:r w:rsidR="00780693">
        <w:t xml:space="preserve">between them, all </w:t>
      </w:r>
      <w:r w:rsidR="001B41F6">
        <w:t>framework names (</w:t>
      </w:r>
      <w:r w:rsidR="00780693">
        <w:t xml:space="preserve">from </w:t>
      </w:r>
      <w:r w:rsidR="001B41F6">
        <w:t xml:space="preserve">the Microsoft world) </w:t>
      </w:r>
      <w:r w:rsidR="00780693">
        <w:t xml:space="preserve">are </w:t>
      </w:r>
      <w:r w:rsidR="001B41F6">
        <w:t xml:space="preserve">set in </w:t>
      </w:r>
      <w:r w:rsidR="001B41F6" w:rsidRPr="00D20ABF">
        <w:rPr>
          <w:rStyle w:val="CodeInline"/>
        </w:rPr>
        <w:t>monospace</w:t>
      </w:r>
      <w:r w:rsidR="00780693">
        <w:t xml:space="preserve">, while all </w:t>
      </w:r>
      <w:r w:rsidR="001B41F6">
        <w:t xml:space="preserve">private names are set in </w:t>
      </w:r>
      <w:r w:rsidR="001B41F6" w:rsidRPr="00C56D20">
        <w:rPr>
          <w:i/>
        </w:rPr>
        <w:t>italics</w:t>
      </w:r>
      <w:r w:rsidR="001B41F6">
        <w:t>.</w:t>
      </w:r>
    </w:p>
    <w:p w:rsidR="001B41F6" w:rsidRDefault="00DA7F2D" w:rsidP="002433CE">
      <w:pPr>
        <w:pStyle w:val="BulletLast"/>
      </w:pPr>
      <w:r>
        <w:tab/>
        <w:t>*</w:t>
      </w:r>
      <w:r>
        <w:tab/>
      </w:r>
      <w:r w:rsidR="001B41F6">
        <w:t>To emphasi</w:t>
      </w:r>
      <w:r w:rsidR="00780693">
        <w:t>ze</w:t>
      </w:r>
      <w:r w:rsidR="001B41F6">
        <w:t xml:space="preserve"> or quote things</w:t>
      </w:r>
      <w:r w:rsidR="00780693">
        <w:t>,</w:t>
      </w:r>
      <w:r w:rsidR="001B41F6">
        <w:t xml:space="preserve"> “quotes”</w:t>
      </w:r>
      <w:r w:rsidR="00780693">
        <w:t xml:space="preserve"> are occasionally used</w:t>
      </w:r>
      <w:r w:rsidR="0051596A">
        <w:t>.</w:t>
      </w:r>
    </w:p>
    <w:p w:rsidR="001B41F6" w:rsidRDefault="00780693" w:rsidP="00531689">
      <w:pPr>
        <w:pStyle w:val="BodyTextFirst"/>
      </w:pPr>
      <w:r>
        <w:t xml:space="preserve">Several </w:t>
      </w:r>
      <w:r w:rsidR="001B41F6">
        <w:t xml:space="preserve">icons </w:t>
      </w:r>
      <w:r>
        <w:t xml:space="preserve">highlight </w:t>
      </w:r>
      <w:r w:rsidR="001B41F6">
        <w:t>important definitions, cautions, and conclusions:</w:t>
      </w:r>
    </w:p>
    <w:p w:rsidR="001B41F6" w:rsidRPr="00C56D20" w:rsidRDefault="001B41F6" w:rsidP="00E57915">
      <w:pPr>
        <w:pStyle w:val="NoteTipCaution"/>
      </w:pPr>
      <w:r w:rsidRPr="00C56D20">
        <w:t>Tip</w:t>
      </w:r>
      <w:r w:rsidR="000454B2">
        <w:t>:</w:t>
      </w:r>
      <w:r w:rsidR="000454B2">
        <w:tab/>
        <w:t>This is a tip</w:t>
      </w:r>
    </w:p>
    <w:p w:rsidR="001B41F6" w:rsidRPr="00C56D20" w:rsidRDefault="001B41F6" w:rsidP="00E57915">
      <w:pPr>
        <w:pStyle w:val="NoteTipCaution"/>
      </w:pPr>
      <w:r w:rsidRPr="00C56D20">
        <w:t>Note</w:t>
      </w:r>
      <w:r w:rsidR="000454B2">
        <w:t>:</w:t>
      </w:r>
      <w:r w:rsidR="000454B2">
        <w:tab/>
      </w:r>
      <w:r w:rsidR="00780693">
        <w:t>A</w:t>
      </w:r>
      <w:r w:rsidR="000454B2">
        <w:t xml:space="preserve"> note that explains a topic further but is not required </w:t>
      </w:r>
      <w:r w:rsidR="00780693">
        <w:t xml:space="preserve">for </w:t>
      </w:r>
      <w:r w:rsidR="00D20ABF">
        <w:t>understanding</w:t>
      </w:r>
      <w:r w:rsidR="000454B2">
        <w:t xml:space="preserve"> the main topic</w:t>
      </w:r>
    </w:p>
    <w:p w:rsidR="001B41F6" w:rsidRDefault="001B41F6" w:rsidP="00E57915">
      <w:pPr>
        <w:pStyle w:val="NoteTipCaution"/>
      </w:pPr>
      <w:r w:rsidRPr="00C56D20">
        <w:t>Caution</w:t>
      </w:r>
      <w:r w:rsidR="000454B2">
        <w:t>:</w:t>
      </w:r>
      <w:r w:rsidR="000454B2">
        <w:tab/>
        <w:t xml:space="preserve">A warning to </w:t>
      </w:r>
      <w:r w:rsidR="00780693">
        <w:t xml:space="preserve">keep </w:t>
      </w:r>
      <w:r w:rsidR="000454B2">
        <w:t xml:space="preserve">you </w:t>
      </w:r>
      <w:r w:rsidR="00780693">
        <w:t>from common pitfalls</w:t>
      </w:r>
    </w:p>
    <w:p w:rsidR="001B41F6" w:rsidRDefault="001B41F6" w:rsidP="00D13052">
      <w:pPr>
        <w:pStyle w:val="berschrift1"/>
      </w:pPr>
      <w:bookmarkStart w:id="7" w:name="_Toc217443852"/>
      <w:bookmarkStart w:id="8" w:name="_Toc217444024"/>
      <w:r>
        <w:t xml:space="preserve">Who </w:t>
      </w:r>
      <w:r w:rsidR="00780693">
        <w:t xml:space="preserve">Is </w:t>
      </w:r>
      <w:r>
        <w:t>This Book For?</w:t>
      </w:r>
      <w:bookmarkEnd w:id="7"/>
      <w:bookmarkEnd w:id="8"/>
    </w:p>
    <w:p w:rsidR="001B41F6" w:rsidRDefault="001B41F6" w:rsidP="00D20ABF">
      <w:pPr>
        <w:pStyle w:val="BodyTextFirst"/>
      </w:pPr>
      <w:r>
        <w:t xml:space="preserve">This book is intended for advanced web developers interested in learning </w:t>
      </w:r>
      <w:r w:rsidR="00780693">
        <w:t xml:space="preserve">about </w:t>
      </w:r>
      <w:r>
        <w:t>the internal</w:t>
      </w:r>
      <w:r w:rsidR="00780693">
        <w:t xml:space="preserve"> workings</w:t>
      </w:r>
      <w:r>
        <w:t xml:space="preserve"> of ASP.NET. I assume that you </w:t>
      </w:r>
      <w:r w:rsidR="00780693">
        <w:t xml:space="preserve">already </w:t>
      </w:r>
      <w:r>
        <w:t xml:space="preserve">have </w:t>
      </w:r>
      <w:r w:rsidR="00780693">
        <w:t xml:space="preserve">some </w:t>
      </w:r>
      <w:r>
        <w:t>experience writing small web applications</w:t>
      </w:r>
      <w:r w:rsidR="00780693">
        <w:t xml:space="preserve">, that you’ve actively created some web projects and </w:t>
      </w:r>
      <w:r w:rsidR="0051596A">
        <w:t xml:space="preserve">you </w:t>
      </w:r>
      <w:r>
        <w:t xml:space="preserve">want to </w:t>
      </w:r>
      <w:r w:rsidR="00780693">
        <w:t>take your skills a step further</w:t>
      </w:r>
      <w:r>
        <w:t xml:space="preserve">. What if your next customer </w:t>
      </w:r>
      <w:r w:rsidR="00780693">
        <w:t xml:space="preserve">wishes </w:t>
      </w:r>
      <w:r>
        <w:t xml:space="preserve">to run a </w:t>
      </w:r>
      <w:r w:rsidR="00780693">
        <w:t xml:space="preserve">large </w:t>
      </w:r>
      <w:r>
        <w:t xml:space="preserve">server cluster, a site with thousands of pages, complex navigation, and heavy database access? ASP.NET </w:t>
      </w:r>
      <w:r w:rsidR="00780693">
        <w:t>can</w:t>
      </w:r>
      <w:r>
        <w:t xml:space="preserve"> handle this</w:t>
      </w:r>
      <w:r w:rsidR="00780693">
        <w:t xml:space="preserve">, but its </w:t>
      </w:r>
      <w:r>
        <w:t>out-of-the-box features</w:t>
      </w:r>
      <w:r w:rsidR="00D20ABF">
        <w:t xml:space="preserve"> </w:t>
      </w:r>
      <w:r w:rsidR="00780693">
        <w:t>won’t be adequate</w:t>
      </w:r>
      <w:r>
        <w:t xml:space="preserve">. This book covers </w:t>
      </w:r>
      <w:r w:rsidR="00780693">
        <w:t xml:space="preserve">situations such as these </w:t>
      </w:r>
      <w:r>
        <w:t xml:space="preserve">in detail and shows you </w:t>
      </w:r>
      <w:r w:rsidR="00780693">
        <w:t>what to do</w:t>
      </w:r>
      <w:r>
        <w:t xml:space="preserve"> when ASP.NET </w:t>
      </w:r>
      <w:r w:rsidR="00780693">
        <w:t>reaches its limits</w:t>
      </w:r>
      <w:r>
        <w:t xml:space="preserve">. </w:t>
      </w:r>
      <w:r w:rsidR="00780693">
        <w:t>You’ll l</w:t>
      </w:r>
      <w:r>
        <w:t xml:space="preserve">earn how </w:t>
      </w:r>
      <w:r w:rsidR="00780693">
        <w:t>to</w:t>
      </w:r>
      <w:r>
        <w:t xml:space="preserve"> extend, customize, and enhance </w:t>
      </w:r>
      <w:r w:rsidR="00C36B7A">
        <w:t xml:space="preserve">this </w:t>
      </w:r>
      <w:r>
        <w:t xml:space="preserve">platform to get what you want. </w:t>
      </w:r>
      <w:r w:rsidR="00C36B7A">
        <w:t>“</w:t>
      </w:r>
      <w:r>
        <w:t>No more compromise</w:t>
      </w:r>
      <w:r w:rsidR="00C36B7A">
        <w:t>” is my motto</w:t>
      </w:r>
      <w:r>
        <w:t>.</w:t>
      </w:r>
    </w:p>
    <w:p w:rsidR="001B41F6" w:rsidRDefault="00C36B7A" w:rsidP="00D20ABF">
      <w:pPr>
        <w:pStyle w:val="BodyTextCont"/>
      </w:pPr>
      <w:r>
        <w:t xml:space="preserve">Throughout my </w:t>
      </w:r>
      <w:r w:rsidR="001B41F6">
        <w:t>years of</w:t>
      </w:r>
      <w:r>
        <w:t xml:space="preserve"> experience</w:t>
      </w:r>
      <w:r w:rsidR="001B41F6">
        <w:t xml:space="preserve"> programming ASP.NET</w:t>
      </w:r>
      <w:r>
        <w:t>, I’ve noticed</w:t>
      </w:r>
      <w:r w:rsidR="001B41F6">
        <w:t xml:space="preserve"> that developers often complain about </w:t>
      </w:r>
      <w:r>
        <w:t xml:space="preserve">incorrect </w:t>
      </w:r>
      <w:r w:rsidR="001B41F6">
        <w:t>behavior, supposed bugs, incomplete implementations, or mis</w:t>
      </w:r>
      <w:r w:rsidR="00D20ABF">
        <w:t xml:space="preserve">sing features. </w:t>
      </w:r>
      <w:commentRangeStart w:id="9"/>
      <w:r w:rsidR="00D20ABF">
        <w:t>In most of these</w:t>
      </w:r>
      <w:r w:rsidR="001B41F6">
        <w:t xml:space="preserve"> situations I don’t agree</w:t>
      </w:r>
      <w:commentRangeEnd w:id="9"/>
      <w:r>
        <w:rPr>
          <w:rStyle w:val="Kommentarzeichen"/>
        </w:rPr>
        <w:commentReference w:id="9"/>
      </w:r>
      <w:r w:rsidR="000776B6">
        <w:t xml:space="preserve"> that ASP.NET is deficient or faulty</w:t>
      </w:r>
      <w:r w:rsidR="001B41F6">
        <w:t xml:space="preserve">. </w:t>
      </w:r>
      <w:r>
        <w:t>I’ll</w:t>
      </w:r>
      <w:r w:rsidR="001B41F6">
        <w:t xml:space="preserve"> </w:t>
      </w:r>
      <w:r w:rsidR="00D20ABF">
        <w:t>demonstrate</w:t>
      </w:r>
      <w:r w:rsidR="001B41F6">
        <w:t xml:space="preserve"> that </w:t>
      </w:r>
      <w:r>
        <w:t xml:space="preserve">the key to success with ASP.NET is </w:t>
      </w:r>
      <w:r w:rsidR="001B41F6">
        <w:t xml:space="preserve">a deep understanding of </w:t>
      </w:r>
      <w:r>
        <w:t>the platform that goes beyond the basics</w:t>
      </w:r>
      <w:r w:rsidR="001B41F6">
        <w:t>. ASP.NET</w:t>
      </w:r>
      <w:r>
        <w:t xml:space="preserve"> is not perfect—it has</w:t>
      </w:r>
      <w:r w:rsidR="001B41F6">
        <w:t xml:space="preserve"> its rough edges</w:t>
      </w:r>
      <w:r>
        <w:t xml:space="preserve">, like any other piece of </w:t>
      </w:r>
      <w:r w:rsidR="001B41F6">
        <w:t xml:space="preserve">software. </w:t>
      </w:r>
      <w:r>
        <w:t xml:space="preserve">However, </w:t>
      </w:r>
      <w:commentRangeStart w:id="10"/>
      <w:r>
        <w:t>V</w:t>
      </w:r>
      <w:r w:rsidR="001B41F6">
        <w:t>ersion 4</w:t>
      </w:r>
      <w:r>
        <w:t xml:space="preserve"> </w:t>
      </w:r>
      <w:commentRangeEnd w:id="10"/>
      <w:r w:rsidR="00A606A5">
        <w:rPr>
          <w:rStyle w:val="Kommentarzeichen"/>
        </w:rPr>
        <w:commentReference w:id="10"/>
      </w:r>
      <w:r>
        <w:t xml:space="preserve">is top-of-the-line, providing almost everything you need in order to get your </w:t>
      </w:r>
      <w:r w:rsidR="001B41F6">
        <w:t xml:space="preserve">professional projects </w:t>
      </w:r>
      <w:r>
        <w:t>functioning</w:t>
      </w:r>
      <w:r w:rsidR="001B41F6">
        <w:t xml:space="preserve"> well. </w:t>
      </w:r>
      <w:r>
        <w:t>Really,</w:t>
      </w:r>
      <w:r w:rsidR="001B41F6">
        <w:t xml:space="preserve"> really well. This is what I</w:t>
      </w:r>
      <w:r>
        <w:t>’d like to tell you: l</w:t>
      </w:r>
      <w:r w:rsidR="001B41F6">
        <w:t>earn, explore, understand</w:t>
      </w:r>
      <w:r>
        <w:t>,</w:t>
      </w:r>
      <w:r w:rsidR="001B41F6">
        <w:t xml:space="preserve"> and you will be </w:t>
      </w:r>
      <w:r w:rsidR="001B41F6" w:rsidRPr="00C56D20">
        <w:rPr>
          <w:i/>
        </w:rPr>
        <w:t>the</w:t>
      </w:r>
      <w:r w:rsidR="001B41F6">
        <w:t xml:space="preserve"> professional developer you </w:t>
      </w:r>
      <w:r>
        <w:t xml:space="preserve">want </w:t>
      </w:r>
      <w:r w:rsidR="001B41F6">
        <w:t xml:space="preserve">to be. </w:t>
      </w:r>
    </w:p>
    <w:p w:rsidR="001B41F6" w:rsidRDefault="001B41F6" w:rsidP="00D20ABF">
      <w:pPr>
        <w:pStyle w:val="BodyTextCont"/>
      </w:pPr>
      <w:r>
        <w:t xml:space="preserve">I </w:t>
      </w:r>
      <w:r w:rsidR="00C36B7A">
        <w:t xml:space="preserve">also </w:t>
      </w:r>
      <w:r>
        <w:t xml:space="preserve">assume that you already have some basic knowledge </w:t>
      </w:r>
      <w:r w:rsidR="00C36B7A">
        <w:t xml:space="preserve">of </w:t>
      </w:r>
      <w:r w:rsidR="0051596A">
        <w:t xml:space="preserve">skills and technologies </w:t>
      </w:r>
      <w:r w:rsidR="00C36B7A">
        <w:t xml:space="preserve">often </w:t>
      </w:r>
      <w:r>
        <w:t>required as a web developer:</w:t>
      </w:r>
    </w:p>
    <w:p w:rsidR="001B41F6" w:rsidRDefault="00D20ABF" w:rsidP="00D20ABF">
      <w:pPr>
        <w:pStyle w:val="BulletFirst"/>
      </w:pPr>
      <w:r>
        <w:tab/>
        <w:t>*</w:t>
      </w:r>
      <w:r>
        <w:tab/>
      </w:r>
      <w:r w:rsidR="001B41F6">
        <w:t>HTML, CSS, and JavaScript</w:t>
      </w:r>
    </w:p>
    <w:p w:rsidR="001B41F6" w:rsidRDefault="00D20ABF" w:rsidP="00D20ABF">
      <w:pPr>
        <w:pStyle w:val="Bullet"/>
      </w:pPr>
      <w:r>
        <w:tab/>
        <w:t>*</w:t>
      </w:r>
      <w:r>
        <w:tab/>
      </w:r>
      <w:r w:rsidR="001B41F6">
        <w:t xml:space="preserve">Visual Studio basics, </w:t>
      </w:r>
      <w:r w:rsidR="00C36B7A">
        <w:t xml:space="preserve">such as </w:t>
      </w:r>
      <w:r w:rsidR="001B41F6">
        <w:t>creating a project, running, and debugging it</w:t>
      </w:r>
    </w:p>
    <w:p w:rsidR="001B41F6" w:rsidRDefault="00D20ABF" w:rsidP="00D20ABF">
      <w:pPr>
        <w:pStyle w:val="Bullet"/>
      </w:pPr>
      <w:r>
        <w:tab/>
        <w:t>*</w:t>
      </w:r>
      <w:r>
        <w:tab/>
      </w:r>
      <w:r w:rsidR="001B41F6">
        <w:t xml:space="preserve">ASP.NET basics, </w:t>
      </w:r>
      <w:r w:rsidR="00C36B7A">
        <w:t xml:space="preserve">such as </w:t>
      </w:r>
      <w:r w:rsidR="001B41F6">
        <w:t>putting a control onto the page, customiz</w:t>
      </w:r>
      <w:r w:rsidR="00C36B7A">
        <w:t>ing</w:t>
      </w:r>
      <w:r w:rsidR="001B41F6">
        <w:t xml:space="preserve"> it, creat</w:t>
      </w:r>
      <w:r w:rsidR="00C36B7A">
        <w:t>ing</w:t>
      </w:r>
      <w:r w:rsidR="001B41F6">
        <w:t xml:space="preserve"> a user or custom control</w:t>
      </w:r>
      <w:r w:rsidR="00C36B7A">
        <w:t>,</w:t>
      </w:r>
      <w:r w:rsidR="001B41F6">
        <w:t xml:space="preserve"> and so on</w:t>
      </w:r>
    </w:p>
    <w:p w:rsidR="001B41F6" w:rsidRDefault="00D20ABF" w:rsidP="00D20ABF">
      <w:pPr>
        <w:pStyle w:val="Bullet"/>
      </w:pPr>
      <w:r>
        <w:lastRenderedPageBreak/>
        <w:tab/>
        <w:t>*</w:t>
      </w:r>
      <w:r>
        <w:tab/>
      </w:r>
      <w:r w:rsidR="00C36B7A">
        <w:t>B</w:t>
      </w:r>
      <w:r w:rsidR="001B41F6">
        <w:t>asic knowledge</w:t>
      </w:r>
      <w:r w:rsidR="00C36B7A">
        <w:t xml:space="preserve"> of</w:t>
      </w:r>
      <w:r w:rsidR="001B41F6">
        <w:t xml:space="preserve"> how to </w:t>
      </w:r>
      <w:r w:rsidR="00C36B7A">
        <w:t>obtain</w:t>
      </w:r>
      <w:r w:rsidR="001B41F6">
        <w:t xml:space="preserve"> database access, </w:t>
      </w:r>
      <w:r w:rsidR="00C36B7A">
        <w:t xml:space="preserve">as well as </w:t>
      </w:r>
      <w:r w:rsidR="001B41F6">
        <w:t>using LINQ to query it and write data back</w:t>
      </w:r>
    </w:p>
    <w:p w:rsidR="001B41F6" w:rsidRDefault="00D20ABF" w:rsidP="00D20ABF">
      <w:pPr>
        <w:pStyle w:val="BulletLast"/>
      </w:pPr>
      <w:r>
        <w:tab/>
        <w:t>*</w:t>
      </w:r>
      <w:r>
        <w:tab/>
      </w:r>
      <w:r w:rsidR="001B41F6">
        <w:t xml:space="preserve">Using XML as either </w:t>
      </w:r>
      <w:r w:rsidR="00C36B7A">
        <w:t xml:space="preserve">a </w:t>
      </w:r>
      <w:r w:rsidR="001B41F6">
        <w:t>data source or storage</w:t>
      </w:r>
    </w:p>
    <w:p w:rsidR="001B41F6" w:rsidRPr="00C56D20" w:rsidRDefault="001B41F6" w:rsidP="00D20ABF">
      <w:pPr>
        <w:pStyle w:val="BodyTextCont"/>
      </w:pPr>
      <w:r>
        <w:t xml:space="preserve">There is no information specific to </w:t>
      </w:r>
      <w:r w:rsidR="00C36B7A">
        <w:t xml:space="preserve">the </w:t>
      </w:r>
      <w:r>
        <w:t xml:space="preserve">topics in this book, </w:t>
      </w:r>
      <w:r w:rsidR="00C36B7A">
        <w:t>but</w:t>
      </w:r>
      <w:r>
        <w:t xml:space="preserve"> I use all of these techniques with the example code.</w:t>
      </w:r>
    </w:p>
    <w:p w:rsidR="001B41F6" w:rsidRDefault="00FB6EC6" w:rsidP="00D13052">
      <w:pPr>
        <w:pStyle w:val="berschrift1"/>
      </w:pPr>
      <w:r>
        <w:t>Prerequisites</w:t>
      </w:r>
    </w:p>
    <w:p w:rsidR="001B41F6" w:rsidRDefault="001B41F6" w:rsidP="00702775">
      <w:pPr>
        <w:pStyle w:val="BodyTextFirst"/>
      </w:pPr>
      <w:r>
        <w:t xml:space="preserve">This book is based on ASP.NET </w:t>
      </w:r>
      <w:r w:rsidR="00702775">
        <w:t>3</w:t>
      </w:r>
      <w:r>
        <w:t>.</w:t>
      </w:r>
      <w:r w:rsidR="00702775">
        <w:t>5</w:t>
      </w:r>
      <w:r>
        <w:t>. As a basic platform</w:t>
      </w:r>
      <w:r w:rsidR="00C36B7A">
        <w:t>,</w:t>
      </w:r>
      <w:r>
        <w:t xml:space="preserve"> I </w:t>
      </w:r>
      <w:r w:rsidR="00C36B7A">
        <w:t>use</w:t>
      </w:r>
      <w:r>
        <w:t xml:space="preserve"> Visual Studio </w:t>
      </w:r>
      <w:r w:rsidR="00702775">
        <w:t>2008</w:t>
      </w:r>
      <w:r>
        <w:t xml:space="preserve">, running on Windows Server 2008 with IIS7. When a client </w:t>
      </w:r>
      <w:r w:rsidR="00C36B7A">
        <w:t>is</w:t>
      </w:r>
      <w:r>
        <w:t xml:space="preserve"> involved</w:t>
      </w:r>
      <w:r w:rsidR="00C36B7A">
        <w:t>,</w:t>
      </w:r>
      <w:r>
        <w:t xml:space="preserve"> I use Windows Vista</w:t>
      </w:r>
      <w:r w:rsidR="00702775">
        <w:t xml:space="preserve"> SP1</w:t>
      </w:r>
      <w:r>
        <w:t xml:space="preserve">. A similar platform is helpful </w:t>
      </w:r>
      <w:r w:rsidR="00C36B7A">
        <w:t xml:space="preserve">for </w:t>
      </w:r>
      <w:r>
        <w:t>get</w:t>
      </w:r>
      <w:r w:rsidR="00C36B7A">
        <w:t>ting</w:t>
      </w:r>
      <w:r>
        <w:t xml:space="preserve"> samples running. Because the last radical change in IIS </w:t>
      </w:r>
      <w:r w:rsidR="00702775">
        <w:t>took</w:t>
      </w:r>
      <w:r>
        <w:t xml:space="preserve"> place </w:t>
      </w:r>
      <w:r w:rsidR="00C36B7A">
        <w:t xml:space="preserve">between </w:t>
      </w:r>
      <w:r>
        <w:t xml:space="preserve">IIS5 </w:t>
      </w:r>
      <w:r w:rsidR="00C36B7A">
        <w:t>and</w:t>
      </w:r>
      <w:r>
        <w:t xml:space="preserve"> IIS6</w:t>
      </w:r>
      <w:r w:rsidR="00C36B7A">
        <w:t>,</w:t>
      </w:r>
      <w:r>
        <w:t xml:space="preserve"> </w:t>
      </w:r>
      <w:r w:rsidR="00C36B7A">
        <w:t>it’s not possible to</w:t>
      </w:r>
      <w:r>
        <w:t xml:space="preserve"> transform anything to IIS5 level. However, </w:t>
      </w:r>
      <w:r w:rsidR="00C36B7A">
        <w:t xml:space="preserve">much of the </w:t>
      </w:r>
      <w:r>
        <w:t xml:space="preserve">information </w:t>
      </w:r>
      <w:r w:rsidR="0051596A">
        <w:t xml:space="preserve">pertaining </w:t>
      </w:r>
      <w:r>
        <w:t xml:space="preserve">to IIS7 </w:t>
      </w:r>
      <w:r w:rsidR="00C36B7A">
        <w:t xml:space="preserve">may </w:t>
      </w:r>
      <w:r>
        <w:t>also be true for IIS6</w:t>
      </w:r>
      <w:r w:rsidR="00C36B7A">
        <w:t>—</w:t>
      </w:r>
      <w:r>
        <w:t xml:space="preserve">a bit </w:t>
      </w:r>
      <w:r w:rsidR="00C36B7A">
        <w:t xml:space="preserve">of </w:t>
      </w:r>
      <w:r>
        <w:t>backward compatibility</w:t>
      </w:r>
      <w:r w:rsidR="00C36B7A">
        <w:t>!</w:t>
      </w:r>
      <w:r>
        <w:t xml:space="preserve"> Nevertheless</w:t>
      </w:r>
      <w:r w:rsidR="00C36B7A">
        <w:t>,</w:t>
      </w:r>
      <w:r>
        <w:t xml:space="preserve"> I’d encourage you to look </w:t>
      </w:r>
      <w:r w:rsidR="00C36B7A">
        <w:t xml:space="preserve">to the future </w:t>
      </w:r>
      <w:r>
        <w:t xml:space="preserve">and work with the </w:t>
      </w:r>
      <w:r w:rsidR="00C36B7A">
        <w:t xml:space="preserve">most current </w:t>
      </w:r>
      <w:r>
        <w:t xml:space="preserve">tools and platforms you can </w:t>
      </w:r>
      <w:r w:rsidR="00C36B7A">
        <w:t>obtain</w:t>
      </w:r>
      <w:r>
        <w:t>.</w:t>
      </w:r>
    </w:p>
    <w:p w:rsidR="001B41F6" w:rsidRDefault="001B41F6" w:rsidP="00D13052">
      <w:pPr>
        <w:pStyle w:val="berschrift1"/>
      </w:pPr>
      <w:bookmarkStart w:id="11" w:name="_Toc217443854"/>
      <w:bookmarkStart w:id="12" w:name="_Toc217444026"/>
      <w:r>
        <w:t>How This Book Is Organized</w:t>
      </w:r>
      <w:bookmarkEnd w:id="11"/>
      <w:bookmarkEnd w:id="12"/>
    </w:p>
    <w:p w:rsidR="001B41F6" w:rsidRDefault="001B41F6" w:rsidP="00702775">
      <w:pPr>
        <w:pStyle w:val="BodyTextFirst"/>
      </w:pPr>
      <w:r>
        <w:t xml:space="preserve">There are many ways </w:t>
      </w:r>
      <w:r w:rsidR="00C36B7A">
        <w:t xml:space="preserve">of </w:t>
      </w:r>
      <w:r>
        <w:t>structur</w:t>
      </w:r>
      <w:r w:rsidR="00C36B7A">
        <w:t>ing</w:t>
      </w:r>
      <w:r>
        <w:t xml:space="preserve"> a book. </w:t>
      </w:r>
      <w:r w:rsidR="00C36B7A">
        <w:t>From m</w:t>
      </w:r>
      <w:r>
        <w:t xml:space="preserve">y </w:t>
      </w:r>
      <w:r w:rsidR="00C36B7A">
        <w:t xml:space="preserve">long-term </w:t>
      </w:r>
      <w:r>
        <w:t>experience in writing and publishing books</w:t>
      </w:r>
      <w:r w:rsidR="00C36B7A">
        <w:t xml:space="preserve">, I know that </w:t>
      </w:r>
      <w:r>
        <w:t>people read books very different</w:t>
      </w:r>
      <w:r w:rsidR="00C36B7A">
        <w:t>ly</w:t>
      </w:r>
      <w:r>
        <w:t>. Some read from beginning to end</w:t>
      </w:r>
      <w:r w:rsidR="00C36B7A">
        <w:t>,</w:t>
      </w:r>
      <w:r>
        <w:t xml:space="preserve"> just like a novel, </w:t>
      </w:r>
      <w:r w:rsidR="00C36B7A">
        <w:t xml:space="preserve">while </w:t>
      </w:r>
      <w:r>
        <w:t xml:space="preserve">others start where </w:t>
      </w:r>
      <w:r w:rsidR="00C36B7A">
        <w:t xml:space="preserve">they find an </w:t>
      </w:r>
      <w:r>
        <w:t xml:space="preserve">interesting topic. </w:t>
      </w:r>
      <w:r w:rsidR="00C36B7A">
        <w:t>T</w:t>
      </w:r>
      <w:r>
        <w:t xml:space="preserve">here is no book that </w:t>
      </w:r>
      <w:r w:rsidR="00C36B7A">
        <w:t xml:space="preserve">can cover </w:t>
      </w:r>
      <w:r>
        <w:t>all read</w:t>
      </w:r>
      <w:r w:rsidR="00C36B7A">
        <w:t>ing</w:t>
      </w:r>
      <w:r>
        <w:t xml:space="preserve"> styles</w:t>
      </w:r>
      <w:r w:rsidR="00C36B7A">
        <w:t>!</w:t>
      </w:r>
      <w:r>
        <w:t xml:space="preserve"> </w:t>
      </w:r>
      <w:r w:rsidR="000045C6">
        <w:t>However, t</w:t>
      </w:r>
      <w:r>
        <w:t>his book follows the same successful strategy I’ve used many times before. I start with the basics</w:t>
      </w:r>
      <w:r w:rsidR="000045C6">
        <w:t>:</w:t>
      </w:r>
      <w:r>
        <w:t xml:space="preserve"> low level </w:t>
      </w:r>
      <w:r w:rsidR="0051596A">
        <w:t>concepts</w:t>
      </w:r>
      <w:r w:rsidR="000045C6">
        <w:t xml:space="preserve"> </w:t>
      </w:r>
      <w:r>
        <w:t xml:space="preserve">and background information necessary to </w:t>
      </w:r>
      <w:r w:rsidRPr="00B33873">
        <w:rPr>
          <w:i/>
        </w:rPr>
        <w:t>really</w:t>
      </w:r>
      <w:r>
        <w:t xml:space="preserve"> understand a theme. Then I </w:t>
      </w:r>
      <w:r w:rsidR="000045C6">
        <w:t xml:space="preserve">proceed </w:t>
      </w:r>
      <w:r>
        <w:t xml:space="preserve">systematically through all </w:t>
      </w:r>
      <w:r w:rsidR="000045C6">
        <w:t xml:space="preserve">sections </w:t>
      </w:r>
      <w:r>
        <w:t xml:space="preserve">in an </w:t>
      </w:r>
      <w:r w:rsidR="00DA7F2D">
        <w:t>independent</w:t>
      </w:r>
      <w:r>
        <w:t xml:space="preserve"> order. This allows</w:t>
      </w:r>
      <w:r w:rsidR="000045C6">
        <w:t xml:space="preserve"> you to</w:t>
      </w:r>
      <w:r>
        <w:t xml:space="preserve"> read from </w:t>
      </w:r>
      <w:r w:rsidR="000045C6">
        <w:t xml:space="preserve">beginning </w:t>
      </w:r>
      <w:r>
        <w:t>to end</w:t>
      </w:r>
      <w:r w:rsidR="000045C6">
        <w:t xml:space="preserve">—or to dip in to </w:t>
      </w:r>
      <w:r>
        <w:t>an interesting chapter</w:t>
      </w:r>
      <w:r w:rsidR="000045C6">
        <w:t xml:space="preserve"> and</w:t>
      </w:r>
      <w:r>
        <w:t xml:space="preserve"> skip the other</w:t>
      </w:r>
      <w:r w:rsidR="000045C6">
        <w:t>s</w:t>
      </w:r>
      <w:r>
        <w:t xml:space="preserve">. </w:t>
      </w:r>
      <w:r w:rsidR="000045C6">
        <w:t xml:space="preserve">The many references in the book, pointing to sections or pages where related parts are described in more detail, will </w:t>
      </w:r>
      <w:r>
        <w:t xml:space="preserve">help you </w:t>
      </w:r>
      <w:r w:rsidR="000045C6">
        <w:t>get the information you need</w:t>
      </w:r>
      <w:r>
        <w:t>. To help you find the right starting point</w:t>
      </w:r>
      <w:r w:rsidR="000045C6">
        <w:t>,</w:t>
      </w:r>
      <w:r>
        <w:t xml:space="preserve"> a </w:t>
      </w:r>
      <w:commentRangeStart w:id="13"/>
      <w:r>
        <w:t xml:space="preserve">brief summary of each chapter </w:t>
      </w:r>
      <w:commentRangeEnd w:id="13"/>
      <w:r w:rsidR="00B30AC4">
        <w:rPr>
          <w:rStyle w:val="Kommentarzeichen"/>
        </w:rPr>
        <w:commentReference w:id="13"/>
      </w:r>
      <w:r>
        <w:t>follows.</w:t>
      </w:r>
    </w:p>
    <w:p w:rsidR="00FB6EC6" w:rsidRDefault="00FB6EC6" w:rsidP="00FB6EC6">
      <w:pPr>
        <w:pStyle w:val="BodyTextCont"/>
      </w:pPr>
      <w:r>
        <w:t xml:space="preserve">This book is full </w:t>
      </w:r>
      <w:r w:rsidR="000045C6">
        <w:t xml:space="preserve">of </w:t>
      </w:r>
      <w:r>
        <w:t>code and examples</w:t>
      </w:r>
      <w:r w:rsidR="000045C6">
        <w:t>, which are all</w:t>
      </w:r>
      <w:r>
        <w:t xml:space="preserve"> available </w:t>
      </w:r>
      <w:r w:rsidR="000045C6">
        <w:t xml:space="preserve">for </w:t>
      </w:r>
      <w:r>
        <w:t>download from Apress. In</w:t>
      </w:r>
      <w:r w:rsidR="000045C6">
        <w:t>cluded with</w:t>
      </w:r>
      <w:r>
        <w:t xml:space="preserve"> the package are subfolders named after </w:t>
      </w:r>
      <w:r w:rsidR="000045C6">
        <w:t xml:space="preserve">each </w:t>
      </w:r>
      <w:r>
        <w:t>chapter</w:t>
      </w:r>
      <w:r w:rsidR="000045C6">
        <w:t>:</w:t>
      </w:r>
      <w:r>
        <w:t xml:space="preserve"> “chapter01”, “chapter02”, </w:t>
      </w:r>
      <w:r w:rsidR="000045C6">
        <w:t>etc</w:t>
      </w:r>
      <w:r>
        <w:t xml:space="preserve">. </w:t>
      </w:r>
      <w:r w:rsidR="000045C6">
        <w:t>T</w:t>
      </w:r>
      <w:r>
        <w:t xml:space="preserve">hese folders </w:t>
      </w:r>
      <w:r w:rsidR="000045C6">
        <w:t xml:space="preserve">contain several sample </w:t>
      </w:r>
      <w:r>
        <w:t xml:space="preserve">solutions or web sites in separate folders. </w:t>
      </w:r>
      <w:r w:rsidR="000045C6">
        <w:t xml:space="preserve">Almost all </w:t>
      </w:r>
      <w:r>
        <w:t xml:space="preserve">examples are fully functional. </w:t>
      </w:r>
      <w:r w:rsidR="00EE5E8B">
        <w:t xml:space="preserve">Smaller code snippets that </w:t>
      </w:r>
      <w:r w:rsidR="000045C6">
        <w:t xml:space="preserve">can’t </w:t>
      </w:r>
      <w:r>
        <w:t xml:space="preserve">run </w:t>
      </w:r>
      <w:r w:rsidR="000045C6">
        <w:t>on their own</w:t>
      </w:r>
      <w:r>
        <w:t xml:space="preserve"> aren</w:t>
      </w:r>
      <w:r w:rsidR="000045C6">
        <w:t>’</w:t>
      </w:r>
      <w:r>
        <w:t>t in</w:t>
      </w:r>
      <w:r w:rsidR="000045C6">
        <w:t xml:space="preserve">cluded, </w:t>
      </w:r>
      <w:r>
        <w:t>to avoid confusion.</w:t>
      </w:r>
    </w:p>
    <w:p w:rsidR="00FB6EC6" w:rsidRDefault="00FB6EC6" w:rsidP="00D13052">
      <w:pPr>
        <w:pStyle w:val="berschrift1"/>
      </w:pPr>
      <w:r>
        <w:t>Acknowledgements</w:t>
      </w:r>
    </w:p>
    <w:p w:rsidR="008509D4" w:rsidRDefault="00FB6EC6" w:rsidP="008509D4">
      <w:pPr>
        <w:pStyle w:val="BodyTextFirst"/>
      </w:pPr>
      <w:r>
        <w:t xml:space="preserve">I’d like to mention </w:t>
      </w:r>
      <w:r w:rsidR="000045C6">
        <w:t xml:space="preserve">the </w:t>
      </w:r>
      <w:r>
        <w:t xml:space="preserve">people </w:t>
      </w:r>
      <w:r w:rsidR="000045C6">
        <w:t xml:space="preserve">who </w:t>
      </w:r>
      <w:r>
        <w:t>help</w:t>
      </w:r>
      <w:r w:rsidR="000045C6">
        <w:t>ed</w:t>
      </w:r>
      <w:r>
        <w:t xml:space="preserve"> me create this book and make it what it is. First</w:t>
      </w:r>
      <w:r w:rsidR="000045C6">
        <w:t>ly,</w:t>
      </w:r>
      <w:r>
        <w:t xml:space="preserve"> I’d like to thank David White and his daughter </w:t>
      </w:r>
      <w:r w:rsidR="000045C6">
        <w:t xml:space="preserve">Rebekah </w:t>
      </w:r>
      <w:r>
        <w:t xml:space="preserve">for their amazing work smoothing my style and </w:t>
      </w:r>
      <w:r w:rsidR="00B30AC4">
        <w:t xml:space="preserve">cajoling </w:t>
      </w:r>
      <w:r>
        <w:t>it into readable English.</w:t>
      </w:r>
      <w:r w:rsidR="008509D4">
        <w:t xml:space="preserve"> I know you had a </w:t>
      </w:r>
      <w:r w:rsidR="00B30AC4">
        <w:t>challenging task</w:t>
      </w:r>
      <w:r w:rsidR="008509D4">
        <w:t>.</w:t>
      </w:r>
      <w:r>
        <w:t xml:space="preserve"> </w:t>
      </w:r>
      <w:r w:rsidR="000045C6">
        <w:t>I can’t</w:t>
      </w:r>
      <w:r>
        <w:t xml:space="preserve"> forget the support from Jonathan Hassel for </w:t>
      </w:r>
      <w:r w:rsidR="000045C6">
        <w:t xml:space="preserve">my </w:t>
      </w:r>
      <w:r>
        <w:t>first steps into the Apress world</w:t>
      </w:r>
      <w:r w:rsidR="000045C6">
        <w:t>, as well as</w:t>
      </w:r>
      <w:r w:rsidR="00EE5E8B">
        <w:t xml:space="preserve"> </w:t>
      </w:r>
      <w:r>
        <w:t xml:space="preserve">the continuing help </w:t>
      </w:r>
      <w:r w:rsidR="00EE5E8B">
        <w:t xml:space="preserve">from Kylie Johnston. Thanks for your frequent reminders </w:t>
      </w:r>
      <w:r w:rsidR="000045C6">
        <w:t xml:space="preserve">about </w:t>
      </w:r>
      <w:r w:rsidR="00EE5E8B">
        <w:t xml:space="preserve">the deadline, </w:t>
      </w:r>
      <w:r w:rsidR="008509D4">
        <w:t>Kylie</w:t>
      </w:r>
      <w:r w:rsidR="00EE5E8B">
        <w:t xml:space="preserve">. </w:t>
      </w:r>
      <w:r w:rsidR="000045C6">
        <w:t>They really</w:t>
      </w:r>
      <w:r w:rsidR="00EE5E8B">
        <w:t xml:space="preserve"> </w:t>
      </w:r>
      <w:r w:rsidR="0051596A">
        <w:t>motivate</w:t>
      </w:r>
      <w:r w:rsidR="000045C6">
        <w:t xml:space="preserve"> lazy</w:t>
      </w:r>
      <w:r w:rsidR="008509D4">
        <w:t xml:space="preserve"> writers back to the keyboard</w:t>
      </w:r>
      <w:r w:rsidR="00EE5E8B">
        <w:t>.</w:t>
      </w:r>
      <w:r w:rsidR="008509D4">
        <w:t xml:space="preserve"> Thanks to our technical reviewer</w:t>
      </w:r>
      <w:r w:rsidR="000045C6">
        <w:t>,</w:t>
      </w:r>
      <w:r w:rsidR="008509D4">
        <w:t xml:space="preserve"> Stefan</w:t>
      </w:r>
      <w:r w:rsidR="000045C6">
        <w:t xml:space="preserve">, who </w:t>
      </w:r>
      <w:r w:rsidR="008509D4">
        <w:t xml:space="preserve">opened my mind </w:t>
      </w:r>
      <w:r w:rsidR="000045C6">
        <w:t>with his</w:t>
      </w:r>
      <w:r w:rsidR="008509D4">
        <w:t xml:space="preserve"> remarks</w:t>
      </w:r>
      <w:r w:rsidR="000045C6">
        <w:t xml:space="preserve"> and</w:t>
      </w:r>
      <w:r w:rsidR="008509D4">
        <w:t xml:space="preserve"> code style ideas, and </w:t>
      </w:r>
      <w:r w:rsidR="008509D4">
        <w:lastRenderedPageBreak/>
        <w:t>point</w:t>
      </w:r>
      <w:r w:rsidR="000045C6">
        <w:t>ed out</w:t>
      </w:r>
      <w:r w:rsidR="008509D4">
        <w:t xml:space="preserve"> </w:t>
      </w:r>
      <w:r w:rsidR="000045C6">
        <w:t xml:space="preserve">the </w:t>
      </w:r>
      <w:r w:rsidR="008509D4">
        <w:t xml:space="preserve">mistakes </w:t>
      </w:r>
      <w:r w:rsidR="000045C6">
        <w:t xml:space="preserve">that </w:t>
      </w:r>
      <w:r w:rsidR="008509D4">
        <w:t xml:space="preserve">I made in </w:t>
      </w:r>
      <w:r w:rsidR="00B30AC4">
        <w:t>haste</w:t>
      </w:r>
      <w:r w:rsidR="008509D4">
        <w:t xml:space="preserve">. </w:t>
      </w:r>
      <w:r w:rsidR="000045C6">
        <w:t xml:space="preserve">His </w:t>
      </w:r>
      <w:r w:rsidR="008509D4">
        <w:t>work greatly improved the quality of this book.</w:t>
      </w:r>
    </w:p>
    <w:p w:rsidR="006075DE" w:rsidRPr="001B41F6" w:rsidRDefault="00EE5E8B" w:rsidP="00FA6ACE">
      <w:pPr>
        <w:pStyle w:val="BodyTextFirst"/>
      </w:pPr>
      <w:r>
        <w:t>Last</w:t>
      </w:r>
      <w:r w:rsidR="000045C6">
        <w:t>ly,</w:t>
      </w:r>
      <w:r>
        <w:t xml:space="preserve"> but not least</w:t>
      </w:r>
      <w:r w:rsidR="000045C6">
        <w:t>,</w:t>
      </w:r>
      <w:r>
        <w:t xml:space="preserve"> I’d like to thank my family and friends for understanding when I </w:t>
      </w:r>
      <w:r w:rsidR="000045C6">
        <w:t xml:space="preserve">went </w:t>
      </w:r>
      <w:r>
        <w:t xml:space="preserve">back to the computer </w:t>
      </w:r>
      <w:r w:rsidR="000045C6">
        <w:t xml:space="preserve">to </w:t>
      </w:r>
      <w:r>
        <w:t>continue writing or fighting with Visual Studio</w:t>
      </w:r>
      <w:r w:rsidR="000045C6">
        <w:t>,</w:t>
      </w:r>
      <w:r>
        <w:t xml:space="preserve"> while </w:t>
      </w:r>
      <w:r w:rsidR="000045C6">
        <w:t>they sat</w:t>
      </w:r>
      <w:r>
        <w:t xml:space="preserve"> on the terrace for</w:t>
      </w:r>
      <w:r w:rsidR="000045C6">
        <w:t xml:space="preserve"> a</w:t>
      </w:r>
      <w:r>
        <w:t xml:space="preserve"> barbeque. </w:t>
      </w:r>
      <w:r w:rsidR="000045C6">
        <w:t>Believe me, i</w:t>
      </w:r>
      <w:r>
        <w:t xml:space="preserve">t was much harder for me than for you. </w:t>
      </w:r>
      <w:bookmarkStart w:id="14" w:name="_GoBack"/>
      <w:bookmarkEnd w:id="14"/>
    </w:p>
    <w:sectPr w:rsidR="006075DE" w:rsidRPr="001B41F6" w:rsidSect="00D57BA1">
      <w:headerReference w:type="even" r:id="rId11"/>
      <w:type w:val="continuous"/>
      <w:pgSz w:w="12240" w:h="15840"/>
      <w:pgMar w:top="180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 Rebekah White" w:date="2009-05-26T21:20:00Z" w:initials="RCW">
    <w:p w:rsidR="00AE3EE8" w:rsidRDefault="00AE3EE8">
      <w:pPr>
        <w:pStyle w:val="Kommentartext"/>
      </w:pPr>
      <w:r>
        <w:rPr>
          <w:rStyle w:val="Kommentarzeichen"/>
        </w:rPr>
        <w:annotationRef/>
      </w:r>
      <w:r w:rsidR="00026769">
        <w:t>'Manuals'? 'Texts'? What kind of books?</w:t>
      </w:r>
    </w:p>
  </w:comment>
  <w:comment w:id="4" w:author="David White" w:date="2009-05-26T23:59:00Z" w:initials="DMW">
    <w:p w:rsidR="00211B8A" w:rsidRDefault="00211B8A">
      <w:pPr>
        <w:pStyle w:val="Kommentartext"/>
      </w:pPr>
      <w:r>
        <w:rPr>
          <w:rStyle w:val="Kommentarzeichen"/>
        </w:rPr>
        <w:annotationRef/>
      </w:r>
      <w:r>
        <w:t>Not sure why this sentence is here (or what it means). It seems suddenly negative. Can it be deleted?</w:t>
      </w:r>
    </w:p>
  </w:comment>
  <w:comment w:id="9" w:author=" Rebekah White" w:date="2009-05-26T21:20:00Z" w:initials="RCW">
    <w:p w:rsidR="00C36B7A" w:rsidRDefault="00C36B7A">
      <w:pPr>
        <w:pStyle w:val="Kommentartext"/>
      </w:pPr>
      <w:r>
        <w:rPr>
          <w:rStyle w:val="Kommentarzeichen"/>
        </w:rPr>
        <w:annotationRef/>
      </w:r>
      <w:r w:rsidR="00026769">
        <w:t>I'm not sure what you're not agreeing with?</w:t>
      </w:r>
    </w:p>
  </w:comment>
  <w:comment w:id="10" w:author="David White" w:date="2009-05-26T23:30:00Z" w:initials="DMW">
    <w:p w:rsidR="00A606A5" w:rsidRDefault="00A606A5">
      <w:pPr>
        <w:pStyle w:val="Kommentartext"/>
      </w:pPr>
      <w:r>
        <w:rPr>
          <w:rStyle w:val="Kommentarzeichen"/>
        </w:rPr>
        <w:annotationRef/>
      </w:r>
      <w:r>
        <w:t>I thought you mostly covered v3.5?</w:t>
      </w:r>
    </w:p>
  </w:comment>
  <w:comment w:id="13" w:author="David White" w:date="2009-05-26T23:43:00Z" w:initials="DMW">
    <w:p w:rsidR="00B30AC4" w:rsidRDefault="00B30AC4">
      <w:pPr>
        <w:pStyle w:val="Kommentartext"/>
      </w:pPr>
      <w:r>
        <w:rPr>
          <w:rStyle w:val="Kommentarzeichen"/>
        </w:rPr>
        <w:annotationRef/>
      </w:r>
      <w:r>
        <w:t>I don’t see any chapter summaries. Is it missing? To be added?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 wne:kcmSecondary="0043">
      <wne:acd wne:acdName="acd1"/>
    </wne:keymap>
    <wne:keymap wne:kcmPrimary="0442" wne:kcmSecondary="0046">
      <wne:acd wne:acdName="acd0"/>
    </wne:keymap>
    <wne:keymap wne:kcmPrimary="044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CAG8AZAB5ACAAVABlAHgAdAAgAEYAaQByAHMAdAA=" wne:acdName="acd0" wne:fciIndexBasedOn="0065"/>
    <wne:acd wne:argValue="AgBCAG8AZAB5ACAAVABlAHgAdAAgAEMAbwBuAHQA" wne:acdName="acd1" wne:fciIndexBasedOn="0065"/>
    <wne:acd wne:argValue="AgBDAG8AZABlACAASQBuAGwAaQBuAGUA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712" w:rsidRDefault="00972712">
      <w:r>
        <w:separator/>
      </w:r>
    </w:p>
  </w:endnote>
  <w:endnote w:type="continuationSeparator" w:id="0">
    <w:p w:rsidR="00972712" w:rsidRDefault="0097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eSansMonoConNormal">
    <w:altName w:val="Times New Roman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ettrGoth12 BT">
    <w:altName w:val="Consolas"/>
    <w:charset w:val="00"/>
    <w:family w:val="modern"/>
    <w:pitch w:val="fixed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712" w:rsidRDefault="00972712">
      <w:r>
        <w:separator/>
      </w:r>
    </w:p>
  </w:footnote>
  <w:footnote w:type="continuationSeparator" w:id="0">
    <w:p w:rsidR="00972712" w:rsidRDefault="009727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B64" w:rsidRDefault="00452B6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E4ED6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8EA1A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79482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2E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347D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F62B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67ECC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7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C24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11895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56F2D41"/>
    <w:multiLevelType w:val="multilevel"/>
    <w:tmpl w:val="F61075F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387A5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2CB71B69"/>
    <w:multiLevelType w:val="hybridMultilevel"/>
    <w:tmpl w:val="C1845D36"/>
    <w:lvl w:ilvl="0" w:tplc="EEFCE3A4"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4">
    <w:nsid w:val="2F923825"/>
    <w:multiLevelType w:val="multilevel"/>
    <w:tmpl w:val="91ACDF76"/>
    <w:lvl w:ilvl="0">
      <w:start w:val="1"/>
      <w:numFmt w:val="none"/>
      <w:lvlText w:val="—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5">
    <w:nsid w:val="4832769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4EA8568F"/>
    <w:multiLevelType w:val="hybridMultilevel"/>
    <w:tmpl w:val="0554CCA8"/>
    <w:lvl w:ilvl="0" w:tplc="04090007">
      <w:start w:val="1"/>
      <w:numFmt w:val="bullet"/>
      <w:lvlText w:val="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7">
    <w:nsid w:val="51306BE9"/>
    <w:multiLevelType w:val="hybridMultilevel"/>
    <w:tmpl w:val="83ACC4E2"/>
    <w:lvl w:ilvl="0" w:tplc="E8883EF4"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8">
    <w:nsid w:val="52FF51E3"/>
    <w:multiLevelType w:val="hybridMultilevel"/>
    <w:tmpl w:val="B034686E"/>
    <w:lvl w:ilvl="0" w:tplc="E318B448"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9">
    <w:nsid w:val="553A5CF5"/>
    <w:multiLevelType w:val="hybridMultilevel"/>
    <w:tmpl w:val="7C52DA90"/>
    <w:lvl w:ilvl="0" w:tplc="47AE535C"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0">
    <w:nsid w:val="63E87FA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6A312BAB"/>
    <w:multiLevelType w:val="multilevel"/>
    <w:tmpl w:val="91ACDF76"/>
    <w:lvl w:ilvl="0">
      <w:start w:val="1"/>
      <w:numFmt w:val="none"/>
      <w:lvlText w:val="—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10"/>
    <w:lvlOverride w:ilvl="0">
      <w:lvl w:ilvl="0">
        <w:start w:val="3"/>
        <w:numFmt w:val="bullet"/>
        <w:lvlText w:val="?"/>
        <w:legacy w:legacy="1" w:legacySpace="0" w:legacyIndent="958"/>
        <w:lvlJc w:val="left"/>
        <w:pPr>
          <w:ind w:left="1052" w:hanging="958"/>
        </w:pPr>
        <w:rPr>
          <w:rFonts w:ascii="CommonBullets" w:hAnsi="CommonBullets" w:cs="Times New Roman" w:hint="default"/>
          <w:sz w:val="20"/>
          <w:szCs w:val="20"/>
        </w:rPr>
      </w:lvl>
    </w:lvlOverride>
  </w:num>
  <w:num w:numId="4">
    <w:abstractNumId w:val="1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540" w:hanging="360"/>
        </w:pPr>
        <w:rPr>
          <w:rFonts w:ascii="Wingdings" w:hAnsi="Wingdings" w:cs="Times New Roman" w:hint="default"/>
          <w:sz w:val="16"/>
          <w:szCs w:val="16"/>
        </w:rPr>
      </w:lvl>
    </w:lvlOverride>
  </w:num>
  <w:num w:numId="5">
    <w:abstractNumId w:val="9"/>
  </w:num>
  <w:num w:numId="6">
    <w:abstractNumId w:val="10"/>
    <w:lvlOverride w:ilvl="0">
      <w:lvl w:ilvl="0">
        <w:start w:val="3"/>
        <w:numFmt w:val="bullet"/>
        <w:lvlText w:val="?"/>
        <w:legacy w:legacy="1" w:legacySpace="0" w:legacyIndent="958"/>
        <w:lvlJc w:val="left"/>
        <w:pPr>
          <w:ind w:left="1556" w:hanging="958"/>
        </w:pPr>
        <w:rPr>
          <w:rFonts w:ascii="CommonBullets" w:hAnsi="CommonBullets" w:cs="Times New Roman" w:hint="default"/>
          <w:sz w:val="20"/>
          <w:szCs w:val="20"/>
        </w:rPr>
      </w:lvl>
    </w:lvlOverride>
  </w:num>
  <w:num w:numId="7">
    <w:abstractNumId w:val="0"/>
  </w:num>
  <w:num w:numId="8">
    <w:abstractNumId w:val="1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540" w:hanging="360"/>
        </w:pPr>
        <w:rPr>
          <w:rFonts w:ascii="Wingdings" w:hAnsi="Wingdings" w:cs="Times New Roman" w:hint="default"/>
          <w:sz w:val="16"/>
          <w:szCs w:val="16"/>
        </w:rPr>
      </w:lvl>
    </w:lvlOverride>
  </w:num>
  <w:num w:numId="9">
    <w:abstractNumId w:val="1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540" w:hanging="360"/>
        </w:pPr>
        <w:rPr>
          <w:rFonts w:ascii="Wingdings" w:hAnsi="Wingdings" w:hint="default"/>
          <w:sz w:val="16"/>
        </w:rPr>
      </w:lvl>
    </w:lvlOverride>
  </w:num>
  <w:num w:numId="10">
    <w:abstractNumId w:val="18"/>
  </w:num>
  <w:num w:numId="11">
    <w:abstractNumId w:val="17"/>
  </w:num>
  <w:num w:numId="12">
    <w:abstractNumId w:val="19"/>
  </w:num>
  <w:num w:numId="13">
    <w:abstractNumId w:val="13"/>
  </w:num>
  <w:num w:numId="14">
    <w:abstractNumId w:val="16"/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2"/>
  </w:num>
  <w:num w:numId="18">
    <w:abstractNumId w:val="20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21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-Porto::GUID" w:val="{7b75ba01-359a-472b-abe0-eadf325fb2dc}"/>
  </w:docVars>
  <w:rsids>
    <w:rsidRoot w:val="007F16F7"/>
    <w:rsid w:val="000045C6"/>
    <w:rsid w:val="000203BE"/>
    <w:rsid w:val="00026769"/>
    <w:rsid w:val="00027E65"/>
    <w:rsid w:val="00035B97"/>
    <w:rsid w:val="00042D22"/>
    <w:rsid w:val="000454B2"/>
    <w:rsid w:val="000776B6"/>
    <w:rsid w:val="00077896"/>
    <w:rsid w:val="0008027B"/>
    <w:rsid w:val="000B2492"/>
    <w:rsid w:val="000B628D"/>
    <w:rsid w:val="000B76E8"/>
    <w:rsid w:val="000D3356"/>
    <w:rsid w:val="000E175E"/>
    <w:rsid w:val="001074EE"/>
    <w:rsid w:val="00114E27"/>
    <w:rsid w:val="00123EE6"/>
    <w:rsid w:val="00160F5B"/>
    <w:rsid w:val="00161050"/>
    <w:rsid w:val="00170641"/>
    <w:rsid w:val="001846B0"/>
    <w:rsid w:val="00185457"/>
    <w:rsid w:val="00195E72"/>
    <w:rsid w:val="001A7301"/>
    <w:rsid w:val="001B41F6"/>
    <w:rsid w:val="001B5784"/>
    <w:rsid w:val="001D1A22"/>
    <w:rsid w:val="00201485"/>
    <w:rsid w:val="00201746"/>
    <w:rsid w:val="00211B8A"/>
    <w:rsid w:val="002135EA"/>
    <w:rsid w:val="00217C33"/>
    <w:rsid w:val="00226232"/>
    <w:rsid w:val="00226D92"/>
    <w:rsid w:val="00231FD7"/>
    <w:rsid w:val="002365E0"/>
    <w:rsid w:val="002433CE"/>
    <w:rsid w:val="00243420"/>
    <w:rsid w:val="002C6CFE"/>
    <w:rsid w:val="002D503A"/>
    <w:rsid w:val="002E0099"/>
    <w:rsid w:val="002F10C8"/>
    <w:rsid w:val="002F7A44"/>
    <w:rsid w:val="00307AB7"/>
    <w:rsid w:val="003122A3"/>
    <w:rsid w:val="00323142"/>
    <w:rsid w:val="003250AD"/>
    <w:rsid w:val="00332B2E"/>
    <w:rsid w:val="00341EFC"/>
    <w:rsid w:val="003427D6"/>
    <w:rsid w:val="003549F2"/>
    <w:rsid w:val="0039328A"/>
    <w:rsid w:val="003E6582"/>
    <w:rsid w:val="003F24D7"/>
    <w:rsid w:val="003F5AA4"/>
    <w:rsid w:val="00420357"/>
    <w:rsid w:val="0042771C"/>
    <w:rsid w:val="0043449F"/>
    <w:rsid w:val="00443543"/>
    <w:rsid w:val="00452B64"/>
    <w:rsid w:val="00453B5F"/>
    <w:rsid w:val="00456134"/>
    <w:rsid w:val="0048203F"/>
    <w:rsid w:val="004873C2"/>
    <w:rsid w:val="00487445"/>
    <w:rsid w:val="004C018C"/>
    <w:rsid w:val="004D3CAE"/>
    <w:rsid w:val="004F4B98"/>
    <w:rsid w:val="005073F5"/>
    <w:rsid w:val="00513F3A"/>
    <w:rsid w:val="0051596A"/>
    <w:rsid w:val="005170F8"/>
    <w:rsid w:val="005234A0"/>
    <w:rsid w:val="00531393"/>
    <w:rsid w:val="00531689"/>
    <w:rsid w:val="0054256E"/>
    <w:rsid w:val="0055061B"/>
    <w:rsid w:val="00564BD3"/>
    <w:rsid w:val="005861B0"/>
    <w:rsid w:val="005B5CFB"/>
    <w:rsid w:val="005C674A"/>
    <w:rsid w:val="005C7A7B"/>
    <w:rsid w:val="005D67FB"/>
    <w:rsid w:val="005E0177"/>
    <w:rsid w:val="006039D1"/>
    <w:rsid w:val="006075DE"/>
    <w:rsid w:val="006204E5"/>
    <w:rsid w:val="0063004B"/>
    <w:rsid w:val="006327A9"/>
    <w:rsid w:val="00635510"/>
    <w:rsid w:val="00637661"/>
    <w:rsid w:val="00640B41"/>
    <w:rsid w:val="00641E06"/>
    <w:rsid w:val="006651B1"/>
    <w:rsid w:val="00671AE4"/>
    <w:rsid w:val="00672224"/>
    <w:rsid w:val="00683C75"/>
    <w:rsid w:val="00690363"/>
    <w:rsid w:val="006A3A6A"/>
    <w:rsid w:val="006B2421"/>
    <w:rsid w:val="006C20B4"/>
    <w:rsid w:val="006C41F2"/>
    <w:rsid w:val="006D14D3"/>
    <w:rsid w:val="006D73B8"/>
    <w:rsid w:val="006E4696"/>
    <w:rsid w:val="006E4C31"/>
    <w:rsid w:val="00702775"/>
    <w:rsid w:val="00706F5F"/>
    <w:rsid w:val="00714230"/>
    <w:rsid w:val="00722D15"/>
    <w:rsid w:val="00731B8D"/>
    <w:rsid w:val="007328A7"/>
    <w:rsid w:val="00735544"/>
    <w:rsid w:val="00753487"/>
    <w:rsid w:val="00754A29"/>
    <w:rsid w:val="0077263E"/>
    <w:rsid w:val="00772822"/>
    <w:rsid w:val="00780693"/>
    <w:rsid w:val="00791C9F"/>
    <w:rsid w:val="00792CE1"/>
    <w:rsid w:val="0079378A"/>
    <w:rsid w:val="0079444D"/>
    <w:rsid w:val="007B42BA"/>
    <w:rsid w:val="007C5F33"/>
    <w:rsid w:val="007E09EC"/>
    <w:rsid w:val="007F16F7"/>
    <w:rsid w:val="00825D41"/>
    <w:rsid w:val="00827367"/>
    <w:rsid w:val="008464D8"/>
    <w:rsid w:val="008509D4"/>
    <w:rsid w:val="0085219D"/>
    <w:rsid w:val="0087121F"/>
    <w:rsid w:val="0088116B"/>
    <w:rsid w:val="008869F9"/>
    <w:rsid w:val="0089672F"/>
    <w:rsid w:val="00896DC9"/>
    <w:rsid w:val="00897250"/>
    <w:rsid w:val="008A1E7C"/>
    <w:rsid w:val="008A4813"/>
    <w:rsid w:val="008C0D0F"/>
    <w:rsid w:val="008D136D"/>
    <w:rsid w:val="008D54B4"/>
    <w:rsid w:val="008E1A02"/>
    <w:rsid w:val="008E5AD2"/>
    <w:rsid w:val="008E73D9"/>
    <w:rsid w:val="008F2C87"/>
    <w:rsid w:val="008F5183"/>
    <w:rsid w:val="00900ABA"/>
    <w:rsid w:val="0091682D"/>
    <w:rsid w:val="00926FD3"/>
    <w:rsid w:val="00927322"/>
    <w:rsid w:val="009405B4"/>
    <w:rsid w:val="00940E5F"/>
    <w:rsid w:val="0095657A"/>
    <w:rsid w:val="009637B8"/>
    <w:rsid w:val="00972712"/>
    <w:rsid w:val="0098129B"/>
    <w:rsid w:val="0098223D"/>
    <w:rsid w:val="009A4BE2"/>
    <w:rsid w:val="009B5E4D"/>
    <w:rsid w:val="009C015D"/>
    <w:rsid w:val="009C081F"/>
    <w:rsid w:val="009D1975"/>
    <w:rsid w:val="00A122DA"/>
    <w:rsid w:val="00A20D8F"/>
    <w:rsid w:val="00A244CC"/>
    <w:rsid w:val="00A25783"/>
    <w:rsid w:val="00A26137"/>
    <w:rsid w:val="00A332AE"/>
    <w:rsid w:val="00A43EA2"/>
    <w:rsid w:val="00A606A5"/>
    <w:rsid w:val="00A8214A"/>
    <w:rsid w:val="00A95B47"/>
    <w:rsid w:val="00AB3AFF"/>
    <w:rsid w:val="00AC5261"/>
    <w:rsid w:val="00AD545A"/>
    <w:rsid w:val="00AE3EE8"/>
    <w:rsid w:val="00AE5390"/>
    <w:rsid w:val="00AE684A"/>
    <w:rsid w:val="00AF6D6C"/>
    <w:rsid w:val="00B1203F"/>
    <w:rsid w:val="00B30AC4"/>
    <w:rsid w:val="00B4461B"/>
    <w:rsid w:val="00B61132"/>
    <w:rsid w:val="00B6570A"/>
    <w:rsid w:val="00B741DB"/>
    <w:rsid w:val="00BA2C51"/>
    <w:rsid w:val="00BA4A81"/>
    <w:rsid w:val="00BA74FE"/>
    <w:rsid w:val="00BA77CB"/>
    <w:rsid w:val="00BC457D"/>
    <w:rsid w:val="00BD3211"/>
    <w:rsid w:val="00BE0E8D"/>
    <w:rsid w:val="00BE175B"/>
    <w:rsid w:val="00BE43CB"/>
    <w:rsid w:val="00BE70E4"/>
    <w:rsid w:val="00BF6A64"/>
    <w:rsid w:val="00C002E3"/>
    <w:rsid w:val="00C11122"/>
    <w:rsid w:val="00C118FA"/>
    <w:rsid w:val="00C14216"/>
    <w:rsid w:val="00C14C50"/>
    <w:rsid w:val="00C36B7A"/>
    <w:rsid w:val="00C44AED"/>
    <w:rsid w:val="00C54B70"/>
    <w:rsid w:val="00C86FB7"/>
    <w:rsid w:val="00CA278C"/>
    <w:rsid w:val="00CB238A"/>
    <w:rsid w:val="00CC0840"/>
    <w:rsid w:val="00CC0A55"/>
    <w:rsid w:val="00CD7DB6"/>
    <w:rsid w:val="00CE1953"/>
    <w:rsid w:val="00CE3ADA"/>
    <w:rsid w:val="00D03976"/>
    <w:rsid w:val="00D051AE"/>
    <w:rsid w:val="00D069AA"/>
    <w:rsid w:val="00D10CF0"/>
    <w:rsid w:val="00D11A26"/>
    <w:rsid w:val="00D13052"/>
    <w:rsid w:val="00D20ABF"/>
    <w:rsid w:val="00D22413"/>
    <w:rsid w:val="00D317B1"/>
    <w:rsid w:val="00D3515C"/>
    <w:rsid w:val="00D42370"/>
    <w:rsid w:val="00D46D62"/>
    <w:rsid w:val="00D576E7"/>
    <w:rsid w:val="00D57BA1"/>
    <w:rsid w:val="00D657CA"/>
    <w:rsid w:val="00DA0F64"/>
    <w:rsid w:val="00DA7C16"/>
    <w:rsid w:val="00DA7F2D"/>
    <w:rsid w:val="00DD504C"/>
    <w:rsid w:val="00DD7670"/>
    <w:rsid w:val="00DE306B"/>
    <w:rsid w:val="00E0749F"/>
    <w:rsid w:val="00E17B58"/>
    <w:rsid w:val="00E31035"/>
    <w:rsid w:val="00E32B51"/>
    <w:rsid w:val="00E330BE"/>
    <w:rsid w:val="00E34EE8"/>
    <w:rsid w:val="00E4225A"/>
    <w:rsid w:val="00E45CE9"/>
    <w:rsid w:val="00E57915"/>
    <w:rsid w:val="00E77831"/>
    <w:rsid w:val="00E817CF"/>
    <w:rsid w:val="00EA5CA0"/>
    <w:rsid w:val="00EC04E0"/>
    <w:rsid w:val="00ED1AE3"/>
    <w:rsid w:val="00ED66F6"/>
    <w:rsid w:val="00EE1D80"/>
    <w:rsid w:val="00EE5E8B"/>
    <w:rsid w:val="00F249B6"/>
    <w:rsid w:val="00F31E3C"/>
    <w:rsid w:val="00F3209B"/>
    <w:rsid w:val="00F45005"/>
    <w:rsid w:val="00F639C9"/>
    <w:rsid w:val="00F95512"/>
    <w:rsid w:val="00FA6ACE"/>
    <w:rsid w:val="00FB6EC6"/>
    <w:rsid w:val="00FC1B4C"/>
    <w:rsid w:val="00FD2C20"/>
    <w:rsid w:val="00FD3C9E"/>
    <w:rsid w:val="00FE0928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8223D"/>
    <w:pPr>
      <w:spacing w:after="120"/>
    </w:pPr>
    <w:rPr>
      <w:sz w:val="24"/>
      <w:lang w:val="en-US" w:eastAsia="en-US"/>
    </w:rPr>
  </w:style>
  <w:style w:type="paragraph" w:styleId="berschrift1">
    <w:name w:val="heading 1"/>
    <w:basedOn w:val="Standard"/>
    <w:next w:val="Standard"/>
    <w:qFormat/>
    <w:rsid w:val="0098223D"/>
    <w:pPr>
      <w:keepNext/>
      <w:spacing w:before="360"/>
      <w:contextualSpacing/>
      <w:outlineLvl w:val="0"/>
    </w:pPr>
    <w:rPr>
      <w:rFonts w:ascii="Arial" w:hAnsi="Arial"/>
      <w:b/>
      <w:sz w:val="36"/>
      <w:szCs w:val="36"/>
    </w:rPr>
  </w:style>
  <w:style w:type="paragraph" w:styleId="berschrift2">
    <w:name w:val="heading 2"/>
    <w:basedOn w:val="Standard"/>
    <w:next w:val="Standard"/>
    <w:link w:val="berschrift2Zchn"/>
    <w:qFormat/>
    <w:rsid w:val="0098223D"/>
    <w:pPr>
      <w:keepNext/>
      <w:spacing w:before="360"/>
      <w:contextualSpacing/>
      <w:outlineLvl w:val="1"/>
    </w:pPr>
    <w:rPr>
      <w:b/>
      <w:sz w:val="29"/>
      <w:szCs w:val="28"/>
    </w:rPr>
  </w:style>
  <w:style w:type="paragraph" w:styleId="berschrift3">
    <w:name w:val="heading 3"/>
    <w:basedOn w:val="Standard"/>
    <w:next w:val="Standard"/>
    <w:qFormat/>
    <w:rsid w:val="0098223D"/>
    <w:pPr>
      <w:keepNext/>
      <w:spacing w:before="360"/>
      <w:contextualSpacing/>
      <w:outlineLvl w:val="2"/>
    </w:pPr>
    <w:rPr>
      <w:rFonts w:ascii="Arial Narrow" w:hAnsi="Arial Narrow"/>
      <w:b/>
      <w:sz w:val="25"/>
      <w:szCs w:val="28"/>
    </w:rPr>
  </w:style>
  <w:style w:type="paragraph" w:styleId="berschrift4">
    <w:name w:val="heading 4"/>
    <w:basedOn w:val="Standard"/>
    <w:next w:val="Standard"/>
    <w:qFormat/>
    <w:rsid w:val="0098223D"/>
    <w:pPr>
      <w:keepNext/>
      <w:spacing w:before="360"/>
      <w:contextualSpacing/>
      <w:outlineLvl w:val="3"/>
    </w:pPr>
    <w:rPr>
      <w:b/>
      <w:spacing w:val="-6"/>
      <w:szCs w:val="24"/>
    </w:rPr>
  </w:style>
  <w:style w:type="paragraph" w:styleId="berschrift5">
    <w:name w:val="heading 5"/>
    <w:basedOn w:val="Standard"/>
    <w:next w:val="Standard"/>
    <w:qFormat/>
    <w:rsid w:val="0098223D"/>
    <w:pPr>
      <w:spacing w:before="240" w:after="60"/>
      <w:outlineLvl w:val="4"/>
    </w:pPr>
    <w:rPr>
      <w:rFonts w:ascii="Arial Narrow" w:hAnsi="Arial Narrow"/>
      <w:b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1B41F6"/>
    <w:pPr>
      <w:tabs>
        <w:tab w:val="num" w:pos="1152"/>
      </w:tabs>
      <w:spacing w:before="240" w:after="60"/>
      <w:ind w:left="1152" w:hanging="1152"/>
      <w:outlineLvl w:val="5"/>
    </w:pPr>
    <w:rPr>
      <w:i/>
      <w:color w:val="FFFFFF"/>
      <w:sz w:val="22"/>
    </w:rPr>
  </w:style>
  <w:style w:type="paragraph" w:styleId="berschrift7">
    <w:name w:val="heading 7"/>
    <w:basedOn w:val="Standard"/>
    <w:next w:val="Standard"/>
    <w:link w:val="berschrift7Zchn"/>
    <w:qFormat/>
    <w:rsid w:val="001B41F6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color w:val="FFFFFF"/>
    </w:rPr>
  </w:style>
  <w:style w:type="paragraph" w:styleId="berschrift8">
    <w:name w:val="heading 8"/>
    <w:basedOn w:val="Standard"/>
    <w:next w:val="Standard"/>
    <w:link w:val="berschrift8Zchn"/>
    <w:qFormat/>
    <w:rsid w:val="001B41F6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color w:val="FFFFFF"/>
    </w:rPr>
  </w:style>
  <w:style w:type="paragraph" w:styleId="berschrift9">
    <w:name w:val="heading 9"/>
    <w:basedOn w:val="Standard"/>
    <w:next w:val="Standard"/>
    <w:link w:val="berschrift9Zchn"/>
    <w:qFormat/>
    <w:rsid w:val="001B41F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color w:val="FFFFFF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rsid w:val="0098223D"/>
    <w:pPr>
      <w:spacing w:line="260" w:lineRule="exact"/>
      <w:ind w:firstLine="360"/>
    </w:pPr>
    <w:rPr>
      <w:sz w:val="23"/>
      <w:lang w:val="en-US" w:eastAsia="en-US"/>
    </w:rPr>
  </w:style>
  <w:style w:type="paragraph" w:customStyle="1" w:styleId="BodyTextFirst">
    <w:name w:val="Body Text First"/>
    <w:basedOn w:val="Textkrper"/>
    <w:rsid w:val="0098223D"/>
    <w:pPr>
      <w:spacing w:before="120"/>
      <w:ind w:firstLine="0"/>
    </w:pPr>
  </w:style>
  <w:style w:type="paragraph" w:customStyle="1" w:styleId="BodyTextCont">
    <w:name w:val="Body Text Cont"/>
    <w:basedOn w:val="Standard"/>
    <w:next w:val="Textkrper"/>
    <w:rsid w:val="0098223D"/>
    <w:pPr>
      <w:spacing w:before="120" w:after="0" w:line="260" w:lineRule="exact"/>
      <w:contextualSpacing/>
    </w:pPr>
    <w:rPr>
      <w:sz w:val="23"/>
    </w:rPr>
  </w:style>
  <w:style w:type="paragraph" w:customStyle="1" w:styleId="Bullet">
    <w:name w:val="Bullet"/>
    <w:basedOn w:val="Standard"/>
    <w:rsid w:val="0098223D"/>
    <w:pPr>
      <w:keepLines/>
      <w:tabs>
        <w:tab w:val="left" w:pos="216"/>
        <w:tab w:val="left" w:pos="576"/>
      </w:tabs>
      <w:spacing w:before="120" w:line="260" w:lineRule="exact"/>
      <w:ind w:left="576" w:hanging="576"/>
    </w:pPr>
    <w:rPr>
      <w:sz w:val="23"/>
    </w:rPr>
  </w:style>
  <w:style w:type="paragraph" w:customStyle="1" w:styleId="BulletFirst">
    <w:name w:val="Bullet First"/>
    <w:basedOn w:val="Bullet"/>
    <w:next w:val="Bullet"/>
    <w:rsid w:val="0098223D"/>
    <w:pPr>
      <w:spacing w:before="240"/>
    </w:pPr>
  </w:style>
  <w:style w:type="paragraph" w:customStyle="1" w:styleId="BulletLast">
    <w:name w:val="Bullet Last"/>
    <w:basedOn w:val="Bullet"/>
    <w:next w:val="Textkrper"/>
    <w:rsid w:val="0098223D"/>
    <w:pPr>
      <w:spacing w:after="240"/>
    </w:pPr>
  </w:style>
  <w:style w:type="paragraph" w:customStyle="1" w:styleId="NoteTipCaution">
    <w:name w:val="Note/Tip/Caution"/>
    <w:basedOn w:val="Standard"/>
    <w:next w:val="Textkrper"/>
    <w:rsid w:val="0098223D"/>
    <w:pPr>
      <w:widowControl w:val="0"/>
      <w:pBdr>
        <w:top w:val="single" w:sz="4" w:space="10" w:color="auto"/>
        <w:bottom w:val="single" w:sz="4" w:space="10" w:color="auto"/>
      </w:pBdr>
      <w:spacing w:before="360" w:after="360" w:line="280" w:lineRule="exact"/>
    </w:pPr>
    <w:rPr>
      <w:rFonts w:ascii="Arial Narrow" w:hAnsi="Arial Narrow"/>
      <w:sz w:val="21"/>
      <w:szCs w:val="24"/>
    </w:rPr>
  </w:style>
  <w:style w:type="paragraph" w:customStyle="1" w:styleId="CodeBold">
    <w:name w:val="Code Bold"/>
    <w:basedOn w:val="Standard"/>
    <w:rsid w:val="0098223D"/>
    <w:pPr>
      <w:spacing w:after="0" w:line="240" w:lineRule="exact"/>
      <w:ind w:right="144"/>
    </w:pPr>
    <w:rPr>
      <w:rFonts w:ascii="TheSansMonoConNormal" w:hAnsi="TheSansMonoConNormal"/>
      <w:b/>
      <w:noProof/>
      <w:color w:val="800000"/>
      <w:sz w:val="20"/>
    </w:rPr>
  </w:style>
  <w:style w:type="paragraph" w:customStyle="1" w:styleId="ChapterNumber">
    <w:name w:val="Chapter Number"/>
    <w:next w:val="ChapterTitle"/>
    <w:rsid w:val="0098223D"/>
    <w:pPr>
      <w:keepNext/>
      <w:spacing w:after="240"/>
    </w:pPr>
    <w:rPr>
      <w:rFonts w:ascii="Arial" w:hAnsi="Arial"/>
      <w:b/>
      <w:caps/>
      <w:sz w:val="28"/>
      <w:szCs w:val="28"/>
      <w:lang w:val="en-US" w:eastAsia="en-US"/>
    </w:rPr>
  </w:style>
  <w:style w:type="paragraph" w:customStyle="1" w:styleId="ChapterTitle">
    <w:name w:val="Chapter Title"/>
    <w:next w:val="Standard"/>
    <w:rsid w:val="0098223D"/>
    <w:pPr>
      <w:spacing w:before="480" w:after="480"/>
    </w:pPr>
    <w:rPr>
      <w:rFonts w:ascii="Arial" w:hAnsi="Arial"/>
      <w:b/>
      <w:sz w:val="60"/>
      <w:szCs w:val="48"/>
      <w:lang w:val="en-US" w:eastAsia="en-US"/>
    </w:rPr>
  </w:style>
  <w:style w:type="paragraph" w:customStyle="1" w:styleId="FigureCaption">
    <w:name w:val="Figure Caption"/>
    <w:next w:val="Textkrper"/>
    <w:rsid w:val="0098223D"/>
    <w:pPr>
      <w:tabs>
        <w:tab w:val="left" w:pos="576"/>
      </w:tabs>
      <w:spacing w:before="240" w:after="240" w:line="280" w:lineRule="exact"/>
      <w:contextualSpacing/>
    </w:pPr>
    <w:rPr>
      <w:i/>
      <w:noProof/>
      <w:sz w:val="22"/>
      <w:lang w:val="en-US" w:eastAsia="en-US"/>
    </w:rPr>
  </w:style>
  <w:style w:type="paragraph" w:customStyle="1" w:styleId="CodeCaption">
    <w:name w:val="Code Caption"/>
    <w:basedOn w:val="FigureCaption"/>
    <w:next w:val="CodeFirst"/>
    <w:rsid w:val="0098223D"/>
    <w:pPr>
      <w:spacing w:after="120"/>
    </w:pPr>
  </w:style>
  <w:style w:type="paragraph" w:customStyle="1" w:styleId="CodeFirst">
    <w:name w:val="Code First"/>
    <w:basedOn w:val="Standard"/>
    <w:next w:val="Standard"/>
    <w:rsid w:val="0098223D"/>
    <w:pPr>
      <w:spacing w:before="160" w:after="0" w:line="240" w:lineRule="exact"/>
      <w:ind w:right="144"/>
    </w:pPr>
    <w:rPr>
      <w:rFonts w:ascii="TheSansMonoConNormal" w:hAnsi="TheSansMonoConNormal"/>
      <w:noProof/>
      <w:sz w:val="20"/>
    </w:rPr>
  </w:style>
  <w:style w:type="paragraph" w:customStyle="1" w:styleId="CodeFirstBold">
    <w:name w:val="Code First Bold"/>
    <w:basedOn w:val="CodeFirst"/>
    <w:rsid w:val="0098223D"/>
    <w:rPr>
      <w:b/>
      <w:color w:val="800000"/>
    </w:rPr>
  </w:style>
  <w:style w:type="paragraph" w:customStyle="1" w:styleId="CodeLast">
    <w:name w:val="Code Last"/>
    <w:basedOn w:val="Standard"/>
    <w:next w:val="Textkrper"/>
    <w:rsid w:val="0098223D"/>
    <w:pPr>
      <w:spacing w:after="160" w:line="240" w:lineRule="exact"/>
      <w:ind w:right="144"/>
    </w:pPr>
    <w:rPr>
      <w:rFonts w:ascii="TheSansMonoConNormal" w:hAnsi="TheSansMonoConNormal"/>
      <w:noProof/>
      <w:sz w:val="20"/>
    </w:rPr>
  </w:style>
  <w:style w:type="paragraph" w:customStyle="1" w:styleId="CodeLastBold">
    <w:name w:val="Code Last Bold"/>
    <w:basedOn w:val="CodeLast"/>
    <w:rsid w:val="0098223D"/>
    <w:rPr>
      <w:b/>
      <w:color w:val="800000"/>
    </w:rPr>
  </w:style>
  <w:style w:type="paragraph" w:customStyle="1" w:styleId="NumSubList">
    <w:name w:val="Num Sub List"/>
    <w:basedOn w:val="BulletSubList"/>
    <w:next w:val="Standard"/>
    <w:rsid w:val="0098223D"/>
  </w:style>
  <w:style w:type="paragraph" w:customStyle="1" w:styleId="BulletSubList">
    <w:name w:val="Bullet Sub List"/>
    <w:rsid w:val="0098223D"/>
    <w:pPr>
      <w:tabs>
        <w:tab w:val="left" w:pos="792"/>
        <w:tab w:val="left" w:pos="1080"/>
      </w:tabs>
      <w:spacing w:before="120" w:after="120"/>
      <w:ind w:left="1152" w:hanging="1152"/>
    </w:pPr>
    <w:rPr>
      <w:sz w:val="23"/>
      <w:lang w:val="en-US" w:eastAsia="en-US"/>
    </w:rPr>
  </w:style>
  <w:style w:type="paragraph" w:customStyle="1" w:styleId="NumList">
    <w:name w:val="Num List"/>
    <w:basedOn w:val="Standard"/>
    <w:next w:val="Standard"/>
    <w:rsid w:val="0098223D"/>
    <w:pPr>
      <w:keepLines/>
      <w:tabs>
        <w:tab w:val="left" w:pos="216"/>
        <w:tab w:val="left" w:pos="576"/>
      </w:tabs>
      <w:spacing w:before="120" w:after="240" w:line="260" w:lineRule="exact"/>
      <w:ind w:left="576" w:hanging="576"/>
    </w:pPr>
    <w:rPr>
      <w:sz w:val="23"/>
    </w:rPr>
  </w:style>
  <w:style w:type="paragraph" w:customStyle="1" w:styleId="Code">
    <w:name w:val="Code"/>
    <w:basedOn w:val="CodeBold"/>
    <w:rsid w:val="0098223D"/>
    <w:rPr>
      <w:b w:val="0"/>
      <w:color w:val="auto"/>
    </w:rPr>
  </w:style>
  <w:style w:type="paragraph" w:customStyle="1" w:styleId="Literaturverzeichnis1">
    <w:name w:val="Literaturverzeichnis1"/>
    <w:basedOn w:val="BulletFirst"/>
    <w:rsid w:val="00A26137"/>
    <w:pPr>
      <w:spacing w:before="120" w:after="0"/>
      <w:ind w:left="360" w:hanging="360"/>
    </w:pPr>
  </w:style>
  <w:style w:type="paragraph" w:styleId="Index1">
    <w:name w:val="index 1"/>
    <w:basedOn w:val="Standard"/>
    <w:next w:val="Standard"/>
    <w:semiHidden/>
    <w:rsid w:val="0098223D"/>
    <w:pPr>
      <w:ind w:left="720" w:hanging="720"/>
    </w:pPr>
  </w:style>
  <w:style w:type="paragraph" w:styleId="Index2">
    <w:name w:val="index 2"/>
    <w:basedOn w:val="Standard"/>
    <w:next w:val="Standard"/>
    <w:semiHidden/>
    <w:rsid w:val="0098223D"/>
    <w:pPr>
      <w:ind w:left="720" w:hanging="432"/>
    </w:pPr>
  </w:style>
  <w:style w:type="paragraph" w:styleId="Index3">
    <w:name w:val="index 3"/>
    <w:basedOn w:val="Standard"/>
    <w:next w:val="Standard"/>
    <w:semiHidden/>
    <w:rsid w:val="0098223D"/>
    <w:pPr>
      <w:ind w:left="720" w:hanging="144"/>
    </w:pPr>
  </w:style>
  <w:style w:type="paragraph" w:customStyle="1" w:styleId="IndexLetter">
    <w:name w:val="Index Letter"/>
    <w:basedOn w:val="Standard"/>
    <w:next w:val="Index1"/>
    <w:rsid w:val="0098223D"/>
    <w:pPr>
      <w:spacing w:before="240" w:after="0"/>
    </w:pPr>
    <w:rPr>
      <w:rFonts w:ascii="Arial" w:hAnsi="Arial"/>
      <w:b/>
      <w:sz w:val="28"/>
    </w:rPr>
  </w:style>
  <w:style w:type="paragraph" w:customStyle="1" w:styleId="PartOpenerText">
    <w:name w:val="Part Opener Text"/>
    <w:basedOn w:val="Standard"/>
    <w:next w:val="Textkrper"/>
    <w:rsid w:val="0098223D"/>
    <w:pPr>
      <w:spacing w:before="120" w:after="0" w:line="360" w:lineRule="auto"/>
      <w:contextualSpacing/>
    </w:pPr>
    <w:rPr>
      <w:rFonts w:ascii="Trebuchet MS" w:hAnsi="Trebuchet MS"/>
      <w:b/>
      <w:spacing w:val="-6"/>
      <w:sz w:val="22"/>
      <w:szCs w:val="22"/>
    </w:rPr>
  </w:style>
  <w:style w:type="paragraph" w:customStyle="1" w:styleId="SBCodeFirst">
    <w:name w:val="SB Code First"/>
    <w:rsid w:val="0098223D"/>
    <w:pPr>
      <w:spacing w:before="240"/>
      <w:ind w:left="288" w:right="288"/>
    </w:pPr>
    <w:rPr>
      <w:rFonts w:ascii="TheSansMonoConNormal" w:hAnsi="TheSansMonoConNormal"/>
      <w:noProof/>
      <w:lang w:val="en-US" w:eastAsia="en-US"/>
    </w:rPr>
  </w:style>
  <w:style w:type="paragraph" w:customStyle="1" w:styleId="NumListLast">
    <w:name w:val="Num List Last"/>
    <w:basedOn w:val="Standard"/>
    <w:rsid w:val="0098223D"/>
    <w:pPr>
      <w:keepLines/>
      <w:tabs>
        <w:tab w:val="left" w:pos="216"/>
        <w:tab w:val="left" w:pos="576"/>
      </w:tabs>
      <w:spacing w:before="120" w:after="240" w:line="260" w:lineRule="exact"/>
      <w:ind w:left="576" w:hanging="576"/>
    </w:pPr>
    <w:rPr>
      <w:sz w:val="23"/>
    </w:rPr>
  </w:style>
  <w:style w:type="paragraph" w:customStyle="1" w:styleId="NumListFirst">
    <w:name w:val="Num List First"/>
    <w:basedOn w:val="Standard"/>
    <w:next w:val="NumListLast"/>
    <w:rsid w:val="0098223D"/>
    <w:pPr>
      <w:keepLines/>
      <w:tabs>
        <w:tab w:val="left" w:pos="216"/>
        <w:tab w:val="left" w:pos="576"/>
      </w:tabs>
      <w:spacing w:before="240" w:line="260" w:lineRule="exact"/>
      <w:ind w:left="576" w:hanging="576"/>
    </w:pPr>
    <w:rPr>
      <w:sz w:val="23"/>
    </w:rPr>
  </w:style>
  <w:style w:type="paragraph" w:customStyle="1" w:styleId="PartNumber">
    <w:name w:val="Part Number"/>
    <w:basedOn w:val="ChapterNumber"/>
    <w:next w:val="PartTitle"/>
    <w:rsid w:val="0098223D"/>
    <w:pPr>
      <w:keepNext w:val="0"/>
    </w:pPr>
  </w:style>
  <w:style w:type="paragraph" w:customStyle="1" w:styleId="PartTitle">
    <w:name w:val="Part Title"/>
    <w:basedOn w:val="ChapterTitle"/>
    <w:next w:val="Standard"/>
    <w:rsid w:val="0098223D"/>
    <w:pPr>
      <w:spacing w:before="0"/>
    </w:pPr>
  </w:style>
  <w:style w:type="paragraph" w:customStyle="1" w:styleId="Production">
    <w:name w:val="Production"/>
    <w:next w:val="Textkrper"/>
    <w:autoRedefine/>
    <w:rsid w:val="0098223D"/>
    <w:pPr>
      <w:keepNext/>
      <w:keepLines/>
      <w:spacing w:before="240" w:after="240"/>
    </w:pPr>
    <w:rPr>
      <w:b/>
      <w:i/>
      <w:color w:val="0000FF"/>
      <w:sz w:val="24"/>
      <w:lang w:val="en-US" w:eastAsia="en-US"/>
    </w:rPr>
  </w:style>
  <w:style w:type="character" w:styleId="BesuchterHyperlink">
    <w:name w:val="FollowedHyperlink"/>
    <w:basedOn w:val="Absatz-Standardschriftart"/>
    <w:rsid w:val="00114E27"/>
    <w:rPr>
      <w:color w:val="800080" w:themeColor="followedHyperlink"/>
      <w:u w:val="single"/>
    </w:rPr>
  </w:style>
  <w:style w:type="paragraph" w:customStyle="1" w:styleId="Results">
    <w:name w:val="Results"/>
    <w:basedOn w:val="Standard"/>
    <w:rsid w:val="0098223D"/>
    <w:pPr>
      <w:spacing w:after="0" w:line="240" w:lineRule="exact"/>
      <w:ind w:right="144"/>
    </w:pPr>
    <w:rPr>
      <w:rFonts w:ascii="TheSansMonoConNormal" w:hAnsi="TheSansMonoConNormal"/>
      <w:noProof/>
      <w:sz w:val="20"/>
    </w:rPr>
  </w:style>
  <w:style w:type="paragraph" w:customStyle="1" w:styleId="ResultsFirst">
    <w:name w:val="Results First"/>
    <w:basedOn w:val="CodeFirst"/>
    <w:rsid w:val="0098223D"/>
    <w:pPr>
      <w:pBdr>
        <w:top w:val="single" w:sz="18" w:space="5" w:color="999999"/>
      </w:pBdr>
      <w:spacing w:before="240"/>
    </w:pPr>
  </w:style>
  <w:style w:type="paragraph" w:customStyle="1" w:styleId="ResultsLast">
    <w:name w:val="Results Last"/>
    <w:basedOn w:val="CodeLast"/>
    <w:rsid w:val="0098223D"/>
    <w:pPr>
      <w:pBdr>
        <w:bottom w:val="single" w:sz="18" w:space="5" w:color="999999"/>
      </w:pBdr>
    </w:pPr>
  </w:style>
  <w:style w:type="paragraph" w:customStyle="1" w:styleId="ResultsSingle">
    <w:name w:val="Results Single"/>
    <w:basedOn w:val="Standard"/>
    <w:rsid w:val="0098223D"/>
    <w:pPr>
      <w:pBdr>
        <w:top w:val="single" w:sz="18" w:space="5" w:color="999999"/>
        <w:bottom w:val="single" w:sz="18" w:space="5" w:color="999999"/>
      </w:pBdr>
      <w:spacing w:before="240" w:after="240"/>
      <w:ind w:right="144"/>
    </w:pPr>
    <w:rPr>
      <w:rFonts w:ascii="TheSansMonoConNormal" w:hAnsi="TheSansMonoConNormal"/>
      <w:noProof/>
      <w:sz w:val="20"/>
    </w:rPr>
  </w:style>
  <w:style w:type="paragraph" w:customStyle="1" w:styleId="SBBodyFirst">
    <w:name w:val="SB Body First"/>
    <w:basedOn w:val="Standard"/>
    <w:rsid w:val="0098223D"/>
    <w:pPr>
      <w:spacing w:before="120"/>
      <w:ind w:left="288" w:right="288"/>
    </w:pPr>
    <w:rPr>
      <w:rFonts w:ascii="Arial Narrow" w:hAnsi="Arial Narrow"/>
      <w:sz w:val="20"/>
    </w:rPr>
  </w:style>
  <w:style w:type="paragraph" w:customStyle="1" w:styleId="SBBulletFirst">
    <w:name w:val="SB Bullet First"/>
    <w:basedOn w:val="SBNumListFirst"/>
    <w:next w:val="SBBullet"/>
    <w:rsid w:val="0098223D"/>
    <w:pPr>
      <w:spacing w:after="120"/>
      <w:ind w:right="0" w:hanging="432"/>
    </w:pPr>
  </w:style>
  <w:style w:type="paragraph" w:customStyle="1" w:styleId="SBNumListFirst">
    <w:name w:val="SB Num List First"/>
    <w:basedOn w:val="SBNumList"/>
    <w:next w:val="SBNumList"/>
    <w:rsid w:val="0098223D"/>
  </w:style>
  <w:style w:type="paragraph" w:customStyle="1" w:styleId="SBNumList">
    <w:name w:val="SB Num List"/>
    <w:rsid w:val="0098223D"/>
    <w:pPr>
      <w:tabs>
        <w:tab w:val="left" w:pos="216"/>
        <w:tab w:val="left" w:pos="475"/>
      </w:tabs>
      <w:spacing w:before="240" w:after="240"/>
      <w:ind w:left="763" w:right="288" w:hanging="475"/>
    </w:pPr>
    <w:rPr>
      <w:rFonts w:ascii="Arial Narrow" w:hAnsi="Arial Narrow"/>
      <w:lang w:val="en-US" w:eastAsia="en-US"/>
    </w:rPr>
  </w:style>
  <w:style w:type="paragraph" w:customStyle="1" w:styleId="SBBullet">
    <w:name w:val="SB Bullet"/>
    <w:basedOn w:val="SBBulletFirst"/>
    <w:rsid w:val="0098223D"/>
    <w:pPr>
      <w:spacing w:before="120"/>
      <w:ind w:left="720" w:right="288"/>
    </w:pPr>
  </w:style>
  <w:style w:type="paragraph" w:customStyle="1" w:styleId="SBBulletLast">
    <w:name w:val="SB Bullet Last"/>
    <w:basedOn w:val="SBBullet"/>
    <w:next w:val="SBBodyFirst"/>
    <w:rsid w:val="0098223D"/>
    <w:pPr>
      <w:spacing w:after="240"/>
    </w:pPr>
  </w:style>
  <w:style w:type="paragraph" w:customStyle="1" w:styleId="SBHead">
    <w:name w:val="SB Head"/>
    <w:next w:val="SBBodyFirst"/>
    <w:rsid w:val="0098223D"/>
    <w:pPr>
      <w:pBdr>
        <w:top w:val="single" w:sz="18" w:space="1" w:color="C0C0C0"/>
        <w:left w:val="single" w:sz="18" w:space="4" w:color="C0C0C0"/>
        <w:bottom w:val="single" w:sz="18" w:space="1" w:color="C0C0C0"/>
        <w:right w:val="single" w:sz="18" w:space="4" w:color="C0C0C0"/>
      </w:pBdr>
      <w:shd w:val="clear" w:color="auto" w:fill="C0C0C0"/>
      <w:spacing w:before="360" w:after="240"/>
      <w:ind w:left="288" w:right="288"/>
      <w:contextualSpacing/>
      <w:jc w:val="center"/>
    </w:pPr>
    <w:rPr>
      <w:rFonts w:ascii="Arial" w:hAnsi="Arial"/>
      <w:b/>
      <w:caps/>
      <w:sz w:val="22"/>
      <w:szCs w:val="28"/>
      <w:lang w:val="en-US" w:eastAsia="en-US"/>
    </w:rPr>
  </w:style>
  <w:style w:type="paragraph" w:customStyle="1" w:styleId="SBBody">
    <w:name w:val="SB Body"/>
    <w:basedOn w:val="SBBodyFirst"/>
    <w:rsid w:val="0098223D"/>
    <w:pPr>
      <w:ind w:firstLine="504"/>
    </w:pPr>
  </w:style>
  <w:style w:type="paragraph" w:customStyle="1" w:styleId="SBNumListLast">
    <w:name w:val="SB Num List Last"/>
    <w:basedOn w:val="SBNumList"/>
    <w:next w:val="SBBodyFirst"/>
    <w:rsid w:val="0098223D"/>
  </w:style>
  <w:style w:type="paragraph" w:customStyle="1" w:styleId="SBSubhead">
    <w:name w:val="SB Subhead"/>
    <w:rsid w:val="0098223D"/>
    <w:pPr>
      <w:spacing w:before="120" w:after="240"/>
      <w:ind w:left="288" w:right="288"/>
      <w:contextualSpacing/>
      <w:jc w:val="center"/>
    </w:pPr>
    <w:rPr>
      <w:rFonts w:ascii="Arial" w:hAnsi="Arial"/>
      <w:b/>
      <w:color w:val="808080"/>
      <w:sz w:val="21"/>
      <w:szCs w:val="22"/>
      <w:u w:val="single"/>
      <w:lang w:val="en-US" w:eastAsia="en-US"/>
    </w:rPr>
  </w:style>
  <w:style w:type="paragraph" w:customStyle="1" w:styleId="SBCodeSingle">
    <w:name w:val="SB Code Single"/>
    <w:basedOn w:val="SBCode"/>
    <w:rsid w:val="0098223D"/>
    <w:pPr>
      <w:spacing w:before="240" w:after="240"/>
    </w:pPr>
  </w:style>
  <w:style w:type="paragraph" w:customStyle="1" w:styleId="SBCode">
    <w:name w:val="SB Code"/>
    <w:rsid w:val="0098223D"/>
    <w:pPr>
      <w:ind w:left="288" w:right="288"/>
    </w:pPr>
    <w:rPr>
      <w:rFonts w:ascii="TheSansMonoConNormal" w:hAnsi="TheSansMonoConNormal"/>
      <w:noProof/>
      <w:lang w:val="en-US" w:eastAsia="en-US"/>
    </w:rPr>
  </w:style>
  <w:style w:type="paragraph" w:customStyle="1" w:styleId="TableText">
    <w:name w:val="Table Text"/>
    <w:rsid w:val="0098223D"/>
    <w:pPr>
      <w:spacing w:after="120"/>
    </w:pPr>
    <w:rPr>
      <w:sz w:val="21"/>
      <w:lang w:val="en-US" w:eastAsia="en-US"/>
    </w:rPr>
  </w:style>
  <w:style w:type="paragraph" w:customStyle="1" w:styleId="TableCaption">
    <w:name w:val="Table Caption"/>
    <w:basedOn w:val="FigureCaption"/>
    <w:next w:val="TableHead"/>
    <w:rsid w:val="0098223D"/>
    <w:pPr>
      <w:spacing w:after="120"/>
    </w:pPr>
  </w:style>
  <w:style w:type="paragraph" w:customStyle="1" w:styleId="TableHead">
    <w:name w:val="Table Head"/>
    <w:next w:val="TableText"/>
    <w:rsid w:val="0098223D"/>
    <w:pPr>
      <w:keepNext/>
      <w:pBdr>
        <w:top w:val="dotted" w:sz="4" w:space="3" w:color="auto"/>
      </w:pBdr>
      <w:spacing w:before="120" w:after="120" w:line="240" w:lineRule="exact"/>
      <w:ind w:left="720" w:hanging="720"/>
    </w:pPr>
    <w:rPr>
      <w:rFonts w:ascii="Arial Narrow" w:hAnsi="Arial Narrow"/>
      <w:b/>
      <w:sz w:val="21"/>
      <w:lang w:val="en-US" w:eastAsia="en-US"/>
    </w:rPr>
  </w:style>
  <w:style w:type="paragraph" w:customStyle="1" w:styleId="TableFootnote">
    <w:name w:val="Table Footnote"/>
    <w:basedOn w:val="TableText"/>
    <w:next w:val="Textkrper"/>
    <w:rsid w:val="0098223D"/>
    <w:pPr>
      <w:spacing w:before="60" w:after="240"/>
    </w:pPr>
    <w:rPr>
      <w:i/>
      <w:sz w:val="18"/>
    </w:rPr>
  </w:style>
  <w:style w:type="paragraph" w:customStyle="1" w:styleId="TableSubhead">
    <w:name w:val="Table Subhead"/>
    <w:next w:val="TableText"/>
    <w:rsid w:val="0098223D"/>
    <w:pPr>
      <w:keepNext/>
      <w:keepLines/>
      <w:spacing w:before="120" w:after="120" w:line="240" w:lineRule="exact"/>
    </w:pPr>
    <w:rPr>
      <w:b/>
      <w:color w:val="808080"/>
      <w:u w:val="single"/>
      <w:lang w:val="en-US" w:eastAsia="en-US"/>
    </w:rPr>
  </w:style>
  <w:style w:type="paragraph" w:customStyle="1" w:styleId="TableTextLast">
    <w:name w:val="Table Text Last"/>
    <w:basedOn w:val="TableText"/>
    <w:next w:val="Textkrper"/>
    <w:rsid w:val="0098223D"/>
    <w:pPr>
      <w:pBdr>
        <w:bottom w:val="dotted" w:sz="4" w:space="3" w:color="auto"/>
      </w:pBdr>
      <w:spacing w:after="240"/>
    </w:pPr>
  </w:style>
  <w:style w:type="paragraph" w:customStyle="1" w:styleId="UnnumberedFirst">
    <w:name w:val="Unnumbered First"/>
    <w:basedOn w:val="Unnumbered"/>
    <w:next w:val="Unnumbered"/>
    <w:rsid w:val="0098223D"/>
    <w:pPr>
      <w:spacing w:before="240" w:after="120"/>
    </w:pPr>
  </w:style>
  <w:style w:type="paragraph" w:customStyle="1" w:styleId="Unnumbered">
    <w:name w:val="Unnumbered"/>
    <w:rsid w:val="0098223D"/>
    <w:pPr>
      <w:overflowPunct w:val="0"/>
      <w:autoSpaceDE w:val="0"/>
      <w:autoSpaceDN w:val="0"/>
      <w:adjustRightInd w:val="0"/>
      <w:spacing w:before="120"/>
      <w:ind w:left="360"/>
      <w:textAlignment w:val="baseline"/>
    </w:pPr>
    <w:rPr>
      <w:sz w:val="23"/>
      <w:szCs w:val="23"/>
      <w:lang w:val="en-US" w:eastAsia="en-US"/>
    </w:rPr>
  </w:style>
  <w:style w:type="paragraph" w:customStyle="1" w:styleId="UnnumberedLast">
    <w:name w:val="Unnumbered Last"/>
    <w:basedOn w:val="Unnumbered"/>
    <w:next w:val="Textkrper"/>
    <w:rsid w:val="0098223D"/>
    <w:pPr>
      <w:spacing w:after="240"/>
    </w:pPr>
  </w:style>
  <w:style w:type="paragraph" w:customStyle="1" w:styleId="ChapterSubtitle">
    <w:name w:val="Chapter Subtitle"/>
    <w:basedOn w:val="ChapterTitle"/>
    <w:rsid w:val="0098223D"/>
    <w:pPr>
      <w:keepNext/>
      <w:spacing w:before="240" w:after="0" w:line="360" w:lineRule="auto"/>
    </w:pPr>
    <w:rPr>
      <w:rFonts w:ascii="Verdana" w:hAnsi="Verdana"/>
      <w:sz w:val="18"/>
      <w:szCs w:val="20"/>
    </w:rPr>
  </w:style>
  <w:style w:type="paragraph" w:customStyle="1" w:styleId="Equation">
    <w:name w:val="Equation"/>
    <w:basedOn w:val="Textkrper"/>
    <w:rsid w:val="0098223D"/>
    <w:pPr>
      <w:spacing w:before="120" w:after="120"/>
    </w:pPr>
  </w:style>
  <w:style w:type="paragraph" w:customStyle="1" w:styleId="QuoteSource">
    <w:name w:val="Quote Source"/>
    <w:basedOn w:val="Zitat"/>
    <w:next w:val="Textkrper"/>
    <w:autoRedefine/>
    <w:rsid w:val="0098223D"/>
    <w:pPr>
      <w:spacing w:before="0"/>
      <w:ind w:left="0" w:right="0"/>
      <w:jc w:val="right"/>
    </w:pPr>
    <w:rPr>
      <w:i w:val="0"/>
    </w:rPr>
  </w:style>
  <w:style w:type="paragraph" w:customStyle="1" w:styleId="SBSubList">
    <w:name w:val="SB Sub List"/>
    <w:basedOn w:val="SBBullet"/>
    <w:rsid w:val="0098223D"/>
    <w:pPr>
      <w:tabs>
        <w:tab w:val="clear" w:pos="216"/>
        <w:tab w:val="left" w:pos="763"/>
      </w:tabs>
      <w:ind w:left="1152" w:hanging="576"/>
    </w:pPr>
  </w:style>
  <w:style w:type="paragraph" w:customStyle="1" w:styleId="SBCodeLast">
    <w:name w:val="SB Code Last"/>
    <w:basedOn w:val="SBCode"/>
    <w:rsid w:val="0098223D"/>
    <w:pPr>
      <w:spacing w:after="240"/>
    </w:pPr>
  </w:style>
  <w:style w:type="paragraph" w:customStyle="1" w:styleId="ExerciseHead">
    <w:name w:val="Exercise Head"/>
    <w:basedOn w:val="SBHead"/>
    <w:next w:val="Standard"/>
    <w:rsid w:val="0098223D"/>
    <w:pPr>
      <w:pBdr>
        <w:top w:val="single" w:sz="18" w:space="1" w:color="333333"/>
        <w:left w:val="single" w:sz="18" w:space="4" w:color="333333"/>
        <w:bottom w:val="single" w:sz="18" w:space="1" w:color="333333"/>
        <w:right w:val="single" w:sz="18" w:space="4" w:color="333333"/>
      </w:pBdr>
      <w:shd w:val="clear" w:color="auto" w:fill="333333"/>
      <w:ind w:left="0" w:right="0"/>
    </w:pPr>
    <w:rPr>
      <w:caps w:val="0"/>
      <w:color w:val="FFFFFF"/>
      <w:szCs w:val="22"/>
    </w:rPr>
  </w:style>
  <w:style w:type="paragraph" w:customStyle="1" w:styleId="ExerciseBody">
    <w:name w:val="Exercise Body"/>
    <w:autoRedefine/>
    <w:rsid w:val="0098223D"/>
    <w:pPr>
      <w:spacing w:before="120" w:after="120"/>
    </w:pPr>
    <w:rPr>
      <w:rFonts w:ascii="Arial Narrow" w:hAnsi="Arial Narrow"/>
      <w:lang w:val="en-US" w:eastAsia="en-US"/>
    </w:rPr>
  </w:style>
  <w:style w:type="paragraph" w:customStyle="1" w:styleId="ExerciseBodyLast">
    <w:name w:val="Exercise Body Last"/>
    <w:basedOn w:val="SBBodyFirst"/>
    <w:rsid w:val="0098223D"/>
    <w:pPr>
      <w:pBdr>
        <w:bottom w:val="single" w:sz="18" w:space="12" w:color="auto"/>
      </w:pBdr>
      <w:spacing w:after="240"/>
      <w:ind w:left="0" w:right="0"/>
    </w:pPr>
  </w:style>
  <w:style w:type="paragraph" w:customStyle="1" w:styleId="GlossaryHead">
    <w:name w:val="Glossary Head"/>
    <w:basedOn w:val="Standard"/>
    <w:rsid w:val="0098223D"/>
    <w:pPr>
      <w:spacing w:before="120" w:after="0"/>
    </w:pPr>
    <w:rPr>
      <w:rFonts w:ascii="Arial" w:hAnsi="Arial"/>
      <w:b/>
      <w:szCs w:val="24"/>
    </w:rPr>
  </w:style>
  <w:style w:type="paragraph" w:customStyle="1" w:styleId="GlossaryText">
    <w:name w:val="Glossary Text"/>
    <w:basedOn w:val="Standard"/>
    <w:rsid w:val="0098223D"/>
    <w:pPr>
      <w:spacing w:before="60" w:after="240"/>
      <w:ind w:left="360"/>
    </w:pPr>
    <w:rPr>
      <w:sz w:val="23"/>
    </w:rPr>
  </w:style>
  <w:style w:type="paragraph" w:customStyle="1" w:styleId="FMTitle">
    <w:name w:val="FM Title"/>
    <w:basedOn w:val="Standard"/>
    <w:rsid w:val="0098223D"/>
    <w:pPr>
      <w:jc w:val="center"/>
      <w:outlineLvl w:val="0"/>
    </w:pPr>
    <w:rPr>
      <w:rFonts w:ascii="Trebuchet MS" w:hAnsi="Trebuchet MS"/>
      <w:sz w:val="48"/>
    </w:rPr>
  </w:style>
  <w:style w:type="paragraph" w:customStyle="1" w:styleId="FMSubtitle">
    <w:name w:val="FM Subtitle"/>
    <w:basedOn w:val="FMTitle"/>
    <w:rsid w:val="0098223D"/>
    <w:rPr>
      <w:b/>
      <w:color w:val="808080"/>
      <w:sz w:val="24"/>
    </w:rPr>
  </w:style>
  <w:style w:type="paragraph" w:customStyle="1" w:styleId="FMAuthor">
    <w:name w:val="FM Author"/>
    <w:basedOn w:val="Standard"/>
    <w:rsid w:val="0098223D"/>
    <w:pPr>
      <w:spacing w:before="360"/>
      <w:jc w:val="center"/>
    </w:pPr>
    <w:rPr>
      <w:rFonts w:ascii="Arial" w:hAnsi="Arial"/>
      <w:b/>
      <w:caps/>
      <w:sz w:val="22"/>
      <w:szCs w:val="24"/>
    </w:rPr>
  </w:style>
  <w:style w:type="paragraph" w:customStyle="1" w:styleId="FMCopyright">
    <w:name w:val="FM Copyright"/>
    <w:rsid w:val="0098223D"/>
    <w:pPr>
      <w:spacing w:before="120" w:after="120"/>
    </w:pPr>
    <w:rPr>
      <w:sz w:val="21"/>
      <w:lang w:val="en-US" w:eastAsia="en-US"/>
    </w:rPr>
  </w:style>
  <w:style w:type="paragraph" w:customStyle="1" w:styleId="FMCopyrightCredits">
    <w:name w:val="FM Copyright Credits"/>
    <w:basedOn w:val="Standard"/>
    <w:rsid w:val="0098223D"/>
    <w:pPr>
      <w:spacing w:before="240" w:after="0"/>
      <w:ind w:left="648" w:hanging="288"/>
      <w:contextualSpacing/>
    </w:pPr>
    <w:rPr>
      <w:sz w:val="21"/>
    </w:rPr>
  </w:style>
  <w:style w:type="paragraph" w:customStyle="1" w:styleId="FMDedication">
    <w:name w:val="FM Dedication"/>
    <w:basedOn w:val="Standard"/>
    <w:rsid w:val="0098223D"/>
    <w:pPr>
      <w:jc w:val="center"/>
    </w:pPr>
    <w:rPr>
      <w:i/>
    </w:rPr>
  </w:style>
  <w:style w:type="paragraph" w:customStyle="1" w:styleId="FMHead">
    <w:name w:val="FM Head"/>
    <w:basedOn w:val="ChapterTitle"/>
    <w:rsid w:val="0098223D"/>
    <w:rPr>
      <w:rFonts w:ascii="Trebuchet MS" w:hAnsi="Trebuchet MS"/>
      <w:spacing w:val="-20"/>
      <w:szCs w:val="60"/>
    </w:rPr>
  </w:style>
  <w:style w:type="paragraph" w:customStyle="1" w:styleId="FMCopyrightCreditsLast">
    <w:name w:val="FM Copyright Credits Last"/>
    <w:basedOn w:val="FMCopyrightCredits"/>
    <w:next w:val="FMCopyright"/>
    <w:rsid w:val="0098223D"/>
    <w:pPr>
      <w:spacing w:before="0" w:after="240"/>
    </w:pPr>
  </w:style>
  <w:style w:type="character" w:customStyle="1" w:styleId="CodeInline">
    <w:name w:val="Code Inline"/>
    <w:basedOn w:val="Absatz-Standardschriftart"/>
    <w:rsid w:val="0098223D"/>
    <w:rPr>
      <w:rFonts w:ascii="TheSansMonoConNormal" w:hAnsi="TheSansMonoConNormal"/>
      <w:color w:val="008000"/>
      <w:sz w:val="20"/>
      <w:szCs w:val="20"/>
    </w:rPr>
  </w:style>
  <w:style w:type="paragraph" w:customStyle="1" w:styleId="Footnote">
    <w:name w:val="Footnote"/>
    <w:basedOn w:val="Standard"/>
    <w:rsid w:val="0098223D"/>
    <w:rPr>
      <w:sz w:val="19"/>
    </w:rPr>
  </w:style>
  <w:style w:type="paragraph" w:customStyle="1" w:styleId="CodeSingle">
    <w:name w:val="Code Single"/>
    <w:basedOn w:val="Standard"/>
    <w:rsid w:val="0098223D"/>
    <w:pPr>
      <w:spacing w:before="120" w:line="240" w:lineRule="exact"/>
      <w:ind w:right="144"/>
    </w:pPr>
    <w:rPr>
      <w:rFonts w:ascii="TheSansMonoConNormal" w:hAnsi="TheSansMonoConNormal"/>
      <w:noProof/>
      <w:sz w:val="20"/>
    </w:rPr>
  </w:style>
  <w:style w:type="paragraph" w:customStyle="1" w:styleId="Query">
    <w:name w:val="Query"/>
    <w:basedOn w:val="Production"/>
    <w:rsid w:val="0098223D"/>
    <w:rPr>
      <w:color w:val="FF0000"/>
    </w:rPr>
  </w:style>
  <w:style w:type="paragraph" w:styleId="Dokumentstruktur">
    <w:name w:val="Document Map"/>
    <w:basedOn w:val="Standard"/>
    <w:semiHidden/>
    <w:rsid w:val="0098223D"/>
    <w:pPr>
      <w:shd w:val="clear" w:color="auto" w:fill="000080"/>
    </w:pPr>
    <w:rPr>
      <w:rFonts w:ascii="Tahoma" w:hAnsi="Tahoma" w:cs="Tahoma"/>
    </w:rPr>
  </w:style>
  <w:style w:type="paragraph" w:customStyle="1" w:styleId="Figure">
    <w:name w:val="Figure"/>
    <w:next w:val="Standard"/>
    <w:autoRedefine/>
    <w:rsid w:val="0098223D"/>
    <w:pPr>
      <w:spacing w:before="120" w:after="20"/>
      <w:jc w:val="center"/>
    </w:pPr>
    <w:rPr>
      <w:rFonts w:ascii="Arial" w:hAnsi="Arial"/>
      <w:sz w:val="18"/>
      <w:lang w:val="en-US" w:eastAsia="en-US"/>
    </w:rPr>
  </w:style>
  <w:style w:type="paragraph" w:customStyle="1" w:styleId="EndOfChapter">
    <w:name w:val="EndOfChapter"/>
    <w:basedOn w:val="Textkrper"/>
    <w:rsid w:val="0098223D"/>
  </w:style>
  <w:style w:type="paragraph" w:styleId="Funotentext">
    <w:name w:val="footnote text"/>
    <w:basedOn w:val="Standard"/>
    <w:semiHidden/>
    <w:rsid w:val="0098223D"/>
    <w:rPr>
      <w:sz w:val="20"/>
    </w:rPr>
  </w:style>
  <w:style w:type="character" w:styleId="Funotenzeichen">
    <w:name w:val="footnote reference"/>
    <w:basedOn w:val="Absatz-Standardschriftart"/>
    <w:semiHidden/>
    <w:rsid w:val="0098223D"/>
    <w:rPr>
      <w:vertAlign w:val="superscript"/>
    </w:rPr>
  </w:style>
  <w:style w:type="paragraph" w:customStyle="1" w:styleId="BulletSingle">
    <w:name w:val="Bullet Single"/>
    <w:basedOn w:val="Bullet"/>
    <w:rsid w:val="0098223D"/>
    <w:pPr>
      <w:spacing w:before="240" w:after="240"/>
    </w:pPr>
  </w:style>
  <w:style w:type="paragraph" w:customStyle="1" w:styleId="ExerciseNumListFirst">
    <w:name w:val="Exercise Num List First"/>
    <w:basedOn w:val="SBNumListFirst"/>
    <w:rsid w:val="0098223D"/>
  </w:style>
  <w:style w:type="paragraph" w:customStyle="1" w:styleId="ExerciseNumList">
    <w:name w:val="Exercise Num List"/>
    <w:basedOn w:val="ExerciseNumListFirst"/>
    <w:rsid w:val="0098223D"/>
  </w:style>
  <w:style w:type="paragraph" w:customStyle="1" w:styleId="ExerciseNumListLast">
    <w:name w:val="Exercise Num List Last"/>
    <w:basedOn w:val="SBNumListLast"/>
    <w:rsid w:val="0098223D"/>
  </w:style>
  <w:style w:type="paragraph" w:customStyle="1" w:styleId="ExerciseBulletFirst">
    <w:name w:val="Exercise Bullet First"/>
    <w:basedOn w:val="SBBulletFirst"/>
    <w:rsid w:val="0098223D"/>
  </w:style>
  <w:style w:type="paragraph" w:customStyle="1" w:styleId="ExerciseBullet">
    <w:name w:val="Exercise Bullet"/>
    <w:basedOn w:val="SBBullet"/>
    <w:rsid w:val="0098223D"/>
  </w:style>
  <w:style w:type="paragraph" w:customStyle="1" w:styleId="ExerciseBulletLast">
    <w:name w:val="Exercise Bullet Last"/>
    <w:basedOn w:val="SBBulletLast"/>
    <w:rsid w:val="0098223D"/>
  </w:style>
  <w:style w:type="paragraph" w:customStyle="1" w:styleId="ExerciseCodeFirst">
    <w:name w:val="Exercise Code First"/>
    <w:basedOn w:val="SBCodeFirst"/>
    <w:rsid w:val="0098223D"/>
  </w:style>
  <w:style w:type="paragraph" w:customStyle="1" w:styleId="ExerciseCode">
    <w:name w:val="Exercise Code"/>
    <w:basedOn w:val="SBCode"/>
    <w:rsid w:val="0098223D"/>
  </w:style>
  <w:style w:type="paragraph" w:customStyle="1" w:styleId="ExerciseCodeLast">
    <w:name w:val="Exercise Code Last"/>
    <w:basedOn w:val="SBCodeLast"/>
    <w:rsid w:val="0098223D"/>
  </w:style>
  <w:style w:type="paragraph" w:customStyle="1" w:styleId="ExerciseCodeSingle">
    <w:name w:val="Exercise Code Single"/>
    <w:basedOn w:val="SBCodeSingle"/>
    <w:rsid w:val="0098223D"/>
  </w:style>
  <w:style w:type="paragraph" w:customStyle="1" w:styleId="ExerciseSubList">
    <w:name w:val="Exercise Sub List"/>
    <w:basedOn w:val="SBSubList"/>
    <w:rsid w:val="0098223D"/>
  </w:style>
  <w:style w:type="paragraph" w:customStyle="1" w:styleId="SBBodyLast">
    <w:name w:val="SB Body Last"/>
    <w:basedOn w:val="ExerciseBodyLast"/>
    <w:rsid w:val="0098223D"/>
    <w:pPr>
      <w:pBdr>
        <w:bottom w:val="single" w:sz="8" w:space="12" w:color="auto"/>
      </w:pBdr>
      <w:ind w:firstLine="504"/>
    </w:pPr>
  </w:style>
  <w:style w:type="paragraph" w:customStyle="1" w:styleId="ExerciseSubhead">
    <w:name w:val="Exercise Subhead"/>
    <w:basedOn w:val="SBSubhead"/>
    <w:rsid w:val="0098223D"/>
  </w:style>
  <w:style w:type="paragraph" w:styleId="Beschriftung">
    <w:name w:val="caption"/>
    <w:basedOn w:val="Standard"/>
    <w:next w:val="Standard"/>
    <w:unhideWhenUsed/>
    <w:qFormat/>
    <w:rsid w:val="007F16F7"/>
    <w:pPr>
      <w:spacing w:after="200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rsid w:val="00E32B5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32B51"/>
    <w:rPr>
      <w:rFonts w:ascii="Tahoma" w:hAnsi="Tahoma" w:cs="Tahoma"/>
      <w:sz w:val="16"/>
      <w:szCs w:val="16"/>
      <w:lang w:val="en-US" w:eastAsia="en-US"/>
    </w:rPr>
  </w:style>
  <w:style w:type="paragraph" w:customStyle="1" w:styleId="Literaturverzeichnis2">
    <w:name w:val="Literaturverzeichnis2"/>
    <w:basedOn w:val="BulletFirst"/>
    <w:rsid w:val="00C54B70"/>
    <w:pPr>
      <w:spacing w:before="120" w:after="0"/>
      <w:ind w:left="360" w:hanging="360"/>
    </w:pPr>
  </w:style>
  <w:style w:type="paragraph" w:customStyle="1" w:styleId="Literaturverzeichnis3">
    <w:name w:val="Literaturverzeichnis3"/>
    <w:basedOn w:val="BulletFirst"/>
    <w:rsid w:val="006204E5"/>
    <w:pPr>
      <w:spacing w:before="120" w:after="0"/>
      <w:ind w:left="360" w:hanging="360"/>
    </w:pPr>
  </w:style>
  <w:style w:type="character" w:styleId="Hyperlink">
    <w:name w:val="Hyperlink"/>
    <w:basedOn w:val="Absatz-Standardschriftart"/>
    <w:uiPriority w:val="99"/>
    <w:rsid w:val="00A122DA"/>
    <w:rPr>
      <w:color w:val="0000FF" w:themeColor="hyperlink"/>
      <w:u w:val="single"/>
    </w:rPr>
  </w:style>
  <w:style w:type="paragraph" w:customStyle="1" w:styleId="Literaturverzeichnis4">
    <w:name w:val="Literaturverzeichnis4"/>
    <w:basedOn w:val="BulletFirst"/>
    <w:rsid w:val="00AE684A"/>
    <w:pPr>
      <w:spacing w:before="120" w:after="0"/>
      <w:ind w:left="360" w:hanging="360"/>
    </w:pPr>
  </w:style>
  <w:style w:type="paragraph" w:customStyle="1" w:styleId="Literaturverzeichnis5">
    <w:name w:val="Literaturverzeichnis5"/>
    <w:basedOn w:val="BulletFirst"/>
    <w:rsid w:val="00714230"/>
    <w:pPr>
      <w:spacing w:before="120" w:after="0"/>
      <w:ind w:left="360" w:hanging="360"/>
    </w:pPr>
  </w:style>
  <w:style w:type="paragraph" w:customStyle="1" w:styleId="Literaturverzeichnis6">
    <w:name w:val="Literaturverzeichnis6"/>
    <w:basedOn w:val="BulletFirst"/>
    <w:rsid w:val="003549F2"/>
    <w:pPr>
      <w:spacing w:before="120" w:after="0"/>
      <w:ind w:left="360" w:hanging="360"/>
    </w:pPr>
  </w:style>
  <w:style w:type="character" w:customStyle="1" w:styleId="berschrift2Zchn">
    <w:name w:val="Überschrift 2 Zchn"/>
    <w:basedOn w:val="Absatz-Standardschriftart"/>
    <w:link w:val="berschrift2"/>
    <w:rsid w:val="003549F2"/>
    <w:rPr>
      <w:b/>
      <w:sz w:val="29"/>
      <w:szCs w:val="28"/>
      <w:lang w:val="en-US" w:eastAsia="en-US"/>
    </w:rPr>
  </w:style>
  <w:style w:type="paragraph" w:customStyle="1" w:styleId="Literaturverzeichnis7">
    <w:name w:val="Literaturverzeichnis7"/>
    <w:basedOn w:val="BulletFirst"/>
    <w:rsid w:val="0054256E"/>
    <w:pPr>
      <w:spacing w:before="120" w:after="0"/>
      <w:ind w:left="360" w:hanging="360"/>
    </w:pPr>
  </w:style>
  <w:style w:type="paragraph" w:customStyle="1" w:styleId="Literaturverzeichnis8">
    <w:name w:val="Literaturverzeichnis8"/>
    <w:basedOn w:val="BulletFirst"/>
    <w:rsid w:val="001A7301"/>
    <w:pPr>
      <w:spacing w:before="120" w:after="0"/>
      <w:ind w:left="360" w:hanging="360"/>
    </w:pPr>
  </w:style>
  <w:style w:type="paragraph" w:customStyle="1" w:styleId="Literaturverzeichnis9">
    <w:name w:val="Literaturverzeichnis9"/>
    <w:basedOn w:val="BulletFirst"/>
    <w:rsid w:val="004D3CAE"/>
    <w:pPr>
      <w:spacing w:before="120" w:after="0"/>
      <w:ind w:left="360" w:hanging="360"/>
    </w:pPr>
  </w:style>
  <w:style w:type="paragraph" w:customStyle="1" w:styleId="Literaturverzeichnis10">
    <w:name w:val="Literaturverzeichnis10"/>
    <w:basedOn w:val="BulletFirst"/>
    <w:rsid w:val="005B5CFB"/>
    <w:pPr>
      <w:spacing w:before="120" w:after="0"/>
      <w:ind w:left="360" w:hanging="360"/>
    </w:pPr>
  </w:style>
  <w:style w:type="paragraph" w:customStyle="1" w:styleId="Literaturverzeichnis11">
    <w:name w:val="Literaturverzeichnis11"/>
    <w:basedOn w:val="BulletFirst"/>
    <w:rsid w:val="00D42370"/>
    <w:pPr>
      <w:spacing w:before="120" w:after="0"/>
      <w:ind w:left="360" w:hanging="360"/>
    </w:pPr>
  </w:style>
  <w:style w:type="paragraph" w:customStyle="1" w:styleId="Literaturverzeichnis12">
    <w:name w:val="Literaturverzeichnis12"/>
    <w:basedOn w:val="BulletFirst"/>
    <w:rsid w:val="00640B41"/>
    <w:pPr>
      <w:spacing w:before="120" w:after="0"/>
      <w:ind w:left="360" w:hanging="360"/>
    </w:pPr>
  </w:style>
  <w:style w:type="paragraph" w:customStyle="1" w:styleId="Literaturverzeichnis13">
    <w:name w:val="Literaturverzeichnis13"/>
    <w:basedOn w:val="BulletFirst"/>
    <w:rsid w:val="005861B0"/>
    <w:pPr>
      <w:spacing w:before="120" w:after="0"/>
      <w:ind w:left="360" w:hanging="360"/>
    </w:pPr>
  </w:style>
  <w:style w:type="paragraph" w:customStyle="1" w:styleId="Literaturverzeichnis14">
    <w:name w:val="Literaturverzeichnis14"/>
    <w:basedOn w:val="BulletFirst"/>
    <w:rsid w:val="00CC0A55"/>
    <w:pPr>
      <w:spacing w:before="120" w:after="0"/>
      <w:ind w:left="360" w:hanging="360"/>
    </w:pPr>
  </w:style>
  <w:style w:type="paragraph" w:customStyle="1" w:styleId="Anfhrungszeichen1">
    <w:name w:val="Anführungszeichen1"/>
    <w:basedOn w:val="Textkrper"/>
    <w:next w:val="Textkrper"/>
    <w:rsid w:val="00CC0A55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15">
    <w:name w:val="Literaturverzeichnis15"/>
    <w:basedOn w:val="BulletFirst"/>
    <w:rsid w:val="00BA77CB"/>
    <w:pPr>
      <w:spacing w:before="120" w:after="0"/>
      <w:ind w:left="360" w:hanging="360"/>
    </w:pPr>
  </w:style>
  <w:style w:type="paragraph" w:customStyle="1" w:styleId="Anfhrungszeichen2">
    <w:name w:val="Anführungszeichen2"/>
    <w:basedOn w:val="Textkrper"/>
    <w:next w:val="Textkrper"/>
    <w:rsid w:val="00BA77CB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16">
    <w:name w:val="Literaturverzeichnis16"/>
    <w:basedOn w:val="BulletFirst"/>
    <w:rsid w:val="00C118FA"/>
    <w:pPr>
      <w:spacing w:before="120" w:after="0"/>
      <w:ind w:left="360" w:hanging="360"/>
    </w:pPr>
  </w:style>
  <w:style w:type="paragraph" w:customStyle="1" w:styleId="Anfhrungszeichen3">
    <w:name w:val="Anführungszeichen3"/>
    <w:basedOn w:val="Textkrper"/>
    <w:next w:val="Textkrper"/>
    <w:rsid w:val="00C118FA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17">
    <w:name w:val="Literaturverzeichnis17"/>
    <w:basedOn w:val="BulletFirst"/>
    <w:rsid w:val="00452B64"/>
    <w:pPr>
      <w:spacing w:before="120" w:after="0"/>
      <w:ind w:left="360" w:hanging="360"/>
    </w:pPr>
  </w:style>
  <w:style w:type="paragraph" w:customStyle="1" w:styleId="Anfhrungszeichen4">
    <w:name w:val="Anführungszeichen4"/>
    <w:basedOn w:val="Textkrper"/>
    <w:next w:val="Textkrper"/>
    <w:rsid w:val="00452B64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18">
    <w:name w:val="Literaturverzeichnis18"/>
    <w:basedOn w:val="BulletFirst"/>
    <w:rsid w:val="001B41F6"/>
    <w:pPr>
      <w:spacing w:before="120" w:after="0"/>
      <w:ind w:left="360" w:hanging="360"/>
    </w:pPr>
  </w:style>
  <w:style w:type="paragraph" w:customStyle="1" w:styleId="Anfhrungszeichen5">
    <w:name w:val="Anführungszeichen5"/>
    <w:basedOn w:val="Textkrper"/>
    <w:next w:val="Textkrper"/>
    <w:rsid w:val="001B41F6"/>
    <w:pPr>
      <w:spacing w:before="320" w:after="240"/>
      <w:ind w:left="432" w:right="432" w:firstLine="0"/>
      <w:jc w:val="both"/>
    </w:pPr>
    <w:rPr>
      <w:i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B41F6"/>
    <w:rPr>
      <w:rFonts w:ascii="Book Antiqua" w:hAnsi="Book Antiqua"/>
      <w:i/>
      <w:color w:val="FFFFFF"/>
      <w:sz w:val="22"/>
    </w:rPr>
  </w:style>
  <w:style w:type="character" w:customStyle="1" w:styleId="berschrift7Zchn">
    <w:name w:val="Überschrift 7 Zchn"/>
    <w:basedOn w:val="Absatz-Standardschriftart"/>
    <w:link w:val="berschrift7"/>
    <w:rsid w:val="001B41F6"/>
    <w:rPr>
      <w:rFonts w:ascii="Arial" w:hAnsi="Arial"/>
      <w:color w:val="FFFFFF"/>
    </w:rPr>
  </w:style>
  <w:style w:type="character" w:customStyle="1" w:styleId="berschrift8Zchn">
    <w:name w:val="Überschrift 8 Zchn"/>
    <w:basedOn w:val="Absatz-Standardschriftart"/>
    <w:link w:val="berschrift8"/>
    <w:rsid w:val="001B41F6"/>
    <w:rPr>
      <w:rFonts w:ascii="Arial" w:hAnsi="Arial"/>
      <w:i/>
      <w:color w:val="FFFFFF"/>
    </w:rPr>
  </w:style>
  <w:style w:type="character" w:customStyle="1" w:styleId="berschrift9Zchn">
    <w:name w:val="Überschrift 9 Zchn"/>
    <w:basedOn w:val="Absatz-Standardschriftart"/>
    <w:link w:val="berschrift9"/>
    <w:rsid w:val="001B41F6"/>
    <w:rPr>
      <w:rFonts w:ascii="Arial" w:hAnsi="Arial"/>
      <w:b/>
      <w:i/>
      <w:color w:val="FFFFFF"/>
      <w:sz w:val="18"/>
    </w:rPr>
  </w:style>
  <w:style w:type="paragraph" w:customStyle="1" w:styleId="berschriftohneNummer">
    <w:name w:val="Überschrift ohne Nummer"/>
    <w:basedOn w:val="berschrift1"/>
    <w:next w:val="Standard"/>
    <w:rsid w:val="001B41F6"/>
    <w:pPr>
      <w:pageBreakBefore/>
      <w:tabs>
        <w:tab w:val="left" w:pos="567"/>
      </w:tabs>
      <w:suppressAutoHyphens/>
      <w:spacing w:before="1200" w:after="400"/>
      <w:contextualSpacing w:val="0"/>
    </w:pPr>
    <w:rPr>
      <w:rFonts w:ascii="Helvetica" w:hAnsi="Helvetica"/>
      <w:color w:val="808080"/>
      <w:kern w:val="28"/>
      <w:sz w:val="40"/>
      <w:szCs w:val="40"/>
    </w:rPr>
  </w:style>
  <w:style w:type="character" w:customStyle="1" w:styleId="ZFListing">
    <w:name w:val="ZF Listing"/>
    <w:basedOn w:val="Absatz-Standardschriftart"/>
    <w:rsid w:val="001B41F6"/>
    <w:rPr>
      <w:rFonts w:ascii="LettrGoth12 BT" w:hAnsi="LettrGoth12 BT"/>
      <w:sz w:val="18"/>
    </w:rPr>
  </w:style>
  <w:style w:type="paragraph" w:styleId="Listenabsatz">
    <w:name w:val="List Paragraph"/>
    <w:basedOn w:val="Standard"/>
    <w:uiPriority w:val="34"/>
    <w:qFormat/>
    <w:rsid w:val="001B41F6"/>
    <w:pPr>
      <w:ind w:left="284"/>
      <w:contextualSpacing/>
    </w:pPr>
  </w:style>
  <w:style w:type="paragraph" w:customStyle="1" w:styleId="Literaturverzeichnis19">
    <w:name w:val="Literaturverzeichnis19"/>
    <w:basedOn w:val="BulletFirst"/>
    <w:rsid w:val="00DA7F2D"/>
    <w:pPr>
      <w:spacing w:before="120" w:after="0"/>
      <w:ind w:left="360" w:hanging="360"/>
    </w:pPr>
  </w:style>
  <w:style w:type="paragraph" w:customStyle="1" w:styleId="Anfhrungszeichen6">
    <w:name w:val="Anführungszeichen6"/>
    <w:basedOn w:val="Textkrper"/>
    <w:next w:val="Textkrper"/>
    <w:rsid w:val="00DA7F2D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Bibliography1">
    <w:name w:val="Bibliography1"/>
    <w:basedOn w:val="BulletFirst"/>
    <w:rsid w:val="008509D4"/>
    <w:pPr>
      <w:spacing w:before="120" w:after="0"/>
      <w:ind w:left="360" w:hanging="360"/>
    </w:pPr>
  </w:style>
  <w:style w:type="paragraph" w:customStyle="1" w:styleId="Quote1">
    <w:name w:val="Quote1"/>
    <w:basedOn w:val="Textkrper"/>
    <w:next w:val="Textkrper"/>
    <w:rsid w:val="008509D4"/>
    <w:pPr>
      <w:spacing w:before="320" w:after="240"/>
      <w:ind w:left="432" w:right="432" w:firstLine="0"/>
      <w:jc w:val="both"/>
    </w:pPr>
    <w:rPr>
      <w:i/>
      <w:sz w:val="24"/>
    </w:rPr>
  </w:style>
  <w:style w:type="character" w:styleId="Kommentarzeichen">
    <w:name w:val="annotation reference"/>
    <w:basedOn w:val="Absatz-Standardschriftart"/>
    <w:rsid w:val="00AE3EE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AE3EE8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AE3EE8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AE3E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E3EE8"/>
    <w:rPr>
      <w:b/>
      <w:bCs/>
      <w:lang w:val="en-US" w:eastAsia="en-US"/>
    </w:rPr>
  </w:style>
  <w:style w:type="paragraph" w:styleId="berarbeitung">
    <w:name w:val="Revision"/>
    <w:hidden/>
    <w:uiPriority w:val="99"/>
    <w:semiHidden/>
    <w:rsid w:val="00AE3EE8"/>
    <w:rPr>
      <w:sz w:val="24"/>
      <w:lang w:val="en-US" w:eastAsia="en-US"/>
    </w:rPr>
  </w:style>
  <w:style w:type="paragraph" w:styleId="Literaturverzeichnis">
    <w:name w:val="Bibliography"/>
    <w:basedOn w:val="BulletFirst"/>
    <w:rsid w:val="0098223D"/>
    <w:pPr>
      <w:spacing w:before="120" w:after="0"/>
      <w:ind w:left="360" w:hanging="360"/>
    </w:pPr>
  </w:style>
  <w:style w:type="paragraph" w:styleId="Zitat">
    <w:name w:val="Quote"/>
    <w:basedOn w:val="Textkrper"/>
    <w:next w:val="Textkrper"/>
    <w:link w:val="ZitatZchn"/>
    <w:qFormat/>
    <w:rsid w:val="0098223D"/>
    <w:pPr>
      <w:spacing w:before="320" w:after="240"/>
      <w:ind w:left="432" w:right="432" w:firstLine="0"/>
      <w:jc w:val="both"/>
    </w:pPr>
    <w:rPr>
      <w:i/>
      <w:sz w:val="24"/>
    </w:rPr>
  </w:style>
  <w:style w:type="character" w:customStyle="1" w:styleId="ZitatZchn">
    <w:name w:val="Zitat Zchn"/>
    <w:basedOn w:val="Absatz-Standardschriftart"/>
    <w:link w:val="Zitat"/>
    <w:rsid w:val="0098223D"/>
    <w:rPr>
      <w:i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2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1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6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57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97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62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82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ApressStyles_122906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39CDE-AC65-4756-8DAF-288ADE9E8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ApressStyles_122906.dot</Template>
  <TotalTime>0</TotalTime>
  <Pages>4</Pages>
  <Words>1160</Words>
  <Characters>7308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Apress Standard Book Design</vt:lpstr>
      <vt:lpstr>Apress Standard Book Design</vt:lpstr>
    </vt:vector>
  </TitlesOfParts>
  <Company>Apress</Company>
  <LinksUpToDate>false</LinksUpToDate>
  <CharactersWithSpaces>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Apress Standard Book Design</dc:title>
  <dc:creator>Jörg Krause</dc:creator>
  <cp:lastModifiedBy>Joerg Krause</cp:lastModifiedBy>
  <cp:revision>22</cp:revision>
  <cp:lastPrinted>2004-09-17T15:07:00Z</cp:lastPrinted>
  <dcterms:created xsi:type="dcterms:W3CDTF">2009-05-16T09:05:00Z</dcterms:created>
  <dcterms:modified xsi:type="dcterms:W3CDTF">2012-03-27T14:24:00Z</dcterms:modified>
</cp:coreProperties>
</file>