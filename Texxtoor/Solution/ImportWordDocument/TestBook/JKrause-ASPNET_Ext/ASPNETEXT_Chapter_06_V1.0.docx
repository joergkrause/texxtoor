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6E" w:rsidRDefault="00202F99">
      <w:pPr>
        <w:pStyle w:val="ChapterNumber"/>
        <w:outlineLvl w:val="0"/>
      </w:pPr>
      <w:bookmarkStart w:id="0" w:name="_Toc218319713"/>
      <w:r>
        <w:t>T</w:t>
      </w:r>
      <w:r w:rsidR="0054256E">
        <w:t xml:space="preserve">Chapter </w:t>
      </w:r>
      <w:r w:rsidR="00E3415E">
        <w:t>6</w:t>
      </w:r>
      <w:r w:rsidR="0054256E">
        <w:t>—Page and Session Managemen</w:t>
      </w:r>
      <w:bookmarkEnd w:id="0"/>
      <w:r w:rsidR="0054256E">
        <w:t>T</w:t>
      </w:r>
    </w:p>
    <w:p w:rsidR="0054256E" w:rsidRDefault="0054256E" w:rsidP="008C0D0F">
      <w:pPr>
        <w:pStyle w:val="ChapterTitle"/>
      </w:pPr>
      <w:r>
        <w:t>Page and Session Management</w:t>
      </w:r>
    </w:p>
    <w:p w:rsidR="0075192E" w:rsidRDefault="0075192E" w:rsidP="0075192E">
      <w:pPr>
        <w:pStyle w:val="BodyTextFirst"/>
      </w:pPr>
      <w:r>
        <w:t xml:space="preserve">The Hypertext Transfer Protocol (HTTP) is the reason for the success of </w:t>
      </w:r>
      <w:r w:rsidR="00AD6C94">
        <w:t xml:space="preserve">the </w:t>
      </w:r>
      <w:r>
        <w:t>Internet</w:t>
      </w:r>
      <w:r w:rsidR="008B302B">
        <w:t>. It is also the source of</w:t>
      </w:r>
      <w:r>
        <w:t xml:space="preserve"> the drawbacks </w:t>
      </w:r>
      <w:r w:rsidR="00AD6C94">
        <w:t>in</w:t>
      </w:r>
      <w:r>
        <w:t xml:space="preserve"> </w:t>
      </w:r>
      <w:r w:rsidR="00A75065">
        <w:t xml:space="preserve">the </w:t>
      </w:r>
      <w:r>
        <w:t>usability of applications. To overcome these limitations</w:t>
      </w:r>
      <w:r w:rsidR="00AD6C94">
        <w:t>,</w:t>
      </w:r>
      <w:r>
        <w:t xml:space="preserve"> ASP.NET provides </w:t>
      </w:r>
      <w:r w:rsidR="00AD6C94">
        <w:t xml:space="preserve">several ways of </w:t>
      </w:r>
      <w:r>
        <w:t>maintain</w:t>
      </w:r>
      <w:r w:rsidR="00AD6C94">
        <w:t>ing</w:t>
      </w:r>
      <w:r>
        <w:t xml:space="preserve"> the state of pages</w:t>
      </w:r>
      <w:r w:rsidR="00AD6C94">
        <w:t>—</w:t>
      </w:r>
      <w:r w:rsidR="00B10322">
        <w:t xml:space="preserve">and </w:t>
      </w:r>
      <w:r w:rsidR="00AD6C94">
        <w:t xml:space="preserve">the </w:t>
      </w:r>
      <w:r w:rsidR="00B10322">
        <w:t>controls</w:t>
      </w:r>
      <w:r>
        <w:t xml:space="preserve"> between </w:t>
      </w:r>
      <w:proofErr w:type="spellStart"/>
      <w:r>
        <w:t>postbacks</w:t>
      </w:r>
      <w:proofErr w:type="spellEnd"/>
      <w:r w:rsidR="00AD6C94">
        <w:t>—</w:t>
      </w:r>
      <w:r>
        <w:t>throughout the whole session. Whatever</w:t>
      </w:r>
      <w:r w:rsidR="00AD6C94">
        <w:t xml:space="preserve"> the</w:t>
      </w:r>
      <w:r>
        <w:t xml:space="preserve"> </w:t>
      </w:r>
      <w:r w:rsidR="00AD6C94">
        <w:t>type</w:t>
      </w:r>
      <w:r>
        <w:t xml:space="preserve"> of data </w:t>
      </w:r>
      <w:r w:rsidR="00AD6C94">
        <w:t>existing</w:t>
      </w:r>
      <w:r>
        <w:t xml:space="preserve"> within an application</w:t>
      </w:r>
      <w:r w:rsidR="00AD6C94">
        <w:t>,</w:t>
      </w:r>
      <w:r>
        <w:t xml:space="preserve"> there are two things to consider</w:t>
      </w:r>
      <w:r w:rsidR="00AD6C94">
        <w:t>:</w:t>
      </w:r>
      <w:r>
        <w:t xml:space="preserve"> </w:t>
      </w:r>
      <w:r w:rsidR="00AD6C94">
        <w:t>t</w:t>
      </w:r>
      <w:r>
        <w:t xml:space="preserve">he </w:t>
      </w:r>
      <w:r w:rsidR="00A75065">
        <w:t xml:space="preserve">storage of application </w:t>
      </w:r>
      <w:r>
        <w:t xml:space="preserve">data </w:t>
      </w:r>
      <w:r w:rsidR="00A75065">
        <w:t>on the</w:t>
      </w:r>
      <w:r>
        <w:t xml:space="preserve"> server</w:t>
      </w:r>
      <w:r w:rsidR="00AD6C94">
        <w:t xml:space="preserve">, and </w:t>
      </w:r>
      <w:r w:rsidR="00A75065">
        <w:t xml:space="preserve">how to integrate </w:t>
      </w:r>
      <w:r>
        <w:t>the user’s session with the</w:t>
      </w:r>
      <w:r w:rsidR="00A75065">
        <w:t xml:space="preserve"> application</w:t>
      </w:r>
      <w:r>
        <w:t xml:space="preserve"> data. </w:t>
      </w:r>
    </w:p>
    <w:p w:rsidR="0075192E" w:rsidRDefault="0075192E" w:rsidP="0075192E">
      <w:pPr>
        <w:pStyle w:val="BodyTextCont"/>
      </w:pPr>
      <w:r>
        <w:t xml:space="preserve">In this chapter, I’ll explain how to customize </w:t>
      </w:r>
      <w:r w:rsidR="00CE7E92">
        <w:t>in</w:t>
      </w:r>
      <w:r>
        <w:t xml:space="preserve"> both </w:t>
      </w:r>
      <w:r w:rsidR="00AD6C94">
        <w:t xml:space="preserve">of these </w:t>
      </w:r>
      <w:r w:rsidR="00CE7E92">
        <w:t xml:space="preserve">areas for your </w:t>
      </w:r>
      <w:r>
        <w:t>real-life applications. In particular, you’ll find information about:</w:t>
      </w:r>
    </w:p>
    <w:p w:rsidR="0075192E" w:rsidRDefault="0075192E" w:rsidP="0075192E">
      <w:pPr>
        <w:pStyle w:val="BulletFirst"/>
      </w:pPr>
      <w:r>
        <w:tab/>
        <w:t>*</w:t>
      </w:r>
      <w:r>
        <w:tab/>
        <w:t xml:space="preserve">The page </w:t>
      </w:r>
      <w:proofErr w:type="spellStart"/>
      <w:r>
        <w:t>persister</w:t>
      </w:r>
      <w:proofErr w:type="spellEnd"/>
      <w:r>
        <w:t xml:space="preserve"> technique</w:t>
      </w:r>
    </w:p>
    <w:p w:rsidR="0075192E" w:rsidRDefault="0075192E" w:rsidP="0075192E">
      <w:pPr>
        <w:pStyle w:val="Bullet"/>
      </w:pPr>
      <w:r>
        <w:tab/>
        <w:t>*</w:t>
      </w:r>
      <w:r>
        <w:tab/>
        <w:t xml:space="preserve">Writing a custom page </w:t>
      </w:r>
      <w:proofErr w:type="spellStart"/>
      <w:r>
        <w:t>persister</w:t>
      </w:r>
      <w:proofErr w:type="spellEnd"/>
    </w:p>
    <w:p w:rsidR="0075192E" w:rsidRDefault="0075192E" w:rsidP="0075192E">
      <w:pPr>
        <w:pStyle w:val="Bullet"/>
      </w:pPr>
      <w:r>
        <w:tab/>
        <w:t>*</w:t>
      </w:r>
      <w:r>
        <w:tab/>
      </w:r>
      <w:r w:rsidR="00CE7E92">
        <w:t>The internals of</w:t>
      </w:r>
      <w:r>
        <w:t xml:space="preserve"> the session state provider</w:t>
      </w:r>
    </w:p>
    <w:p w:rsidR="0075192E" w:rsidRDefault="0075192E" w:rsidP="0075192E">
      <w:pPr>
        <w:pStyle w:val="BulletLast"/>
      </w:pPr>
      <w:r>
        <w:tab/>
        <w:t>*</w:t>
      </w:r>
      <w:r>
        <w:tab/>
        <w:t>Writing a custom session state provider</w:t>
      </w:r>
    </w:p>
    <w:p w:rsidR="0075192E" w:rsidRPr="0075192E" w:rsidRDefault="0075192E" w:rsidP="0075192E">
      <w:pPr>
        <w:pStyle w:val="BodyTextCont"/>
      </w:pPr>
      <w:r>
        <w:t xml:space="preserve">The </w:t>
      </w:r>
      <w:r w:rsidR="00423433">
        <w:t xml:space="preserve">approach </w:t>
      </w:r>
      <w:r>
        <w:t xml:space="preserve">presented here </w:t>
      </w:r>
      <w:r w:rsidR="000166E8">
        <w:t xml:space="preserve">is </w:t>
      </w:r>
      <w:r>
        <w:t>base</w:t>
      </w:r>
      <w:r w:rsidR="000166E8">
        <w:t>d</w:t>
      </w:r>
      <w:r>
        <w:t xml:space="preserve"> on the provider model as explained in Chapter 4. Please refer </w:t>
      </w:r>
      <w:r w:rsidR="00AD6C94">
        <w:t>back for</w:t>
      </w:r>
      <w:r>
        <w:t xml:space="preserve"> useful information about providers, their </w:t>
      </w:r>
      <w:r w:rsidR="000166E8">
        <w:t>purpose</w:t>
      </w:r>
      <w:r w:rsidR="00AD6C94">
        <w:t>,</w:t>
      </w:r>
      <w:r w:rsidR="000166E8">
        <w:t xml:space="preserve"> </w:t>
      </w:r>
      <w:r>
        <w:t xml:space="preserve">and </w:t>
      </w:r>
      <w:r w:rsidR="000817D2">
        <w:t>how they fit into the ASP.NET framework</w:t>
      </w:r>
      <w:r w:rsidR="00AD6C94">
        <w:t>.</w:t>
      </w:r>
    </w:p>
    <w:p w:rsidR="0054256E" w:rsidRDefault="000817D2" w:rsidP="00C831DD">
      <w:pPr>
        <w:pStyle w:val="berschrift1"/>
      </w:pPr>
      <w:bookmarkStart w:id="1" w:name="_Toc218319714"/>
      <w:r>
        <w:t xml:space="preserve">The </w:t>
      </w:r>
      <w:r w:rsidR="0054256E">
        <w:t xml:space="preserve">Page </w:t>
      </w:r>
      <w:r>
        <w:t xml:space="preserve">State </w:t>
      </w:r>
      <w:proofErr w:type="spellStart"/>
      <w:r w:rsidR="0054256E">
        <w:t>Persister</w:t>
      </w:r>
      <w:bookmarkEnd w:id="1"/>
      <w:proofErr w:type="spellEnd"/>
    </w:p>
    <w:p w:rsidR="0054256E" w:rsidRDefault="0054256E" w:rsidP="004F4B98">
      <w:pPr>
        <w:pStyle w:val="BodyTextFirst"/>
      </w:pPr>
      <w:r>
        <w:t xml:space="preserve">Handling active content and creating rich internet applications </w:t>
      </w:r>
      <w:r w:rsidR="00AD6C94">
        <w:t>are difficult to integrate</w:t>
      </w:r>
      <w:r>
        <w:t xml:space="preserve">. </w:t>
      </w:r>
      <w:r w:rsidR="00C87D21">
        <w:t>P</w:t>
      </w:r>
      <w:r w:rsidR="00B10322">
        <w:t xml:space="preserve">age persistence is </w:t>
      </w:r>
      <w:r w:rsidR="00AD6C94">
        <w:t>the</w:t>
      </w:r>
      <w:r w:rsidR="00B10322">
        <w:t xml:space="preserve"> key to </w:t>
      </w:r>
      <w:r w:rsidR="009872E9">
        <w:t xml:space="preserve">overcoming </w:t>
      </w:r>
      <w:r w:rsidR="00AD6C94">
        <w:t>this</w:t>
      </w:r>
      <w:r w:rsidR="00B10322">
        <w:t xml:space="preserve"> </w:t>
      </w:r>
      <w:r w:rsidR="009872E9">
        <w:t>challenge</w:t>
      </w:r>
      <w:r w:rsidR="00AD6C94">
        <w:t>, and</w:t>
      </w:r>
      <w:r w:rsidR="00B10322">
        <w:t xml:space="preserve"> </w:t>
      </w:r>
      <w:r w:rsidR="00AD6C94">
        <w:t>a</w:t>
      </w:r>
      <w:r>
        <w:t xml:space="preserve"> good understand</w:t>
      </w:r>
      <w:r w:rsidR="000817D2">
        <w:t>ing of</w:t>
      </w:r>
      <w:r w:rsidR="00B10322">
        <w:t xml:space="preserve"> this</w:t>
      </w:r>
      <w:r w:rsidR="000817D2">
        <w:t xml:space="preserve"> fea</w:t>
      </w:r>
      <w:r>
        <w:t>ture</w:t>
      </w:r>
      <w:r w:rsidR="00B10322">
        <w:t xml:space="preserve"> is </w:t>
      </w:r>
      <w:r w:rsidR="009872E9">
        <w:t xml:space="preserve">the </w:t>
      </w:r>
      <w:r w:rsidR="00B10322">
        <w:t xml:space="preserve">basis </w:t>
      </w:r>
      <w:r w:rsidR="00AD6C94">
        <w:t>of</w:t>
      </w:r>
      <w:r w:rsidR="00B10322">
        <w:t xml:space="preserve"> creat</w:t>
      </w:r>
      <w:r w:rsidR="009872E9">
        <w:t>ing</w:t>
      </w:r>
      <w:r w:rsidR="00B10322">
        <w:t xml:space="preserve"> </w:t>
      </w:r>
      <w:r w:rsidR="00AD6C94">
        <w:t xml:space="preserve">complex </w:t>
      </w:r>
      <w:r w:rsidR="00B10322">
        <w:t>applications</w:t>
      </w:r>
      <w:r>
        <w:t>.</w:t>
      </w:r>
      <w:r w:rsidR="00B10322">
        <w:t xml:space="preserve"> </w:t>
      </w:r>
    </w:p>
    <w:p w:rsidR="0054256E" w:rsidRDefault="0054256E" w:rsidP="00C831DD">
      <w:pPr>
        <w:pStyle w:val="berschrift2"/>
      </w:pPr>
      <w:r>
        <w:t xml:space="preserve">A </w:t>
      </w:r>
      <w:r w:rsidR="000817D2">
        <w:t>Look B</w:t>
      </w:r>
      <w:r>
        <w:t>ack</w:t>
      </w:r>
    </w:p>
    <w:p w:rsidR="000817D2" w:rsidRDefault="00B10322" w:rsidP="004F4B98">
      <w:pPr>
        <w:pStyle w:val="BodyTextFirst"/>
      </w:pPr>
      <w:r>
        <w:t>The protocol spoken between server and browser is HTTP</w:t>
      </w:r>
      <w:r w:rsidR="00601AE2">
        <w:t>, and</w:t>
      </w:r>
      <w:r>
        <w:t xml:space="preserve"> </w:t>
      </w:r>
      <w:r w:rsidR="00601AE2">
        <w:t>t</w:t>
      </w:r>
      <w:r w:rsidR="0054256E">
        <w:t xml:space="preserve">here are </w:t>
      </w:r>
      <w:r w:rsidR="00601AE2">
        <w:t>many</w:t>
      </w:r>
      <w:r w:rsidR="0054256E">
        <w:t xml:space="preserve"> books, articles, blogs</w:t>
      </w:r>
      <w:r w:rsidR="00601AE2">
        <w:t>,</w:t>
      </w:r>
      <w:r w:rsidR="006C0877">
        <w:t xml:space="preserve"> and</w:t>
      </w:r>
      <w:r w:rsidR="0054256E">
        <w:t xml:space="preserve"> newsgroup posts complain</w:t>
      </w:r>
      <w:r w:rsidR="00601AE2">
        <w:t>ing</w:t>
      </w:r>
      <w:r w:rsidR="00123198">
        <w:t xml:space="preserve"> about</w:t>
      </w:r>
      <w:r w:rsidR="0054256E">
        <w:t xml:space="preserve"> </w:t>
      </w:r>
      <w:r w:rsidR="00601AE2">
        <w:t xml:space="preserve">its </w:t>
      </w:r>
      <w:r w:rsidR="0054256E">
        <w:t xml:space="preserve">limitations. </w:t>
      </w:r>
      <w:r w:rsidR="00601AE2">
        <w:t xml:space="preserve">However, </w:t>
      </w:r>
      <w:r w:rsidR="00456094">
        <w:t>HTTP</w:t>
      </w:r>
      <w:r w:rsidR="00601AE2">
        <w:t xml:space="preserve"> has</w:t>
      </w:r>
      <w:r w:rsidR="0054256E">
        <w:t xml:space="preserve"> succeeded </w:t>
      </w:r>
      <w:r w:rsidR="00601AE2">
        <w:t>mainly</w:t>
      </w:r>
      <w:r w:rsidR="00262862">
        <w:t xml:space="preserve"> because of its simplicity</w:t>
      </w:r>
      <w:r w:rsidR="0054256E">
        <w:t>.</w:t>
      </w:r>
      <w:r w:rsidR="000817D2">
        <w:t xml:space="preserve"> There are three key properties </w:t>
      </w:r>
      <w:r w:rsidR="00601AE2">
        <w:t xml:space="preserve">which </w:t>
      </w:r>
      <w:r w:rsidR="000817D2">
        <w:t xml:space="preserve">make HTTP </w:t>
      </w:r>
      <w:r w:rsidR="00601AE2">
        <w:t>unique</w:t>
      </w:r>
      <w:r w:rsidR="000817D2">
        <w:t xml:space="preserve">: </w:t>
      </w:r>
    </w:p>
    <w:p w:rsidR="000817D2" w:rsidRDefault="000817D2" w:rsidP="000817D2">
      <w:pPr>
        <w:pStyle w:val="BulletFirst"/>
      </w:pPr>
      <w:r>
        <w:tab/>
        <w:t>*</w:t>
      </w:r>
      <w:r>
        <w:tab/>
      </w:r>
      <w:r w:rsidR="0054256E">
        <w:t>It uses text to transp</w:t>
      </w:r>
      <w:r>
        <w:t>ort both messages and content</w:t>
      </w:r>
    </w:p>
    <w:p w:rsidR="000817D2" w:rsidRDefault="000817D2" w:rsidP="000817D2">
      <w:pPr>
        <w:pStyle w:val="Bullet"/>
      </w:pPr>
      <w:r>
        <w:tab/>
        <w:t>*</w:t>
      </w:r>
      <w:r>
        <w:tab/>
        <w:t xml:space="preserve">It </w:t>
      </w:r>
      <w:r w:rsidR="007E276A">
        <w:t xml:space="preserve">runs </w:t>
      </w:r>
      <w:r>
        <w:t>on top of TCP</w:t>
      </w:r>
    </w:p>
    <w:p w:rsidR="000817D2" w:rsidRDefault="000817D2" w:rsidP="000817D2">
      <w:pPr>
        <w:pStyle w:val="BulletLast"/>
      </w:pPr>
      <w:r>
        <w:tab/>
        <w:t>*</w:t>
      </w:r>
      <w:r>
        <w:tab/>
        <w:t>It i</w:t>
      </w:r>
      <w:r w:rsidR="0054256E">
        <w:t xml:space="preserve">s </w:t>
      </w:r>
      <w:r>
        <w:t xml:space="preserve">a </w:t>
      </w:r>
      <w:r w:rsidR="0054256E">
        <w:t>stateless</w:t>
      </w:r>
      <w:r>
        <w:t xml:space="preserve"> protocol</w:t>
      </w:r>
    </w:p>
    <w:p w:rsidR="000817D2" w:rsidRDefault="00601AE2" w:rsidP="000817D2">
      <w:pPr>
        <w:pStyle w:val="BodyTextCont"/>
      </w:pPr>
      <w:r>
        <w:lastRenderedPageBreak/>
        <w:t>“</w:t>
      </w:r>
      <w:r w:rsidR="000817D2">
        <w:t>Stateless</w:t>
      </w:r>
      <w:r>
        <w:t>”</w:t>
      </w:r>
      <w:r w:rsidR="000817D2">
        <w:t xml:space="preserve"> </w:t>
      </w:r>
      <w:r w:rsidR="007E276A">
        <w:t>can be thought of as</w:t>
      </w:r>
      <w:r w:rsidR="000817D2">
        <w:t xml:space="preserve"> </w:t>
      </w:r>
      <w:r w:rsidR="007E276A">
        <w:t>“</w:t>
      </w:r>
      <w:r w:rsidR="000817D2">
        <w:t>fire and forget</w:t>
      </w:r>
      <w:r w:rsidR="007E276A">
        <w:t>”</w:t>
      </w:r>
      <w:r w:rsidR="000817D2">
        <w:t>. The client initiates a request to the server</w:t>
      </w:r>
      <w:r w:rsidR="007E276A">
        <w:t>;</w:t>
      </w:r>
      <w:r w:rsidR="000817D2">
        <w:t xml:space="preserve"> the server processes the request and </w:t>
      </w:r>
      <w:r w:rsidR="007E276A">
        <w:t xml:space="preserve">responds with </w:t>
      </w:r>
      <w:r w:rsidR="000817D2">
        <w:t>the answer. After that</w:t>
      </w:r>
      <w:r>
        <w:t>,</w:t>
      </w:r>
      <w:r w:rsidR="000817D2">
        <w:t xml:space="preserve"> the server forgets all about the procedure. </w:t>
      </w:r>
      <w:r>
        <w:t xml:space="preserve">Once the </w:t>
      </w:r>
      <w:r w:rsidR="000817D2">
        <w:t xml:space="preserve">conversation </w:t>
      </w:r>
      <w:r>
        <w:t xml:space="preserve">has </w:t>
      </w:r>
      <w:r w:rsidR="000817D2">
        <w:t>ended</w:t>
      </w:r>
      <w:r>
        <w:t>,</w:t>
      </w:r>
      <w:r w:rsidR="000817D2">
        <w:t xml:space="preserve"> nothing is left for further processing—</w:t>
      </w:r>
      <w:r w:rsidR="007E276A">
        <w:t xml:space="preserve">at least, this is </w:t>
      </w:r>
      <w:r>
        <w:t>the case</w:t>
      </w:r>
      <w:r w:rsidR="007E276A">
        <w:t xml:space="preserve"> for</w:t>
      </w:r>
      <w:r w:rsidR="000817D2">
        <w:t xml:space="preserve"> the protocol.   </w:t>
      </w:r>
    </w:p>
    <w:p w:rsidR="0054256E" w:rsidRDefault="0054256E" w:rsidP="004D3CAE">
      <w:pPr>
        <w:pStyle w:val="berschrift2"/>
      </w:pPr>
      <w:r>
        <w:t xml:space="preserve">The </w:t>
      </w:r>
      <w:r w:rsidR="0050569C">
        <w:t>D</w:t>
      </w:r>
      <w:r>
        <w:t xml:space="preserve">efault Page </w:t>
      </w:r>
      <w:r w:rsidR="0050569C">
        <w:t xml:space="preserve">State </w:t>
      </w:r>
      <w:proofErr w:type="spellStart"/>
      <w:r>
        <w:t>Persister</w:t>
      </w:r>
      <w:proofErr w:type="spellEnd"/>
    </w:p>
    <w:p w:rsidR="0054256E" w:rsidRDefault="0054256E" w:rsidP="004F4B98">
      <w:pPr>
        <w:pStyle w:val="BodyTextFirst"/>
      </w:pPr>
      <w:r>
        <w:t xml:space="preserve">The statelessness of HTTP means that there is no formal way </w:t>
      </w:r>
      <w:r w:rsidR="002760B6">
        <w:t>of</w:t>
      </w:r>
      <w:r w:rsidR="00071358">
        <w:t xml:space="preserve"> </w:t>
      </w:r>
      <w:r>
        <w:t>remember</w:t>
      </w:r>
      <w:r w:rsidR="002760B6">
        <w:t xml:space="preserve">ing, either </w:t>
      </w:r>
      <w:r w:rsidR="00341C5B">
        <w:t>o</w:t>
      </w:r>
      <w:r w:rsidR="002760B6">
        <w:t xml:space="preserve">n the client or the server, </w:t>
      </w:r>
      <w:r>
        <w:t xml:space="preserve">the state </w:t>
      </w:r>
      <w:r w:rsidR="002760B6">
        <w:t>of any past actions involving the same user</w:t>
      </w:r>
      <w:r>
        <w:t xml:space="preserve">. </w:t>
      </w:r>
      <w:r w:rsidR="002760B6">
        <w:t>However, e</w:t>
      </w:r>
      <w:r>
        <w:t>very web development environment provides some means of recognizing session state</w:t>
      </w:r>
      <w:r w:rsidR="002760B6">
        <w:t>s</w:t>
      </w:r>
      <w:r>
        <w:t xml:space="preserve"> and stor</w:t>
      </w:r>
      <w:r w:rsidR="00071358">
        <w:t>ing</w:t>
      </w:r>
      <w:r>
        <w:t xml:space="preserve"> </w:t>
      </w:r>
      <w:r w:rsidR="00071358">
        <w:t>user data</w:t>
      </w:r>
      <w:r>
        <w:t>. ASP.NET is no exception</w:t>
      </w:r>
      <w:r w:rsidR="002760B6">
        <w:t>,</w:t>
      </w:r>
      <w:r w:rsidR="00875591">
        <w:t xml:space="preserve"> and as for many other parts of the .NET framework</w:t>
      </w:r>
      <w:r w:rsidR="002760B6">
        <w:t>,</w:t>
      </w:r>
      <w:r>
        <w:t xml:space="preserve"> </w:t>
      </w:r>
      <w:r w:rsidR="00071358">
        <w:t xml:space="preserve">there are several </w:t>
      </w:r>
      <w:r w:rsidR="002760B6">
        <w:t>ways of</w:t>
      </w:r>
      <w:r w:rsidR="00071358">
        <w:t xml:space="preserve"> achiev</w:t>
      </w:r>
      <w:r w:rsidR="002760B6">
        <w:t>ing</w:t>
      </w:r>
      <w:r w:rsidR="00071358">
        <w:t xml:space="preserve"> this</w:t>
      </w:r>
      <w:r>
        <w:t>.</w:t>
      </w:r>
    </w:p>
    <w:p w:rsidR="0054256E" w:rsidRDefault="0054256E" w:rsidP="004D3CAE">
      <w:pPr>
        <w:pStyle w:val="berschrift3"/>
      </w:pPr>
      <w:r>
        <w:t>State Storage in ASP.NET</w:t>
      </w:r>
    </w:p>
    <w:p w:rsidR="0054256E" w:rsidRDefault="0054256E" w:rsidP="004F4B98">
      <w:pPr>
        <w:pStyle w:val="BodyTextFirst"/>
      </w:pPr>
      <w:r>
        <w:t xml:space="preserve">Because all </w:t>
      </w:r>
      <w:r w:rsidR="00295958">
        <w:t xml:space="preserve">state management approaches </w:t>
      </w:r>
      <w:r w:rsidR="002760B6">
        <w:t xml:space="preserve">require </w:t>
      </w:r>
      <w:r w:rsidR="00295958">
        <w:t xml:space="preserve">custom </w:t>
      </w:r>
      <w:r>
        <w:t>coding by application developers</w:t>
      </w:r>
      <w:r w:rsidR="00295958">
        <w:t>,</w:t>
      </w:r>
      <w:r>
        <w:t xml:space="preserve"> it’s worth look</w:t>
      </w:r>
      <w:r w:rsidR="00295958">
        <w:t>ing</w:t>
      </w:r>
      <w:r>
        <w:t xml:space="preserve"> into </w:t>
      </w:r>
      <w:r w:rsidR="00295958">
        <w:t xml:space="preserve">them in </w:t>
      </w:r>
      <w:r>
        <w:t xml:space="preserve">more detail. Understanding the pros and cons of each </w:t>
      </w:r>
      <w:r w:rsidR="002760B6">
        <w:t xml:space="preserve">method </w:t>
      </w:r>
      <w:r>
        <w:t xml:space="preserve">makes it easier to decide </w:t>
      </w:r>
      <w:r w:rsidR="00295958">
        <w:t xml:space="preserve">which one </w:t>
      </w:r>
      <w:r>
        <w:t>to use</w:t>
      </w:r>
      <w:r w:rsidR="002760B6">
        <w:t xml:space="preserve">, </w:t>
      </w:r>
      <w:r>
        <w:t xml:space="preserve">where to customize </w:t>
      </w:r>
      <w:r w:rsidR="00295958">
        <w:t>it</w:t>
      </w:r>
      <w:r w:rsidR="002760B6">
        <w:t>, and how</w:t>
      </w:r>
      <w:r w:rsidR="00295958">
        <w:t xml:space="preserve"> </w:t>
      </w:r>
      <w:r>
        <w:t xml:space="preserve">to get </w:t>
      </w:r>
      <w:r w:rsidR="002760B6">
        <w:t xml:space="preserve">the </w:t>
      </w:r>
      <w:r>
        <w:t xml:space="preserve">most </w:t>
      </w:r>
      <w:r w:rsidR="00295958">
        <w:t xml:space="preserve">out </w:t>
      </w:r>
      <w:r>
        <w:t>of it.</w:t>
      </w:r>
    </w:p>
    <w:p w:rsidR="0054256E" w:rsidRDefault="0054256E" w:rsidP="004F4B98">
      <w:pPr>
        <w:pStyle w:val="BodyTextFirst"/>
      </w:pPr>
      <w:r>
        <w:t>ASP.NET can store information about the page’s state in several collections:</w:t>
      </w:r>
    </w:p>
    <w:p w:rsidR="0054256E" w:rsidRDefault="0050569C" w:rsidP="0050569C">
      <w:pPr>
        <w:pStyle w:val="BulletFirst"/>
      </w:pPr>
      <w:r>
        <w:tab/>
        <w:t>*</w:t>
      </w:r>
      <w:r>
        <w:tab/>
      </w:r>
      <w:r w:rsidR="0054256E">
        <w:t>Cookies</w:t>
      </w:r>
      <w:r>
        <w:t>:</w:t>
      </w:r>
      <w:r w:rsidR="0054256E">
        <w:t xml:space="preserve"> You can create private cookies and store them on </w:t>
      </w:r>
      <w:r w:rsidR="009330BE">
        <w:t xml:space="preserve">the </w:t>
      </w:r>
      <w:r w:rsidR="0054256E">
        <w:t xml:space="preserve">client’s machine </w:t>
      </w:r>
      <w:r w:rsidR="002760B6">
        <w:t xml:space="preserve">in order </w:t>
      </w:r>
      <w:r w:rsidR="0054256E">
        <w:t xml:space="preserve">to </w:t>
      </w:r>
      <w:r w:rsidR="002760B6">
        <w:t xml:space="preserve">obtain </w:t>
      </w:r>
      <w:r w:rsidR="0054256E">
        <w:t>information</w:t>
      </w:r>
      <w:r w:rsidR="002760B6">
        <w:t xml:space="preserve"> from them</w:t>
      </w:r>
      <w:r w:rsidR="0054256E">
        <w:t xml:space="preserve">. </w:t>
      </w:r>
      <w:r w:rsidR="002760B6">
        <w:t>T</w:t>
      </w:r>
      <w:r w:rsidR="0054256E">
        <w:t xml:space="preserve">his is not the best </w:t>
      </w:r>
      <w:r w:rsidR="002760B6">
        <w:t>method</w:t>
      </w:r>
      <w:r w:rsidR="0054256E">
        <w:t xml:space="preserve">, but it’s </w:t>
      </w:r>
      <w:r w:rsidR="009330BE">
        <w:t xml:space="preserve">the default </w:t>
      </w:r>
      <w:r w:rsidR="002760B6">
        <w:t>method</w:t>
      </w:r>
      <w:r w:rsidR="0054256E">
        <w:t>.</w:t>
      </w:r>
    </w:p>
    <w:p w:rsidR="0054256E" w:rsidRDefault="0050569C" w:rsidP="0050569C">
      <w:pPr>
        <w:pStyle w:val="Bullet"/>
      </w:pPr>
      <w:r>
        <w:tab/>
        <w:t>*</w:t>
      </w:r>
      <w:r>
        <w:tab/>
      </w:r>
      <w:r w:rsidR="0054256E">
        <w:t>View</w:t>
      </w:r>
      <w:r w:rsidR="00875591">
        <w:t xml:space="preserve"> </w:t>
      </w:r>
      <w:r w:rsidR="0054256E">
        <w:t>State</w:t>
      </w:r>
      <w:r>
        <w:t>:</w:t>
      </w:r>
      <w:r w:rsidR="0054256E">
        <w:t xml:space="preserve"> ASP.NET controls</w:t>
      </w:r>
      <w:r w:rsidR="002760B6">
        <w:t>,</w:t>
      </w:r>
      <w:r w:rsidR="0054256E">
        <w:t xml:space="preserve"> </w:t>
      </w:r>
      <w:r w:rsidR="002760B6">
        <w:t xml:space="preserve">as well as several </w:t>
      </w:r>
      <w:r w:rsidR="0054256E">
        <w:t>other parts</w:t>
      </w:r>
      <w:r w:rsidR="002760B6">
        <w:t>,</w:t>
      </w:r>
      <w:r w:rsidR="0054256E">
        <w:t xml:space="preserve"> use </w:t>
      </w:r>
      <w:r w:rsidR="005E33D9">
        <w:t>view s</w:t>
      </w:r>
      <w:r w:rsidR="00811C10">
        <w:t xml:space="preserve">tate </w:t>
      </w:r>
      <w:r w:rsidR="0054256E">
        <w:t>to store control</w:t>
      </w:r>
      <w:r w:rsidR="00811C10">
        <w:t>-</w:t>
      </w:r>
      <w:r w:rsidR="0054256E">
        <w:t>specific information about the previous state. We’ll discuss</w:t>
      </w:r>
      <w:r w:rsidR="007A46AC">
        <w:t xml:space="preserve"> all facets of</w:t>
      </w:r>
      <w:r w:rsidR="0054256E">
        <w:t xml:space="preserve"> </w:t>
      </w:r>
      <w:r w:rsidR="005E33D9">
        <w:t>v</w:t>
      </w:r>
      <w:r w:rsidR="0054256E">
        <w:t>iew</w:t>
      </w:r>
      <w:r w:rsidR="00875591">
        <w:t xml:space="preserve"> </w:t>
      </w:r>
      <w:r w:rsidR="005E33D9">
        <w:t>s</w:t>
      </w:r>
      <w:r w:rsidR="0054256E">
        <w:t>tate later in this chapter.</w:t>
      </w:r>
    </w:p>
    <w:p w:rsidR="0054256E" w:rsidRDefault="0050569C" w:rsidP="0050569C">
      <w:pPr>
        <w:pStyle w:val="BulletLast"/>
      </w:pPr>
      <w:r>
        <w:tab/>
        <w:t>*</w:t>
      </w:r>
      <w:r>
        <w:tab/>
      </w:r>
      <w:r w:rsidR="0054256E">
        <w:t>Session</w:t>
      </w:r>
      <w:r>
        <w:t>:</w:t>
      </w:r>
      <w:r w:rsidR="0054256E">
        <w:t xml:space="preserve"> This is a collection of key-value pairs related to the current user’s session. It’s a way </w:t>
      </w:r>
      <w:r w:rsidR="002760B6">
        <w:t xml:space="preserve">of </w:t>
      </w:r>
      <w:r w:rsidR="0054256E">
        <w:t>add</w:t>
      </w:r>
      <w:r w:rsidR="002760B6">
        <w:t>ing</w:t>
      </w:r>
      <w:r w:rsidR="0054256E">
        <w:t xml:space="preserve"> more information</w:t>
      </w:r>
      <w:r w:rsidR="002760B6">
        <w:t xml:space="preserve">, </w:t>
      </w:r>
      <w:r w:rsidR="0054256E">
        <w:t xml:space="preserve">on </w:t>
      </w:r>
      <w:r w:rsidR="00811C10">
        <w:t xml:space="preserve">the </w:t>
      </w:r>
      <w:r w:rsidR="0054256E">
        <w:t>server side</w:t>
      </w:r>
      <w:r w:rsidR="002760B6">
        <w:t>,</w:t>
      </w:r>
      <w:r w:rsidR="0054256E">
        <w:t xml:space="preserve"> to </w:t>
      </w:r>
      <w:r w:rsidR="002760B6">
        <w:t xml:space="preserve">a </w:t>
      </w:r>
      <w:r w:rsidR="0054256E">
        <w:t xml:space="preserve">session state </w:t>
      </w:r>
      <w:r w:rsidR="002760B6">
        <w:t xml:space="preserve">stored </w:t>
      </w:r>
      <w:r w:rsidR="0054256E">
        <w:t>elsewhere (in a cookie, for instance).</w:t>
      </w:r>
      <w:r w:rsidR="002A4CB7">
        <w:rPr>
          <w:rStyle w:val="Kommentarzeichen"/>
        </w:rPr>
        <w:commentReference w:id="2"/>
      </w:r>
    </w:p>
    <w:p w:rsidR="0054256E" w:rsidRDefault="0054256E" w:rsidP="0050569C">
      <w:pPr>
        <w:pStyle w:val="BodyTextCont"/>
      </w:pPr>
      <w:r>
        <w:t xml:space="preserve">The </w:t>
      </w:r>
      <w:r w:rsidR="002A4CB7">
        <w:t>A</w:t>
      </w:r>
      <w:r>
        <w:t xml:space="preserve">pplication collection is </w:t>
      </w:r>
      <w:r w:rsidR="002A4CB7">
        <w:t xml:space="preserve">another </w:t>
      </w:r>
      <w:r w:rsidR="002760B6">
        <w:t>set</w:t>
      </w:r>
      <w:r w:rsidR="002A4CB7">
        <w:t xml:space="preserve"> of key-value pairs</w:t>
      </w:r>
      <w:r w:rsidR="002760B6">
        <w:t xml:space="preserve"> which retain</w:t>
      </w:r>
      <w:r w:rsidR="002A4CB7">
        <w:t xml:space="preserve"> application</w:t>
      </w:r>
      <w:r w:rsidR="002760B6">
        <w:t>-</w:t>
      </w:r>
      <w:r w:rsidR="002A4CB7">
        <w:t>level data shared among all users</w:t>
      </w:r>
      <w:r w:rsidR="0050569C">
        <w:t>.</w:t>
      </w:r>
      <w:r w:rsidR="00875591">
        <w:t xml:space="preserve"> </w:t>
      </w:r>
      <w:r w:rsidR="00E36356">
        <w:t>In contrast, t</w:t>
      </w:r>
      <w:r w:rsidR="00875591">
        <w:t>he Context collection is limit</w:t>
      </w:r>
      <w:r w:rsidR="002A4CB7">
        <w:t>ed</w:t>
      </w:r>
      <w:r w:rsidR="00875591">
        <w:t xml:space="preserve"> to the current request-response flow—data in </w:t>
      </w:r>
      <w:r w:rsidR="002A4CB7">
        <w:t>the Context collection</w:t>
      </w:r>
      <w:r w:rsidR="002760B6">
        <w:t xml:space="preserve"> </w:t>
      </w:r>
      <w:r w:rsidR="007A46AC">
        <w:t xml:space="preserve">does </w:t>
      </w:r>
      <w:r w:rsidR="00875591">
        <w:t>not survive the page cycle.</w:t>
      </w:r>
    </w:p>
    <w:p w:rsidR="0054256E" w:rsidRDefault="00F447F1" w:rsidP="0050569C">
      <w:pPr>
        <w:pStyle w:val="BodyTextCont"/>
      </w:pPr>
      <w:r>
        <w:t>Cookies, View State and the Session collection</w:t>
      </w:r>
      <w:r w:rsidR="0054256E">
        <w:t xml:space="preserve"> give the developer the illusion of </w:t>
      </w:r>
      <w:proofErr w:type="spellStart"/>
      <w:r w:rsidR="0054256E">
        <w:t>s</w:t>
      </w:r>
      <w:r w:rsidR="0050569C">
        <w:t>tateful</w:t>
      </w:r>
      <w:proofErr w:type="spellEnd"/>
      <w:r w:rsidR="0050569C">
        <w:t xml:space="preserve"> page handling. Most com</w:t>
      </w:r>
      <w:r w:rsidR="0054256E">
        <w:t>monly</w:t>
      </w:r>
      <w:r w:rsidR="002760B6">
        <w:t>, they</w:t>
      </w:r>
      <w:r w:rsidR="0054256E">
        <w:t xml:space="preserve"> will use a single cookie</w:t>
      </w:r>
      <w:r w:rsidR="002760B6">
        <w:t>,</w:t>
      </w:r>
      <w:r w:rsidR="0054256E">
        <w:t xml:space="preserve"> called the session cookie</w:t>
      </w:r>
      <w:r w:rsidR="002760B6">
        <w:t>,</w:t>
      </w:r>
      <w:r w:rsidR="0054256E">
        <w:t xml:space="preserve"> to store an ID </w:t>
      </w:r>
      <w:r w:rsidR="002760B6">
        <w:t xml:space="preserve">with the shortest lifetime possible </w:t>
      </w:r>
      <w:r w:rsidR="0054256E">
        <w:t>in the browser’s cookie memory</w:t>
      </w:r>
      <w:r w:rsidR="002760B6">
        <w:t>, just</w:t>
      </w:r>
      <w:r w:rsidR="0054256E">
        <w:t xml:space="preserve"> until the session ends. When the client makes a new request</w:t>
      </w:r>
      <w:r w:rsidR="002760B6">
        <w:t>,</w:t>
      </w:r>
      <w:r w:rsidR="0054256E">
        <w:t xml:space="preserve"> the cookie is </w:t>
      </w:r>
      <w:r w:rsidR="002760B6">
        <w:t>returned</w:t>
      </w:r>
      <w:r w:rsidR="0054256E">
        <w:t xml:space="preserve"> </w:t>
      </w:r>
      <w:r>
        <w:t>in the request</w:t>
      </w:r>
      <w:r w:rsidR="002760B6">
        <w:t>. T</w:t>
      </w:r>
      <w:r w:rsidR="0054256E">
        <w:t xml:space="preserve">he server decodes the ID to </w:t>
      </w:r>
      <w:r>
        <w:t xml:space="preserve">determine </w:t>
      </w:r>
      <w:r w:rsidR="00960261">
        <w:t xml:space="preserve">which </w:t>
      </w:r>
      <w:r w:rsidR="0054256E">
        <w:t>browser instance</w:t>
      </w:r>
      <w:r>
        <w:t xml:space="preserve"> (and hence, which user)</w:t>
      </w:r>
      <w:r w:rsidR="0054256E">
        <w:t xml:space="preserve"> is </w:t>
      </w:r>
      <w:r w:rsidR="00960261">
        <w:t xml:space="preserve">sending the </w:t>
      </w:r>
      <w:r w:rsidR="0054256E">
        <w:t>request.</w:t>
      </w:r>
    </w:p>
    <w:p w:rsidR="0054256E" w:rsidRDefault="0054256E" w:rsidP="0050569C">
      <w:pPr>
        <w:pStyle w:val="BodyTextCont"/>
      </w:pPr>
      <w:r>
        <w:t>As an experienced developer</w:t>
      </w:r>
      <w:r w:rsidR="002760B6">
        <w:t>,</w:t>
      </w:r>
      <w:r>
        <w:t xml:space="preserve"> you might </w:t>
      </w:r>
      <w:r w:rsidR="002760B6">
        <w:t xml:space="preserve">already </w:t>
      </w:r>
      <w:r>
        <w:t>know</w:t>
      </w:r>
      <w:r w:rsidR="004D3CAE">
        <w:t xml:space="preserve"> how</w:t>
      </w:r>
      <w:r>
        <w:t xml:space="preserve"> to use the </w:t>
      </w:r>
      <w:r w:rsidRPr="0050569C">
        <w:rPr>
          <w:rStyle w:val="CodeInline"/>
        </w:rPr>
        <w:t>Cookie</w:t>
      </w:r>
      <w:r>
        <w:t xml:space="preserve">, </w:t>
      </w:r>
      <w:r w:rsidRPr="0050569C">
        <w:rPr>
          <w:rStyle w:val="CodeInline"/>
        </w:rPr>
        <w:t>Session</w:t>
      </w:r>
      <w:r>
        <w:t xml:space="preserve">, and </w:t>
      </w:r>
      <w:r w:rsidRPr="0050569C">
        <w:rPr>
          <w:rStyle w:val="CodeInline"/>
        </w:rPr>
        <w:t>Application</w:t>
      </w:r>
      <w:r>
        <w:t xml:space="preserve"> collections. Each of them has </w:t>
      </w:r>
      <w:r w:rsidR="00960261">
        <w:t xml:space="preserve">a </w:t>
      </w:r>
      <w:r>
        <w:t>differe</w:t>
      </w:r>
      <w:r w:rsidR="0050569C">
        <w:t xml:space="preserve">nt storage mechanism and must be </w:t>
      </w:r>
      <w:r>
        <w:t xml:space="preserve">used wisely. You may remember </w:t>
      </w:r>
      <w:r w:rsidR="00C722DB">
        <w:t xml:space="preserve">that there are </w:t>
      </w:r>
      <w:r w:rsidR="00960261">
        <w:t>many</w:t>
      </w:r>
      <w:r>
        <w:t xml:space="preserve"> code snippets scattered throughout the page’s code </w:t>
      </w:r>
      <w:r w:rsidR="00C722DB">
        <w:t>which obtain</w:t>
      </w:r>
      <w:r>
        <w:t xml:space="preserve"> access to the information whenever </w:t>
      </w:r>
      <w:r w:rsidR="00960261">
        <w:t xml:space="preserve">it is </w:t>
      </w:r>
      <w:r>
        <w:t>required. However, this is not ideal</w:t>
      </w:r>
      <w:r w:rsidR="00C722DB">
        <w:t xml:space="preserve">, as </w:t>
      </w:r>
      <w:r>
        <w:t xml:space="preserve">it </w:t>
      </w:r>
      <w:r w:rsidR="00960261">
        <w:t xml:space="preserve">detracts </w:t>
      </w:r>
      <w:r>
        <w:t xml:space="preserve">from the declarative </w:t>
      </w:r>
      <w:r w:rsidR="00960261">
        <w:t xml:space="preserve">nature of </w:t>
      </w:r>
      <w:r>
        <w:t>ASP.NET</w:t>
      </w:r>
      <w:r w:rsidR="00F41447">
        <w:t xml:space="preserve"> pages. </w:t>
      </w:r>
      <w:r w:rsidR="00C722DB">
        <w:t xml:space="preserve">Not only does it </w:t>
      </w:r>
      <w:r>
        <w:t xml:space="preserve">make </w:t>
      </w:r>
      <w:r w:rsidR="00960261">
        <w:t xml:space="preserve">pages </w:t>
      </w:r>
      <w:r>
        <w:t>harder to read</w:t>
      </w:r>
      <w:r w:rsidR="00C722DB">
        <w:t>,</w:t>
      </w:r>
      <w:r>
        <w:t xml:space="preserve"> </w:t>
      </w:r>
      <w:r w:rsidR="00C722DB">
        <w:t xml:space="preserve">but it </w:t>
      </w:r>
      <w:r>
        <w:t xml:space="preserve">could </w:t>
      </w:r>
      <w:commentRangeStart w:id="3"/>
      <w:r>
        <w:t xml:space="preserve">lead to issues </w:t>
      </w:r>
      <w:commentRangeEnd w:id="3"/>
      <w:r w:rsidR="005E44E6">
        <w:rPr>
          <w:rStyle w:val="Kommentarzeichen"/>
        </w:rPr>
        <w:commentReference w:id="3"/>
      </w:r>
      <w:r w:rsidR="00960261">
        <w:t xml:space="preserve">if </w:t>
      </w:r>
      <w:r>
        <w:t>overused.</w:t>
      </w:r>
    </w:p>
    <w:p w:rsidR="00F41447" w:rsidRPr="00F41447" w:rsidRDefault="00F41447" w:rsidP="00F41447">
      <w:pPr>
        <w:pStyle w:val="berschrift2"/>
      </w:pPr>
      <w:r w:rsidRPr="00F41447">
        <w:lastRenderedPageBreak/>
        <w:t xml:space="preserve">Persisting </w:t>
      </w:r>
      <w:r>
        <w:t xml:space="preserve">Page </w:t>
      </w:r>
      <w:r w:rsidRPr="00F41447">
        <w:t>State Information</w:t>
      </w:r>
    </w:p>
    <w:p w:rsidR="00F41447" w:rsidRDefault="00AD50D7" w:rsidP="00F41447">
      <w:pPr>
        <w:pStyle w:val="BodyTextFirst"/>
      </w:pPr>
      <w:r>
        <w:t xml:space="preserve">The first step in </w:t>
      </w:r>
      <w:r w:rsidR="008F74CD">
        <w:t xml:space="preserve">managing state data is to master the techniques for retaining </w:t>
      </w:r>
      <w:r w:rsidR="00C722DB">
        <w:t xml:space="preserve">the </w:t>
      </w:r>
      <w:r w:rsidR="008F74CD">
        <w:t xml:space="preserve">page state through each </w:t>
      </w:r>
      <w:proofErr w:type="spellStart"/>
      <w:r w:rsidR="00F41447">
        <w:t>postback</w:t>
      </w:r>
      <w:proofErr w:type="spellEnd"/>
      <w:r w:rsidR="00F41447">
        <w:t xml:space="preserve">. </w:t>
      </w:r>
      <w:r w:rsidR="00427A23">
        <w:t>T</w:t>
      </w:r>
      <w:r w:rsidR="00F41447">
        <w:t xml:space="preserve">he information </w:t>
      </w:r>
      <w:r w:rsidR="00427A23">
        <w:t xml:space="preserve">on </w:t>
      </w:r>
      <w:r w:rsidR="00F41447">
        <w:t xml:space="preserve">the </w:t>
      </w:r>
      <w:r w:rsidR="00427A23">
        <w:t>“</w:t>
      </w:r>
      <w:r w:rsidR="00F41447">
        <w:t>current</w:t>
      </w:r>
      <w:r w:rsidR="00427A23">
        <w:t>”</w:t>
      </w:r>
      <w:r w:rsidR="00F41447">
        <w:t xml:space="preserve"> page</w:t>
      </w:r>
      <w:r w:rsidR="00427A23">
        <w:t xml:space="preserve"> is generally stored </w:t>
      </w:r>
      <w:r w:rsidR="00C722DB">
        <w:t>with</w:t>
      </w:r>
      <w:r w:rsidR="00427A23">
        <w:t>in</w:t>
      </w:r>
      <w:r w:rsidR="00F41447">
        <w:t xml:space="preserve"> several controls. Therefore</w:t>
      </w:r>
      <w:r w:rsidR="00C722DB">
        <w:t>,</w:t>
      </w:r>
      <w:r w:rsidR="00427A23">
        <w:t xml:space="preserve"> we</w:t>
      </w:r>
      <w:r w:rsidR="00C722DB">
        <w:t>’ll need a way of storing</w:t>
      </w:r>
      <w:r w:rsidR="00F41447">
        <w:t xml:space="preserve"> the controls</w:t>
      </w:r>
      <w:r w:rsidR="00427A23">
        <w:t>’</w:t>
      </w:r>
      <w:r w:rsidR="00F41447">
        <w:t xml:space="preserve"> state information. </w:t>
      </w:r>
    </w:p>
    <w:p w:rsidR="00DD25A9" w:rsidRDefault="00DD25A9" w:rsidP="00F52AD3">
      <w:pPr>
        <w:pStyle w:val="BodyTextCont"/>
      </w:pPr>
      <w:r>
        <w:t>The state storage relies on two similar techniques</w:t>
      </w:r>
      <w:r w:rsidR="00A33A54">
        <w:t>:</w:t>
      </w:r>
      <w:r>
        <w:t xml:space="preserve"> the view state and</w:t>
      </w:r>
      <w:r w:rsidR="00C722DB">
        <w:t xml:space="preserve"> the</w:t>
      </w:r>
      <w:r>
        <w:t xml:space="preserve"> control</w:t>
      </w:r>
      <w:r w:rsidR="00C722DB">
        <w:t xml:space="preserve"> </w:t>
      </w:r>
      <w:r>
        <w:t xml:space="preserve">state. </w:t>
      </w:r>
      <w:r w:rsidR="00A33A54">
        <w:t xml:space="preserve">The </w:t>
      </w:r>
      <w:r>
        <w:t>internal</w:t>
      </w:r>
      <w:r w:rsidR="00C722DB">
        <w:t xml:space="preserve"> nature</w:t>
      </w:r>
      <w:r>
        <w:t xml:space="preserve"> and pitfalls of the view state </w:t>
      </w:r>
      <w:r w:rsidR="00C722DB">
        <w:t>were described</w:t>
      </w:r>
      <w:r w:rsidR="00A33A54">
        <w:t xml:space="preserve"> in </w:t>
      </w:r>
      <w:r>
        <w:t xml:space="preserve">Chapter 1. </w:t>
      </w:r>
      <w:r w:rsidRPr="00DD25A9">
        <w:t>Here</w:t>
      </w:r>
      <w:r w:rsidR="00C722DB">
        <w:t>,</w:t>
      </w:r>
      <w:r w:rsidRPr="00DD25A9">
        <w:t xml:space="preserve"> I’</w:t>
      </w:r>
      <w:r w:rsidR="00502003">
        <w:t>ll</w:t>
      </w:r>
      <w:r w:rsidRPr="00DD25A9">
        <w:t xml:space="preserve"> show how to change the storage and retrieval mechanism. </w:t>
      </w:r>
    </w:p>
    <w:p w:rsidR="00F52AD3" w:rsidRPr="00DD25A9" w:rsidRDefault="00F52AD3" w:rsidP="00F52AD3">
      <w:pPr>
        <w:pStyle w:val="berschrift3"/>
      </w:pPr>
      <w:r>
        <w:t xml:space="preserve">View State </w:t>
      </w:r>
      <w:r w:rsidR="005C3F11">
        <w:t>Explained</w:t>
      </w:r>
    </w:p>
    <w:p w:rsidR="00D614C0" w:rsidRDefault="00C722DB" w:rsidP="00F41447">
      <w:pPr>
        <w:pStyle w:val="BodyTextFirst"/>
      </w:pPr>
      <w:r>
        <w:t>Recall</w:t>
      </w:r>
      <w:r w:rsidR="00F52AD3">
        <w:t xml:space="preserve"> the </w:t>
      </w:r>
      <w:r w:rsidR="00502003">
        <w:t xml:space="preserve">purpose of </w:t>
      </w:r>
      <w:r w:rsidR="00F52AD3">
        <w:t>view state</w:t>
      </w:r>
      <w:r>
        <w:t>: to store</w:t>
      </w:r>
      <w:r w:rsidR="00F52AD3">
        <w:t xml:space="preserve"> data about </w:t>
      </w:r>
      <w:r w:rsidR="00FC49E0">
        <w:t xml:space="preserve">the properties of </w:t>
      </w:r>
      <w:r w:rsidR="00F52AD3">
        <w:t>controls</w:t>
      </w:r>
      <w:r w:rsidR="00FC49E0">
        <w:t xml:space="preserve"> </w:t>
      </w:r>
      <w:proofErr w:type="gramStart"/>
      <w:r w:rsidR="00FC49E0">
        <w:t>that are</w:t>
      </w:r>
      <w:proofErr w:type="gramEnd"/>
      <w:r w:rsidR="00FC49E0">
        <w:t xml:space="preserve"> </w:t>
      </w:r>
      <w:r w:rsidR="00F52AD3">
        <w:t xml:space="preserve">set programmatically. </w:t>
      </w:r>
      <w:r w:rsidR="002A5E7E">
        <w:t xml:space="preserve">View state is </w:t>
      </w:r>
      <w:r w:rsidR="00F52AD3">
        <w:t xml:space="preserve">not responsible for the sticky form behavior that </w:t>
      </w:r>
      <w:r w:rsidR="00FC49E0">
        <w:t xml:space="preserve">retains </w:t>
      </w:r>
      <w:r w:rsidR="00F52AD3">
        <w:t>the controls</w:t>
      </w:r>
      <w:r w:rsidR="002A5E7E">
        <w:t>’</w:t>
      </w:r>
      <w:r w:rsidR="00F52AD3">
        <w:t xml:space="preserve"> current state according to </w:t>
      </w:r>
      <w:r w:rsidR="00FC49E0">
        <w:t xml:space="preserve">the </w:t>
      </w:r>
      <w:r w:rsidR="00F52AD3">
        <w:t>user</w:t>
      </w:r>
      <w:r w:rsidR="00FC49E0">
        <w:t>’s</w:t>
      </w:r>
      <w:r w:rsidR="00F52AD3">
        <w:t xml:space="preserve"> selection. The control state hold</w:t>
      </w:r>
      <w:r w:rsidR="00FC49E0">
        <w:t>ing this</w:t>
      </w:r>
      <w:r w:rsidR="00F52AD3">
        <w:t xml:space="preserve"> information is retrieved from the form’s data</w:t>
      </w:r>
      <w:r w:rsidR="00FC49E0">
        <w:t>, which is</w:t>
      </w:r>
      <w:r w:rsidR="00F52AD3">
        <w:t xml:space="preserve"> posted back to the server </w:t>
      </w:r>
      <w:r w:rsidR="002A5E7E">
        <w:t>during a normal</w:t>
      </w:r>
      <w:r w:rsidR="00F52AD3">
        <w:t xml:space="preserve"> </w:t>
      </w:r>
      <w:proofErr w:type="spellStart"/>
      <w:r w:rsidR="00F52AD3">
        <w:t>postback</w:t>
      </w:r>
      <w:proofErr w:type="spellEnd"/>
      <w:r w:rsidR="00F52AD3">
        <w:t xml:space="preserve">. </w:t>
      </w:r>
      <w:r w:rsidR="00FC49E0">
        <w:t>A</w:t>
      </w:r>
      <w:r w:rsidR="00F52AD3">
        <w:t>dditional information i</w:t>
      </w:r>
      <w:r w:rsidR="00FC49E0">
        <w:t>s stored in</w:t>
      </w:r>
      <w:r w:rsidR="00F52AD3">
        <w:t xml:space="preserve"> a special hidden field. Internally</w:t>
      </w:r>
      <w:r w:rsidR="002A5E7E">
        <w:t>,</w:t>
      </w:r>
      <w:r w:rsidR="00F52AD3">
        <w:t xml:space="preserve"> view state uses an object of type </w:t>
      </w:r>
      <w:proofErr w:type="spellStart"/>
      <w:r w:rsidR="00F52AD3" w:rsidRPr="00D614C0">
        <w:rPr>
          <w:rStyle w:val="CodeInline"/>
        </w:rPr>
        <w:t>StateBag</w:t>
      </w:r>
      <w:proofErr w:type="spellEnd"/>
      <w:r w:rsidR="0088034A">
        <w:t xml:space="preserve">. It retains </w:t>
      </w:r>
      <w:r w:rsidR="00F52AD3">
        <w:t xml:space="preserve">data and </w:t>
      </w:r>
      <w:r w:rsidR="00FC49E0">
        <w:t>includes</w:t>
      </w:r>
      <w:r w:rsidR="0088034A">
        <w:t xml:space="preserve"> </w:t>
      </w:r>
      <w:r w:rsidR="00F52AD3">
        <w:t xml:space="preserve">code </w:t>
      </w:r>
      <w:r w:rsidR="00FC49E0">
        <w:t xml:space="preserve">which </w:t>
      </w:r>
      <w:r w:rsidR="00D614C0">
        <w:t>serialize</w:t>
      </w:r>
      <w:r w:rsidR="00FC49E0">
        <w:t xml:space="preserve">s the </w:t>
      </w:r>
      <w:r w:rsidR="002A5E7E">
        <w:t>data</w:t>
      </w:r>
      <w:r w:rsidR="00D614C0">
        <w:t xml:space="preserve"> into </w:t>
      </w:r>
      <w:r w:rsidR="002A5E7E">
        <w:t xml:space="preserve">text </w:t>
      </w:r>
      <w:r w:rsidR="00D614C0">
        <w:t>format</w:t>
      </w:r>
      <w:r w:rsidR="00FC49E0">
        <w:t xml:space="preserve"> and stores it </w:t>
      </w:r>
      <w:r w:rsidR="00D614C0">
        <w:t xml:space="preserve">in </w:t>
      </w:r>
      <w:r w:rsidR="002A5E7E">
        <w:t xml:space="preserve">the </w:t>
      </w:r>
      <w:r w:rsidR="00D614C0">
        <w:t>hidden field.</w:t>
      </w:r>
    </w:p>
    <w:p w:rsidR="00D614C0" w:rsidRDefault="00190D61" w:rsidP="00D614C0">
      <w:pPr>
        <w:pStyle w:val="BodyTextCont"/>
      </w:pPr>
      <w:r>
        <w:t>Consider</w:t>
      </w:r>
      <w:r w:rsidR="00D614C0">
        <w:t xml:space="preserve"> </w:t>
      </w:r>
      <w:r w:rsidR="00FC49E0">
        <w:t xml:space="preserve">using </w:t>
      </w:r>
      <w:r w:rsidR="00D614C0">
        <w:t xml:space="preserve">a </w:t>
      </w:r>
      <w:r w:rsidR="00D614C0" w:rsidRPr="00D614C0">
        <w:rPr>
          <w:rStyle w:val="CodeInline"/>
        </w:rPr>
        <w:t>Label</w:t>
      </w:r>
      <w:r w:rsidR="00D614C0">
        <w:t xml:space="preserve"> control</w:t>
      </w:r>
      <w:r w:rsidR="00FC49E0">
        <w:t>,</w:t>
      </w:r>
      <w:r w:rsidR="00D614C0">
        <w:t xml:space="preserve"> where you set the color to </w:t>
      </w:r>
      <w:r w:rsidR="00FC49E0">
        <w:t xml:space="preserve">turn </w:t>
      </w:r>
      <w:r w:rsidR="00D614C0">
        <w:t>red if an error occurs. You</w:t>
      </w:r>
      <w:r w:rsidR="00FC49E0">
        <w:t>’ll</w:t>
      </w:r>
      <w:r w:rsidR="00D614C0">
        <w:t xml:space="preserve"> want to </w:t>
      </w:r>
      <w:r>
        <w:t xml:space="preserve">maintain </w:t>
      </w:r>
      <w:r w:rsidR="00D614C0">
        <w:t xml:space="preserve">this state until the error has </w:t>
      </w:r>
      <w:r>
        <w:t>been corrected</w:t>
      </w:r>
      <w:r w:rsidR="00FC49E0">
        <w:t>,</w:t>
      </w:r>
      <w:r>
        <w:t xml:space="preserve"> </w:t>
      </w:r>
      <w:r w:rsidR="00D614C0">
        <w:t xml:space="preserve">without checking and setting the property </w:t>
      </w:r>
      <w:r>
        <w:t>repeatedly</w:t>
      </w:r>
      <w:r w:rsidR="00D614C0">
        <w:t>. Once set programmatically</w:t>
      </w:r>
      <w:r>
        <w:t>,</w:t>
      </w:r>
      <w:r w:rsidR="00D614C0">
        <w:t xml:space="preserve"> view state stores this value in the </w:t>
      </w:r>
      <w:proofErr w:type="spellStart"/>
      <w:r w:rsidR="00D614C0" w:rsidRPr="00D614C0">
        <w:rPr>
          <w:rStyle w:val="CodeInline"/>
        </w:rPr>
        <w:t>StateBag</w:t>
      </w:r>
      <w:proofErr w:type="spellEnd"/>
      <w:r w:rsidR="00D614C0">
        <w:t xml:space="preserve"> and persist</w:t>
      </w:r>
      <w:r>
        <w:t>s</w:t>
      </w:r>
      <w:r w:rsidR="00D614C0">
        <w:t xml:space="preserve"> it in the page </w:t>
      </w:r>
      <w:r>
        <w:t xml:space="preserve">via </w:t>
      </w:r>
      <w:r w:rsidR="00D614C0">
        <w:t xml:space="preserve">a hidden field. </w:t>
      </w:r>
      <w:r>
        <w:t xml:space="preserve">When </w:t>
      </w:r>
      <w:r w:rsidR="00D614C0">
        <w:t xml:space="preserve">the page is initialized after </w:t>
      </w:r>
      <w:r>
        <w:t xml:space="preserve">a </w:t>
      </w:r>
      <w:proofErr w:type="spellStart"/>
      <w:r w:rsidR="00D614C0">
        <w:t>postback</w:t>
      </w:r>
      <w:proofErr w:type="spellEnd"/>
      <w:r w:rsidR="00A10945">
        <w:t>,</w:t>
      </w:r>
      <w:r w:rsidR="00D614C0">
        <w:t xml:space="preserve"> the value is retrieved and assigned to the property</w:t>
      </w:r>
      <w:r>
        <w:t>—no</w:t>
      </w:r>
      <w:r w:rsidR="00D614C0">
        <w:t xml:space="preserve"> custom code </w:t>
      </w:r>
      <w:r>
        <w:t>required</w:t>
      </w:r>
      <w:r w:rsidR="00D614C0">
        <w:t>.</w:t>
      </w:r>
    </w:p>
    <w:p w:rsidR="00671993" w:rsidRDefault="00EC63EA" w:rsidP="00D614C0">
      <w:pPr>
        <w:pStyle w:val="BodyTextCont"/>
      </w:pPr>
      <w:r>
        <w:t xml:space="preserve">Clearly, </w:t>
      </w:r>
      <w:r w:rsidR="00D614C0">
        <w:t>view state plays a crucial role in page development</w:t>
      </w:r>
      <w:r w:rsidR="00A10945">
        <w:t>,</w:t>
      </w:r>
      <w:r w:rsidR="00D614C0">
        <w:t xml:space="preserve"> and </w:t>
      </w:r>
      <w:r w:rsidR="00A10945">
        <w:t xml:space="preserve">can be </w:t>
      </w:r>
      <w:r w:rsidR="00D614C0">
        <w:t xml:space="preserve">used internally to store </w:t>
      </w:r>
      <w:r w:rsidR="00A10945">
        <w:t xml:space="preserve">a </w:t>
      </w:r>
      <w:r w:rsidR="00D614C0">
        <w:t xml:space="preserve">control’s state. </w:t>
      </w:r>
    </w:p>
    <w:p w:rsidR="006959CD" w:rsidRDefault="006959CD" w:rsidP="006959CD">
      <w:pPr>
        <w:pStyle w:val="berschrift3"/>
      </w:pPr>
      <w:r>
        <w:t xml:space="preserve">Control State </w:t>
      </w:r>
      <w:r w:rsidR="00A32908">
        <w:t>Explained</w:t>
      </w:r>
    </w:p>
    <w:p w:rsidR="006959CD" w:rsidRDefault="005C3F11" w:rsidP="006959CD">
      <w:pPr>
        <w:pStyle w:val="BodyTextFirst"/>
      </w:pPr>
      <w:r>
        <w:t>View</w:t>
      </w:r>
      <w:r w:rsidR="006959CD">
        <w:t xml:space="preserve"> state </w:t>
      </w:r>
      <w:r>
        <w:t xml:space="preserve">and </w:t>
      </w:r>
      <w:r w:rsidR="006959CD">
        <w:t>control</w:t>
      </w:r>
      <w:r>
        <w:t xml:space="preserve"> </w:t>
      </w:r>
      <w:r w:rsidR="006959CD">
        <w:t xml:space="preserve">state </w:t>
      </w:r>
      <w:r>
        <w:t xml:space="preserve">are related and </w:t>
      </w:r>
      <w:r w:rsidR="001A0A51">
        <w:t xml:space="preserve">therefore </w:t>
      </w:r>
      <w:r>
        <w:t>need to be discussed together</w:t>
      </w:r>
      <w:r w:rsidR="006959CD">
        <w:t>. Whereas view state contains programmatically</w:t>
      </w:r>
      <w:r w:rsidR="00CC341C">
        <w:t>-</w:t>
      </w:r>
      <w:r w:rsidR="006959CD">
        <w:t>set property values</w:t>
      </w:r>
      <w:r>
        <w:t>,</w:t>
      </w:r>
      <w:r w:rsidR="006959CD">
        <w:t xml:space="preserve"> control</w:t>
      </w:r>
      <w:r>
        <w:t xml:space="preserve"> </w:t>
      </w:r>
      <w:r w:rsidR="006959CD">
        <w:t xml:space="preserve">state contains </w:t>
      </w:r>
      <w:r w:rsidR="001A0A51">
        <w:t xml:space="preserve">the </w:t>
      </w:r>
      <w:r w:rsidR="006959CD">
        <w:t xml:space="preserve">data </w:t>
      </w:r>
      <w:r w:rsidR="001A0A51">
        <w:t xml:space="preserve">required </w:t>
      </w:r>
      <w:r>
        <w:t xml:space="preserve">for one control </w:t>
      </w:r>
      <w:r w:rsidR="006959CD">
        <w:t xml:space="preserve">to make </w:t>
      </w:r>
      <w:r w:rsidR="001A0A51">
        <w:t>it</w:t>
      </w:r>
      <w:r w:rsidR="006959CD">
        <w:t xml:space="preserve"> </w:t>
      </w:r>
      <w:r w:rsidR="00223036">
        <w:t xml:space="preserve">appear after a </w:t>
      </w:r>
      <w:proofErr w:type="spellStart"/>
      <w:r w:rsidR="00223036">
        <w:t>postback</w:t>
      </w:r>
      <w:proofErr w:type="spellEnd"/>
      <w:r w:rsidR="00223036">
        <w:t xml:space="preserve"> in the same state </w:t>
      </w:r>
      <w:r w:rsidR="001A0A51">
        <w:t>that</w:t>
      </w:r>
      <w:r w:rsidR="00223036">
        <w:t xml:space="preserve"> it was </w:t>
      </w:r>
      <w:r w:rsidR="00756306">
        <w:t xml:space="preserve">in </w:t>
      </w:r>
      <w:r w:rsidR="00223036">
        <w:t>beforehand</w:t>
      </w:r>
      <w:r w:rsidR="006959CD">
        <w:t xml:space="preserve">. </w:t>
      </w:r>
      <w:r w:rsidR="001A0A51">
        <w:t>Frustratingly,</w:t>
      </w:r>
      <w:r w:rsidR="006959CD">
        <w:t xml:space="preserve"> the control</w:t>
      </w:r>
      <w:r w:rsidR="00756306">
        <w:t xml:space="preserve"> </w:t>
      </w:r>
      <w:r w:rsidR="006959CD">
        <w:t xml:space="preserve">state is stored as part of </w:t>
      </w:r>
      <w:r w:rsidR="00756306">
        <w:t xml:space="preserve">the </w:t>
      </w:r>
      <w:r w:rsidR="006959CD">
        <w:t xml:space="preserve">view state data. </w:t>
      </w:r>
      <w:r w:rsidR="001A0A51">
        <w:t xml:space="preserve">This </w:t>
      </w:r>
      <w:r w:rsidR="006959CD">
        <w:t>means</w:t>
      </w:r>
      <w:r w:rsidR="001A0A51">
        <w:t xml:space="preserve"> that</w:t>
      </w:r>
      <w:r w:rsidR="006959CD">
        <w:t xml:space="preserve"> there are </w:t>
      </w:r>
      <w:r w:rsidR="001A0A51">
        <w:t>two</w:t>
      </w:r>
      <w:r w:rsidR="006959CD">
        <w:t xml:space="preserve"> different </w:t>
      </w:r>
      <w:r w:rsidR="001A0A51">
        <w:t>ways of saving</w:t>
      </w:r>
      <w:r w:rsidR="006959CD">
        <w:t xml:space="preserve"> control data during </w:t>
      </w:r>
      <w:proofErr w:type="spellStart"/>
      <w:r w:rsidR="006959CD">
        <w:t>postbacks</w:t>
      </w:r>
      <w:proofErr w:type="spellEnd"/>
      <w:r w:rsidR="006959CD">
        <w:t xml:space="preserve">, but </w:t>
      </w:r>
      <w:r w:rsidR="00756306">
        <w:t xml:space="preserve">both </w:t>
      </w:r>
      <w:r w:rsidR="006959CD">
        <w:t xml:space="preserve">use the same storage—the hidden view state field. </w:t>
      </w:r>
    </w:p>
    <w:p w:rsidR="006959CD" w:rsidRDefault="006959CD" w:rsidP="006959CD">
      <w:pPr>
        <w:pStyle w:val="BodyTextCont"/>
      </w:pPr>
      <w:r>
        <w:t xml:space="preserve">In fact, there is no way to treat both states separately from each other. Disabling the view state suppresses the serialization and storage mechanism </w:t>
      </w:r>
      <w:r w:rsidR="00756306">
        <w:t>entirely,</w:t>
      </w:r>
      <w:r>
        <w:t xml:space="preserve"> </w:t>
      </w:r>
      <w:r w:rsidR="00756306">
        <w:t xml:space="preserve">so </w:t>
      </w:r>
      <w:r>
        <w:t>the control</w:t>
      </w:r>
      <w:r w:rsidR="00756306">
        <w:t xml:space="preserve"> </w:t>
      </w:r>
      <w:r>
        <w:t xml:space="preserve">state </w:t>
      </w:r>
      <w:commentRangeStart w:id="4"/>
      <w:r>
        <w:t>gets lost</w:t>
      </w:r>
      <w:commentRangeEnd w:id="4"/>
      <w:r w:rsidR="00DB1C90">
        <w:rPr>
          <w:rStyle w:val="Kommentarzeichen"/>
        </w:rPr>
        <w:commentReference w:id="4"/>
      </w:r>
      <w:r>
        <w:t xml:space="preserve">. </w:t>
      </w:r>
      <w:r w:rsidR="00756306">
        <w:t>C</w:t>
      </w:r>
      <w:r>
        <w:t xml:space="preserve">omplex controls </w:t>
      </w:r>
      <w:r w:rsidR="00B26D95">
        <w:t xml:space="preserve">such as </w:t>
      </w:r>
      <w:proofErr w:type="spellStart"/>
      <w:r w:rsidRPr="00D614C0">
        <w:rPr>
          <w:rStyle w:val="CodeInline"/>
        </w:rPr>
        <w:t>GridView</w:t>
      </w:r>
      <w:proofErr w:type="spellEnd"/>
      <w:r>
        <w:t xml:space="preserve"> store information about paging and sorting</w:t>
      </w:r>
      <w:r w:rsidR="00756306">
        <w:t>,</w:t>
      </w:r>
      <w:r>
        <w:t xml:space="preserve"> because there are no corresponding HTML fields able to store and send </w:t>
      </w:r>
      <w:r w:rsidR="00CC341C">
        <w:t>such</w:t>
      </w:r>
      <w:r w:rsidR="00756306">
        <w:t xml:space="preserve"> </w:t>
      </w:r>
      <w:r>
        <w:t xml:space="preserve">data as part of a regular form. The </w:t>
      </w:r>
      <w:proofErr w:type="spellStart"/>
      <w:r>
        <w:t>GridView</w:t>
      </w:r>
      <w:proofErr w:type="spellEnd"/>
      <w:r>
        <w:t xml:space="preserve"> has several indices that </w:t>
      </w:r>
      <w:r w:rsidR="00756306">
        <w:t xml:space="preserve">retain </w:t>
      </w:r>
      <w:r>
        <w:t xml:space="preserve">the internal state. Changes </w:t>
      </w:r>
      <w:r w:rsidR="00CC341C">
        <w:t xml:space="preserve">to </w:t>
      </w:r>
      <w:r w:rsidR="00875591">
        <w:t>underlying</w:t>
      </w:r>
      <w:r>
        <w:t xml:space="preserve"> data </w:t>
      </w:r>
      <w:r w:rsidR="00875591">
        <w:t>are</w:t>
      </w:r>
      <w:r>
        <w:t xml:space="preserve"> tracked and used to fire appropriate events. These are</w:t>
      </w:r>
      <w:r w:rsidR="00756306">
        <w:t xml:space="preserve"> </w:t>
      </w:r>
      <w:r>
        <w:t xml:space="preserve">properties </w:t>
      </w:r>
      <w:r w:rsidR="00756306">
        <w:t>such as</w:t>
      </w:r>
      <w:r>
        <w:t xml:space="preserve"> </w:t>
      </w:r>
      <w:proofErr w:type="spellStart"/>
      <w:r w:rsidRPr="006959CD">
        <w:rPr>
          <w:rStyle w:val="CodeInline"/>
        </w:rPr>
        <w:t>EditIndex</w:t>
      </w:r>
      <w:proofErr w:type="spellEnd"/>
      <w:r>
        <w:t xml:space="preserve">, </w:t>
      </w:r>
      <w:proofErr w:type="spellStart"/>
      <w:r w:rsidRPr="006959CD">
        <w:rPr>
          <w:rStyle w:val="CodeInline"/>
        </w:rPr>
        <w:t>PageIndex</w:t>
      </w:r>
      <w:proofErr w:type="spellEnd"/>
      <w:r>
        <w:t xml:space="preserve">, and </w:t>
      </w:r>
      <w:proofErr w:type="spellStart"/>
      <w:r w:rsidRPr="006959CD">
        <w:rPr>
          <w:rStyle w:val="CodeInline"/>
        </w:rPr>
        <w:t>SortDirection</w:t>
      </w:r>
      <w:proofErr w:type="spellEnd"/>
      <w:r>
        <w:t xml:space="preserve">. Several internal </w:t>
      </w:r>
      <w:r w:rsidR="00875591">
        <w:t>actions</w:t>
      </w:r>
      <w:r>
        <w:t xml:space="preserve"> might lead to </w:t>
      </w:r>
      <w:r w:rsidR="00522209">
        <w:t>changes that need</w:t>
      </w:r>
      <w:r>
        <w:t xml:space="preserve"> to be stored during </w:t>
      </w:r>
      <w:proofErr w:type="spellStart"/>
      <w:r>
        <w:t>postbacks</w:t>
      </w:r>
      <w:proofErr w:type="spellEnd"/>
      <w:r w:rsidR="00756306">
        <w:t xml:space="preserve">, but this </w:t>
      </w:r>
      <w:r>
        <w:t xml:space="preserve">does not use the same path through </w:t>
      </w:r>
      <w:r w:rsidR="00CC341C">
        <w:t xml:space="preserve">the </w:t>
      </w:r>
      <w:r>
        <w:t xml:space="preserve">code as the view state would </w:t>
      </w:r>
      <w:r w:rsidR="00756306">
        <w:t xml:space="preserve">use </w:t>
      </w:r>
      <w:r>
        <w:t xml:space="preserve">for public properties. </w:t>
      </w:r>
    </w:p>
    <w:p w:rsidR="006959CD" w:rsidRDefault="006959CD" w:rsidP="006959CD">
      <w:pPr>
        <w:pStyle w:val="BodyTextCont"/>
      </w:pPr>
      <w:r>
        <w:t xml:space="preserve">Control developers should be careful about using the control state because of its dependency on </w:t>
      </w:r>
      <w:r w:rsidR="008649D3">
        <w:t xml:space="preserve">view state. </w:t>
      </w:r>
      <w:r w:rsidR="00756306">
        <w:t>A</w:t>
      </w:r>
      <w:r w:rsidR="008649D3">
        <w:t xml:space="preserve"> disabled view state </w:t>
      </w:r>
      <w:r w:rsidR="00756306">
        <w:t>could cause the control state to not function properly</w:t>
      </w:r>
      <w:r w:rsidR="008649D3">
        <w:t xml:space="preserve">. The view state data stored in the hidden field </w:t>
      </w:r>
      <w:r w:rsidR="00756306">
        <w:t>would expand</w:t>
      </w:r>
      <w:r w:rsidR="008649D3">
        <w:t xml:space="preserve"> and developers using your control might by </w:t>
      </w:r>
      <w:r w:rsidR="00236F5A">
        <w:t>concerned</w:t>
      </w:r>
      <w:r w:rsidR="008649D3">
        <w:t xml:space="preserve"> </w:t>
      </w:r>
      <w:r w:rsidR="00756306">
        <w:t xml:space="preserve">by the </w:t>
      </w:r>
      <w:r w:rsidR="008649D3">
        <w:t>growing page and form data.</w:t>
      </w:r>
    </w:p>
    <w:p w:rsidR="008649D3" w:rsidRDefault="008649D3" w:rsidP="006959CD">
      <w:pPr>
        <w:pStyle w:val="BodyTextCont"/>
      </w:pPr>
      <w:r>
        <w:lastRenderedPageBreak/>
        <w:t>However, as a control developer</w:t>
      </w:r>
      <w:r w:rsidR="00756306">
        <w:t>,</w:t>
      </w:r>
      <w:r>
        <w:t xml:space="preserve"> you have </w:t>
      </w:r>
      <w:r w:rsidR="00756306">
        <w:t>several options for managing</w:t>
      </w:r>
      <w:r>
        <w:t xml:space="preserve"> the way your control stores internal state values. First</w:t>
      </w:r>
      <w:r w:rsidR="00756306">
        <w:t>ly</w:t>
      </w:r>
      <w:r>
        <w:t xml:space="preserve">, the </w:t>
      </w:r>
      <w:proofErr w:type="spellStart"/>
      <w:r w:rsidRPr="008649D3">
        <w:rPr>
          <w:rStyle w:val="CodeInline"/>
        </w:rPr>
        <w:t>Page.RegisterRequiresControlState</w:t>
      </w:r>
      <w:proofErr w:type="spellEnd"/>
      <w:r>
        <w:t xml:space="preserve"> method must be called to ensure that the control starts storing the control state. Apart from </w:t>
      </w:r>
      <w:r w:rsidR="00756306">
        <w:t xml:space="preserve">within </w:t>
      </w:r>
      <w:r>
        <w:t>view state</w:t>
      </w:r>
      <w:r w:rsidR="00756306">
        <w:t>,</w:t>
      </w:r>
      <w:r>
        <w:t xml:space="preserve"> there is no </w:t>
      </w:r>
      <w:proofErr w:type="spellStart"/>
      <w:r w:rsidRPr="008649D3">
        <w:rPr>
          <w:rStyle w:val="CodeInline"/>
        </w:rPr>
        <w:t>StateBag</w:t>
      </w:r>
      <w:proofErr w:type="spellEnd"/>
      <w:r>
        <w:t xml:space="preserve"> that stores values directly. It’s up to you to implement the whole storage level. </w:t>
      </w:r>
      <w:r w:rsidR="00876D7C">
        <w:t>This is both</w:t>
      </w:r>
      <w:r>
        <w:t xml:space="preserve"> good and bad</w:t>
      </w:r>
      <w:r w:rsidR="00876D7C">
        <w:t>, as although you’ll have</w:t>
      </w:r>
      <w:r>
        <w:t xml:space="preserve"> more control of what happens internally</w:t>
      </w:r>
      <w:r w:rsidR="00876D7C">
        <w:t>,</w:t>
      </w:r>
      <w:r>
        <w:t xml:space="preserve"> it requires more effort to store a few primitive values.</w:t>
      </w:r>
    </w:p>
    <w:p w:rsidR="008649D3" w:rsidRDefault="008649D3" w:rsidP="006959CD">
      <w:pPr>
        <w:pStyle w:val="BodyTextCont"/>
      </w:pPr>
      <w:r>
        <w:t xml:space="preserve">The following code listing shows a simple control that stores </w:t>
      </w:r>
      <w:r w:rsidR="00876D7C">
        <w:t xml:space="preserve">several </w:t>
      </w:r>
      <w:r>
        <w:t>values in the control state.</w:t>
      </w:r>
    </w:p>
    <w:p w:rsidR="008649D3" w:rsidRDefault="008649D3" w:rsidP="008649D3">
      <w:pPr>
        <w:pStyle w:val="CodeCaption"/>
      </w:pPr>
      <w:r>
        <w:t>Listing 6-</w:t>
      </w:r>
      <w:r w:rsidR="007F4006">
        <w:fldChar w:fldCharType="begin"/>
      </w:r>
      <w:r w:rsidR="007F4006">
        <w:instrText xml:space="preserve"> SEQ Listing \* ARABIC </w:instrText>
      </w:r>
      <w:r w:rsidR="007F4006">
        <w:fldChar w:fldCharType="separate"/>
      </w:r>
      <w:r w:rsidR="00EE2B09">
        <w:t>1</w:t>
      </w:r>
      <w:r w:rsidR="007F4006">
        <w:fldChar w:fldCharType="end"/>
      </w:r>
      <w:r>
        <w:t>: A custom control using the Control State</w:t>
      </w:r>
    </w:p>
    <w:p w:rsidR="008649D3" w:rsidRDefault="008649D3" w:rsidP="008649D3">
      <w:pPr>
        <w:pStyle w:val="CodeFirst"/>
      </w:pPr>
      <w:r>
        <w:t>public class MyControl : Control</w:t>
      </w:r>
    </w:p>
    <w:p w:rsidR="008649D3" w:rsidRDefault="008649D3" w:rsidP="008649D3">
      <w:pPr>
        <w:pStyle w:val="Code"/>
      </w:pPr>
      <w:r>
        <w:t>{</w:t>
      </w:r>
    </w:p>
    <w:p w:rsidR="008649D3" w:rsidRDefault="008649D3" w:rsidP="008649D3">
      <w:pPr>
        <w:pStyle w:val="Code"/>
      </w:pPr>
      <w:r>
        <w:t xml:space="preserve">   string stateData;</w:t>
      </w:r>
    </w:p>
    <w:p w:rsidR="008649D3" w:rsidRDefault="008649D3" w:rsidP="008649D3">
      <w:pPr>
        <w:pStyle w:val="Code"/>
      </w:pPr>
    </w:p>
    <w:p w:rsidR="008649D3" w:rsidRDefault="008649D3" w:rsidP="008649D3">
      <w:pPr>
        <w:pStyle w:val="Code"/>
      </w:pPr>
      <w:r>
        <w:t xml:space="preserve">   protected override OnInit(EventArgs e)</w:t>
      </w:r>
    </w:p>
    <w:p w:rsidR="008649D3" w:rsidRDefault="008649D3" w:rsidP="008649D3">
      <w:pPr>
        <w:pStyle w:val="Code"/>
      </w:pPr>
      <w:r>
        <w:t xml:space="preserve">   {</w:t>
      </w:r>
    </w:p>
    <w:p w:rsidR="008649D3" w:rsidRDefault="008649D3" w:rsidP="008649D3">
      <w:pPr>
        <w:pStyle w:val="Code"/>
      </w:pPr>
      <w:r>
        <w:t xml:space="preserve">      Page.RegisterRequiresControlState(this);</w:t>
      </w:r>
    </w:p>
    <w:p w:rsidR="008649D3" w:rsidRDefault="008649D3" w:rsidP="008649D3">
      <w:pPr>
        <w:pStyle w:val="Code"/>
      </w:pPr>
      <w:r>
        <w:t xml:space="preserve">      base.OnInit(e);</w:t>
      </w:r>
    </w:p>
    <w:p w:rsidR="008649D3" w:rsidRDefault="008649D3" w:rsidP="008649D3">
      <w:pPr>
        <w:pStyle w:val="Code"/>
      </w:pPr>
      <w:r>
        <w:t xml:space="preserve">   }</w:t>
      </w:r>
    </w:p>
    <w:p w:rsidR="008649D3" w:rsidRDefault="008649D3" w:rsidP="008649D3">
      <w:pPr>
        <w:pStyle w:val="Code"/>
      </w:pPr>
      <w:r>
        <w:t xml:space="preserve"> </w:t>
      </w:r>
    </w:p>
    <w:p w:rsidR="008649D3" w:rsidRDefault="008649D3" w:rsidP="008649D3">
      <w:pPr>
        <w:pStyle w:val="Code"/>
      </w:pPr>
      <w:r>
        <w:t xml:space="preserve">   protected override void LoadControlState(object savedState)</w:t>
      </w:r>
    </w:p>
    <w:p w:rsidR="008649D3" w:rsidRDefault="008649D3" w:rsidP="008649D3">
      <w:pPr>
        <w:pStyle w:val="Code"/>
      </w:pPr>
      <w:r>
        <w:t xml:space="preserve">   {</w:t>
      </w:r>
    </w:p>
    <w:p w:rsidR="008649D3" w:rsidRDefault="008649D3" w:rsidP="008649D3">
      <w:pPr>
        <w:pStyle w:val="Code"/>
      </w:pPr>
      <w:r>
        <w:t xml:space="preserve">      object[] ctrlState = (object[]) savedState;</w:t>
      </w:r>
    </w:p>
    <w:p w:rsidR="008649D3" w:rsidRDefault="008649D3" w:rsidP="008649D3">
      <w:pPr>
        <w:pStyle w:val="Code"/>
      </w:pPr>
      <w:r>
        <w:t xml:space="preserve">      base.LoadControlState(ctrlState[0]);</w:t>
      </w:r>
    </w:p>
    <w:p w:rsidR="008649D3" w:rsidRDefault="008649D3" w:rsidP="008649D3">
      <w:pPr>
        <w:pStyle w:val="Code"/>
      </w:pPr>
      <w:r>
        <w:t xml:space="preserve">      stateData = [string] ctrlState[1];     </w:t>
      </w:r>
    </w:p>
    <w:p w:rsidR="008649D3" w:rsidRDefault="008649D3" w:rsidP="008649D3">
      <w:pPr>
        <w:pStyle w:val="Code"/>
      </w:pPr>
      <w:r>
        <w:t xml:space="preserve">   }</w:t>
      </w:r>
    </w:p>
    <w:p w:rsidR="008649D3" w:rsidRDefault="008649D3" w:rsidP="008649D3">
      <w:pPr>
        <w:pStyle w:val="Code"/>
      </w:pPr>
      <w:r>
        <w:t xml:space="preserve">  </w:t>
      </w:r>
    </w:p>
    <w:p w:rsidR="008649D3" w:rsidRDefault="008649D3" w:rsidP="008649D3">
      <w:pPr>
        <w:pStyle w:val="Code"/>
      </w:pPr>
      <w:r>
        <w:t xml:space="preserve">   protected override object SaveControlState()</w:t>
      </w:r>
    </w:p>
    <w:p w:rsidR="008649D3" w:rsidRDefault="008649D3" w:rsidP="008649D3">
      <w:pPr>
        <w:pStyle w:val="Code"/>
      </w:pPr>
      <w:r>
        <w:t xml:space="preserve">   {</w:t>
      </w:r>
    </w:p>
    <w:p w:rsidR="008649D3" w:rsidRDefault="008649D3" w:rsidP="008649D3">
      <w:pPr>
        <w:pStyle w:val="Code"/>
      </w:pPr>
      <w:r>
        <w:t xml:space="preserve">      object[] ctrlState = </w:t>
      </w:r>
      <w:r w:rsidR="00BF2CB0">
        <w:t>new object[2]</w:t>
      </w:r>
      <w:r>
        <w:t>;</w:t>
      </w:r>
    </w:p>
    <w:p w:rsidR="008649D3" w:rsidRDefault="008649D3" w:rsidP="008649D3">
      <w:pPr>
        <w:pStyle w:val="Code"/>
      </w:pPr>
      <w:r>
        <w:t xml:space="preserve">      </w:t>
      </w:r>
      <w:r w:rsidR="00BF2CB0">
        <w:t xml:space="preserve">object[0] = </w:t>
      </w:r>
      <w:r>
        <w:t>base.</w:t>
      </w:r>
      <w:r w:rsidR="00BF2CB0">
        <w:t>Save</w:t>
      </w:r>
      <w:r>
        <w:t>ControlState();</w:t>
      </w:r>
    </w:p>
    <w:p w:rsidR="00BF2CB0" w:rsidRDefault="008649D3" w:rsidP="008649D3">
      <w:pPr>
        <w:pStyle w:val="Code"/>
      </w:pPr>
      <w:r>
        <w:t xml:space="preserve">      </w:t>
      </w:r>
      <w:r w:rsidR="00BF2CB0">
        <w:t xml:space="preserve">object[1] = </w:t>
      </w:r>
      <w:r>
        <w:t>stateData;</w:t>
      </w:r>
    </w:p>
    <w:p w:rsidR="008649D3" w:rsidRDefault="00BF2CB0" w:rsidP="008649D3">
      <w:pPr>
        <w:pStyle w:val="Code"/>
      </w:pPr>
      <w:r>
        <w:t xml:space="preserve">      return ctrlState;</w:t>
      </w:r>
      <w:r w:rsidR="008649D3">
        <w:t xml:space="preserve">     </w:t>
      </w:r>
    </w:p>
    <w:p w:rsidR="008649D3" w:rsidRDefault="008649D3" w:rsidP="008649D3">
      <w:pPr>
        <w:pStyle w:val="Code"/>
      </w:pPr>
      <w:r>
        <w:t xml:space="preserve">   }</w:t>
      </w:r>
    </w:p>
    <w:p w:rsidR="008649D3" w:rsidRDefault="008649D3" w:rsidP="008649D3">
      <w:pPr>
        <w:pStyle w:val="Code"/>
      </w:pPr>
    </w:p>
    <w:p w:rsidR="008649D3" w:rsidRPr="008649D3" w:rsidRDefault="008649D3" w:rsidP="008649D3">
      <w:pPr>
        <w:pStyle w:val="CodeLast"/>
      </w:pPr>
      <w:r>
        <w:t>}</w:t>
      </w:r>
    </w:p>
    <w:p w:rsidR="008649D3" w:rsidRDefault="00876D7C" w:rsidP="006959CD">
      <w:pPr>
        <w:pStyle w:val="BodyTextCont"/>
      </w:pPr>
      <w:r>
        <w:t xml:space="preserve">If you plan to write a custom page state </w:t>
      </w:r>
      <w:proofErr w:type="spellStart"/>
      <w:r>
        <w:t>persister</w:t>
      </w:r>
      <w:proofErr w:type="spellEnd"/>
      <w:r>
        <w:t>, you’ll have</w:t>
      </w:r>
      <w:r w:rsidR="008649D3">
        <w:t xml:space="preserve"> to handle the control state’s data as well as the view state’s </w:t>
      </w:r>
      <w:r>
        <w:t>data</w:t>
      </w:r>
      <w:r w:rsidR="008649D3">
        <w:t xml:space="preserve">. The </w:t>
      </w:r>
      <w:proofErr w:type="spellStart"/>
      <w:r w:rsidR="008649D3">
        <w:t>persister’s</w:t>
      </w:r>
      <w:proofErr w:type="spellEnd"/>
      <w:r w:rsidR="008649D3">
        <w:t xml:space="preserve"> provider must store </w:t>
      </w:r>
      <w:proofErr w:type="gramStart"/>
      <w:r w:rsidR="008649D3">
        <w:t>both,</w:t>
      </w:r>
      <w:proofErr w:type="gramEnd"/>
      <w:r w:rsidR="008649D3">
        <w:t xml:space="preserve"> otherwise almost all custom controls </w:t>
      </w:r>
      <w:r>
        <w:t>will</w:t>
      </w:r>
      <w:r w:rsidR="008649D3">
        <w:t xml:space="preserve"> stop </w:t>
      </w:r>
      <w:r>
        <w:t xml:space="preserve">functioning </w:t>
      </w:r>
      <w:r w:rsidR="008649D3">
        <w:t>properly.</w:t>
      </w:r>
    </w:p>
    <w:p w:rsidR="00BF2CB0" w:rsidRDefault="001E2041" w:rsidP="006959CD">
      <w:pPr>
        <w:pStyle w:val="BodyTextCont"/>
      </w:pPr>
      <w:r>
        <w:t>An alternative is to</w:t>
      </w:r>
      <w:r w:rsidR="00BF2CB0">
        <w:t xml:space="preserve"> stor</w:t>
      </w:r>
      <w:r>
        <w:t>e</w:t>
      </w:r>
      <w:r w:rsidR="00BF2CB0">
        <w:t xml:space="preserve"> the values your own way</w:t>
      </w:r>
      <w:r w:rsidR="00876D7C">
        <w:t>—</w:t>
      </w:r>
      <w:r w:rsidR="00BF2CB0">
        <w:t>using private hidden fields</w:t>
      </w:r>
      <w:r w:rsidR="00876D7C">
        <w:t xml:space="preserve">, </w:t>
      </w:r>
      <w:r>
        <w:t>perhaps</w:t>
      </w:r>
      <w:r w:rsidR="00876D7C">
        <w:t>—in order</w:t>
      </w:r>
      <w:r w:rsidR="00BF2CB0">
        <w:t xml:space="preserve"> to </w:t>
      </w:r>
      <w:r w:rsidR="00876D7C">
        <w:t xml:space="preserve">remain </w:t>
      </w:r>
      <w:r w:rsidR="00BF2CB0">
        <w:t>independent of the provider. However, this is beyond the scope of this chapter</w:t>
      </w:r>
      <w:r>
        <w:t>.</w:t>
      </w:r>
      <w:r w:rsidR="00876D7C">
        <w:t xml:space="preserve"> </w:t>
      </w:r>
      <w:r>
        <w:t xml:space="preserve">Besides, </w:t>
      </w:r>
      <w:r w:rsidR="00522209">
        <w:t xml:space="preserve">adding infrastructure logic to custom controls </w:t>
      </w:r>
      <w:r w:rsidR="00CC341C">
        <w:t xml:space="preserve">run </w:t>
      </w:r>
      <w:r>
        <w:t>counter</w:t>
      </w:r>
      <w:r w:rsidR="00CC341C">
        <w:t xml:space="preserve"> to</w:t>
      </w:r>
      <w:r w:rsidR="00522209">
        <w:t xml:space="preserve"> the </w:t>
      </w:r>
      <w:r>
        <w:t xml:space="preserve">ASP.NET </w:t>
      </w:r>
      <w:r w:rsidR="00522209">
        <w:t>paradigm</w:t>
      </w:r>
      <w:r>
        <w:t>, in which</w:t>
      </w:r>
      <w:r w:rsidR="00522209">
        <w:t xml:space="preserve"> </w:t>
      </w:r>
      <w:r>
        <w:t xml:space="preserve">the base </w:t>
      </w:r>
      <w:r w:rsidR="00522209">
        <w:t xml:space="preserve">framework </w:t>
      </w:r>
      <w:r>
        <w:t>contains and</w:t>
      </w:r>
      <w:r w:rsidR="00522209">
        <w:t xml:space="preserve"> expose</w:t>
      </w:r>
      <w:r>
        <w:t>s</w:t>
      </w:r>
      <w:r w:rsidR="00522209">
        <w:t xml:space="preserve"> a </w:t>
      </w:r>
      <w:r>
        <w:t xml:space="preserve">rich </w:t>
      </w:r>
      <w:r w:rsidR="00522209">
        <w:t xml:space="preserve">infrastructure. </w:t>
      </w:r>
    </w:p>
    <w:p w:rsidR="00236F5A" w:rsidRPr="006959CD" w:rsidRDefault="00876D7C" w:rsidP="006959CD">
      <w:pPr>
        <w:pStyle w:val="BodyTextCont"/>
      </w:pPr>
      <w:r>
        <w:t>In</w:t>
      </w:r>
      <w:r w:rsidR="00236F5A">
        <w:t xml:space="preserve"> conclusion</w:t>
      </w:r>
      <w:r>
        <w:t>,</w:t>
      </w:r>
      <w:r w:rsidR="00236F5A">
        <w:t xml:space="preserve"> view state and control state are stored in </w:t>
      </w:r>
      <w:r>
        <w:t>the same</w:t>
      </w:r>
      <w:r w:rsidR="00236F5A">
        <w:t xml:space="preserve"> place </w:t>
      </w:r>
      <w:r>
        <w:t xml:space="preserve">in order </w:t>
      </w:r>
      <w:r w:rsidR="00236F5A">
        <w:t xml:space="preserve">to </w:t>
      </w:r>
      <w:r>
        <w:t xml:space="preserve">completely and automatically </w:t>
      </w:r>
      <w:r w:rsidR="00236F5A">
        <w:t xml:space="preserve">restore a control’s properties. </w:t>
      </w:r>
      <w:r w:rsidR="0022082A">
        <w:t>Since the storage and management of view state and control state are related</w:t>
      </w:r>
      <w:r>
        <w:t>,</w:t>
      </w:r>
      <w:r w:rsidR="00236F5A">
        <w:t xml:space="preserve"> I</w:t>
      </w:r>
      <w:r>
        <w:t xml:space="preserve">’ll </w:t>
      </w:r>
      <w:r w:rsidR="00B51703">
        <w:t>treat</w:t>
      </w:r>
      <w:r>
        <w:t xml:space="preserve"> them together in this chapter. </w:t>
      </w:r>
      <w:r w:rsidR="00B51703">
        <w:t>When</w:t>
      </w:r>
      <w:r>
        <w:t xml:space="preserve"> I use the term ‘view state’, </w:t>
      </w:r>
      <w:r w:rsidR="00B51703">
        <w:t>consider</w:t>
      </w:r>
      <w:r>
        <w:t xml:space="preserve"> it as including control state as well.</w:t>
      </w:r>
    </w:p>
    <w:p w:rsidR="00671993" w:rsidRPr="006959CD" w:rsidRDefault="00D614C0" w:rsidP="00D614C0">
      <w:pPr>
        <w:pStyle w:val="berschrift3"/>
      </w:pPr>
      <w:r w:rsidRPr="006959CD">
        <w:lastRenderedPageBreak/>
        <w:t>The Default Providers</w:t>
      </w:r>
    </w:p>
    <w:p w:rsidR="00671993" w:rsidRPr="00E04684" w:rsidRDefault="00D614C0" w:rsidP="00D614C0">
      <w:r w:rsidRPr="00D614C0">
        <w:t>ASP.NET uses a pro</w:t>
      </w:r>
      <w:r w:rsidR="00326E71">
        <w:t>vider to manage storage of t</w:t>
      </w:r>
      <w:r w:rsidRPr="00D614C0">
        <w:t xml:space="preserve">he view state. </w:t>
      </w:r>
      <w:r>
        <w:t xml:space="preserve">The description above assumes the usage of one </w:t>
      </w:r>
      <w:r w:rsidR="00876D7C">
        <w:t xml:space="preserve">of </w:t>
      </w:r>
      <w:r w:rsidR="004600D8">
        <w:t xml:space="preserve">the </w:t>
      </w:r>
      <w:r>
        <w:t xml:space="preserve">two </w:t>
      </w:r>
      <w:proofErr w:type="gramStart"/>
      <w:r>
        <w:t>providers</w:t>
      </w:r>
      <w:proofErr w:type="gramEnd"/>
      <w:r>
        <w:t xml:space="preserve"> available out-of-the-box. Both providers derive from an abstract base class</w:t>
      </w:r>
      <w:r w:rsidR="00876D7C">
        <w:t>,</w:t>
      </w:r>
      <w:r>
        <w:t xml:space="preserve"> </w:t>
      </w:r>
      <w:proofErr w:type="spellStart"/>
      <w:r w:rsidR="00671993" w:rsidRPr="00E04684">
        <w:rPr>
          <w:rStyle w:val="CodeInline"/>
        </w:rPr>
        <w:t>PageStatePersister</w:t>
      </w:r>
      <w:proofErr w:type="spellEnd"/>
      <w:r w:rsidR="00671993" w:rsidRPr="00E04684">
        <w:t>:</w:t>
      </w:r>
    </w:p>
    <w:p w:rsidR="00671993" w:rsidRPr="00DE62E4" w:rsidRDefault="00D614C0" w:rsidP="00D614C0">
      <w:pPr>
        <w:pStyle w:val="BulletFirst"/>
      </w:pPr>
      <w:r>
        <w:tab/>
      </w:r>
      <w:r w:rsidRPr="00DE62E4">
        <w:t>*</w:t>
      </w:r>
      <w:r w:rsidRPr="00DE62E4">
        <w:tab/>
      </w:r>
      <w:proofErr w:type="spellStart"/>
      <w:r w:rsidR="00671993" w:rsidRPr="00DE62E4">
        <w:rPr>
          <w:rStyle w:val="CodeInline"/>
        </w:rPr>
        <w:t>HiddenFieldPageStatePersister</w:t>
      </w:r>
      <w:proofErr w:type="spellEnd"/>
    </w:p>
    <w:p w:rsidR="00671993" w:rsidRPr="00E04684" w:rsidRDefault="00D614C0" w:rsidP="00D614C0">
      <w:pPr>
        <w:pStyle w:val="BulletLast"/>
      </w:pPr>
      <w:r w:rsidRPr="00DE62E4">
        <w:tab/>
      </w:r>
      <w:r w:rsidRPr="00E04684">
        <w:t>*</w:t>
      </w:r>
      <w:r w:rsidRPr="00E04684">
        <w:tab/>
      </w:r>
      <w:proofErr w:type="spellStart"/>
      <w:r w:rsidR="00671993" w:rsidRPr="00E04684">
        <w:rPr>
          <w:rStyle w:val="CodeInline"/>
        </w:rPr>
        <w:t>SessionPageStatePersister</w:t>
      </w:r>
      <w:proofErr w:type="spellEnd"/>
    </w:p>
    <w:p w:rsidR="00671993" w:rsidRPr="00E04684" w:rsidRDefault="00E04684" w:rsidP="00E04684">
      <w:pPr>
        <w:pStyle w:val="BodyTextCont"/>
      </w:pPr>
      <w:r w:rsidRPr="00E04684">
        <w:t>By default</w:t>
      </w:r>
      <w:r w:rsidR="00876D7C">
        <w:t>,</w:t>
      </w:r>
      <w:r w:rsidRPr="00E04684">
        <w:t xml:space="preserve"> the </w:t>
      </w:r>
      <w:proofErr w:type="spellStart"/>
      <w:r w:rsidRPr="00E04684">
        <w:rPr>
          <w:rStyle w:val="CodeInline"/>
        </w:rPr>
        <w:t>HiddenFieldPageStatePersister</w:t>
      </w:r>
      <w:proofErr w:type="spellEnd"/>
      <w:r w:rsidRPr="00E04684">
        <w:t xml:space="preserve"> </w:t>
      </w:r>
      <w:r>
        <w:t>is used to store the view state in a hidden field. When you look into a page’s source code in the browser</w:t>
      </w:r>
      <w:r w:rsidR="00876D7C">
        <w:t>,</w:t>
      </w:r>
      <w:r>
        <w:t xml:space="preserve"> you</w:t>
      </w:r>
      <w:r w:rsidR="00876D7C">
        <w:t>’ll</w:t>
      </w:r>
      <w:r>
        <w:t xml:space="preserve"> find a field with the name __VIEWSTATE. This is the serialized, encoded, and optionally encrypted collection of properties stored in the </w:t>
      </w:r>
      <w:proofErr w:type="spellStart"/>
      <w:r w:rsidRPr="00E04684">
        <w:rPr>
          <w:rStyle w:val="CodeInline"/>
        </w:rPr>
        <w:t>StateBag</w:t>
      </w:r>
      <w:proofErr w:type="spellEnd"/>
      <w:r>
        <w:t>.</w:t>
      </w:r>
    </w:p>
    <w:p w:rsidR="00671993" w:rsidRDefault="00671993" w:rsidP="00671993">
      <w:r>
        <w:rPr>
          <w:noProof/>
          <w:lang w:val="de-DE" w:eastAsia="de-DE"/>
        </w:rPr>
        <w:drawing>
          <wp:inline distT="0" distB="0" distL="0" distR="0" wp14:anchorId="5490CECD" wp14:editId="525A5F8B">
            <wp:extent cx="5759450" cy="1460500"/>
            <wp:effectExtent l="19050" t="0" r="0" b="0"/>
            <wp:docPr id="1" name="Bild 1" descr="D:\UserData\jkrause\Documents\Meine Daten\Zeitschriften\ASP.NET Professional\T3\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jkrause\Documents\Meine Daten\Zeitschriften\ASP.NET Professional\T3\1.tif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06" w:rsidRDefault="002E0706" w:rsidP="002E0706">
      <w:pPr>
        <w:pStyle w:val="Production"/>
      </w:pPr>
      <w:r>
        <w:t>This figure is not up to date</w:t>
      </w:r>
    </w:p>
    <w:p w:rsidR="00671993" w:rsidRPr="00E04684" w:rsidRDefault="00E04684" w:rsidP="00E04684">
      <w:pPr>
        <w:pStyle w:val="FigureCaption"/>
      </w:pPr>
      <w:r w:rsidRPr="00FE1DDE">
        <w:t>Figure 6-</w:t>
      </w:r>
      <w:r w:rsidR="00C678EF">
        <w:fldChar w:fldCharType="begin"/>
      </w:r>
      <w:r w:rsidRPr="00FE1DDE">
        <w:instrText xml:space="preserve"> SEQ Figure \* ARABIC </w:instrText>
      </w:r>
      <w:r w:rsidR="00C678EF">
        <w:fldChar w:fldCharType="separate"/>
      </w:r>
      <w:r w:rsidR="00CA4A1F">
        <w:t>1</w:t>
      </w:r>
      <w:r w:rsidR="00C678EF">
        <w:fldChar w:fldCharType="end"/>
      </w:r>
      <w:r w:rsidR="00FE1DDE" w:rsidRPr="00FE1DDE">
        <w:t>:</w:t>
      </w:r>
      <w:r w:rsidRPr="00FE1DDE">
        <w:t xml:space="preserve"> </w:t>
      </w:r>
      <w:r w:rsidRPr="00E04684">
        <w:t>Typical view of the view state‘s hidden field</w:t>
      </w:r>
    </w:p>
    <w:p w:rsidR="004600D8" w:rsidRDefault="00E04684" w:rsidP="00E04684">
      <w:pPr>
        <w:pStyle w:val="BodyTextCont"/>
      </w:pPr>
      <w:r>
        <w:t>This is what you</w:t>
      </w:r>
      <w:r w:rsidR="00B30FB6">
        <w:t>’ll</w:t>
      </w:r>
      <w:r>
        <w:t xml:space="preserve"> see if the </w:t>
      </w:r>
      <w:proofErr w:type="spellStart"/>
      <w:r w:rsidRPr="00E04684">
        <w:rPr>
          <w:rStyle w:val="CodeInline"/>
        </w:rPr>
        <w:t>HiddenFieldPageStatePersister</w:t>
      </w:r>
      <w:proofErr w:type="spellEnd"/>
      <w:r>
        <w:t xml:space="preserve"> is used. There are </w:t>
      </w:r>
      <w:r w:rsidR="00B30FB6">
        <w:t xml:space="preserve">several </w:t>
      </w:r>
      <w:r>
        <w:t xml:space="preserve">pros and cons </w:t>
      </w:r>
      <w:r w:rsidR="00B30FB6">
        <w:t>to using this method</w:t>
      </w:r>
      <w:r>
        <w:t>. Man</w:t>
      </w:r>
      <w:r w:rsidR="002E0706">
        <w:t>y pages store information</w:t>
      </w:r>
      <w:r>
        <w:t xml:space="preserve"> and many users have individual data. The state is associated with the current page</w:t>
      </w:r>
      <w:r w:rsidR="00B30FB6">
        <w:t>, and a</w:t>
      </w:r>
      <w:r>
        <w:t xml:space="preserve">part from session data that </w:t>
      </w:r>
      <w:r w:rsidR="004600D8">
        <w:t xml:space="preserve">is </w:t>
      </w:r>
      <w:r w:rsidR="00236F5A">
        <w:t>independent</w:t>
      </w:r>
      <w:r>
        <w:t xml:space="preserve"> of the current page</w:t>
      </w:r>
      <w:r w:rsidR="00B30FB6">
        <w:t>,</w:t>
      </w:r>
      <w:r>
        <w:t xml:space="preserve"> </w:t>
      </w:r>
      <w:r w:rsidR="004600D8">
        <w:t xml:space="preserve">this </w:t>
      </w:r>
      <w:r>
        <w:t xml:space="preserve">data </w:t>
      </w:r>
      <w:r w:rsidR="004600D8">
        <w:t>is</w:t>
      </w:r>
      <w:r>
        <w:t xml:space="preserve"> specific to </w:t>
      </w:r>
      <w:r w:rsidR="004600D8">
        <w:t xml:space="preserve">the </w:t>
      </w:r>
      <w:r>
        <w:t xml:space="preserve">page and </w:t>
      </w:r>
      <w:r w:rsidR="004600D8">
        <w:t xml:space="preserve">the </w:t>
      </w:r>
      <w:r>
        <w:t xml:space="preserve">user. Storing </w:t>
      </w:r>
      <w:r w:rsidR="00B30FB6">
        <w:t>the</w:t>
      </w:r>
      <w:r>
        <w:t xml:space="preserve"> data </w:t>
      </w:r>
      <w:r w:rsidR="00C044A3">
        <w:t>on</w:t>
      </w:r>
      <w:r w:rsidR="00B30FB6">
        <w:t xml:space="preserve"> the</w:t>
      </w:r>
      <w:r>
        <w:t xml:space="preserve"> client </w:t>
      </w:r>
      <w:r w:rsidR="00C044A3">
        <w:t xml:space="preserve">computer </w:t>
      </w:r>
      <w:r>
        <w:t xml:space="preserve">moves the memory required from </w:t>
      </w:r>
      <w:r w:rsidR="00C044A3">
        <w:t xml:space="preserve">the </w:t>
      </w:r>
      <w:r>
        <w:t xml:space="preserve">server to </w:t>
      </w:r>
      <w:r w:rsidR="00C044A3">
        <w:t xml:space="preserve">the </w:t>
      </w:r>
      <w:r>
        <w:t xml:space="preserve">client. </w:t>
      </w:r>
      <w:r w:rsidR="00676363">
        <w:t xml:space="preserve">This </w:t>
      </w:r>
      <w:r>
        <w:t>cost</w:t>
      </w:r>
      <w:r w:rsidR="00B30FB6">
        <w:t>s</w:t>
      </w:r>
      <w:r>
        <w:t xml:space="preserve"> </w:t>
      </w:r>
      <w:r w:rsidR="00236F5A">
        <w:t>bandwidth</w:t>
      </w:r>
      <w:r>
        <w:t>, but saves server</w:t>
      </w:r>
      <w:r w:rsidR="00B30FB6">
        <w:t xml:space="preserve"> resources</w:t>
      </w:r>
      <w:r>
        <w:t xml:space="preserve">. </w:t>
      </w:r>
    </w:p>
    <w:p w:rsidR="00E04684" w:rsidRDefault="004600D8" w:rsidP="00E04684">
      <w:pPr>
        <w:pStyle w:val="BodyTextCont"/>
      </w:pPr>
      <w:r>
        <w:t>If</w:t>
      </w:r>
      <w:r w:rsidR="00E04684">
        <w:t xml:space="preserve"> you have 1 KB </w:t>
      </w:r>
      <w:r w:rsidR="00B30FB6">
        <w:t xml:space="preserve">of </w:t>
      </w:r>
      <w:r w:rsidR="00E04684">
        <w:t>session data and 1,000 users accessing the server simultaneously</w:t>
      </w:r>
      <w:r w:rsidR="00B30FB6">
        <w:t>, you’ll need to</w:t>
      </w:r>
      <w:r w:rsidR="00E04684">
        <w:t xml:space="preserve"> store 1 MB of data. If this happens for 100 pages</w:t>
      </w:r>
      <w:r w:rsidR="00B30FB6">
        <w:t>, you’ll need to store</w:t>
      </w:r>
      <w:r w:rsidR="00E04684">
        <w:t xml:space="preserve"> 100 MB. </w:t>
      </w:r>
      <w:r w:rsidR="00676363">
        <w:t>This isn’t u</w:t>
      </w:r>
      <w:r w:rsidR="00E04684">
        <w:t xml:space="preserve">sually </w:t>
      </w:r>
      <w:r>
        <w:t>significant</w:t>
      </w:r>
      <w:r w:rsidR="00E04684">
        <w:t xml:space="preserve">, but growing </w:t>
      </w:r>
      <w:r w:rsidR="00676363">
        <w:t xml:space="preserve">traffic will </w:t>
      </w:r>
      <w:r w:rsidR="00E04684">
        <w:t xml:space="preserve">increase the resource consumption accordingly. </w:t>
      </w:r>
      <w:r w:rsidR="000B0E27">
        <w:t>For this reason, using</w:t>
      </w:r>
      <w:r w:rsidR="00E04684">
        <w:t xml:space="preserve"> the browser’s memory is </w:t>
      </w:r>
      <w:r w:rsidR="00483A9B">
        <w:t xml:space="preserve">a </w:t>
      </w:r>
      <w:r w:rsidR="00E04684">
        <w:t>better option</w:t>
      </w:r>
      <w:r w:rsidR="000B0E27">
        <w:t xml:space="preserve"> for scalability</w:t>
      </w:r>
      <w:r w:rsidR="00483A9B">
        <w:t>,</w:t>
      </w:r>
      <w:r w:rsidR="00E04684">
        <w:t xml:space="preserve"> and </w:t>
      </w:r>
      <w:r w:rsidR="00483A9B">
        <w:t xml:space="preserve">this </w:t>
      </w:r>
      <w:r w:rsidR="00E04684">
        <w:t>is</w:t>
      </w:r>
      <w:r w:rsidR="00483A9B">
        <w:t xml:space="preserve"> why t</w:t>
      </w:r>
      <w:r w:rsidR="00E04684">
        <w:t xml:space="preserve">he default provider </w:t>
      </w:r>
      <w:r w:rsidR="000B0E27">
        <w:t>uses</w:t>
      </w:r>
      <w:r w:rsidR="00483A9B">
        <w:t xml:space="preserve"> the</w:t>
      </w:r>
      <w:r w:rsidR="00E04684">
        <w:t xml:space="preserve"> </w:t>
      </w:r>
      <w:proofErr w:type="spellStart"/>
      <w:r w:rsidR="00E04684" w:rsidRPr="00E04684">
        <w:rPr>
          <w:rStyle w:val="CodeInline"/>
        </w:rPr>
        <w:t>HiddenFieldPageStatePersister</w:t>
      </w:r>
      <w:proofErr w:type="spellEnd"/>
      <w:r w:rsidR="00E04684">
        <w:t xml:space="preserve"> </w:t>
      </w:r>
      <w:r w:rsidR="000B0E27">
        <w:t>option</w:t>
      </w:r>
      <w:r w:rsidR="00E04684">
        <w:t xml:space="preserve">. </w:t>
      </w:r>
    </w:p>
    <w:p w:rsidR="00671993" w:rsidRDefault="00E04684" w:rsidP="00416674">
      <w:pPr>
        <w:pStyle w:val="BodyTextCont"/>
      </w:pPr>
      <w:r>
        <w:t>However, sometimes it’s not the server’s resources that cause the bottleneck but the bandwidth</w:t>
      </w:r>
      <w:r w:rsidR="00C044A3">
        <w:t>, particularly o</w:t>
      </w:r>
      <w:r w:rsidR="000B0E27">
        <w:t>n</w:t>
      </w:r>
      <w:r w:rsidR="00416674">
        <w:t xml:space="preserve"> mobile devices</w:t>
      </w:r>
      <w:r w:rsidR="00C044A3">
        <w:t>.</w:t>
      </w:r>
      <w:r w:rsidR="00416674">
        <w:t xml:space="preserve"> </w:t>
      </w:r>
      <w:r w:rsidR="00C044A3">
        <w:t>V</w:t>
      </w:r>
      <w:r w:rsidR="00416674">
        <w:t xml:space="preserve">iew state </w:t>
      </w:r>
      <w:r w:rsidR="000B0E27">
        <w:t xml:space="preserve">is transmitted twice for </w:t>
      </w:r>
      <w:r w:rsidR="00416674">
        <w:t xml:space="preserve">each request. Accessing a dozen pages with 1 KB </w:t>
      </w:r>
      <w:r w:rsidR="00483A9B">
        <w:t xml:space="preserve">of </w:t>
      </w:r>
      <w:r w:rsidR="00416674">
        <w:t>session data</w:t>
      </w:r>
      <w:r w:rsidR="00483A9B">
        <w:t xml:space="preserve"> each</w:t>
      </w:r>
      <w:r w:rsidR="00416674">
        <w:t xml:space="preserve"> </w:t>
      </w:r>
      <w:r w:rsidR="00483A9B">
        <w:t>would</w:t>
      </w:r>
      <w:r w:rsidR="00416674">
        <w:t xml:space="preserve"> force the device to transfer and process </w:t>
      </w:r>
      <w:r w:rsidR="00483A9B">
        <w:t xml:space="preserve">an </w:t>
      </w:r>
      <w:r w:rsidR="00416674">
        <w:t>additional 24 KB of data</w:t>
      </w:r>
      <w:r w:rsidR="00483A9B">
        <w:t xml:space="preserve">, and </w:t>
      </w:r>
      <w:r w:rsidR="000B0E27">
        <w:t xml:space="preserve">this could be even higher for </w:t>
      </w:r>
      <w:r w:rsidR="00483A9B">
        <w:t>badly</w:t>
      </w:r>
      <w:r w:rsidR="000B0E27">
        <w:t>-</w:t>
      </w:r>
      <w:r w:rsidR="00416674">
        <w:t>developed pages.</w:t>
      </w:r>
    </w:p>
    <w:p w:rsidR="00FE1DDE" w:rsidRPr="005243CE" w:rsidRDefault="00FE1DDE" w:rsidP="00FE1DDE">
      <w:pPr>
        <w:pStyle w:val="BodyTextCont"/>
      </w:pPr>
      <w:r>
        <w:t>To investigate the content</w:t>
      </w:r>
      <w:r w:rsidR="000B0E27">
        <w:t>s</w:t>
      </w:r>
      <w:r>
        <w:t xml:space="preserve"> of the view state</w:t>
      </w:r>
      <w:r w:rsidR="00483A9B">
        <w:t>,</w:t>
      </w:r>
      <w:r>
        <w:t xml:space="preserve"> a tool </w:t>
      </w:r>
      <w:r w:rsidR="000B0E27">
        <w:t xml:space="preserve">such as </w:t>
      </w:r>
      <w:r>
        <w:t xml:space="preserve">Fritz Onion’s </w:t>
      </w:r>
      <w:proofErr w:type="spellStart"/>
      <w:r w:rsidRPr="00236F5A">
        <w:rPr>
          <w:i/>
        </w:rPr>
        <w:t>ViewStateDecoder</w:t>
      </w:r>
      <w:proofErr w:type="spellEnd"/>
      <w:r>
        <w:t xml:space="preserve"> is </w:t>
      </w:r>
      <w:r w:rsidR="000B0E27">
        <w:t>invaluable</w:t>
      </w:r>
      <w:r>
        <w:t xml:space="preserve">. Knowing what </w:t>
      </w:r>
      <w:r w:rsidR="001967C2">
        <w:t xml:space="preserve">is </w:t>
      </w:r>
      <w:r>
        <w:t>store</w:t>
      </w:r>
      <w:r w:rsidR="001967C2">
        <w:t>d in view state</w:t>
      </w:r>
      <w:r>
        <w:t xml:space="preserve"> </w:t>
      </w:r>
      <w:r w:rsidR="001967C2">
        <w:t xml:space="preserve">makes </w:t>
      </w:r>
      <w:r w:rsidR="00483A9B">
        <w:t xml:space="preserve">it’s easier to </w:t>
      </w:r>
      <w:r w:rsidR="001967C2">
        <w:t xml:space="preserve">design </w:t>
      </w:r>
      <w:r>
        <w:t>a custom page state</w:t>
      </w:r>
      <w:r w:rsidR="001967C2">
        <w:t xml:space="preserve"> </w:t>
      </w:r>
      <w:proofErr w:type="spellStart"/>
      <w:r>
        <w:t>persister</w:t>
      </w:r>
      <w:proofErr w:type="spellEnd"/>
      <w:r>
        <w:t xml:space="preserve">. You can find </w:t>
      </w:r>
      <w:r w:rsidR="00483A9B">
        <w:t xml:space="preserve">the </w:t>
      </w:r>
      <w:r>
        <w:t xml:space="preserve">most recent version of </w:t>
      </w:r>
      <w:proofErr w:type="spellStart"/>
      <w:r w:rsidR="00C044A3" w:rsidRPr="00C831DD">
        <w:rPr>
          <w:i/>
        </w:rPr>
        <w:t>ViewStateDecoder</w:t>
      </w:r>
      <w:proofErr w:type="spellEnd"/>
      <w:r w:rsidR="00C044A3">
        <w:t xml:space="preserve"> </w:t>
      </w:r>
      <w:r w:rsidR="001967C2">
        <w:t>at</w:t>
      </w:r>
      <w:r>
        <w:t xml:space="preserve">: </w:t>
      </w:r>
      <w:r w:rsidRPr="00FE1DDE">
        <w:rPr>
          <w:i/>
        </w:rPr>
        <w:t>http://www.pluralsight.com/community/media/p/51688.aspx</w:t>
      </w:r>
      <w:r>
        <w:t>.</w:t>
      </w:r>
    </w:p>
    <w:p w:rsidR="00FE1DDE" w:rsidRDefault="00FE1DDE" w:rsidP="00FE1DDE">
      <w:r>
        <w:rPr>
          <w:noProof/>
          <w:lang w:val="de-DE" w:eastAsia="de-DE"/>
        </w:rPr>
        <w:lastRenderedPageBreak/>
        <w:drawing>
          <wp:inline distT="0" distB="0" distL="0" distR="0" wp14:anchorId="4E9DFFBD" wp14:editId="1E68DE90">
            <wp:extent cx="5433231" cy="3180267"/>
            <wp:effectExtent l="19050" t="0" r="0" b="0"/>
            <wp:docPr id="3" name="Bild 2" descr="D:\UserData\jkrause\Documents\Meine Daten\Zeitschriften\ASP.NET Professional\T3\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jkrause\Documents\Meine Daten\Zeitschriften\ASP.NET Professional\T3\2.tif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82" cy="318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06" w:rsidRDefault="002E0706" w:rsidP="002E0706">
      <w:pPr>
        <w:pStyle w:val="Production"/>
      </w:pPr>
      <w:r>
        <w:t>Insert ASPEXTf0602.tif</w:t>
      </w:r>
    </w:p>
    <w:p w:rsidR="00FE1DDE" w:rsidRDefault="00FE1DDE" w:rsidP="00FE1DDE">
      <w:pPr>
        <w:pStyle w:val="FigureCaption"/>
      </w:pPr>
      <w:r w:rsidRPr="00FE1DDE">
        <w:t>Figure 6-</w:t>
      </w:r>
      <w:r w:rsidR="00C678EF">
        <w:fldChar w:fldCharType="begin"/>
      </w:r>
      <w:r w:rsidRPr="00FE1DDE">
        <w:instrText xml:space="preserve"> SEQ Figure \* ARABIC </w:instrText>
      </w:r>
      <w:r w:rsidR="00C678EF">
        <w:fldChar w:fldCharType="separate"/>
      </w:r>
      <w:r w:rsidR="00CA4A1F">
        <w:t>2</w:t>
      </w:r>
      <w:r w:rsidR="00C678EF">
        <w:fldChar w:fldCharType="end"/>
      </w:r>
      <w:r w:rsidRPr="00FE1DDE">
        <w:t>: Examine the content</w:t>
      </w:r>
      <w:r w:rsidR="00886843">
        <w:t>s</w:t>
      </w:r>
      <w:r w:rsidRPr="00FE1DDE">
        <w:t xml:space="preserve"> of the view</w:t>
      </w:r>
      <w:r w:rsidR="00483A9B">
        <w:t xml:space="preserve"> </w:t>
      </w:r>
      <w:r w:rsidRPr="00FE1DDE">
        <w:t>state</w:t>
      </w:r>
    </w:p>
    <w:p w:rsidR="00690095" w:rsidRPr="00690095" w:rsidRDefault="00690095" w:rsidP="00690095">
      <w:pPr>
        <w:pStyle w:val="BodyTextCont"/>
      </w:pPr>
      <w:r>
        <w:t>At this point</w:t>
      </w:r>
      <w:r w:rsidR="00483A9B">
        <w:t>,</w:t>
      </w:r>
      <w:r>
        <w:t xml:space="preserve"> the particular content</w:t>
      </w:r>
      <w:r w:rsidR="0062193D">
        <w:t>s</w:t>
      </w:r>
      <w:r>
        <w:t xml:space="preserve"> of the view state </w:t>
      </w:r>
      <w:r w:rsidR="00C044A3">
        <w:t>are</w:t>
      </w:r>
      <w:r w:rsidR="00483A9B">
        <w:t>n’t important</w:t>
      </w:r>
      <w:r>
        <w:t xml:space="preserve">. Decoding the data is </w:t>
      </w:r>
      <w:r w:rsidR="0062193D">
        <w:t>merely to</w:t>
      </w:r>
      <w:r w:rsidR="00483A9B">
        <w:t xml:space="preserve"> </w:t>
      </w:r>
      <w:r w:rsidR="00C044A3">
        <w:t>understand</w:t>
      </w:r>
      <w:r w:rsidR="00483A9B">
        <w:t xml:space="preserve"> the internal </w:t>
      </w:r>
      <w:r>
        <w:t>behavior.</w:t>
      </w:r>
    </w:p>
    <w:p w:rsidR="00671993" w:rsidRPr="00416674" w:rsidRDefault="00416674" w:rsidP="00416674">
      <w:pPr>
        <w:pStyle w:val="berschrift3"/>
      </w:pPr>
      <w:r w:rsidRPr="00416674">
        <w:t>Changing the Default Provider</w:t>
      </w:r>
    </w:p>
    <w:p w:rsidR="00416674" w:rsidRDefault="00416674" w:rsidP="00416674">
      <w:pPr>
        <w:pStyle w:val="BodyTextFirst"/>
      </w:pPr>
      <w:r w:rsidRPr="00416674">
        <w:t xml:space="preserve">The alternative provider, </w:t>
      </w:r>
      <w:proofErr w:type="spellStart"/>
      <w:r>
        <w:rPr>
          <w:rStyle w:val="CodeInline"/>
        </w:rPr>
        <w:t>Session</w:t>
      </w:r>
      <w:r w:rsidRPr="00416674">
        <w:rPr>
          <w:rStyle w:val="CodeInline"/>
        </w:rPr>
        <w:t>PageStatePersister</w:t>
      </w:r>
      <w:proofErr w:type="spellEnd"/>
      <w:r>
        <w:t>, move</w:t>
      </w:r>
      <w:r w:rsidR="00483A9B">
        <w:t>s</w:t>
      </w:r>
      <w:r>
        <w:t xml:space="preserve"> the storage strategy from</w:t>
      </w:r>
      <w:r w:rsidR="004F52B0">
        <w:t xml:space="preserve"> the</w:t>
      </w:r>
      <w:r>
        <w:t xml:space="preserve"> client to </w:t>
      </w:r>
      <w:r w:rsidR="004F52B0">
        <w:t xml:space="preserve">the </w:t>
      </w:r>
      <w:r>
        <w:t xml:space="preserve">server. The data </w:t>
      </w:r>
      <w:r w:rsidR="004F52B0">
        <w:t>is</w:t>
      </w:r>
      <w:r>
        <w:t xml:space="preserve"> stored in the session</w:t>
      </w:r>
      <w:r w:rsidR="00483A9B">
        <w:t>,</w:t>
      </w:r>
      <w:r>
        <w:t xml:space="preserve"> </w:t>
      </w:r>
      <w:r w:rsidR="004F52B0">
        <w:t>along with</w:t>
      </w:r>
      <w:r>
        <w:t xml:space="preserve"> other session variables. However, view state data </w:t>
      </w:r>
      <w:r w:rsidR="004F52B0">
        <w:t xml:space="preserve">is </w:t>
      </w:r>
      <w:r>
        <w:t>no</w:t>
      </w:r>
      <w:r w:rsidR="00483A9B">
        <w:t>t</w:t>
      </w:r>
      <w:r>
        <w:t xml:space="preserve"> session data</w:t>
      </w:r>
      <w:r w:rsidR="004F52B0">
        <w:t>—merely</w:t>
      </w:r>
      <w:r>
        <w:t xml:space="preserve"> the state of controls. </w:t>
      </w:r>
      <w:r w:rsidR="004F52B0">
        <w:t xml:space="preserve">View state for each page is stored separately in this provider. </w:t>
      </w:r>
    </w:p>
    <w:p w:rsidR="00671993" w:rsidRPr="00416674" w:rsidRDefault="00416674" w:rsidP="00416674">
      <w:pPr>
        <w:pStyle w:val="BodyTextCont"/>
      </w:pPr>
      <w:r>
        <w:t xml:space="preserve">To </w:t>
      </w:r>
      <w:r w:rsidR="004F52B0">
        <w:t>change from the default</w:t>
      </w:r>
      <w:r w:rsidR="00483A9B">
        <w:t xml:space="preserve"> </w:t>
      </w:r>
      <w:r>
        <w:t xml:space="preserve">provider, you must override the </w:t>
      </w:r>
      <w:proofErr w:type="spellStart"/>
      <w:r w:rsidR="00671993" w:rsidRPr="00416674">
        <w:rPr>
          <w:rStyle w:val="CodeInline"/>
        </w:rPr>
        <w:t>PageStatePersister</w:t>
      </w:r>
      <w:proofErr w:type="spellEnd"/>
      <w:r w:rsidR="00671993" w:rsidRPr="00416674">
        <w:t xml:space="preserve"> </w:t>
      </w:r>
      <w:r w:rsidR="00483A9B">
        <w:t xml:space="preserve">property </w:t>
      </w:r>
      <w:r w:rsidR="004F52B0">
        <w:t>of</w:t>
      </w:r>
      <w:r w:rsidR="00483A9B">
        <w:t xml:space="preserve"> </w:t>
      </w:r>
      <w:r>
        <w:t xml:space="preserve">the </w:t>
      </w:r>
      <w:r w:rsidRPr="00416674">
        <w:rPr>
          <w:rStyle w:val="CodeInline"/>
        </w:rPr>
        <w:t>Page</w:t>
      </w:r>
      <w:r>
        <w:t xml:space="preserve"> class</w:t>
      </w:r>
      <w:r w:rsidR="00671993" w:rsidRPr="00416674">
        <w:t>:</w:t>
      </w:r>
    </w:p>
    <w:p w:rsidR="00671993" w:rsidRPr="00416674" w:rsidRDefault="00671993" w:rsidP="00416674">
      <w:pPr>
        <w:pStyle w:val="CodeFirst"/>
        <w:rPr>
          <w:lang w:eastAsia="de-DE"/>
        </w:rPr>
      </w:pPr>
      <w:r w:rsidRPr="00416674">
        <w:rPr>
          <w:lang w:eastAsia="de-DE"/>
        </w:rPr>
        <w:t>protected override PageStatePersister PageStatePersister</w:t>
      </w:r>
    </w:p>
    <w:p w:rsidR="00671993" w:rsidRPr="00416674" w:rsidRDefault="00671993" w:rsidP="00416674">
      <w:pPr>
        <w:pStyle w:val="Code"/>
        <w:rPr>
          <w:lang w:eastAsia="de-DE"/>
        </w:rPr>
      </w:pPr>
      <w:r w:rsidRPr="00416674">
        <w:rPr>
          <w:lang w:eastAsia="de-DE"/>
        </w:rPr>
        <w:t>{</w:t>
      </w:r>
    </w:p>
    <w:p w:rsidR="00671993" w:rsidRPr="00416674" w:rsidRDefault="00671993" w:rsidP="00416674">
      <w:pPr>
        <w:pStyle w:val="Code"/>
        <w:rPr>
          <w:lang w:eastAsia="de-DE"/>
        </w:rPr>
      </w:pPr>
      <w:r w:rsidRPr="00416674">
        <w:rPr>
          <w:lang w:eastAsia="de-DE"/>
        </w:rPr>
        <w:t xml:space="preserve">    get</w:t>
      </w:r>
    </w:p>
    <w:p w:rsidR="00671993" w:rsidRPr="00416674" w:rsidRDefault="00671993" w:rsidP="00416674">
      <w:pPr>
        <w:pStyle w:val="Code"/>
        <w:rPr>
          <w:lang w:eastAsia="de-DE"/>
        </w:rPr>
      </w:pPr>
      <w:r w:rsidRPr="00416674">
        <w:rPr>
          <w:lang w:eastAsia="de-DE"/>
        </w:rPr>
        <w:t xml:space="preserve">    {</w:t>
      </w:r>
    </w:p>
    <w:p w:rsidR="00671993" w:rsidRPr="00DE62E4" w:rsidRDefault="00671993" w:rsidP="002E0706">
      <w:pPr>
        <w:pStyle w:val="CodeBold"/>
        <w:rPr>
          <w:lang w:eastAsia="de-DE"/>
        </w:rPr>
      </w:pPr>
      <w:r w:rsidRPr="00416674">
        <w:rPr>
          <w:lang w:eastAsia="de-DE"/>
        </w:rPr>
        <w:t xml:space="preserve">        </w:t>
      </w:r>
      <w:r w:rsidRPr="00DE62E4">
        <w:rPr>
          <w:lang w:eastAsia="de-DE"/>
        </w:rPr>
        <w:t>return new SessionPageStatePersister(this);</w:t>
      </w:r>
    </w:p>
    <w:p w:rsidR="00671993" w:rsidRPr="00DE62E4" w:rsidRDefault="00671993" w:rsidP="00416674">
      <w:pPr>
        <w:pStyle w:val="Code"/>
        <w:rPr>
          <w:lang w:eastAsia="de-DE"/>
        </w:rPr>
      </w:pPr>
      <w:r w:rsidRPr="00DE62E4">
        <w:rPr>
          <w:lang w:eastAsia="de-DE"/>
        </w:rPr>
        <w:t xml:space="preserve">    }</w:t>
      </w:r>
    </w:p>
    <w:p w:rsidR="00671993" w:rsidRPr="00DE62E4" w:rsidRDefault="00671993" w:rsidP="00416674">
      <w:pPr>
        <w:pStyle w:val="CodeLast"/>
        <w:rPr>
          <w:lang w:eastAsia="de-DE"/>
        </w:rPr>
      </w:pPr>
      <w:r w:rsidRPr="00DE62E4">
        <w:rPr>
          <w:lang w:eastAsia="de-DE"/>
        </w:rPr>
        <w:t>}</w:t>
      </w:r>
    </w:p>
    <w:p w:rsidR="0028731E" w:rsidRDefault="00483A9B" w:rsidP="00416674">
      <w:pPr>
        <w:pStyle w:val="BodyTextCont"/>
      </w:pPr>
      <w:r>
        <w:t>I</w:t>
      </w:r>
      <w:r w:rsidR="0028731E">
        <w:t xml:space="preserve">t’s </w:t>
      </w:r>
      <w:r>
        <w:t xml:space="preserve">also </w:t>
      </w:r>
      <w:r w:rsidR="0028731E">
        <w:t xml:space="preserve">possible to set this globally by assigning the following attribute to the </w:t>
      </w:r>
      <w:r w:rsidR="0028731E" w:rsidRPr="0028731E">
        <w:rPr>
          <w:rStyle w:val="CodeInline"/>
        </w:rPr>
        <w:t>page</w:t>
      </w:r>
      <w:r w:rsidR="0028731E">
        <w:rPr>
          <w:rStyle w:val="CodeInline"/>
        </w:rPr>
        <w:t>s</w:t>
      </w:r>
      <w:r w:rsidR="0028731E">
        <w:t xml:space="preserve"> tag in</w:t>
      </w:r>
      <w:r>
        <w:t xml:space="preserve"> the</w:t>
      </w:r>
      <w:r w:rsidR="0028731E">
        <w:t xml:space="preserve"> </w:t>
      </w:r>
      <w:proofErr w:type="spellStart"/>
      <w:r w:rsidR="0028731E" w:rsidRPr="0028731E">
        <w:rPr>
          <w:i/>
        </w:rPr>
        <w:t>web.config</w:t>
      </w:r>
      <w:proofErr w:type="spellEnd"/>
      <w:r w:rsidR="0028731E">
        <w:t xml:space="preserve"> file.</w:t>
      </w:r>
    </w:p>
    <w:p w:rsidR="002E0706" w:rsidRDefault="002E0706" w:rsidP="002E0706">
      <w:pPr>
        <w:pStyle w:val="CodeFirst"/>
        <w:rPr>
          <w:lang w:val="de-DE" w:eastAsia="de-DE"/>
        </w:rPr>
      </w:pPr>
      <w:r>
        <w:rPr>
          <w:lang w:val="de-DE" w:eastAsia="de-DE"/>
        </w:rPr>
        <w:t>&lt;System.web&gt;</w:t>
      </w:r>
    </w:p>
    <w:p w:rsidR="002E0706" w:rsidRDefault="0028731E" w:rsidP="002E0706">
      <w:pPr>
        <w:pStyle w:val="CodeBold"/>
        <w:rPr>
          <w:lang w:val="de-DE" w:eastAsia="de-DE"/>
        </w:rPr>
      </w:pPr>
      <w:r w:rsidRPr="0028731E">
        <w:rPr>
          <w:lang w:val="de-DE" w:eastAsia="de-DE"/>
        </w:rPr>
        <w:t xml:space="preserve">   &lt;pages </w:t>
      </w:r>
      <w:r w:rsidRPr="00DE62E4">
        <w:rPr>
          <w:lang w:val="de-DE"/>
        </w:rPr>
        <w:t>pageBaseType</w:t>
      </w:r>
      <w:r w:rsidRPr="0028731E">
        <w:rPr>
          <w:lang w:val="de-DE" w:eastAsia="de-DE"/>
        </w:rPr>
        <w:t>="PersisterBasePage"&gt;</w:t>
      </w:r>
    </w:p>
    <w:p w:rsidR="002E0706" w:rsidRPr="00C831DD" w:rsidRDefault="002E0706" w:rsidP="002E0706">
      <w:pPr>
        <w:pStyle w:val="Code"/>
        <w:rPr>
          <w:lang w:eastAsia="de-DE"/>
        </w:rPr>
      </w:pPr>
      <w:r>
        <w:rPr>
          <w:lang w:val="de-DE" w:eastAsia="de-DE"/>
        </w:rPr>
        <w:lastRenderedPageBreak/>
        <w:t xml:space="preserve">   </w:t>
      </w:r>
      <w:r w:rsidRPr="00C831DD">
        <w:rPr>
          <w:lang w:eastAsia="de-DE"/>
        </w:rPr>
        <w:t>…</w:t>
      </w:r>
    </w:p>
    <w:p w:rsidR="0028731E" w:rsidRPr="00C831DD" w:rsidRDefault="0028731E" w:rsidP="002E0706">
      <w:pPr>
        <w:pStyle w:val="CodeLast"/>
        <w:rPr>
          <w:lang w:eastAsia="de-DE"/>
        </w:rPr>
      </w:pPr>
      <w:r w:rsidRPr="00C831DD">
        <w:rPr>
          <w:lang w:eastAsia="de-DE"/>
        </w:rPr>
        <w:t>&lt;/System.web&gt;</w:t>
      </w:r>
    </w:p>
    <w:p w:rsidR="003D0427" w:rsidRDefault="0028731E" w:rsidP="00416674">
      <w:pPr>
        <w:pStyle w:val="BodyTextCont"/>
      </w:pPr>
      <w:r w:rsidRPr="0028731E">
        <w:t>This assigns a base page to all pages</w:t>
      </w:r>
      <w:r w:rsidR="00483A9B">
        <w:t>—</w:t>
      </w:r>
      <w:proofErr w:type="spellStart"/>
      <w:r w:rsidRPr="0028731E">
        <w:rPr>
          <w:i/>
        </w:rPr>
        <w:t>PersisterBasePage</w:t>
      </w:r>
      <w:proofErr w:type="spellEnd"/>
      <w:r w:rsidR="008C2A2A">
        <w:t xml:space="preserve">, </w:t>
      </w:r>
      <w:r w:rsidRPr="0028731E">
        <w:t>for example</w:t>
      </w:r>
      <w:r w:rsidR="008C2A2A">
        <w:t xml:space="preserve">, </w:t>
      </w:r>
      <w:r w:rsidR="00483A9B">
        <w:t>which</w:t>
      </w:r>
      <w:r>
        <w:t xml:space="preserve"> derives from</w:t>
      </w:r>
      <w:r w:rsidR="00483A9B">
        <w:t xml:space="preserve"> the</w:t>
      </w:r>
      <w:r>
        <w:t xml:space="preserve"> </w:t>
      </w:r>
      <w:r w:rsidRPr="0028731E">
        <w:rPr>
          <w:rStyle w:val="CodeInline"/>
        </w:rPr>
        <w:t>Page</w:t>
      </w:r>
      <w:r>
        <w:t xml:space="preserve"> class and overrides the </w:t>
      </w:r>
      <w:proofErr w:type="spellStart"/>
      <w:r w:rsidRPr="0028731E">
        <w:rPr>
          <w:rStyle w:val="CodeInline"/>
        </w:rPr>
        <w:t>PageStatePersister</w:t>
      </w:r>
      <w:proofErr w:type="spellEnd"/>
      <w:r>
        <w:t xml:space="preserve"> property. </w:t>
      </w:r>
      <w:r w:rsidR="003D0427">
        <w:t xml:space="preserve">However, </w:t>
      </w:r>
      <w:r w:rsidR="00483A9B">
        <w:t xml:space="preserve">this </w:t>
      </w:r>
      <w:r w:rsidR="003D0427">
        <w:t>prevent</w:t>
      </w:r>
      <w:r w:rsidR="008C2A2A">
        <w:t>s</w:t>
      </w:r>
      <w:r w:rsidR="003D0427">
        <w:t xml:space="preserve"> you from using code behind. </w:t>
      </w:r>
    </w:p>
    <w:p w:rsidR="0028731E" w:rsidRDefault="008C2A2A" w:rsidP="00416674">
      <w:pPr>
        <w:pStyle w:val="BodyTextCont"/>
      </w:pPr>
      <w:r>
        <w:t xml:space="preserve">You could set </w:t>
      </w:r>
      <w:r w:rsidR="00483A9B">
        <w:t>the base class individually for each page</w:t>
      </w:r>
      <w:r>
        <w:t>. This</w:t>
      </w:r>
      <w:r w:rsidR="00483A9B">
        <w:t xml:space="preserve"> is </w:t>
      </w:r>
      <w:r w:rsidR="003D0427">
        <w:t>more flexible</w:t>
      </w:r>
      <w:r w:rsidR="00483A9B">
        <w:t>,</w:t>
      </w:r>
      <w:r w:rsidR="003D0427">
        <w:t xml:space="preserve"> but </w:t>
      </w:r>
      <w:r w:rsidR="00483A9B">
        <w:t xml:space="preserve">more </w:t>
      </w:r>
      <w:r w:rsidR="003D0427">
        <w:t>demanding. The page’s definition could look like:</w:t>
      </w:r>
    </w:p>
    <w:p w:rsidR="0028731E" w:rsidRPr="0028731E" w:rsidRDefault="003D0427" w:rsidP="003D0427">
      <w:pPr>
        <w:pStyle w:val="CodeSingle"/>
      </w:pPr>
      <w:r w:rsidRPr="003D0427">
        <w:rPr>
          <w:lang w:eastAsia="de-DE"/>
        </w:rPr>
        <w:t xml:space="preserve">public partial class </w:t>
      </w:r>
      <w:r>
        <w:rPr>
          <w:lang w:eastAsia="de-DE"/>
        </w:rPr>
        <w:t>_Default</w:t>
      </w:r>
      <w:r w:rsidRPr="003D0427">
        <w:rPr>
          <w:lang w:eastAsia="de-DE"/>
        </w:rPr>
        <w:t xml:space="preserve"> : PersisterBasePage</w:t>
      </w:r>
    </w:p>
    <w:p w:rsidR="00416674" w:rsidRPr="00416674" w:rsidRDefault="003D0427" w:rsidP="00416674">
      <w:pPr>
        <w:pStyle w:val="BodyTextCont"/>
      </w:pPr>
      <w:r>
        <w:t>A</w:t>
      </w:r>
      <w:r w:rsidR="00416674" w:rsidRPr="00416674">
        <w:t>s easy as this seems</w:t>
      </w:r>
      <w:r w:rsidR="00483A9B">
        <w:t xml:space="preserve">, it always involves </w:t>
      </w:r>
      <w:r w:rsidR="00416674">
        <w:t>a compromise. The workload is either on the client or the server. Fortunat</w:t>
      </w:r>
      <w:r w:rsidR="00483A9B">
        <w:t>e</w:t>
      </w:r>
      <w:r w:rsidR="00416674">
        <w:t>ly</w:t>
      </w:r>
      <w:r w:rsidR="00483A9B">
        <w:t>,</w:t>
      </w:r>
      <w:r w:rsidR="00416674">
        <w:t xml:space="preserve"> the extensibility model of ASP.NET </w:t>
      </w:r>
      <w:r w:rsidR="0028731E">
        <w:t xml:space="preserve">allows </w:t>
      </w:r>
      <w:r w:rsidR="00483A9B">
        <w:t>you to create</w:t>
      </w:r>
      <w:r w:rsidR="0028731E">
        <w:t xml:space="preserve"> custom providers to </w:t>
      </w:r>
      <w:r w:rsidR="008C2A2A">
        <w:t xml:space="preserve">transparently </w:t>
      </w:r>
      <w:r w:rsidR="0028731E">
        <w:t xml:space="preserve">replace </w:t>
      </w:r>
      <w:r>
        <w:t>the existing ones.</w:t>
      </w:r>
      <w:r w:rsidR="0028731E">
        <w:t xml:space="preserve"> </w:t>
      </w:r>
    </w:p>
    <w:p w:rsidR="00671993" w:rsidRPr="003D0427" w:rsidRDefault="003D0427" w:rsidP="00C831DD">
      <w:pPr>
        <w:pStyle w:val="berschrift1"/>
      </w:pPr>
      <w:r w:rsidRPr="000C2FFB">
        <w:t>Develop</w:t>
      </w:r>
      <w:r w:rsidR="002E0706" w:rsidRPr="00C831DD">
        <w:t>ing</w:t>
      </w:r>
      <w:r w:rsidR="002E0706">
        <w:t xml:space="preserve"> </w:t>
      </w:r>
      <w:r w:rsidRPr="003D0427">
        <w:t>a Custom Page State Provider</w:t>
      </w:r>
    </w:p>
    <w:p w:rsidR="003D0427" w:rsidRDefault="005243CE" w:rsidP="003D0427">
      <w:pPr>
        <w:pStyle w:val="BodyTextFirst"/>
      </w:pPr>
      <w:r>
        <w:t xml:space="preserve">As </w:t>
      </w:r>
      <w:r w:rsidR="002E0706">
        <w:t>already</w:t>
      </w:r>
      <w:r>
        <w:t xml:space="preserve"> mentioned</w:t>
      </w:r>
      <w:r w:rsidR="00222508">
        <w:t>,</w:t>
      </w:r>
      <w:r>
        <w:t xml:space="preserve"> the entry point into a custom provider is the implementation of an abstract base class. Before you start coding</w:t>
      </w:r>
      <w:r w:rsidR="002E0706">
        <w:t>,</w:t>
      </w:r>
      <w:r>
        <w:t xml:space="preserve"> you</w:t>
      </w:r>
      <w:r w:rsidR="00222508">
        <w:t xml:space="preserve">’ll need </w:t>
      </w:r>
      <w:r>
        <w:t>to answer two questions:</w:t>
      </w:r>
    </w:p>
    <w:p w:rsidR="005243CE" w:rsidRDefault="005243CE" w:rsidP="005243CE">
      <w:pPr>
        <w:pStyle w:val="NumListFirst"/>
      </w:pPr>
      <w:r>
        <w:tab/>
        <w:t>1.</w:t>
      </w:r>
      <w:r>
        <w:tab/>
        <w:t xml:space="preserve">Where </w:t>
      </w:r>
      <w:r w:rsidR="00222508">
        <w:t xml:space="preserve">shall I </w:t>
      </w:r>
      <w:r>
        <w:t xml:space="preserve">store data during </w:t>
      </w:r>
      <w:proofErr w:type="spellStart"/>
      <w:r>
        <w:t>postbacks</w:t>
      </w:r>
      <w:proofErr w:type="spellEnd"/>
      <w:r>
        <w:t>?</w:t>
      </w:r>
    </w:p>
    <w:p w:rsidR="005243CE" w:rsidRPr="005243CE" w:rsidRDefault="005243CE" w:rsidP="005243CE">
      <w:pPr>
        <w:pStyle w:val="NumListLast"/>
      </w:pPr>
      <w:r>
        <w:tab/>
        <w:t>2.</w:t>
      </w:r>
      <w:r>
        <w:tab/>
        <w:t xml:space="preserve">How </w:t>
      </w:r>
      <w:r w:rsidR="00712A63">
        <w:t>do</w:t>
      </w:r>
      <w:r w:rsidR="00222508">
        <w:t xml:space="preserve"> I </w:t>
      </w:r>
      <w:r w:rsidR="00712A63">
        <w:t>identify when</w:t>
      </w:r>
      <w:r>
        <w:t xml:space="preserve"> data </w:t>
      </w:r>
      <w:r w:rsidR="00712A63">
        <w:t xml:space="preserve">is </w:t>
      </w:r>
      <w:r>
        <w:t>no longer current?</w:t>
      </w:r>
    </w:p>
    <w:p w:rsidR="00712A63" w:rsidRDefault="005243CE" w:rsidP="005243CE">
      <w:pPr>
        <w:pStyle w:val="BodyTextCont"/>
      </w:pPr>
      <w:r>
        <w:t xml:space="preserve">The first </w:t>
      </w:r>
      <w:r w:rsidR="002E0706">
        <w:t>answer</w:t>
      </w:r>
      <w:r>
        <w:t xml:space="preserve"> is easy. </w:t>
      </w:r>
      <w:r w:rsidR="005143DC">
        <w:t xml:space="preserve">Data </w:t>
      </w:r>
      <w:r w:rsidR="00EB62F8">
        <w:t>is</w:t>
      </w:r>
      <w:r w:rsidR="005143DC">
        <w:t xml:space="preserve"> typically stored</w:t>
      </w:r>
      <w:r>
        <w:t xml:space="preserve"> in </w:t>
      </w:r>
      <w:r w:rsidR="005143DC">
        <w:t xml:space="preserve">a </w:t>
      </w:r>
      <w:r>
        <w:t>file system, a database, or</w:t>
      </w:r>
      <w:r w:rsidR="005143DC">
        <w:t xml:space="preserve"> </w:t>
      </w:r>
      <w:r w:rsidR="00712A63">
        <w:t>in</w:t>
      </w:r>
      <w:r>
        <w:t xml:space="preserve"> memory. </w:t>
      </w:r>
    </w:p>
    <w:p w:rsidR="005243CE" w:rsidRDefault="005243CE" w:rsidP="005243CE">
      <w:pPr>
        <w:pStyle w:val="BodyTextCont"/>
      </w:pPr>
      <w:r>
        <w:t xml:space="preserve">The second </w:t>
      </w:r>
      <w:r w:rsidR="002E0706">
        <w:t>answer</w:t>
      </w:r>
      <w:r>
        <w:t xml:space="preserve"> is more </w:t>
      </w:r>
      <w:r w:rsidR="005143DC">
        <w:t>complicated</w:t>
      </w:r>
      <w:r>
        <w:t xml:space="preserve">. </w:t>
      </w:r>
      <w:r w:rsidR="005143DC">
        <w:t>D</w:t>
      </w:r>
      <w:r>
        <w:t xml:space="preserve">ata </w:t>
      </w:r>
      <w:r w:rsidR="00712A63">
        <w:t xml:space="preserve">is </w:t>
      </w:r>
      <w:r>
        <w:t xml:space="preserve">related to a </w:t>
      </w:r>
      <w:r w:rsidR="005143DC">
        <w:t xml:space="preserve">particular </w:t>
      </w:r>
      <w:r>
        <w:t>page</w:t>
      </w:r>
      <w:r w:rsidR="005143DC">
        <w:t>, and w</w:t>
      </w:r>
      <w:r>
        <w:t>hen a user leaves the page</w:t>
      </w:r>
      <w:r w:rsidR="005143DC">
        <w:t>,</w:t>
      </w:r>
      <w:r>
        <w:t xml:space="preserve"> the data become</w:t>
      </w:r>
      <w:r w:rsidR="00712A63">
        <w:t>s</w:t>
      </w:r>
      <w:r>
        <w:t xml:space="preserve"> </w:t>
      </w:r>
      <w:r w:rsidR="00712A63">
        <w:t>redundant</w:t>
      </w:r>
      <w:r>
        <w:t>. Th</w:t>
      </w:r>
      <w:r w:rsidR="005143DC">
        <w:t>is</w:t>
      </w:r>
      <w:r w:rsidR="00712A63">
        <w:t xml:space="preserve"> event</w:t>
      </w:r>
      <w:r w:rsidR="005143DC">
        <w:t xml:space="preserve"> is</w:t>
      </w:r>
      <w:r>
        <w:t xml:space="preserve"> </w:t>
      </w:r>
      <w:r w:rsidR="00712A63">
        <w:t xml:space="preserve">difficult </w:t>
      </w:r>
      <w:r>
        <w:t xml:space="preserve">to recognize. The user can leave the page by </w:t>
      </w:r>
      <w:r w:rsidR="00563059">
        <w:t>navigating</w:t>
      </w:r>
      <w:r w:rsidR="005143DC">
        <w:t xml:space="preserve"> </w:t>
      </w:r>
      <w:r>
        <w:t xml:space="preserve">to </w:t>
      </w:r>
      <w:r w:rsidR="00563059">
        <w:t xml:space="preserve">another page within the same application, by jumping to </w:t>
      </w:r>
      <w:r w:rsidR="005143DC">
        <w:t xml:space="preserve">a different </w:t>
      </w:r>
      <w:r>
        <w:t xml:space="preserve">website on another server, or even </w:t>
      </w:r>
      <w:r w:rsidR="005143DC">
        <w:t xml:space="preserve">by </w:t>
      </w:r>
      <w:r>
        <w:t>simply clos</w:t>
      </w:r>
      <w:r w:rsidR="005143DC">
        <w:t>ing</w:t>
      </w:r>
      <w:r>
        <w:t xml:space="preserve"> the browser. </w:t>
      </w:r>
      <w:r w:rsidR="00563059">
        <w:t xml:space="preserve">Keeping </w:t>
      </w:r>
      <w:r>
        <w:t>the data in storage</w:t>
      </w:r>
      <w:r w:rsidR="008A2806">
        <w:t xml:space="preserve"> forever</w:t>
      </w:r>
      <w:r>
        <w:t xml:space="preserve"> is not an option</w:t>
      </w:r>
      <w:r w:rsidR="005143DC">
        <w:t>, as</w:t>
      </w:r>
      <w:r>
        <w:t xml:space="preserve"> </w:t>
      </w:r>
      <w:r w:rsidR="005143DC">
        <w:t>this</w:t>
      </w:r>
      <w:r>
        <w:t xml:space="preserve"> would increase the storage space used and the effort </w:t>
      </w:r>
      <w:r w:rsidR="001F7351">
        <w:t xml:space="preserve">of </w:t>
      </w:r>
      <w:r>
        <w:t>retriev</w:t>
      </w:r>
      <w:r w:rsidR="001F7351">
        <w:t>ing</w:t>
      </w:r>
      <w:r>
        <w:t xml:space="preserve"> the righ</w:t>
      </w:r>
      <w:r w:rsidR="001F7351">
        <w:t>t</w:t>
      </w:r>
      <w:r>
        <w:t xml:space="preserve"> data. </w:t>
      </w:r>
      <w:r w:rsidR="001445AF">
        <w:t xml:space="preserve">While the </w:t>
      </w:r>
      <w:r>
        <w:t xml:space="preserve">default provider is not </w:t>
      </w:r>
      <w:r w:rsidR="00916CA7">
        <w:t xml:space="preserve">the </w:t>
      </w:r>
      <w:r>
        <w:t>ideal solution</w:t>
      </w:r>
      <w:r w:rsidR="001445AF">
        <w:t xml:space="preserve"> either</w:t>
      </w:r>
      <w:r>
        <w:t xml:space="preserve">, it </w:t>
      </w:r>
      <w:r w:rsidR="00916CA7">
        <w:t xml:space="preserve">does </w:t>
      </w:r>
      <w:r>
        <w:t>answer the second question</w:t>
      </w:r>
      <w:r w:rsidR="00916CA7">
        <w:t>:</w:t>
      </w:r>
      <w:r>
        <w:t xml:space="preserve"> </w:t>
      </w:r>
      <w:r w:rsidR="00916CA7">
        <w:t>i</w:t>
      </w:r>
      <w:r>
        <w:t xml:space="preserve">f the user moves on to another </w:t>
      </w:r>
      <w:r w:rsidR="00916CA7">
        <w:t xml:space="preserve">page, </w:t>
      </w:r>
      <w:r>
        <w:t xml:space="preserve">the browser removes the data from </w:t>
      </w:r>
      <w:r w:rsidR="00916CA7">
        <w:t xml:space="preserve">the </w:t>
      </w:r>
      <w:r>
        <w:t xml:space="preserve">client’s memory. </w:t>
      </w:r>
      <w:r w:rsidR="00916CA7">
        <w:t>Thus, y</w:t>
      </w:r>
      <w:r>
        <w:t xml:space="preserve">ou don’t need to worry about obsolete data. </w:t>
      </w:r>
    </w:p>
    <w:p w:rsidR="005243CE" w:rsidRDefault="005243CE" w:rsidP="005243CE">
      <w:pPr>
        <w:pStyle w:val="BodyTextCont"/>
      </w:pPr>
      <w:r>
        <w:t xml:space="preserve">There is no </w:t>
      </w:r>
      <w:r w:rsidR="00916CA7">
        <w:t xml:space="preserve">satisfactory </w:t>
      </w:r>
      <w:r>
        <w:t xml:space="preserve">answer to this question. </w:t>
      </w:r>
      <w:r w:rsidR="00092922">
        <w:t>I</w:t>
      </w:r>
      <w:r>
        <w:t xml:space="preserve">t’s </w:t>
      </w:r>
      <w:r w:rsidR="00092922">
        <w:t xml:space="preserve">usually </w:t>
      </w:r>
      <w:r w:rsidR="00916CA7">
        <w:t>sufficient</w:t>
      </w:r>
      <w:r w:rsidR="00092922">
        <w:t xml:space="preserve"> simply</w:t>
      </w:r>
      <w:r w:rsidR="00916CA7">
        <w:t xml:space="preserve"> </w:t>
      </w:r>
      <w:r>
        <w:t>to remove outdated data</w:t>
      </w:r>
      <w:r w:rsidR="00092922">
        <w:t xml:space="preserve"> which has not been</w:t>
      </w:r>
      <w:r>
        <w:t xml:space="preserve"> refreshed for a specifi</w:t>
      </w:r>
      <w:r w:rsidR="00092922">
        <w:t>c</w:t>
      </w:r>
      <w:r>
        <w:t xml:space="preserve"> period of time. </w:t>
      </w:r>
      <w:r w:rsidR="00092922">
        <w:t xml:space="preserve">This </w:t>
      </w:r>
      <w:r>
        <w:t xml:space="preserve">assumes that a user is no longer connected to the server. </w:t>
      </w:r>
      <w:r w:rsidR="00092922">
        <w:t xml:space="preserve">Selecting </w:t>
      </w:r>
      <w:r>
        <w:t xml:space="preserve">a value corresponding to the session timeout </w:t>
      </w:r>
      <w:r w:rsidR="00092922">
        <w:t xml:space="preserve">will be adequate </w:t>
      </w:r>
      <w:r>
        <w:t xml:space="preserve">for most applications. </w:t>
      </w:r>
    </w:p>
    <w:p w:rsidR="005243CE" w:rsidRDefault="005243CE" w:rsidP="00C831DD">
      <w:pPr>
        <w:pStyle w:val="berschrift2"/>
      </w:pPr>
      <w:r>
        <w:t>Choosing the Data Storage</w:t>
      </w:r>
    </w:p>
    <w:p w:rsidR="005243CE" w:rsidRDefault="005243CE" w:rsidP="005243CE">
      <w:pPr>
        <w:pStyle w:val="BodyTextFirst"/>
      </w:pPr>
      <w:r>
        <w:t>In this example</w:t>
      </w:r>
      <w:r w:rsidR="00092922">
        <w:t>,</w:t>
      </w:r>
      <w:r>
        <w:t xml:space="preserve"> I</w:t>
      </w:r>
      <w:r w:rsidR="00092922">
        <w:t>’ll</w:t>
      </w:r>
      <w:r>
        <w:t xml:space="preserve"> make the storage as easy as possible to implement. The data </w:t>
      </w:r>
      <w:r w:rsidR="001445AF">
        <w:t xml:space="preserve">is </w:t>
      </w:r>
      <w:r>
        <w:t xml:space="preserve">stored on the server in the file system. </w:t>
      </w:r>
      <w:r w:rsidR="00092922">
        <w:t xml:space="preserve">This </w:t>
      </w:r>
      <w:r w:rsidR="00FE1DDE">
        <w:t xml:space="preserve">could </w:t>
      </w:r>
      <w:r w:rsidR="00092922">
        <w:t xml:space="preserve">even </w:t>
      </w:r>
      <w:r w:rsidR="00FE1DDE">
        <w:t>be a shared drive</w:t>
      </w:r>
      <w:r w:rsidR="00092922">
        <w:t xml:space="preserve">, if you </w:t>
      </w:r>
      <w:r w:rsidR="001445AF">
        <w:t>need</w:t>
      </w:r>
      <w:r w:rsidR="00092922">
        <w:t xml:space="preserve"> to </w:t>
      </w:r>
      <w:r w:rsidR="00FE1DDE">
        <w:t>support a</w:t>
      </w:r>
      <w:r w:rsidR="001445AF">
        <w:t xml:space="preserve"> web</w:t>
      </w:r>
      <w:r w:rsidR="00FE1DDE">
        <w:t xml:space="preserve"> farm. </w:t>
      </w:r>
      <w:r w:rsidR="00092922">
        <w:t>F</w:t>
      </w:r>
      <w:r w:rsidR="00FE1DDE">
        <w:t>ile system</w:t>
      </w:r>
      <w:r w:rsidR="00092922">
        <w:t>s are</w:t>
      </w:r>
      <w:r w:rsidR="00FE1DDE">
        <w:t xml:space="preserve"> highly efficient </w:t>
      </w:r>
      <w:r w:rsidR="00092922">
        <w:t xml:space="preserve">for </w:t>
      </w:r>
      <w:r w:rsidR="00FE1DDE">
        <w:t>stor</w:t>
      </w:r>
      <w:r w:rsidR="00092922">
        <w:t>ing</w:t>
      </w:r>
      <w:r w:rsidR="00FE1DDE">
        <w:t xml:space="preserve"> and retriev</w:t>
      </w:r>
      <w:r w:rsidR="00092922">
        <w:t>ing</w:t>
      </w:r>
      <w:r w:rsidR="00FE1DDE">
        <w:t xml:space="preserve"> data and </w:t>
      </w:r>
      <w:r w:rsidR="001445AF">
        <w:t>avoid</w:t>
      </w:r>
      <w:r w:rsidR="00FE1DDE">
        <w:t xml:space="preserve"> dependency o</w:t>
      </w:r>
      <w:r w:rsidR="00092922">
        <w:t>n</w:t>
      </w:r>
      <w:r w:rsidR="00FE1DDE">
        <w:t xml:space="preserve"> a database. However, </w:t>
      </w:r>
      <w:r w:rsidR="00092922">
        <w:t>this is simply</w:t>
      </w:r>
      <w:r w:rsidR="00FE1DDE">
        <w:t xml:space="preserve"> an example </w:t>
      </w:r>
      <w:r w:rsidR="00092922">
        <w:t xml:space="preserve">of </w:t>
      </w:r>
      <w:r w:rsidR="00FE1DDE">
        <w:t xml:space="preserve">how to extend the page state </w:t>
      </w:r>
      <w:proofErr w:type="spellStart"/>
      <w:r w:rsidR="00FE1DDE">
        <w:t>persister</w:t>
      </w:r>
      <w:proofErr w:type="spellEnd"/>
      <w:r w:rsidR="00FE1DDE">
        <w:t xml:space="preserve">. The storage solution </w:t>
      </w:r>
      <w:r w:rsidR="00092922">
        <w:t>you use</w:t>
      </w:r>
      <w:r w:rsidR="00FE1DDE">
        <w:t xml:space="preserve"> depends entirely on the </w:t>
      </w:r>
      <w:r w:rsidR="00D05C58">
        <w:t xml:space="preserve">characteristics </w:t>
      </w:r>
      <w:r w:rsidR="00FE1DDE">
        <w:t xml:space="preserve">of </w:t>
      </w:r>
      <w:r w:rsidR="002D3E00">
        <w:t xml:space="preserve">your </w:t>
      </w:r>
      <w:r w:rsidR="00FE1DDE">
        <w:t>application.</w:t>
      </w:r>
    </w:p>
    <w:p w:rsidR="00FE1DDE" w:rsidRDefault="00092922" w:rsidP="005243CE">
      <w:pPr>
        <w:pStyle w:val="BodyTextFirst"/>
      </w:pPr>
      <w:r>
        <w:t>Y</w:t>
      </w:r>
      <w:r w:rsidR="00FE1DDE">
        <w:t xml:space="preserve">ou’ll </w:t>
      </w:r>
      <w:r>
        <w:t>notice</w:t>
      </w:r>
      <w:r w:rsidR="00FE1DDE">
        <w:t xml:space="preserve"> that the hidden field is still in charge</w:t>
      </w:r>
      <w:r>
        <w:t>, because i</w:t>
      </w:r>
      <w:r w:rsidR="00FE1DDE">
        <w:t xml:space="preserve">t contains some </w:t>
      </w:r>
      <w:r w:rsidR="002E0706">
        <w:t xml:space="preserve">information </w:t>
      </w:r>
      <w:r>
        <w:t xml:space="preserve">for </w:t>
      </w:r>
      <w:r w:rsidR="002E0706">
        <w:t>identif</w:t>
      </w:r>
      <w:r w:rsidR="00FE1DDE">
        <w:t>y</w:t>
      </w:r>
      <w:r>
        <w:t xml:space="preserve">ing unique </w:t>
      </w:r>
      <w:r w:rsidR="00FE1DDE">
        <w:t>page</w:t>
      </w:r>
      <w:r>
        <w:t>s</w:t>
      </w:r>
      <w:r w:rsidR="00FE1DDE">
        <w:t xml:space="preserve">. </w:t>
      </w:r>
      <w:r>
        <w:t>This is</w:t>
      </w:r>
      <w:r w:rsidR="00FE1DDE">
        <w:t xml:space="preserve"> why the hidden field is not empty</w:t>
      </w:r>
      <w:r w:rsidR="002D3E00" w:rsidRPr="002D3E00">
        <w:t xml:space="preserve"> </w:t>
      </w:r>
      <w:r w:rsidR="002D3E00">
        <w:t>when using the default provider</w:t>
      </w:r>
      <w:r>
        <w:t>,</w:t>
      </w:r>
      <w:r w:rsidR="00FE1DDE">
        <w:t xml:space="preserve"> even if the view state is disabled. However, the identifier </w:t>
      </w:r>
      <w:r>
        <w:t xml:space="preserve">only </w:t>
      </w:r>
      <w:r w:rsidR="00FE1DDE">
        <w:t>n</w:t>
      </w:r>
      <w:r w:rsidR="00690095">
        <w:t>eeds</w:t>
      </w:r>
      <w:r>
        <w:t xml:space="preserve"> a</w:t>
      </w:r>
      <w:r w:rsidR="00690095">
        <w:t xml:space="preserve"> few bytes</w:t>
      </w:r>
      <w:r>
        <w:t>, and shouldn’t affect</w:t>
      </w:r>
      <w:r w:rsidR="00FE1DDE">
        <w:t xml:space="preserve"> bandwidth requirements. </w:t>
      </w:r>
    </w:p>
    <w:p w:rsidR="00675C8F" w:rsidRDefault="00C64FC2" w:rsidP="00675C8F">
      <w:pPr>
        <w:pStyle w:val="berschrift3"/>
      </w:pPr>
      <w:r>
        <w:lastRenderedPageBreak/>
        <w:t>Analyzing</w:t>
      </w:r>
      <w:r w:rsidR="00675C8F">
        <w:t xml:space="preserve"> </w:t>
      </w:r>
      <w:r>
        <w:t>a</w:t>
      </w:r>
      <w:r w:rsidR="00675C8F">
        <w:t xml:space="preserve"> Provider</w:t>
      </w:r>
    </w:p>
    <w:p w:rsidR="00675C8F" w:rsidRDefault="00675C8F" w:rsidP="00675C8F">
      <w:pPr>
        <w:pStyle w:val="BodyTextFirst"/>
      </w:pPr>
      <w:r>
        <w:t>Before implementing the provider from scratch</w:t>
      </w:r>
      <w:r w:rsidR="000F421D">
        <w:t>, let’s examine</w:t>
      </w:r>
      <w:r>
        <w:t xml:space="preserve"> the </w:t>
      </w:r>
      <w:proofErr w:type="spellStart"/>
      <w:r w:rsidRPr="00675C8F">
        <w:rPr>
          <w:rStyle w:val="CodeInline"/>
        </w:rPr>
        <w:t>SessionPageStatePersister</w:t>
      </w:r>
      <w:proofErr w:type="spellEnd"/>
      <w:r>
        <w:t xml:space="preserve"> class </w:t>
      </w:r>
      <w:r w:rsidR="00092922">
        <w:t>for</w:t>
      </w:r>
      <w:r>
        <w:t xml:space="preserve"> </w:t>
      </w:r>
      <w:r w:rsidR="002E0706">
        <w:t>firsthand</w:t>
      </w:r>
      <w:r>
        <w:t xml:space="preserve"> information about the internal structure of such a provider. This class stores data on the server</w:t>
      </w:r>
      <w:r w:rsidR="00092922">
        <w:t>, just</w:t>
      </w:r>
      <w:r>
        <w:t xml:space="preserve"> as the custom provider is </w:t>
      </w:r>
      <w:r w:rsidR="00092922">
        <w:t xml:space="preserve">intended </w:t>
      </w:r>
      <w:r>
        <w:t>to do. If you investigate the view state value captured from</w:t>
      </w:r>
      <w:r w:rsidR="00092922">
        <w:t xml:space="preserve"> the</w:t>
      </w:r>
      <w:r>
        <w:t xml:space="preserve"> hidden field</w:t>
      </w:r>
      <w:r w:rsidR="00092922">
        <w:t>,</w:t>
      </w:r>
      <w:r>
        <w:t xml:space="preserve"> you</w:t>
      </w:r>
      <w:r w:rsidR="00092922">
        <w:t>’ll</w:t>
      </w:r>
      <w:r>
        <w:t xml:space="preserve"> see a simple hex</w:t>
      </w:r>
      <w:r w:rsidR="000F421D">
        <w:t>adecimal</w:t>
      </w:r>
      <w:r>
        <w:t xml:space="preserve"> number, </w:t>
      </w:r>
      <w:r w:rsidR="00092922">
        <w:t>such as</w:t>
      </w:r>
      <w:r>
        <w:t xml:space="preserve"> </w:t>
      </w:r>
      <w:r w:rsidR="00671993" w:rsidRPr="00675C8F">
        <w:t>8cb5cd5d086eee0.</w:t>
      </w:r>
      <w:r>
        <w:t xml:space="preserve"> This is the hexadecimal representation of the procedure. Using the</w:t>
      </w:r>
      <w:r w:rsidR="00671993" w:rsidRPr="00675C8F">
        <w:t xml:space="preserve"> </w:t>
      </w:r>
      <w:r>
        <w:t>following code sequence</w:t>
      </w:r>
      <w:r w:rsidR="00092922">
        <w:t>,</w:t>
      </w:r>
      <w:r>
        <w:t xml:space="preserve"> you can decode the value:</w:t>
      </w:r>
    </w:p>
    <w:p w:rsidR="00671993" w:rsidRPr="00675C8F" w:rsidRDefault="00671993" w:rsidP="00675C8F">
      <w:pPr>
        <w:pStyle w:val="CodeSingle"/>
      </w:pPr>
      <w:r w:rsidRPr="00675C8F">
        <w:rPr>
          <w:lang w:eastAsia="de-DE"/>
        </w:rPr>
        <w:t>new DateTime(0x</w:t>
      </w:r>
      <w:r w:rsidRPr="00675C8F">
        <w:t>8cb5cd5d086eee0</w:t>
      </w:r>
      <w:r w:rsidRPr="00675C8F">
        <w:rPr>
          <w:lang w:eastAsia="de-DE"/>
        </w:rPr>
        <w:t>, DateTimeKind.Local).ToString()</w:t>
      </w:r>
    </w:p>
    <w:p w:rsidR="00671993" w:rsidRPr="00DC417C" w:rsidRDefault="00675C8F" w:rsidP="00675C8F">
      <w:pPr>
        <w:pStyle w:val="BodyTextCont"/>
      </w:pPr>
      <w:r>
        <w:t>This value</w:t>
      </w:r>
      <w:r w:rsidR="00092922">
        <w:t xml:space="preserve"> </w:t>
      </w:r>
      <w:r>
        <w:t>decode</w:t>
      </w:r>
      <w:r w:rsidR="00092922">
        <w:t>s</w:t>
      </w:r>
      <w:r>
        <w:t xml:space="preserve"> to </w:t>
      </w:r>
      <w:commentRangeStart w:id="5"/>
      <w:r>
        <w:t>14</w:t>
      </w:r>
      <w:r w:rsidR="000F421D">
        <w:t xml:space="preserve"> February </w:t>
      </w:r>
      <w:r>
        <w:t>2009</w:t>
      </w:r>
      <w:commentRangeEnd w:id="5"/>
      <w:r w:rsidR="000F421D">
        <w:rPr>
          <w:rStyle w:val="Kommentarzeichen"/>
        </w:rPr>
        <w:commentReference w:id="5"/>
      </w:r>
      <w:r>
        <w:t xml:space="preserve">, 4:09pm and 57 seconds. The </w:t>
      </w:r>
      <w:proofErr w:type="spellStart"/>
      <w:r w:rsidRPr="00675C8F">
        <w:rPr>
          <w:rStyle w:val="CodeInline"/>
        </w:rPr>
        <w:t>SessionPageStatePersister</w:t>
      </w:r>
      <w:proofErr w:type="spellEnd"/>
      <w:r>
        <w:t xml:space="preserve"> stores not one</w:t>
      </w:r>
      <w:r w:rsidR="003000CB">
        <w:t>,</w:t>
      </w:r>
      <w:r>
        <w:t xml:space="preserve"> but </w:t>
      </w:r>
      <w:r w:rsidR="003000CB">
        <w:t>n</w:t>
      </w:r>
      <w:r>
        <w:t xml:space="preserve">ine of these values </w:t>
      </w:r>
      <w:r w:rsidR="003000CB">
        <w:t>inter</w:t>
      </w:r>
      <w:r w:rsidR="000F421D">
        <w:t>n</w:t>
      </w:r>
      <w:r w:rsidR="003000CB">
        <w:t>ally</w:t>
      </w:r>
      <w:r w:rsidR="003333C1">
        <w:t>,</w:t>
      </w:r>
      <w:r w:rsidR="003000CB">
        <w:t xml:space="preserve"> </w:t>
      </w:r>
      <w:r>
        <w:t xml:space="preserve">to keep the history of page accesses </w:t>
      </w:r>
      <w:r w:rsidR="002E0706">
        <w:t>alive</w:t>
      </w:r>
      <w:r>
        <w:t xml:space="preserve">. When the user </w:t>
      </w:r>
      <w:r w:rsidR="00E427E0">
        <w:t xml:space="preserve">presses </w:t>
      </w:r>
      <w:r>
        <w:t xml:space="preserve">the </w:t>
      </w:r>
      <w:r w:rsidR="003000CB">
        <w:t xml:space="preserve">browser’s </w:t>
      </w:r>
      <w:r>
        <w:t>back button</w:t>
      </w:r>
      <w:r w:rsidR="003000CB">
        <w:t xml:space="preserve">, </w:t>
      </w:r>
      <w:r>
        <w:t xml:space="preserve">a previous page is pulled from </w:t>
      </w:r>
      <w:r w:rsidR="003000CB">
        <w:t xml:space="preserve">the </w:t>
      </w:r>
      <w:r>
        <w:t>server. Using the timestamp as a key</w:t>
      </w:r>
      <w:r w:rsidR="003000CB">
        <w:t>,</w:t>
      </w:r>
      <w:r>
        <w:t xml:space="preserve"> the </w:t>
      </w:r>
      <w:r w:rsidR="003333C1">
        <w:t xml:space="preserve">correct </w:t>
      </w:r>
      <w:r>
        <w:t xml:space="preserve">data is retrieved from </w:t>
      </w:r>
      <w:r w:rsidR="003000CB">
        <w:t xml:space="preserve">the </w:t>
      </w:r>
      <w:r>
        <w:t>server’s storage. The name of the internal queue is</w:t>
      </w:r>
      <w:r w:rsidR="00671993" w:rsidRPr="00675C8F">
        <w:t xml:space="preserve"> __VIEWSTATEQUEUE.</w:t>
      </w:r>
      <w:r w:rsidRPr="00675C8F">
        <w:t xml:space="preserve"> </w:t>
      </w:r>
      <w:r w:rsidR="003333C1">
        <w:t>Constraining</w:t>
      </w:r>
      <w:r w:rsidR="003333C1" w:rsidRPr="00675C8F">
        <w:t xml:space="preserve"> </w:t>
      </w:r>
      <w:r w:rsidRPr="00675C8F">
        <w:t xml:space="preserve">the number of pages in the </w:t>
      </w:r>
      <w:r>
        <w:t>hi</w:t>
      </w:r>
      <w:r w:rsidRPr="00675C8F">
        <w:t>story</w:t>
      </w:r>
      <w:r w:rsidR="00671993" w:rsidRPr="00675C8F">
        <w:t xml:space="preserve"> </w:t>
      </w:r>
      <w:r>
        <w:t xml:space="preserve">solves </w:t>
      </w:r>
      <w:r w:rsidR="00DC417C">
        <w:t>the second question</w:t>
      </w:r>
      <w:r w:rsidR="003000CB">
        <w:t xml:space="preserve"> raised</w:t>
      </w:r>
      <w:r w:rsidR="00DC417C">
        <w:t xml:space="preserve"> </w:t>
      </w:r>
      <w:r w:rsidR="003333C1">
        <w:t>earlier</w:t>
      </w:r>
      <w:r w:rsidR="003000CB">
        <w:t xml:space="preserve">, </w:t>
      </w:r>
      <w:r w:rsidR="003333C1">
        <w:t xml:space="preserve">and limits </w:t>
      </w:r>
      <w:r w:rsidR="00DC417C">
        <w:t>the storage space used. Because the user’s behavior depends on the application</w:t>
      </w:r>
      <w:r w:rsidR="003000CB">
        <w:t>’</w:t>
      </w:r>
      <w:r w:rsidR="00DC417C">
        <w:t>s navigation structure</w:t>
      </w:r>
      <w:r w:rsidR="003000CB">
        <w:t>,</w:t>
      </w:r>
      <w:r w:rsidR="00DC417C">
        <w:t xml:space="preserve"> you can </w:t>
      </w:r>
      <w:r w:rsidR="003333C1">
        <w:t xml:space="preserve">alter </w:t>
      </w:r>
      <w:r w:rsidR="00DC417C">
        <w:t xml:space="preserve">the </w:t>
      </w:r>
      <w:r w:rsidR="003333C1">
        <w:t>queue size</w:t>
      </w:r>
      <w:r w:rsidR="00DC417C">
        <w:t xml:space="preserve"> using the following entry in</w:t>
      </w:r>
      <w:r w:rsidR="003000CB">
        <w:t xml:space="preserve"> the</w:t>
      </w:r>
      <w:r w:rsidR="00DC417C">
        <w:t xml:space="preserve"> </w:t>
      </w:r>
      <w:proofErr w:type="spellStart"/>
      <w:r w:rsidR="00DC417C" w:rsidRPr="00DC417C">
        <w:rPr>
          <w:i/>
        </w:rPr>
        <w:t>web.config</w:t>
      </w:r>
      <w:proofErr w:type="spellEnd"/>
      <w:r w:rsidR="00DC417C">
        <w:t xml:space="preserve"> file:</w:t>
      </w:r>
    </w:p>
    <w:p w:rsidR="00671993" w:rsidRPr="00DE62E4" w:rsidRDefault="00671993" w:rsidP="00DC417C">
      <w:pPr>
        <w:pStyle w:val="CodeSingle"/>
      </w:pPr>
      <w:r w:rsidRPr="00DE62E4">
        <w:rPr>
          <w:lang w:eastAsia="de-DE"/>
        </w:rPr>
        <w:t>&lt;sessionPageState historySize="12" /&gt;</w:t>
      </w:r>
    </w:p>
    <w:p w:rsidR="00671993" w:rsidRDefault="00DC417C" w:rsidP="00C64FC2">
      <w:pPr>
        <w:pStyle w:val="BodyTextCont"/>
      </w:pPr>
      <w:r w:rsidRPr="00C64FC2">
        <w:t>This value allows twelve pages in the history</w:t>
      </w:r>
      <w:r w:rsidR="003000CB">
        <w:t xml:space="preserve"> </w:t>
      </w:r>
      <w:r w:rsidRPr="00C64FC2">
        <w:t xml:space="preserve">list. </w:t>
      </w:r>
      <w:r w:rsidR="00EC5038">
        <w:t>The</w:t>
      </w:r>
      <w:r w:rsidR="00EC5038" w:rsidRPr="00C64FC2">
        <w:t xml:space="preserve"> </w:t>
      </w:r>
      <w:r w:rsidR="00C64FC2" w:rsidRPr="00C64FC2">
        <w:t>value</w:t>
      </w:r>
      <w:r w:rsidR="00C64FC2">
        <w:t xml:space="preserve"> you choose </w:t>
      </w:r>
      <w:r w:rsidR="00A812C3">
        <w:t>is</w:t>
      </w:r>
      <w:r w:rsidR="00C64FC2">
        <w:t xml:space="preserve"> always a compromise between convenience and resource usage. If the user exceeds the </w:t>
      </w:r>
      <w:r w:rsidR="008A2806">
        <w:t>queue size limit</w:t>
      </w:r>
      <w:r w:rsidR="00EC5038">
        <w:t>,</w:t>
      </w:r>
      <w:r w:rsidR="00C64FC2">
        <w:t xml:space="preserve"> the view state becomes invalid and an exception is thrown. You can catch the exception, deliver an error page, </w:t>
      </w:r>
      <w:r w:rsidR="00EC5038">
        <w:t xml:space="preserve">and </w:t>
      </w:r>
      <w:r w:rsidR="00C64FC2">
        <w:t xml:space="preserve">end the session, or simply redirect to a default page. </w:t>
      </w:r>
      <w:r w:rsidR="00EC5038">
        <w:t xml:space="preserve">However, as </w:t>
      </w:r>
      <w:r w:rsidR="00C64FC2">
        <w:t xml:space="preserve">this is not </w:t>
      </w:r>
      <w:r w:rsidR="00EC5038">
        <w:t xml:space="preserve">an ideal </w:t>
      </w:r>
      <w:r w:rsidR="00C64FC2">
        <w:t xml:space="preserve">solution, the following example shows an alternative way </w:t>
      </w:r>
      <w:r w:rsidR="00EC5038">
        <w:t xml:space="preserve">of </w:t>
      </w:r>
      <w:r w:rsidR="00C64FC2">
        <w:t>deal</w:t>
      </w:r>
      <w:r w:rsidR="00EC5038">
        <w:t>ing</w:t>
      </w:r>
      <w:r w:rsidR="00C64FC2">
        <w:t xml:space="preserve"> with “dead” data.</w:t>
      </w:r>
    </w:p>
    <w:p w:rsidR="00C64FC2" w:rsidRDefault="00C64FC2" w:rsidP="00C64FC2">
      <w:pPr>
        <w:pStyle w:val="berschrift3"/>
      </w:pPr>
      <w:r>
        <w:t>Implementing the Provider</w:t>
      </w:r>
    </w:p>
    <w:p w:rsidR="00671993" w:rsidRPr="00C64FC2" w:rsidRDefault="00EC5038" w:rsidP="00C64FC2">
      <w:pPr>
        <w:pStyle w:val="BodyTextCont"/>
      </w:pPr>
      <w:r>
        <w:t xml:space="preserve">As we learned from </w:t>
      </w:r>
      <w:r w:rsidR="00C64FC2">
        <w:t>the implementation</w:t>
      </w:r>
      <w:r>
        <w:t xml:space="preserve">, </w:t>
      </w:r>
      <w:r w:rsidR="00C64FC2">
        <w:t xml:space="preserve">the whole procedure consists of two methods, </w:t>
      </w:r>
      <w:r w:rsidR="00C64FC2" w:rsidRPr="00C64FC2">
        <w:rPr>
          <w:rStyle w:val="CodeInline"/>
        </w:rPr>
        <w:t>Load</w:t>
      </w:r>
      <w:r w:rsidR="00C64FC2">
        <w:t xml:space="preserve"> and </w:t>
      </w:r>
      <w:proofErr w:type="gramStart"/>
      <w:r w:rsidR="00C64FC2" w:rsidRPr="00C64FC2">
        <w:rPr>
          <w:rStyle w:val="CodeInline"/>
        </w:rPr>
        <w:t>Save</w:t>
      </w:r>
      <w:proofErr w:type="gramEnd"/>
      <w:r w:rsidR="00C64FC2">
        <w:t xml:space="preserve">. Both use </w:t>
      </w:r>
      <w:r w:rsidR="0005175B">
        <w:t xml:space="preserve">the </w:t>
      </w:r>
      <w:r w:rsidR="00C64FC2">
        <w:t>fully implemented serialization and deserialization methods provided by the base class to convert</w:t>
      </w:r>
      <w:r w:rsidR="004A53E2">
        <w:t xml:space="preserve"> between</w:t>
      </w:r>
      <w:r w:rsidR="00C64FC2">
        <w:t xml:space="preserve"> the </w:t>
      </w:r>
      <w:proofErr w:type="spellStart"/>
      <w:r w:rsidR="00C64FC2" w:rsidRPr="00C64FC2">
        <w:rPr>
          <w:rStyle w:val="CodeInline"/>
        </w:rPr>
        <w:t>StateBag</w:t>
      </w:r>
      <w:proofErr w:type="spellEnd"/>
      <w:r w:rsidR="00C64FC2">
        <w:t xml:space="preserve"> object </w:t>
      </w:r>
      <w:r w:rsidR="004A53E2">
        <w:t xml:space="preserve">and </w:t>
      </w:r>
      <w:r w:rsidR="00C64FC2">
        <w:t xml:space="preserve">a </w:t>
      </w:r>
      <w:r w:rsidR="004A53E2">
        <w:t xml:space="preserve">text </w:t>
      </w:r>
      <w:r w:rsidR="00C64FC2">
        <w:t>string. The example stores the data in single files in the file system. Each page’s data becomes one file. To retrieve the values</w:t>
      </w:r>
      <w:r w:rsidR="0005175B">
        <w:t>,</w:t>
      </w:r>
      <w:r w:rsidR="00C64FC2">
        <w:t xml:space="preserve"> two </w:t>
      </w:r>
      <w:r w:rsidR="0005175B">
        <w:t xml:space="preserve">pieces of </w:t>
      </w:r>
      <w:r w:rsidR="00C64FC2">
        <w:t>information must be held in the view state field</w:t>
      </w:r>
      <w:r w:rsidR="0005175B">
        <w:t>:</w:t>
      </w:r>
      <w:r w:rsidR="00C64FC2">
        <w:t xml:space="preserve"> the name of the file and the timestamp. The timestamp is </w:t>
      </w:r>
      <w:r w:rsidR="004A53E2">
        <w:t xml:space="preserve">needed </w:t>
      </w:r>
      <w:r w:rsidR="00C64FC2">
        <w:t xml:space="preserve">for private garbage collection to remove </w:t>
      </w:r>
      <w:r w:rsidR="006B52ED">
        <w:t xml:space="preserve">expired </w:t>
      </w:r>
      <w:r w:rsidR="00C64FC2">
        <w:t xml:space="preserve">data. The file name associates the page’s view state field with the file itself. </w:t>
      </w:r>
      <w:r w:rsidR="004A53E2">
        <w:t xml:space="preserve">After rendering to the browser, the </w:t>
      </w:r>
      <w:r w:rsidR="00C64FC2">
        <w:t xml:space="preserve">hidden view state looks like: </w:t>
      </w:r>
    </w:p>
    <w:p w:rsidR="00671993" w:rsidRPr="00C64FC2" w:rsidRDefault="00671993" w:rsidP="00C64FC2">
      <w:pPr>
        <w:pStyle w:val="CodeSingle"/>
        <w:rPr>
          <w:lang w:eastAsia="de-DE"/>
        </w:rPr>
      </w:pPr>
      <w:r w:rsidRPr="00C64FC2">
        <w:rPr>
          <w:lang w:eastAsia="de-DE"/>
        </w:rPr>
        <w:t xml:space="preserve">&lt;input type="hidden" name="__VIEWSTATEID" id="__VIEWSTATEID" </w:t>
      </w:r>
      <w:r w:rsidR="00C64FC2">
        <w:rPr>
          <w:lang w:eastAsia="de-DE"/>
        </w:rPr>
        <w:br/>
        <w:t xml:space="preserve">       </w:t>
      </w:r>
      <w:r w:rsidRPr="00C64FC2">
        <w:rPr>
          <w:lang w:eastAsia="de-DE"/>
        </w:rPr>
        <w:t>value="</w:t>
      </w:r>
      <w:r w:rsidRPr="00C64FC2">
        <w:t>8cb5cd5d086eee0</w:t>
      </w:r>
      <w:r w:rsidRPr="00C64FC2">
        <w:rPr>
          <w:lang w:eastAsia="de-DE"/>
        </w:rPr>
        <w:t>-2qi0qprzodivhh55uwog3k45.vs" /&gt;</w:t>
      </w:r>
    </w:p>
    <w:p w:rsidR="00C64FC2" w:rsidRDefault="00E268D0" w:rsidP="00C64FC2">
      <w:pPr>
        <w:pStyle w:val="BodyTextCont"/>
      </w:pPr>
      <w:r>
        <w:t>The first part of t</w:t>
      </w:r>
      <w:r w:rsidR="00C64FC2" w:rsidRPr="00C64FC2">
        <w:t>he value, before the hyphen</w:t>
      </w:r>
      <w:r w:rsidR="00C64FC2">
        <w:t xml:space="preserve">, is the timestamp. I </w:t>
      </w:r>
      <w:r w:rsidR="0005175B">
        <w:t>have retained</w:t>
      </w:r>
      <w:r w:rsidR="00C64FC2">
        <w:t xml:space="preserve"> the coding schema. The second part is a randomly generated </w:t>
      </w:r>
      <w:r w:rsidR="004759E8">
        <w:t>value</w:t>
      </w:r>
      <w:r w:rsidR="0005175B">
        <w:t>,</w:t>
      </w:r>
      <w:r w:rsidR="004759E8">
        <w:t xml:space="preserve"> </w:t>
      </w:r>
      <w:r w:rsidR="00DF6676">
        <w:t>plus</w:t>
      </w:r>
      <w:r w:rsidR="004A53E2">
        <w:t xml:space="preserve"> </w:t>
      </w:r>
      <w:r w:rsidR="004759E8">
        <w:t>the extension</w:t>
      </w:r>
      <w:r w:rsidR="00DF6676">
        <w:t>,</w:t>
      </w:r>
      <w:r w:rsidR="004759E8">
        <w:t xml:space="preserve"> </w:t>
      </w:r>
      <w:r w:rsidR="004759E8" w:rsidRPr="004759E8">
        <w:rPr>
          <w:i/>
        </w:rPr>
        <w:t>.vs</w:t>
      </w:r>
      <w:r w:rsidR="004759E8">
        <w:t>.</w:t>
      </w:r>
    </w:p>
    <w:p w:rsidR="00C64FC2" w:rsidRPr="00C64FC2" w:rsidRDefault="00952573" w:rsidP="00C64FC2">
      <w:pPr>
        <w:pStyle w:val="BodyTextCont"/>
      </w:pPr>
      <w:r>
        <w:t>L</w:t>
      </w:r>
      <w:r w:rsidR="004759E8">
        <w:t>isting</w:t>
      </w:r>
      <w:r>
        <w:t xml:space="preserve"> 6-2</w:t>
      </w:r>
      <w:r w:rsidR="004759E8">
        <w:t xml:space="preserve"> shows the code </w:t>
      </w:r>
      <w:r>
        <w:t>for</w:t>
      </w:r>
      <w:r w:rsidR="004759E8">
        <w:t xml:space="preserve"> the custom provider</w:t>
      </w:r>
      <w:r w:rsidR="0005175B">
        <w:t>,</w:t>
      </w:r>
      <w:r w:rsidR="004759E8">
        <w:t xml:space="preserve"> as described </w:t>
      </w:r>
      <w:r>
        <w:t>thus far</w:t>
      </w:r>
      <w:r w:rsidR="004759E8">
        <w:t>.</w:t>
      </w:r>
    </w:p>
    <w:p w:rsidR="00671993" w:rsidRPr="004759E8" w:rsidRDefault="00671993" w:rsidP="004759E8">
      <w:pPr>
        <w:pStyle w:val="CodeCaption"/>
      </w:pPr>
      <w:r w:rsidRPr="004759E8">
        <w:t xml:space="preserve">Listing </w:t>
      </w:r>
      <w:r w:rsidR="004759E8" w:rsidRPr="004759E8">
        <w:t>6-</w:t>
      </w:r>
      <w:r w:rsidR="00C678EF">
        <w:fldChar w:fldCharType="begin"/>
      </w:r>
      <w:r w:rsidR="004759E8" w:rsidRPr="004759E8">
        <w:instrText xml:space="preserve"> SEQ Listing \* ARABIC </w:instrText>
      </w:r>
      <w:r w:rsidR="00C678EF">
        <w:fldChar w:fldCharType="separate"/>
      </w:r>
      <w:r w:rsidR="00EE2B09">
        <w:t>2</w:t>
      </w:r>
      <w:r w:rsidR="00C678EF">
        <w:fldChar w:fldCharType="end"/>
      </w:r>
      <w:r w:rsidR="004759E8" w:rsidRPr="004759E8">
        <w:t>:</w:t>
      </w:r>
      <w:r w:rsidRPr="004759E8">
        <w:t xml:space="preserve"> </w:t>
      </w:r>
      <w:r w:rsidR="004759E8" w:rsidRPr="004759E8">
        <w:t>Persisting the view state using local file system</w:t>
      </w:r>
    </w:p>
    <w:p w:rsidR="00671993" w:rsidRPr="004759E8" w:rsidRDefault="00671993" w:rsidP="004759E8">
      <w:pPr>
        <w:pStyle w:val="CodeFirst"/>
        <w:rPr>
          <w:lang w:eastAsia="de-DE"/>
        </w:rPr>
      </w:pPr>
      <w:r w:rsidRPr="004759E8">
        <w:rPr>
          <w:lang w:eastAsia="de-DE"/>
        </w:rPr>
        <w:t>public class FilePagePersister : PageStatePersister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>{</w:t>
      </w:r>
    </w:p>
    <w:p w:rsidR="00671993" w:rsidRPr="004759E8" w:rsidRDefault="00671993" w:rsidP="004759E8">
      <w:pPr>
        <w:pStyle w:val="Code"/>
        <w:rPr>
          <w:lang w:eastAsia="de-DE"/>
        </w:rPr>
      </w:pP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private const string ViewStateFormFieldID = "__VIEWSTATEID";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lastRenderedPageBreak/>
        <w:t xml:space="preserve">    private const string StateFileFolderPath = "~/StateData/";</w:t>
      </w:r>
    </w:p>
    <w:p w:rsidR="00671993" w:rsidRPr="004759E8" w:rsidRDefault="00671993" w:rsidP="004759E8">
      <w:pPr>
        <w:pStyle w:val="Code"/>
        <w:rPr>
          <w:lang w:eastAsia="de-DE"/>
        </w:rPr>
      </w:pPr>
    </w:p>
    <w:p w:rsidR="00671993" w:rsidRPr="004759E8" w:rsidRDefault="00671993" w:rsidP="004759E8">
      <w:pPr>
        <w:pStyle w:val="Code"/>
        <w:rPr>
          <w:lang w:eastAsia="de-DE"/>
        </w:rPr>
      </w:pP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public FilePagePersister(Page p)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: base(p)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{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}</w:t>
      </w:r>
    </w:p>
    <w:p w:rsidR="00671993" w:rsidRPr="004759E8" w:rsidRDefault="00671993" w:rsidP="004759E8">
      <w:pPr>
        <w:pStyle w:val="Code"/>
        <w:rPr>
          <w:lang w:eastAsia="de-DE"/>
        </w:rPr>
      </w:pP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public override void Load()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{</w:t>
      </w:r>
    </w:p>
    <w:p w:rsid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string stateIdentifierValue = </w:t>
      </w:r>
      <w:r w:rsidR="004759E8">
        <w:rPr>
          <w:lang w:eastAsia="de-DE"/>
        </w:rPr>
        <w:sym w:font="Wingdings" w:char="F0C3"/>
      </w:r>
    </w:p>
    <w:p w:rsidR="00671993" w:rsidRPr="004759E8" w:rsidRDefault="004759E8" w:rsidP="004759E8">
      <w:pPr>
        <w:pStyle w:val="Code"/>
        <w:rPr>
          <w:lang w:eastAsia="de-DE"/>
        </w:rPr>
      </w:pPr>
      <w:r>
        <w:rPr>
          <w:lang w:eastAsia="de-DE"/>
        </w:rPr>
        <w:t xml:space="preserve">               </w:t>
      </w:r>
      <w:r w:rsidR="00671993" w:rsidRPr="004759E8">
        <w:rPr>
          <w:lang w:eastAsia="de-DE"/>
        </w:rPr>
        <w:t>HttpContext.Current.Request.Form[ViewStateFormFieldID];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if (stateIdentifierValue.Length &gt; 0)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{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string fileName = stateIdentifierValue;</w:t>
      </w:r>
    </w:p>
    <w:p w:rsid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string filePath = HttpContext.Current.Server.MapPath(</w:t>
      </w:r>
      <w:r w:rsidR="004759E8">
        <w:rPr>
          <w:lang w:eastAsia="de-DE"/>
        </w:rPr>
        <w:t xml:space="preserve"> </w:t>
      </w:r>
      <w:r w:rsidR="004759E8">
        <w:rPr>
          <w:lang w:eastAsia="de-DE"/>
        </w:rPr>
        <w:sym w:font="Wingdings" w:char="F0C3"/>
      </w:r>
    </w:p>
    <w:p w:rsidR="00671993" w:rsidRPr="004759E8" w:rsidRDefault="004759E8" w:rsidP="004759E8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</w:t>
      </w:r>
      <w:r w:rsidR="00671993" w:rsidRPr="004759E8">
        <w:rPr>
          <w:lang w:eastAsia="de-DE"/>
        </w:rPr>
        <w:t>StateFileFolderPath + fileName);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string contents = File.ReadAllText(filePath);</w:t>
      </w:r>
    </w:p>
    <w:p w:rsidR="00671993" w:rsidRPr="004759E8" w:rsidRDefault="00671993" w:rsidP="004759E8">
      <w:pPr>
        <w:pStyle w:val="Code"/>
        <w:rPr>
          <w:lang w:eastAsia="de-DE"/>
        </w:rPr>
      </w:pP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Pair state = base.StateFormatter.Deserialize(contents) as Pair;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if (state != null)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{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    base.ViewState = state.First;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    base.ControlState = state.Second;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}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}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}</w:t>
      </w:r>
    </w:p>
    <w:p w:rsidR="00671993" w:rsidRPr="004759E8" w:rsidRDefault="00671993" w:rsidP="004759E8">
      <w:pPr>
        <w:pStyle w:val="Code"/>
        <w:rPr>
          <w:lang w:eastAsia="de-DE"/>
        </w:rPr>
      </w:pP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public override void Save()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{</w:t>
      </w:r>
    </w:p>
    <w:p w:rsid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if (base.Page.Form != null </w:t>
      </w:r>
      <w:r w:rsidR="004759E8">
        <w:rPr>
          <w:lang w:eastAsia="de-DE"/>
        </w:rPr>
        <w:sym w:font="Wingdings" w:char="F0C3"/>
      </w:r>
    </w:p>
    <w:p w:rsidR="00671993" w:rsidRPr="004759E8" w:rsidRDefault="004759E8" w:rsidP="004759E8">
      <w:pPr>
        <w:pStyle w:val="Code"/>
        <w:rPr>
          <w:lang w:eastAsia="de-DE"/>
        </w:rPr>
      </w:pPr>
      <w:r>
        <w:rPr>
          <w:lang w:eastAsia="de-DE"/>
        </w:rPr>
        <w:t xml:space="preserve">            </w:t>
      </w:r>
      <w:r w:rsidR="00671993" w:rsidRPr="004759E8">
        <w:rPr>
          <w:lang w:eastAsia="de-DE"/>
        </w:rPr>
        <w:t>&amp;&amp; (base.ControlState != null || base.ViewState != null))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{</w:t>
      </w:r>
    </w:p>
    <w:p w:rsidR="00671993" w:rsidRPr="004759E8" w:rsidRDefault="00671993" w:rsidP="004759E8">
      <w:pPr>
        <w:pStyle w:val="CodeBold"/>
        <w:rPr>
          <w:color w:val="auto"/>
          <w:lang w:eastAsia="de-DE"/>
        </w:rPr>
      </w:pPr>
      <w:r w:rsidRPr="004759E8">
        <w:rPr>
          <w:color w:val="auto"/>
          <w:lang w:eastAsia="de-DE"/>
        </w:rPr>
        <w:t xml:space="preserve">            // </w:t>
      </w:r>
      <w:r w:rsidR="004759E8">
        <w:rPr>
          <w:lang w:eastAsia="de-DE"/>
        </w:rPr>
        <w:t>Create filename for save</w:t>
      </w:r>
    </w:p>
    <w:p w:rsid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string fileName = String.Format("{0:x8}-{1}.vs", DateTime.Now.Ticks, </w:t>
      </w:r>
      <w:r w:rsidR="004759E8">
        <w:rPr>
          <w:lang w:eastAsia="de-DE"/>
        </w:rPr>
        <w:sym w:font="Wingdings" w:char="F0C3"/>
      </w:r>
    </w:p>
    <w:p w:rsidR="00671993" w:rsidRPr="004759E8" w:rsidRDefault="004759E8" w:rsidP="004759E8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</w:t>
      </w:r>
      <w:r w:rsidR="00671993" w:rsidRPr="004759E8">
        <w:rPr>
          <w:lang w:eastAsia="de-DE"/>
        </w:rPr>
        <w:t>HttpContext.Current.Session.SessionID);</w:t>
      </w:r>
    </w:p>
    <w:p w:rsid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string filePath = HttpContext.Current.Server.MapPath(</w:t>
      </w:r>
      <w:r w:rsidR="004759E8">
        <w:rPr>
          <w:lang w:eastAsia="de-DE"/>
        </w:rPr>
        <w:t xml:space="preserve"> </w:t>
      </w:r>
      <w:r w:rsidR="004759E8">
        <w:rPr>
          <w:lang w:eastAsia="de-DE"/>
        </w:rPr>
        <w:sym w:font="Wingdings" w:char="F0C3"/>
      </w:r>
    </w:p>
    <w:p w:rsidR="00671993" w:rsidRPr="004759E8" w:rsidRDefault="004759E8" w:rsidP="004759E8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</w:t>
      </w:r>
      <w:r w:rsidR="00671993" w:rsidRPr="004759E8">
        <w:rPr>
          <w:lang w:eastAsia="de-DE"/>
        </w:rPr>
        <w:t>StateFileFolderPath + fileName);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Pair p = new Pair(base.ViewState, base.ControlState);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File.WriteAllText(filePath, base.StateFormatter.Serialize(p));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HiddenField hf = new HiddenField();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hf.Value = fileName;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hf.ID = ViewStateFormFieldID;</w:t>
      </w:r>
    </w:p>
    <w:p w:rsidR="00671993" w:rsidRPr="004759E8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    base.Page.Form.Controls.AddAt(0, hf);</w:t>
      </w:r>
    </w:p>
    <w:p w:rsidR="00671993" w:rsidRPr="00DE62E4" w:rsidRDefault="00671993" w:rsidP="004759E8">
      <w:pPr>
        <w:pStyle w:val="Code"/>
        <w:rPr>
          <w:lang w:eastAsia="de-DE"/>
        </w:rPr>
      </w:pPr>
      <w:r w:rsidRPr="004759E8">
        <w:rPr>
          <w:lang w:eastAsia="de-DE"/>
        </w:rPr>
        <w:t xml:space="preserve">        </w:t>
      </w:r>
      <w:r w:rsidRPr="00DE62E4">
        <w:rPr>
          <w:lang w:eastAsia="de-DE"/>
        </w:rPr>
        <w:t>}</w:t>
      </w:r>
    </w:p>
    <w:p w:rsidR="00671993" w:rsidRPr="00DE62E4" w:rsidRDefault="00671993" w:rsidP="004759E8">
      <w:pPr>
        <w:pStyle w:val="Code"/>
        <w:rPr>
          <w:lang w:eastAsia="de-DE"/>
        </w:rPr>
      </w:pPr>
      <w:r w:rsidRPr="00DE62E4">
        <w:rPr>
          <w:lang w:eastAsia="de-DE"/>
        </w:rPr>
        <w:t xml:space="preserve">    }</w:t>
      </w:r>
    </w:p>
    <w:p w:rsidR="00671993" w:rsidRPr="00DE62E4" w:rsidRDefault="00671993" w:rsidP="004759E8">
      <w:pPr>
        <w:pStyle w:val="CodeLast"/>
        <w:rPr>
          <w:lang w:eastAsia="de-DE"/>
        </w:rPr>
      </w:pPr>
      <w:r w:rsidRPr="00DE62E4">
        <w:rPr>
          <w:lang w:eastAsia="de-DE"/>
        </w:rPr>
        <w:t>}</w:t>
      </w:r>
    </w:p>
    <w:p w:rsidR="004759E8" w:rsidRDefault="0005175B" w:rsidP="004759E8">
      <w:pPr>
        <w:pStyle w:val="BodyTextCont"/>
      </w:pPr>
      <w:r>
        <w:t>T</w:t>
      </w:r>
      <w:r w:rsidR="004759E8" w:rsidRPr="004759E8">
        <w:t xml:space="preserve">he base class provides </w:t>
      </w:r>
      <w:r>
        <w:t xml:space="preserve">methods of </w:t>
      </w:r>
      <w:r w:rsidR="004759E8" w:rsidRPr="004759E8">
        <w:t>serializ</w:t>
      </w:r>
      <w:r>
        <w:t>ing</w:t>
      </w:r>
      <w:r w:rsidR="004759E8" w:rsidRPr="004759E8">
        <w:t xml:space="preserve"> and </w:t>
      </w:r>
      <w:proofErr w:type="spellStart"/>
      <w:r w:rsidR="004759E8" w:rsidRPr="004759E8">
        <w:t>deserial</w:t>
      </w:r>
      <w:r w:rsidR="004759E8">
        <w:t>i</w:t>
      </w:r>
      <w:r w:rsidR="004759E8" w:rsidRPr="004759E8">
        <w:t>z</w:t>
      </w:r>
      <w:r>
        <w:t>ing</w:t>
      </w:r>
      <w:proofErr w:type="spellEnd"/>
      <w:r w:rsidR="004759E8" w:rsidRPr="004759E8">
        <w:t xml:space="preserve"> the </w:t>
      </w:r>
      <w:r w:rsidR="004759E8">
        <w:t>data. You can access these methods by calling</w:t>
      </w:r>
      <w:r>
        <w:t xml:space="preserve"> </w:t>
      </w:r>
      <w:proofErr w:type="spellStart"/>
      <w:r w:rsidR="004759E8" w:rsidRPr="004759E8">
        <w:rPr>
          <w:rStyle w:val="CodeInline"/>
        </w:rPr>
        <w:t>base.StateFormatter</w:t>
      </w:r>
      <w:proofErr w:type="spellEnd"/>
      <w:r w:rsidR="004759E8">
        <w:rPr>
          <w:noProof/>
          <w:lang w:eastAsia="de-DE"/>
        </w:rPr>
        <w:t xml:space="preserve">. The provider </w:t>
      </w:r>
      <w:r w:rsidR="001666CC">
        <w:rPr>
          <w:noProof/>
          <w:lang w:eastAsia="de-DE"/>
        </w:rPr>
        <w:t xml:space="preserve">saves </w:t>
      </w:r>
      <w:r w:rsidR="004759E8">
        <w:rPr>
          <w:noProof/>
          <w:lang w:eastAsia="de-DE"/>
        </w:rPr>
        <w:t xml:space="preserve">both the control state and the view state, </w:t>
      </w:r>
      <w:r w:rsidR="00F32B13">
        <w:rPr>
          <w:noProof/>
          <w:lang w:eastAsia="de-DE"/>
        </w:rPr>
        <w:t xml:space="preserve">and </w:t>
      </w:r>
      <w:r w:rsidR="004759E8">
        <w:rPr>
          <w:noProof/>
          <w:lang w:eastAsia="de-DE"/>
        </w:rPr>
        <w:t xml:space="preserve">creates a </w:t>
      </w:r>
      <w:r w:rsidR="00F32B13" w:rsidRPr="00C831DD">
        <w:rPr>
          <w:rStyle w:val="CodeInline"/>
        </w:rPr>
        <w:t>P</w:t>
      </w:r>
      <w:r w:rsidR="004759E8" w:rsidRPr="00C831DD">
        <w:rPr>
          <w:rStyle w:val="CodeInline"/>
        </w:rPr>
        <w:t>air</w:t>
      </w:r>
      <w:r w:rsidR="004759E8">
        <w:rPr>
          <w:noProof/>
          <w:lang w:eastAsia="de-DE"/>
        </w:rPr>
        <w:t xml:space="preserve"> </w:t>
      </w:r>
      <w:r w:rsidR="00F32B13">
        <w:rPr>
          <w:noProof/>
          <w:lang w:eastAsia="de-DE"/>
        </w:rPr>
        <w:t>from them</w:t>
      </w:r>
      <w:r>
        <w:rPr>
          <w:noProof/>
          <w:lang w:eastAsia="de-DE"/>
        </w:rPr>
        <w:t>,</w:t>
      </w:r>
      <w:r w:rsidR="004759E8">
        <w:rPr>
          <w:noProof/>
          <w:lang w:eastAsia="de-DE"/>
        </w:rPr>
        <w:t xml:space="preserve"> to </w:t>
      </w:r>
      <w:r w:rsidR="00F32B13">
        <w:rPr>
          <w:noProof/>
          <w:lang w:eastAsia="de-DE"/>
        </w:rPr>
        <w:t xml:space="preserve">group </w:t>
      </w:r>
      <w:r w:rsidR="006B52ED">
        <w:rPr>
          <w:noProof/>
          <w:lang w:eastAsia="de-DE"/>
        </w:rPr>
        <w:t xml:space="preserve">the </w:t>
      </w:r>
      <w:r w:rsidR="004759E8">
        <w:rPr>
          <w:noProof/>
          <w:lang w:eastAsia="de-DE"/>
        </w:rPr>
        <w:t xml:space="preserve">values </w:t>
      </w:r>
      <w:r w:rsidR="00F32B13">
        <w:rPr>
          <w:noProof/>
          <w:lang w:eastAsia="de-DE"/>
        </w:rPr>
        <w:t>together</w:t>
      </w:r>
      <w:r w:rsidR="004759E8">
        <w:rPr>
          <w:noProof/>
          <w:lang w:eastAsia="de-DE"/>
        </w:rPr>
        <w:t xml:space="preserve">. The </w:t>
      </w:r>
      <w:r w:rsidR="00F32B13">
        <w:rPr>
          <w:noProof/>
          <w:lang w:eastAsia="de-DE"/>
        </w:rPr>
        <w:t xml:space="preserve">serialized </w:t>
      </w:r>
      <w:r w:rsidR="00F32B13" w:rsidRPr="00C831DD">
        <w:rPr>
          <w:rStyle w:val="CodeInline"/>
        </w:rPr>
        <w:t>Pair</w:t>
      </w:r>
      <w:r w:rsidR="00F32B13">
        <w:rPr>
          <w:noProof/>
          <w:lang w:eastAsia="de-DE"/>
        </w:rPr>
        <w:t xml:space="preserve"> is written </w:t>
      </w:r>
      <w:r>
        <w:rPr>
          <w:noProof/>
          <w:lang w:eastAsia="de-DE"/>
        </w:rPr>
        <w:t xml:space="preserve">directly </w:t>
      </w:r>
      <w:r w:rsidR="004759E8">
        <w:rPr>
          <w:noProof/>
          <w:lang w:eastAsia="de-DE"/>
        </w:rPr>
        <w:t xml:space="preserve">into the file using </w:t>
      </w:r>
      <w:proofErr w:type="spellStart"/>
      <w:r w:rsidR="004759E8" w:rsidRPr="004759E8">
        <w:rPr>
          <w:rStyle w:val="CodeInline"/>
        </w:rPr>
        <w:t>File.WriteAllText</w:t>
      </w:r>
      <w:proofErr w:type="spellEnd"/>
      <w:r w:rsidR="004759E8">
        <w:rPr>
          <w:noProof/>
          <w:lang w:eastAsia="de-DE"/>
        </w:rPr>
        <w:t xml:space="preserve"> and retrieved using </w:t>
      </w:r>
      <w:proofErr w:type="spellStart"/>
      <w:r w:rsidR="004759E8" w:rsidRPr="004759E8">
        <w:rPr>
          <w:rStyle w:val="CodeInline"/>
        </w:rPr>
        <w:t>File.ReadAllText</w:t>
      </w:r>
      <w:proofErr w:type="spellEnd"/>
      <w:r w:rsidR="004759E8">
        <w:rPr>
          <w:noProof/>
          <w:lang w:eastAsia="de-DE"/>
        </w:rPr>
        <w:t xml:space="preserve">. We </w:t>
      </w:r>
      <w:r w:rsidR="00F32B13">
        <w:rPr>
          <w:noProof/>
          <w:lang w:eastAsia="de-DE"/>
        </w:rPr>
        <w:t xml:space="preserve">are </w:t>
      </w:r>
      <w:r w:rsidR="00F32B13">
        <w:rPr>
          <w:noProof/>
          <w:lang w:eastAsia="de-DE"/>
        </w:rPr>
        <w:lastRenderedPageBreak/>
        <w:t>not</w:t>
      </w:r>
      <w:r w:rsidR="004759E8">
        <w:rPr>
          <w:noProof/>
          <w:lang w:eastAsia="de-DE"/>
        </w:rPr>
        <w:t xml:space="preserve"> concerned about threading here, because each storage location is dedicated to one user session and one page. There</w:t>
      </w:r>
      <w:r>
        <w:rPr>
          <w:noProof/>
          <w:lang w:eastAsia="de-DE"/>
        </w:rPr>
        <w:t>’</w:t>
      </w:r>
      <w:r w:rsidR="004759E8">
        <w:rPr>
          <w:noProof/>
          <w:lang w:eastAsia="de-DE"/>
        </w:rPr>
        <w:t xml:space="preserve">s a chance that a user could send the same page twice to the server at the same moment, but that’s </w:t>
      </w:r>
      <w:r>
        <w:rPr>
          <w:noProof/>
          <w:lang w:eastAsia="de-DE"/>
        </w:rPr>
        <w:t xml:space="preserve">unlikely—and </w:t>
      </w:r>
      <w:r w:rsidR="004759E8">
        <w:rPr>
          <w:noProof/>
          <w:lang w:eastAsia="de-DE"/>
        </w:rPr>
        <w:t xml:space="preserve">out of </w:t>
      </w:r>
      <w:r>
        <w:rPr>
          <w:noProof/>
          <w:lang w:eastAsia="de-DE"/>
        </w:rPr>
        <w:t xml:space="preserve">our </w:t>
      </w:r>
      <w:r w:rsidR="004759E8">
        <w:rPr>
          <w:noProof/>
          <w:lang w:eastAsia="de-DE"/>
        </w:rPr>
        <w:t xml:space="preserve">scope. </w:t>
      </w:r>
      <w:r w:rsidR="004759E8">
        <w:t xml:space="preserve">The </w:t>
      </w:r>
      <w:r w:rsidR="004759E8" w:rsidRPr="004759E8">
        <w:rPr>
          <w:rStyle w:val="CodeInline"/>
        </w:rPr>
        <w:t>Load</w:t>
      </w:r>
      <w:r w:rsidR="004759E8">
        <w:t xml:space="preserve"> </w:t>
      </w:r>
      <w:r w:rsidR="001666CC">
        <w:t xml:space="preserve">method is the reverse of </w:t>
      </w:r>
      <w:r w:rsidR="004759E8">
        <w:t xml:space="preserve">the </w:t>
      </w:r>
      <w:r w:rsidR="004759E8" w:rsidRPr="004759E8">
        <w:rPr>
          <w:rStyle w:val="CodeInline"/>
        </w:rPr>
        <w:t>Save</w:t>
      </w:r>
      <w:r w:rsidR="004759E8">
        <w:t xml:space="preserve"> method</w:t>
      </w:r>
      <w:r w:rsidR="001666CC">
        <w:t>, using the same approach</w:t>
      </w:r>
      <w:r w:rsidR="004759E8">
        <w:t>.</w:t>
      </w:r>
      <w:r>
        <w:t xml:space="preserve"> T</w:t>
      </w:r>
      <w:r w:rsidR="004759E8">
        <w:t xml:space="preserve">he </w:t>
      </w:r>
      <w:r w:rsidR="004759E8" w:rsidRPr="004759E8">
        <w:rPr>
          <w:rStyle w:val="CodeInline"/>
        </w:rPr>
        <w:t>Save</w:t>
      </w:r>
      <w:r w:rsidR="004759E8">
        <w:t xml:space="preserve"> method</w:t>
      </w:r>
      <w:r>
        <w:t xml:space="preserve"> </w:t>
      </w:r>
      <w:r w:rsidR="004759E8">
        <w:t xml:space="preserve">creates a hidden field using the </w:t>
      </w:r>
      <w:proofErr w:type="spellStart"/>
      <w:r w:rsidR="004759E8" w:rsidRPr="004759E8">
        <w:rPr>
          <w:rStyle w:val="CodeInline"/>
        </w:rPr>
        <w:t>HiddenField</w:t>
      </w:r>
      <w:proofErr w:type="spellEnd"/>
      <w:r w:rsidR="004759E8">
        <w:t xml:space="preserve"> control and adds it to </w:t>
      </w:r>
      <w:r w:rsidR="001666CC">
        <w:t xml:space="preserve">the beginning of </w:t>
      </w:r>
      <w:r w:rsidR="004759E8">
        <w:t>the current control collection.</w:t>
      </w:r>
    </w:p>
    <w:p w:rsidR="004759E8" w:rsidRDefault="004759E8" w:rsidP="008D17EA">
      <w:pPr>
        <w:pStyle w:val="berschrift3"/>
      </w:pPr>
      <w:r>
        <w:t>Ex</w:t>
      </w:r>
      <w:r w:rsidR="008D17EA">
        <w:t>tending the Provider</w:t>
      </w:r>
    </w:p>
    <w:p w:rsidR="00194CF7" w:rsidRDefault="0070706A" w:rsidP="008D17EA">
      <w:pPr>
        <w:pStyle w:val="BodyTextFirst"/>
      </w:pPr>
      <w:r>
        <w:t>Although</w:t>
      </w:r>
      <w:r w:rsidR="00194CF7">
        <w:t>, from this example,</w:t>
      </w:r>
      <w:r>
        <w:t xml:space="preserve"> </w:t>
      </w:r>
      <w:r w:rsidR="008D17EA">
        <w:t xml:space="preserve">custom implementation seems </w:t>
      </w:r>
      <w:r>
        <w:t>very</w:t>
      </w:r>
      <w:r w:rsidR="008D17EA">
        <w:t xml:space="preserve"> simple</w:t>
      </w:r>
      <w:r>
        <w:t>,</w:t>
      </w:r>
      <w:r w:rsidR="008D17EA">
        <w:t xml:space="preserve"> </w:t>
      </w:r>
      <w:r>
        <w:t xml:space="preserve">this isn’t entirely </w:t>
      </w:r>
      <w:r w:rsidR="006B52ED">
        <w:t>true</w:t>
      </w:r>
      <w:r w:rsidR="008D17EA">
        <w:t xml:space="preserve">. </w:t>
      </w:r>
      <w:r w:rsidR="00194CF7">
        <w:t>Over time</w:t>
      </w:r>
      <w:r>
        <w:t>,</w:t>
      </w:r>
      <w:r w:rsidR="008D17EA">
        <w:t xml:space="preserve"> the folder </w:t>
      </w:r>
      <w:r w:rsidR="00194CF7">
        <w:t xml:space="preserve">for state </w:t>
      </w:r>
      <w:r w:rsidR="008D17EA">
        <w:t xml:space="preserve">files </w:t>
      </w:r>
      <w:r w:rsidR="00194CF7">
        <w:t xml:space="preserve">accumulates </w:t>
      </w:r>
      <w:r w:rsidR="008D17EA">
        <w:t xml:space="preserve">more and more files. You might </w:t>
      </w:r>
      <w:r>
        <w:t xml:space="preserve">consider </w:t>
      </w:r>
      <w:r w:rsidR="00194CF7">
        <w:t xml:space="preserve">deleting session state files triggered by </w:t>
      </w:r>
      <w:r w:rsidR="008D17EA">
        <w:t>the session end</w:t>
      </w:r>
      <w:r w:rsidR="00194CF7">
        <w:t xml:space="preserve"> event</w:t>
      </w:r>
      <w:r w:rsidR="008D17EA">
        <w:t xml:space="preserve">, but that’s not reliable. The event is </w:t>
      </w:r>
      <w:r w:rsidR="00194CF7">
        <w:t xml:space="preserve">fired </w:t>
      </w:r>
      <w:r w:rsidR="008D17EA">
        <w:t>only if the session ends by command. If the user closes the browser the session dies “silently”</w:t>
      </w:r>
      <w:r>
        <w:t>,</w:t>
      </w:r>
      <w:r w:rsidR="008D17EA">
        <w:t xml:space="preserve"> and</w:t>
      </w:r>
      <w:r w:rsidR="00194CF7">
        <w:t xml:space="preserve"> </w:t>
      </w:r>
      <w:r w:rsidR="008D17EA">
        <w:t xml:space="preserve">only the session timeout can be used to remove remaining objects. </w:t>
      </w:r>
    </w:p>
    <w:p w:rsidR="008D17EA" w:rsidRDefault="0070706A" w:rsidP="00C831DD">
      <w:pPr>
        <w:pStyle w:val="BodyTextCont"/>
      </w:pPr>
      <w:r>
        <w:t>One</w:t>
      </w:r>
      <w:r w:rsidR="008D17EA">
        <w:t xml:space="preserve"> option is to remove </w:t>
      </w:r>
      <w:r>
        <w:t>o</w:t>
      </w:r>
      <w:r w:rsidR="008D17EA">
        <w:t>ld files regularly</w:t>
      </w:r>
      <w:r>
        <w:t>, but</w:t>
      </w:r>
      <w:r w:rsidR="008D17EA">
        <w:t xml:space="preserve"> </w:t>
      </w:r>
      <w:r>
        <w:t>u</w:t>
      </w:r>
      <w:r w:rsidR="008D17EA">
        <w:t xml:space="preserve">sing such a </w:t>
      </w:r>
      <w:r w:rsidR="00E268D0">
        <w:t>cleanup</w:t>
      </w:r>
      <w:r w:rsidR="008D17EA">
        <w:t xml:space="preserve"> process for each page request would increase the number of file accesses and </w:t>
      </w:r>
      <w:r>
        <w:t xml:space="preserve">thus </w:t>
      </w:r>
      <w:r w:rsidR="008D17EA">
        <w:t xml:space="preserve">decrease performance. A better </w:t>
      </w:r>
      <w:r w:rsidR="00194CF7">
        <w:t>approach is</w:t>
      </w:r>
      <w:r>
        <w:t xml:space="preserve"> to include </w:t>
      </w:r>
      <w:r w:rsidR="008D17EA">
        <w:t xml:space="preserve">a regular </w:t>
      </w:r>
      <w:r>
        <w:t xml:space="preserve">folder </w:t>
      </w:r>
      <w:r w:rsidR="008D17EA">
        <w:t xml:space="preserve">check </w:t>
      </w:r>
      <w:r w:rsidR="00E268D0">
        <w:t>independent</w:t>
      </w:r>
      <w:r w:rsidR="008D17EA">
        <w:t xml:space="preserve"> of </w:t>
      </w:r>
      <w:r w:rsidR="00E268D0">
        <w:t xml:space="preserve">any </w:t>
      </w:r>
      <w:r w:rsidR="008D17EA">
        <w:t xml:space="preserve">requests. </w:t>
      </w:r>
      <w:r w:rsidR="008D17EA" w:rsidRPr="008D17EA">
        <w:t xml:space="preserve">Using this </w:t>
      </w:r>
      <w:r w:rsidR="00194CF7">
        <w:t>test</w:t>
      </w:r>
      <w:r>
        <w:t>,</w:t>
      </w:r>
      <w:r w:rsidR="008D17EA" w:rsidRPr="008D17EA">
        <w:t xml:space="preserve"> you can </w:t>
      </w:r>
      <w:r w:rsidR="00194CF7">
        <w:t>delete</w:t>
      </w:r>
      <w:r w:rsidR="00194CF7" w:rsidRPr="008D17EA">
        <w:t xml:space="preserve"> </w:t>
      </w:r>
      <w:r w:rsidR="008D17EA" w:rsidRPr="008D17EA">
        <w:t xml:space="preserve">all files </w:t>
      </w:r>
      <w:r w:rsidR="00194CF7">
        <w:t xml:space="preserve">over </w:t>
      </w:r>
      <w:r>
        <w:t>a certain</w:t>
      </w:r>
      <w:r w:rsidR="008D17EA" w:rsidRPr="008D17EA">
        <w:t xml:space="preserve"> </w:t>
      </w:r>
      <w:r w:rsidR="00194CF7">
        <w:t>age</w:t>
      </w:r>
      <w:r w:rsidR="008D17EA" w:rsidRPr="008D17EA">
        <w:t>.</w:t>
      </w:r>
    </w:p>
    <w:p w:rsidR="008D17EA" w:rsidRDefault="004576A8" w:rsidP="008D17EA">
      <w:pPr>
        <w:pStyle w:val="BodyTextCont"/>
      </w:pPr>
      <w:r>
        <w:t>I</w:t>
      </w:r>
      <w:r w:rsidR="008D17EA" w:rsidRPr="008D17EA">
        <w:t>mplement</w:t>
      </w:r>
      <w:r w:rsidR="0070706A">
        <w:t>ing</w:t>
      </w:r>
      <w:r w:rsidR="008D17EA" w:rsidRPr="008D17EA">
        <w:t xml:space="preserve"> the tidy</w:t>
      </w:r>
      <w:r w:rsidR="006B52ED">
        <w:t>-</w:t>
      </w:r>
      <w:r w:rsidR="008D17EA" w:rsidRPr="008D17EA">
        <w:t>up code in the provider</w:t>
      </w:r>
      <w:r w:rsidR="0070706A">
        <w:t xml:space="preserve"> is </w:t>
      </w:r>
      <w:r>
        <w:t>undesirable</w:t>
      </w:r>
      <w:r w:rsidR="008D17EA" w:rsidRPr="008D17EA">
        <w:t xml:space="preserve">. </w:t>
      </w:r>
      <w:r w:rsidR="0070706A">
        <w:t>Recall</w:t>
      </w:r>
      <w:r w:rsidR="0070706A" w:rsidRPr="008D17EA">
        <w:t xml:space="preserve"> </w:t>
      </w:r>
      <w:r w:rsidR="008D17EA" w:rsidRPr="008D17EA">
        <w:t>the g</w:t>
      </w:r>
      <w:r w:rsidR="008D17EA">
        <w:t>oals and intended behavior of a</w:t>
      </w:r>
      <w:r w:rsidR="008D17EA" w:rsidRPr="008D17EA">
        <w:t xml:space="preserve"> provider</w:t>
      </w:r>
      <w:r w:rsidR="0070706A">
        <w:t>: i</w:t>
      </w:r>
      <w:r w:rsidR="008D17EA" w:rsidRPr="008D17EA">
        <w:t>t’s no</w:t>
      </w:r>
      <w:r w:rsidR="0070706A">
        <w:t>t</w:t>
      </w:r>
      <w:r w:rsidR="008D17EA" w:rsidRPr="008D17EA">
        <w:t xml:space="preserve"> </w:t>
      </w:r>
      <w:r w:rsidR="0070706A">
        <w:t xml:space="preserve">a </w:t>
      </w:r>
      <w:r w:rsidR="008D17EA" w:rsidRPr="008D17EA">
        <w:t>good idea to have them running basic tasks.</w:t>
      </w:r>
      <w:r w:rsidR="008D17EA">
        <w:t xml:space="preserve"> </w:t>
      </w:r>
      <w:r w:rsidR="0070706A">
        <w:t xml:space="preserve">Rather, </w:t>
      </w:r>
      <w:r w:rsidR="008D17EA">
        <w:t>the health monitoring</w:t>
      </w:r>
      <w:r w:rsidR="008D17EA" w:rsidRPr="008D17EA">
        <w:t xml:space="preserve"> </w:t>
      </w:r>
      <w:r w:rsidR="008D17EA">
        <w:t xml:space="preserve">system provided by ASP.NET </w:t>
      </w:r>
      <w:r w:rsidR="0070706A">
        <w:t>is</w:t>
      </w:r>
      <w:r w:rsidR="008D17EA">
        <w:t xml:space="preserve"> </w:t>
      </w:r>
      <w:r w:rsidR="003F6B2C">
        <w:t xml:space="preserve">ideal </w:t>
      </w:r>
      <w:r w:rsidR="0070706A">
        <w:t>for</w:t>
      </w:r>
      <w:r w:rsidR="008D17EA">
        <w:t xml:space="preserve"> </w:t>
      </w:r>
      <w:r w:rsidR="00AE2D8A">
        <w:t xml:space="preserve">managing </w:t>
      </w:r>
      <w:r w:rsidR="008D17EA">
        <w:t xml:space="preserve">the “health” of the provider’s storage. </w:t>
      </w:r>
    </w:p>
    <w:p w:rsidR="008D17EA" w:rsidRDefault="008D17EA" w:rsidP="008D17EA">
      <w:pPr>
        <w:pStyle w:val="berschrift3"/>
      </w:pPr>
      <w:r>
        <w:t>Maintaining the Storage by Using the Health Monitor</w:t>
      </w:r>
    </w:p>
    <w:p w:rsidR="00AC589C" w:rsidRPr="00DE62E4" w:rsidRDefault="008D17EA" w:rsidP="00AC589C">
      <w:pPr>
        <w:pStyle w:val="BodyTextFirst"/>
      </w:pPr>
      <w:r>
        <w:t xml:space="preserve">Because the cleaning up procedure </w:t>
      </w:r>
      <w:r w:rsidR="00AE2D8A">
        <w:t>must</w:t>
      </w:r>
      <w:r>
        <w:t xml:space="preserve"> be run regularly</w:t>
      </w:r>
      <w:r w:rsidR="00AE2D8A">
        <w:t>,</w:t>
      </w:r>
      <w:r>
        <w:t xml:space="preserve"> </w:t>
      </w:r>
      <w:r w:rsidR="00AC589C">
        <w:t xml:space="preserve">the </w:t>
      </w:r>
      <w:proofErr w:type="spellStart"/>
      <w:r w:rsidR="00671993" w:rsidRPr="00AC589C">
        <w:rPr>
          <w:rStyle w:val="CodeInline"/>
        </w:rPr>
        <w:t>WebHeartbeatEvent</w:t>
      </w:r>
      <w:proofErr w:type="spellEnd"/>
      <w:r w:rsidR="00671993" w:rsidRPr="00AC589C">
        <w:t xml:space="preserve"> </w:t>
      </w:r>
      <w:r w:rsidR="00691651">
        <w:t xml:space="preserve">is </w:t>
      </w:r>
      <w:r w:rsidR="00F432A5">
        <w:t xml:space="preserve">an </w:t>
      </w:r>
      <w:r w:rsidR="00691651">
        <w:t>ideal</w:t>
      </w:r>
      <w:r w:rsidR="00F432A5">
        <w:t xml:space="preserve"> trigger</w:t>
      </w:r>
      <w:r w:rsidR="00AC589C">
        <w:t>. This event fires at regular intervals</w:t>
      </w:r>
      <w:r w:rsidR="00AE2D8A">
        <w:t>,</w:t>
      </w:r>
      <w:r w:rsidR="00AC589C">
        <w:t xml:space="preserve"> invok</w:t>
      </w:r>
      <w:r w:rsidR="00AE2D8A">
        <w:t>ing</w:t>
      </w:r>
      <w:r w:rsidR="00AC589C">
        <w:t xml:space="preserve"> another provider.</w:t>
      </w:r>
      <w:r w:rsidR="00AE2D8A">
        <w:t xml:space="preserve"> T</w:t>
      </w:r>
      <w:r w:rsidR="00AC589C">
        <w:t>he health monitoring system</w:t>
      </w:r>
      <w:r w:rsidR="00AE2D8A">
        <w:t xml:space="preserve"> itself</w:t>
      </w:r>
      <w:r w:rsidR="00AC589C">
        <w:t xml:space="preserve"> </w:t>
      </w:r>
      <w:r w:rsidR="00AE2D8A">
        <w:t xml:space="preserve">is </w:t>
      </w:r>
      <w:r w:rsidR="00AC589C">
        <w:t xml:space="preserve">based on a provider model. </w:t>
      </w:r>
      <w:r w:rsidR="00AE2D8A">
        <w:t>Therefore, t</w:t>
      </w:r>
      <w:r w:rsidR="00AC589C">
        <w:t xml:space="preserve">he second part of </w:t>
      </w:r>
      <w:r w:rsidR="00AE2D8A">
        <w:t xml:space="preserve">a </w:t>
      </w:r>
      <w:r w:rsidR="00AC589C">
        <w:t>custom view state storage solution consist</w:t>
      </w:r>
      <w:r w:rsidR="00AE2D8A">
        <w:t>s</w:t>
      </w:r>
      <w:r w:rsidR="00AC589C">
        <w:t xml:space="preserve"> of a “custom clean up provider”.</w:t>
      </w:r>
    </w:p>
    <w:p w:rsidR="00671993" w:rsidRPr="00AC589C" w:rsidRDefault="00AC589C" w:rsidP="00AC589C">
      <w:pPr>
        <w:pStyle w:val="BodyTextCont"/>
      </w:pPr>
      <w:r>
        <w:t>B</w:t>
      </w:r>
      <w:r w:rsidRPr="00AC589C">
        <w:t xml:space="preserve">efore </w:t>
      </w:r>
      <w:r>
        <w:t xml:space="preserve">you implement </w:t>
      </w:r>
      <w:r w:rsidR="00AE2D8A">
        <w:t xml:space="preserve">this </w:t>
      </w:r>
      <w:r>
        <w:t>provider</w:t>
      </w:r>
      <w:r w:rsidR="00AE2D8A">
        <w:t>,</w:t>
      </w:r>
      <w:r>
        <w:t xml:space="preserve"> take a look </w:t>
      </w:r>
      <w:r w:rsidR="00AE2D8A">
        <w:t xml:space="preserve">at </w:t>
      </w:r>
      <w:r>
        <w:t>the configuration step</w:t>
      </w:r>
      <w:r w:rsidR="00F432A5">
        <w:t xml:space="preserve"> needed in </w:t>
      </w:r>
      <w:r>
        <w:t xml:space="preserve">the </w:t>
      </w:r>
      <w:proofErr w:type="spellStart"/>
      <w:r w:rsidRPr="00AC589C">
        <w:rPr>
          <w:i/>
        </w:rPr>
        <w:t>web.config</w:t>
      </w:r>
      <w:proofErr w:type="spellEnd"/>
      <w:r>
        <w:t xml:space="preserve"> file. </w:t>
      </w:r>
    </w:p>
    <w:p w:rsidR="00671993" w:rsidRPr="005F234D" w:rsidRDefault="00AC589C" w:rsidP="00AC589C">
      <w:pPr>
        <w:pStyle w:val="CodeCaption"/>
      </w:pPr>
      <w:r>
        <w:t xml:space="preserve">Listing6- </w:t>
      </w:r>
      <w:r w:rsidR="007F4006">
        <w:fldChar w:fldCharType="begin"/>
      </w:r>
      <w:r w:rsidR="007F4006">
        <w:instrText xml:space="preserve"> SEQ Listing \* ARABIC </w:instrText>
      </w:r>
      <w:r w:rsidR="007F4006">
        <w:fldChar w:fldCharType="separate"/>
      </w:r>
      <w:r w:rsidR="00EE2B09">
        <w:t>3</w:t>
      </w:r>
      <w:r w:rsidR="007F4006">
        <w:fldChar w:fldCharType="end"/>
      </w:r>
      <w:r>
        <w:t>:</w:t>
      </w:r>
      <w:r w:rsidR="00671993" w:rsidRPr="005F234D">
        <w:t xml:space="preserve"> </w:t>
      </w:r>
      <w:r>
        <w:t>Activating the Health Monitor</w:t>
      </w:r>
    </w:p>
    <w:p w:rsidR="00671993" w:rsidRPr="00AC589C" w:rsidRDefault="00671993" w:rsidP="00AC589C">
      <w:pPr>
        <w:pStyle w:val="CodeFirst"/>
        <w:rPr>
          <w:lang w:eastAsia="de-DE"/>
        </w:rPr>
      </w:pPr>
      <w:r w:rsidRPr="00AC589C">
        <w:rPr>
          <w:lang w:eastAsia="de-DE"/>
        </w:rPr>
        <w:t>&lt;healthMonitoring enabled="true" heartbeatInterval="5"&gt;</w:t>
      </w:r>
    </w:p>
    <w:p w:rsidR="00671993" w:rsidRP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</w:t>
      </w:r>
      <w:r w:rsidR="00671993" w:rsidRPr="00AC589C">
        <w:rPr>
          <w:lang w:eastAsia="de-DE"/>
        </w:rPr>
        <w:t>&lt;providers&gt;</w:t>
      </w:r>
    </w:p>
    <w:p w:rsidR="00671993" w:rsidRP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671993" w:rsidRPr="00AC589C">
        <w:rPr>
          <w:lang w:eastAsia="de-DE"/>
        </w:rPr>
        <w:t xml:space="preserve">&lt;add name="FileCleanupProvider" </w:t>
      </w:r>
      <w:r w:rsidR="00671993" w:rsidRPr="00AC589C">
        <w:rPr>
          <w:lang w:eastAsia="de-DE"/>
        </w:rPr>
        <w:tab/>
      </w:r>
      <w:r w:rsidR="00671993" w:rsidRPr="00AC589C">
        <w:rPr>
          <w:lang w:eastAsia="de-DE"/>
        </w:rPr>
        <w:tab/>
      </w:r>
      <w:r w:rsidR="00671993" w:rsidRPr="00AC589C">
        <w:rPr>
          <w:lang w:eastAsia="de-DE"/>
        </w:rPr>
        <w:tab/>
      </w:r>
      <w:r w:rsidR="00671993" w:rsidRPr="00AC589C">
        <w:rPr>
          <w:lang w:eastAsia="de-DE"/>
        </w:rPr>
        <w:tab/>
      </w:r>
      <w:r w:rsidR="00671993" w:rsidRPr="00AC589C">
        <w:rPr>
          <w:lang w:eastAsia="de-DE"/>
        </w:rPr>
        <w:tab/>
        <w:t xml:space="preserve"> </w:t>
      </w:r>
    </w:p>
    <w:p w:rsidR="00671993" w:rsidRP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     </w:t>
      </w:r>
      <w:r w:rsidR="00671993" w:rsidRPr="00AC589C">
        <w:rPr>
          <w:lang w:eastAsia="de-DE"/>
        </w:rPr>
        <w:t xml:space="preserve"> type="</w:t>
      </w:r>
      <w:commentRangeStart w:id="6"/>
      <w:r w:rsidR="00671993" w:rsidRPr="00AC589C">
        <w:rPr>
          <w:lang w:eastAsia="de-DE"/>
        </w:rPr>
        <w:t>Basta</w:t>
      </w:r>
      <w:commentRangeEnd w:id="6"/>
      <w:r w:rsidR="00691651">
        <w:rPr>
          <w:rStyle w:val="Kommentarzeichen"/>
          <w:rFonts w:ascii="Times New Roman" w:hAnsi="Times New Roman"/>
          <w:noProof w:val="0"/>
        </w:rPr>
        <w:commentReference w:id="6"/>
      </w:r>
      <w:r w:rsidR="00671993" w:rsidRPr="00AC589C">
        <w:rPr>
          <w:lang w:eastAsia="de-DE"/>
        </w:rPr>
        <w:t xml:space="preserve">.EventProvider.FileCleanupProvider, </w:t>
      </w:r>
      <w:commentRangeStart w:id="7"/>
      <w:r w:rsidR="00671993" w:rsidRPr="00AC589C">
        <w:rPr>
          <w:lang w:eastAsia="de-DE"/>
        </w:rPr>
        <w:t>Basta</w:t>
      </w:r>
      <w:commentRangeEnd w:id="7"/>
      <w:r w:rsidR="00691651">
        <w:rPr>
          <w:rStyle w:val="Kommentarzeichen"/>
          <w:rFonts w:ascii="Times New Roman" w:hAnsi="Times New Roman"/>
          <w:noProof w:val="0"/>
        </w:rPr>
        <w:commentReference w:id="7"/>
      </w:r>
      <w:r w:rsidR="00671993" w:rsidRPr="00AC589C">
        <w:rPr>
          <w:lang w:eastAsia="de-DE"/>
        </w:rPr>
        <w:t>.EventProvider"/&gt;</w:t>
      </w:r>
    </w:p>
    <w:p w:rsidR="00671993" w:rsidRP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</w:t>
      </w:r>
      <w:r w:rsidR="00671993" w:rsidRPr="00AC589C">
        <w:rPr>
          <w:lang w:eastAsia="de-DE"/>
        </w:rPr>
        <w:t>&lt;/providers&gt;</w:t>
      </w:r>
    </w:p>
    <w:p w:rsidR="00671993" w:rsidRP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</w:t>
      </w:r>
      <w:r w:rsidR="00671993" w:rsidRPr="00AC589C">
        <w:rPr>
          <w:lang w:eastAsia="de-DE"/>
        </w:rPr>
        <w:t>&lt;eventMappings&gt;</w:t>
      </w:r>
    </w:p>
    <w:p w:rsidR="00AC589C" w:rsidRP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  </w:t>
      </w:r>
      <w:r w:rsidR="00671993" w:rsidRPr="00AC589C">
        <w:rPr>
          <w:lang w:eastAsia="de-DE"/>
        </w:rPr>
        <w:t>&lt;add name="FileCleanupEvent" type="System.Web.Management.WebHeartbeatEvent"</w:t>
      </w:r>
      <w:r>
        <w:rPr>
          <w:lang w:eastAsia="de-DE"/>
        </w:rPr>
        <w:t xml:space="preserve">        </w:t>
      </w:r>
    </w:p>
    <w:p w:rsid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      </w:t>
      </w:r>
      <w:r w:rsidR="00671993" w:rsidRPr="00AC589C">
        <w:rPr>
          <w:lang w:eastAsia="de-DE"/>
        </w:rPr>
        <w:t xml:space="preserve"> startEventCode="0" endEventCode="2147483647"&gt;&lt;/add&gt;</w:t>
      </w:r>
    </w:p>
    <w:p w:rsid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&lt;</w:t>
      </w:r>
      <w:r w:rsidR="00671993" w:rsidRPr="00AC589C">
        <w:rPr>
          <w:lang w:eastAsia="de-DE"/>
        </w:rPr>
        <w:t>/eventMappings&gt;</w:t>
      </w:r>
    </w:p>
    <w:p w:rsid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</w:t>
      </w:r>
      <w:r w:rsidR="00671993" w:rsidRPr="00AC589C">
        <w:rPr>
          <w:lang w:eastAsia="de-DE"/>
        </w:rPr>
        <w:t>&lt;rules&gt;</w:t>
      </w:r>
    </w:p>
    <w:p w:rsid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671993" w:rsidRPr="00AC589C">
        <w:rPr>
          <w:lang w:eastAsia="de-DE"/>
        </w:rPr>
        <w:t xml:space="preserve">&lt;add name="CleanupEvent" eventName="FileCleanupEvent" </w:t>
      </w:r>
    </w:p>
    <w:p w:rsidR="00671993" w:rsidRP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      </w:t>
      </w:r>
      <w:r w:rsidR="00671993" w:rsidRPr="00AC589C">
        <w:rPr>
          <w:lang w:eastAsia="de-DE"/>
        </w:rPr>
        <w:t>provider="FileCleanupProvider" /&gt;</w:t>
      </w:r>
    </w:p>
    <w:p w:rsidR="00671993" w:rsidRPr="00AC589C" w:rsidRDefault="00AC589C" w:rsidP="00AC589C">
      <w:pPr>
        <w:pStyle w:val="Code"/>
        <w:rPr>
          <w:lang w:eastAsia="de-DE"/>
        </w:rPr>
      </w:pPr>
      <w:r>
        <w:rPr>
          <w:lang w:eastAsia="de-DE"/>
        </w:rPr>
        <w:t xml:space="preserve">   </w:t>
      </w:r>
      <w:r w:rsidR="00671993" w:rsidRPr="00AC589C">
        <w:rPr>
          <w:lang w:eastAsia="de-DE"/>
        </w:rPr>
        <w:t>&lt;/rules&gt;</w:t>
      </w:r>
    </w:p>
    <w:p w:rsidR="00671993" w:rsidRPr="00DE62E4" w:rsidRDefault="00671993" w:rsidP="00AC589C">
      <w:pPr>
        <w:pStyle w:val="CodeLast"/>
      </w:pPr>
      <w:r w:rsidRPr="00DE62E4">
        <w:rPr>
          <w:lang w:eastAsia="de-DE"/>
        </w:rPr>
        <w:t>&lt;/healthMonitoring&gt;</w:t>
      </w:r>
    </w:p>
    <w:p w:rsidR="00AC589C" w:rsidRPr="00AC589C" w:rsidRDefault="00AC589C" w:rsidP="00AC589C">
      <w:pPr>
        <w:pStyle w:val="BodyTextCont"/>
      </w:pPr>
      <w:r w:rsidRPr="00AC589C">
        <w:t xml:space="preserve">The </w:t>
      </w:r>
      <w:proofErr w:type="spellStart"/>
      <w:r w:rsidRPr="00AC589C">
        <w:rPr>
          <w:rStyle w:val="CodeInline"/>
        </w:rPr>
        <w:t>healthMonitoring</w:t>
      </w:r>
      <w:proofErr w:type="spellEnd"/>
      <w:r w:rsidRPr="00AC589C">
        <w:t xml:space="preserve"> element requires three </w:t>
      </w:r>
      <w:r w:rsidR="00111D3B">
        <w:t>child elements</w:t>
      </w:r>
      <w:r w:rsidRPr="00AC589C">
        <w:t>:</w:t>
      </w:r>
    </w:p>
    <w:p w:rsidR="00671993" w:rsidRPr="00AC589C" w:rsidRDefault="00AC589C" w:rsidP="00AC589C">
      <w:pPr>
        <w:pStyle w:val="BulletFirst"/>
      </w:pPr>
      <w:r>
        <w:rPr>
          <w:i/>
        </w:rPr>
        <w:lastRenderedPageBreak/>
        <w:tab/>
      </w:r>
      <w:r w:rsidRPr="00AC589C">
        <w:rPr>
          <w:i/>
        </w:rPr>
        <w:t>*</w:t>
      </w:r>
      <w:r w:rsidRPr="00AC589C">
        <w:rPr>
          <w:i/>
        </w:rPr>
        <w:tab/>
      </w:r>
      <w:proofErr w:type="gramStart"/>
      <w:r w:rsidR="00671993" w:rsidRPr="00AC589C">
        <w:rPr>
          <w:rStyle w:val="CodeInline"/>
        </w:rPr>
        <w:t>provider</w:t>
      </w:r>
      <w:proofErr w:type="gramEnd"/>
      <w:r w:rsidR="00671993" w:rsidRPr="00AC589C">
        <w:t xml:space="preserve">: </w:t>
      </w:r>
      <w:r w:rsidRPr="00AC589C">
        <w:t xml:space="preserve">The provider that issues </w:t>
      </w:r>
      <w:r w:rsidR="00AE2D8A">
        <w:t>the</w:t>
      </w:r>
      <w:r w:rsidR="00AE2D8A" w:rsidRPr="00AC589C">
        <w:t xml:space="preserve"> </w:t>
      </w:r>
      <w:r w:rsidRPr="00AC589C">
        <w:t>action</w:t>
      </w:r>
    </w:p>
    <w:p w:rsidR="00671993" w:rsidRPr="00AC589C" w:rsidRDefault="00AC589C" w:rsidP="00AC589C">
      <w:pPr>
        <w:pStyle w:val="Bullet"/>
      </w:pPr>
      <w:r>
        <w:rPr>
          <w:i/>
        </w:rPr>
        <w:tab/>
      </w:r>
      <w:r w:rsidRPr="00AC589C">
        <w:rPr>
          <w:i/>
        </w:rPr>
        <w:t>*</w:t>
      </w:r>
      <w:r w:rsidRPr="00AC589C">
        <w:rPr>
          <w:i/>
        </w:rPr>
        <w:tab/>
      </w:r>
      <w:proofErr w:type="spellStart"/>
      <w:proofErr w:type="gramStart"/>
      <w:r w:rsidR="00671993" w:rsidRPr="00AC589C">
        <w:rPr>
          <w:rStyle w:val="CodeInline"/>
        </w:rPr>
        <w:t>eventMapping</w:t>
      </w:r>
      <w:proofErr w:type="spellEnd"/>
      <w:proofErr w:type="gramEnd"/>
      <w:r w:rsidR="00671993" w:rsidRPr="00AC589C">
        <w:t xml:space="preserve">: </w:t>
      </w:r>
      <w:r w:rsidRPr="00AC589C">
        <w:t>The event that invokes the action</w:t>
      </w:r>
    </w:p>
    <w:p w:rsidR="00671993" w:rsidRPr="00AC589C" w:rsidRDefault="00AC589C" w:rsidP="00AC589C">
      <w:pPr>
        <w:pStyle w:val="BulletLast"/>
      </w:pPr>
      <w:r>
        <w:rPr>
          <w:i/>
        </w:rPr>
        <w:tab/>
      </w:r>
      <w:r w:rsidRPr="00AC589C">
        <w:rPr>
          <w:i/>
        </w:rPr>
        <w:t>*</w:t>
      </w:r>
      <w:r w:rsidRPr="00AC589C">
        <w:rPr>
          <w:i/>
        </w:rPr>
        <w:tab/>
      </w:r>
      <w:proofErr w:type="gramStart"/>
      <w:r w:rsidR="00671993" w:rsidRPr="00AC589C">
        <w:rPr>
          <w:rStyle w:val="CodeInline"/>
        </w:rPr>
        <w:t>rules</w:t>
      </w:r>
      <w:proofErr w:type="gramEnd"/>
      <w:r w:rsidR="00671993" w:rsidRPr="00AC589C">
        <w:t xml:space="preserve">: </w:t>
      </w:r>
      <w:r w:rsidRPr="00AC589C">
        <w:t xml:space="preserve">A relation between a specific event and </w:t>
      </w:r>
      <w:r>
        <w:t>a</w:t>
      </w:r>
      <w:r w:rsidRPr="00AC589C">
        <w:t xml:space="preserve"> provider</w:t>
      </w:r>
    </w:p>
    <w:p w:rsidR="00E2413E" w:rsidRDefault="00E2413E" w:rsidP="00E2413E">
      <w:pPr>
        <w:pStyle w:val="BodyTextCont"/>
      </w:pPr>
      <w:r w:rsidRPr="00E2413E">
        <w:t xml:space="preserve">The event </w:t>
      </w:r>
      <w:r w:rsidR="00AE2D8A">
        <w:t>is based</w:t>
      </w:r>
      <w:r w:rsidR="00AE2D8A" w:rsidRPr="00E2413E">
        <w:t xml:space="preserve"> </w:t>
      </w:r>
      <w:r w:rsidRPr="00E2413E">
        <w:t>on</w:t>
      </w:r>
      <w:r w:rsidR="00AE2D8A">
        <w:t xml:space="preserve"> the</w:t>
      </w:r>
      <w:r w:rsidRPr="00E2413E">
        <w:t xml:space="preserve"> </w:t>
      </w:r>
      <w:proofErr w:type="spellStart"/>
      <w:r w:rsidR="00671993" w:rsidRPr="00E2413E">
        <w:rPr>
          <w:rStyle w:val="CodeInline"/>
        </w:rPr>
        <w:t>WebHeartbeatEvent</w:t>
      </w:r>
      <w:proofErr w:type="spellEnd"/>
      <w:r w:rsidRPr="00E2413E">
        <w:t xml:space="preserve"> class</w:t>
      </w:r>
      <w:r w:rsidR="00671993" w:rsidRPr="00E2413E">
        <w:t xml:space="preserve">. </w:t>
      </w:r>
      <w:r w:rsidR="00AE2D8A">
        <w:t>E</w:t>
      </w:r>
      <w:r w:rsidRPr="00E2413E">
        <w:t>nable the monitor using</w:t>
      </w:r>
      <w:r w:rsidR="00AE2D8A">
        <w:t xml:space="preserve"> the</w:t>
      </w:r>
      <w:r w:rsidR="00671993" w:rsidRPr="00E2413E">
        <w:t xml:space="preserve"> </w:t>
      </w:r>
      <w:r w:rsidR="00671993" w:rsidRPr="00E2413E">
        <w:rPr>
          <w:rStyle w:val="CodeInline"/>
        </w:rPr>
        <w:t>enabled="true"</w:t>
      </w:r>
      <w:r w:rsidR="00671993" w:rsidRPr="00E2413E">
        <w:t xml:space="preserve"> </w:t>
      </w:r>
      <w:r w:rsidRPr="00E2413E">
        <w:t>attribute.</w:t>
      </w:r>
      <w:r w:rsidR="00671993" w:rsidRPr="00E2413E">
        <w:t xml:space="preserve"> </w:t>
      </w:r>
      <w:r w:rsidRPr="00E2413E">
        <w:t xml:space="preserve">The </w:t>
      </w:r>
      <w:proofErr w:type="spellStart"/>
      <w:r w:rsidR="00671993" w:rsidRPr="00E2413E">
        <w:rPr>
          <w:rStyle w:val="CodeInline"/>
        </w:rPr>
        <w:t>heartbeatInterval</w:t>
      </w:r>
      <w:proofErr w:type="spellEnd"/>
      <w:r w:rsidR="00671993" w:rsidRPr="00E2413E">
        <w:rPr>
          <w:rStyle w:val="CodeInline"/>
        </w:rPr>
        <w:t>="5"</w:t>
      </w:r>
      <w:r w:rsidR="00671993" w:rsidRPr="00E2413E">
        <w:t xml:space="preserve"> </w:t>
      </w:r>
      <w:r w:rsidRPr="00E2413E">
        <w:t>attribute sets the heart beat to five seconds</w:t>
      </w:r>
      <w:r w:rsidR="00AE2D8A">
        <w:t>;</w:t>
      </w:r>
      <w:r w:rsidRPr="00E2413E">
        <w:t xml:space="preserve"> </w:t>
      </w:r>
      <w:r w:rsidR="00AE2D8A">
        <w:t>t</w:t>
      </w:r>
      <w:r>
        <w:t>his is just for testing and debugging purposes. In real life scenarios</w:t>
      </w:r>
      <w:r w:rsidR="00AE2D8A">
        <w:t>,</w:t>
      </w:r>
      <w:r>
        <w:t xml:space="preserve"> </w:t>
      </w:r>
      <w:r w:rsidR="00EE2B09">
        <w:t>set a value that provides a compromise between memory consumption and clean</w:t>
      </w:r>
      <w:r w:rsidR="00AE2D8A">
        <w:t>-</w:t>
      </w:r>
      <w:r w:rsidR="00EE2B09">
        <w:t>up effort</w:t>
      </w:r>
      <w:r w:rsidR="00AE2D8A" w:rsidRPr="00AE2D8A">
        <w:t xml:space="preserve"> </w:t>
      </w:r>
      <w:r w:rsidR="00AE2D8A">
        <w:t>in order to monitor the number of files stored in the data folder</w:t>
      </w:r>
      <w:r w:rsidR="00EE2B09">
        <w:t>. A heartbeat interval of one hour</w:t>
      </w:r>
      <w:r>
        <w:t xml:space="preserve"> </w:t>
      </w:r>
      <w:r w:rsidR="00F432A5">
        <w:t>is</w:t>
      </w:r>
      <w:r w:rsidR="00EE2B09">
        <w:t xml:space="preserve"> </w:t>
      </w:r>
      <w:r w:rsidR="00AE2D8A">
        <w:t xml:space="preserve">a </w:t>
      </w:r>
      <w:r w:rsidR="00EE2B09">
        <w:t xml:space="preserve">good </w:t>
      </w:r>
      <w:r w:rsidR="00037E08">
        <w:t xml:space="preserve">starting </w:t>
      </w:r>
      <w:r w:rsidR="00EE2B09">
        <w:t>value.</w:t>
      </w:r>
    </w:p>
    <w:p w:rsidR="00671993" w:rsidRPr="00EE2B09" w:rsidRDefault="00EE2B09" w:rsidP="00EE2B09">
      <w:pPr>
        <w:pStyle w:val="BodyTextCont"/>
      </w:pPr>
      <w:r>
        <w:t xml:space="preserve">The </w:t>
      </w:r>
      <w:r w:rsidR="00037E08">
        <w:t xml:space="preserve">example </w:t>
      </w:r>
      <w:r>
        <w:t xml:space="preserve">provider </w:t>
      </w:r>
      <w:r w:rsidR="00037E08">
        <w:t xml:space="preserve">configured </w:t>
      </w:r>
      <w:r>
        <w:t>here is called</w:t>
      </w:r>
      <w:r w:rsidR="00AE2D8A">
        <w:t xml:space="preserve"> the</w:t>
      </w:r>
      <w:r>
        <w:t xml:space="preserve"> </w:t>
      </w:r>
      <w:proofErr w:type="spellStart"/>
      <w:r w:rsidRPr="00EE2B09">
        <w:rPr>
          <w:rStyle w:val="CodeInline"/>
        </w:rPr>
        <w:t>FileCleanupProvider</w:t>
      </w:r>
      <w:proofErr w:type="spellEnd"/>
      <w:r>
        <w:t xml:space="preserve">. The next code listing </w:t>
      </w:r>
      <w:r w:rsidR="00AE2D8A">
        <w:t>demonstrates its implementation</w:t>
      </w:r>
      <w:r>
        <w:t xml:space="preserve">. </w:t>
      </w:r>
      <w:r w:rsidRPr="00EE2B09">
        <w:t xml:space="preserve">Before </w:t>
      </w:r>
      <w:r w:rsidR="00AE2D8A">
        <w:t>begin</w:t>
      </w:r>
      <w:r w:rsidR="00037E08">
        <w:t>ning</w:t>
      </w:r>
      <w:r w:rsidR="00AE2D8A">
        <w:t xml:space="preserve">, </w:t>
      </w:r>
      <w:r w:rsidR="00037E08">
        <w:t xml:space="preserve">you’ll need to know </w:t>
      </w:r>
      <w:r w:rsidR="00AE2D8A">
        <w:t xml:space="preserve">a few things about </w:t>
      </w:r>
      <w:r w:rsidRPr="00EE2B09">
        <w:t xml:space="preserve">health monitoring providers. The monitoring system is implemented to </w:t>
      </w:r>
      <w:r w:rsidR="00AE2D8A">
        <w:t>observe</w:t>
      </w:r>
      <w:r w:rsidR="00AE2D8A" w:rsidRPr="00EE2B09">
        <w:t xml:space="preserve"> </w:t>
      </w:r>
      <w:r w:rsidRPr="00EE2B09">
        <w:t xml:space="preserve">an ASP.NET application. </w:t>
      </w:r>
      <w:r w:rsidR="00AE2D8A">
        <w:t>I</w:t>
      </w:r>
      <w:r>
        <w:t xml:space="preserve">t must </w:t>
      </w:r>
      <w:r w:rsidR="00AE2D8A">
        <w:t xml:space="preserve">be active </w:t>
      </w:r>
      <w:r>
        <w:t xml:space="preserve">before the application starts and after it </w:t>
      </w:r>
      <w:proofErr w:type="gramStart"/>
      <w:r>
        <w:t>ends</w:t>
      </w:r>
      <w:r w:rsidR="00AE2D8A">
        <w:t>,</w:t>
      </w:r>
      <w:proofErr w:type="gramEnd"/>
      <w:r w:rsidR="00AE2D8A">
        <w:t xml:space="preserve"> and i</w:t>
      </w:r>
      <w:r>
        <w:t>t must</w:t>
      </w:r>
      <w:r w:rsidR="00AE2D8A">
        <w:t xml:space="preserve"> exist </w:t>
      </w:r>
      <w:r>
        <w:t>independent</w:t>
      </w:r>
      <w:r w:rsidR="00AE2D8A">
        <w:t>ly</w:t>
      </w:r>
      <w:r>
        <w:t xml:space="preserve"> of current requests, and IIS.</w:t>
      </w:r>
      <w:r w:rsidR="00AE2D8A">
        <w:t xml:space="preserve"> </w:t>
      </w:r>
      <w:r>
        <w:t xml:space="preserve"> Therefore</w:t>
      </w:r>
      <w:r w:rsidR="00192802">
        <w:t>,</w:t>
      </w:r>
      <w:r>
        <w:t xml:space="preserve"> the class must be implemented in an assembly that can be loaded separately. Adding the class to </w:t>
      </w:r>
      <w:proofErr w:type="spellStart"/>
      <w:r w:rsidRPr="00EE2B09">
        <w:rPr>
          <w:i/>
        </w:rPr>
        <w:t>App_Code</w:t>
      </w:r>
      <w:proofErr w:type="spellEnd"/>
      <w:r>
        <w:t xml:space="preserve"> or </w:t>
      </w:r>
      <w:r w:rsidR="00AE2D8A">
        <w:t xml:space="preserve">any place </w:t>
      </w:r>
      <w:r>
        <w:t xml:space="preserve">in </w:t>
      </w:r>
      <w:r w:rsidR="00AE2D8A">
        <w:t xml:space="preserve">your </w:t>
      </w:r>
      <w:r>
        <w:t xml:space="preserve">current project will fail. </w:t>
      </w:r>
      <w:r w:rsidR="00AE2D8A">
        <w:t>Instead, c</w:t>
      </w:r>
      <w:r>
        <w:t>reate a simple class library project</w:t>
      </w:r>
      <w:r w:rsidR="00AE2D8A">
        <w:t xml:space="preserve">, </w:t>
      </w:r>
      <w:r>
        <w:t xml:space="preserve">reference it from the Web application you </w:t>
      </w:r>
      <w:r w:rsidR="00AE2D8A">
        <w:t xml:space="preserve">wish </w:t>
      </w:r>
      <w:r>
        <w:t>to monitor</w:t>
      </w:r>
      <w:r w:rsidR="00AE2D8A">
        <w:t>, and a</w:t>
      </w:r>
      <w:r>
        <w:t xml:space="preserve">dd the following class to that project. </w:t>
      </w:r>
    </w:p>
    <w:p w:rsidR="00671993" w:rsidRPr="00982984" w:rsidRDefault="00EE2B09" w:rsidP="00EE2B09">
      <w:pPr>
        <w:pStyle w:val="CodeCaption"/>
      </w:pPr>
      <w:r w:rsidRPr="00EE2B09">
        <w:t>Listing 6-</w:t>
      </w:r>
      <w:r w:rsidR="00C678EF">
        <w:fldChar w:fldCharType="begin"/>
      </w:r>
      <w:r w:rsidRPr="00EE2B09">
        <w:instrText xml:space="preserve"> SEQ Listing \* ARABIC </w:instrText>
      </w:r>
      <w:r w:rsidR="00C678EF">
        <w:fldChar w:fldCharType="separate"/>
      </w:r>
      <w:r w:rsidRPr="00EE2B09">
        <w:t>4</w:t>
      </w:r>
      <w:r w:rsidR="00C678EF">
        <w:fldChar w:fldCharType="end"/>
      </w:r>
      <w:r w:rsidRPr="00EE2B09">
        <w:t>:</w:t>
      </w:r>
      <w:r w:rsidR="00671993" w:rsidRPr="00EE2B09">
        <w:t xml:space="preserve"> </w:t>
      </w:r>
      <w:r w:rsidRPr="00EE2B09">
        <w:t>Simple health monitor provider that tidies up a folder</w:t>
      </w:r>
    </w:p>
    <w:p w:rsidR="00671993" w:rsidRPr="00EE2B09" w:rsidRDefault="00671993" w:rsidP="00EE2B09">
      <w:pPr>
        <w:pStyle w:val="CodeFirst"/>
        <w:rPr>
          <w:lang w:eastAsia="de-DE"/>
        </w:rPr>
      </w:pPr>
      <w:r w:rsidRPr="00EE2B09">
        <w:rPr>
          <w:lang w:eastAsia="de-DE"/>
        </w:rPr>
        <w:t>public class FileCleanupProvider : WebEventProvider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>{</w:t>
      </w:r>
    </w:p>
    <w:p w:rsidR="00671993" w:rsidRPr="00EE2B09" w:rsidRDefault="00671993" w:rsidP="00EE2B09">
      <w:pPr>
        <w:pStyle w:val="Code"/>
        <w:rPr>
          <w:lang w:eastAsia="de-DE"/>
        </w:rPr>
      </w:pP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private const string StateFileFolderPath = "StateData/";</w:t>
      </w:r>
    </w:p>
    <w:p w:rsidR="00671993" w:rsidRPr="00EE2B09" w:rsidRDefault="00671993" w:rsidP="00EE2B09">
      <w:pPr>
        <w:pStyle w:val="Code"/>
        <w:rPr>
          <w:lang w:eastAsia="de-DE"/>
        </w:rPr>
      </w:pP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public FileCleanupProvider()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: base()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{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}</w:t>
      </w:r>
    </w:p>
    <w:p w:rsidR="00671993" w:rsidRPr="00EE2B09" w:rsidRDefault="00671993" w:rsidP="00EE2B09">
      <w:pPr>
        <w:pStyle w:val="Code"/>
        <w:rPr>
          <w:lang w:eastAsia="de-DE"/>
        </w:rPr>
      </w:pP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public override void Flush()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{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// n</w:t>
      </w:r>
      <w:r w:rsidR="00E268D0">
        <w:rPr>
          <w:lang w:eastAsia="de-DE"/>
        </w:rPr>
        <w:t>ot required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}</w:t>
      </w:r>
    </w:p>
    <w:p w:rsidR="00671993" w:rsidRPr="00EE2B09" w:rsidRDefault="00671993" w:rsidP="00EE2B09">
      <w:pPr>
        <w:pStyle w:val="Code"/>
        <w:rPr>
          <w:lang w:eastAsia="de-DE"/>
        </w:rPr>
      </w:pP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public override void ProcessEvent(WebBaseEvent raisedEvent)</w:t>
      </w:r>
    </w:p>
    <w:p w:rsidR="00671993" w:rsidRPr="00DE62E4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</w:t>
      </w:r>
      <w:r w:rsidRPr="00DE62E4">
        <w:rPr>
          <w:lang w:eastAsia="de-DE"/>
        </w:rPr>
        <w:t>{</w:t>
      </w:r>
    </w:p>
    <w:p w:rsidR="00671993" w:rsidRPr="00DE62E4" w:rsidRDefault="00671993" w:rsidP="00EE2B09">
      <w:pPr>
        <w:pStyle w:val="Code"/>
        <w:rPr>
          <w:lang w:eastAsia="de-DE"/>
        </w:rPr>
      </w:pPr>
      <w:r w:rsidRPr="00DE62E4">
        <w:rPr>
          <w:lang w:eastAsia="de-DE"/>
        </w:rPr>
        <w:t xml:space="preserve">        DateTime dtRaised = raisedEvent.EventTime;</w:t>
      </w:r>
    </w:p>
    <w:p w:rsidR="00671993" w:rsidRPr="00EE2B09" w:rsidRDefault="00671993" w:rsidP="00EE2B09">
      <w:pPr>
        <w:pStyle w:val="CodeBold"/>
        <w:rPr>
          <w:lang w:eastAsia="de-DE"/>
        </w:rPr>
      </w:pPr>
      <w:r w:rsidRPr="00EE2B09">
        <w:rPr>
          <w:lang w:eastAsia="de-DE"/>
        </w:rPr>
        <w:t xml:space="preserve">        // </w:t>
      </w:r>
      <w:r w:rsidR="00EE2B09" w:rsidRPr="00EE2B09">
        <w:rPr>
          <w:lang w:eastAsia="de-DE"/>
        </w:rPr>
        <w:t>Remove files</w:t>
      </w:r>
    </w:p>
    <w:p w:rsid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string filePath = Path.Combine(HttpRuntime.AppDomainAppPath,</w:t>
      </w:r>
      <w:r w:rsidR="00EE2B09">
        <w:rPr>
          <w:lang w:eastAsia="de-DE"/>
        </w:rPr>
        <w:t xml:space="preserve"> </w:t>
      </w:r>
      <w:r w:rsidR="00EE2B09">
        <w:rPr>
          <w:lang w:eastAsia="de-DE"/>
        </w:rPr>
        <w:sym w:font="Wingdings" w:char="F0C3"/>
      </w:r>
    </w:p>
    <w:p w:rsidR="00671993" w:rsidRPr="00EE2B09" w:rsidRDefault="00EE2B09" w:rsidP="00EE2B0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</w:t>
      </w:r>
      <w:r w:rsidR="00671993" w:rsidRPr="00EE2B09">
        <w:rPr>
          <w:lang w:eastAsia="de-DE"/>
        </w:rPr>
        <w:t xml:space="preserve"> StateFileFolderPath);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foreach (string file in Directory.GetFiles(filePath))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{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    if (dtRaised - File.GetCreationTime(file) &gt; TimeSpan.FromHours(6))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    {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        File.Delete(file);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    }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}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}</w:t>
      </w:r>
    </w:p>
    <w:p w:rsidR="00671993" w:rsidRPr="00EE2B09" w:rsidRDefault="00671993" w:rsidP="00EE2B09">
      <w:pPr>
        <w:pStyle w:val="Code"/>
        <w:rPr>
          <w:lang w:eastAsia="de-DE"/>
        </w:rPr>
      </w:pP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public override void Shutdown()</w:t>
      </w:r>
    </w:p>
    <w:p w:rsidR="00671993" w:rsidRPr="00DE62E4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</w:t>
      </w:r>
      <w:r w:rsidRPr="00DE62E4">
        <w:rPr>
          <w:lang w:eastAsia="de-DE"/>
        </w:rPr>
        <w:t>{</w:t>
      </w:r>
    </w:p>
    <w:p w:rsidR="00671993" w:rsidRPr="00EE2B09" w:rsidRDefault="00671993" w:rsidP="00EE2B09">
      <w:pPr>
        <w:pStyle w:val="CodeBold"/>
        <w:rPr>
          <w:color w:val="auto"/>
          <w:lang w:eastAsia="de-DE"/>
        </w:rPr>
      </w:pPr>
      <w:r w:rsidRPr="00EE2B09">
        <w:rPr>
          <w:color w:val="auto"/>
          <w:lang w:eastAsia="de-DE"/>
        </w:rPr>
        <w:t xml:space="preserve">        // </w:t>
      </w:r>
      <w:r w:rsidR="00EE2B09" w:rsidRPr="00EE2B09">
        <w:rPr>
          <w:lang w:eastAsia="de-DE"/>
        </w:rPr>
        <w:t>Clean up on shut down</w:t>
      </w:r>
    </w:p>
    <w:p w:rsid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string filePath = Path.Combine(HttpRuntime.AppDomainAppPath,</w:t>
      </w:r>
      <w:r w:rsidR="00EE2B09" w:rsidRPr="00EE2B09">
        <w:rPr>
          <w:lang w:eastAsia="de-DE"/>
        </w:rPr>
        <w:t xml:space="preserve"> </w:t>
      </w:r>
      <w:r w:rsidR="00EE2B09">
        <w:rPr>
          <w:lang w:eastAsia="de-DE"/>
        </w:rPr>
        <w:sym w:font="Wingdings" w:char="F0C3"/>
      </w:r>
    </w:p>
    <w:p w:rsidR="00671993" w:rsidRPr="00EE2B09" w:rsidRDefault="00EE2B09" w:rsidP="00EE2B0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</w:t>
      </w:r>
      <w:r w:rsidR="00671993" w:rsidRPr="00EE2B09">
        <w:rPr>
          <w:lang w:eastAsia="de-DE"/>
        </w:rPr>
        <w:t>StateFileFolderPath);</w:t>
      </w:r>
    </w:p>
    <w:p w:rsidR="00671993" w:rsidRPr="00EE2B09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foreach (string file in Directory.GetFiles(filePath))</w:t>
      </w:r>
    </w:p>
    <w:p w:rsidR="00671993" w:rsidRPr="00DE62E4" w:rsidRDefault="00671993" w:rsidP="00EE2B09">
      <w:pPr>
        <w:pStyle w:val="Code"/>
        <w:rPr>
          <w:lang w:eastAsia="de-DE"/>
        </w:rPr>
      </w:pPr>
      <w:r w:rsidRPr="00EE2B09">
        <w:rPr>
          <w:lang w:eastAsia="de-DE"/>
        </w:rPr>
        <w:t xml:space="preserve">        </w:t>
      </w:r>
      <w:r w:rsidRPr="00DE62E4">
        <w:rPr>
          <w:lang w:eastAsia="de-DE"/>
        </w:rPr>
        <w:t>{</w:t>
      </w:r>
    </w:p>
    <w:p w:rsidR="00671993" w:rsidRPr="00DE62E4" w:rsidRDefault="00671993" w:rsidP="00EE2B09">
      <w:pPr>
        <w:pStyle w:val="Code"/>
        <w:rPr>
          <w:lang w:eastAsia="de-DE"/>
        </w:rPr>
      </w:pPr>
      <w:r w:rsidRPr="00DE62E4">
        <w:rPr>
          <w:lang w:eastAsia="de-DE"/>
        </w:rPr>
        <w:t xml:space="preserve">            File.Delete(file);</w:t>
      </w:r>
    </w:p>
    <w:p w:rsidR="00671993" w:rsidRPr="00DE62E4" w:rsidRDefault="00671993" w:rsidP="00EE2B09">
      <w:pPr>
        <w:pStyle w:val="Code"/>
        <w:rPr>
          <w:lang w:eastAsia="de-DE"/>
        </w:rPr>
      </w:pPr>
      <w:r w:rsidRPr="00DE62E4">
        <w:rPr>
          <w:lang w:eastAsia="de-DE"/>
        </w:rPr>
        <w:t xml:space="preserve">        }</w:t>
      </w:r>
    </w:p>
    <w:p w:rsidR="00671993" w:rsidRPr="00DE62E4" w:rsidRDefault="00671993" w:rsidP="00EE2B09">
      <w:pPr>
        <w:pStyle w:val="Code"/>
        <w:rPr>
          <w:lang w:eastAsia="de-DE"/>
        </w:rPr>
      </w:pPr>
      <w:r w:rsidRPr="00DE62E4">
        <w:rPr>
          <w:lang w:eastAsia="de-DE"/>
        </w:rPr>
        <w:t xml:space="preserve">    }</w:t>
      </w:r>
    </w:p>
    <w:p w:rsidR="00671993" w:rsidRPr="00DE62E4" w:rsidRDefault="00671993" w:rsidP="00EE2B09">
      <w:pPr>
        <w:pStyle w:val="Code"/>
        <w:rPr>
          <w:lang w:eastAsia="de-DE"/>
        </w:rPr>
      </w:pPr>
    </w:p>
    <w:p w:rsidR="00671993" w:rsidRPr="00DE62E4" w:rsidRDefault="00671993" w:rsidP="00EE2B09">
      <w:pPr>
        <w:pStyle w:val="CodeLast"/>
      </w:pPr>
      <w:r w:rsidRPr="00DE62E4">
        <w:rPr>
          <w:lang w:eastAsia="de-DE"/>
        </w:rPr>
        <w:t>}</w:t>
      </w:r>
    </w:p>
    <w:p w:rsidR="00AE2D8A" w:rsidRDefault="00EE2B09" w:rsidP="00EE2B09">
      <w:pPr>
        <w:pStyle w:val="BodyTextCont"/>
      </w:pPr>
      <w:r w:rsidRPr="00EE2B09">
        <w:t xml:space="preserve">Each heartbeat </w:t>
      </w:r>
      <w:r>
        <w:t>of t</w:t>
      </w:r>
      <w:r w:rsidRPr="00EE2B09">
        <w:t xml:space="preserve">he monitor invokes the </w:t>
      </w:r>
      <w:proofErr w:type="spellStart"/>
      <w:r w:rsidRPr="00EE2B09">
        <w:rPr>
          <w:rStyle w:val="CodeInline"/>
        </w:rPr>
        <w:t>ProcessEvent</w:t>
      </w:r>
      <w:proofErr w:type="spellEnd"/>
      <w:r w:rsidRPr="00EE2B09">
        <w:t xml:space="preserve"> method.</w:t>
      </w:r>
      <w:r>
        <w:t xml:space="preserve"> A simple loop </w:t>
      </w:r>
      <w:r w:rsidR="00AE2D8A">
        <w:t>locates</w:t>
      </w:r>
      <w:r>
        <w:t xml:space="preserve"> all </w:t>
      </w:r>
      <w:r w:rsidR="009B0A86">
        <w:t xml:space="preserve">the </w:t>
      </w:r>
      <w:r>
        <w:t xml:space="preserve">files </w:t>
      </w:r>
      <w:r w:rsidR="009B0A86">
        <w:t xml:space="preserve">exceeding </w:t>
      </w:r>
      <w:r>
        <w:t>the specified age—six hours in the example</w:t>
      </w:r>
      <w:r w:rsidR="00AE2D8A">
        <w:t xml:space="preserve">—and </w:t>
      </w:r>
      <w:r w:rsidR="009B0A86">
        <w:t>deletes</w:t>
      </w:r>
      <w:r w:rsidR="00AE2D8A">
        <w:t xml:space="preserve"> them</w:t>
      </w:r>
      <w:r>
        <w:t>. The</w:t>
      </w:r>
      <w:r w:rsidR="009B0A86">
        <w:t xml:space="preserve"> file expiry test can be extended to suit your needs. </w:t>
      </w:r>
      <w:r>
        <w:t xml:space="preserve">You </w:t>
      </w:r>
      <w:r w:rsidR="00AE2D8A">
        <w:t>could</w:t>
      </w:r>
      <w:r>
        <w:t xml:space="preserve"> check </w:t>
      </w:r>
      <w:r w:rsidR="00AE2D8A">
        <w:t xml:space="preserve">if </w:t>
      </w:r>
      <w:r>
        <w:t>the corresponding session is still alive</w:t>
      </w:r>
      <w:r w:rsidR="00AE2D8A">
        <w:t>, or if</w:t>
      </w:r>
      <w:r>
        <w:t xml:space="preserve"> the data in the file match</w:t>
      </w:r>
      <w:r w:rsidR="009B0A86">
        <w:t>es</w:t>
      </w:r>
      <w:r>
        <w:t xml:space="preserve"> </w:t>
      </w:r>
      <w:r w:rsidR="00AE2D8A">
        <w:t xml:space="preserve">certain </w:t>
      </w:r>
      <w:r>
        <w:t xml:space="preserve">conditions. </w:t>
      </w:r>
    </w:p>
    <w:p w:rsidR="00A05226" w:rsidRDefault="00EE2B09" w:rsidP="005F4E89">
      <w:pPr>
        <w:pStyle w:val="BodyTextCont"/>
      </w:pPr>
      <w:r>
        <w:t xml:space="preserve">The current timestamp is passed to the method with the </w:t>
      </w:r>
      <w:proofErr w:type="spellStart"/>
      <w:r w:rsidR="00671993" w:rsidRPr="00EE2B09">
        <w:rPr>
          <w:rStyle w:val="CodeInline"/>
        </w:rPr>
        <w:t>raisedEvent.EventTime</w:t>
      </w:r>
      <w:proofErr w:type="spellEnd"/>
      <w:r w:rsidRPr="00EE2B09">
        <w:t xml:space="preserve"> value</w:t>
      </w:r>
      <w:r w:rsidR="005F4E89">
        <w:t xml:space="preserve">. The path to the application can be retrieved using the </w:t>
      </w:r>
      <w:proofErr w:type="spellStart"/>
      <w:r w:rsidR="005F4E89" w:rsidRPr="005F4E89">
        <w:rPr>
          <w:rStyle w:val="CodeInline"/>
        </w:rPr>
        <w:t>HttpRuntime</w:t>
      </w:r>
      <w:proofErr w:type="spellEnd"/>
      <w:r w:rsidR="005F4E89">
        <w:t xml:space="preserve"> object. Remember that </w:t>
      </w:r>
      <w:proofErr w:type="spellStart"/>
      <w:r w:rsidR="005F4E89" w:rsidRPr="005F4E89">
        <w:rPr>
          <w:rStyle w:val="CodeInline"/>
        </w:rPr>
        <w:t>HttpContext</w:t>
      </w:r>
      <w:proofErr w:type="spellEnd"/>
      <w:r w:rsidR="005F4E89">
        <w:t xml:space="preserve"> might not be available, because the first heartbeat arrives when the application </w:t>
      </w:r>
      <w:r w:rsidR="00AE2D8A">
        <w:t xml:space="preserve">has </w:t>
      </w:r>
      <w:r w:rsidR="005F4E89">
        <w:t xml:space="preserve">not yet </w:t>
      </w:r>
      <w:r w:rsidR="00AE2D8A">
        <w:t>begun</w:t>
      </w:r>
      <w:r w:rsidR="005F4E89">
        <w:t xml:space="preserve">. Other monitoring events </w:t>
      </w:r>
      <w:r w:rsidR="00AE2D8A">
        <w:t xml:space="preserve">could </w:t>
      </w:r>
      <w:r w:rsidR="005F4E89">
        <w:t xml:space="preserve">provide the </w:t>
      </w:r>
      <w:proofErr w:type="spellStart"/>
      <w:r w:rsidR="005F4E89" w:rsidRPr="005F4E89">
        <w:rPr>
          <w:rStyle w:val="CodeInline"/>
        </w:rPr>
        <w:t>HttpContext</w:t>
      </w:r>
      <w:proofErr w:type="spellEnd"/>
      <w:r w:rsidR="005F4E89">
        <w:t xml:space="preserve"> object, but basic </w:t>
      </w:r>
      <w:r w:rsidR="00AE2D8A">
        <w:t>events</w:t>
      </w:r>
      <w:r w:rsidR="005F4E89">
        <w:t xml:space="preserve"> </w:t>
      </w:r>
      <w:r w:rsidR="009B0A86">
        <w:t xml:space="preserve">such as </w:t>
      </w:r>
      <w:r w:rsidR="005F4E89">
        <w:t xml:space="preserve">the </w:t>
      </w:r>
      <w:proofErr w:type="spellStart"/>
      <w:r w:rsidR="005F4E89" w:rsidRPr="005F4E89">
        <w:rPr>
          <w:rStyle w:val="CodeInline"/>
        </w:rPr>
        <w:t>WebHeartbeatEvent</w:t>
      </w:r>
      <w:proofErr w:type="spellEnd"/>
      <w:r w:rsidR="005F4E89">
        <w:t xml:space="preserve"> don’t </w:t>
      </w:r>
      <w:r w:rsidR="00A05226">
        <w:t>support</w:t>
      </w:r>
      <w:r w:rsidR="005F4E89">
        <w:t xml:space="preserve"> this.</w:t>
      </w:r>
    </w:p>
    <w:p w:rsidR="00A05226" w:rsidRDefault="00A05226" w:rsidP="00A05226">
      <w:pPr>
        <w:pStyle w:val="berschrift3"/>
      </w:pPr>
      <w:r>
        <w:t>Conclusion</w:t>
      </w:r>
    </w:p>
    <w:p w:rsidR="00A05226" w:rsidRDefault="00A05226" w:rsidP="00A05226">
      <w:pPr>
        <w:pStyle w:val="BodyTextFirst"/>
      </w:pPr>
      <w:r>
        <w:t xml:space="preserve">In this </w:t>
      </w:r>
      <w:r w:rsidR="00190C3D">
        <w:t>section</w:t>
      </w:r>
      <w:r w:rsidR="00AE2D8A">
        <w:t xml:space="preserve">, we looked at </w:t>
      </w:r>
      <w:r>
        <w:t>replac</w:t>
      </w:r>
      <w:r w:rsidR="00AE2D8A">
        <w:t>ing</w:t>
      </w:r>
      <w:r>
        <w:t xml:space="preserve"> the </w:t>
      </w:r>
      <w:r w:rsidR="00190C3D">
        <w:t xml:space="preserve">default </w:t>
      </w:r>
      <w:r>
        <w:t xml:space="preserve">page state </w:t>
      </w:r>
      <w:proofErr w:type="spellStart"/>
      <w:r>
        <w:t>persister</w:t>
      </w:r>
      <w:proofErr w:type="spellEnd"/>
      <w:r>
        <w:t xml:space="preserve"> provider</w:t>
      </w:r>
      <w:r w:rsidR="00AE2D8A">
        <w:t xml:space="preserve"> that is</w:t>
      </w:r>
      <w:r>
        <w:t xml:space="preserve"> responsible </w:t>
      </w:r>
      <w:r w:rsidR="00AE2D8A">
        <w:t xml:space="preserve">for </w:t>
      </w:r>
      <w:r>
        <w:t>stor</w:t>
      </w:r>
      <w:r w:rsidR="00AE2D8A">
        <w:t>ing</w:t>
      </w:r>
      <w:r>
        <w:t xml:space="preserve"> view state and embedded control state information. Using the health monitoring system with another custom provider </w:t>
      </w:r>
      <w:r w:rsidR="00AE2D8A">
        <w:t>allows us</w:t>
      </w:r>
      <w:r>
        <w:t xml:space="preserve"> to maintain clean up routines. </w:t>
      </w:r>
    </w:p>
    <w:p w:rsidR="00671993" w:rsidRPr="00A05226" w:rsidRDefault="00A05226" w:rsidP="00112B5C">
      <w:pPr>
        <w:pStyle w:val="BodyTextCont"/>
      </w:pPr>
      <w:r>
        <w:t xml:space="preserve">Page states are not the only state persisted during a user’s session. </w:t>
      </w:r>
      <w:r w:rsidR="00AE2D8A">
        <w:t>D</w:t>
      </w:r>
      <w:r w:rsidR="00112B5C">
        <w:t xml:space="preserve">ata </w:t>
      </w:r>
      <w:r w:rsidR="00AE2D8A">
        <w:t xml:space="preserve">is also </w:t>
      </w:r>
      <w:r w:rsidR="00112B5C">
        <w:t>stored in session variables</w:t>
      </w:r>
      <w:r w:rsidR="00190C3D">
        <w:t>, which are,</w:t>
      </w:r>
      <w:r w:rsidR="00112B5C">
        <w:t xml:space="preserve"> </w:t>
      </w:r>
      <w:r w:rsidR="00190C3D">
        <w:t>b</w:t>
      </w:r>
      <w:r w:rsidR="00112B5C">
        <w:t>y default</w:t>
      </w:r>
      <w:r w:rsidR="00AE2D8A">
        <w:t>,</w:t>
      </w:r>
      <w:r w:rsidR="00112B5C">
        <w:t xml:space="preserve"> stor</w:t>
      </w:r>
      <w:r w:rsidR="00190C3D">
        <w:t>ed</w:t>
      </w:r>
      <w:r w:rsidR="00112B5C">
        <w:t xml:space="preserve"> </w:t>
      </w:r>
      <w:r w:rsidR="00190C3D">
        <w:t xml:space="preserve">in </w:t>
      </w:r>
      <w:r w:rsidR="00112B5C">
        <w:t xml:space="preserve">memory. However, as </w:t>
      </w:r>
      <w:r w:rsidR="00AE2D8A">
        <w:t xml:space="preserve">in </w:t>
      </w:r>
      <w:r w:rsidR="00112B5C">
        <w:t>several other parts of ASP.NET</w:t>
      </w:r>
      <w:r w:rsidR="00AE2D8A">
        <w:t>,</w:t>
      </w:r>
      <w:r w:rsidR="00112B5C">
        <w:t xml:space="preserve"> the session state is </w:t>
      </w:r>
      <w:r w:rsidR="00AE2D8A">
        <w:t xml:space="preserve">built </w:t>
      </w:r>
      <w:r w:rsidR="00112B5C">
        <w:t xml:space="preserve">on </w:t>
      </w:r>
      <w:r w:rsidR="00190C3D">
        <w:t>the</w:t>
      </w:r>
      <w:r w:rsidR="00112B5C">
        <w:t xml:space="preserve"> provider</w:t>
      </w:r>
      <w:r w:rsidR="00190C3D">
        <w:t xml:space="preserve"> model</w:t>
      </w:r>
      <w:r w:rsidR="00112B5C">
        <w:t xml:space="preserve">. </w:t>
      </w:r>
    </w:p>
    <w:p w:rsidR="0054256E" w:rsidRDefault="0054256E" w:rsidP="004D3CAE">
      <w:pPr>
        <w:pStyle w:val="berschrift2"/>
      </w:pPr>
      <w:r>
        <w:t>Session State Providers</w:t>
      </w:r>
    </w:p>
    <w:p w:rsidR="007D2C0D" w:rsidRPr="007D2C0D" w:rsidRDefault="00112B5C" w:rsidP="00DE62E4">
      <w:pPr>
        <w:pStyle w:val="BodyTextFirst"/>
      </w:pPr>
      <w:r>
        <w:t>As shown in chapter</w:t>
      </w:r>
      <w:r w:rsidR="007D2C0D">
        <w:t xml:space="preserve"> 4</w:t>
      </w:r>
      <w:r w:rsidR="00AE2D8A">
        <w:t>,</w:t>
      </w:r>
      <w:r w:rsidR="007D2C0D">
        <w:t xml:space="preserve"> provider</w:t>
      </w:r>
      <w:r w:rsidR="00AE2D8A">
        <w:t>s</w:t>
      </w:r>
      <w:r w:rsidR="007D2C0D">
        <w:t xml:space="preserve"> </w:t>
      </w:r>
      <w:r w:rsidR="00AE2D8A">
        <w:t xml:space="preserve">are </w:t>
      </w:r>
      <w:r w:rsidR="007D2C0D">
        <w:t xml:space="preserve">responsible </w:t>
      </w:r>
      <w:r w:rsidR="00AE2D8A">
        <w:t>for allowing storage access to services</w:t>
      </w:r>
      <w:r w:rsidR="007D2C0D">
        <w:t xml:space="preserve">. The session state module is </w:t>
      </w:r>
      <w:r w:rsidR="007E5AFF">
        <w:t>one such</w:t>
      </w:r>
      <w:r w:rsidR="007D2C0D">
        <w:t xml:space="preserve"> service rel</w:t>
      </w:r>
      <w:r w:rsidR="007E5AFF">
        <w:t>ying</w:t>
      </w:r>
      <w:r w:rsidR="007D2C0D">
        <w:t xml:space="preserve"> on several </w:t>
      </w:r>
      <w:r w:rsidR="007E5AFF">
        <w:t xml:space="preserve">out-of-the-box </w:t>
      </w:r>
      <w:r w:rsidR="007D2C0D">
        <w:t>storage options.</w:t>
      </w:r>
      <w:r w:rsidR="00E268D0">
        <w:t xml:space="preserve"> For all available options</w:t>
      </w:r>
      <w:r w:rsidR="007E5AFF">
        <w:t>,</w:t>
      </w:r>
      <w:r w:rsidR="00E268D0">
        <w:t xml:space="preserve"> a dedicated provider exists. </w:t>
      </w:r>
      <w:r w:rsidR="007E5AFF">
        <w:t>Y</w:t>
      </w:r>
      <w:r w:rsidR="007D2C0D">
        <w:t xml:space="preserve">ou can also add your own provider to implement a fully customized storage strategy. </w:t>
      </w:r>
    </w:p>
    <w:p w:rsidR="00DE62E4" w:rsidRDefault="00DE62E4" w:rsidP="004D3CAE">
      <w:pPr>
        <w:pStyle w:val="berschrift3"/>
      </w:pPr>
      <w:r>
        <w:t>The Session State Service</w:t>
      </w:r>
    </w:p>
    <w:p w:rsidR="00DE62E4" w:rsidRDefault="00DE62E4" w:rsidP="00907054">
      <w:pPr>
        <w:pStyle w:val="BodyTextFirst"/>
      </w:pPr>
      <w:r>
        <w:t>The session state service is defined in</w:t>
      </w:r>
      <w:r w:rsidR="007E5AFF">
        <w:t xml:space="preserve"> the</w:t>
      </w:r>
      <w:r>
        <w:t xml:space="preserve"> </w:t>
      </w:r>
      <w:proofErr w:type="spellStart"/>
      <w:r w:rsidRPr="00DE62E4">
        <w:rPr>
          <w:rStyle w:val="CodeInline"/>
        </w:rPr>
        <w:t>System.Web.SessionState.SessionStateModule</w:t>
      </w:r>
      <w:proofErr w:type="spellEnd"/>
      <w:r>
        <w:t xml:space="preserve">. Each instance creates a module that in turn creates a space to store data. The data is—as the name implies— associated </w:t>
      </w:r>
      <w:r w:rsidR="007E5AFF">
        <w:t xml:space="preserve">with </w:t>
      </w:r>
      <w:r>
        <w:t xml:space="preserve">the user’s session. </w:t>
      </w:r>
      <w:proofErr w:type="spellStart"/>
      <w:r w:rsidRPr="00DE62E4">
        <w:rPr>
          <w:rStyle w:val="CodeInline"/>
        </w:rPr>
        <w:t>System.Web.SessionState</w:t>
      </w:r>
      <w:r>
        <w:rPr>
          <w:rStyle w:val="CodeInline"/>
        </w:rPr>
        <w:t>.SessionStateStoreData</w:t>
      </w:r>
      <w:proofErr w:type="spellEnd"/>
      <w:r>
        <w:rPr>
          <w:rStyle w:val="CodeInline"/>
        </w:rPr>
        <w:t xml:space="preserve"> </w:t>
      </w:r>
      <w:r>
        <w:t xml:space="preserve">is the class that defines the </w:t>
      </w:r>
      <w:r w:rsidR="007E5AFF">
        <w:t>storage space</w:t>
      </w:r>
      <w:r>
        <w:t xml:space="preserve">. </w:t>
      </w:r>
      <w:r w:rsidR="00A13D8A">
        <w:t>One i</w:t>
      </w:r>
      <w:r>
        <w:t>nstance</w:t>
      </w:r>
      <w:r w:rsidR="00A13D8A">
        <w:t xml:space="preserve"> i</w:t>
      </w:r>
      <w:r>
        <w:t xml:space="preserve">s </w:t>
      </w:r>
      <w:r w:rsidR="00A13D8A">
        <w:t xml:space="preserve">created for each </w:t>
      </w:r>
      <w:r>
        <w:t xml:space="preserve">user session. The </w:t>
      </w:r>
      <w:proofErr w:type="spellStart"/>
      <w:r w:rsidRPr="00DE62E4">
        <w:rPr>
          <w:rStyle w:val="CodeInline"/>
        </w:rPr>
        <w:t>SessionStateStoreData</w:t>
      </w:r>
      <w:proofErr w:type="spellEnd"/>
      <w:r>
        <w:t xml:space="preserve"> class is responsible </w:t>
      </w:r>
      <w:r w:rsidR="007E5AFF">
        <w:t xml:space="preserve">for </w:t>
      </w:r>
      <w:r>
        <w:t>serializ</w:t>
      </w:r>
      <w:r w:rsidR="007E5AFF">
        <w:t>ing</w:t>
      </w:r>
      <w:r>
        <w:t xml:space="preserve"> and </w:t>
      </w:r>
      <w:proofErr w:type="spellStart"/>
      <w:r>
        <w:t>deserializ</w:t>
      </w:r>
      <w:r w:rsidR="007E5AFF">
        <w:t>ing</w:t>
      </w:r>
      <w:proofErr w:type="spellEnd"/>
      <w:r>
        <w:t xml:space="preserve"> the </w:t>
      </w:r>
      <w:r w:rsidR="00A13D8A">
        <w:t xml:space="preserve">session </w:t>
      </w:r>
      <w:r>
        <w:t xml:space="preserve">data. The serialization </w:t>
      </w:r>
      <w:r w:rsidR="00A13D8A">
        <w:t xml:space="preserve">uses </w:t>
      </w:r>
      <w:r>
        <w:t xml:space="preserve">a highly efficient binary format partly customized </w:t>
      </w:r>
      <w:r w:rsidR="007E5AFF">
        <w:t xml:space="preserve">with </w:t>
      </w:r>
      <w:r>
        <w:t xml:space="preserve">hardcoded transformations for scalar values and the </w:t>
      </w:r>
      <w:proofErr w:type="spellStart"/>
      <w:r w:rsidRPr="00DE62E4">
        <w:rPr>
          <w:rStyle w:val="CodeInline"/>
        </w:rPr>
        <w:t>BinaryFormatter</w:t>
      </w:r>
      <w:proofErr w:type="spellEnd"/>
      <w:r>
        <w:t xml:space="preserve"> type for all other </w:t>
      </w:r>
      <w:r w:rsidR="007E5AFF">
        <w:t>values</w:t>
      </w:r>
      <w:r>
        <w:t>.</w:t>
      </w:r>
      <w:r w:rsidR="00907054">
        <w:t xml:space="preserve"> This type is </w:t>
      </w:r>
      <w:r w:rsidR="00907054">
        <w:lastRenderedPageBreak/>
        <w:t xml:space="preserve">defined in </w:t>
      </w:r>
      <w:r w:rsidR="007E5AFF">
        <w:t xml:space="preserve">the </w:t>
      </w:r>
      <w:proofErr w:type="spellStart"/>
      <w:r w:rsidR="00907054" w:rsidRPr="00907054">
        <w:rPr>
          <w:rStyle w:val="CodeInline"/>
        </w:rPr>
        <w:t>System.Runtime.Serialization.Formatters.Binary</w:t>
      </w:r>
      <w:proofErr w:type="spellEnd"/>
      <w:r w:rsidR="00907054" w:rsidRPr="00907054">
        <w:t xml:space="preserve"> </w:t>
      </w:r>
      <w:r w:rsidR="007E5AFF">
        <w:t xml:space="preserve">namespace. </w:t>
      </w:r>
      <w:r w:rsidR="00907054" w:rsidRPr="00907054">
        <w:t>Be</w:t>
      </w:r>
      <w:r w:rsidR="00907054">
        <w:t>cause the session serializes all objects</w:t>
      </w:r>
      <w:r w:rsidR="007E5AFF">
        <w:t>,</w:t>
      </w:r>
      <w:r w:rsidR="00907054">
        <w:t xml:space="preserve"> the process includes two types of data: static and non-static. Non-static data are held in an </w:t>
      </w:r>
      <w:r w:rsidR="00907054" w:rsidRPr="00907054">
        <w:rPr>
          <w:rStyle w:val="CodeInline"/>
        </w:rPr>
        <w:t>Items</w:t>
      </w:r>
      <w:r w:rsidR="002E5629">
        <w:t xml:space="preserve"> c</w:t>
      </w:r>
      <w:r w:rsidR="00907054">
        <w:t xml:space="preserve">ollection. This collection is defined as an interface of type </w:t>
      </w:r>
      <w:hyperlink r:id="rId13" w:history="1">
        <w:proofErr w:type="spellStart"/>
        <w:r w:rsidR="00907054" w:rsidRPr="00907054">
          <w:rPr>
            <w:rStyle w:val="CodeInline"/>
          </w:rPr>
          <w:t>ISessionStateItemCollection</w:t>
        </w:r>
        <w:proofErr w:type="spellEnd"/>
      </w:hyperlink>
      <w:r w:rsidR="007E5AFF">
        <w:t xml:space="preserve">, which is </w:t>
      </w:r>
      <w:r w:rsidR="00907054">
        <w:t xml:space="preserve">a simple collection based on </w:t>
      </w:r>
      <w:proofErr w:type="spellStart"/>
      <w:r w:rsidR="00907054" w:rsidRPr="00907054">
        <w:rPr>
          <w:rStyle w:val="CodeInline"/>
        </w:rPr>
        <w:t>ICollection</w:t>
      </w:r>
      <w:proofErr w:type="spellEnd"/>
      <w:r w:rsidR="00907054">
        <w:t xml:space="preserve"> and </w:t>
      </w:r>
      <w:proofErr w:type="spellStart"/>
      <w:r w:rsidR="00907054" w:rsidRPr="00907054">
        <w:rPr>
          <w:rStyle w:val="CodeInline"/>
        </w:rPr>
        <w:t>IEnumerable</w:t>
      </w:r>
      <w:proofErr w:type="spellEnd"/>
      <w:r w:rsidR="00907054">
        <w:t xml:space="preserve">. It’s exposed by the </w:t>
      </w:r>
      <w:r w:rsidR="00907054" w:rsidRPr="00907054">
        <w:rPr>
          <w:rStyle w:val="CodeInline"/>
        </w:rPr>
        <w:t>Session</w:t>
      </w:r>
      <w:r w:rsidR="00907054">
        <w:t xml:space="preserve"> object through an indexer and the </w:t>
      </w:r>
      <w:r w:rsidR="00907054" w:rsidRPr="00907054">
        <w:rPr>
          <w:rStyle w:val="CodeInline"/>
        </w:rPr>
        <w:t>Items</w:t>
      </w:r>
      <w:r w:rsidR="00907054">
        <w:t xml:space="preserve"> property. The </w:t>
      </w:r>
      <w:proofErr w:type="spellStart"/>
      <w:r w:rsidR="00AF4FC1" w:rsidRPr="00AF4FC1">
        <w:rPr>
          <w:rStyle w:val="CodeInline"/>
        </w:rPr>
        <w:t>StaticO</w:t>
      </w:r>
      <w:r w:rsidR="00907054" w:rsidRPr="00AF4FC1">
        <w:rPr>
          <w:rStyle w:val="CodeInline"/>
        </w:rPr>
        <w:t>bjects</w:t>
      </w:r>
      <w:proofErr w:type="spellEnd"/>
      <w:r w:rsidR="00AF4FC1">
        <w:t xml:space="preserve"> property</w:t>
      </w:r>
      <w:r w:rsidR="00E268D0">
        <w:t xml:space="preserve"> relies</w:t>
      </w:r>
      <w:r w:rsidR="00907054">
        <w:t xml:space="preserve"> on </w:t>
      </w:r>
      <w:r w:rsidR="007E5AFF">
        <w:t xml:space="preserve">the </w:t>
      </w:r>
      <w:proofErr w:type="spellStart"/>
      <w:r w:rsidR="00907054" w:rsidRPr="00907054">
        <w:rPr>
          <w:rStyle w:val="CodeInline"/>
        </w:rPr>
        <w:t>HttpStaticObjectsCollection</w:t>
      </w:r>
      <w:proofErr w:type="spellEnd"/>
      <w:r w:rsidR="00907054">
        <w:t xml:space="preserve"> </w:t>
      </w:r>
      <w:r w:rsidR="007E5AFF">
        <w:t xml:space="preserve">type, </w:t>
      </w:r>
      <w:r w:rsidR="00907054">
        <w:t xml:space="preserve">which in turn is a collection that implements </w:t>
      </w:r>
      <w:r w:rsidR="007E5AFF">
        <w:t xml:space="preserve">the </w:t>
      </w:r>
      <w:r w:rsidR="00907054">
        <w:t>same interfaces. However, the serialization is implemented slightly different</w:t>
      </w:r>
      <w:r w:rsidR="007E5AFF">
        <w:t>ly</w:t>
      </w:r>
      <w:r w:rsidR="00907054">
        <w:t xml:space="preserve"> here.</w:t>
      </w:r>
      <w:r w:rsidR="00AF4FC1">
        <w:t xml:space="preserve"> For both </w:t>
      </w:r>
      <w:r w:rsidR="00AF4FC1" w:rsidRPr="00AF4FC1">
        <w:rPr>
          <w:rStyle w:val="CodeInline"/>
        </w:rPr>
        <w:t>Items</w:t>
      </w:r>
      <w:r w:rsidR="00AF4FC1">
        <w:t xml:space="preserve"> and </w:t>
      </w:r>
      <w:proofErr w:type="spellStart"/>
      <w:r w:rsidR="00AF4FC1" w:rsidRPr="00AF4FC1">
        <w:rPr>
          <w:rStyle w:val="CodeInline"/>
        </w:rPr>
        <w:t>StaticObjects</w:t>
      </w:r>
      <w:proofErr w:type="spellEnd"/>
      <w:r w:rsidR="007E5AFF">
        <w:rPr>
          <w:rStyle w:val="CodeInline"/>
        </w:rPr>
        <w:t>,</w:t>
      </w:r>
      <w:r w:rsidR="00AF4FC1">
        <w:t xml:space="preserve"> you can call the </w:t>
      </w:r>
      <w:r w:rsidR="00AF4FC1" w:rsidRPr="00AF4FC1">
        <w:rPr>
          <w:rStyle w:val="CodeInline"/>
        </w:rPr>
        <w:t>Serialize</w:t>
      </w:r>
      <w:r w:rsidR="00AF4FC1">
        <w:t xml:space="preserve"> and </w:t>
      </w:r>
      <w:proofErr w:type="spellStart"/>
      <w:r w:rsidR="00AF4FC1" w:rsidRPr="00AF4FC1">
        <w:rPr>
          <w:rStyle w:val="CodeInline"/>
        </w:rPr>
        <w:t>Deserialize</w:t>
      </w:r>
      <w:proofErr w:type="spellEnd"/>
      <w:r w:rsidR="00AF4FC1">
        <w:t xml:space="preserve"> methods to </w:t>
      </w:r>
      <w:r w:rsidR="002E5629">
        <w:t xml:space="preserve">translate </w:t>
      </w:r>
      <w:r w:rsidR="00AF4FC1">
        <w:t xml:space="preserve">the data </w:t>
      </w:r>
      <w:r w:rsidR="002E5629">
        <w:t xml:space="preserve">to and from </w:t>
      </w:r>
      <w:r w:rsidR="00AF4FC1">
        <w:t>a storable format.</w:t>
      </w:r>
    </w:p>
    <w:p w:rsidR="00AF4FC1" w:rsidRDefault="007E5AFF" w:rsidP="00907054">
      <w:pPr>
        <w:pStyle w:val="BodyTextCont"/>
      </w:pPr>
      <w:r>
        <w:t>Ap</w:t>
      </w:r>
      <w:r w:rsidR="00907054">
        <w:t>art from the two types of data mentioned above</w:t>
      </w:r>
      <w:r>
        <w:t xml:space="preserve">, the data store has </w:t>
      </w:r>
      <w:r w:rsidR="00907054">
        <w:t xml:space="preserve">its own </w:t>
      </w:r>
      <w:r w:rsidR="00907054" w:rsidRPr="00907054">
        <w:rPr>
          <w:rStyle w:val="CodeInline"/>
        </w:rPr>
        <w:t>Timeout</w:t>
      </w:r>
      <w:r w:rsidR="00907054">
        <w:t xml:space="preserve"> property. </w:t>
      </w:r>
      <w:r>
        <w:t>This is neces</w:t>
      </w:r>
      <w:r w:rsidR="003D1054">
        <w:t>s</w:t>
      </w:r>
      <w:r>
        <w:t>ary as</w:t>
      </w:r>
      <w:r w:rsidR="00AF4FC1">
        <w:t xml:space="preserve"> the service is implemented as an HTTP module and relies on request events. If the final event is not raised</w:t>
      </w:r>
      <w:r>
        <w:t>,</w:t>
      </w:r>
      <w:r w:rsidR="00AF4FC1">
        <w:t xml:space="preserve"> the store would </w:t>
      </w:r>
      <w:commentRangeStart w:id="8"/>
      <w:r>
        <w:t>cease to function</w:t>
      </w:r>
      <w:r w:rsidR="00AF4FC1">
        <w:t xml:space="preserve"> </w:t>
      </w:r>
      <w:commentRangeEnd w:id="8"/>
      <w:r w:rsidR="003D1054">
        <w:rPr>
          <w:rStyle w:val="Kommentarzeichen"/>
        </w:rPr>
        <w:commentReference w:id="8"/>
      </w:r>
      <w:r w:rsidR="00AF4FC1">
        <w:t xml:space="preserve">if the timeout </w:t>
      </w:r>
      <w:r>
        <w:t xml:space="preserve">did </w:t>
      </w:r>
      <w:r w:rsidR="00AF4FC1">
        <w:t>not terminate it. Internally</w:t>
      </w:r>
      <w:r>
        <w:t>,</w:t>
      </w:r>
      <w:r w:rsidR="00AF4FC1">
        <w:t xml:space="preserve"> the session state service class is defined </w:t>
      </w:r>
      <w:r>
        <w:t>as</w:t>
      </w:r>
      <w:r w:rsidR="00AF4FC1">
        <w:t>:</w:t>
      </w:r>
    </w:p>
    <w:p w:rsidR="00907054" w:rsidRDefault="00AF4FC1" w:rsidP="00AF4FC1">
      <w:pPr>
        <w:pStyle w:val="CodeSingle"/>
      </w:pPr>
      <w:r w:rsidRPr="00AF4FC1">
        <w:t>public sealed class SessionStateModule : IHttpModule</w:t>
      </w:r>
    </w:p>
    <w:p w:rsidR="00CA4A1F" w:rsidRDefault="00CA4A1F" w:rsidP="00AF4FC1">
      <w:pPr>
        <w:pStyle w:val="BodyTextCont"/>
      </w:pPr>
      <w:r>
        <w:t xml:space="preserve">The session state module </w:t>
      </w:r>
      <w:r w:rsidR="007E5AFF">
        <w:t xml:space="preserve">is </w:t>
      </w:r>
      <w:r>
        <w:t>execute</w:t>
      </w:r>
      <w:r w:rsidR="007E5AFF">
        <w:t xml:space="preserve">d </w:t>
      </w:r>
      <w:r>
        <w:t xml:space="preserve">before the handlers </w:t>
      </w:r>
      <w:r w:rsidR="007E5AFF">
        <w:t>i</w:t>
      </w:r>
      <w:r>
        <w:t xml:space="preserve">n the </w:t>
      </w:r>
      <w:proofErr w:type="spellStart"/>
      <w:r w:rsidRPr="00CA4A1F">
        <w:rPr>
          <w:rStyle w:val="CodeInline"/>
        </w:rPr>
        <w:t>AcquireRequestState</w:t>
      </w:r>
      <w:proofErr w:type="spellEnd"/>
      <w:r>
        <w:t xml:space="preserve"> pipeline state. </w:t>
      </w:r>
      <w:r w:rsidR="007E5AFF">
        <w:t xml:space="preserve">This </w:t>
      </w:r>
      <w:r w:rsidR="001F7ABD">
        <w:t>en</w:t>
      </w:r>
      <w:r>
        <w:t xml:space="preserve">sures that session data </w:t>
      </w:r>
      <w:r w:rsidR="001F7ABD">
        <w:t xml:space="preserve">is </w:t>
      </w:r>
      <w:r>
        <w:t xml:space="preserve">already present when the page’s handler </w:t>
      </w:r>
      <w:r w:rsidR="007E5AFF">
        <w:t xml:space="preserve">is </w:t>
      </w:r>
      <w:r>
        <w:t xml:space="preserve">loaded. The module </w:t>
      </w:r>
      <w:r w:rsidR="007E5AFF">
        <w:t xml:space="preserve">attempts </w:t>
      </w:r>
      <w:r>
        <w:t>to retrieve the session ID from</w:t>
      </w:r>
      <w:r w:rsidR="007E5AFF">
        <w:t xml:space="preserve"> the</w:t>
      </w:r>
      <w:r>
        <w:t xml:space="preserve"> request and </w:t>
      </w:r>
      <w:r w:rsidR="00043886">
        <w:t xml:space="preserve">uses this to </w:t>
      </w:r>
      <w:r w:rsidR="007E5AFF">
        <w:t>obtain</w:t>
      </w:r>
      <w:r w:rsidR="00043886">
        <w:t xml:space="preserve"> data from </w:t>
      </w:r>
      <w:r w:rsidR="007E5AFF">
        <w:t xml:space="preserve">the </w:t>
      </w:r>
      <w:r w:rsidR="00043886">
        <w:t xml:space="preserve">session store provider. If both </w:t>
      </w:r>
      <w:r w:rsidR="007E5AFF">
        <w:t>function correctly,</w:t>
      </w:r>
      <w:r w:rsidR="00043886">
        <w:t xml:space="preserve"> the session data </w:t>
      </w:r>
      <w:r w:rsidR="001F7ABD">
        <w:t>is</w:t>
      </w:r>
      <w:r w:rsidR="007E5AFF">
        <w:t xml:space="preserve"> rebuilt </w:t>
      </w:r>
      <w:r w:rsidR="00043886">
        <w:t xml:space="preserve">as a dictionary and exposed to the </w:t>
      </w:r>
      <w:proofErr w:type="spellStart"/>
      <w:r w:rsidR="00043886" w:rsidRPr="00043886">
        <w:rPr>
          <w:rStyle w:val="CodeInline"/>
        </w:rPr>
        <w:t>HttpSession</w:t>
      </w:r>
      <w:proofErr w:type="spellEnd"/>
      <w:r w:rsidR="00043886">
        <w:t xml:space="preserve"> object. </w:t>
      </w:r>
      <w:r w:rsidR="007E5AFF">
        <w:t xml:space="preserve">The session data </w:t>
      </w:r>
      <w:r w:rsidR="001F7ABD">
        <w:t>is</w:t>
      </w:r>
      <w:r w:rsidR="007E5AFF">
        <w:t xml:space="preserve"> stored a</w:t>
      </w:r>
      <w:r w:rsidR="00043886">
        <w:t>t the end of the request processing</w:t>
      </w:r>
      <w:r w:rsidR="007E5AFF">
        <w:t>,</w:t>
      </w:r>
      <w:r w:rsidR="00043886">
        <w:t xml:space="preserve"> within the </w:t>
      </w:r>
      <w:proofErr w:type="spellStart"/>
      <w:r w:rsidR="00043886" w:rsidRPr="00043886">
        <w:rPr>
          <w:rStyle w:val="CodeInline"/>
        </w:rPr>
        <w:t>ReleaseRequestSession</w:t>
      </w:r>
      <w:proofErr w:type="spellEnd"/>
      <w:r w:rsidR="00043886">
        <w:t xml:space="preserve"> stage of the pipeline. If no session ID is present</w:t>
      </w:r>
      <w:r w:rsidR="007E5AFF">
        <w:t>,</w:t>
      </w:r>
      <w:r w:rsidR="00043886">
        <w:t xml:space="preserve"> a new one is created. If the ID is there and some session data </w:t>
      </w:r>
      <w:r w:rsidR="001F7ABD">
        <w:t xml:space="preserve">is </w:t>
      </w:r>
      <w:r w:rsidR="00043886">
        <w:t>changed</w:t>
      </w:r>
      <w:r w:rsidR="007E5AFF">
        <w:t>,</w:t>
      </w:r>
      <w:r w:rsidR="00043886">
        <w:t xml:space="preserve"> the provider is used to store these data.</w:t>
      </w:r>
    </w:p>
    <w:p w:rsidR="00AF4FC1" w:rsidRDefault="00AF4FC1" w:rsidP="00AF4FC1">
      <w:pPr>
        <w:pStyle w:val="BodyTextCont"/>
      </w:pPr>
      <w:r>
        <w:t xml:space="preserve">The service’s providers use </w:t>
      </w:r>
      <w:r w:rsidR="007E5AFF">
        <w:t>the</w:t>
      </w:r>
      <w:r>
        <w:t xml:space="preserve"> </w:t>
      </w:r>
      <w:proofErr w:type="spellStart"/>
      <w:r w:rsidRPr="00AF4FC1">
        <w:rPr>
          <w:rStyle w:val="CodeInline"/>
        </w:rPr>
        <w:t>SessionStateStoreProviderBase</w:t>
      </w:r>
      <w:proofErr w:type="spellEnd"/>
      <w:r>
        <w:t xml:space="preserve"> </w:t>
      </w:r>
      <w:r w:rsidR="007E5AFF">
        <w:t>provider base class, which</w:t>
      </w:r>
      <w:r>
        <w:t xml:space="preserve"> defines a subset of methods all provider</w:t>
      </w:r>
      <w:r w:rsidR="007E5AFF">
        <w:t>s</w:t>
      </w:r>
      <w:r>
        <w:t xml:space="preserve"> </w:t>
      </w:r>
      <w:r w:rsidR="00CA4A1F">
        <w:t>share</w:t>
      </w:r>
      <w:r>
        <w:t>.</w:t>
      </w:r>
    </w:p>
    <w:p w:rsidR="00AF4FC1" w:rsidRDefault="00AF4FC1" w:rsidP="00AF4FC1">
      <w:pPr>
        <w:pStyle w:val="CodeCaption"/>
      </w:pPr>
      <w:r>
        <w:t>Listing  6-</w:t>
      </w:r>
      <w:commentRangeStart w:id="9"/>
      <w:r w:rsidR="00C678EF">
        <w:fldChar w:fldCharType="begin"/>
      </w:r>
      <w:r w:rsidR="00C678EF">
        <w:instrText xml:space="preserve"> SEQ Listing_ \* ARABIC </w:instrText>
      </w:r>
      <w:r w:rsidR="00C678EF">
        <w:fldChar w:fldCharType="separate"/>
      </w:r>
      <w:r w:rsidR="00A03B69">
        <w:t>1</w:t>
      </w:r>
      <w:r w:rsidR="00C678EF">
        <w:fldChar w:fldCharType="end"/>
      </w:r>
      <w:commentRangeEnd w:id="9"/>
      <w:r w:rsidR="00A03B69">
        <w:rPr>
          <w:rStyle w:val="Kommentarzeichen"/>
          <w:i w:val="0"/>
          <w:noProof w:val="0"/>
        </w:rPr>
        <w:commentReference w:id="9"/>
      </w:r>
      <w:r>
        <w:t xml:space="preserve">: The </w:t>
      </w:r>
      <w:r w:rsidRPr="00AF4FC1">
        <w:rPr>
          <w:rStyle w:val="CodeInline"/>
        </w:rPr>
        <w:t>SessionStateStoreProviderBase</w:t>
      </w:r>
      <w:r w:rsidRPr="00AF4FC1">
        <w:t xml:space="preserve"> is</w:t>
      </w:r>
      <w:r>
        <w:t xml:space="preserve"> the base for all session state providers</w:t>
      </w:r>
    </w:p>
    <w:p w:rsidR="00AF4FC1" w:rsidRDefault="00AF4FC1" w:rsidP="00AF4FC1">
      <w:pPr>
        <w:pStyle w:val="CodeFirst"/>
      </w:pPr>
      <w:r>
        <w:t xml:space="preserve">[AspNetHostingPermission(SecurityAction.LinkDemand, </w:t>
      </w:r>
      <w:r>
        <w:sym w:font="Wingdings" w:char="F0C3"/>
      </w:r>
      <w:r>
        <w:t xml:space="preserve">   </w:t>
      </w:r>
    </w:p>
    <w:p w:rsidR="00AF4FC1" w:rsidRDefault="00AF4FC1" w:rsidP="00AF4FC1">
      <w:pPr>
        <w:pStyle w:val="Code"/>
      </w:pPr>
      <w:r>
        <w:t xml:space="preserve">                         Level=AspNetHostingPermissionLevel.Minimal), AspNetHostingPermission(SecurityAction.InheritanceDemand,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Level=AspNetHostingPermissionLevel.Minimal)]</w:t>
      </w:r>
    </w:p>
    <w:p w:rsidR="00AF4FC1" w:rsidRDefault="00AF4FC1" w:rsidP="00AF4FC1">
      <w:pPr>
        <w:pStyle w:val="Code"/>
      </w:pPr>
      <w:r>
        <w:t>public abstract class SessionStateStoreProviderBase : ProviderBase</w:t>
      </w:r>
    </w:p>
    <w:p w:rsidR="00AF4FC1" w:rsidRDefault="00AF4FC1" w:rsidP="00AF4FC1">
      <w:pPr>
        <w:pStyle w:val="Code"/>
      </w:pPr>
      <w:r>
        <w:t>{</w:t>
      </w:r>
    </w:p>
    <w:p w:rsidR="00AF4FC1" w:rsidRDefault="00AF4FC1" w:rsidP="00AF4FC1">
      <w:pPr>
        <w:pStyle w:val="Code"/>
      </w:pPr>
      <w:r>
        <w:t xml:space="preserve">    protected SessionStateStoreProviderBase()</w:t>
      </w:r>
    </w:p>
    <w:p w:rsidR="00AF4FC1" w:rsidRDefault="00AF4FC1" w:rsidP="00AF4FC1">
      <w:pPr>
        <w:pStyle w:val="Code"/>
      </w:pPr>
      <w:r>
        <w:t xml:space="preserve">    {</w:t>
      </w:r>
    </w:p>
    <w:p w:rsidR="00AF4FC1" w:rsidRDefault="00AF4FC1" w:rsidP="00AF4FC1">
      <w:pPr>
        <w:pStyle w:val="Code"/>
      </w:pPr>
      <w:r>
        <w:t xml:space="preserve">    }</w:t>
      </w:r>
    </w:p>
    <w:p w:rsidR="00AF4FC1" w:rsidRDefault="00AF4FC1" w:rsidP="00AF4FC1">
      <w:pPr>
        <w:pStyle w:val="Code"/>
      </w:pPr>
    </w:p>
    <w:p w:rsidR="00AF4FC1" w:rsidRDefault="00AF4FC1" w:rsidP="00AF4FC1">
      <w:pPr>
        <w:pStyle w:val="Code"/>
      </w:pPr>
      <w:r>
        <w:t xml:space="preserve">    public abstract SessionStateStoreData CreateNewStoreData(HttpContext context,</w:t>
      </w:r>
      <w:r w:rsidRPr="00AF4FC1">
        <w:t xml:space="preserve">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int timeout);</w:t>
      </w:r>
    </w:p>
    <w:p w:rsidR="00AF4FC1" w:rsidRDefault="00AF4FC1" w:rsidP="00AF4FC1">
      <w:pPr>
        <w:pStyle w:val="Code"/>
      </w:pPr>
      <w:r>
        <w:t xml:space="preserve">    public abstract void CreateUninitializedItem(HttpContext context,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string id,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int timeout);</w:t>
      </w:r>
    </w:p>
    <w:p w:rsidR="00AF4FC1" w:rsidRDefault="00AF4FC1" w:rsidP="00AF4FC1">
      <w:pPr>
        <w:pStyle w:val="Code"/>
      </w:pPr>
      <w:r>
        <w:t xml:space="preserve">    public abstract void Dispose();</w:t>
      </w:r>
    </w:p>
    <w:p w:rsidR="00AF4FC1" w:rsidRDefault="00AF4FC1" w:rsidP="00AF4FC1">
      <w:pPr>
        <w:pStyle w:val="Code"/>
      </w:pPr>
      <w:r>
        <w:t xml:space="preserve">    public abstract void EndRequest(HttpContext context);</w:t>
      </w:r>
    </w:p>
    <w:p w:rsidR="00AF4FC1" w:rsidRDefault="00AF4FC1" w:rsidP="00AF4FC1">
      <w:pPr>
        <w:pStyle w:val="Code"/>
      </w:pPr>
      <w:r>
        <w:t xml:space="preserve">    public abstract SessionStateStoreData GetItem(HttpContext context,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string id,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out bool locked,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out TimeSpan lockAge,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out object lockId, </w:t>
      </w:r>
      <w:r>
        <w:sym w:font="Wingdings" w:char="F0C3"/>
      </w:r>
    </w:p>
    <w:p w:rsidR="00AF4FC1" w:rsidRDefault="00AF4FC1" w:rsidP="00AF4FC1">
      <w:pPr>
        <w:pStyle w:val="Code"/>
      </w:pPr>
      <w:r>
        <w:lastRenderedPageBreak/>
        <w:t xml:space="preserve">                                                   out SessionStateActions actions);</w:t>
      </w:r>
    </w:p>
    <w:p w:rsidR="00AF4FC1" w:rsidRDefault="00AF4FC1" w:rsidP="00AF4FC1">
      <w:pPr>
        <w:pStyle w:val="Code"/>
      </w:pPr>
      <w:r>
        <w:t xml:space="preserve">    public abstract SessionStateStoreData GetItemExclusive(HttpContext context,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string id,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out bool locked,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out TimeSpan lockAge,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out object lockId,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out SessionStateActions actions);</w:t>
      </w:r>
    </w:p>
    <w:p w:rsidR="00AF4FC1" w:rsidRDefault="00AF4FC1" w:rsidP="00AF4FC1">
      <w:pPr>
        <w:pStyle w:val="Code"/>
      </w:pPr>
      <w:r>
        <w:t xml:space="preserve">    internal virtual void Initialize(string name,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NameValueCollection config,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IPartitionResolver partitionResolver)</w:t>
      </w:r>
    </w:p>
    <w:p w:rsidR="00AF4FC1" w:rsidRDefault="00AF4FC1" w:rsidP="00AF4FC1">
      <w:pPr>
        <w:pStyle w:val="Code"/>
      </w:pPr>
      <w:r>
        <w:t xml:space="preserve">    {</w:t>
      </w:r>
    </w:p>
    <w:p w:rsidR="00AF4FC1" w:rsidRDefault="00AF4FC1" w:rsidP="00AF4FC1">
      <w:pPr>
        <w:pStyle w:val="Code"/>
      </w:pPr>
      <w:r>
        <w:t xml:space="preserve">    }</w:t>
      </w:r>
    </w:p>
    <w:p w:rsidR="00AF4FC1" w:rsidRDefault="00AF4FC1" w:rsidP="00AF4FC1">
      <w:pPr>
        <w:pStyle w:val="Code"/>
      </w:pPr>
    </w:p>
    <w:p w:rsidR="00AF4FC1" w:rsidRDefault="00AF4FC1" w:rsidP="00AF4FC1">
      <w:pPr>
        <w:pStyle w:val="Code"/>
      </w:pPr>
      <w:r>
        <w:t xml:space="preserve">    public abstract void InitializeRequest(HttpContext context);</w:t>
      </w:r>
    </w:p>
    <w:p w:rsidR="00AF4FC1" w:rsidRDefault="00AF4FC1" w:rsidP="00AF4FC1">
      <w:pPr>
        <w:pStyle w:val="Code"/>
      </w:pPr>
      <w:r>
        <w:t xml:space="preserve">    public abstract void ReleaseItemExclusive(HttpContext context,   </w:t>
      </w:r>
      <w:r>
        <w:sym w:font="Wingdings" w:char="F0C3"/>
      </w:r>
      <w:r>
        <w:t xml:space="preserve">                                                </w:t>
      </w:r>
    </w:p>
    <w:p w:rsidR="00AF4FC1" w:rsidRDefault="00AF4FC1" w:rsidP="00AF4FC1">
      <w:pPr>
        <w:pStyle w:val="Code"/>
      </w:pPr>
      <w:r>
        <w:t xml:space="preserve">                                               string id,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object lockId);</w:t>
      </w:r>
    </w:p>
    <w:p w:rsidR="00AF4FC1" w:rsidRDefault="00AF4FC1" w:rsidP="00AF4FC1">
      <w:pPr>
        <w:pStyle w:val="Code"/>
      </w:pPr>
      <w:r>
        <w:t xml:space="preserve">    public abstract void RemoveItem(HttpContext context,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string id,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object lockId,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SessionStateStoreData item);</w:t>
      </w:r>
    </w:p>
    <w:p w:rsidR="00AF4FC1" w:rsidRDefault="00AF4FC1" w:rsidP="00AF4FC1">
      <w:pPr>
        <w:pStyle w:val="Code"/>
      </w:pPr>
      <w:r>
        <w:t xml:space="preserve">    public abstract void ResetItemTimeout(HttpContext context, string id);</w:t>
      </w:r>
    </w:p>
    <w:p w:rsidR="00AF4FC1" w:rsidRDefault="00AF4FC1" w:rsidP="00AF4FC1">
      <w:pPr>
        <w:pStyle w:val="Code"/>
      </w:pPr>
      <w:r>
        <w:t xml:space="preserve">    public abstract void SetAndReleaseItemExclusive(HttpContext context,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  string id,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  SessionStateStoreData item,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  object lockId,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                            bool newItem);</w:t>
      </w:r>
    </w:p>
    <w:p w:rsidR="00AF4FC1" w:rsidRDefault="00AF4FC1" w:rsidP="00AF4FC1">
      <w:pPr>
        <w:pStyle w:val="Code"/>
      </w:pPr>
      <w:r>
        <w:t xml:space="preserve">    public abstract bool SetItemExpireCallback( </w:t>
      </w:r>
      <w:r>
        <w:sym w:font="Wingdings" w:char="F0C3"/>
      </w:r>
    </w:p>
    <w:p w:rsidR="00AF4FC1" w:rsidRDefault="00AF4FC1" w:rsidP="00AF4FC1">
      <w:pPr>
        <w:pStyle w:val="Code"/>
      </w:pPr>
      <w:r>
        <w:t xml:space="preserve">                         SessionStateItemExpireCallback expireCallback);</w:t>
      </w:r>
    </w:p>
    <w:p w:rsidR="00AF4FC1" w:rsidRPr="00AF4FC1" w:rsidRDefault="00AF4FC1" w:rsidP="00AF4FC1">
      <w:pPr>
        <w:pStyle w:val="CodeLast"/>
      </w:pPr>
      <w:r>
        <w:t>}</w:t>
      </w:r>
    </w:p>
    <w:p w:rsidR="00AF4FC1" w:rsidRDefault="001F7ABD" w:rsidP="00AF4FC1">
      <w:pPr>
        <w:pStyle w:val="BodyTextCont"/>
      </w:pPr>
      <w:r>
        <w:t>Inspecting</w:t>
      </w:r>
      <w:r w:rsidR="007E5AFF">
        <w:t xml:space="preserve"> </w:t>
      </w:r>
      <w:r w:rsidR="00D30810">
        <w:t xml:space="preserve">the </w:t>
      </w:r>
      <w:proofErr w:type="spellStart"/>
      <w:r w:rsidR="00D30810" w:rsidRPr="00D30810">
        <w:rPr>
          <w:rStyle w:val="CodeInline"/>
        </w:rPr>
        <w:t>GetItem</w:t>
      </w:r>
      <w:proofErr w:type="spellEnd"/>
      <w:r w:rsidR="00D30810">
        <w:t xml:space="preserve"> and </w:t>
      </w:r>
      <w:proofErr w:type="spellStart"/>
      <w:r w:rsidR="00D30810" w:rsidRPr="00D30810">
        <w:rPr>
          <w:rStyle w:val="CodeInline"/>
        </w:rPr>
        <w:t>RemoveItem</w:t>
      </w:r>
      <w:proofErr w:type="spellEnd"/>
      <w:r w:rsidR="00D30810">
        <w:t xml:space="preserve"> </w:t>
      </w:r>
      <w:r w:rsidR="007E5AFF">
        <w:t xml:space="preserve">methods, </w:t>
      </w:r>
      <w:r w:rsidR="00D30810">
        <w:t>you</w:t>
      </w:r>
      <w:r w:rsidR="007E5AFF">
        <w:t>’ll notice</w:t>
      </w:r>
      <w:r w:rsidR="00D30810">
        <w:t xml:space="preserve"> that the provider is responsible </w:t>
      </w:r>
      <w:r w:rsidR="007E5AFF">
        <w:t xml:space="preserve">for </w:t>
      </w:r>
      <w:r w:rsidR="00D30810">
        <w:t>creat</w:t>
      </w:r>
      <w:r w:rsidR="007E5AFF">
        <w:t>ing</w:t>
      </w:r>
      <w:r w:rsidR="00D30810">
        <w:t xml:space="preserve"> (via</w:t>
      </w:r>
      <w:r w:rsidR="007E5AFF">
        <w:t xml:space="preserve"> the</w:t>
      </w:r>
      <w:r w:rsidR="00D30810">
        <w:t xml:space="preserve"> </w:t>
      </w:r>
      <w:r w:rsidR="00D30810" w:rsidRPr="00D30810">
        <w:rPr>
          <w:rStyle w:val="CodeInline"/>
        </w:rPr>
        <w:t>out</w:t>
      </w:r>
      <w:r w:rsidR="00D30810">
        <w:t xml:space="preserve"> parameter) the session specific </w:t>
      </w:r>
      <w:proofErr w:type="spellStart"/>
      <w:r w:rsidR="00D30810" w:rsidRPr="00D30810">
        <w:rPr>
          <w:rStyle w:val="CodeInline"/>
        </w:rPr>
        <w:t>SessionStateDataStore</w:t>
      </w:r>
      <w:proofErr w:type="spellEnd"/>
      <w:r w:rsidR="00D30810">
        <w:t xml:space="preserve">. The </w:t>
      </w:r>
      <w:r>
        <w:t xml:space="preserve">vital </w:t>
      </w:r>
      <w:r w:rsidR="00D30810">
        <w:t xml:space="preserve">parameter is </w:t>
      </w:r>
      <w:proofErr w:type="spellStart"/>
      <w:r w:rsidR="00D30810" w:rsidRPr="00D30810">
        <w:rPr>
          <w:rStyle w:val="CodeInline"/>
        </w:rPr>
        <w:t>HttpContext</w:t>
      </w:r>
      <w:proofErr w:type="spellEnd"/>
      <w:r w:rsidR="007E5AFF">
        <w:t>, as it</w:t>
      </w:r>
      <w:r w:rsidR="00D30810">
        <w:t xml:space="preserve"> passes all </w:t>
      </w:r>
      <w:r w:rsidR="0057663F">
        <w:t xml:space="preserve">the </w:t>
      </w:r>
      <w:r w:rsidR="00D30810">
        <w:t xml:space="preserve">information required </w:t>
      </w:r>
      <w:r w:rsidR="007E5AFF">
        <w:t xml:space="preserve">for </w:t>
      </w:r>
      <w:r w:rsidR="00D30810">
        <w:t>identify</w:t>
      </w:r>
      <w:r w:rsidR="007E5AFF">
        <w:t>ing</w:t>
      </w:r>
      <w:r w:rsidR="00D30810">
        <w:t xml:space="preserve"> the session.</w:t>
      </w:r>
    </w:p>
    <w:p w:rsidR="00043886" w:rsidRPr="00043886" w:rsidRDefault="00D30810" w:rsidP="00043886">
      <w:pPr>
        <w:pStyle w:val="BodyTextCont"/>
      </w:pPr>
      <w:r>
        <w:t>However, the base class is abstract</w:t>
      </w:r>
      <w:r w:rsidR="007E5AFF">
        <w:t xml:space="preserve">. In order </w:t>
      </w:r>
      <w:r>
        <w:t>to understand the code and learn how to implement a custom provider</w:t>
      </w:r>
      <w:r w:rsidR="007E5AFF">
        <w:t xml:space="preserve">, we’ll need to </w:t>
      </w:r>
      <w:r w:rsidR="0057663F">
        <w:t>examine</w:t>
      </w:r>
      <w:r>
        <w:t xml:space="preserve"> </w:t>
      </w:r>
      <w:r w:rsidR="007E5AFF">
        <w:t xml:space="preserve">certain </w:t>
      </w:r>
      <w:r>
        <w:t>implementations.</w:t>
      </w:r>
    </w:p>
    <w:p w:rsidR="00043886" w:rsidRDefault="001F7ABD" w:rsidP="004D3CAE">
      <w:pPr>
        <w:pStyle w:val="berschrift3"/>
      </w:pPr>
      <w:r>
        <w:t xml:space="preserve">Identifying </w:t>
      </w:r>
      <w:r w:rsidR="00043886">
        <w:t>the Session</w:t>
      </w:r>
    </w:p>
    <w:p w:rsidR="00043886" w:rsidRDefault="00043886" w:rsidP="00043886">
      <w:pPr>
        <w:pStyle w:val="BodyTextFirst"/>
      </w:pPr>
      <w:r>
        <w:t>Despite storage management</w:t>
      </w:r>
      <w:r w:rsidR="00DD7159">
        <w:t>,</w:t>
      </w:r>
      <w:r>
        <w:t xml:space="preserve"> the session state service needs to retrieve the session ID. </w:t>
      </w:r>
      <w:r w:rsidR="00DD7159">
        <w:t>The</w:t>
      </w:r>
      <w:r>
        <w:t xml:space="preserve"> first </w:t>
      </w:r>
      <w:r w:rsidR="00DD7159">
        <w:t xml:space="preserve">attempt to </w:t>
      </w:r>
      <w:r>
        <w:t>overcom</w:t>
      </w:r>
      <w:r w:rsidR="00DD7159">
        <w:t>e this</w:t>
      </w:r>
      <w:r>
        <w:t xml:space="preserve"> stateless behavior led to the invention of cookies. </w:t>
      </w:r>
    </w:p>
    <w:p w:rsidR="00043886" w:rsidRDefault="00043886" w:rsidP="00043886">
      <w:pPr>
        <w:pStyle w:val="berschrift4"/>
      </w:pPr>
      <w:r>
        <w:t xml:space="preserve">Cookies make HTTP taste </w:t>
      </w:r>
      <w:r w:rsidR="00DD7159">
        <w:t>good</w:t>
      </w:r>
      <w:r>
        <w:t>…</w:t>
      </w:r>
    </w:p>
    <w:p w:rsidR="00043886" w:rsidRDefault="00043886" w:rsidP="00043886">
      <w:pPr>
        <w:pStyle w:val="BodyTextFirst"/>
      </w:pPr>
      <w:r>
        <w:t xml:space="preserve">A </w:t>
      </w:r>
      <w:r w:rsidR="00DD7159">
        <w:t xml:space="preserve">cookie </w:t>
      </w:r>
      <w:r>
        <w:t xml:space="preserve">is a small piece of </w:t>
      </w:r>
      <w:r w:rsidR="00DD7159">
        <w:t>text-</w:t>
      </w:r>
      <w:r>
        <w:t xml:space="preserve">based information </w:t>
      </w:r>
      <w:r w:rsidR="00DD7159">
        <w:t xml:space="preserve">stored </w:t>
      </w:r>
      <w:r>
        <w:t>in the browser’s memory or dis</w:t>
      </w:r>
      <w:r w:rsidR="003A6FD1">
        <w:t>k</w:t>
      </w:r>
      <w:r>
        <w:t xml:space="preserve"> space</w:t>
      </w:r>
      <w:r w:rsidR="00DD7159">
        <w:t>. It’s</w:t>
      </w:r>
      <w:r>
        <w:t xml:space="preserve"> under </w:t>
      </w:r>
      <w:r w:rsidR="00DD7159">
        <w:t xml:space="preserve">the browser’s </w:t>
      </w:r>
      <w:r>
        <w:t xml:space="preserve">control </w:t>
      </w:r>
      <w:r w:rsidR="00DD7159">
        <w:t>and it exists</w:t>
      </w:r>
      <w:r>
        <w:t xml:space="preserve"> to </w:t>
      </w:r>
      <w:r w:rsidR="00DD7159">
        <w:t xml:space="preserve">send information about the </w:t>
      </w:r>
      <w:r>
        <w:t>state back to the server. When the browser requests a new resource</w:t>
      </w:r>
      <w:r w:rsidR="00DD7159">
        <w:t>,</w:t>
      </w:r>
      <w:r>
        <w:t xml:space="preserve"> it </w:t>
      </w:r>
      <w:r w:rsidR="00DD7159">
        <w:t>searches</w:t>
      </w:r>
      <w:r>
        <w:t xml:space="preserve"> for cookies stored </w:t>
      </w:r>
      <w:r w:rsidR="00DD7159">
        <w:t xml:space="preserve">by </w:t>
      </w:r>
      <w:r>
        <w:t xml:space="preserve">this specific server and </w:t>
      </w:r>
      <w:r w:rsidR="00DD7159">
        <w:t xml:space="preserve">returns this </w:t>
      </w:r>
      <w:r>
        <w:t>information. The server recognize</w:t>
      </w:r>
      <w:r w:rsidR="00DD7159">
        <w:t>s</w:t>
      </w:r>
      <w:r>
        <w:t xml:space="preserve"> the information, reading it back from the headers of the HTTP request, and </w:t>
      </w:r>
      <w:r w:rsidR="006405A8">
        <w:t xml:space="preserve">uses </w:t>
      </w:r>
      <w:r w:rsidR="00DD7159">
        <w:t xml:space="preserve">it </w:t>
      </w:r>
      <w:r>
        <w:t xml:space="preserve">to </w:t>
      </w:r>
      <w:r w:rsidR="00DD7159">
        <w:t xml:space="preserve">obtain </w:t>
      </w:r>
      <w:r>
        <w:t>the client</w:t>
      </w:r>
      <w:r w:rsidR="00DD7159">
        <w:t>’</w:t>
      </w:r>
      <w:r>
        <w:t xml:space="preserve">s state. </w:t>
      </w:r>
      <w:commentRangeStart w:id="10"/>
      <w:r>
        <w:t>However, cookies have some serious drawbacks</w:t>
      </w:r>
      <w:commentRangeEnd w:id="10"/>
      <w:r w:rsidR="00896328">
        <w:rPr>
          <w:rStyle w:val="Kommentarzeichen"/>
        </w:rPr>
        <w:commentReference w:id="10"/>
      </w:r>
      <w:r>
        <w:t xml:space="preserve">. </w:t>
      </w:r>
      <w:commentRangeStart w:id="11"/>
      <w:r>
        <w:t>I</w:t>
      </w:r>
      <w:r w:rsidR="00DD7159">
        <w:t>f</w:t>
      </w:r>
      <w:r>
        <w:t xml:space="preserve"> a server </w:t>
      </w:r>
      <w:r w:rsidR="00DD7159">
        <w:t xml:space="preserve">only </w:t>
      </w:r>
      <w:r>
        <w:t>send</w:t>
      </w:r>
      <w:r w:rsidR="00DD7159">
        <w:t>s</w:t>
      </w:r>
      <w:r>
        <w:t xml:space="preserve"> portions of </w:t>
      </w:r>
      <w:r w:rsidR="00DD7159">
        <w:t xml:space="preserve">a </w:t>
      </w:r>
      <w:r>
        <w:t>page</w:t>
      </w:r>
      <w:r w:rsidR="00DD7159">
        <w:t>,</w:t>
      </w:r>
      <w:r>
        <w:t xml:space="preserve"> </w:t>
      </w:r>
      <w:r>
        <w:lastRenderedPageBreak/>
        <w:t>this very portion would send the information back to another server than the one serving the main page.</w:t>
      </w:r>
      <w:commentRangeEnd w:id="11"/>
      <w:r w:rsidR="00DD7159">
        <w:rPr>
          <w:rStyle w:val="Kommentarzeichen"/>
        </w:rPr>
        <w:commentReference w:id="11"/>
      </w:r>
      <w:r>
        <w:t xml:space="preserve"> </w:t>
      </w:r>
      <w:r w:rsidR="00DD7159">
        <w:t>A</w:t>
      </w:r>
      <w:r>
        <w:t>n advertis</w:t>
      </w:r>
      <w:r w:rsidR="006405A8">
        <w:t>ing</w:t>
      </w:r>
      <w:r>
        <w:t xml:space="preserve"> banner </w:t>
      </w:r>
      <w:r w:rsidR="00DD7159">
        <w:t xml:space="preserve">is an example of </w:t>
      </w:r>
      <w:r>
        <w:t xml:space="preserve">such a section. </w:t>
      </w:r>
    </w:p>
    <w:p w:rsidR="00043886" w:rsidRDefault="00043886" w:rsidP="00043886">
      <w:pPr>
        <w:pStyle w:val="berschrift4"/>
      </w:pPr>
      <w:r>
        <w:t>…</w:t>
      </w:r>
      <w:r w:rsidR="00DD7159">
        <w:t xml:space="preserve">and </w:t>
      </w:r>
      <w:r>
        <w:t>bad</w:t>
      </w:r>
    </w:p>
    <w:p w:rsidR="00043886" w:rsidRDefault="00F63A68" w:rsidP="00043886">
      <w:pPr>
        <w:pStyle w:val="BodyTextFirst"/>
      </w:pPr>
      <w:r>
        <w:t>At the end of the last century, t</w:t>
      </w:r>
      <w:r w:rsidR="00043886">
        <w:t xml:space="preserve">he company </w:t>
      </w:r>
      <w:proofErr w:type="spellStart"/>
      <w:r w:rsidR="00043886">
        <w:t>Doubleclick</w:t>
      </w:r>
      <w:proofErr w:type="spellEnd"/>
      <w:r w:rsidR="00043886">
        <w:t xml:space="preserve"> </w:t>
      </w:r>
      <w:r w:rsidR="00DD7159">
        <w:t xml:space="preserve">(eventually </w:t>
      </w:r>
      <w:r w:rsidR="00043886">
        <w:t xml:space="preserve">bought </w:t>
      </w:r>
      <w:r w:rsidR="00DD7159">
        <w:t xml:space="preserve">out </w:t>
      </w:r>
      <w:r w:rsidR="00043886">
        <w:t>by Google</w:t>
      </w:r>
      <w:r w:rsidR="00DD7159">
        <w:t>)</w:t>
      </w:r>
      <w:r w:rsidR="00043886">
        <w:t xml:space="preserve"> invented a business </w:t>
      </w:r>
      <w:r>
        <w:t xml:space="preserve">concept based </w:t>
      </w:r>
      <w:r w:rsidR="00043886">
        <w:t xml:space="preserve">on </w:t>
      </w:r>
      <w:r w:rsidR="00DD7159">
        <w:t>cookies</w:t>
      </w:r>
      <w:r w:rsidR="00043886">
        <w:t xml:space="preserve">. Once </w:t>
      </w:r>
      <w:r w:rsidR="0042093E">
        <w:t xml:space="preserve">a </w:t>
      </w:r>
      <w:r w:rsidR="00043886">
        <w:t xml:space="preserve">banner </w:t>
      </w:r>
      <w:r w:rsidR="0042093E">
        <w:t xml:space="preserve">ad </w:t>
      </w:r>
      <w:r w:rsidR="00043886">
        <w:t>appears</w:t>
      </w:r>
      <w:r w:rsidR="00DD7159">
        <w:t>,</w:t>
      </w:r>
      <w:r w:rsidR="00043886">
        <w:t xml:space="preserve"> the cookies</w:t>
      </w:r>
      <w:r w:rsidR="00DD7159">
        <w:t xml:space="preserve"> </w:t>
      </w:r>
      <w:r w:rsidR="00043886">
        <w:t xml:space="preserve">related to it </w:t>
      </w:r>
      <w:r w:rsidR="00DD7159">
        <w:t xml:space="preserve">are </w:t>
      </w:r>
      <w:r w:rsidR="00043886">
        <w:t>placed in the browser’s memory. When the user moves to a page drawn from another server</w:t>
      </w:r>
      <w:r w:rsidR="00DD7159">
        <w:t xml:space="preserve">, but containing </w:t>
      </w:r>
      <w:r w:rsidR="00043886">
        <w:t xml:space="preserve">a banner pulled from </w:t>
      </w:r>
      <w:r w:rsidR="00DD7159">
        <w:t xml:space="preserve">the original </w:t>
      </w:r>
      <w:r w:rsidR="00043886">
        <w:t xml:space="preserve">ad server, </w:t>
      </w:r>
      <w:r w:rsidR="00DD7159">
        <w:t xml:space="preserve">the </w:t>
      </w:r>
      <w:r w:rsidR="00043886">
        <w:t xml:space="preserve">ad server’s code would </w:t>
      </w:r>
      <w:r w:rsidR="00DD7159">
        <w:t xml:space="preserve">receive </w:t>
      </w:r>
      <w:r w:rsidR="00043886">
        <w:t xml:space="preserve">the same cookie back. </w:t>
      </w:r>
      <w:r w:rsidR="00DD7159">
        <w:t>The original server</w:t>
      </w:r>
      <w:r w:rsidR="00043886">
        <w:t xml:space="preserve"> </w:t>
      </w:r>
      <w:r>
        <w:t>knows</w:t>
      </w:r>
      <w:r w:rsidR="00043886">
        <w:t xml:space="preserve"> that the user has been on </w:t>
      </w:r>
      <w:r>
        <w:t xml:space="preserve">different pages, and it also </w:t>
      </w:r>
      <w:proofErr w:type="spellStart"/>
      <w:r>
        <w:t>recognises</w:t>
      </w:r>
      <w:proofErr w:type="spellEnd"/>
      <w:r>
        <w:t xml:space="preserve"> </w:t>
      </w:r>
      <w:r w:rsidR="00043886">
        <w:t xml:space="preserve">where </w:t>
      </w:r>
      <w:r>
        <w:t xml:space="preserve">these </w:t>
      </w:r>
      <w:r w:rsidR="00043886">
        <w:t>page</w:t>
      </w:r>
      <w:r>
        <w:t>s originated</w:t>
      </w:r>
      <w:r w:rsidR="00043886">
        <w:t xml:space="preserve">. The cookie makes it </w:t>
      </w:r>
      <w:r w:rsidR="00B96CD3">
        <w:t xml:space="preserve">possible for the </w:t>
      </w:r>
      <w:r w:rsidR="00043886">
        <w:t xml:space="preserve">ad server </w:t>
      </w:r>
      <w:r w:rsidR="00B96CD3">
        <w:t xml:space="preserve">to </w:t>
      </w:r>
      <w:r w:rsidR="00043886">
        <w:t xml:space="preserve">trace the user and track his or her behavior. </w:t>
      </w:r>
      <w:r>
        <w:t>By</w:t>
      </w:r>
      <w:r w:rsidR="00043886">
        <w:t xml:space="preserve"> the third page</w:t>
      </w:r>
      <w:r>
        <w:t>,</w:t>
      </w:r>
      <w:r w:rsidR="00043886">
        <w:t xml:space="preserve"> the banner ad </w:t>
      </w:r>
      <w:r>
        <w:t>has not been selected at random</w:t>
      </w:r>
      <w:r w:rsidR="00043886">
        <w:t>. Based on the user’s behavior</w:t>
      </w:r>
      <w:r>
        <w:t>,</w:t>
      </w:r>
      <w:r w:rsidR="00043886">
        <w:t xml:space="preserve"> the ad server </w:t>
      </w:r>
      <w:r>
        <w:t>chooses the</w:t>
      </w:r>
      <w:r w:rsidR="00043886">
        <w:t xml:space="preserve"> banner </w:t>
      </w:r>
      <w:r>
        <w:t xml:space="preserve">that </w:t>
      </w:r>
      <w:r w:rsidR="00043886">
        <w:t>best fit</w:t>
      </w:r>
      <w:r>
        <w:t>s</w:t>
      </w:r>
      <w:r w:rsidR="00043886">
        <w:t xml:space="preserve"> the user’s interests. </w:t>
      </w:r>
      <w:r>
        <w:t>T</w:t>
      </w:r>
      <w:r w:rsidR="00043886">
        <w:t xml:space="preserve">his </w:t>
      </w:r>
      <w:r>
        <w:t xml:space="preserve">leads to </w:t>
      </w:r>
      <w:r w:rsidR="00043886">
        <w:t>a much higher click rate</w:t>
      </w:r>
      <w:r>
        <w:t>, which in turn results in</w:t>
      </w:r>
      <w:r w:rsidR="00043886">
        <w:t xml:space="preserve"> more money made. This is </w:t>
      </w:r>
      <w:r>
        <w:t>the concept invented by</w:t>
      </w:r>
      <w:r w:rsidR="00043886">
        <w:t xml:space="preserve"> </w:t>
      </w:r>
      <w:proofErr w:type="spellStart"/>
      <w:r w:rsidR="00043886">
        <w:t>Doubleclick</w:t>
      </w:r>
      <w:proofErr w:type="spellEnd"/>
      <w:r>
        <w:t>—</w:t>
      </w:r>
      <w:r w:rsidR="0042093E">
        <w:t xml:space="preserve">with </w:t>
      </w:r>
      <w:r>
        <w:t>which Google now generates a lot of revenue</w:t>
      </w:r>
      <w:r w:rsidR="00043886">
        <w:t xml:space="preserve">. </w:t>
      </w:r>
      <w:r>
        <w:t>It is as simple as it sounds</w:t>
      </w:r>
      <w:r w:rsidR="00043886">
        <w:t xml:space="preserve">. </w:t>
      </w:r>
      <w:r>
        <w:t>However</w:t>
      </w:r>
      <w:r w:rsidR="00043886">
        <w:t xml:space="preserve">, </w:t>
      </w:r>
      <w:r>
        <w:t xml:space="preserve">it has faced criticism in that it compromises </w:t>
      </w:r>
      <w:r w:rsidR="00043886">
        <w:t xml:space="preserve">the user’s privacy. The ad server knows much more of </w:t>
      </w:r>
      <w:r>
        <w:t xml:space="preserve">a </w:t>
      </w:r>
      <w:r w:rsidR="00043886">
        <w:t xml:space="preserve">user’s behavior </w:t>
      </w:r>
      <w:r>
        <w:t xml:space="preserve">than </w:t>
      </w:r>
      <w:r w:rsidR="00043886">
        <w:t xml:space="preserve">people would tell strangers voluntarily. </w:t>
      </w:r>
      <w:r>
        <w:t xml:space="preserve">Since </w:t>
      </w:r>
      <w:r w:rsidR="00043886">
        <w:t>cookies work silently, the user is n</w:t>
      </w:r>
      <w:r>
        <w:t xml:space="preserve">ever </w:t>
      </w:r>
      <w:r w:rsidR="00043886">
        <w:t>asked to accept or deny them. Even if modern browsers manage</w:t>
      </w:r>
      <w:r w:rsidR="00C74ABF">
        <w:t>d</w:t>
      </w:r>
      <w:r w:rsidR="00043886">
        <w:t xml:space="preserve"> cookies well</w:t>
      </w:r>
      <w:r w:rsidR="00C74ABF">
        <w:t>, it’s still a complicated task to deal with them, erasing them where appropriate and retaining</w:t>
      </w:r>
      <w:r w:rsidR="00043886">
        <w:t xml:space="preserve"> </w:t>
      </w:r>
      <w:r w:rsidR="00C74ABF">
        <w:t>them</w:t>
      </w:r>
      <w:r w:rsidR="00043886">
        <w:t xml:space="preserve"> if harmless.</w:t>
      </w:r>
    </w:p>
    <w:p w:rsidR="00043886" w:rsidRDefault="00043886" w:rsidP="00043886">
      <w:pPr>
        <w:pStyle w:val="berschrift4"/>
      </w:pPr>
      <w:r>
        <w:t>Beyond Cookies</w:t>
      </w:r>
    </w:p>
    <w:p w:rsidR="00043886" w:rsidRDefault="00043886" w:rsidP="00043886">
      <w:pPr>
        <w:pStyle w:val="BodyTextFirst"/>
      </w:pPr>
      <w:r>
        <w:t>Avoiding the usage of cookies or even limit</w:t>
      </w:r>
      <w:r w:rsidR="00C74ABF">
        <w:t>ing</w:t>
      </w:r>
      <w:r>
        <w:t xml:space="preserve"> them to just one</w:t>
      </w:r>
      <w:r w:rsidR="00C74ABF">
        <w:t>—</w:t>
      </w:r>
      <w:r>
        <w:t>to store the session state</w:t>
      </w:r>
      <w:r w:rsidR="00C74ABF">
        <w:t>—</w:t>
      </w:r>
      <w:r>
        <w:t xml:space="preserve">would give </w:t>
      </w:r>
      <w:r w:rsidR="00C74ABF">
        <w:t xml:space="preserve">your </w:t>
      </w:r>
      <w:r>
        <w:t>user</w:t>
      </w:r>
      <w:r w:rsidR="00C74ABF">
        <w:t xml:space="preserve">s the </w:t>
      </w:r>
      <w:r>
        <w:t>opportunity</w:t>
      </w:r>
      <w:r w:rsidR="00C74ABF">
        <w:t xml:space="preserve"> to operate within</w:t>
      </w:r>
      <w:r>
        <w:t xml:space="preserve"> </w:t>
      </w:r>
      <w:r w:rsidR="00C74ABF">
        <w:t xml:space="preserve">a </w:t>
      </w:r>
      <w:r>
        <w:t xml:space="preserve">restrictive </w:t>
      </w:r>
      <w:r w:rsidR="007F70FC">
        <w:t xml:space="preserve">cookie </w:t>
      </w:r>
      <w:r>
        <w:t xml:space="preserve">usage policy. This is an advantage of a site created </w:t>
      </w:r>
      <w:commentRangeStart w:id="12"/>
      <w:r w:rsidR="00C74ABF">
        <w:t xml:space="preserve">this </w:t>
      </w:r>
      <w:r>
        <w:t>way</w:t>
      </w:r>
      <w:commentRangeEnd w:id="12"/>
      <w:r w:rsidR="00C74ABF">
        <w:rPr>
          <w:rStyle w:val="Kommentarzeichen"/>
        </w:rPr>
        <w:commentReference w:id="12"/>
      </w:r>
      <w:r>
        <w:t xml:space="preserve">. </w:t>
      </w:r>
      <w:commentRangeStart w:id="13"/>
      <w:r>
        <w:t xml:space="preserve">However, it makes your </w:t>
      </w:r>
      <w:r w:rsidR="00C74ABF">
        <w:t xml:space="preserve">life </w:t>
      </w:r>
      <w:r>
        <w:t xml:space="preserve">as a developer much </w:t>
      </w:r>
      <w:r w:rsidR="00C74ABF">
        <w:t>more difficult</w:t>
      </w:r>
      <w:r>
        <w:t xml:space="preserve">. </w:t>
      </w:r>
      <w:commentRangeEnd w:id="13"/>
      <w:r w:rsidR="00E80B3C">
        <w:rPr>
          <w:rStyle w:val="Kommentarzeichen"/>
        </w:rPr>
        <w:commentReference w:id="13"/>
      </w:r>
      <w:r>
        <w:t>Fortunately</w:t>
      </w:r>
      <w:r w:rsidR="00C74ABF">
        <w:t>,</w:t>
      </w:r>
      <w:r>
        <w:t xml:space="preserve"> ASP.NET provides a number of sophisticated techniques </w:t>
      </w:r>
      <w:r w:rsidR="00C74ABF">
        <w:t xml:space="preserve">which </w:t>
      </w:r>
      <w:r>
        <w:t>help you</w:t>
      </w:r>
      <w:r w:rsidR="00C74ABF">
        <w:t xml:space="preserve"> </w:t>
      </w:r>
      <w:r>
        <w:t xml:space="preserve">handle the </w:t>
      </w:r>
      <w:r w:rsidR="00C74ABF">
        <w:t xml:space="preserve">drawbacks </w:t>
      </w:r>
      <w:r>
        <w:t>of HTTP’s statelessness. In terms of the session state</w:t>
      </w:r>
      <w:r w:rsidR="00C74ABF">
        <w:t>,</w:t>
      </w:r>
      <w:r>
        <w:t xml:space="preserve"> you can decide whether to work with session cookies or </w:t>
      </w:r>
      <w:r w:rsidR="00C74ABF">
        <w:t>without cookies at all</w:t>
      </w:r>
      <w:r>
        <w:t xml:space="preserve">.  </w:t>
      </w:r>
    </w:p>
    <w:p w:rsidR="007136A4" w:rsidRDefault="007136A4" w:rsidP="007136A4">
      <w:pPr>
        <w:pStyle w:val="BodyTextFirst"/>
      </w:pPr>
      <w:r>
        <w:t>ASP.NET maintains</w:t>
      </w:r>
      <w:r w:rsidR="00C74ABF">
        <w:t xml:space="preserve"> the</w:t>
      </w:r>
      <w:r>
        <w:t xml:space="preserve"> </w:t>
      </w:r>
      <w:proofErr w:type="spellStart"/>
      <w:r>
        <w:t>cookieless</w:t>
      </w:r>
      <w:proofErr w:type="spellEnd"/>
      <w:r>
        <w:t xml:space="preserve"> session state by automatically inserting a unique session ID into the URL. This would look like:</w:t>
      </w:r>
    </w:p>
    <w:p w:rsidR="007136A4" w:rsidRDefault="007136A4" w:rsidP="007136A4">
      <w:pPr>
        <w:pStyle w:val="CodeSingle"/>
      </w:pPr>
      <w:r>
        <w:t>http://www.apress.com/(S(lit3jk26t05z64v14vlm04s09))/default.aspx</w:t>
      </w:r>
    </w:p>
    <w:p w:rsidR="00BA70BD" w:rsidRDefault="00BA70BD" w:rsidP="00BA70BD">
      <w:pPr>
        <w:pStyle w:val="BodyTextCont"/>
      </w:pPr>
      <w:r>
        <w:t>The following configuration in</w:t>
      </w:r>
      <w:r w:rsidR="00C74ABF">
        <w:t xml:space="preserve"> the</w:t>
      </w:r>
      <w:r>
        <w:t xml:space="preserve"> </w:t>
      </w:r>
      <w:proofErr w:type="spellStart"/>
      <w:r w:rsidRPr="00852BD0">
        <w:rPr>
          <w:i/>
        </w:rPr>
        <w:t>web.config</w:t>
      </w:r>
      <w:proofErr w:type="spellEnd"/>
      <w:r>
        <w:t xml:space="preserve"> file is required:</w:t>
      </w:r>
    </w:p>
    <w:p w:rsidR="00BA70BD" w:rsidRDefault="00BA70BD" w:rsidP="00BA70BD">
      <w:pPr>
        <w:pStyle w:val="CodeFirst"/>
      </w:pPr>
      <w:r>
        <w:t>&lt;configuration&gt;</w:t>
      </w:r>
    </w:p>
    <w:p w:rsidR="00BA70BD" w:rsidRDefault="00BA70BD" w:rsidP="00BA70BD">
      <w:pPr>
        <w:pStyle w:val="Code"/>
      </w:pPr>
      <w:r>
        <w:t xml:space="preserve">  &lt;system.web&gt;</w:t>
      </w:r>
    </w:p>
    <w:p w:rsidR="00BA70BD" w:rsidRDefault="00BA70BD" w:rsidP="00BA70BD">
      <w:pPr>
        <w:pStyle w:val="CodeBold"/>
      </w:pPr>
      <w:r>
        <w:t xml:space="preserve">    &lt;sessionState cookieless="true" regenerateExpiredSessionId="true" /&gt;</w:t>
      </w:r>
    </w:p>
    <w:p w:rsidR="00BA70BD" w:rsidRDefault="00BA70BD" w:rsidP="00BA70BD">
      <w:pPr>
        <w:pStyle w:val="Code"/>
      </w:pPr>
      <w:r>
        <w:t xml:space="preserve">  &lt;/system.web&gt;</w:t>
      </w:r>
    </w:p>
    <w:p w:rsidR="00BA70BD" w:rsidRDefault="00BA70BD" w:rsidP="00BA70BD">
      <w:pPr>
        <w:pStyle w:val="CodeLast"/>
      </w:pPr>
      <w:r>
        <w:t>&lt;/configuration&gt;</w:t>
      </w:r>
    </w:p>
    <w:p w:rsidR="003B2CBA" w:rsidRDefault="00852BD0" w:rsidP="003B2CBA">
      <w:pPr>
        <w:pStyle w:val="BodyTextCont"/>
      </w:pPr>
      <w:r>
        <w:t xml:space="preserve">A session ID will eventually </w:t>
      </w:r>
      <w:r w:rsidR="00B908B1">
        <w:t>expire</w:t>
      </w:r>
      <w:r>
        <w:t xml:space="preserve"> when the session ends</w:t>
      </w:r>
      <w:r w:rsidR="00C74ABF">
        <w:t>,</w:t>
      </w:r>
      <w:r>
        <w:t xml:space="preserve"> or has been timed out. In </w:t>
      </w:r>
      <w:r w:rsidR="00C74ABF">
        <w:t xml:space="preserve">this </w:t>
      </w:r>
      <w:r>
        <w:t>case</w:t>
      </w:r>
      <w:r w:rsidR="00C74ABF">
        <w:t>,</w:t>
      </w:r>
      <w:r>
        <w:t xml:space="preserve"> the ID is recycled</w:t>
      </w:r>
      <w:r w:rsidR="00C74ABF">
        <w:t>; a later</w:t>
      </w:r>
      <w:r>
        <w:t xml:space="preserve"> session could </w:t>
      </w:r>
      <w:r w:rsidR="00C74ABF">
        <w:t xml:space="preserve">have </w:t>
      </w:r>
      <w:r>
        <w:t xml:space="preserve">the same ID. </w:t>
      </w:r>
      <w:r w:rsidR="00C74ABF">
        <w:t>If a</w:t>
      </w:r>
      <w:r>
        <w:t xml:space="preserve"> URL is stored somewhere on the client</w:t>
      </w:r>
      <w:r w:rsidR="00C74ABF">
        <w:t>—such as with</w:t>
      </w:r>
      <w:r>
        <w:t>in the favorites folder, sent by email</w:t>
      </w:r>
      <w:r w:rsidR="00C74ABF">
        <w:t>,</w:t>
      </w:r>
      <w:r>
        <w:t xml:space="preserve"> or </w:t>
      </w:r>
      <w:r w:rsidR="00C74ABF">
        <w:t xml:space="preserve">gathered </w:t>
      </w:r>
      <w:r>
        <w:t>by a search engine</w:t>
      </w:r>
      <w:r w:rsidR="00C74ABF">
        <w:t>—</w:t>
      </w:r>
      <w:r>
        <w:t xml:space="preserve"> this could cause a security hole</w:t>
      </w:r>
      <w:r w:rsidR="00C74ABF">
        <w:t>, as</w:t>
      </w:r>
      <w:r>
        <w:t xml:space="preserve"> the </w:t>
      </w:r>
      <w:r w:rsidR="00C74ABF">
        <w:t xml:space="preserve">older </w:t>
      </w:r>
      <w:r>
        <w:t xml:space="preserve">session ID </w:t>
      </w:r>
      <w:r w:rsidR="00C74ABF">
        <w:t xml:space="preserve">located </w:t>
      </w:r>
      <w:r>
        <w:t xml:space="preserve">in the URL could be </w:t>
      </w:r>
      <w:r w:rsidR="00C74ABF">
        <w:t xml:space="preserve">the </w:t>
      </w:r>
      <w:r>
        <w:t xml:space="preserve">same as </w:t>
      </w:r>
      <w:r w:rsidR="00C74ABF">
        <w:t xml:space="preserve">that of </w:t>
      </w:r>
      <w:r>
        <w:t xml:space="preserve">another current session. The </w:t>
      </w:r>
      <w:proofErr w:type="spellStart"/>
      <w:r w:rsidRPr="00852BD0">
        <w:rPr>
          <w:rStyle w:val="CodeInline"/>
        </w:rPr>
        <w:t>regenerateExpiredSessionId</w:t>
      </w:r>
      <w:proofErr w:type="spellEnd"/>
      <w:r w:rsidRPr="00852BD0">
        <w:rPr>
          <w:rStyle w:val="CodeInline"/>
        </w:rPr>
        <w:t>="true"</w:t>
      </w:r>
      <w:r>
        <w:t xml:space="preserve"> attribute reduces that risk by forcing </w:t>
      </w:r>
      <w:r w:rsidR="00C74ABF">
        <w:t xml:space="preserve">it to create </w:t>
      </w:r>
      <w:r>
        <w:t xml:space="preserve">a new ID </w:t>
      </w:r>
      <w:r w:rsidR="00C74ABF">
        <w:t>every time</w:t>
      </w:r>
      <w:r>
        <w:t>.</w:t>
      </w:r>
    </w:p>
    <w:p w:rsidR="00852BD0" w:rsidRDefault="00852BD0" w:rsidP="003B2CBA">
      <w:pPr>
        <w:pStyle w:val="BodyTextCont"/>
      </w:pPr>
      <w:r>
        <w:lastRenderedPageBreak/>
        <w:t xml:space="preserve">If this behavior is not </w:t>
      </w:r>
      <w:r w:rsidR="00C74ABF">
        <w:t>sufficient</w:t>
      </w:r>
      <w:r>
        <w:t xml:space="preserve"> for your application</w:t>
      </w:r>
      <w:r w:rsidR="00C74ABF">
        <w:t>,</w:t>
      </w:r>
      <w:r>
        <w:t xml:space="preserve"> you </w:t>
      </w:r>
      <w:proofErr w:type="gramStart"/>
      <w:r w:rsidR="00BB7CE4">
        <w:t xml:space="preserve">can </w:t>
      </w:r>
      <w:r>
        <w:t xml:space="preserve"> </w:t>
      </w:r>
      <w:r w:rsidR="00BB7CE4">
        <w:t>write</w:t>
      </w:r>
      <w:proofErr w:type="gramEnd"/>
      <w:r w:rsidR="00BB7CE4">
        <w:t xml:space="preserve"> </w:t>
      </w:r>
      <w:r>
        <w:t xml:space="preserve">your own session </w:t>
      </w:r>
      <w:r w:rsidR="00C74ABF">
        <w:t xml:space="preserve">ID </w:t>
      </w:r>
      <w:r>
        <w:t xml:space="preserve">module. For </w:t>
      </w:r>
      <w:r w:rsidR="00C74ABF">
        <w:t xml:space="preserve">complete </w:t>
      </w:r>
      <w:r>
        <w:t>control</w:t>
      </w:r>
      <w:r w:rsidR="00C74ABF">
        <w:t>,</w:t>
      </w:r>
      <w:r>
        <w:t xml:space="preserve"> consider implementing</w:t>
      </w:r>
      <w:r w:rsidR="00C74ABF">
        <w:t xml:space="preserve"> the</w:t>
      </w:r>
      <w:r w:rsidRPr="00852BD0">
        <w:t xml:space="preserve"> </w:t>
      </w:r>
      <w:proofErr w:type="spellStart"/>
      <w:r w:rsidRPr="00852BD0">
        <w:rPr>
          <w:rStyle w:val="CodeInline"/>
        </w:rPr>
        <w:t>ISessionIDManager</w:t>
      </w:r>
      <w:proofErr w:type="spellEnd"/>
      <w:r w:rsidRPr="00852BD0">
        <w:t xml:space="preserve"> inter</w:t>
      </w:r>
      <w:r>
        <w:t>face. To just control the creation of the ID</w:t>
      </w:r>
      <w:r w:rsidR="00BB7CE4">
        <w:t>,</w:t>
      </w:r>
      <w:r>
        <w:t xml:space="preserve"> inherit from</w:t>
      </w:r>
      <w:r w:rsidR="00BB7CE4">
        <w:t xml:space="preserve"> the</w:t>
      </w:r>
      <w:r>
        <w:t xml:space="preserve"> </w:t>
      </w:r>
      <w:proofErr w:type="spellStart"/>
      <w:r w:rsidRPr="00852BD0">
        <w:rPr>
          <w:rStyle w:val="CodeInline"/>
        </w:rPr>
        <w:t>SessionIDManager</w:t>
      </w:r>
      <w:proofErr w:type="spellEnd"/>
      <w:r>
        <w:t xml:space="preserve"> base class. Both </w:t>
      </w:r>
      <w:r w:rsidR="00CE649E">
        <w:t>types are defined in the</w:t>
      </w:r>
      <w:r w:rsidR="00CE649E" w:rsidRPr="00CE649E">
        <w:t xml:space="preserve"> </w:t>
      </w:r>
      <w:proofErr w:type="spellStart"/>
      <w:r w:rsidR="00CE649E" w:rsidRPr="00CE649E">
        <w:rPr>
          <w:rStyle w:val="CodeInline"/>
        </w:rPr>
        <w:t>System.Web.SessionState</w:t>
      </w:r>
      <w:proofErr w:type="spellEnd"/>
      <w:r w:rsidR="00CE649E" w:rsidRPr="00CE649E">
        <w:t xml:space="preserve"> namespace.</w:t>
      </w:r>
    </w:p>
    <w:p w:rsidR="002D6A39" w:rsidRDefault="002D6A39" w:rsidP="003B2CBA">
      <w:pPr>
        <w:pStyle w:val="BodyTextCont"/>
      </w:pPr>
      <w:r>
        <w:t xml:space="preserve">The </w:t>
      </w:r>
      <w:r w:rsidR="00BB7CE4">
        <w:t xml:space="preserve">next </w:t>
      </w:r>
      <w:r>
        <w:t xml:space="preserve">example </w:t>
      </w:r>
      <w:r w:rsidR="00C74ABF">
        <w:t xml:space="preserve">demonstrates </w:t>
      </w:r>
      <w:r>
        <w:t xml:space="preserve">how to replace the session ID with </w:t>
      </w:r>
      <w:r w:rsidR="00C74ABF">
        <w:t xml:space="preserve">a </w:t>
      </w:r>
      <w:r>
        <w:t>custom value.</w:t>
      </w:r>
    </w:p>
    <w:p w:rsidR="00CE649E" w:rsidRDefault="002D6A39" w:rsidP="002D6A39">
      <w:pPr>
        <w:pStyle w:val="CodeCaption"/>
      </w:pPr>
      <w:r>
        <w:t>Listing  6-</w:t>
      </w:r>
      <w:r w:rsidR="007F4006">
        <w:fldChar w:fldCharType="begin"/>
      </w:r>
      <w:r w:rsidR="007F4006">
        <w:instrText xml:space="preserve"> SEQ Listing_ \* ARABIC </w:instrText>
      </w:r>
      <w:r w:rsidR="007F4006">
        <w:fldChar w:fldCharType="separate"/>
      </w:r>
      <w:r w:rsidR="00C55B53">
        <w:t>2</w:t>
      </w:r>
      <w:r w:rsidR="007F4006">
        <w:fldChar w:fldCharType="end"/>
      </w:r>
      <w:r>
        <w:t>: Simple session ID manager with custom ID creation</w:t>
      </w:r>
    </w:p>
    <w:p w:rsidR="002D6A39" w:rsidRDefault="002D6A39" w:rsidP="002D6A39">
      <w:pPr>
        <w:pStyle w:val="CodeFirst"/>
      </w:pPr>
      <w:r>
        <w:t>namespace Apress.SessionState.Code</w:t>
      </w:r>
    </w:p>
    <w:p w:rsidR="002D6A39" w:rsidRDefault="002D6A39" w:rsidP="002D6A39">
      <w:pPr>
        <w:pStyle w:val="Code"/>
      </w:pPr>
      <w:r>
        <w:t>{</w:t>
      </w:r>
    </w:p>
    <w:p w:rsidR="002D6A39" w:rsidRDefault="002D6A39" w:rsidP="002D6A39">
      <w:pPr>
        <w:pStyle w:val="Code"/>
      </w:pPr>
      <w:r>
        <w:t xml:space="preserve">    public class SimpleSessionIDManager : SessionIDManager</w:t>
      </w:r>
    </w:p>
    <w:p w:rsidR="002D6A39" w:rsidRDefault="002D6A39" w:rsidP="002D6A39">
      <w:pPr>
        <w:pStyle w:val="Code"/>
      </w:pPr>
      <w:r>
        <w:t xml:space="preserve">    {</w:t>
      </w:r>
    </w:p>
    <w:p w:rsidR="002D6A39" w:rsidRDefault="002D6A39" w:rsidP="002D6A39">
      <w:pPr>
        <w:pStyle w:val="Code"/>
      </w:pPr>
    </w:p>
    <w:p w:rsidR="002D6A39" w:rsidRDefault="002D6A39" w:rsidP="002D6A39">
      <w:pPr>
        <w:pStyle w:val="Code"/>
      </w:pPr>
      <w:r>
        <w:t xml:space="preserve">        public override string CreateSessionID(HttpContext context)</w:t>
      </w:r>
    </w:p>
    <w:p w:rsidR="002D6A39" w:rsidRDefault="002D6A39" w:rsidP="002D6A39">
      <w:pPr>
        <w:pStyle w:val="Code"/>
      </w:pPr>
      <w:r>
        <w:t xml:space="preserve">        {</w:t>
      </w:r>
    </w:p>
    <w:p w:rsidR="002D6A39" w:rsidRDefault="002D6A39" w:rsidP="002D6A39">
      <w:pPr>
        <w:pStyle w:val="Code"/>
      </w:pPr>
      <w:r>
        <w:t xml:space="preserve">            return Guid.NewGuid().ToString();</w:t>
      </w:r>
    </w:p>
    <w:p w:rsidR="002D6A39" w:rsidRDefault="002D6A39" w:rsidP="002D6A39">
      <w:pPr>
        <w:pStyle w:val="Code"/>
      </w:pPr>
      <w:r>
        <w:t xml:space="preserve">        }</w:t>
      </w:r>
    </w:p>
    <w:p w:rsidR="002D6A39" w:rsidRDefault="002D6A39" w:rsidP="002D6A39">
      <w:pPr>
        <w:pStyle w:val="Code"/>
      </w:pPr>
    </w:p>
    <w:p w:rsidR="002D6A39" w:rsidRDefault="002D6A39" w:rsidP="002D6A39">
      <w:pPr>
        <w:pStyle w:val="Code"/>
      </w:pPr>
      <w:r>
        <w:t xml:space="preserve">        public override bool Validate(string id)</w:t>
      </w:r>
    </w:p>
    <w:p w:rsidR="002D6A39" w:rsidRDefault="002D6A39" w:rsidP="002D6A39">
      <w:pPr>
        <w:pStyle w:val="Code"/>
      </w:pPr>
      <w:r>
        <w:t xml:space="preserve">        {</w:t>
      </w:r>
    </w:p>
    <w:p w:rsidR="002D6A39" w:rsidRDefault="002D6A39" w:rsidP="002D6A39">
      <w:pPr>
        <w:pStyle w:val="Code"/>
      </w:pPr>
      <w:r>
        <w:t xml:space="preserve">            try</w:t>
      </w:r>
    </w:p>
    <w:p w:rsidR="002D6A39" w:rsidRDefault="002D6A39" w:rsidP="002D6A39">
      <w:pPr>
        <w:pStyle w:val="Code"/>
      </w:pPr>
      <w:r>
        <w:t xml:space="preserve">            {</w:t>
      </w:r>
    </w:p>
    <w:p w:rsidR="002D6A39" w:rsidRDefault="002D6A39" w:rsidP="002D6A39">
      <w:pPr>
        <w:pStyle w:val="Code"/>
      </w:pPr>
      <w:r>
        <w:t xml:space="preserve">                Guid testGuid = new Guid(id);</w:t>
      </w:r>
    </w:p>
    <w:p w:rsidR="002D6A39" w:rsidRDefault="002D6A39" w:rsidP="002D6A39">
      <w:pPr>
        <w:pStyle w:val="Code"/>
      </w:pPr>
      <w:r>
        <w:t xml:space="preserve">                if (id.Equals(testGuid.ToString()))</w:t>
      </w:r>
    </w:p>
    <w:p w:rsidR="002D6A39" w:rsidRDefault="002D6A39" w:rsidP="002D6A39">
      <w:pPr>
        <w:pStyle w:val="Code"/>
      </w:pPr>
      <w:r>
        <w:t xml:space="preserve">                {</w:t>
      </w:r>
    </w:p>
    <w:p w:rsidR="002D6A39" w:rsidRDefault="002D6A39" w:rsidP="002D6A39">
      <w:pPr>
        <w:pStyle w:val="Code"/>
      </w:pPr>
      <w:r>
        <w:t xml:space="preserve">                    return true;</w:t>
      </w:r>
    </w:p>
    <w:p w:rsidR="002D6A39" w:rsidRDefault="002D6A39" w:rsidP="002D6A39">
      <w:pPr>
        <w:pStyle w:val="Code"/>
      </w:pPr>
      <w:r>
        <w:t xml:space="preserve">                }</w:t>
      </w:r>
    </w:p>
    <w:p w:rsidR="002D6A39" w:rsidRDefault="002D6A39" w:rsidP="002D6A39">
      <w:pPr>
        <w:pStyle w:val="Code"/>
      </w:pPr>
      <w:r>
        <w:t xml:space="preserve">            }</w:t>
      </w:r>
    </w:p>
    <w:p w:rsidR="002D6A39" w:rsidRDefault="002D6A39" w:rsidP="002D6A39">
      <w:pPr>
        <w:pStyle w:val="Code"/>
      </w:pPr>
      <w:r>
        <w:t xml:space="preserve">            catch</w:t>
      </w:r>
    </w:p>
    <w:p w:rsidR="002D6A39" w:rsidRDefault="002D6A39" w:rsidP="002D6A39">
      <w:pPr>
        <w:pStyle w:val="Code"/>
      </w:pPr>
      <w:r>
        <w:t xml:space="preserve">            {                </w:t>
      </w:r>
    </w:p>
    <w:p w:rsidR="002D6A39" w:rsidRDefault="002D6A39" w:rsidP="002D6A39">
      <w:pPr>
        <w:pStyle w:val="Code"/>
      </w:pPr>
      <w:r>
        <w:t xml:space="preserve">            }</w:t>
      </w:r>
    </w:p>
    <w:p w:rsidR="002D6A39" w:rsidRDefault="002D6A39" w:rsidP="002D6A39">
      <w:pPr>
        <w:pStyle w:val="Code"/>
      </w:pPr>
      <w:r>
        <w:t xml:space="preserve">            return false;</w:t>
      </w:r>
    </w:p>
    <w:p w:rsidR="002D6A39" w:rsidRDefault="002D6A39" w:rsidP="002D6A39">
      <w:pPr>
        <w:pStyle w:val="Code"/>
      </w:pPr>
      <w:r>
        <w:t xml:space="preserve">        }</w:t>
      </w:r>
    </w:p>
    <w:p w:rsidR="002D6A39" w:rsidRDefault="002D6A39" w:rsidP="002D6A39">
      <w:pPr>
        <w:pStyle w:val="Code"/>
      </w:pPr>
    </w:p>
    <w:p w:rsidR="002D6A39" w:rsidRDefault="002D6A39" w:rsidP="002D6A39">
      <w:pPr>
        <w:pStyle w:val="Code"/>
      </w:pPr>
      <w:r>
        <w:t xml:space="preserve">    }</w:t>
      </w:r>
    </w:p>
    <w:p w:rsidR="002D6A39" w:rsidRDefault="002D6A39" w:rsidP="002D6A39">
      <w:pPr>
        <w:pStyle w:val="CodeLast"/>
      </w:pPr>
      <w:r>
        <w:t>}</w:t>
      </w:r>
    </w:p>
    <w:p w:rsidR="002D6A39" w:rsidRDefault="002D6A39" w:rsidP="002D6A39">
      <w:pPr>
        <w:pStyle w:val="BodyTextCont"/>
      </w:pPr>
      <w:r>
        <w:t xml:space="preserve">The only methods to override are </w:t>
      </w:r>
      <w:proofErr w:type="spellStart"/>
      <w:r w:rsidRPr="002D6A39">
        <w:rPr>
          <w:rStyle w:val="CodeInline"/>
        </w:rPr>
        <w:t>CreateSessionID</w:t>
      </w:r>
      <w:proofErr w:type="spellEnd"/>
      <w:r>
        <w:t xml:space="preserve"> and </w:t>
      </w:r>
      <w:r w:rsidRPr="002D6A39">
        <w:rPr>
          <w:rStyle w:val="CodeInline"/>
        </w:rPr>
        <w:t>Validate</w:t>
      </w:r>
      <w:r>
        <w:t xml:space="preserve">. However, the basic form of the ID, </w:t>
      </w:r>
      <w:r w:rsidR="00C74ABF">
        <w:t xml:space="preserve">such as </w:t>
      </w:r>
      <w:r w:rsidRPr="002D6A39">
        <w:rPr>
          <w:rStyle w:val="CodeInline"/>
        </w:rPr>
        <w:t>(</w:t>
      </w:r>
      <w:proofErr w:type="gramStart"/>
      <w:r w:rsidRPr="002D6A39">
        <w:rPr>
          <w:rStyle w:val="CodeInline"/>
        </w:rPr>
        <w:t>S(</w:t>
      </w:r>
      <w:proofErr w:type="gramEnd"/>
      <w:r w:rsidRPr="002D6A39">
        <w:rPr>
          <w:rStyle w:val="CodeInline"/>
        </w:rPr>
        <w:t>…))</w:t>
      </w:r>
      <w:r w:rsidR="00C74ABF">
        <w:t xml:space="preserve">, </w:t>
      </w:r>
      <w:r>
        <w:t xml:space="preserve">is still used. To </w:t>
      </w:r>
      <w:r w:rsidR="00C74ABF">
        <w:t>obtain</w:t>
      </w:r>
      <w:r>
        <w:t xml:space="preserve"> complete</w:t>
      </w:r>
      <w:r w:rsidR="00C74ABF">
        <w:t>ly</w:t>
      </w:r>
      <w:r>
        <w:t xml:space="preserve"> different behavior</w:t>
      </w:r>
      <w:r w:rsidR="00C74ABF">
        <w:t>,</w:t>
      </w:r>
      <w:r>
        <w:t xml:space="preserve"> you must implement the interface, which requires several additional methods to be implemented.</w:t>
      </w:r>
      <w:r w:rsidR="00982984">
        <w:t xml:space="preserve"> </w:t>
      </w:r>
      <w:r w:rsidR="00D0307E">
        <w:t>This is achieved</w:t>
      </w:r>
      <w:r w:rsidR="00982984">
        <w:t xml:space="preserve"> behind the scene</w:t>
      </w:r>
      <w:r w:rsidR="00D0307E">
        <w:t>s</w:t>
      </w:r>
      <w:r w:rsidR="00982984">
        <w:t xml:space="preserve"> </w:t>
      </w:r>
      <w:r w:rsidR="00D0307E">
        <w:t xml:space="preserve">by </w:t>
      </w:r>
      <w:r w:rsidR="00982984">
        <w:t>add</w:t>
      </w:r>
      <w:r w:rsidR="00D0307E">
        <w:t>ing</w:t>
      </w:r>
      <w:r w:rsidR="00982984">
        <w:t xml:space="preserve"> the ID to the URL first and </w:t>
      </w:r>
      <w:r w:rsidR="00C74ABF">
        <w:t xml:space="preserve">then </w:t>
      </w:r>
      <w:r w:rsidR="00982984">
        <w:t>redirect</w:t>
      </w:r>
      <w:r w:rsidR="00D0307E">
        <w:t>ing</w:t>
      </w:r>
      <w:r w:rsidR="00982984">
        <w:t xml:space="preserve"> to the new URL. </w:t>
      </w:r>
      <w:r w:rsidR="00C74ABF">
        <w:t>T</w:t>
      </w:r>
      <w:r w:rsidR="00982984">
        <w:t xml:space="preserve">he changed URL </w:t>
      </w:r>
      <w:r w:rsidR="00C74ABF">
        <w:t xml:space="preserve">is then passed </w:t>
      </w:r>
      <w:r w:rsidR="00982984">
        <w:t>to the browser.</w:t>
      </w:r>
    </w:p>
    <w:p w:rsidR="00982984" w:rsidRDefault="00C74ABF" w:rsidP="002D6A39">
      <w:pPr>
        <w:pStyle w:val="BodyTextCont"/>
      </w:pPr>
      <w:r>
        <w:t>However you</w:t>
      </w:r>
      <w:r w:rsidR="00982984">
        <w:t xml:space="preserve"> implement this</w:t>
      </w:r>
      <w:r>
        <w:t>,</w:t>
      </w:r>
      <w:r w:rsidR="00982984">
        <w:t xml:space="preserve"> you must configure the new session ID manager in</w:t>
      </w:r>
      <w:r w:rsidR="005C6926">
        <w:t xml:space="preserve"> the</w:t>
      </w:r>
      <w:r w:rsidR="00982984">
        <w:t xml:space="preserve"> </w:t>
      </w:r>
      <w:proofErr w:type="spellStart"/>
      <w:r w:rsidR="00982984" w:rsidRPr="00982984">
        <w:rPr>
          <w:i/>
        </w:rPr>
        <w:t>web.config</w:t>
      </w:r>
      <w:proofErr w:type="spellEnd"/>
      <w:r w:rsidR="00982984">
        <w:t xml:space="preserve"> file:</w:t>
      </w:r>
    </w:p>
    <w:p w:rsidR="00982984" w:rsidRDefault="00982984" w:rsidP="00982984">
      <w:pPr>
        <w:pStyle w:val="CodeFirst"/>
      </w:pPr>
      <w:r w:rsidRPr="00982984">
        <w:t xml:space="preserve">&lt;sessionState mode="InProc" </w:t>
      </w:r>
    </w:p>
    <w:p w:rsidR="00982984" w:rsidRDefault="00982984" w:rsidP="00982984">
      <w:pPr>
        <w:pStyle w:val="Code"/>
      </w:pPr>
      <w:r>
        <w:t xml:space="preserve">              </w:t>
      </w:r>
      <w:r w:rsidRPr="00982984">
        <w:t xml:space="preserve">cookieless="true" </w:t>
      </w:r>
    </w:p>
    <w:p w:rsidR="00982984" w:rsidRDefault="00982984" w:rsidP="00982984">
      <w:pPr>
        <w:pStyle w:val="Code"/>
      </w:pPr>
      <w:r>
        <w:t xml:space="preserve">              </w:t>
      </w:r>
      <w:r w:rsidRPr="00982984">
        <w:t xml:space="preserve">regenerateExpiredSessionId="false" </w:t>
      </w:r>
    </w:p>
    <w:p w:rsidR="00982984" w:rsidRDefault="00982984" w:rsidP="00982984">
      <w:pPr>
        <w:pStyle w:val="Code"/>
      </w:pPr>
      <w:r>
        <w:t xml:space="preserve">              </w:t>
      </w:r>
      <w:r w:rsidRPr="00982984">
        <w:t xml:space="preserve">timeout="20" </w:t>
      </w:r>
      <w:r>
        <w:t xml:space="preserve"> </w:t>
      </w:r>
    </w:p>
    <w:p w:rsidR="00982984" w:rsidRDefault="00982984" w:rsidP="00982984">
      <w:pPr>
        <w:pStyle w:val="CodeBold"/>
      </w:pPr>
      <w:r>
        <w:t xml:space="preserve">              </w:t>
      </w:r>
      <w:r w:rsidRPr="00982984">
        <w:t>sessionIDManagerType="Apress.SessionState.Code.MySessionIDManager,</w:t>
      </w:r>
      <w:r>
        <w:t xml:space="preserve"> </w:t>
      </w:r>
      <w:r>
        <w:sym w:font="Wingdings" w:char="F0C3"/>
      </w:r>
    </w:p>
    <w:p w:rsidR="00982984" w:rsidRDefault="00982984" w:rsidP="00982984">
      <w:pPr>
        <w:pStyle w:val="CodeLastBold"/>
      </w:pPr>
      <w:r>
        <w:t xml:space="preserve">                                    </w:t>
      </w:r>
      <w:r w:rsidRPr="00982984">
        <w:t>Apress.SessionState"/&gt;</w:t>
      </w:r>
    </w:p>
    <w:p w:rsidR="00982984" w:rsidRPr="002D6A39" w:rsidRDefault="00982984" w:rsidP="00982984">
      <w:pPr>
        <w:pStyle w:val="BodyTextCont"/>
      </w:pPr>
      <w:r>
        <w:lastRenderedPageBreak/>
        <w:t xml:space="preserve">The </w:t>
      </w:r>
      <w:proofErr w:type="spellStart"/>
      <w:r w:rsidRPr="00982984">
        <w:rPr>
          <w:rStyle w:val="CodeInline"/>
        </w:rPr>
        <w:t>sessionIDManagerType</w:t>
      </w:r>
      <w:proofErr w:type="spellEnd"/>
      <w:r>
        <w:t xml:space="preserve"> attribute contains the class’s name and </w:t>
      </w:r>
      <w:r w:rsidR="005C6926">
        <w:t xml:space="preserve">the </w:t>
      </w:r>
      <w:r>
        <w:t>namespace of the containing assembly. All other options depend on the entire configuration and are not directly associated with the session ID manager.</w:t>
      </w:r>
    </w:p>
    <w:p w:rsidR="0054256E" w:rsidRDefault="00DE62E4" w:rsidP="004D3CAE">
      <w:pPr>
        <w:pStyle w:val="berschrift3"/>
      </w:pPr>
      <w:r>
        <w:t xml:space="preserve">The </w:t>
      </w:r>
      <w:r w:rsidR="0054256E">
        <w:t>Internal State Provider</w:t>
      </w:r>
      <w:r>
        <w:t>s</w:t>
      </w:r>
    </w:p>
    <w:p w:rsidR="00D30810" w:rsidRDefault="00DE62E4" w:rsidP="00D30810">
      <w:pPr>
        <w:pStyle w:val="BodyTextCont"/>
      </w:pPr>
      <w:r>
        <w:t xml:space="preserve">ASP.NET </w:t>
      </w:r>
      <w:r w:rsidR="00033185">
        <w:t xml:space="preserve">includes </w:t>
      </w:r>
      <w:r w:rsidR="00D30810">
        <w:t>three</w:t>
      </w:r>
      <w:r>
        <w:t xml:space="preserve"> internal state providers. </w:t>
      </w:r>
      <w:r w:rsidR="005C6926">
        <w:t>Y</w:t>
      </w:r>
      <w:r>
        <w:t xml:space="preserve">ou should </w:t>
      </w:r>
      <w:r w:rsidR="005C6926">
        <w:t xml:space="preserve">investigate </w:t>
      </w:r>
      <w:r>
        <w:t>these before planning the development of a custom provider.</w:t>
      </w:r>
    </w:p>
    <w:p w:rsidR="00D30810" w:rsidRDefault="00D30810" w:rsidP="00D30810">
      <w:pPr>
        <w:pStyle w:val="BulletFirst"/>
      </w:pPr>
      <w:r>
        <w:tab/>
        <w:t>*</w:t>
      </w:r>
      <w:r>
        <w:tab/>
      </w:r>
      <w:proofErr w:type="spellStart"/>
      <w:r w:rsidRPr="00D30810">
        <w:rPr>
          <w:rStyle w:val="CodeInline"/>
        </w:rPr>
        <w:t>InProcSessionStateStore</w:t>
      </w:r>
      <w:proofErr w:type="spellEnd"/>
    </w:p>
    <w:p w:rsidR="00D30810" w:rsidRDefault="00D30810" w:rsidP="00C831DD">
      <w:pPr>
        <w:pStyle w:val="Bullet"/>
      </w:pPr>
      <w:r>
        <w:tab/>
        <w:t>*</w:t>
      </w:r>
      <w:r>
        <w:tab/>
      </w:r>
      <w:proofErr w:type="spellStart"/>
      <w:r w:rsidRPr="00D30810">
        <w:rPr>
          <w:rStyle w:val="CodeInline"/>
        </w:rPr>
        <w:t>OutOfProcSessionStateStore</w:t>
      </w:r>
      <w:proofErr w:type="spellEnd"/>
    </w:p>
    <w:p w:rsidR="00DE62E4" w:rsidRDefault="00D30810" w:rsidP="00C831DD">
      <w:pPr>
        <w:pStyle w:val="BulletLast"/>
      </w:pPr>
      <w:r>
        <w:tab/>
        <w:t>*</w:t>
      </w:r>
      <w:r>
        <w:tab/>
      </w:r>
      <w:proofErr w:type="spellStart"/>
      <w:r w:rsidRPr="00D30810">
        <w:rPr>
          <w:rStyle w:val="CodeInline"/>
        </w:rPr>
        <w:t>SqlSessionStateStore</w:t>
      </w:r>
      <w:proofErr w:type="spellEnd"/>
    </w:p>
    <w:p w:rsidR="00D30810" w:rsidRDefault="00D30810" w:rsidP="00D30810">
      <w:pPr>
        <w:pStyle w:val="BodyTextCont"/>
      </w:pPr>
      <w:r>
        <w:t xml:space="preserve">This section gives a brief overview </w:t>
      </w:r>
      <w:r w:rsidR="005C6926">
        <w:t xml:space="preserve">of </w:t>
      </w:r>
      <w:r>
        <w:t>the internal state providers</w:t>
      </w:r>
      <w:r w:rsidR="005C6926">
        <w:t>, which</w:t>
      </w:r>
      <w:r w:rsidR="00F5109C">
        <w:t xml:space="preserve"> have </w:t>
      </w:r>
      <w:r w:rsidR="005C6926">
        <w:t xml:space="preserve">several </w:t>
      </w:r>
      <w:r w:rsidR="00F5109C">
        <w:t>features in common. The user can control the</w:t>
      </w:r>
      <w:r w:rsidR="005C6926">
        <w:t>ir</w:t>
      </w:r>
      <w:r w:rsidR="00F5109C">
        <w:t xml:space="preserve"> behavior </w:t>
      </w:r>
      <w:r w:rsidR="005C6926">
        <w:t xml:space="preserve">with </w:t>
      </w:r>
      <w:r w:rsidR="00F5109C">
        <w:t xml:space="preserve">the </w:t>
      </w:r>
      <w:proofErr w:type="spellStart"/>
      <w:r w:rsidR="00F5109C" w:rsidRPr="00F5109C">
        <w:rPr>
          <w:rStyle w:val="CodeInline"/>
        </w:rPr>
        <w:t>EnableSessionState</w:t>
      </w:r>
      <w:proofErr w:type="spellEnd"/>
      <w:r w:rsidR="00F5109C">
        <w:t xml:space="preserve"> attribute </w:t>
      </w:r>
      <w:r w:rsidR="005C6926">
        <w:t xml:space="preserve">located in </w:t>
      </w:r>
      <w:r w:rsidR="00F5109C">
        <w:t xml:space="preserve">the </w:t>
      </w:r>
      <w:r w:rsidR="00F5109C" w:rsidRPr="00F5109C">
        <w:rPr>
          <w:rStyle w:val="CodeInline"/>
        </w:rPr>
        <w:t>@Page</w:t>
      </w:r>
      <w:r w:rsidR="00F5109C">
        <w:t xml:space="preserve"> directive.</w:t>
      </w:r>
    </w:p>
    <w:p w:rsidR="00CA4A1F" w:rsidRPr="00CA4A1F" w:rsidRDefault="00CA4A1F" w:rsidP="00CA4A1F">
      <w:pPr>
        <w:pStyle w:val="Textkrper"/>
      </w:pPr>
    </w:p>
    <w:p w:rsidR="00CA4A1F" w:rsidRPr="00CA4A1F" w:rsidRDefault="00CA4A1F" w:rsidP="00CA4A1F">
      <w:pPr>
        <w:pStyle w:val="FigureCaption"/>
      </w:pPr>
      <w:r>
        <w:t>Figure 6-</w:t>
      </w:r>
      <w:r w:rsidR="007F4006">
        <w:fldChar w:fldCharType="begin"/>
      </w:r>
      <w:r w:rsidR="007F4006">
        <w:instrText xml:space="preserve"> SEQ Figure \* ARABIC </w:instrText>
      </w:r>
      <w:r w:rsidR="007F4006">
        <w:fldChar w:fldCharType="separate"/>
      </w:r>
      <w:r>
        <w:t>3</w:t>
      </w:r>
      <w:r w:rsidR="007F4006">
        <w:fldChar w:fldCharType="end"/>
      </w:r>
      <w:r>
        <w:t>: Principles of the session state providers</w:t>
      </w:r>
    </w:p>
    <w:p w:rsidR="00D30810" w:rsidRDefault="00D30810" w:rsidP="00D30810">
      <w:pPr>
        <w:pStyle w:val="berschrift4"/>
      </w:pPr>
      <w:proofErr w:type="spellStart"/>
      <w:r>
        <w:t>InProcSessionStateStore</w:t>
      </w:r>
      <w:proofErr w:type="spellEnd"/>
    </w:p>
    <w:p w:rsidR="00C047F6" w:rsidRDefault="00D30810" w:rsidP="00D30810">
      <w:pPr>
        <w:pStyle w:val="BodyTextFirst"/>
      </w:pPr>
      <w:r>
        <w:t xml:space="preserve">The </w:t>
      </w:r>
      <w:proofErr w:type="spellStart"/>
      <w:r w:rsidRPr="00D30810">
        <w:rPr>
          <w:rStyle w:val="CodeInline"/>
        </w:rPr>
        <w:t>InProcSessionStateStore</w:t>
      </w:r>
      <w:proofErr w:type="spellEnd"/>
      <w:r>
        <w:t xml:space="preserve"> class defines the default session state provider if no other provider is </w:t>
      </w:r>
      <w:r w:rsidR="00033185">
        <w:t>specified</w:t>
      </w:r>
      <w:r>
        <w:t xml:space="preserve">. </w:t>
      </w:r>
      <w:r w:rsidR="00F5109C">
        <w:t>It stores session data within the current process</w:t>
      </w:r>
      <w:r w:rsidR="002B485E">
        <w:t xml:space="preserve">, using </w:t>
      </w:r>
      <w:r w:rsidR="00F5109C">
        <w:t xml:space="preserve">the </w:t>
      </w:r>
      <w:proofErr w:type="spellStart"/>
      <w:r w:rsidR="00F5109C" w:rsidRPr="00F140C5">
        <w:rPr>
          <w:rStyle w:val="CodeInline"/>
        </w:rPr>
        <w:t>HttpCache</w:t>
      </w:r>
      <w:proofErr w:type="spellEnd"/>
      <w:r w:rsidR="00F5109C">
        <w:t xml:space="preserve"> module to store data </w:t>
      </w:r>
      <w:r w:rsidR="00033185">
        <w:t>in memory</w:t>
      </w:r>
      <w:r w:rsidR="00F5109C">
        <w:t>.</w:t>
      </w:r>
    </w:p>
    <w:p w:rsidR="00C047F6" w:rsidRDefault="00C047F6" w:rsidP="00C047F6">
      <w:pPr>
        <w:pStyle w:val="BodyTextCont"/>
      </w:pPr>
      <w:r>
        <w:t xml:space="preserve">This provider is the most efficient. The overhead is limited to </w:t>
      </w:r>
      <w:r w:rsidR="002B485E">
        <w:t xml:space="preserve">the </w:t>
      </w:r>
      <w:r>
        <w:t>extracting of the session ID</w:t>
      </w:r>
      <w:r w:rsidR="00F5109C">
        <w:t xml:space="preserve"> </w:t>
      </w:r>
      <w:r>
        <w:t xml:space="preserve">and </w:t>
      </w:r>
      <w:r w:rsidR="002B485E">
        <w:t xml:space="preserve">the </w:t>
      </w:r>
      <w:r>
        <w:t xml:space="preserve">serializing </w:t>
      </w:r>
      <w:r w:rsidR="00033185">
        <w:t>and</w:t>
      </w:r>
      <w:r>
        <w:t xml:space="preserve"> </w:t>
      </w:r>
      <w:proofErr w:type="spellStart"/>
      <w:r>
        <w:t>deserializing</w:t>
      </w:r>
      <w:proofErr w:type="spellEnd"/>
      <w:r>
        <w:t xml:space="preserve"> </w:t>
      </w:r>
      <w:r w:rsidR="002B485E">
        <w:t xml:space="preserve">of </w:t>
      </w:r>
      <w:r>
        <w:t>the data. Everything happens in memory using a cache lookup</w:t>
      </w:r>
      <w:r w:rsidR="002B485E">
        <w:t xml:space="preserve">, which </w:t>
      </w:r>
      <w:r w:rsidR="00033185">
        <w:t>merely</w:t>
      </w:r>
      <w:r>
        <w:t xml:space="preserve"> retriev</w:t>
      </w:r>
      <w:r w:rsidR="00033185">
        <w:t>es</w:t>
      </w:r>
      <w:r>
        <w:t xml:space="preserve"> the data and refresh</w:t>
      </w:r>
      <w:r w:rsidR="00033185">
        <w:t>es</w:t>
      </w:r>
      <w:r>
        <w:t xml:space="preserve"> the cache expiration timestamp. </w:t>
      </w:r>
    </w:p>
    <w:p w:rsidR="00C047F6" w:rsidRDefault="002B485E" w:rsidP="00C047F6">
      <w:pPr>
        <w:pStyle w:val="BodyTextCont"/>
      </w:pPr>
      <w:r>
        <w:t>However</w:t>
      </w:r>
      <w:r w:rsidR="00C047F6">
        <w:t xml:space="preserve">, </w:t>
      </w:r>
      <w:r w:rsidR="004D3058">
        <w:t xml:space="preserve">the </w:t>
      </w:r>
      <w:proofErr w:type="spellStart"/>
      <w:r w:rsidR="004D3058" w:rsidRPr="00C831DD">
        <w:rPr>
          <w:rStyle w:val="CodeInline"/>
        </w:rPr>
        <w:t>InProcSessionStateStore</w:t>
      </w:r>
      <w:proofErr w:type="spellEnd"/>
      <w:r w:rsidR="004D3058">
        <w:t xml:space="preserve"> </w:t>
      </w:r>
      <w:r w:rsidR="00C047F6">
        <w:t xml:space="preserve">has some drawbacks. </w:t>
      </w:r>
      <w:r>
        <w:t xml:space="preserve">This provider </w:t>
      </w:r>
      <w:r w:rsidR="00F56F45">
        <w:t xml:space="preserve">does </w:t>
      </w:r>
      <w:r w:rsidR="00C047F6">
        <w:t xml:space="preserve">not survive an application restart, </w:t>
      </w:r>
      <w:r w:rsidR="00F56F45">
        <w:t>since</w:t>
      </w:r>
      <w:r>
        <w:t xml:space="preserve"> </w:t>
      </w:r>
      <w:r w:rsidR="00C047F6">
        <w:t>the cache objects are rebuil</w:t>
      </w:r>
      <w:r>
        <w:t>t</w:t>
      </w:r>
      <w:r w:rsidR="00F56F45">
        <w:t xml:space="preserve"> on restart—meaning all previous sessions would be lost</w:t>
      </w:r>
      <w:r w:rsidR="00C047F6">
        <w:t xml:space="preserve">. It </w:t>
      </w:r>
      <w:r w:rsidR="00F56F45">
        <w:t xml:space="preserve">also </w:t>
      </w:r>
      <w:r w:rsidR="00C047F6">
        <w:t xml:space="preserve">does not </w:t>
      </w:r>
      <w:r>
        <w:t>function</w:t>
      </w:r>
      <w:r w:rsidR="00F56F45">
        <w:t xml:space="preserve"> reliably</w:t>
      </w:r>
      <w:r>
        <w:t xml:space="preserve"> </w:t>
      </w:r>
      <w:r w:rsidR="00C047F6">
        <w:t xml:space="preserve">in </w:t>
      </w:r>
      <w:r w:rsidR="00F56F45">
        <w:t>w</w:t>
      </w:r>
      <w:r w:rsidR="00C047F6">
        <w:t xml:space="preserve">eb farm scenarios, where the next request might reach </w:t>
      </w:r>
      <w:r w:rsidR="003331CE">
        <w:t xml:space="preserve">a different </w:t>
      </w:r>
      <w:r w:rsidR="00C047F6">
        <w:t xml:space="preserve">server that doesn’t </w:t>
      </w:r>
      <w:r w:rsidR="003331CE">
        <w:t>see the session data in</w:t>
      </w:r>
      <w:r w:rsidR="00C047F6">
        <w:t xml:space="preserve"> the </w:t>
      </w:r>
      <w:r>
        <w:t xml:space="preserve">first </w:t>
      </w:r>
      <w:r w:rsidR="00C047F6">
        <w:t>server</w:t>
      </w:r>
      <w:r>
        <w:t>’</w:t>
      </w:r>
      <w:r w:rsidR="00C047F6">
        <w:t>s memory.</w:t>
      </w:r>
    </w:p>
    <w:p w:rsidR="00C047F6" w:rsidRPr="00C047F6" w:rsidRDefault="00233780" w:rsidP="00C047F6">
      <w:pPr>
        <w:pStyle w:val="BodyTextCont"/>
      </w:pPr>
      <w:r>
        <w:t xml:space="preserve">The following </w:t>
      </w:r>
      <w:proofErr w:type="spellStart"/>
      <w:r w:rsidR="004D3058" w:rsidRPr="00982984">
        <w:rPr>
          <w:i/>
        </w:rPr>
        <w:t>web.config</w:t>
      </w:r>
      <w:proofErr w:type="spellEnd"/>
      <w:r w:rsidR="004D3058">
        <w:t xml:space="preserve"> file </w:t>
      </w:r>
      <w:r>
        <w:t>snippet shows the configuration:</w:t>
      </w:r>
    </w:p>
    <w:p w:rsidR="00C047F6" w:rsidRDefault="00C047F6" w:rsidP="00233780">
      <w:pPr>
        <w:pStyle w:val="CodeFirst"/>
      </w:pPr>
      <w:r>
        <w:t>&lt;sessionState</w:t>
      </w:r>
    </w:p>
    <w:p w:rsidR="00C047F6" w:rsidRDefault="00C047F6" w:rsidP="00233780">
      <w:pPr>
        <w:pStyle w:val="Code"/>
      </w:pPr>
      <w:r>
        <w:t xml:space="preserve">   mode="</w:t>
      </w:r>
      <w:r w:rsidR="00233780">
        <w:t>InProc</w:t>
      </w:r>
      <w:r>
        <w:t>"</w:t>
      </w:r>
    </w:p>
    <w:p w:rsidR="00233780" w:rsidRDefault="00C047F6" w:rsidP="00233780">
      <w:pPr>
        <w:pStyle w:val="Code"/>
      </w:pPr>
      <w:r>
        <w:t xml:space="preserve">   cookieless="</w:t>
      </w:r>
      <w:r w:rsidR="00233780">
        <w:t>false</w:t>
      </w:r>
      <w:r>
        <w:t>"</w:t>
      </w:r>
    </w:p>
    <w:p w:rsidR="00C047F6" w:rsidRPr="00C047F6" w:rsidRDefault="00C047F6" w:rsidP="00233780">
      <w:pPr>
        <w:pStyle w:val="CodeLast"/>
      </w:pPr>
      <w:r>
        <w:t xml:space="preserve"> /&gt;</w:t>
      </w:r>
    </w:p>
    <w:p w:rsidR="00D30810" w:rsidRDefault="00D30810" w:rsidP="00D30810">
      <w:pPr>
        <w:pStyle w:val="berschrift4"/>
      </w:pPr>
      <w:proofErr w:type="spellStart"/>
      <w:r>
        <w:t>OutOfProcSessionStateStore</w:t>
      </w:r>
      <w:proofErr w:type="spellEnd"/>
    </w:p>
    <w:p w:rsidR="00F81252" w:rsidRDefault="00F5109C" w:rsidP="00D30810">
      <w:pPr>
        <w:pStyle w:val="BodyTextFirst"/>
      </w:pPr>
      <w:r>
        <w:t>This class enables out-of-process storage based on an unmanaged stream that is created when an incoming request is handled by the session state service.</w:t>
      </w:r>
      <w:r w:rsidR="00233780">
        <w:t xml:space="preserve"> The stream is </w:t>
      </w:r>
      <w:r w:rsidR="004F09EA">
        <w:t xml:space="preserve">read </w:t>
      </w:r>
      <w:r w:rsidR="00233780">
        <w:t xml:space="preserve">from and written back to a state server service. This </w:t>
      </w:r>
      <w:r w:rsidR="004F09EA">
        <w:t xml:space="preserve">Windows </w:t>
      </w:r>
      <w:r w:rsidR="00233780">
        <w:t>service runs independently of IIS</w:t>
      </w:r>
      <w:r w:rsidR="00F81252">
        <w:t xml:space="preserve"> and allows the sharing of memory data through several servers that </w:t>
      </w:r>
      <w:r w:rsidR="004F09EA">
        <w:t xml:space="preserve">make up </w:t>
      </w:r>
      <w:r w:rsidR="00F81252">
        <w:t xml:space="preserve">a </w:t>
      </w:r>
      <w:r w:rsidR="004F09EA">
        <w:t xml:space="preserve">web </w:t>
      </w:r>
      <w:r w:rsidR="00F81252">
        <w:t>farm.</w:t>
      </w:r>
    </w:p>
    <w:p w:rsidR="00D30810" w:rsidRDefault="00F81252" w:rsidP="00F81252">
      <w:pPr>
        <w:pStyle w:val="BodyTextCont"/>
      </w:pPr>
      <w:r>
        <w:lastRenderedPageBreak/>
        <w:t xml:space="preserve">The provider is not </w:t>
      </w:r>
      <w:r w:rsidR="002B485E">
        <w:t xml:space="preserve">as </w:t>
      </w:r>
      <w:r>
        <w:t>efficient as the in</w:t>
      </w:r>
      <w:r w:rsidR="004F09EA">
        <w:t>-</w:t>
      </w:r>
      <w:r>
        <w:t>process version</w:t>
      </w:r>
      <w:r w:rsidR="002B485E">
        <w:t>, as</w:t>
      </w:r>
      <w:r>
        <w:t xml:space="preserve"> </w:t>
      </w:r>
      <w:r w:rsidR="002B485E">
        <w:t xml:space="preserve">it takes time to </w:t>
      </w:r>
      <w:r>
        <w:t xml:space="preserve">pass data beyond process boundaries. </w:t>
      </w:r>
      <w:r w:rsidR="007136A4">
        <w:t>Internally</w:t>
      </w:r>
      <w:r w:rsidR="002B485E">
        <w:t>,</w:t>
      </w:r>
      <w:r w:rsidR="007136A4">
        <w:t xml:space="preserve"> the process </w:t>
      </w:r>
      <w:r w:rsidR="002B485E">
        <w:t>communicates with</w:t>
      </w:r>
      <w:r w:rsidR="007136A4">
        <w:t xml:space="preserve"> a </w:t>
      </w:r>
      <w:r w:rsidR="004F09EA">
        <w:t xml:space="preserve">Windows </w:t>
      </w:r>
      <w:r w:rsidR="007136A4">
        <w:t xml:space="preserve">service that passes the data from one server to another using HTTP. </w:t>
      </w:r>
      <w:r w:rsidR="002B485E">
        <w:t>T</w:t>
      </w:r>
      <w:r w:rsidR="007136A4">
        <w:t>his is a very slim and fast implementation of a Web server handl</w:t>
      </w:r>
      <w:r w:rsidR="002B485E">
        <w:t>ing</w:t>
      </w:r>
      <w:r w:rsidR="007136A4">
        <w:t xml:space="preserve"> only a subset of </w:t>
      </w:r>
      <w:r w:rsidR="004F09EA">
        <w:t>Web server functions</w:t>
      </w:r>
      <w:r w:rsidR="007136A4">
        <w:t xml:space="preserve">. </w:t>
      </w:r>
      <w:r w:rsidR="004F09EA">
        <w:t xml:space="preserve">While </w:t>
      </w:r>
      <w:r w:rsidR="007136A4">
        <w:t xml:space="preserve">the </w:t>
      </w:r>
      <w:r w:rsidR="004F09EA">
        <w:t xml:space="preserve">HTTP </w:t>
      </w:r>
      <w:r w:rsidR="007136A4">
        <w:t xml:space="preserve">protocol </w:t>
      </w:r>
      <w:r w:rsidR="00894841">
        <w:t>adds overhead to requests</w:t>
      </w:r>
      <w:r>
        <w:t xml:space="preserve">, </w:t>
      </w:r>
      <w:r w:rsidR="00894841">
        <w:t xml:space="preserve">the </w:t>
      </w:r>
      <w:proofErr w:type="spellStart"/>
      <w:r w:rsidR="00894841" w:rsidRPr="00C831DD">
        <w:rPr>
          <w:rStyle w:val="CodeInline"/>
        </w:rPr>
        <w:t>OutOfProcSessionStateStore</w:t>
      </w:r>
      <w:proofErr w:type="spellEnd"/>
      <w:r w:rsidR="00894841">
        <w:t xml:space="preserve"> </w:t>
      </w:r>
      <w:r>
        <w:t>will survive an application restart</w:t>
      </w:r>
      <w:r w:rsidR="002B485E">
        <w:t>, as</w:t>
      </w:r>
      <w:r>
        <w:t xml:space="preserve"> the storage is not part of the ASP.NET process. </w:t>
      </w:r>
    </w:p>
    <w:p w:rsidR="00233780" w:rsidRDefault="00233780" w:rsidP="00233780">
      <w:pPr>
        <w:pStyle w:val="BodyTextCont"/>
      </w:pPr>
      <w:r>
        <w:t>The following snippet from</w:t>
      </w:r>
      <w:r w:rsidR="002B485E">
        <w:t xml:space="preserve"> the</w:t>
      </w:r>
      <w:r>
        <w:t xml:space="preserve"> </w:t>
      </w:r>
      <w:proofErr w:type="spellStart"/>
      <w:r w:rsidRPr="00233780">
        <w:rPr>
          <w:i/>
        </w:rPr>
        <w:t>web.config</w:t>
      </w:r>
      <w:proofErr w:type="spellEnd"/>
      <w:r>
        <w:t xml:space="preserve"> file shows the configuration:</w:t>
      </w:r>
    </w:p>
    <w:p w:rsidR="00233780" w:rsidRDefault="00233780" w:rsidP="00233780">
      <w:pPr>
        <w:pStyle w:val="CodeFirst"/>
      </w:pPr>
      <w:r>
        <w:t>&lt;sessionState</w:t>
      </w:r>
    </w:p>
    <w:p w:rsidR="00233780" w:rsidRDefault="00233780" w:rsidP="00233780">
      <w:pPr>
        <w:pStyle w:val="Code"/>
      </w:pPr>
      <w:r>
        <w:t xml:space="preserve">   mode="StateServer"</w:t>
      </w:r>
    </w:p>
    <w:p w:rsidR="00F81252" w:rsidRDefault="00F81252" w:rsidP="00233780">
      <w:pPr>
        <w:pStyle w:val="Code"/>
      </w:pPr>
      <w:r>
        <w:t xml:space="preserve">   stateConnectionString="tcpip=127.0.0.1:42424"</w:t>
      </w:r>
    </w:p>
    <w:p w:rsidR="00233780" w:rsidRDefault="00233780" w:rsidP="00233780">
      <w:pPr>
        <w:pStyle w:val="Code"/>
      </w:pPr>
      <w:r>
        <w:t xml:space="preserve">   cookieless="false"</w:t>
      </w:r>
    </w:p>
    <w:p w:rsidR="00233780" w:rsidRPr="00C047F6" w:rsidRDefault="00233780" w:rsidP="00233780">
      <w:pPr>
        <w:pStyle w:val="CodeLast"/>
      </w:pPr>
      <w:r>
        <w:t xml:space="preserve"> /&gt;</w:t>
      </w:r>
    </w:p>
    <w:p w:rsidR="00233780" w:rsidRDefault="00F81252" w:rsidP="00F81252">
      <w:pPr>
        <w:pStyle w:val="BodyTextCont"/>
      </w:pPr>
      <w:r>
        <w:t>The service runs on local machine</w:t>
      </w:r>
      <w:r w:rsidR="002B485E">
        <w:t>s</w:t>
      </w:r>
      <w:r>
        <w:t xml:space="preserve"> and on port 42424 by default. </w:t>
      </w:r>
    </w:p>
    <w:p w:rsidR="00501955" w:rsidRDefault="00501955" w:rsidP="00F81252">
      <w:pPr>
        <w:pStyle w:val="BodyTextCont"/>
      </w:pPr>
      <w:r>
        <w:t>The state service can be found here:</w:t>
      </w:r>
    </w:p>
    <w:p w:rsidR="00501955" w:rsidRDefault="00501955" w:rsidP="00501955">
      <w:pPr>
        <w:pStyle w:val="CodeSingle"/>
      </w:pPr>
      <w:r>
        <w:t>%</w:t>
      </w:r>
      <w:r w:rsidRPr="00501955">
        <w:t>systemroot</w:t>
      </w:r>
      <w:r>
        <w:t>%</w:t>
      </w:r>
      <w:r w:rsidRPr="00501955">
        <w:t xml:space="preserve">\Microsoft.NET\Framework\ </w:t>
      </w:r>
      <w:r w:rsidR="00E268D0" w:rsidRPr="00E268D0">
        <w:rPr>
          <w:i/>
        </w:rPr>
        <w:t>&lt;version&gt;</w:t>
      </w:r>
      <w:r w:rsidRPr="00501955">
        <w:t>\aspnet_state.exe</w:t>
      </w:r>
    </w:p>
    <w:p w:rsidR="00501955" w:rsidRPr="00D30810" w:rsidRDefault="00501955" w:rsidP="00501955">
      <w:pPr>
        <w:pStyle w:val="BodyTextCont"/>
      </w:pPr>
      <w:r>
        <w:t xml:space="preserve">It must be installed and </w:t>
      </w:r>
      <w:r w:rsidR="001F3DC8">
        <w:t xml:space="preserve">started </w:t>
      </w:r>
      <w:r>
        <w:t>as a service. By default</w:t>
      </w:r>
      <w:r w:rsidR="002B485E">
        <w:t>,</w:t>
      </w:r>
      <w:r>
        <w:t xml:space="preserve"> it’s installed</w:t>
      </w:r>
      <w:r w:rsidR="002B485E">
        <w:t>,</w:t>
      </w:r>
      <w:r>
        <w:t xml:space="preserve"> but set to start</w:t>
      </w:r>
      <w:r w:rsidR="004F09EA">
        <w:t xml:space="preserve"> manually</w:t>
      </w:r>
      <w:r>
        <w:t xml:space="preserve">. To </w:t>
      </w:r>
      <w:r w:rsidR="002B485E">
        <w:t xml:space="preserve">launch </w:t>
      </w:r>
      <w:r>
        <w:t>the service after the Web server starts</w:t>
      </w:r>
      <w:r w:rsidR="002B485E">
        <w:t>,</w:t>
      </w:r>
      <w:r>
        <w:t xml:space="preserve"> set the ASP.NET </w:t>
      </w:r>
      <w:r w:rsidR="001F3DC8">
        <w:t>S</w:t>
      </w:r>
      <w:r>
        <w:t>tate service</w:t>
      </w:r>
      <w:r w:rsidR="007136A4">
        <w:t>’</w:t>
      </w:r>
      <w:r w:rsidR="002B485E">
        <w:t>s</w:t>
      </w:r>
      <w:r>
        <w:t xml:space="preserve"> </w:t>
      </w:r>
      <w:r w:rsidR="007136A4">
        <w:t xml:space="preserve">start option to </w:t>
      </w:r>
      <w:r w:rsidR="007136A4" w:rsidRPr="007136A4">
        <w:rPr>
          <w:i/>
        </w:rPr>
        <w:t>Automatic</w:t>
      </w:r>
      <w:r w:rsidR="007136A4">
        <w:t>.</w:t>
      </w:r>
      <w:r>
        <w:t xml:space="preserve">  </w:t>
      </w:r>
    </w:p>
    <w:p w:rsidR="00D30810" w:rsidRDefault="00D30810" w:rsidP="00D30810">
      <w:pPr>
        <w:pStyle w:val="berschrift4"/>
      </w:pPr>
      <w:proofErr w:type="spellStart"/>
      <w:r>
        <w:t>SqlSessionStateStore</w:t>
      </w:r>
      <w:proofErr w:type="spellEnd"/>
    </w:p>
    <w:p w:rsidR="00D30810" w:rsidRDefault="00F140C5" w:rsidP="00D30810">
      <w:pPr>
        <w:pStyle w:val="BodyTextFirst"/>
      </w:pPr>
      <w:r>
        <w:t>ASP.NET</w:t>
      </w:r>
      <w:r w:rsidR="00320481">
        <w:t xml:space="preserve"> provides the </w:t>
      </w:r>
      <w:proofErr w:type="spellStart"/>
      <w:r w:rsidR="00320481" w:rsidRPr="00F140C5">
        <w:rPr>
          <w:rStyle w:val="CodeInline"/>
        </w:rPr>
        <w:t>SqlSessionStateStore</w:t>
      </w:r>
      <w:proofErr w:type="spellEnd"/>
      <w:r w:rsidR="00320481">
        <w:t xml:space="preserve"> in order to </w:t>
      </w:r>
      <w:r w:rsidR="00600176">
        <w:t>share state across</w:t>
      </w:r>
      <w:r w:rsidR="00320481">
        <w:t xml:space="preserve"> </w:t>
      </w:r>
      <w:r w:rsidR="001F3DC8">
        <w:t>multiple</w:t>
      </w:r>
      <w:r w:rsidR="00320481">
        <w:t xml:space="preserve"> front end servers</w:t>
      </w:r>
      <w:r>
        <w:t xml:space="preserve">. The provider consists of several pieces you </w:t>
      </w:r>
      <w:r w:rsidR="00315AC4">
        <w:t>must assemble</w:t>
      </w:r>
      <w:r>
        <w:t>:</w:t>
      </w:r>
    </w:p>
    <w:p w:rsidR="00F140C5" w:rsidRDefault="00F140C5" w:rsidP="00F140C5">
      <w:pPr>
        <w:pStyle w:val="BulletFirst"/>
      </w:pPr>
      <w:r>
        <w:tab/>
        <w:t>*</w:t>
      </w:r>
      <w:r>
        <w:tab/>
        <w:t xml:space="preserve">A data table </w:t>
      </w:r>
      <w:r w:rsidR="003C7942">
        <w:t xml:space="preserve">for </w:t>
      </w:r>
      <w:r>
        <w:t>the session data</w:t>
      </w:r>
    </w:p>
    <w:p w:rsidR="00F140C5" w:rsidRDefault="00F140C5" w:rsidP="00F140C5">
      <w:pPr>
        <w:pStyle w:val="Bullet"/>
      </w:pPr>
      <w:r>
        <w:tab/>
        <w:t>*</w:t>
      </w:r>
      <w:r>
        <w:tab/>
        <w:t>Stored procedures to write and read the session data from SQL Server</w:t>
      </w:r>
    </w:p>
    <w:p w:rsidR="00F140C5" w:rsidRDefault="00F140C5" w:rsidP="00F140C5">
      <w:pPr>
        <w:pStyle w:val="Bullet"/>
      </w:pPr>
      <w:r>
        <w:tab/>
        <w:t>*</w:t>
      </w:r>
      <w:r>
        <w:tab/>
        <w:t xml:space="preserve">A connection string defined in </w:t>
      </w:r>
      <w:proofErr w:type="spellStart"/>
      <w:r w:rsidRPr="00233780">
        <w:rPr>
          <w:i/>
        </w:rPr>
        <w:t>web.config</w:t>
      </w:r>
      <w:proofErr w:type="spellEnd"/>
      <w:r>
        <w:t xml:space="preserve"> </w:t>
      </w:r>
      <w:r w:rsidR="00320481">
        <w:t xml:space="preserve">which </w:t>
      </w:r>
      <w:r>
        <w:t>declares the database connection</w:t>
      </w:r>
    </w:p>
    <w:p w:rsidR="00F140C5" w:rsidRDefault="00F140C5" w:rsidP="00F140C5">
      <w:pPr>
        <w:pStyle w:val="BulletLast"/>
      </w:pPr>
      <w:r>
        <w:tab/>
        <w:t>*</w:t>
      </w:r>
      <w:r>
        <w:tab/>
        <w:t xml:space="preserve">The </w:t>
      </w:r>
      <w:proofErr w:type="spellStart"/>
      <w:r w:rsidRPr="00F140C5">
        <w:rPr>
          <w:rStyle w:val="CodeInline"/>
        </w:rPr>
        <w:t>SqlSessionStateStore</w:t>
      </w:r>
      <w:proofErr w:type="spellEnd"/>
      <w:r>
        <w:t xml:space="preserve"> set in the </w:t>
      </w:r>
      <w:proofErr w:type="spellStart"/>
      <w:r w:rsidRPr="00233780">
        <w:rPr>
          <w:i/>
        </w:rPr>
        <w:t>web.config</w:t>
      </w:r>
      <w:proofErr w:type="spellEnd"/>
      <w:r>
        <w:t xml:space="preserve"> as the default provider</w:t>
      </w:r>
    </w:p>
    <w:p w:rsidR="00F140C5" w:rsidRDefault="00F140C5" w:rsidP="00F140C5">
      <w:pPr>
        <w:pStyle w:val="BodyTextCont"/>
      </w:pPr>
      <w:r>
        <w:t xml:space="preserve">To create the data table and add the </w:t>
      </w:r>
      <w:r w:rsidR="00600176">
        <w:t xml:space="preserve">stored </w:t>
      </w:r>
      <w:r>
        <w:t>procedures</w:t>
      </w:r>
      <w:r w:rsidR="00320481">
        <w:t>, use</w:t>
      </w:r>
      <w:r>
        <w:t xml:space="preserve"> the </w:t>
      </w:r>
      <w:r w:rsidRPr="00F140C5">
        <w:rPr>
          <w:i/>
        </w:rPr>
        <w:t>Aspnet_regsql.exe</w:t>
      </w:r>
      <w:r>
        <w:t xml:space="preserve"> tool.</w:t>
      </w:r>
      <w:r w:rsidR="00233780">
        <w:t xml:space="preserve"> You can </w:t>
      </w:r>
      <w:proofErr w:type="gramStart"/>
      <w:r w:rsidR="00233780">
        <w:t xml:space="preserve">find  </w:t>
      </w:r>
      <w:r w:rsidR="001010B5">
        <w:t>it</w:t>
      </w:r>
      <w:proofErr w:type="gramEnd"/>
      <w:r w:rsidR="001010B5">
        <w:t xml:space="preserve"> at</w:t>
      </w:r>
      <w:r w:rsidR="00233780">
        <w:t>:</w:t>
      </w:r>
    </w:p>
    <w:p w:rsidR="00233780" w:rsidRDefault="00233780" w:rsidP="00233780">
      <w:pPr>
        <w:pStyle w:val="CodeSingle"/>
      </w:pPr>
      <w:r w:rsidRPr="00233780">
        <w:t>C:\Windows\Microsoft.NET\Framework\v2.0.50727</w:t>
      </w:r>
    </w:p>
    <w:p w:rsidR="00233780" w:rsidRDefault="001010B5" w:rsidP="00233780">
      <w:pPr>
        <w:pStyle w:val="BodyTextCont"/>
      </w:pPr>
      <w:r>
        <w:t>Details about</w:t>
      </w:r>
      <w:r w:rsidR="00233780">
        <w:t xml:space="preserve"> all </w:t>
      </w:r>
      <w:r>
        <w:t xml:space="preserve">the </w:t>
      </w:r>
      <w:r w:rsidR="00233780">
        <w:t xml:space="preserve">command line options </w:t>
      </w:r>
      <w:r>
        <w:t>are at</w:t>
      </w:r>
      <w:r w:rsidR="00233780">
        <w:t>:</w:t>
      </w:r>
    </w:p>
    <w:p w:rsidR="00233780" w:rsidRDefault="00233780" w:rsidP="00233780">
      <w:pPr>
        <w:pStyle w:val="CodeSingle"/>
      </w:pPr>
      <w:r w:rsidRPr="00233780">
        <w:t>http://msdn.microsoft.com/en-us/library/ms229862.aspx</w:t>
      </w:r>
    </w:p>
    <w:p w:rsidR="0087705E" w:rsidRDefault="0087705E" w:rsidP="0087705E">
      <w:pPr>
        <w:pStyle w:val="BodyTextCont"/>
      </w:pPr>
      <w:r>
        <w:t xml:space="preserve">The tool </w:t>
      </w:r>
      <w:r w:rsidR="00320481">
        <w:t xml:space="preserve">also </w:t>
      </w:r>
      <w:r>
        <w:t>supports settings required by other SQL Server based modules. For the session state</w:t>
      </w:r>
      <w:r w:rsidR="00320481">
        <w:t>,</w:t>
      </w:r>
      <w:r>
        <w:t xml:space="preserve"> the following options are </w:t>
      </w:r>
      <w:r w:rsidR="001010B5">
        <w:t>important</w:t>
      </w:r>
      <w:r>
        <w:t>:</w:t>
      </w:r>
    </w:p>
    <w:p w:rsidR="0087705E" w:rsidRDefault="0087705E" w:rsidP="0087705E">
      <w:pPr>
        <w:pStyle w:val="BulletFirst"/>
      </w:pPr>
      <w:r>
        <w:tab/>
      </w:r>
      <w:proofErr w:type="gramStart"/>
      <w:r>
        <w:t>*</w:t>
      </w:r>
      <w:r>
        <w:tab/>
      </w:r>
      <w:r w:rsidRPr="0087705E">
        <w:rPr>
          <w:rStyle w:val="CodeInline"/>
        </w:rPr>
        <w:t xml:space="preserve">-S </w:t>
      </w:r>
      <w:proofErr w:type="spellStart"/>
      <w:r w:rsidRPr="0087705E">
        <w:rPr>
          <w:rStyle w:val="CodeInline"/>
        </w:rPr>
        <w:t>servername</w:t>
      </w:r>
      <w:proofErr w:type="spellEnd"/>
      <w:r>
        <w:t xml:space="preserve">: The name of the database server, </w:t>
      </w:r>
      <w:r w:rsidR="00BB3877">
        <w:t xml:space="preserve">such </w:t>
      </w:r>
      <w:r>
        <w:t xml:space="preserve">as </w:t>
      </w:r>
      <w:proofErr w:type="spellStart"/>
      <w:r w:rsidRPr="0087705E">
        <w:rPr>
          <w:i/>
        </w:rPr>
        <w:t>locahost</w:t>
      </w:r>
      <w:proofErr w:type="spellEnd"/>
      <w:r w:rsidRPr="0087705E">
        <w:rPr>
          <w:i/>
        </w:rPr>
        <w:t>\</w:t>
      </w:r>
      <w:proofErr w:type="spellStart"/>
      <w:r w:rsidRPr="0087705E">
        <w:rPr>
          <w:i/>
        </w:rPr>
        <w:t>sqlexpress</w:t>
      </w:r>
      <w:proofErr w:type="spellEnd"/>
      <w:r>
        <w:t>.</w:t>
      </w:r>
      <w:proofErr w:type="gramEnd"/>
    </w:p>
    <w:p w:rsidR="0087705E" w:rsidRDefault="0087705E" w:rsidP="0087705E">
      <w:pPr>
        <w:pStyle w:val="Bullet"/>
      </w:pPr>
      <w:r>
        <w:tab/>
        <w:t>*</w:t>
      </w:r>
      <w:r>
        <w:tab/>
      </w:r>
      <w:r w:rsidRPr="0087705E">
        <w:rPr>
          <w:rStyle w:val="CodeInline"/>
        </w:rPr>
        <w:t xml:space="preserve">-d </w:t>
      </w:r>
      <w:proofErr w:type="spellStart"/>
      <w:r w:rsidRPr="0087705E">
        <w:rPr>
          <w:rStyle w:val="CodeInline"/>
        </w:rPr>
        <w:t>databasename</w:t>
      </w:r>
      <w:proofErr w:type="spellEnd"/>
      <w:r>
        <w:t xml:space="preserve">: </w:t>
      </w:r>
      <w:r w:rsidR="00320481">
        <w:t>T</w:t>
      </w:r>
      <w:r>
        <w:t xml:space="preserve">he name of the database; requires </w:t>
      </w:r>
      <w:r w:rsidRPr="0087705E">
        <w:rPr>
          <w:rStyle w:val="CodeInline"/>
        </w:rPr>
        <w:t>-</w:t>
      </w:r>
      <w:proofErr w:type="spellStart"/>
      <w:r w:rsidRPr="0087705E">
        <w:rPr>
          <w:rStyle w:val="CodeInline"/>
        </w:rPr>
        <w:t>sstype</w:t>
      </w:r>
      <w:proofErr w:type="spellEnd"/>
      <w:r w:rsidRPr="0087705E">
        <w:rPr>
          <w:rStyle w:val="CodeInline"/>
        </w:rPr>
        <w:t xml:space="preserve"> c</w:t>
      </w:r>
      <w:r>
        <w:t>.</w:t>
      </w:r>
    </w:p>
    <w:p w:rsidR="0087705E" w:rsidRDefault="0087705E" w:rsidP="0087705E">
      <w:pPr>
        <w:pStyle w:val="Bullet"/>
      </w:pPr>
      <w:r>
        <w:tab/>
        <w:t>*</w:t>
      </w:r>
      <w:r>
        <w:tab/>
      </w:r>
      <w:r w:rsidRPr="0087705E">
        <w:rPr>
          <w:rStyle w:val="CodeInline"/>
        </w:rPr>
        <w:t>-</w:t>
      </w:r>
      <w:proofErr w:type="spellStart"/>
      <w:r w:rsidRPr="0087705E">
        <w:rPr>
          <w:rStyle w:val="CodeInline"/>
        </w:rPr>
        <w:t>ssadd</w:t>
      </w:r>
      <w:proofErr w:type="spellEnd"/>
      <w:r>
        <w:t>: Adds support</w:t>
      </w:r>
      <w:r w:rsidR="00320481">
        <w:t>.</w:t>
      </w:r>
    </w:p>
    <w:p w:rsidR="0087705E" w:rsidRDefault="0087705E" w:rsidP="0087705E">
      <w:pPr>
        <w:pStyle w:val="Bullet"/>
      </w:pPr>
      <w:r>
        <w:tab/>
      </w:r>
      <w:proofErr w:type="gramStart"/>
      <w:r>
        <w:t>*</w:t>
      </w:r>
      <w:r>
        <w:tab/>
      </w:r>
      <w:r w:rsidRPr="0087705E">
        <w:rPr>
          <w:rStyle w:val="CodeInline"/>
        </w:rPr>
        <w:t>-</w:t>
      </w:r>
      <w:proofErr w:type="spellStart"/>
      <w:r w:rsidRPr="0087705E">
        <w:rPr>
          <w:rStyle w:val="CodeInline"/>
        </w:rPr>
        <w:t>ssremove</w:t>
      </w:r>
      <w:proofErr w:type="spellEnd"/>
      <w:r>
        <w:t>: Removes support</w:t>
      </w:r>
      <w:r w:rsidR="00320481">
        <w:t>.</w:t>
      </w:r>
      <w:proofErr w:type="gramEnd"/>
    </w:p>
    <w:p w:rsidR="0087705E" w:rsidRDefault="0087705E" w:rsidP="0087705E">
      <w:pPr>
        <w:pStyle w:val="Bullet"/>
      </w:pPr>
      <w:r>
        <w:tab/>
      </w:r>
      <w:proofErr w:type="gramStart"/>
      <w:r>
        <w:t>*</w:t>
      </w:r>
      <w:r>
        <w:tab/>
      </w:r>
      <w:r w:rsidRPr="0087705E">
        <w:rPr>
          <w:rStyle w:val="CodeInline"/>
        </w:rPr>
        <w:t>-</w:t>
      </w:r>
      <w:proofErr w:type="spellStart"/>
      <w:r w:rsidRPr="0087705E">
        <w:rPr>
          <w:rStyle w:val="CodeInline"/>
        </w:rPr>
        <w:t>sstype</w:t>
      </w:r>
      <w:proofErr w:type="spellEnd"/>
      <w:r w:rsidRPr="0087705E">
        <w:rPr>
          <w:rStyle w:val="CodeInline"/>
        </w:rPr>
        <w:t xml:space="preserve"> t</w:t>
      </w:r>
      <w:r>
        <w:t xml:space="preserve">: Installs the data table into the </w:t>
      </w:r>
      <w:proofErr w:type="spellStart"/>
      <w:r w:rsidRPr="0087705E">
        <w:rPr>
          <w:i/>
        </w:rPr>
        <w:t>tempdb</w:t>
      </w:r>
      <w:proofErr w:type="spellEnd"/>
      <w:r>
        <w:t xml:space="preserve"> database.</w:t>
      </w:r>
      <w:proofErr w:type="gramEnd"/>
    </w:p>
    <w:p w:rsidR="0087705E" w:rsidRDefault="0087705E" w:rsidP="0087705E">
      <w:pPr>
        <w:pStyle w:val="Bullet"/>
      </w:pPr>
      <w:r>
        <w:lastRenderedPageBreak/>
        <w:t xml:space="preserve"> </w:t>
      </w:r>
      <w:r>
        <w:tab/>
      </w:r>
      <w:proofErr w:type="gramStart"/>
      <w:r>
        <w:t>*</w:t>
      </w:r>
      <w:r>
        <w:tab/>
      </w:r>
      <w:r w:rsidRPr="0087705E">
        <w:rPr>
          <w:rStyle w:val="CodeInline"/>
        </w:rPr>
        <w:t>-</w:t>
      </w:r>
      <w:proofErr w:type="spellStart"/>
      <w:r w:rsidRPr="0087705E">
        <w:rPr>
          <w:rStyle w:val="CodeInline"/>
        </w:rPr>
        <w:t>sstype</w:t>
      </w:r>
      <w:proofErr w:type="spellEnd"/>
      <w:r w:rsidRPr="0087705E">
        <w:rPr>
          <w:rStyle w:val="CodeInline"/>
        </w:rPr>
        <w:t xml:space="preserve"> </w:t>
      </w:r>
      <w:r>
        <w:rPr>
          <w:rStyle w:val="CodeInline"/>
        </w:rPr>
        <w:t>p</w:t>
      </w:r>
      <w:r>
        <w:t xml:space="preserve">: Installs the data table into a persistent database, like </w:t>
      </w:r>
      <w:proofErr w:type="spellStart"/>
      <w:r w:rsidRPr="0087705E">
        <w:rPr>
          <w:i/>
        </w:rPr>
        <w:t>aspnetdb</w:t>
      </w:r>
      <w:proofErr w:type="spellEnd"/>
      <w:r>
        <w:t>.</w:t>
      </w:r>
      <w:proofErr w:type="gramEnd"/>
    </w:p>
    <w:p w:rsidR="0087705E" w:rsidRPr="0087705E" w:rsidRDefault="0087705E" w:rsidP="0087705E">
      <w:pPr>
        <w:pStyle w:val="BulletLast"/>
      </w:pPr>
      <w:r>
        <w:tab/>
      </w:r>
      <w:proofErr w:type="gramStart"/>
      <w:r>
        <w:t>*</w:t>
      </w:r>
      <w:r>
        <w:tab/>
      </w:r>
      <w:r w:rsidRPr="0087705E">
        <w:rPr>
          <w:rStyle w:val="CodeInline"/>
        </w:rPr>
        <w:t>-</w:t>
      </w:r>
      <w:proofErr w:type="spellStart"/>
      <w:r w:rsidRPr="0087705E">
        <w:rPr>
          <w:rStyle w:val="CodeInline"/>
        </w:rPr>
        <w:t>sstype</w:t>
      </w:r>
      <w:proofErr w:type="spellEnd"/>
      <w:r w:rsidRPr="0087705E">
        <w:rPr>
          <w:rStyle w:val="CodeInline"/>
        </w:rPr>
        <w:t xml:space="preserve"> </w:t>
      </w:r>
      <w:r>
        <w:rPr>
          <w:rStyle w:val="CodeInline"/>
        </w:rPr>
        <w:t>c</w:t>
      </w:r>
      <w:r>
        <w:t>: Installs the data table into a custom database.</w:t>
      </w:r>
      <w:proofErr w:type="gramEnd"/>
      <w:r>
        <w:t xml:space="preserve"> Use </w:t>
      </w:r>
      <w:r w:rsidRPr="0087705E">
        <w:rPr>
          <w:rStyle w:val="CodeInline"/>
        </w:rPr>
        <w:t xml:space="preserve">-d </w:t>
      </w:r>
      <w:proofErr w:type="spellStart"/>
      <w:r w:rsidRPr="0087705E">
        <w:rPr>
          <w:rStyle w:val="CodeInline"/>
        </w:rPr>
        <w:t>databasename</w:t>
      </w:r>
      <w:proofErr w:type="spellEnd"/>
      <w:r>
        <w:t xml:space="preserve"> to choose one.</w:t>
      </w:r>
    </w:p>
    <w:p w:rsidR="00233780" w:rsidRDefault="00233780" w:rsidP="00233780">
      <w:pPr>
        <w:pStyle w:val="NoteTipCaution"/>
      </w:pPr>
      <w:r>
        <w:t>Tip:</w:t>
      </w:r>
      <w:r>
        <w:tab/>
        <w:t xml:space="preserve">If you start the </w:t>
      </w:r>
      <w:proofErr w:type="spellStart"/>
      <w:r>
        <w:t>Aspnet_reqsql</w:t>
      </w:r>
      <w:proofErr w:type="spellEnd"/>
      <w:r>
        <w:t xml:space="preserve"> tool without any parameter</w:t>
      </w:r>
      <w:r w:rsidR="00320481">
        <w:t>s,</w:t>
      </w:r>
      <w:r>
        <w:t xml:space="preserve"> a wizard </w:t>
      </w:r>
      <w:r w:rsidR="00320481">
        <w:t xml:space="preserve">is </w:t>
      </w:r>
      <w:proofErr w:type="spellStart"/>
      <w:r w:rsidR="00320481">
        <w:t>lauched</w:t>
      </w:r>
      <w:proofErr w:type="spellEnd"/>
      <w:r w:rsidR="00320481">
        <w:t xml:space="preserve"> which</w:t>
      </w:r>
      <w:r>
        <w:t xml:space="preserve"> leads </w:t>
      </w:r>
      <w:r w:rsidR="00320481">
        <w:t xml:space="preserve">you </w:t>
      </w:r>
      <w:r>
        <w:t>through the required steps.</w:t>
      </w:r>
    </w:p>
    <w:p w:rsidR="00233780" w:rsidRPr="00C047F6" w:rsidRDefault="00233780" w:rsidP="00233780">
      <w:pPr>
        <w:pStyle w:val="BodyTextCont"/>
      </w:pPr>
      <w:r>
        <w:t>Th</w:t>
      </w:r>
      <w:r w:rsidR="00BB3877">
        <w:t>is</w:t>
      </w:r>
      <w:r>
        <w:t xml:space="preserve"> </w:t>
      </w:r>
      <w:proofErr w:type="spellStart"/>
      <w:r w:rsidR="00BB3877" w:rsidRPr="00233780">
        <w:rPr>
          <w:i/>
        </w:rPr>
        <w:t>web.config</w:t>
      </w:r>
      <w:proofErr w:type="spellEnd"/>
      <w:r w:rsidR="00BB3877">
        <w:t xml:space="preserve"> file </w:t>
      </w:r>
      <w:r>
        <w:t>snippet shows a</w:t>
      </w:r>
      <w:r w:rsidR="00320481">
        <w:t>n example of the</w:t>
      </w:r>
      <w:r>
        <w:t xml:space="preserve"> configuration:</w:t>
      </w:r>
    </w:p>
    <w:p w:rsidR="00233780" w:rsidRPr="00233780" w:rsidRDefault="00233780" w:rsidP="00233780">
      <w:pPr>
        <w:pStyle w:val="CodeFirst"/>
      </w:pPr>
      <w:r w:rsidRPr="00233780">
        <w:t>&lt;sessionState</w:t>
      </w:r>
    </w:p>
    <w:p w:rsidR="00233780" w:rsidRPr="00233780" w:rsidRDefault="00233780" w:rsidP="00233780">
      <w:pPr>
        <w:pStyle w:val="Code"/>
      </w:pPr>
      <w:r w:rsidRPr="00233780">
        <w:t xml:space="preserve">   mode="SQLServer"</w:t>
      </w:r>
    </w:p>
    <w:p w:rsidR="00233780" w:rsidRPr="00233780" w:rsidRDefault="00233780" w:rsidP="00233780">
      <w:pPr>
        <w:pStyle w:val="Code"/>
      </w:pPr>
      <w:r w:rsidRPr="00233780">
        <w:t xml:space="preserve">   cookieless="true"</w:t>
      </w:r>
    </w:p>
    <w:p w:rsidR="00233780" w:rsidRPr="00233780" w:rsidRDefault="00233780" w:rsidP="00233780">
      <w:pPr>
        <w:pStyle w:val="Code"/>
      </w:pPr>
      <w:r w:rsidRPr="00233780">
        <w:t xml:space="preserve">   sqlConnectionString=" Integrated Security=SSPI;data source=MySqlServer;"</w:t>
      </w:r>
    </w:p>
    <w:p w:rsidR="00233780" w:rsidRDefault="00233780" w:rsidP="00233780">
      <w:pPr>
        <w:pStyle w:val="CodeLast"/>
      </w:pPr>
      <w:r w:rsidRPr="00233780">
        <w:t xml:space="preserve">   sqlCommandTimeout="10" /&gt;</w:t>
      </w:r>
    </w:p>
    <w:p w:rsidR="00CA4A1F" w:rsidRDefault="00CA4A1F" w:rsidP="00043886">
      <w:pPr>
        <w:pStyle w:val="berschrift3"/>
      </w:pPr>
      <w:r>
        <w:t>Improving the Session State</w:t>
      </w:r>
    </w:p>
    <w:p w:rsidR="00CA4A1F" w:rsidRDefault="00043886" w:rsidP="00043886">
      <w:pPr>
        <w:pStyle w:val="BodyTextFirst"/>
      </w:pPr>
      <w:r>
        <w:t xml:space="preserve">The session state service adds a </w:t>
      </w:r>
      <w:r w:rsidR="00320481">
        <w:t xml:space="preserve">considerable </w:t>
      </w:r>
      <w:r>
        <w:t xml:space="preserve">overhead to the performance of your application. </w:t>
      </w:r>
      <w:r w:rsidR="00320481">
        <w:t>Because it’</w:t>
      </w:r>
      <w:r>
        <w:t xml:space="preserve">s a </w:t>
      </w:r>
      <w:r w:rsidR="001010B5">
        <w:t>valuable</w:t>
      </w:r>
      <w:r>
        <w:t xml:space="preserve"> tool, most developers </w:t>
      </w:r>
      <w:r w:rsidR="001010B5">
        <w:t>choose to use</w:t>
      </w:r>
      <w:r>
        <w:t xml:space="preserve"> session data. However, the serializing and </w:t>
      </w:r>
      <w:proofErr w:type="spellStart"/>
      <w:r>
        <w:t>deserializing</w:t>
      </w:r>
      <w:proofErr w:type="spellEnd"/>
      <w:r>
        <w:t xml:space="preserve"> procedure</w:t>
      </w:r>
      <w:r w:rsidR="00320481">
        <w:t>s</w:t>
      </w:r>
      <w:r>
        <w:t xml:space="preserve"> required for each request </w:t>
      </w:r>
      <w:r w:rsidR="00320481">
        <w:t xml:space="preserve">take </w:t>
      </w:r>
      <w:r w:rsidR="00C047F6">
        <w:t>time. If the application comes under pressure</w:t>
      </w:r>
      <w:r w:rsidR="00320481">
        <w:t>,</w:t>
      </w:r>
      <w:r w:rsidR="00C047F6">
        <w:t xml:space="preserve"> and </w:t>
      </w:r>
      <w:r w:rsidR="00320481">
        <w:t xml:space="preserve">if </w:t>
      </w:r>
      <w:r w:rsidR="00C047F6">
        <w:t>you decide to work with a</w:t>
      </w:r>
      <w:r w:rsidR="001010B5">
        <w:t xml:space="preserve"> web</w:t>
      </w:r>
      <w:r w:rsidR="00C047F6">
        <w:t xml:space="preserve"> farm </w:t>
      </w:r>
      <w:r w:rsidR="00320481">
        <w:t>in order to balance the load</w:t>
      </w:r>
      <w:r w:rsidR="00C047F6">
        <w:t>, things might become worse</w:t>
      </w:r>
      <w:r w:rsidR="00320481">
        <w:t>. T</w:t>
      </w:r>
      <w:r w:rsidR="00C047F6">
        <w:t xml:space="preserve">he session related traffic </w:t>
      </w:r>
      <w:r w:rsidR="00320481">
        <w:t xml:space="preserve">would </w:t>
      </w:r>
      <w:r w:rsidR="007466CF">
        <w:t>increase</w:t>
      </w:r>
      <w:r w:rsidR="00C047F6">
        <w:t xml:space="preserve"> </w:t>
      </w:r>
      <w:r w:rsidR="00320481">
        <w:t xml:space="preserve">on </w:t>
      </w:r>
      <w:r w:rsidR="00C047F6">
        <w:t xml:space="preserve">the local network between </w:t>
      </w:r>
      <w:r w:rsidR="00320481">
        <w:t xml:space="preserve">the </w:t>
      </w:r>
      <w:r w:rsidR="00C047F6">
        <w:t>SQL Server</w:t>
      </w:r>
      <w:r w:rsidR="007136A4">
        <w:t xml:space="preserve"> or State server</w:t>
      </w:r>
      <w:r w:rsidR="00C047F6">
        <w:t xml:space="preserve"> and </w:t>
      </w:r>
      <w:r w:rsidR="00320481">
        <w:t xml:space="preserve">the </w:t>
      </w:r>
      <w:r w:rsidR="007466CF">
        <w:t>web</w:t>
      </w:r>
      <w:r w:rsidR="00C047F6">
        <w:t xml:space="preserve"> servers. There are several </w:t>
      </w:r>
      <w:r w:rsidR="00320481">
        <w:t>ways of improving</w:t>
      </w:r>
      <w:r w:rsidR="00C047F6">
        <w:t xml:space="preserve"> performance</w:t>
      </w:r>
      <w:r w:rsidR="00320481">
        <w:t xml:space="preserve">, and it’s important to think about these </w:t>
      </w:r>
      <w:r w:rsidR="00C047F6">
        <w:t xml:space="preserve">before you start creating your own session state providers. </w:t>
      </w:r>
    </w:p>
    <w:p w:rsidR="00C047F6" w:rsidRDefault="007136A4" w:rsidP="007136A4">
      <w:pPr>
        <w:pStyle w:val="BodyTextCont"/>
      </w:pPr>
      <w:r>
        <w:t xml:space="preserve">Some optimizations are implemented by default </w:t>
      </w:r>
      <w:r w:rsidR="00320481">
        <w:t xml:space="preserve">in order </w:t>
      </w:r>
      <w:r>
        <w:t>to avoid having a bottleneck for standard features. First</w:t>
      </w:r>
      <w:r w:rsidR="00320481">
        <w:t>ly</w:t>
      </w:r>
      <w:r>
        <w:t xml:space="preserve">, the ability to handle the session state can be disabled. </w:t>
      </w:r>
      <w:r w:rsidR="00320481">
        <w:t>Y</w:t>
      </w:r>
      <w:r>
        <w:t xml:space="preserve">ou can set </w:t>
      </w:r>
      <w:r w:rsidR="00320481">
        <w:t>this</w:t>
      </w:r>
      <w:r>
        <w:t xml:space="preserve"> using the </w:t>
      </w:r>
      <w:r w:rsidRPr="007136A4">
        <w:rPr>
          <w:rStyle w:val="CodeInline"/>
        </w:rPr>
        <w:t>@Page</w:t>
      </w:r>
      <w:r>
        <w:t xml:space="preserve"> directive:</w:t>
      </w:r>
    </w:p>
    <w:p w:rsidR="007136A4" w:rsidRPr="00982984" w:rsidRDefault="007136A4" w:rsidP="00982984">
      <w:pPr>
        <w:pStyle w:val="BulletFirst"/>
      </w:pPr>
      <w:r>
        <w:tab/>
        <w:t>*</w:t>
      </w:r>
      <w:r>
        <w:tab/>
      </w:r>
      <w:proofErr w:type="spellStart"/>
      <w:r w:rsidRPr="00982984">
        <w:rPr>
          <w:rStyle w:val="CodeInline"/>
        </w:rPr>
        <w:t>EnableSessionState</w:t>
      </w:r>
      <w:proofErr w:type="spellEnd"/>
      <w:r w:rsidRPr="00982984">
        <w:rPr>
          <w:rStyle w:val="CodeInline"/>
        </w:rPr>
        <w:t>=</w:t>
      </w:r>
      <w:r w:rsidR="00982984">
        <w:rPr>
          <w:rStyle w:val="CodeInline"/>
        </w:rPr>
        <w:t>"</w:t>
      </w:r>
      <w:r w:rsidRPr="00982984">
        <w:rPr>
          <w:rStyle w:val="CodeInline"/>
        </w:rPr>
        <w:t>true</w:t>
      </w:r>
      <w:r w:rsidR="00982984">
        <w:rPr>
          <w:rStyle w:val="CodeInline"/>
        </w:rPr>
        <w:t>"</w:t>
      </w:r>
    </w:p>
    <w:p w:rsidR="00982984" w:rsidRDefault="00982984" w:rsidP="00982984">
      <w:pPr>
        <w:pStyle w:val="Bullet"/>
      </w:pPr>
      <w:r>
        <w:tab/>
        <w:t>*</w:t>
      </w:r>
      <w:r>
        <w:tab/>
      </w:r>
      <w:proofErr w:type="spellStart"/>
      <w:r w:rsidRPr="00982984">
        <w:rPr>
          <w:rStyle w:val="CodeInline"/>
        </w:rPr>
        <w:t>EnableSessionState</w:t>
      </w:r>
      <w:proofErr w:type="spellEnd"/>
      <w:r w:rsidRPr="00982984">
        <w:rPr>
          <w:rStyle w:val="CodeInline"/>
        </w:rPr>
        <w:t>=</w:t>
      </w:r>
      <w:r>
        <w:rPr>
          <w:rStyle w:val="CodeInline"/>
        </w:rPr>
        <w:t>"</w:t>
      </w:r>
      <w:r w:rsidRPr="00982984">
        <w:rPr>
          <w:rStyle w:val="CodeInline"/>
        </w:rPr>
        <w:t>false</w:t>
      </w:r>
      <w:r>
        <w:rPr>
          <w:rStyle w:val="CodeInline"/>
        </w:rPr>
        <w:t>"</w:t>
      </w:r>
    </w:p>
    <w:p w:rsidR="00982984" w:rsidRDefault="00982984" w:rsidP="00982984">
      <w:pPr>
        <w:pStyle w:val="BulletLast"/>
      </w:pPr>
      <w:r>
        <w:tab/>
        <w:t>*</w:t>
      </w:r>
      <w:r>
        <w:tab/>
      </w:r>
      <w:proofErr w:type="spellStart"/>
      <w:r w:rsidRPr="00982984">
        <w:rPr>
          <w:rStyle w:val="CodeInline"/>
        </w:rPr>
        <w:t>EnableSessionState</w:t>
      </w:r>
      <w:proofErr w:type="spellEnd"/>
      <w:r w:rsidRPr="00982984">
        <w:rPr>
          <w:rStyle w:val="CodeInline"/>
        </w:rPr>
        <w:t>=</w:t>
      </w:r>
      <w:r>
        <w:rPr>
          <w:rStyle w:val="CodeInline"/>
        </w:rPr>
        <w:t>"</w:t>
      </w:r>
      <w:proofErr w:type="spellStart"/>
      <w:r w:rsidRPr="00982984">
        <w:rPr>
          <w:rStyle w:val="CodeInline"/>
        </w:rPr>
        <w:t>ReadOnly</w:t>
      </w:r>
      <w:proofErr w:type="spellEnd"/>
      <w:r>
        <w:rPr>
          <w:rStyle w:val="CodeInline"/>
        </w:rPr>
        <w:t>"</w:t>
      </w:r>
    </w:p>
    <w:p w:rsidR="007136A4" w:rsidRPr="007136A4" w:rsidRDefault="00982984" w:rsidP="00E14D4D">
      <w:pPr>
        <w:pStyle w:val="BodyTextCont"/>
      </w:pPr>
      <w:r>
        <w:t>Enabling and disabling the session state is trivial</w:t>
      </w:r>
      <w:r w:rsidR="00320481">
        <w:t>;</w:t>
      </w:r>
      <w:r w:rsidR="00E14D4D">
        <w:t xml:space="preserve"> </w:t>
      </w:r>
      <w:r w:rsidR="00320481">
        <w:t>w</w:t>
      </w:r>
      <w:r w:rsidR="00E14D4D">
        <w:t>hen disabled</w:t>
      </w:r>
      <w:r w:rsidR="00320481">
        <w:t>,</w:t>
      </w:r>
      <w:r>
        <w:t xml:space="preserve"> </w:t>
      </w:r>
      <w:r w:rsidR="00E14D4D">
        <w:t xml:space="preserve">no session data </w:t>
      </w:r>
      <w:r w:rsidR="00320481">
        <w:t xml:space="preserve">is </w:t>
      </w:r>
      <w:r w:rsidR="00E14D4D">
        <w:t xml:space="preserve">stored. The </w:t>
      </w:r>
      <w:proofErr w:type="spellStart"/>
      <w:r w:rsidR="00E14D4D" w:rsidRPr="00E14D4D">
        <w:rPr>
          <w:rStyle w:val="CodeInline"/>
        </w:rPr>
        <w:t>ReadOnly</w:t>
      </w:r>
      <w:proofErr w:type="spellEnd"/>
      <w:r w:rsidR="00E14D4D">
        <w:t xml:space="preserve"> option is more subtle. Imagine that a user has several browser windows or tabs open and all of them are in the same session using the same session ID. If </w:t>
      </w:r>
      <w:r w:rsidR="00320481">
        <w:t>the user</w:t>
      </w:r>
      <w:r w:rsidR="00E14D4D">
        <w:t xml:space="preserve"> accesses the </w:t>
      </w:r>
      <w:r w:rsidR="007466CF">
        <w:t>w</w:t>
      </w:r>
      <w:r w:rsidR="00E14D4D">
        <w:t xml:space="preserve">eb server </w:t>
      </w:r>
      <w:r w:rsidR="00320481">
        <w:t>multiple times at once,</w:t>
      </w:r>
      <w:r w:rsidR="00E14D4D">
        <w:t xml:space="preserve"> the first request gains exclusive access</w:t>
      </w:r>
      <w:r w:rsidR="00320481">
        <w:t>, locking access for other requests</w:t>
      </w:r>
      <w:r w:rsidR="00E14D4D">
        <w:t xml:space="preserve">. The second request </w:t>
      </w:r>
      <w:r w:rsidR="00320481">
        <w:t>must</w:t>
      </w:r>
      <w:r w:rsidR="00E14D4D">
        <w:t xml:space="preserve"> wait</w:t>
      </w:r>
      <w:r w:rsidR="00320481">
        <w:t xml:space="preserve"> in order</w:t>
      </w:r>
      <w:r w:rsidR="00E14D4D">
        <w:t xml:space="preserve"> to</w:t>
      </w:r>
      <w:r w:rsidR="00320481">
        <w:t xml:space="preserve"> obtain</w:t>
      </w:r>
      <w:r w:rsidR="00E14D4D">
        <w:t xml:space="preserve"> its exclusive access when the first </w:t>
      </w:r>
      <w:r w:rsidR="00320481">
        <w:t xml:space="preserve">request </w:t>
      </w:r>
      <w:r w:rsidR="00E14D4D">
        <w:t xml:space="preserve">ends. </w:t>
      </w:r>
      <w:r w:rsidR="00320481">
        <w:t>This could</w:t>
      </w:r>
      <w:r w:rsidR="00E14D4D">
        <w:t xml:space="preserve"> lead to </w:t>
      </w:r>
      <w:r w:rsidR="00D57887">
        <w:t xml:space="preserve">an unsatisfactory </w:t>
      </w:r>
      <w:r w:rsidR="00E14D4D">
        <w:t>user experience</w:t>
      </w:r>
      <w:r w:rsidR="00320481">
        <w:t>,</w:t>
      </w:r>
      <w:r w:rsidR="00E14D4D">
        <w:t xml:space="preserve"> as the user </w:t>
      </w:r>
      <w:r w:rsidR="00320481">
        <w:t xml:space="preserve">will </w:t>
      </w:r>
      <w:r w:rsidR="00E14D4D">
        <w:t xml:space="preserve">probably open several windows to launch </w:t>
      </w:r>
      <w:r w:rsidR="00320481">
        <w:t xml:space="preserve">simultaneous </w:t>
      </w:r>
      <w:r w:rsidR="00E14D4D">
        <w:t xml:space="preserve">tasks, </w:t>
      </w:r>
      <w:r w:rsidR="00BE2632">
        <w:t xml:space="preserve">such as </w:t>
      </w:r>
      <w:r w:rsidR="00E14D4D">
        <w:t>download</w:t>
      </w:r>
      <w:r w:rsidR="00BE2632">
        <w:t>ing file</w:t>
      </w:r>
      <w:r w:rsidR="00E14D4D">
        <w:t xml:space="preserve">s. </w:t>
      </w:r>
      <w:r w:rsidR="00320481">
        <w:t>I</w:t>
      </w:r>
      <w:r w:rsidR="00E14D4D">
        <w:t xml:space="preserve">nstead of </w:t>
      </w:r>
      <w:r w:rsidR="00320481">
        <w:t xml:space="preserve">speeding </w:t>
      </w:r>
      <w:r w:rsidR="00E14D4D">
        <w:t xml:space="preserve">things </w:t>
      </w:r>
      <w:r w:rsidR="00320481">
        <w:t xml:space="preserve">up, </w:t>
      </w:r>
      <w:r w:rsidR="00E14D4D">
        <w:t xml:space="preserve">the windows </w:t>
      </w:r>
      <w:r w:rsidR="00320481">
        <w:t>would be</w:t>
      </w:r>
      <w:r w:rsidR="00E14D4D">
        <w:t xml:space="preserve"> blocked. To avoid this, the </w:t>
      </w:r>
      <w:proofErr w:type="spellStart"/>
      <w:r w:rsidR="00E14D4D" w:rsidRPr="00E14D4D">
        <w:rPr>
          <w:rStyle w:val="CodeInline"/>
        </w:rPr>
        <w:t>ReadOnly</w:t>
      </w:r>
      <w:proofErr w:type="spellEnd"/>
      <w:r w:rsidR="00E14D4D">
        <w:t xml:space="preserve"> option is used to allow concurrent read access to the session data. </w:t>
      </w:r>
      <w:r w:rsidR="00BE2632">
        <w:t>T</w:t>
      </w:r>
      <w:r w:rsidR="00E14D4D">
        <w:t>he lock is still there</w:t>
      </w:r>
      <w:r w:rsidR="00BE2632">
        <w:t xml:space="preserve"> for write access</w:t>
      </w:r>
      <w:r w:rsidR="00E14D4D">
        <w:t xml:space="preserve"> and </w:t>
      </w:r>
      <w:r w:rsidR="00320481">
        <w:t xml:space="preserve">it </w:t>
      </w:r>
      <w:r w:rsidR="00E14D4D">
        <w:t xml:space="preserve">blocks other requests with same session ID. You </w:t>
      </w:r>
      <w:r w:rsidR="00320481">
        <w:t xml:space="preserve">will only </w:t>
      </w:r>
      <w:r w:rsidR="00E14D4D">
        <w:t>benefit from this setting if you use the session variables carefully.</w:t>
      </w:r>
    </w:p>
    <w:p w:rsidR="0054256E" w:rsidRDefault="0054256E" w:rsidP="00CA4A1F">
      <w:pPr>
        <w:pStyle w:val="berschrift2"/>
      </w:pPr>
      <w:r>
        <w:lastRenderedPageBreak/>
        <w:t xml:space="preserve">Implementing </w:t>
      </w:r>
      <w:r w:rsidR="00320481">
        <w:t xml:space="preserve">the </w:t>
      </w:r>
      <w:r>
        <w:t>Session State Store</w:t>
      </w:r>
      <w:r w:rsidR="00C91BB3">
        <w:t xml:space="preserve"> Provider</w:t>
      </w:r>
    </w:p>
    <w:p w:rsidR="00C91BB3" w:rsidRDefault="00C91BB3" w:rsidP="00C91BB3">
      <w:pPr>
        <w:pStyle w:val="BodyTextFirst"/>
      </w:pPr>
      <w:r>
        <w:t>You might</w:t>
      </w:r>
      <w:r w:rsidR="00320481">
        <w:t xml:space="preserve"> wish to</w:t>
      </w:r>
      <w:r>
        <w:t xml:space="preserve"> create a custom session-state store provider </w:t>
      </w:r>
      <w:r w:rsidR="00582DC6">
        <w:t>to</w:t>
      </w:r>
      <w:r>
        <w:t xml:space="preserve">: </w:t>
      </w:r>
    </w:p>
    <w:p w:rsidR="00C91BB3" w:rsidRDefault="00C91BB3" w:rsidP="00C91BB3">
      <w:pPr>
        <w:pStyle w:val="BulletFirst"/>
      </w:pPr>
      <w:r>
        <w:tab/>
        <w:t>*</w:t>
      </w:r>
      <w:r>
        <w:tab/>
      </w:r>
      <w:r w:rsidR="00582DC6">
        <w:t>S</w:t>
      </w:r>
      <w:r>
        <w:t xml:space="preserve">tore session-state information in a data source other than SQL Server, such as a MySQL database or an Oracle database. </w:t>
      </w:r>
    </w:p>
    <w:p w:rsidR="00C91BB3" w:rsidRDefault="00C91BB3" w:rsidP="00C91BB3">
      <w:pPr>
        <w:pStyle w:val="Bullet"/>
      </w:pPr>
      <w:r>
        <w:tab/>
        <w:t>*</w:t>
      </w:r>
      <w:r>
        <w:tab/>
      </w:r>
      <w:r w:rsidR="00582DC6">
        <w:t>M</w:t>
      </w:r>
      <w:r>
        <w:t xml:space="preserve">anage session-state information using a database schema that is different from the </w:t>
      </w:r>
      <w:r w:rsidR="00F92F88">
        <w:t xml:space="preserve">default </w:t>
      </w:r>
      <w:r>
        <w:t>database schema</w:t>
      </w:r>
      <w:r w:rsidR="00582DC6">
        <w:t>.</w:t>
      </w:r>
      <w:r>
        <w:t xml:space="preserve"> </w:t>
      </w:r>
    </w:p>
    <w:p w:rsidR="00F92F88" w:rsidRDefault="00F92F88" w:rsidP="00F92F88">
      <w:pPr>
        <w:pStyle w:val="BulletLast"/>
      </w:pPr>
      <w:r>
        <w:tab/>
        <w:t>*</w:t>
      </w:r>
      <w:r>
        <w:tab/>
      </w:r>
      <w:r w:rsidR="00582DC6">
        <w:t>U</w:t>
      </w:r>
      <w:r>
        <w:t xml:space="preserve">se a totally different storage strategy, </w:t>
      </w:r>
      <w:r w:rsidR="00320481">
        <w:t xml:space="preserve">such as </w:t>
      </w:r>
      <w:r>
        <w:t>the file system</w:t>
      </w:r>
      <w:r w:rsidR="00582DC6">
        <w:t>.</w:t>
      </w:r>
      <w:r>
        <w:t xml:space="preserve"> </w:t>
      </w:r>
    </w:p>
    <w:p w:rsidR="00C91BB3" w:rsidRDefault="00C91BB3" w:rsidP="00F92F88">
      <w:pPr>
        <w:pStyle w:val="berschrift3"/>
      </w:pPr>
      <w:r>
        <w:t xml:space="preserve">The Session State Module </w:t>
      </w:r>
    </w:p>
    <w:p w:rsidR="00F92F88" w:rsidRDefault="00C91BB3" w:rsidP="00F92F88">
      <w:pPr>
        <w:pStyle w:val="BodyTextFirst"/>
      </w:pPr>
      <w:r>
        <w:t xml:space="preserve">Session state is managed by the </w:t>
      </w:r>
      <w:proofErr w:type="spellStart"/>
      <w:r w:rsidRPr="00F92F88">
        <w:rPr>
          <w:rStyle w:val="CodeInline"/>
        </w:rPr>
        <w:t>SessionStateModule</w:t>
      </w:r>
      <w:proofErr w:type="spellEnd"/>
      <w:r>
        <w:t xml:space="preserve"> class, which calls the session-state store</w:t>
      </w:r>
      <w:r w:rsidR="0060187C">
        <w:t>d</w:t>
      </w:r>
      <w:r>
        <w:t xml:space="preserve"> provider to read and write data to the </w:t>
      </w:r>
      <w:r w:rsidR="0060187C">
        <w:t xml:space="preserve">data store </w:t>
      </w:r>
      <w:r>
        <w:t xml:space="preserve">during a request. At the </w:t>
      </w:r>
      <w:r w:rsidR="00582DC6">
        <w:t xml:space="preserve">start </w:t>
      </w:r>
      <w:r>
        <w:t xml:space="preserve">of a request, the </w:t>
      </w:r>
      <w:proofErr w:type="spellStart"/>
      <w:r w:rsidRPr="00F92F88">
        <w:rPr>
          <w:rStyle w:val="CodeInline"/>
        </w:rPr>
        <w:t>SessionStateModule</w:t>
      </w:r>
      <w:proofErr w:type="spellEnd"/>
      <w:r>
        <w:t xml:space="preserve"> instance retrieves data from the data source by calling the </w:t>
      </w:r>
      <w:proofErr w:type="spellStart"/>
      <w:r w:rsidRPr="00F92F88">
        <w:rPr>
          <w:rStyle w:val="CodeInline"/>
        </w:rPr>
        <w:t>GetItemExclusive</w:t>
      </w:r>
      <w:proofErr w:type="spellEnd"/>
      <w:r>
        <w:t xml:space="preserve"> or </w:t>
      </w:r>
      <w:proofErr w:type="spellStart"/>
      <w:r w:rsidRPr="00F92F88">
        <w:rPr>
          <w:rStyle w:val="CodeInline"/>
        </w:rPr>
        <w:t>GetItem</w:t>
      </w:r>
      <w:proofErr w:type="spellEnd"/>
      <w:r>
        <w:t xml:space="preserve"> method. </w:t>
      </w:r>
      <w:r w:rsidR="00F92F88">
        <w:t>The exclusive access is the default</w:t>
      </w:r>
      <w:r w:rsidR="00B87C74">
        <w:t>;</w:t>
      </w:r>
      <w:r w:rsidR="00F92F88">
        <w:t xml:space="preserve"> the </w:t>
      </w:r>
      <w:proofErr w:type="spellStart"/>
      <w:r w:rsidR="00F92F88" w:rsidRPr="00F92F88">
        <w:rPr>
          <w:rStyle w:val="CodeInline"/>
        </w:rPr>
        <w:t>GetItem</w:t>
      </w:r>
      <w:proofErr w:type="spellEnd"/>
      <w:r w:rsidR="00F92F88">
        <w:t xml:space="preserve"> method </w:t>
      </w:r>
      <w:r w:rsidR="00B87C74">
        <w:t xml:space="preserve">also </w:t>
      </w:r>
      <w:r w:rsidR="00F92F88">
        <w:t xml:space="preserve">supports the </w:t>
      </w:r>
      <w:proofErr w:type="spellStart"/>
      <w:r w:rsidR="00F92F88" w:rsidRPr="00F92F88">
        <w:rPr>
          <w:rStyle w:val="CodeInline"/>
        </w:rPr>
        <w:t>EnableSessionState</w:t>
      </w:r>
      <w:proofErr w:type="spellEnd"/>
      <w:r w:rsidR="00F92F88" w:rsidRPr="00F92F88">
        <w:rPr>
          <w:rStyle w:val="CodeInline"/>
        </w:rPr>
        <w:t>=</w:t>
      </w:r>
      <w:r w:rsidR="00F92F88">
        <w:rPr>
          <w:rStyle w:val="CodeInline"/>
        </w:rPr>
        <w:t>"</w:t>
      </w:r>
      <w:proofErr w:type="spellStart"/>
      <w:r w:rsidR="00F92F88" w:rsidRPr="00F92F88">
        <w:rPr>
          <w:rStyle w:val="CodeInline"/>
        </w:rPr>
        <w:t>ReadOnly</w:t>
      </w:r>
      <w:proofErr w:type="spellEnd"/>
      <w:r w:rsidR="00F92F88">
        <w:rPr>
          <w:rStyle w:val="CodeInline"/>
        </w:rPr>
        <w:t>"</w:t>
      </w:r>
      <w:r w:rsidR="00F92F88">
        <w:t xml:space="preserve"> attribute</w:t>
      </w:r>
      <w:r w:rsidR="00B87C74">
        <w:t xml:space="preserve">, </w:t>
      </w:r>
      <w:r w:rsidR="00F92F88">
        <w:t>allow</w:t>
      </w:r>
      <w:r w:rsidR="00B87C74">
        <w:t>ing</w:t>
      </w:r>
      <w:r w:rsidR="00F92F88">
        <w:t xml:space="preserve"> shared read access as explained in </w:t>
      </w:r>
      <w:r w:rsidR="00B87C74">
        <w:t xml:space="preserve">the </w:t>
      </w:r>
      <w:r w:rsidR="00F92F88">
        <w:t xml:space="preserve">section above. </w:t>
      </w:r>
      <w:r>
        <w:t xml:space="preserve">At the end of a request, if the session-state values have been </w:t>
      </w:r>
      <w:r w:rsidR="00F92F88">
        <w:t>changed</w:t>
      </w:r>
      <w:r>
        <w:t xml:space="preserve">, the </w:t>
      </w:r>
      <w:proofErr w:type="spellStart"/>
      <w:r w:rsidRPr="00F92F88">
        <w:rPr>
          <w:rStyle w:val="CodeInline"/>
        </w:rPr>
        <w:t>SessionStateModule</w:t>
      </w:r>
      <w:proofErr w:type="spellEnd"/>
      <w:r>
        <w:t xml:space="preserve"> instance calls the </w:t>
      </w:r>
      <w:proofErr w:type="spellStart"/>
      <w:r w:rsidRPr="00F92F88">
        <w:rPr>
          <w:rStyle w:val="CodeInline"/>
        </w:rPr>
        <w:t>SetAndReleaseItemExclusive</w:t>
      </w:r>
      <w:proofErr w:type="spellEnd"/>
      <w:r>
        <w:t xml:space="preserve"> method to write the updated values to the </w:t>
      </w:r>
      <w:r w:rsidR="00582DC6">
        <w:t xml:space="preserve">data </w:t>
      </w:r>
      <w:r>
        <w:t xml:space="preserve">store. </w:t>
      </w:r>
    </w:p>
    <w:p w:rsidR="00F92F88" w:rsidRDefault="00C91BB3" w:rsidP="00F92F88">
      <w:pPr>
        <w:pStyle w:val="BodyTextCont"/>
      </w:pPr>
      <w:r>
        <w:t xml:space="preserve">The </w:t>
      </w:r>
      <w:proofErr w:type="spellStart"/>
      <w:r w:rsidRPr="00F92F88">
        <w:rPr>
          <w:rStyle w:val="CodeInline"/>
        </w:rPr>
        <w:t>SessionStateModule</w:t>
      </w:r>
      <w:proofErr w:type="spellEnd"/>
      <w:r>
        <w:t xml:space="preserve"> class </w:t>
      </w:r>
      <w:r w:rsidR="00B87C74">
        <w:t xml:space="preserve">itself </w:t>
      </w:r>
      <w:r>
        <w:t xml:space="preserve">determines the </w:t>
      </w:r>
      <w:r w:rsidR="00F92F88">
        <w:t>s</w:t>
      </w:r>
      <w:r>
        <w:t>ession</w:t>
      </w:r>
      <w:r w:rsidR="00F92F88">
        <w:t xml:space="preserve"> </w:t>
      </w:r>
      <w:r>
        <w:t xml:space="preserve">ID value, rather than relying on </w:t>
      </w:r>
      <w:r w:rsidR="00F92F88">
        <w:t>the session-state store provider</w:t>
      </w:r>
      <w:r>
        <w:t xml:space="preserve">. </w:t>
      </w:r>
      <w:r w:rsidR="00B87C74">
        <w:t>T</w:t>
      </w:r>
      <w:r w:rsidR="00F92F88">
        <w:t>he session ID manager is responsible for the ID format</w:t>
      </w:r>
      <w:r w:rsidR="00B87C74">
        <w:t xml:space="preserve">, which is </w:t>
      </w:r>
      <w:r w:rsidR="00F92F88">
        <w:t>based on the implementation of</w:t>
      </w:r>
      <w:r w:rsidR="00B87C74">
        <w:t xml:space="preserve"> the</w:t>
      </w:r>
      <w:r w:rsidR="00F92F88">
        <w:t xml:space="preserve"> </w:t>
      </w:r>
      <w:proofErr w:type="spellStart"/>
      <w:r w:rsidR="00F92F88" w:rsidRPr="00F92F88">
        <w:rPr>
          <w:rStyle w:val="CodeInline"/>
        </w:rPr>
        <w:t>SessionIDManager</w:t>
      </w:r>
      <w:proofErr w:type="spellEnd"/>
      <w:r w:rsidR="00F92F88">
        <w:t xml:space="preserve"> class. The </w:t>
      </w:r>
      <w:proofErr w:type="spellStart"/>
      <w:r w:rsidRPr="00F92F88">
        <w:rPr>
          <w:rStyle w:val="CodeInline"/>
        </w:rPr>
        <w:t>SessionStateModule</w:t>
      </w:r>
      <w:proofErr w:type="spellEnd"/>
      <w:r>
        <w:t xml:space="preserve"> </w:t>
      </w:r>
      <w:r w:rsidR="00F92F88">
        <w:t xml:space="preserve">class </w:t>
      </w:r>
      <w:r w:rsidR="00B87C74">
        <w:t>r</w:t>
      </w:r>
      <w:r>
        <w:t>evert</w:t>
      </w:r>
      <w:r w:rsidR="00B87C74">
        <w:t>s</w:t>
      </w:r>
      <w:r>
        <w:t xml:space="preserve"> to the ASP.NET process identity</w:t>
      </w:r>
      <w:r w:rsidR="00B87C74">
        <w:t xml:space="preserve"> in order</w:t>
      </w:r>
      <w:r>
        <w:t xml:space="preserve"> to access any secured resource, such as a database server. You can specify the </w:t>
      </w:r>
      <w:proofErr w:type="spellStart"/>
      <w:r w:rsidRPr="00F92F88">
        <w:rPr>
          <w:rStyle w:val="CodeInline"/>
        </w:rPr>
        <w:t>SessionStateModule</w:t>
      </w:r>
      <w:proofErr w:type="spellEnd"/>
      <w:r>
        <w:t xml:space="preserve"> instance </w:t>
      </w:r>
      <w:r w:rsidR="00B87C74">
        <w:t xml:space="preserve">to </w:t>
      </w:r>
      <w:r>
        <w:t xml:space="preserve">impersonate the </w:t>
      </w:r>
      <w:r w:rsidR="00B87C74">
        <w:t xml:space="preserve">process </w:t>
      </w:r>
      <w:r>
        <w:t xml:space="preserve">identity by setting the </w:t>
      </w:r>
      <w:proofErr w:type="spellStart"/>
      <w:r w:rsidRPr="00F92F88">
        <w:rPr>
          <w:rStyle w:val="CodeInline"/>
        </w:rPr>
        <w:t>useHostingIdentity</w:t>
      </w:r>
      <w:proofErr w:type="spellEnd"/>
      <w:r>
        <w:t xml:space="preserve"> attribute of the </w:t>
      </w:r>
      <w:r w:rsidRPr="00F92F88">
        <w:rPr>
          <w:rStyle w:val="CodeInline"/>
        </w:rPr>
        <w:t>&lt;</w:t>
      </w:r>
      <w:proofErr w:type="spellStart"/>
      <w:r w:rsidRPr="00F92F88">
        <w:rPr>
          <w:rStyle w:val="CodeInline"/>
        </w:rPr>
        <w:t>sessionState</w:t>
      </w:r>
      <w:proofErr w:type="spellEnd"/>
      <w:r w:rsidRPr="00F92F88">
        <w:rPr>
          <w:rStyle w:val="CodeInline"/>
        </w:rPr>
        <w:t>&gt;</w:t>
      </w:r>
      <w:r>
        <w:t xml:space="preserve"> configuration element to </w:t>
      </w:r>
      <w:r w:rsidRPr="00F92F88">
        <w:rPr>
          <w:rStyle w:val="CodeInline"/>
        </w:rPr>
        <w:t>false</w:t>
      </w:r>
      <w:r>
        <w:t xml:space="preserve">. </w:t>
      </w:r>
    </w:p>
    <w:p w:rsidR="00F92F88" w:rsidRDefault="00F92F88" w:rsidP="00F92F88">
      <w:pPr>
        <w:pStyle w:val="CodeSingle"/>
      </w:pPr>
      <w:r>
        <w:t>&lt;sessionState useHost</w:t>
      </w:r>
      <w:r w:rsidR="00582DC6">
        <w:t>ing</w:t>
      </w:r>
      <w:r>
        <w:t>Identity="false" /&gt;</w:t>
      </w:r>
    </w:p>
    <w:p w:rsidR="00C91BB3" w:rsidRDefault="00C91BB3" w:rsidP="00F92F88">
      <w:pPr>
        <w:pStyle w:val="BodyTextCont"/>
      </w:pPr>
      <w:r>
        <w:t xml:space="preserve">If the </w:t>
      </w:r>
      <w:proofErr w:type="spellStart"/>
      <w:r w:rsidRPr="00F92F88">
        <w:rPr>
          <w:rStyle w:val="CodeInline"/>
        </w:rPr>
        <w:t>useHostingIdentity</w:t>
      </w:r>
      <w:proofErr w:type="spellEnd"/>
      <w:r>
        <w:t xml:space="preserve"> attribute is </w:t>
      </w:r>
      <w:r w:rsidRPr="00F92F88">
        <w:rPr>
          <w:rStyle w:val="CodeInline"/>
        </w:rPr>
        <w:t>true</w:t>
      </w:r>
      <w:r>
        <w:t xml:space="preserve">, ASP.NET will impersonate </w:t>
      </w:r>
      <w:r w:rsidR="00B87C74">
        <w:t xml:space="preserve">either </w:t>
      </w:r>
      <w:r>
        <w:t xml:space="preserve">the process identity or the user credentials when connecting to the data source. </w:t>
      </w:r>
      <w:r w:rsidR="00F92F88">
        <w:t xml:space="preserve">Usually this is </w:t>
      </w:r>
      <w:r w:rsidR="00B87C74">
        <w:t xml:space="preserve">a </w:t>
      </w:r>
      <w:r w:rsidR="00F92F88">
        <w:t xml:space="preserve">cumbersome </w:t>
      </w:r>
      <w:r w:rsidR="00B87C74">
        <w:t>process, as you’ll have</w:t>
      </w:r>
      <w:r w:rsidR="00F92F88">
        <w:t xml:space="preserve"> to manage all your users.</w:t>
      </w:r>
    </w:p>
    <w:p w:rsidR="00BE22D9" w:rsidRDefault="00BE22D9" w:rsidP="00BE22D9">
      <w:pPr>
        <w:pStyle w:val="berschrift3"/>
      </w:pPr>
      <w:r>
        <w:t>Preface</w:t>
      </w:r>
    </w:p>
    <w:p w:rsidR="00E268D0" w:rsidRDefault="00B87C74" w:rsidP="00E268D0">
      <w:pPr>
        <w:pStyle w:val="BodyTextFirst"/>
      </w:pPr>
      <w:r>
        <w:t>Before</w:t>
      </w:r>
      <w:r w:rsidR="00E268D0">
        <w:t xml:space="preserve"> developing a new session state </w:t>
      </w:r>
      <w:proofErr w:type="spellStart"/>
      <w:r w:rsidR="00E268D0">
        <w:t>persister</w:t>
      </w:r>
      <w:proofErr w:type="spellEnd"/>
      <w:r>
        <w:t>,</w:t>
      </w:r>
      <w:r w:rsidR="00E268D0">
        <w:t xml:space="preserve"> </w:t>
      </w:r>
      <w:r>
        <w:t>let’s briefly investigate what it can be used for</w:t>
      </w:r>
      <w:r w:rsidR="00E268D0">
        <w:t xml:space="preserve">. </w:t>
      </w:r>
      <w:r>
        <w:t>There are three major tasks:</w:t>
      </w:r>
    </w:p>
    <w:p w:rsidR="00E268D0" w:rsidRDefault="00E268D0" w:rsidP="00E268D0">
      <w:pPr>
        <w:pStyle w:val="BulletFirst"/>
      </w:pPr>
      <w:r>
        <w:tab/>
        <w:t>*</w:t>
      </w:r>
      <w:r>
        <w:tab/>
        <w:t xml:space="preserve">Handling session locking </w:t>
      </w:r>
      <w:r w:rsidR="002A75F1">
        <w:t xml:space="preserve">for </w:t>
      </w:r>
      <w:r>
        <w:t xml:space="preserve">concurrent requests to </w:t>
      </w:r>
      <w:r w:rsidR="00B87C74">
        <w:t xml:space="preserve">the </w:t>
      </w:r>
      <w:r>
        <w:t>same data</w:t>
      </w:r>
    </w:p>
    <w:p w:rsidR="00E268D0" w:rsidRDefault="00E268D0" w:rsidP="00E268D0">
      <w:pPr>
        <w:pStyle w:val="Bullet"/>
      </w:pPr>
      <w:r>
        <w:tab/>
        <w:t>*</w:t>
      </w:r>
      <w:r>
        <w:tab/>
      </w:r>
      <w:r w:rsidR="002A75F1">
        <w:t xml:space="preserve">Identifying </w:t>
      </w:r>
      <w:r>
        <w:t>and occasionally remov</w:t>
      </w:r>
      <w:r w:rsidR="00B87C74">
        <w:t>ing</w:t>
      </w:r>
      <w:r>
        <w:t xml:space="preserve"> expired session data</w:t>
      </w:r>
    </w:p>
    <w:p w:rsidR="00E268D0" w:rsidRPr="00E268D0" w:rsidRDefault="00E268D0" w:rsidP="00E268D0">
      <w:pPr>
        <w:pStyle w:val="BulletLast"/>
      </w:pPr>
      <w:r>
        <w:tab/>
        <w:t>*</w:t>
      </w:r>
      <w:r>
        <w:tab/>
      </w:r>
      <w:r w:rsidR="003C7A29">
        <w:t xml:space="preserve">Allowing </w:t>
      </w:r>
      <w:r>
        <w:t>more than one application</w:t>
      </w:r>
      <w:r w:rsidR="003C7A29">
        <w:t xml:space="preserve"> to use the provider</w:t>
      </w:r>
    </w:p>
    <w:p w:rsidR="00C91BB3" w:rsidRDefault="00C91BB3" w:rsidP="00BE22D9">
      <w:pPr>
        <w:pStyle w:val="berschrift4"/>
      </w:pPr>
      <w:r>
        <w:t xml:space="preserve">Locking Session-Store Data </w:t>
      </w:r>
    </w:p>
    <w:p w:rsidR="001B3F78" w:rsidRDefault="00C91BB3" w:rsidP="001B3F78">
      <w:pPr>
        <w:pStyle w:val="BodyTextFirst"/>
      </w:pPr>
      <w:r>
        <w:t xml:space="preserve">ASP.NET applications respond to multiple concurrent requests. </w:t>
      </w:r>
      <w:r w:rsidR="00F92F88">
        <w:t>Those</w:t>
      </w:r>
      <w:r>
        <w:t xml:space="preserve"> requests might attempt to access the same session information</w:t>
      </w:r>
      <w:r w:rsidR="00B87C74">
        <w:t>, as explained above</w:t>
      </w:r>
      <w:r w:rsidR="001B3F78">
        <w:t xml:space="preserve">. When implementing your own </w:t>
      </w:r>
      <w:r w:rsidR="001B3F78">
        <w:lastRenderedPageBreak/>
        <w:t>provider</w:t>
      </w:r>
      <w:r w:rsidR="00B87C74">
        <w:t>, you’ll need to manage</w:t>
      </w:r>
      <w:r w:rsidR="001B3F78">
        <w:t xml:space="preserve"> the locking behavior. </w:t>
      </w:r>
      <w:r>
        <w:t xml:space="preserve">A lock is set on session-store data at the beginning of the request in the call to the </w:t>
      </w:r>
      <w:proofErr w:type="spellStart"/>
      <w:r w:rsidRPr="001B3F78">
        <w:rPr>
          <w:rStyle w:val="CodeInline"/>
        </w:rPr>
        <w:t>GetItemExclusive</w:t>
      </w:r>
      <w:proofErr w:type="spellEnd"/>
      <w:r>
        <w:t xml:space="preserve"> method. When the request </w:t>
      </w:r>
      <w:r w:rsidR="00B87C74">
        <w:t>is completed</w:t>
      </w:r>
      <w:r>
        <w:t xml:space="preserve">, the lock is released during the call to the </w:t>
      </w:r>
      <w:proofErr w:type="spellStart"/>
      <w:r w:rsidRPr="001B3F78">
        <w:rPr>
          <w:rStyle w:val="CodeInline"/>
        </w:rPr>
        <w:t>SetAndReleaseItemExclusive</w:t>
      </w:r>
      <w:proofErr w:type="spellEnd"/>
      <w:r>
        <w:t xml:space="preserve"> method. If the </w:t>
      </w:r>
      <w:proofErr w:type="spellStart"/>
      <w:r w:rsidRPr="001B3F78">
        <w:rPr>
          <w:rStyle w:val="CodeInline"/>
        </w:rPr>
        <w:t>SessionStateModule</w:t>
      </w:r>
      <w:proofErr w:type="spellEnd"/>
      <w:r>
        <w:t xml:space="preserve"> instance encounters locked session data during the call to either the </w:t>
      </w:r>
      <w:proofErr w:type="spellStart"/>
      <w:r w:rsidRPr="001B3F78">
        <w:rPr>
          <w:rStyle w:val="CodeInline"/>
        </w:rPr>
        <w:t>GetItemExclusive</w:t>
      </w:r>
      <w:proofErr w:type="spellEnd"/>
      <w:r>
        <w:t xml:space="preserve"> or </w:t>
      </w:r>
      <w:proofErr w:type="spellStart"/>
      <w:r w:rsidRPr="001B3F78">
        <w:rPr>
          <w:rStyle w:val="CodeInline"/>
        </w:rPr>
        <w:t>GetItem</w:t>
      </w:r>
      <w:proofErr w:type="spellEnd"/>
      <w:r>
        <w:t xml:space="preserve"> method, it will re-request the session data</w:t>
      </w:r>
      <w:r w:rsidR="001B3F78">
        <w:t>.</w:t>
      </w:r>
      <w:r>
        <w:t xml:space="preserve"> </w:t>
      </w:r>
      <w:r w:rsidR="00B87C74">
        <w:t>This occurs</w:t>
      </w:r>
      <w:r w:rsidR="001B3F78">
        <w:t xml:space="preserve"> </w:t>
      </w:r>
      <w:r>
        <w:t xml:space="preserve">at half-second intervals until either the lock is released or the amount of time specified in the </w:t>
      </w:r>
      <w:proofErr w:type="spellStart"/>
      <w:r w:rsidRPr="001B3F78">
        <w:rPr>
          <w:rStyle w:val="CodeInline"/>
        </w:rPr>
        <w:t>ExecutionTimeout</w:t>
      </w:r>
      <w:proofErr w:type="spellEnd"/>
      <w:r>
        <w:t xml:space="preserve"> property has elapsed. </w:t>
      </w:r>
      <w:r w:rsidR="00B87C74">
        <w:t>After a timeout occurs, t</w:t>
      </w:r>
      <w:r>
        <w:t xml:space="preserve">he </w:t>
      </w:r>
      <w:proofErr w:type="spellStart"/>
      <w:r w:rsidRPr="001B3F78">
        <w:rPr>
          <w:rStyle w:val="CodeInline"/>
        </w:rPr>
        <w:t>ReleaseItemExclusive</w:t>
      </w:r>
      <w:proofErr w:type="spellEnd"/>
      <w:r>
        <w:t xml:space="preserve"> method </w:t>
      </w:r>
      <w:r w:rsidR="001B3F78">
        <w:t xml:space="preserve">is called </w:t>
      </w:r>
      <w:r w:rsidR="00B87C74">
        <w:t>in order</w:t>
      </w:r>
      <w:r w:rsidR="001B3F78">
        <w:t xml:space="preserve"> t</w:t>
      </w:r>
      <w:r>
        <w:t>o free the session-store data.</w:t>
      </w:r>
      <w:r w:rsidR="001B3F78">
        <w:t xml:space="preserve"> Additionally, a lock identifier is used to distinguish between concurrent requests accessing the same session data. This is </w:t>
      </w:r>
      <w:r w:rsidR="00B87C74">
        <w:t>necessary as</w:t>
      </w:r>
      <w:r w:rsidR="001B3F78">
        <w:t xml:space="preserve"> </w:t>
      </w:r>
      <w:r w:rsidR="00B87C74">
        <w:t xml:space="preserve">these </w:t>
      </w:r>
      <w:r w:rsidR="001B3F78">
        <w:t>requests run on separate threads</w:t>
      </w:r>
      <w:r w:rsidR="00B87C74">
        <w:t>. A</w:t>
      </w:r>
      <w:r w:rsidR="001B3F78">
        <w:t xml:space="preserve"> call to</w:t>
      </w:r>
      <w:r w:rsidR="00B87C74">
        <w:t xml:space="preserve"> the</w:t>
      </w:r>
      <w:r w:rsidR="001B3F78">
        <w:t xml:space="preserve"> </w:t>
      </w:r>
      <w:proofErr w:type="spellStart"/>
      <w:r w:rsidRPr="001B3F78">
        <w:rPr>
          <w:rStyle w:val="CodeInline"/>
        </w:rPr>
        <w:t>ReleaseItemExclusive</w:t>
      </w:r>
      <w:proofErr w:type="spellEnd"/>
      <w:r w:rsidRPr="001B3F78">
        <w:rPr>
          <w:rStyle w:val="CodeInline"/>
        </w:rPr>
        <w:t xml:space="preserve"> </w:t>
      </w:r>
      <w:r w:rsidR="001B3F78">
        <w:t>appears before</w:t>
      </w:r>
      <w:r w:rsidR="00B87C74">
        <w:t xml:space="preserve"> the</w:t>
      </w:r>
      <w:r>
        <w:t xml:space="preserve"> </w:t>
      </w:r>
      <w:proofErr w:type="spellStart"/>
      <w:r w:rsidRPr="001B3F78">
        <w:rPr>
          <w:rStyle w:val="CodeInline"/>
        </w:rPr>
        <w:t>SetAndReleaseItemExclusive</w:t>
      </w:r>
      <w:proofErr w:type="spellEnd"/>
      <w:r w:rsidRPr="001B3F78">
        <w:rPr>
          <w:rStyle w:val="CodeInline"/>
        </w:rPr>
        <w:t xml:space="preserve"> </w:t>
      </w:r>
      <w:r>
        <w:t xml:space="preserve">method </w:t>
      </w:r>
      <w:r w:rsidR="001B3F78">
        <w:t xml:space="preserve">is called </w:t>
      </w:r>
      <w:r>
        <w:t xml:space="preserve">for the current response. </w:t>
      </w:r>
    </w:p>
    <w:p w:rsidR="00C91BB3" w:rsidRDefault="001B3F78" w:rsidP="00BE22D9">
      <w:pPr>
        <w:pStyle w:val="berschrift4"/>
      </w:pPr>
      <w:r>
        <w:t>Handl</w:t>
      </w:r>
      <w:r w:rsidR="00B87C74">
        <w:t>ing</w:t>
      </w:r>
      <w:r>
        <w:t xml:space="preserve"> </w:t>
      </w:r>
      <w:r w:rsidR="00C91BB3">
        <w:t xml:space="preserve">Expired Data </w:t>
      </w:r>
    </w:p>
    <w:p w:rsidR="00C91BB3" w:rsidRDefault="001B3F78" w:rsidP="001B3F78">
      <w:pPr>
        <w:pStyle w:val="BodyTextFirst"/>
      </w:pPr>
      <w:r>
        <w:t>Exp</w:t>
      </w:r>
      <w:r w:rsidR="00B87C74">
        <w:t>i</w:t>
      </w:r>
      <w:r>
        <w:t xml:space="preserve">ration </w:t>
      </w:r>
      <w:r w:rsidR="00B87C74">
        <w:t xml:space="preserve">occurs when a session times out or </w:t>
      </w:r>
      <w:r w:rsidR="008A0E4F">
        <w:t xml:space="preserve">explicitly </w:t>
      </w:r>
      <w:r w:rsidR="00B87C74">
        <w:t>ends.</w:t>
      </w:r>
      <w:r>
        <w:t xml:space="preserve"> A session ends </w:t>
      </w:r>
      <w:r w:rsidR="00B87C74">
        <w:t xml:space="preserve">with a </w:t>
      </w:r>
      <w:r>
        <w:t>user action</w:t>
      </w:r>
      <w:r w:rsidR="00B87C74">
        <w:t>,</w:t>
      </w:r>
      <w:r>
        <w:t xml:space="preserve"> w</w:t>
      </w:r>
      <w:r w:rsidR="00C91BB3">
        <w:t xml:space="preserve">hen the </w:t>
      </w:r>
      <w:r w:rsidR="00C91BB3" w:rsidRPr="001B3F78">
        <w:rPr>
          <w:rStyle w:val="CodeInline"/>
        </w:rPr>
        <w:t>Abandon</w:t>
      </w:r>
      <w:r w:rsidR="00C91BB3">
        <w:t xml:space="preserve"> method is called</w:t>
      </w:r>
      <w:r>
        <w:t>.</w:t>
      </w:r>
      <w:r w:rsidR="00C91BB3">
        <w:t xml:space="preserve"> </w:t>
      </w:r>
      <w:r>
        <w:t>T</w:t>
      </w:r>
      <w:r w:rsidR="00C91BB3">
        <w:t xml:space="preserve">he data for that session is deleted from the data store using the </w:t>
      </w:r>
      <w:proofErr w:type="spellStart"/>
      <w:r w:rsidR="00C91BB3" w:rsidRPr="001B3F78">
        <w:rPr>
          <w:rStyle w:val="CodeInline"/>
        </w:rPr>
        <w:t>RemoveItem</w:t>
      </w:r>
      <w:proofErr w:type="spellEnd"/>
      <w:r w:rsidR="00C91BB3">
        <w:t xml:space="preserve"> method. The mechanism for deleting expired session data depends on the capabilities of your data source. If </w:t>
      </w:r>
      <w:r>
        <w:t>the</w:t>
      </w:r>
      <w:r w:rsidR="00C91BB3">
        <w:t xml:space="preserve"> session </w:t>
      </w:r>
      <w:r>
        <w:t xml:space="preserve">expires </w:t>
      </w:r>
      <w:r w:rsidR="00C91BB3">
        <w:t xml:space="preserve">according to the session </w:t>
      </w:r>
      <w:r w:rsidR="00C91BB3" w:rsidRPr="001B3F78">
        <w:rPr>
          <w:rStyle w:val="CodeInline"/>
        </w:rPr>
        <w:t>Timeout</w:t>
      </w:r>
      <w:r w:rsidR="00C91BB3">
        <w:t xml:space="preserve"> property, you can use the </w:t>
      </w:r>
      <w:proofErr w:type="spellStart"/>
      <w:r w:rsidR="00C91BB3" w:rsidRPr="001B3F78">
        <w:rPr>
          <w:rStyle w:val="CodeInline"/>
        </w:rPr>
        <w:t>SetItemExpireCallback</w:t>
      </w:r>
      <w:proofErr w:type="spellEnd"/>
      <w:r w:rsidR="00C91BB3">
        <w:t xml:space="preserve"> method to </w:t>
      </w:r>
      <w:r>
        <w:t xml:space="preserve">handle </w:t>
      </w:r>
      <w:r w:rsidR="00C91BB3">
        <w:t xml:space="preserve">the </w:t>
      </w:r>
      <w:proofErr w:type="spellStart"/>
      <w:r w:rsidR="00C91BB3" w:rsidRPr="001B3F78">
        <w:rPr>
          <w:rStyle w:val="CodeInline"/>
        </w:rPr>
        <w:t>Session_OnEnd</w:t>
      </w:r>
      <w:proofErr w:type="spellEnd"/>
      <w:r>
        <w:t xml:space="preserve"> event</w:t>
      </w:r>
      <w:r w:rsidR="00C91BB3">
        <w:t xml:space="preserve">. </w:t>
      </w:r>
    </w:p>
    <w:p w:rsidR="00C91BB3" w:rsidRDefault="001B3F78" w:rsidP="00BE22D9">
      <w:pPr>
        <w:pStyle w:val="berschrift4"/>
      </w:pPr>
      <w:r>
        <w:t xml:space="preserve">Set </w:t>
      </w:r>
      <w:r w:rsidR="00C91BB3">
        <w:t>Application</w:t>
      </w:r>
      <w:r>
        <w:t xml:space="preserve"> </w:t>
      </w:r>
      <w:r w:rsidR="00C91BB3">
        <w:t xml:space="preserve">Name </w:t>
      </w:r>
    </w:p>
    <w:p w:rsidR="00C91BB3" w:rsidRDefault="00C91BB3" w:rsidP="001B3F78">
      <w:pPr>
        <w:pStyle w:val="BodyTextFirst"/>
      </w:pPr>
      <w:r>
        <w:t>To maintain session scope, session-state providers store session information uniquely for each application. This allows multiple ASP.NET applications to use the same data source without conflict</w:t>
      </w:r>
      <w:r w:rsidR="00B87C74">
        <w:t>ing</w:t>
      </w:r>
      <w:r>
        <w:t xml:space="preserve">. </w:t>
      </w:r>
      <w:r w:rsidR="001B3F78">
        <w:t xml:space="preserve">How you </w:t>
      </w:r>
      <w:r w:rsidR="00DE2E41">
        <w:t>ensure uniqueness</w:t>
      </w:r>
      <w:r w:rsidR="001B3F78">
        <w:t xml:space="preserve"> depends entirely on the storage mechanism. </w:t>
      </w:r>
      <w:r w:rsidR="00DE2E41">
        <w:t>For</w:t>
      </w:r>
      <w:r w:rsidR="001B3F78">
        <w:t xml:space="preserve"> a file based provider</w:t>
      </w:r>
      <w:r w:rsidR="00B87C74">
        <w:t>,</w:t>
      </w:r>
      <w:r w:rsidR="001B3F78">
        <w:t xml:space="preserve"> as in the following example</w:t>
      </w:r>
      <w:r w:rsidR="00B87C74">
        <w:t>,</w:t>
      </w:r>
      <w:r w:rsidR="001B3F78">
        <w:t xml:space="preserve"> a subfolder</w:t>
      </w:r>
      <w:r w:rsidR="00DE2E41">
        <w:t xml:space="preserve"> named after the application</w:t>
      </w:r>
      <w:r w:rsidR="001B3F78">
        <w:t xml:space="preserve"> will </w:t>
      </w:r>
      <w:r w:rsidR="00DE2E41">
        <w:t>suffice</w:t>
      </w:r>
      <w:r w:rsidR="001B3F78">
        <w:t>. In a database scenario</w:t>
      </w:r>
      <w:r w:rsidR="00B87C74">
        <w:t>,</w:t>
      </w:r>
      <w:r w:rsidR="001B3F78">
        <w:t xml:space="preserve"> an </w:t>
      </w:r>
      <w:proofErr w:type="spellStart"/>
      <w:r w:rsidR="00DE2E41" w:rsidRPr="00C831DD">
        <w:rPr>
          <w:i/>
        </w:rPr>
        <w:t>ApplicationName</w:t>
      </w:r>
      <w:proofErr w:type="spellEnd"/>
      <w:r w:rsidR="00DE2E41">
        <w:t xml:space="preserve"> </w:t>
      </w:r>
      <w:r w:rsidR="001B3F78">
        <w:t>column in the data table would be necessary.</w:t>
      </w:r>
    </w:p>
    <w:p w:rsidR="001B3F78" w:rsidRDefault="001B3F78" w:rsidP="001B3F78">
      <w:pPr>
        <w:pStyle w:val="berschrift3"/>
      </w:pPr>
      <w:r>
        <w:t>Implementation Details</w:t>
      </w:r>
    </w:p>
    <w:p w:rsidR="00E268D0" w:rsidRPr="00E268D0" w:rsidRDefault="00E63685" w:rsidP="00D1601A">
      <w:pPr>
        <w:pStyle w:val="BodyTextFirst"/>
      </w:pPr>
      <w:r>
        <w:t>There are many steps to implementation. None are difficult, but careful preparation is required.</w:t>
      </w:r>
    </w:p>
    <w:p w:rsidR="00C91BB3" w:rsidRDefault="00C91BB3" w:rsidP="001B3F78">
      <w:pPr>
        <w:pStyle w:val="berschrift4"/>
      </w:pPr>
      <w:r>
        <w:t xml:space="preserve">Required Classes </w:t>
      </w:r>
    </w:p>
    <w:p w:rsidR="00C91BB3" w:rsidRDefault="00C91BB3" w:rsidP="00BE22D9">
      <w:pPr>
        <w:pStyle w:val="BodyTextFirst"/>
      </w:pPr>
      <w:r>
        <w:t>To implement a session</w:t>
      </w:r>
      <w:r w:rsidR="00BE22D9">
        <w:t xml:space="preserve"> </w:t>
      </w:r>
      <w:r>
        <w:t xml:space="preserve">store provider, </w:t>
      </w:r>
      <w:r w:rsidR="00BE22D9">
        <w:t xml:space="preserve">you must </w:t>
      </w:r>
      <w:r>
        <w:t xml:space="preserve">create a class that inherits the </w:t>
      </w:r>
      <w:proofErr w:type="spellStart"/>
      <w:r w:rsidRPr="00BE22D9">
        <w:rPr>
          <w:rStyle w:val="CodeInline"/>
        </w:rPr>
        <w:t>SessionStateStoreProviderBase</w:t>
      </w:r>
      <w:proofErr w:type="spellEnd"/>
      <w:r w:rsidR="00BE22D9">
        <w:t xml:space="preserve"> abstract class. </w:t>
      </w:r>
      <w:r w:rsidR="00B87C74">
        <w:t xml:space="preserve">This </w:t>
      </w:r>
      <w:r>
        <w:t xml:space="preserve">class in turn inherits the </w:t>
      </w:r>
      <w:proofErr w:type="spellStart"/>
      <w:r w:rsidRPr="00BE22D9">
        <w:rPr>
          <w:rStyle w:val="CodeInline"/>
        </w:rPr>
        <w:t>ProviderBase</w:t>
      </w:r>
      <w:proofErr w:type="spellEnd"/>
      <w:r>
        <w:t xml:space="preserve"> abstract class, so you must </w:t>
      </w:r>
      <w:r w:rsidR="00663E9E">
        <w:t xml:space="preserve">also </w:t>
      </w:r>
      <w:r>
        <w:t xml:space="preserve">implement the required members of the </w:t>
      </w:r>
      <w:proofErr w:type="spellStart"/>
      <w:r w:rsidRPr="00BE22D9">
        <w:rPr>
          <w:rStyle w:val="CodeInline"/>
        </w:rPr>
        <w:t>ProviderBase</w:t>
      </w:r>
      <w:proofErr w:type="spellEnd"/>
      <w:r>
        <w:t xml:space="preserve"> class. </w:t>
      </w:r>
      <w:r w:rsidR="003516C7">
        <w:t>(</w:t>
      </w:r>
      <w:r w:rsidR="00BE22D9">
        <w:t>Refer to chapter 4 to read more about the structure of a provider.</w:t>
      </w:r>
      <w:r w:rsidR="003516C7">
        <w:t>)</w:t>
      </w:r>
      <w:r w:rsidR="00BE22D9">
        <w:t xml:space="preserve"> </w:t>
      </w:r>
      <w:r>
        <w:t xml:space="preserve">The following tables list </w:t>
      </w:r>
      <w:r w:rsidR="003516C7">
        <w:t xml:space="preserve">and describe </w:t>
      </w:r>
      <w:r>
        <w:t xml:space="preserve">the properties and methods you must implement from the abstract classes. </w:t>
      </w:r>
    </w:p>
    <w:p w:rsidR="00C91BB3" w:rsidRDefault="00C91BB3" w:rsidP="00C91BB3"/>
    <w:p w:rsidR="00C91BB3" w:rsidRDefault="00BE22D9" w:rsidP="00BE22D9">
      <w:pPr>
        <w:pStyle w:val="TableCaption"/>
      </w:pPr>
      <w:r>
        <w:t>Table 6-</w:t>
      </w:r>
      <w:r w:rsidR="007F4006">
        <w:fldChar w:fldCharType="begin"/>
      </w:r>
      <w:r w:rsidR="007F4006">
        <w:instrText xml:space="preserve"> SEQ Table \* ARABIC </w:instrText>
      </w:r>
      <w:r w:rsidR="007F4006">
        <w:fldChar w:fldCharType="separate"/>
      </w:r>
      <w:r>
        <w:t>1</w:t>
      </w:r>
      <w:r w:rsidR="007F4006">
        <w:fldChar w:fldCharType="end"/>
      </w:r>
      <w:r>
        <w:t xml:space="preserve">: </w:t>
      </w:r>
      <w:r w:rsidR="00C91BB3">
        <w:t>Required ProviderBase Members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003"/>
        <w:gridCol w:w="4133"/>
      </w:tblGrid>
      <w:tr w:rsidR="00202F99" w:rsidRPr="00202F99" w:rsidTr="00202F99">
        <w:tc>
          <w:tcPr>
            <w:tcW w:w="4390" w:type="dxa"/>
          </w:tcPr>
          <w:p w:rsidR="00202F99" w:rsidRPr="00202F99" w:rsidRDefault="00202F99" w:rsidP="003E330B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202F99">
              <w:t>Member</w:t>
            </w:r>
          </w:p>
        </w:tc>
        <w:tc>
          <w:tcPr>
            <w:tcW w:w="4390" w:type="dxa"/>
          </w:tcPr>
          <w:p w:rsidR="00202F99" w:rsidRPr="00202F99" w:rsidRDefault="00202F99" w:rsidP="003E330B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202F99">
              <w:t xml:space="preserve">Description </w:t>
            </w:r>
          </w:p>
        </w:tc>
      </w:tr>
      <w:tr w:rsidR="00202F99" w:rsidTr="00202F99">
        <w:tc>
          <w:tcPr>
            <w:tcW w:w="4390" w:type="dxa"/>
          </w:tcPr>
          <w:p w:rsidR="00202F99" w:rsidRPr="00202F99" w:rsidRDefault="00202F99" w:rsidP="003E330B">
            <w:pPr>
              <w:pStyle w:val="TableTextLast"/>
              <w:pBdr>
                <w:bottom w:val="none" w:sz="0" w:space="0" w:color="auto"/>
              </w:pBdr>
            </w:pPr>
            <w:r w:rsidRPr="00202F99">
              <w:rPr>
                <w:rStyle w:val="CodeInline"/>
              </w:rPr>
              <w:t>Initialize</w:t>
            </w:r>
          </w:p>
        </w:tc>
        <w:tc>
          <w:tcPr>
            <w:tcW w:w="4390" w:type="dxa"/>
          </w:tcPr>
          <w:p w:rsidR="00202F99" w:rsidRDefault="00202F99" w:rsidP="003E330B">
            <w:pPr>
              <w:pStyle w:val="TableTextLast"/>
              <w:pBdr>
                <w:bottom w:val="none" w:sz="0" w:space="0" w:color="auto"/>
              </w:pBdr>
            </w:pPr>
            <w:r w:rsidRPr="00202F99">
              <w:t xml:space="preserve">Takes as input the name of the provider and a </w:t>
            </w:r>
            <w:proofErr w:type="spellStart"/>
            <w:r w:rsidRPr="00202F99">
              <w:t>NameValueCollection</w:t>
            </w:r>
            <w:proofErr w:type="spellEnd"/>
            <w:r w:rsidRPr="00202F99">
              <w:t xml:space="preserve"> instance of </w:t>
            </w:r>
            <w:r w:rsidRPr="00202F99">
              <w:lastRenderedPageBreak/>
              <w:t>configuration settings. This method is used to set the property values for the provider instance, including implementation-specific values and options specified in the configuration file (</w:t>
            </w:r>
            <w:proofErr w:type="spellStart"/>
            <w:r w:rsidRPr="00202F99">
              <w:t>Machine.config</w:t>
            </w:r>
            <w:proofErr w:type="spellEnd"/>
            <w:r w:rsidRPr="00202F99">
              <w:t xml:space="preserve"> or </w:t>
            </w:r>
            <w:proofErr w:type="spellStart"/>
            <w:r w:rsidRPr="00202F99">
              <w:t>Web.config</w:t>
            </w:r>
            <w:proofErr w:type="spellEnd"/>
            <w:r w:rsidRPr="00202F99">
              <w:t>).</w:t>
            </w:r>
          </w:p>
        </w:tc>
      </w:tr>
    </w:tbl>
    <w:p w:rsidR="00C91BB3" w:rsidRDefault="00C91BB3" w:rsidP="00BE22D9">
      <w:pPr>
        <w:pStyle w:val="TableTextLast"/>
      </w:pPr>
      <w:r>
        <w:lastRenderedPageBreak/>
        <w:t xml:space="preserve"> </w:t>
      </w:r>
    </w:p>
    <w:p w:rsidR="00BE22D9" w:rsidRDefault="00C91BB3" w:rsidP="00BE22D9">
      <w:pPr>
        <w:pStyle w:val="TableCaption"/>
      </w:pPr>
      <w:r>
        <w:t xml:space="preserve"> </w:t>
      </w:r>
      <w:r w:rsidR="00BE22D9">
        <w:t>Table 6-</w:t>
      </w:r>
      <w:commentRangeStart w:id="14"/>
      <w:r w:rsidR="00C678EF">
        <w:fldChar w:fldCharType="begin"/>
      </w:r>
      <w:r w:rsidR="00C678EF">
        <w:instrText xml:space="preserve"> SEQ Table \* ARABIC </w:instrText>
      </w:r>
      <w:r w:rsidR="00C678EF">
        <w:fldChar w:fldCharType="separate"/>
      </w:r>
      <w:r w:rsidR="00BE22D9">
        <w:t>1</w:t>
      </w:r>
      <w:r w:rsidR="00C678EF">
        <w:fldChar w:fldCharType="end"/>
      </w:r>
      <w:commentRangeEnd w:id="14"/>
      <w:r w:rsidR="00592950">
        <w:rPr>
          <w:rStyle w:val="Kommentarzeichen"/>
          <w:i w:val="0"/>
          <w:noProof w:val="0"/>
        </w:rPr>
        <w:commentReference w:id="14"/>
      </w:r>
      <w:r w:rsidR="00BE22D9">
        <w:t>: Required SessionStateStoreProvider Members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12"/>
        <w:gridCol w:w="4024"/>
      </w:tblGrid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202F99">
              <w:t>Member</w:t>
            </w:r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202F99">
              <w:t xml:space="preserve">Description </w:t>
            </w: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proofErr w:type="spellStart"/>
            <w:r w:rsidRPr="00202F99">
              <w:rPr>
                <w:rStyle w:val="CodeInline"/>
              </w:rPr>
              <w:t>InitializeRequest</w:t>
            </w:r>
            <w:proofErr w:type="spellEnd"/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r w:rsidRPr="00202F99">
              <w:t xml:space="preserve">Uses the </w:t>
            </w:r>
            <w:proofErr w:type="spellStart"/>
            <w:r w:rsidRPr="00202F99">
              <w:rPr>
                <w:rStyle w:val="CodeInline"/>
              </w:rPr>
              <w:t>HttpContext</w:t>
            </w:r>
            <w:proofErr w:type="spellEnd"/>
            <w:r w:rsidRPr="00202F99">
              <w:t xml:space="preserve"> of the current request and performs any initialization required by the provider. </w:t>
            </w: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proofErr w:type="spellStart"/>
            <w:r w:rsidRPr="00202F99">
              <w:rPr>
                <w:rStyle w:val="CodeInline"/>
              </w:rPr>
              <w:t>EndRequest</w:t>
            </w:r>
            <w:proofErr w:type="spellEnd"/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r w:rsidRPr="00202F99">
              <w:t xml:space="preserve">Uses the </w:t>
            </w:r>
            <w:proofErr w:type="spellStart"/>
            <w:r w:rsidRPr="00202F99">
              <w:rPr>
                <w:rStyle w:val="CodeInline"/>
              </w:rPr>
              <w:t>HttpContext</w:t>
            </w:r>
            <w:proofErr w:type="spellEnd"/>
            <w:r w:rsidRPr="00202F99">
              <w:t xml:space="preserve"> of the current request and performs any cleanup. </w:t>
            </w: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r w:rsidRPr="00202F99">
              <w:rPr>
                <w:rStyle w:val="CodeInline"/>
              </w:rPr>
              <w:t>Dispose</w:t>
            </w:r>
            <w:r w:rsidRPr="00202F99">
              <w:t xml:space="preserve">  </w:t>
            </w:r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r w:rsidRPr="00202F99">
              <w:t>Frees any resources no longer in use by the provider.</w:t>
            </w: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proofErr w:type="spellStart"/>
            <w:r w:rsidRPr="00202F99">
              <w:rPr>
                <w:rStyle w:val="CodeInline"/>
              </w:rPr>
              <w:t>GetItemExclusive</w:t>
            </w:r>
            <w:proofErr w:type="spellEnd"/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r w:rsidRPr="00202F99">
              <w:t xml:space="preserve">Retrieves session values and information from the session data store for a given Session ID and </w:t>
            </w:r>
            <w:proofErr w:type="spellStart"/>
            <w:r w:rsidRPr="00202F99">
              <w:rPr>
                <w:rStyle w:val="CodeInline"/>
              </w:rPr>
              <w:t>HttpContext</w:t>
            </w:r>
            <w:proofErr w:type="spellEnd"/>
            <w:r w:rsidRPr="00202F99">
              <w:t xml:space="preserve">. Locks the session-item data in the store for the duration of the request. Sets several output-parameter values that inform </w:t>
            </w:r>
            <w:proofErr w:type="spellStart"/>
            <w:r w:rsidRPr="00202F99">
              <w:rPr>
                <w:rStyle w:val="CodeInline"/>
              </w:rPr>
              <w:t>SessionStateModule</w:t>
            </w:r>
            <w:proofErr w:type="spellEnd"/>
            <w:r w:rsidRPr="00202F99">
              <w:t xml:space="preserve"> about the state of the current item. </w:t>
            </w: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proofErr w:type="spellStart"/>
            <w:r w:rsidRPr="00202F99">
              <w:rPr>
                <w:rStyle w:val="CodeInline"/>
              </w:rPr>
              <w:t>GetItem</w:t>
            </w:r>
            <w:proofErr w:type="spellEnd"/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r w:rsidRPr="00202F99">
              <w:t xml:space="preserve">As for the </w:t>
            </w:r>
            <w:proofErr w:type="spellStart"/>
            <w:r w:rsidRPr="00202F99">
              <w:rPr>
                <w:rStyle w:val="CodeInline"/>
              </w:rPr>
              <w:t>GetItemExclusive</w:t>
            </w:r>
            <w:proofErr w:type="spellEnd"/>
            <w:r w:rsidRPr="00202F99">
              <w:t xml:space="preserve"> method, except that it does not attempt to lock the session item in the data </w:t>
            </w:r>
            <w:proofErr w:type="gramStart"/>
            <w:r w:rsidRPr="00202F99">
              <w:t>store.</w:t>
            </w:r>
            <w:proofErr w:type="gramEnd"/>
            <w:r w:rsidRPr="00202F99">
              <w:t xml:space="preserve"> This method is used when you set the </w:t>
            </w:r>
            <w:proofErr w:type="spellStart"/>
            <w:r w:rsidRPr="00202F99">
              <w:rPr>
                <w:rStyle w:val="CodeInline"/>
              </w:rPr>
              <w:t>EnableSessionState</w:t>
            </w:r>
            <w:proofErr w:type="spellEnd"/>
            <w:r w:rsidRPr="00202F99">
              <w:t xml:space="preserve"> attribute of @Page directive to </w:t>
            </w:r>
            <w:proofErr w:type="spellStart"/>
            <w:r w:rsidRPr="00202F99">
              <w:rPr>
                <w:rStyle w:val="CodeInline"/>
              </w:rPr>
              <w:t>ReadOnly</w:t>
            </w:r>
            <w:proofErr w:type="spellEnd"/>
            <w:r w:rsidRPr="00202F99">
              <w:t xml:space="preserve">. </w:t>
            </w: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proofErr w:type="spellStart"/>
            <w:r w:rsidRPr="00202F99">
              <w:rPr>
                <w:rStyle w:val="CodeInline"/>
              </w:rPr>
              <w:t>SetAndReleaseItemExclusive</w:t>
            </w:r>
            <w:proofErr w:type="spellEnd"/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r w:rsidRPr="00202F99">
              <w:t xml:space="preserve">Updates or releases the lock for the current session-state data. The </w:t>
            </w:r>
            <w:proofErr w:type="spellStart"/>
            <w:r w:rsidRPr="00202F99">
              <w:rPr>
                <w:rStyle w:val="CodeInline"/>
              </w:rPr>
              <w:t>newItem</w:t>
            </w:r>
            <w:proofErr w:type="spellEnd"/>
            <w:r w:rsidRPr="00202F99">
              <w:t xml:space="preserve"> property forces the creation of a new item. Calls the </w:t>
            </w:r>
            <w:proofErr w:type="spellStart"/>
            <w:r w:rsidRPr="00202F99">
              <w:rPr>
                <w:rStyle w:val="CodeInline"/>
              </w:rPr>
              <w:t>ResetItemTimeout</w:t>
            </w:r>
            <w:proofErr w:type="spellEnd"/>
            <w:r w:rsidRPr="00202F99">
              <w:t xml:space="preserve"> method internally to extend the expiration period.</w:t>
            </w: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proofErr w:type="spellStart"/>
            <w:r w:rsidRPr="00202F99">
              <w:rPr>
                <w:rStyle w:val="CodeInline"/>
              </w:rPr>
              <w:t>ReleaseItemExclusive</w:t>
            </w:r>
            <w:proofErr w:type="spellEnd"/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r w:rsidRPr="00202F99">
              <w:t xml:space="preserve">This method is called when the </w:t>
            </w:r>
            <w:proofErr w:type="spellStart"/>
            <w:r w:rsidRPr="00202F99">
              <w:rPr>
                <w:rStyle w:val="CodeInline"/>
              </w:rPr>
              <w:t>GetItem</w:t>
            </w:r>
            <w:proofErr w:type="spellEnd"/>
            <w:r w:rsidRPr="00202F99">
              <w:t xml:space="preserve"> or </w:t>
            </w:r>
            <w:proofErr w:type="spellStart"/>
            <w:r w:rsidRPr="00202F99">
              <w:rPr>
                <w:rStyle w:val="CodeInline"/>
              </w:rPr>
              <w:t>GetItemExclusive</w:t>
            </w:r>
            <w:proofErr w:type="spellEnd"/>
            <w:r w:rsidRPr="00202F99">
              <w:t xml:space="preserve"> method is called and the item is locked, but the lock duration has exceeded the </w:t>
            </w:r>
            <w:proofErr w:type="spellStart"/>
            <w:r w:rsidRPr="00202F99">
              <w:rPr>
                <w:rStyle w:val="CodeInline"/>
              </w:rPr>
              <w:t>ExecutionTimeout</w:t>
            </w:r>
            <w:proofErr w:type="spellEnd"/>
            <w:r w:rsidRPr="00202F99">
              <w:t xml:space="preserve"> value. Frees the item and releases the lock.</w:t>
            </w: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proofErr w:type="spellStart"/>
            <w:r w:rsidRPr="00202F99">
              <w:rPr>
                <w:rStyle w:val="CodeInline"/>
              </w:rPr>
              <w:t>RemoveItem</w:t>
            </w:r>
            <w:proofErr w:type="spellEnd"/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r w:rsidRPr="00202F99">
              <w:t xml:space="preserve">This method is called when the </w:t>
            </w:r>
            <w:r w:rsidRPr="00202F99">
              <w:rPr>
                <w:rStyle w:val="CodeInline"/>
              </w:rPr>
              <w:t>Abandon</w:t>
            </w:r>
            <w:r w:rsidRPr="00202F99">
              <w:t xml:space="preserve"> method of the </w:t>
            </w:r>
            <w:r w:rsidRPr="00202F99">
              <w:rPr>
                <w:rStyle w:val="CodeInline"/>
              </w:rPr>
              <w:t>Session</w:t>
            </w:r>
            <w:r w:rsidRPr="00202F99">
              <w:t xml:space="preserve"> object is called. Deletes the session information from the data store.</w:t>
            </w: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proofErr w:type="spellStart"/>
            <w:r w:rsidRPr="00202F99">
              <w:rPr>
                <w:rStyle w:val="CodeInline"/>
              </w:rPr>
              <w:t>CreateUninitializedItem</w:t>
            </w:r>
            <w:proofErr w:type="spellEnd"/>
            <w:r w:rsidRPr="00202F99">
              <w:t xml:space="preserve"> Adds an uninitialized </w:t>
            </w:r>
            <w:r w:rsidRPr="00202F99">
              <w:lastRenderedPageBreak/>
              <w:t xml:space="preserve">item to the session data store with an </w:t>
            </w:r>
            <w:proofErr w:type="spellStart"/>
            <w:r w:rsidRPr="00202F99">
              <w:rPr>
                <w:rStyle w:val="CodeInline"/>
              </w:rPr>
              <w:t>actionFlags</w:t>
            </w:r>
            <w:proofErr w:type="spellEnd"/>
            <w:r w:rsidRPr="00202F99">
              <w:t xml:space="preserve"> value set to </w:t>
            </w:r>
            <w:proofErr w:type="spellStart"/>
            <w:r w:rsidRPr="00202F99">
              <w:rPr>
                <w:rStyle w:val="CodeInline"/>
              </w:rPr>
              <w:t>InitializeItem</w:t>
            </w:r>
            <w:proofErr w:type="spellEnd"/>
            <w:r w:rsidRPr="00202F99">
              <w:t xml:space="preserve">. </w:t>
            </w:r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proofErr w:type="spellStart"/>
            <w:r w:rsidRPr="00202F99">
              <w:rPr>
                <w:rStyle w:val="CodeInline"/>
              </w:rPr>
              <w:lastRenderedPageBreak/>
              <w:t>CreateNewStoreData</w:t>
            </w:r>
            <w:proofErr w:type="spellEnd"/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"/>
            </w:pPr>
            <w:r w:rsidRPr="00202F99">
              <w:t xml:space="preserve">Returns a new </w:t>
            </w:r>
            <w:proofErr w:type="spellStart"/>
            <w:r w:rsidRPr="00202F99">
              <w:rPr>
                <w:rStyle w:val="CodeInline"/>
              </w:rPr>
              <w:t>SessionStateStoreData</w:t>
            </w:r>
            <w:proofErr w:type="spellEnd"/>
            <w:r w:rsidRPr="00202F99">
              <w:t xml:space="preserve"> object with empty data collections. </w:t>
            </w:r>
          </w:p>
        </w:tc>
      </w:tr>
      <w:tr w:rsidR="00202F99" w:rsidRPr="00202F99" w:rsidTr="00202F99">
        <w:tc>
          <w:tcPr>
            <w:tcW w:w="4390" w:type="dxa"/>
          </w:tcPr>
          <w:p w:rsidR="00202F99" w:rsidRPr="00202F99" w:rsidRDefault="00202F99" w:rsidP="00F94D8E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202F99">
              <w:rPr>
                <w:rStyle w:val="CodeInline"/>
              </w:rPr>
              <w:t>SetItemExpireCallback</w:t>
            </w:r>
            <w:proofErr w:type="spellEnd"/>
          </w:p>
        </w:tc>
        <w:tc>
          <w:tcPr>
            <w:tcW w:w="4390" w:type="dxa"/>
          </w:tcPr>
          <w:p w:rsidR="00202F99" w:rsidRPr="00202F99" w:rsidRDefault="00202F99" w:rsidP="00F94D8E">
            <w:pPr>
              <w:pStyle w:val="TableTextLast"/>
              <w:pBdr>
                <w:bottom w:val="none" w:sz="0" w:space="0" w:color="auto"/>
              </w:pBdr>
            </w:pPr>
            <w:r w:rsidRPr="00202F99">
              <w:t xml:space="preserve">Takes a delegate that references the </w:t>
            </w:r>
            <w:proofErr w:type="spellStart"/>
            <w:r w:rsidRPr="00202F99">
              <w:rPr>
                <w:rStyle w:val="CodeInline"/>
              </w:rPr>
              <w:t>Session_OnEnd</w:t>
            </w:r>
            <w:proofErr w:type="spellEnd"/>
            <w:r w:rsidRPr="00202F99">
              <w:t xml:space="preserve"> event. If this event is supported the method returns </w:t>
            </w:r>
            <w:r w:rsidRPr="00202F99">
              <w:rPr>
                <w:rStyle w:val="CodeInline"/>
              </w:rPr>
              <w:t>true</w:t>
            </w:r>
            <w:r w:rsidRPr="00202F99">
              <w:t xml:space="preserve">; otherwise it returns </w:t>
            </w:r>
            <w:r w:rsidRPr="00202F99">
              <w:rPr>
                <w:rStyle w:val="CodeInline"/>
              </w:rPr>
              <w:t>false</w:t>
            </w:r>
            <w:r w:rsidRPr="00202F99">
              <w:t>.</w:t>
            </w:r>
          </w:p>
        </w:tc>
      </w:tr>
    </w:tbl>
    <w:p w:rsidR="007F03FD" w:rsidRDefault="00381F3D" w:rsidP="00381F3D">
      <w:pPr>
        <w:pStyle w:val="BodyTextCont"/>
      </w:pPr>
      <w:r>
        <w:t xml:space="preserve">The </w:t>
      </w:r>
      <w:proofErr w:type="spellStart"/>
      <w:r w:rsidRPr="00381F3D">
        <w:rPr>
          <w:rStyle w:val="CodeInline"/>
        </w:rPr>
        <w:t>GetItemExclusive</w:t>
      </w:r>
      <w:proofErr w:type="spellEnd"/>
      <w:r>
        <w:t xml:space="preserve"> method is the most </w:t>
      </w:r>
      <w:r w:rsidR="007F03FD">
        <w:t xml:space="preserve">significant </w:t>
      </w:r>
      <w:r>
        <w:t xml:space="preserve">part of the provider. </w:t>
      </w:r>
      <w:r w:rsidR="00C91BB3">
        <w:t xml:space="preserve">If no session item data is found </w:t>
      </w:r>
      <w:r w:rsidR="007F03FD">
        <w:t xml:space="preserve">in </w:t>
      </w:r>
      <w:r w:rsidR="00C91BB3">
        <w:t xml:space="preserve">the data store, the method sets the </w:t>
      </w:r>
      <w:r w:rsidR="00C91BB3" w:rsidRPr="00381F3D">
        <w:rPr>
          <w:rStyle w:val="CodeInline"/>
        </w:rPr>
        <w:t>locked</w:t>
      </w:r>
      <w:r w:rsidR="00C91BB3">
        <w:t xml:space="preserve"> output parameter to </w:t>
      </w:r>
      <w:r w:rsidR="00C91BB3" w:rsidRPr="00381F3D">
        <w:rPr>
          <w:rStyle w:val="CodeInline"/>
        </w:rPr>
        <w:t>false</w:t>
      </w:r>
      <w:r w:rsidR="00C91BB3">
        <w:t xml:space="preserve"> and returns </w:t>
      </w:r>
      <w:r w:rsidR="00C91BB3" w:rsidRPr="00381F3D">
        <w:rPr>
          <w:rStyle w:val="CodeInline"/>
        </w:rPr>
        <w:t>null</w:t>
      </w:r>
      <w:r w:rsidR="00C91BB3">
        <w:t>. This causes</w:t>
      </w:r>
      <w:r w:rsidR="005932A8">
        <w:t xml:space="preserve"> the</w:t>
      </w:r>
      <w:r w:rsidR="00C91BB3">
        <w:t xml:space="preserve"> </w:t>
      </w:r>
      <w:proofErr w:type="spellStart"/>
      <w:r w:rsidR="00C91BB3" w:rsidRPr="00381F3D">
        <w:rPr>
          <w:rStyle w:val="CodeInline"/>
        </w:rPr>
        <w:t>SessionStateModule</w:t>
      </w:r>
      <w:proofErr w:type="spellEnd"/>
      <w:r w:rsidR="00C91BB3">
        <w:t xml:space="preserve"> to call the </w:t>
      </w:r>
      <w:proofErr w:type="spellStart"/>
      <w:r w:rsidR="00C91BB3" w:rsidRPr="00381F3D">
        <w:rPr>
          <w:rStyle w:val="CodeInline"/>
        </w:rPr>
        <w:t>CreateNewStoreData</w:t>
      </w:r>
      <w:proofErr w:type="spellEnd"/>
      <w:r w:rsidR="00C91BB3">
        <w:t xml:space="preserve"> method </w:t>
      </w:r>
      <w:r w:rsidR="005932A8">
        <w:t xml:space="preserve">in order </w:t>
      </w:r>
      <w:r w:rsidR="00C91BB3">
        <w:t xml:space="preserve">to create a new </w:t>
      </w:r>
      <w:proofErr w:type="spellStart"/>
      <w:r w:rsidR="00C91BB3" w:rsidRPr="00381F3D">
        <w:rPr>
          <w:rStyle w:val="CodeInline"/>
        </w:rPr>
        <w:t>SessionStateStoreData</w:t>
      </w:r>
      <w:proofErr w:type="spellEnd"/>
      <w:r w:rsidR="00C91BB3">
        <w:t xml:space="preserve"> object for the request. If </w:t>
      </w:r>
      <w:r>
        <w:t xml:space="preserve">the </w:t>
      </w:r>
      <w:r w:rsidR="00C91BB3">
        <w:t xml:space="preserve">item is </w:t>
      </w:r>
      <w:r w:rsidR="005932A8">
        <w:t xml:space="preserve">located </w:t>
      </w:r>
      <w:r w:rsidR="00C91BB3">
        <w:t xml:space="preserve">but the data is locked, the </w:t>
      </w:r>
      <w:proofErr w:type="spellStart"/>
      <w:r w:rsidR="00C91BB3" w:rsidRPr="00381F3D">
        <w:rPr>
          <w:rStyle w:val="CodeInline"/>
        </w:rPr>
        <w:t>GetItemExclusive</w:t>
      </w:r>
      <w:proofErr w:type="spellEnd"/>
      <w:r w:rsidR="00C91BB3">
        <w:t xml:space="preserve"> method sets the </w:t>
      </w:r>
      <w:r w:rsidR="00C91BB3" w:rsidRPr="00381F3D">
        <w:rPr>
          <w:rStyle w:val="CodeInline"/>
        </w:rPr>
        <w:t>locked</w:t>
      </w:r>
      <w:r w:rsidR="00C91BB3">
        <w:t xml:space="preserve"> output parameter to </w:t>
      </w:r>
      <w:r w:rsidR="00C91BB3" w:rsidRPr="00381F3D">
        <w:rPr>
          <w:rStyle w:val="CodeInline"/>
        </w:rPr>
        <w:t>true</w:t>
      </w:r>
      <w:r w:rsidR="005932A8">
        <w:rPr>
          <w:rStyle w:val="CodeInline"/>
        </w:rPr>
        <w:t xml:space="preserve">, </w:t>
      </w:r>
      <w:r w:rsidR="00C91BB3">
        <w:t xml:space="preserve">sets the </w:t>
      </w:r>
      <w:proofErr w:type="spellStart"/>
      <w:r w:rsidR="00C91BB3" w:rsidRPr="00381F3D">
        <w:rPr>
          <w:rStyle w:val="CodeInline"/>
        </w:rPr>
        <w:t>lockAge</w:t>
      </w:r>
      <w:proofErr w:type="spellEnd"/>
      <w:r w:rsidR="00C91BB3">
        <w:t xml:space="preserve"> output parameter to the current </w:t>
      </w:r>
      <w:r>
        <w:t>age of the item (that is</w:t>
      </w:r>
      <w:r w:rsidR="005932A8">
        <w:t>,</w:t>
      </w:r>
      <w:r>
        <w:t xml:space="preserve"> current timestamp minus creation timestamp)</w:t>
      </w:r>
      <w:r w:rsidR="00C91BB3">
        <w:t xml:space="preserve">, sets the </w:t>
      </w:r>
      <w:proofErr w:type="spellStart"/>
      <w:r w:rsidR="00C91BB3" w:rsidRPr="00381F3D">
        <w:rPr>
          <w:rStyle w:val="CodeInline"/>
        </w:rPr>
        <w:t>lockId</w:t>
      </w:r>
      <w:proofErr w:type="spellEnd"/>
      <w:r w:rsidR="00C91BB3">
        <w:t xml:space="preserve"> output parameter to the lock identifier retrieved from the data store, and returns </w:t>
      </w:r>
      <w:r w:rsidR="00C91BB3" w:rsidRPr="00381F3D">
        <w:rPr>
          <w:rStyle w:val="CodeInline"/>
        </w:rPr>
        <w:t>null</w:t>
      </w:r>
      <w:r w:rsidR="00C91BB3">
        <w:t>. This causes</w:t>
      </w:r>
      <w:r w:rsidR="005932A8">
        <w:t xml:space="preserve"> the</w:t>
      </w:r>
      <w:r w:rsidR="00C91BB3">
        <w:t xml:space="preserve"> </w:t>
      </w:r>
      <w:proofErr w:type="spellStart"/>
      <w:r w:rsidR="00C91BB3" w:rsidRPr="00381F3D">
        <w:rPr>
          <w:rStyle w:val="CodeInline"/>
        </w:rPr>
        <w:t>SessionStateModule</w:t>
      </w:r>
      <w:proofErr w:type="spellEnd"/>
      <w:r w:rsidR="00C91BB3">
        <w:t xml:space="preserve"> to call the </w:t>
      </w:r>
      <w:proofErr w:type="spellStart"/>
      <w:r w:rsidR="00C91BB3" w:rsidRPr="00381F3D">
        <w:rPr>
          <w:rStyle w:val="CodeInline"/>
        </w:rPr>
        <w:t>GetItemExclusive</w:t>
      </w:r>
      <w:proofErr w:type="spellEnd"/>
      <w:r w:rsidR="00C91BB3">
        <w:t xml:space="preserve"> method again after a half-second interval</w:t>
      </w:r>
      <w:r w:rsidR="005932A8">
        <w:t xml:space="preserve"> in an </w:t>
      </w:r>
      <w:r w:rsidR="00C91BB3">
        <w:t xml:space="preserve">attempt to retrieve the session-item information and obtain a lock on the data. If the </w:t>
      </w:r>
      <w:proofErr w:type="spellStart"/>
      <w:r w:rsidR="00C91BB3" w:rsidRPr="00381F3D">
        <w:rPr>
          <w:rStyle w:val="CodeInline"/>
        </w:rPr>
        <w:t>lockAge</w:t>
      </w:r>
      <w:proofErr w:type="spellEnd"/>
      <w:r w:rsidR="00C91BB3">
        <w:t xml:space="preserve"> exceeds the </w:t>
      </w:r>
      <w:proofErr w:type="spellStart"/>
      <w:r w:rsidR="00C91BB3" w:rsidRPr="00381F3D">
        <w:rPr>
          <w:rStyle w:val="CodeInline"/>
        </w:rPr>
        <w:t>ExecutionTimeout</w:t>
      </w:r>
      <w:proofErr w:type="spellEnd"/>
      <w:r w:rsidR="00C91BB3">
        <w:t xml:space="preserve"> value, </w:t>
      </w:r>
      <w:proofErr w:type="spellStart"/>
      <w:r w:rsidR="00C91BB3" w:rsidRPr="00381F3D">
        <w:rPr>
          <w:rStyle w:val="CodeInline"/>
        </w:rPr>
        <w:t>SessionStateModule</w:t>
      </w:r>
      <w:proofErr w:type="spellEnd"/>
      <w:r w:rsidR="00C91BB3">
        <w:t xml:space="preserve"> calls the </w:t>
      </w:r>
      <w:proofErr w:type="spellStart"/>
      <w:r w:rsidR="00C91BB3" w:rsidRPr="00381F3D">
        <w:rPr>
          <w:rStyle w:val="CodeInline"/>
        </w:rPr>
        <w:t>ReleaseItemExclusive</w:t>
      </w:r>
      <w:proofErr w:type="spellEnd"/>
      <w:r w:rsidR="00C91BB3">
        <w:t xml:space="preserve"> method </w:t>
      </w:r>
      <w:r w:rsidR="005932A8">
        <w:t xml:space="preserve">in order </w:t>
      </w:r>
      <w:r w:rsidR="00C91BB3">
        <w:t>to clear the lock on the session-item data and call</w:t>
      </w:r>
      <w:r w:rsidR="007F03FD">
        <w:t>s</w:t>
      </w:r>
      <w:r w:rsidR="00C91BB3">
        <w:t xml:space="preserve"> the </w:t>
      </w:r>
      <w:proofErr w:type="spellStart"/>
      <w:r w:rsidR="00C91BB3" w:rsidRPr="00381F3D">
        <w:rPr>
          <w:rStyle w:val="CodeInline"/>
        </w:rPr>
        <w:t>GetItemExclusive</w:t>
      </w:r>
      <w:proofErr w:type="spellEnd"/>
      <w:r w:rsidR="00C91BB3">
        <w:t xml:space="preserve"> method </w:t>
      </w:r>
      <w:commentRangeStart w:id="15"/>
      <w:r w:rsidR="00C91BB3">
        <w:t>again</w:t>
      </w:r>
      <w:commentRangeEnd w:id="15"/>
      <w:r w:rsidR="00803F3F">
        <w:rPr>
          <w:rStyle w:val="Kommentarzeichen"/>
        </w:rPr>
        <w:commentReference w:id="15"/>
      </w:r>
      <w:r w:rsidR="00C91BB3">
        <w:t xml:space="preserve">. </w:t>
      </w:r>
    </w:p>
    <w:p w:rsidR="00381F3D" w:rsidRDefault="00C91BB3" w:rsidP="00381F3D">
      <w:pPr>
        <w:pStyle w:val="BodyTextCont"/>
      </w:pPr>
      <w:r>
        <w:t xml:space="preserve">The </w:t>
      </w:r>
      <w:proofErr w:type="spellStart"/>
      <w:r w:rsidRPr="00381F3D">
        <w:rPr>
          <w:rStyle w:val="CodeInline"/>
        </w:rPr>
        <w:t>actionFlags</w:t>
      </w:r>
      <w:proofErr w:type="spellEnd"/>
      <w:r>
        <w:t xml:space="preserve"> parameter is used with sessions whose </w:t>
      </w:r>
      <w:proofErr w:type="spellStart"/>
      <w:r w:rsidRPr="00381F3D">
        <w:rPr>
          <w:rStyle w:val="CodeInline"/>
        </w:rPr>
        <w:t>Cookieless</w:t>
      </w:r>
      <w:proofErr w:type="spellEnd"/>
      <w:r>
        <w:t xml:space="preserve"> property is </w:t>
      </w:r>
      <w:r w:rsidRPr="00381F3D">
        <w:rPr>
          <w:rStyle w:val="CodeInline"/>
        </w:rPr>
        <w:t>true</w:t>
      </w:r>
      <w:r w:rsidR="00381F3D">
        <w:t xml:space="preserve"> and</w:t>
      </w:r>
      <w:r>
        <w:t xml:space="preserve"> </w:t>
      </w:r>
      <w:r w:rsidR="005932A8">
        <w:t>whose</w:t>
      </w:r>
      <w:r>
        <w:t xml:space="preserve"> </w:t>
      </w:r>
      <w:proofErr w:type="spellStart"/>
      <w:r w:rsidRPr="00381F3D">
        <w:rPr>
          <w:rStyle w:val="CodeInline"/>
        </w:rPr>
        <w:t>regenerateExpiredSessionId</w:t>
      </w:r>
      <w:proofErr w:type="spellEnd"/>
      <w:r>
        <w:t xml:space="preserve"> attribute is set to </w:t>
      </w:r>
      <w:r w:rsidRPr="00381F3D">
        <w:rPr>
          <w:rStyle w:val="CodeInline"/>
        </w:rPr>
        <w:t>true</w:t>
      </w:r>
      <w:r>
        <w:t xml:space="preserve">. </w:t>
      </w:r>
      <w:r w:rsidR="00381F3D">
        <w:t>The</w:t>
      </w:r>
      <w:r>
        <w:t xml:space="preserve"> </w:t>
      </w:r>
      <w:proofErr w:type="spellStart"/>
      <w:r w:rsidRPr="00381F3D">
        <w:rPr>
          <w:rStyle w:val="CodeInline"/>
        </w:rPr>
        <w:t>actionFlags</w:t>
      </w:r>
      <w:proofErr w:type="spellEnd"/>
      <w:r>
        <w:t xml:space="preserve"> value </w:t>
      </w:r>
      <w:r w:rsidR="00381F3D">
        <w:t xml:space="preserve">can be </w:t>
      </w:r>
      <w:r>
        <w:t>set to</w:t>
      </w:r>
      <w:r w:rsidR="005932A8">
        <w:t xml:space="preserve"> either</w:t>
      </w:r>
      <w:r>
        <w:t xml:space="preserve"> </w:t>
      </w:r>
      <w:proofErr w:type="spellStart"/>
      <w:r w:rsidRPr="00381F3D">
        <w:rPr>
          <w:rStyle w:val="CodeInline"/>
        </w:rPr>
        <w:t>InitializeItem</w:t>
      </w:r>
      <w:proofErr w:type="spellEnd"/>
      <w:r>
        <w:t xml:space="preserve"> </w:t>
      </w:r>
      <w:r w:rsidR="00381F3D">
        <w:t xml:space="preserve">or </w:t>
      </w:r>
      <w:r w:rsidR="00381F3D" w:rsidRPr="00381F3D">
        <w:rPr>
          <w:rStyle w:val="CodeInline"/>
        </w:rPr>
        <w:t>None</w:t>
      </w:r>
      <w:r w:rsidR="00381F3D">
        <w:t xml:space="preserve">. </w:t>
      </w:r>
      <w:proofErr w:type="spellStart"/>
      <w:r w:rsidR="00381F3D" w:rsidRPr="00381F3D">
        <w:rPr>
          <w:rStyle w:val="CodeInline"/>
        </w:rPr>
        <w:t>InitializeItem</w:t>
      </w:r>
      <w:proofErr w:type="spellEnd"/>
      <w:r w:rsidR="00381F3D">
        <w:t xml:space="preserve"> </w:t>
      </w:r>
      <w:r>
        <w:t>indicates that the entry in the session data store is a new session requir</w:t>
      </w:r>
      <w:r w:rsidR="005932A8">
        <w:t>ing</w:t>
      </w:r>
      <w:r>
        <w:t xml:space="preserve"> initialization. Uninitialized entries are created by a call to the </w:t>
      </w:r>
      <w:proofErr w:type="spellStart"/>
      <w:r w:rsidRPr="00381F3D">
        <w:rPr>
          <w:rStyle w:val="CodeInline"/>
        </w:rPr>
        <w:t>CreateUninitializedItem</w:t>
      </w:r>
      <w:proofErr w:type="spellEnd"/>
      <w:r>
        <w:t xml:space="preserve"> method. If the item from the session data store is already initialized, the </w:t>
      </w:r>
      <w:proofErr w:type="spellStart"/>
      <w:r w:rsidRPr="00381F3D">
        <w:rPr>
          <w:rStyle w:val="CodeInline"/>
        </w:rPr>
        <w:t>actionFlags</w:t>
      </w:r>
      <w:proofErr w:type="spellEnd"/>
      <w:r>
        <w:t xml:space="preserve"> parameter is set to </w:t>
      </w:r>
      <w:proofErr w:type="gramStart"/>
      <w:r w:rsidR="00381F3D" w:rsidRPr="00381F3D">
        <w:rPr>
          <w:rStyle w:val="CodeInline"/>
        </w:rPr>
        <w:t>None</w:t>
      </w:r>
      <w:proofErr w:type="gramEnd"/>
      <w:r>
        <w:t xml:space="preserve">. </w:t>
      </w:r>
    </w:p>
    <w:p w:rsidR="00963760" w:rsidRDefault="00C91BB3" w:rsidP="00963760">
      <w:pPr>
        <w:pStyle w:val="BodyTextCont"/>
      </w:pPr>
      <w:r>
        <w:t xml:space="preserve">If your provider supports </w:t>
      </w:r>
      <w:proofErr w:type="spellStart"/>
      <w:r>
        <w:t>cookieless</w:t>
      </w:r>
      <w:proofErr w:type="spellEnd"/>
      <w:r>
        <w:t xml:space="preserve"> sessions, set the </w:t>
      </w:r>
      <w:proofErr w:type="spellStart"/>
      <w:r w:rsidRPr="00381F3D">
        <w:rPr>
          <w:rStyle w:val="CodeInline"/>
        </w:rPr>
        <w:t>actionFlags</w:t>
      </w:r>
      <w:proofErr w:type="spellEnd"/>
      <w:r>
        <w:t xml:space="preserve"> output parameter to the value returned from the session data store for the current item. If the </w:t>
      </w:r>
      <w:proofErr w:type="spellStart"/>
      <w:r w:rsidRPr="00381F3D">
        <w:rPr>
          <w:rStyle w:val="CodeInline"/>
        </w:rPr>
        <w:t>actionFlags</w:t>
      </w:r>
      <w:proofErr w:type="spellEnd"/>
      <w:r>
        <w:t xml:space="preserve"> parameter value for the requested session-store item equals </w:t>
      </w:r>
      <w:proofErr w:type="spellStart"/>
      <w:r w:rsidRPr="00381F3D">
        <w:rPr>
          <w:rStyle w:val="CodeInline"/>
        </w:rPr>
        <w:t>InitializeItem</w:t>
      </w:r>
      <w:proofErr w:type="spellEnd"/>
      <w:r>
        <w:t xml:space="preserve">, the </w:t>
      </w:r>
      <w:proofErr w:type="spellStart"/>
      <w:r w:rsidRPr="00381F3D">
        <w:rPr>
          <w:rStyle w:val="CodeInline"/>
        </w:rPr>
        <w:t>GetItemExclusive</w:t>
      </w:r>
      <w:proofErr w:type="spellEnd"/>
      <w:r>
        <w:t xml:space="preserve"> method should set the </w:t>
      </w:r>
      <w:commentRangeStart w:id="16"/>
      <w:r>
        <w:t xml:space="preserve">value in the data store </w:t>
      </w:r>
      <w:commentRangeEnd w:id="16"/>
      <w:r w:rsidR="007F03FD">
        <w:rPr>
          <w:rStyle w:val="Kommentarzeichen"/>
        </w:rPr>
        <w:commentReference w:id="16"/>
      </w:r>
      <w:r>
        <w:t xml:space="preserve">to zero after setting the </w:t>
      </w:r>
      <w:proofErr w:type="spellStart"/>
      <w:r w:rsidRPr="00381F3D">
        <w:rPr>
          <w:rStyle w:val="CodeInline"/>
        </w:rPr>
        <w:t>actionFlags</w:t>
      </w:r>
      <w:proofErr w:type="spellEnd"/>
      <w:r>
        <w:t xml:space="preserve"> out parameter. </w:t>
      </w:r>
    </w:p>
    <w:p w:rsidR="00FE0129" w:rsidRDefault="00C91BB3" w:rsidP="00FE0129">
      <w:pPr>
        <w:pStyle w:val="BodyTextCont"/>
      </w:pPr>
      <w:r>
        <w:t xml:space="preserve">The </w:t>
      </w:r>
      <w:proofErr w:type="spellStart"/>
      <w:r w:rsidRPr="00963760">
        <w:rPr>
          <w:rStyle w:val="CodeInline"/>
        </w:rPr>
        <w:t>CreateUninitializedItem</w:t>
      </w:r>
      <w:proofErr w:type="spellEnd"/>
      <w:r>
        <w:t xml:space="preserve"> method is used with </w:t>
      </w:r>
      <w:proofErr w:type="spellStart"/>
      <w:r>
        <w:t>cookieless</w:t>
      </w:r>
      <w:proofErr w:type="spellEnd"/>
      <w:r>
        <w:t xml:space="preserve"> sessions when the </w:t>
      </w:r>
      <w:proofErr w:type="spellStart"/>
      <w:r w:rsidRPr="00963760">
        <w:rPr>
          <w:rStyle w:val="CodeInline"/>
        </w:rPr>
        <w:t>regenerateExpiredSessionId</w:t>
      </w:r>
      <w:proofErr w:type="spellEnd"/>
      <w:r>
        <w:t xml:space="preserve"> attribute is set to </w:t>
      </w:r>
      <w:r w:rsidRPr="00963760">
        <w:rPr>
          <w:rStyle w:val="CodeInline"/>
        </w:rPr>
        <w:t>true</w:t>
      </w:r>
      <w:r w:rsidR="00963760">
        <w:t>.</w:t>
      </w:r>
      <w:r>
        <w:t xml:space="preserve"> </w:t>
      </w:r>
      <w:r w:rsidR="00963760">
        <w:t>This</w:t>
      </w:r>
      <w:r>
        <w:t xml:space="preserve"> causes </w:t>
      </w:r>
      <w:r w:rsidR="00963760">
        <w:t xml:space="preserve">the </w:t>
      </w:r>
      <w:proofErr w:type="spellStart"/>
      <w:r w:rsidRPr="00963760">
        <w:rPr>
          <w:rStyle w:val="CodeInline"/>
        </w:rPr>
        <w:t>SessionStateModule</w:t>
      </w:r>
      <w:proofErr w:type="spellEnd"/>
      <w:r>
        <w:t xml:space="preserve"> to generate a new </w:t>
      </w:r>
      <w:r w:rsidR="00963760">
        <w:t>s</w:t>
      </w:r>
      <w:r>
        <w:t>ession</w:t>
      </w:r>
      <w:r w:rsidR="00963760">
        <w:t xml:space="preserve"> </w:t>
      </w:r>
      <w:r>
        <w:t xml:space="preserve">ID value when an expired session is encountered. The process of generating a new </w:t>
      </w:r>
      <w:r w:rsidR="00963760">
        <w:t>se</w:t>
      </w:r>
      <w:r>
        <w:t>ssion</w:t>
      </w:r>
      <w:r w:rsidR="00963760">
        <w:t xml:space="preserve"> </w:t>
      </w:r>
      <w:r>
        <w:t xml:space="preserve">ID value requires the browser to be redirected to a URL that contains the newly generated ID. </w:t>
      </w:r>
      <w:r w:rsidR="00963760">
        <w:t xml:space="preserve">Refer to </w:t>
      </w:r>
      <w:commentRangeStart w:id="17"/>
      <w:r w:rsidR="00963760">
        <w:t>Listing 6-</w:t>
      </w:r>
      <w:r w:rsidR="00E530AD">
        <w:t xml:space="preserve">2 </w:t>
      </w:r>
      <w:commentRangeEnd w:id="17"/>
      <w:r w:rsidR="007F03FD">
        <w:rPr>
          <w:rStyle w:val="Kommentarzeichen"/>
        </w:rPr>
        <w:commentReference w:id="17"/>
      </w:r>
      <w:r w:rsidR="00E530AD">
        <w:t xml:space="preserve">for an example of how to control the session ID generation process. </w:t>
      </w:r>
      <w:r>
        <w:t xml:space="preserve">The </w:t>
      </w:r>
      <w:proofErr w:type="spellStart"/>
      <w:r w:rsidRPr="00E530AD">
        <w:rPr>
          <w:rStyle w:val="CodeInline"/>
        </w:rPr>
        <w:t>CreateUninitializedItem</w:t>
      </w:r>
      <w:proofErr w:type="spellEnd"/>
      <w:r>
        <w:t xml:space="preserve"> method is called during an initial request cont</w:t>
      </w:r>
      <w:r w:rsidR="00E530AD">
        <w:t>ain</w:t>
      </w:r>
      <w:r w:rsidR="005932A8">
        <w:t>ing</w:t>
      </w:r>
      <w:r w:rsidR="00E530AD">
        <w:t xml:space="preserve"> an expired session</w:t>
      </w:r>
      <w:r>
        <w:t xml:space="preserve">. After </w:t>
      </w:r>
      <w:r w:rsidR="00E530AD">
        <w:t xml:space="preserve">the </w:t>
      </w:r>
      <w:proofErr w:type="spellStart"/>
      <w:r w:rsidRPr="00E530AD">
        <w:rPr>
          <w:rStyle w:val="CodeInline"/>
        </w:rPr>
        <w:t>SessionStateModule</w:t>
      </w:r>
      <w:proofErr w:type="spellEnd"/>
      <w:r>
        <w:t xml:space="preserve"> acquires a new ID to replace the expired </w:t>
      </w:r>
      <w:r w:rsidR="00E530AD">
        <w:t>one</w:t>
      </w:r>
      <w:r>
        <w:t xml:space="preserve">, it calls the </w:t>
      </w:r>
      <w:proofErr w:type="spellStart"/>
      <w:r w:rsidRPr="00E530AD">
        <w:rPr>
          <w:rStyle w:val="CodeInline"/>
        </w:rPr>
        <w:t>CreateUninitializedItem</w:t>
      </w:r>
      <w:proofErr w:type="spellEnd"/>
      <w:r>
        <w:t xml:space="preserve"> method</w:t>
      </w:r>
      <w:r w:rsidR="00E530AD">
        <w:t>.</w:t>
      </w:r>
      <w:r>
        <w:t xml:space="preserve"> The browser is then redirected to the URL containing the newly generated </w:t>
      </w:r>
      <w:r w:rsidR="00E530AD">
        <w:t>ID</w:t>
      </w:r>
      <w:r>
        <w:t xml:space="preserve">. The existence of the uninitialized entry in the session data store ensures that the redirected request with the newly generated </w:t>
      </w:r>
      <w:r w:rsidR="00FE0129">
        <w:t xml:space="preserve">ID </w:t>
      </w:r>
      <w:r>
        <w:t xml:space="preserve">is not mistaken for a request for an expired session, and is treated as a new session. </w:t>
      </w:r>
    </w:p>
    <w:p w:rsidR="0054256E" w:rsidRDefault="005E6EA7" w:rsidP="00FE0129">
      <w:pPr>
        <w:pStyle w:val="berschrift3"/>
      </w:pPr>
      <w:r>
        <w:lastRenderedPageBreak/>
        <w:t>Implementing a File</w:t>
      </w:r>
      <w:r w:rsidR="00311F7B">
        <w:t>-</w:t>
      </w:r>
      <w:r>
        <w:t xml:space="preserve">Based Session State </w:t>
      </w:r>
      <w:proofErr w:type="spellStart"/>
      <w:r>
        <w:t>Persister</w:t>
      </w:r>
      <w:proofErr w:type="spellEnd"/>
    </w:p>
    <w:p w:rsidR="006637BC" w:rsidRDefault="00C55B53" w:rsidP="00C55B53">
      <w:pPr>
        <w:pStyle w:val="BodyTextFirst"/>
      </w:pPr>
      <w:r>
        <w:t xml:space="preserve">The following </w:t>
      </w:r>
      <w:r w:rsidR="00FE0129">
        <w:t>ex</w:t>
      </w:r>
      <w:r>
        <w:t xml:space="preserve">ample shows the basic implementation steps </w:t>
      </w:r>
      <w:r w:rsidR="00311F7B">
        <w:t xml:space="preserve">for </w:t>
      </w:r>
      <w:r>
        <w:t>a file</w:t>
      </w:r>
      <w:r w:rsidR="00311F7B">
        <w:t>-</w:t>
      </w:r>
      <w:r>
        <w:t>based store. This is not i</w:t>
      </w:r>
      <w:r w:rsidR="005932A8">
        <w:t>ntend</w:t>
      </w:r>
      <w:r>
        <w:t xml:space="preserve">ed </w:t>
      </w:r>
      <w:r w:rsidR="005932A8">
        <w:t>for</w:t>
      </w:r>
      <w:r>
        <w:t xml:space="preserve"> real-life scenarios, but </w:t>
      </w:r>
      <w:r w:rsidR="005932A8">
        <w:t>simply for</w:t>
      </w:r>
      <w:r>
        <w:t xml:space="preserve"> learning and testing. Files are easy to monitor and you can </w:t>
      </w:r>
      <w:r w:rsidR="005932A8">
        <w:t>see where the</w:t>
      </w:r>
      <w:r>
        <w:t xml:space="preserve"> data</w:t>
      </w:r>
      <w:r w:rsidR="005932A8">
        <w:t xml:space="preserve"> goes</w:t>
      </w:r>
      <w:r>
        <w:t>.</w:t>
      </w:r>
    </w:p>
    <w:p w:rsidR="00C55B53" w:rsidRDefault="00C55B53" w:rsidP="00C55B53">
      <w:pPr>
        <w:pStyle w:val="CodeCaption"/>
      </w:pPr>
      <w:commentRangeStart w:id="18"/>
      <w:r>
        <w:t>Listing  6-</w:t>
      </w:r>
      <w:commentRangeStart w:id="19"/>
      <w:r w:rsidR="00C678EF">
        <w:fldChar w:fldCharType="begin"/>
      </w:r>
      <w:r w:rsidR="00C678EF">
        <w:instrText xml:space="preserve"> SEQ Listing_ \* ARABIC </w:instrText>
      </w:r>
      <w:r w:rsidR="00C678EF">
        <w:fldChar w:fldCharType="separate"/>
      </w:r>
      <w:r>
        <w:t>3</w:t>
      </w:r>
      <w:r w:rsidR="00C678EF">
        <w:fldChar w:fldCharType="end"/>
      </w:r>
      <w:commentRangeEnd w:id="19"/>
      <w:r w:rsidR="00311F7B">
        <w:rPr>
          <w:rStyle w:val="Kommentarzeichen"/>
          <w:i w:val="0"/>
          <w:noProof w:val="0"/>
        </w:rPr>
        <w:commentReference w:id="19"/>
      </w:r>
      <w:r>
        <w:t>: A simple file</w:t>
      </w:r>
      <w:r w:rsidR="00803F3F">
        <w:t>-</w:t>
      </w:r>
      <w:r>
        <w:t>based session state persister</w:t>
      </w:r>
      <w:commentRangeEnd w:id="18"/>
      <w:r w:rsidR="008434E3">
        <w:rPr>
          <w:rStyle w:val="Kommentarzeichen"/>
          <w:i w:val="0"/>
          <w:noProof w:val="0"/>
        </w:rPr>
        <w:commentReference w:id="18"/>
      </w:r>
    </w:p>
    <w:p w:rsidR="00C55B53" w:rsidRPr="00C55B53" w:rsidRDefault="00C55B53" w:rsidP="00C55B53">
      <w:pPr>
        <w:pStyle w:val="CodeFirst"/>
        <w:rPr>
          <w:lang w:eastAsia="de-DE"/>
        </w:rPr>
      </w:pPr>
      <w:r w:rsidRPr="00C55B53">
        <w:rPr>
          <w:lang w:eastAsia="de-DE"/>
        </w:rPr>
        <w:t>using System;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>using System.Collections.Specialized;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>using System.IO;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>using System.Web;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>using System.Web.Configuration;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>using System.Web.SessionState;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>namespace Apress.SessionState.Code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>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public sealed class FileSessionStateStore : SessionStateStoreProviderBase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private SessionStateSection </w:t>
      </w:r>
      <w:commentRangeStart w:id="20"/>
      <w:r w:rsidRPr="00C55B53">
        <w:rPr>
          <w:lang w:eastAsia="de-DE"/>
        </w:rPr>
        <w:t>p</w:t>
      </w:r>
      <w:commentRangeEnd w:id="20"/>
      <w:r w:rsidR="00311F7B">
        <w:rPr>
          <w:rStyle w:val="Kommentarzeichen"/>
          <w:rFonts w:ascii="Times New Roman" w:hAnsi="Times New Roman"/>
          <w:noProof w:val="0"/>
        </w:rPr>
        <w:commentReference w:id="20"/>
      </w:r>
      <w:r w:rsidRPr="00C55B53">
        <w:rPr>
          <w:lang w:eastAsia="de-DE"/>
        </w:rPr>
        <w:t>Config = null;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private string basePath;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private string pApplicationName;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string ApplicationName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get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return pApplicationName;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void Initialize(string name, NameValueCollection config)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if (config == null)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throw new ArgumentNullException("config");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if (String.IsNullOrEmpty(name))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name = "FileSessionStateStore";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if (String.IsNullOrEmpty(config["description"]))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config.Remove("description");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config.Add("description", "File Session State Store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</w:t>
      </w:r>
      <w:r w:rsidR="00C55B53" w:rsidRPr="00C55B53">
        <w:rPr>
          <w:lang w:eastAsia="de-DE"/>
        </w:rPr>
        <w:t>provider example");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base.Initialize(name, config);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pApplicationName = System.Web.Hosting.HostingEnvironment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</w:t>
      </w:r>
      <w:r w:rsidR="00C55B53" w:rsidRPr="00C55B53">
        <w:rPr>
          <w:lang w:eastAsia="de-DE"/>
        </w:rPr>
        <w:t>.ApplicationVirtualPath;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basePath = config["basePath"];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System.Configuration.Configuration cfg = WebConfigurationManager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lastRenderedPageBreak/>
        <w:t xml:space="preserve">                                      </w:t>
      </w:r>
      <w:r w:rsidR="00C55B53" w:rsidRPr="00C55B53">
        <w:rPr>
          <w:lang w:eastAsia="de-DE"/>
        </w:rPr>
        <w:t>.OpenWebConfiguration(ApplicationName);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pCo</w:t>
      </w:r>
      <w:r w:rsidR="00FE0129">
        <w:rPr>
          <w:lang w:eastAsia="de-DE"/>
        </w:rPr>
        <w:t>nfig = (SessionStateSection)cfg</w:t>
      </w:r>
      <w:r w:rsidR="00FE0129" w:rsidRPr="00FE0129">
        <w:rPr>
          <w:lang w:eastAsia="de-DE"/>
        </w:rPr>
        <w:t xml:space="preserve">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.</w:t>
      </w:r>
      <w:r w:rsidR="00C55B53" w:rsidRPr="00C55B53">
        <w:rPr>
          <w:lang w:eastAsia="de-DE"/>
        </w:rPr>
        <w:t>GetSection("system.web/sessionState");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void Dispose()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bool SetItemExpireCallback(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</w:t>
      </w:r>
      <w:r w:rsidR="00C55B53" w:rsidRPr="00C55B53">
        <w:rPr>
          <w:lang w:eastAsia="de-DE"/>
        </w:rPr>
        <w:t>SessionStateItemExpireCallback expireCallback)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return false;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void SetAndReleaseItemExclusive(HttpContext context, </w:t>
      </w:r>
      <w:r w:rsidR="00FE0129">
        <w:rPr>
          <w:lang w:eastAsia="de-DE"/>
        </w:rPr>
        <w:sym w:font="Wingdings" w:char="F0C3"/>
      </w:r>
    </w:p>
    <w:p w:rsidR="00FE0129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r w:rsidR="00C55B53" w:rsidRPr="00C55B53">
        <w:rPr>
          <w:lang w:eastAsia="de-DE"/>
        </w:rPr>
        <w:t>string id,</w:t>
      </w:r>
      <w:r w:rsidRPr="00FE0129">
        <w:rPr>
          <w:lang w:eastAsia="de-DE"/>
        </w:rPr>
        <w:t xml:space="preserve"> </w:t>
      </w:r>
      <w:r>
        <w:rPr>
          <w:lang w:eastAsia="de-DE"/>
        </w:rPr>
        <w:sym w:font="Wingdings" w:char="F0C3"/>
      </w:r>
    </w:p>
    <w:p w:rsidR="00FE0129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SessionStateStoreData item, </w:t>
      </w:r>
      <w:r>
        <w:rPr>
          <w:lang w:eastAsia="de-DE"/>
        </w:rPr>
        <w:sym w:font="Wingdings" w:char="F0C3"/>
      </w:r>
    </w:p>
    <w:p w:rsidR="00FE0129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r w:rsidR="00C55B53" w:rsidRPr="00C55B53">
        <w:rPr>
          <w:lang w:eastAsia="de-DE"/>
        </w:rPr>
        <w:t xml:space="preserve">Object lockId, </w:t>
      </w:r>
      <w:r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r w:rsidR="00C55B53" w:rsidRPr="00C55B53">
        <w:rPr>
          <w:lang w:eastAsia="de-DE"/>
        </w:rPr>
        <w:t>bool newItem)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// Serialize the SessionStateItemCollection as a string.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string sessItems = Serialize((SessionStateItemCollection)item.Items);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string path = Path.Combine(basePath, String.Format("{0}.ssd", id));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FileStream fs = null;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try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if (newItem)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if (File.Exists(path))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    File.Delete(path);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}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fs = new FileStream(path, FileMode.CreateNew,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</w:t>
      </w:r>
      <w:r w:rsidR="00C55B53" w:rsidRPr="00C55B53">
        <w:rPr>
          <w:lang w:eastAsia="de-DE"/>
        </w:rPr>
        <w:t>FileAccess.Write, FileShare.Read);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else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// update</w:t>
      </w:r>
      <w:r w:rsidR="00FE0129">
        <w:rPr>
          <w:lang w:eastAsia="de-DE"/>
        </w:rPr>
        <w:t xml:space="preserve"> item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fs = new FileStream(path, FileMode.Open,</w:t>
      </w:r>
      <w:r w:rsidR="00FE0129">
        <w:rPr>
          <w:lang w:eastAsia="de-DE"/>
        </w:rPr>
        <w:t xml:space="preserve">  </w:t>
      </w:r>
      <w:r w:rsidR="00FE0129">
        <w:rPr>
          <w:lang w:eastAsia="de-DE"/>
        </w:rPr>
        <w:sym w:font="Wingdings" w:char="F0C3"/>
      </w:r>
      <w:r w:rsidR="00FE0129">
        <w:rPr>
          <w:lang w:eastAsia="de-DE"/>
        </w:rPr>
        <w:t xml:space="preserve">                                                     </w:t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</w:t>
      </w:r>
      <w:r w:rsidR="00C55B53" w:rsidRPr="00C55B53">
        <w:rPr>
          <w:lang w:eastAsia="de-DE"/>
        </w:rPr>
        <w:t>FileAccess.Write, FileShare.Read);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StreamWriter sw = new StreamWriter(fs);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sw.Write(sessItems);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sw.Close();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catch (IOException exception)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// add error handling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finally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lastRenderedPageBreak/>
        <w:t xml:space="preserve">                if (fs != null)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fs.Close();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fs.Dispose();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FE0129" w:rsidRDefault="00C55B53" w:rsidP="00FE0129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SessionStateStoreData GetItem(</w:t>
      </w:r>
      <w:r w:rsidR="00FE0129" w:rsidRPr="00C55B53">
        <w:rPr>
          <w:lang w:eastAsia="de-DE"/>
        </w:rPr>
        <w:t xml:space="preserve">HttpContext context, </w:t>
      </w:r>
      <w:r w:rsidR="00FE0129">
        <w:rPr>
          <w:lang w:eastAsia="de-DE"/>
        </w:rPr>
        <w:sym w:font="Wingdings" w:char="F0C3"/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r w:rsidRPr="00C55B53">
        <w:rPr>
          <w:lang w:eastAsia="de-DE"/>
        </w:rPr>
        <w:t>string id,</w:t>
      </w:r>
      <w:r w:rsidRPr="00FE0129">
        <w:rPr>
          <w:lang w:eastAsia="de-DE"/>
        </w:rPr>
        <w:t xml:space="preserve"> </w:t>
      </w:r>
      <w:r>
        <w:rPr>
          <w:lang w:eastAsia="de-DE"/>
        </w:rPr>
        <w:sym w:font="Wingdings" w:char="F0C3"/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out bool locked, </w:t>
      </w:r>
      <w:r>
        <w:rPr>
          <w:lang w:eastAsia="de-DE"/>
        </w:rPr>
        <w:sym w:font="Wingdings" w:char="F0C3"/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r w:rsidRPr="00C55B53">
        <w:rPr>
          <w:lang w:eastAsia="de-DE"/>
        </w:rPr>
        <w:t>out TimeSpan lockAge,</w:t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commentRangeStart w:id="21"/>
      <w:r w:rsidRPr="00C55B53">
        <w:rPr>
          <w:lang w:eastAsia="de-DE"/>
        </w:rPr>
        <w:t>Object lockId</w:t>
      </w:r>
      <w:commentRangeEnd w:id="21"/>
      <w:r w:rsidR="00A935D2">
        <w:rPr>
          <w:rStyle w:val="Kommentarzeichen"/>
          <w:rFonts w:ascii="Times New Roman" w:hAnsi="Times New Roman"/>
          <w:noProof w:val="0"/>
        </w:rPr>
        <w:commentReference w:id="21"/>
      </w:r>
      <w:r w:rsidRPr="00C55B53">
        <w:rPr>
          <w:lang w:eastAsia="de-DE"/>
        </w:rPr>
        <w:t xml:space="preserve">, </w:t>
      </w:r>
      <w:r>
        <w:rPr>
          <w:lang w:eastAsia="de-DE"/>
        </w:rPr>
        <w:sym w:font="Wingdings" w:char="F0C3"/>
      </w:r>
      <w:r w:rsidRPr="00FE0129">
        <w:rPr>
          <w:lang w:eastAsia="de-DE"/>
        </w:rPr>
        <w:t xml:space="preserve"> </w:t>
      </w:r>
    </w:p>
    <w:p w:rsidR="00C55B53" w:rsidRPr="00C55B53" w:rsidRDefault="00FE0129" w:rsidP="00FE0129">
      <w:pPr>
        <w:pStyle w:val="Code"/>
        <w:jc w:val="both"/>
        <w:rPr>
          <w:lang w:eastAsia="de-DE"/>
        </w:rPr>
      </w:pPr>
      <w:r>
        <w:rPr>
          <w:lang w:eastAsia="de-DE"/>
        </w:rPr>
        <w:t xml:space="preserve">                                                out </w:t>
      </w:r>
      <w:r w:rsidRPr="00C55B53">
        <w:rPr>
          <w:lang w:eastAsia="de-DE"/>
        </w:rPr>
        <w:t>SessionStateActions actionFlags</w:t>
      </w:r>
      <w:r w:rsidR="00C55B53" w:rsidRPr="00C55B53">
        <w:rPr>
          <w:lang w:eastAsia="de-DE"/>
        </w:rPr>
        <w:t>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return GetSessionStoreItem(false, context, id, out locked,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</w:t>
      </w:r>
      <w:r w:rsidR="00C55B53" w:rsidRPr="00C55B53">
        <w:rPr>
          <w:lang w:eastAsia="de-DE"/>
        </w:rPr>
        <w:t>out lockAge, out lockId, out actionFlags);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FE0129" w:rsidRDefault="00C55B53" w:rsidP="00FE0129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SessionStateStoreData GetItemExclusive(</w:t>
      </w:r>
      <w:r w:rsidR="00FE0129">
        <w:rPr>
          <w:lang w:eastAsia="de-DE"/>
        </w:rPr>
        <w:t>HttpContext context,</w:t>
      </w:r>
      <w:r w:rsidR="00FE0129">
        <w:rPr>
          <w:lang w:eastAsia="de-DE"/>
        </w:rPr>
        <w:sym w:font="Wingdings" w:char="F0C3"/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r w:rsidRPr="00C55B53">
        <w:rPr>
          <w:lang w:eastAsia="de-DE"/>
        </w:rPr>
        <w:t>string id,</w:t>
      </w:r>
      <w:r w:rsidRPr="00FE0129">
        <w:rPr>
          <w:lang w:eastAsia="de-DE"/>
        </w:rPr>
        <w:t xml:space="preserve"> </w:t>
      </w:r>
      <w:r>
        <w:rPr>
          <w:lang w:eastAsia="de-DE"/>
        </w:rPr>
        <w:sym w:font="Wingdings" w:char="F0C3"/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out bool locked, </w:t>
      </w:r>
      <w:r>
        <w:rPr>
          <w:lang w:eastAsia="de-DE"/>
        </w:rPr>
        <w:sym w:font="Wingdings" w:char="F0C3"/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r w:rsidRPr="00C55B53">
        <w:rPr>
          <w:lang w:eastAsia="de-DE"/>
        </w:rPr>
        <w:t>out TimeSpan lockAge,</w:t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commentRangeStart w:id="22"/>
      <w:r w:rsidRPr="00C55B53">
        <w:rPr>
          <w:lang w:eastAsia="de-DE"/>
        </w:rPr>
        <w:t>Object lockId</w:t>
      </w:r>
      <w:commentRangeEnd w:id="22"/>
      <w:r w:rsidR="00A935D2">
        <w:rPr>
          <w:rStyle w:val="Kommentarzeichen"/>
          <w:rFonts w:ascii="Times New Roman" w:hAnsi="Times New Roman"/>
          <w:noProof w:val="0"/>
        </w:rPr>
        <w:commentReference w:id="22"/>
      </w:r>
      <w:r w:rsidRPr="00C55B53">
        <w:rPr>
          <w:lang w:eastAsia="de-DE"/>
        </w:rPr>
        <w:t xml:space="preserve">, </w:t>
      </w:r>
      <w:r>
        <w:rPr>
          <w:lang w:eastAsia="de-DE"/>
        </w:rPr>
        <w:sym w:font="Wingdings" w:char="F0C3"/>
      </w:r>
      <w:r w:rsidRPr="00FE0129">
        <w:rPr>
          <w:lang w:eastAsia="de-DE"/>
        </w:rPr>
        <w:t xml:space="preserve"> </w:t>
      </w:r>
    </w:p>
    <w:p w:rsidR="00C55B53" w:rsidRPr="00C55B53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out </w:t>
      </w:r>
      <w:r w:rsidRPr="00C55B53">
        <w:rPr>
          <w:lang w:eastAsia="de-DE"/>
        </w:rPr>
        <w:t>SessionStateActions actionFlags</w:t>
      </w:r>
      <w:r>
        <w:rPr>
          <w:lang w:eastAsia="de-DE"/>
        </w:rPr>
        <w:t>)</w:t>
      </w:r>
      <w:r w:rsidR="00C55B53" w:rsidRPr="00C55B53">
        <w:rPr>
          <w:lang w:eastAsia="de-DE"/>
        </w:rPr>
        <w:t xml:space="preserve">        {</w:t>
      </w:r>
    </w:p>
    <w:p w:rsidR="00FE0129" w:rsidRDefault="00C55B53" w:rsidP="00FE0129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return GetSessionStoreItem(</w:t>
      </w:r>
      <w:r w:rsidR="00FE0129">
        <w:rPr>
          <w:lang w:eastAsia="de-DE"/>
        </w:rPr>
        <w:t>true</w:t>
      </w:r>
      <w:r w:rsidR="00FE0129" w:rsidRPr="00C55B53">
        <w:rPr>
          <w:lang w:eastAsia="de-DE"/>
        </w:rPr>
        <w:t xml:space="preserve">, context, id, out locked,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</w:t>
      </w:r>
      <w:r w:rsidRPr="00C55B53">
        <w:rPr>
          <w:lang w:eastAsia="de-DE"/>
        </w:rPr>
        <w:t>out lockAge, out lockId, out actionFlags</w:t>
      </w:r>
      <w:r w:rsidR="00C55B53" w:rsidRPr="00C55B53">
        <w:rPr>
          <w:lang w:eastAsia="de-DE"/>
        </w:rPr>
        <w:t>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FE0129" w:rsidRDefault="00C55B53" w:rsidP="00FE0129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private SessionStateStoreData GetSe</w:t>
      </w:r>
      <w:r w:rsidR="00FE0129">
        <w:rPr>
          <w:lang w:eastAsia="de-DE"/>
        </w:rPr>
        <w:t>ssionStoreItem(bool lockRecord,</w:t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HttpContext context,</w:t>
      </w:r>
      <w:r>
        <w:rPr>
          <w:lang w:eastAsia="de-DE"/>
        </w:rPr>
        <w:sym w:font="Wingdings" w:char="F0C3"/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r w:rsidRPr="00C55B53">
        <w:rPr>
          <w:lang w:eastAsia="de-DE"/>
        </w:rPr>
        <w:t>string id,</w:t>
      </w:r>
      <w:r w:rsidRPr="00FE0129">
        <w:rPr>
          <w:lang w:eastAsia="de-DE"/>
        </w:rPr>
        <w:t xml:space="preserve"> </w:t>
      </w:r>
      <w:r>
        <w:rPr>
          <w:lang w:eastAsia="de-DE"/>
        </w:rPr>
        <w:sym w:font="Wingdings" w:char="F0C3"/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out bool locked, </w:t>
      </w:r>
      <w:r>
        <w:rPr>
          <w:lang w:eastAsia="de-DE"/>
        </w:rPr>
        <w:sym w:font="Wingdings" w:char="F0C3"/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r w:rsidRPr="00C55B53">
        <w:rPr>
          <w:lang w:eastAsia="de-DE"/>
        </w:rPr>
        <w:t>out TimeSpan lockAge,</w:t>
      </w:r>
    </w:p>
    <w:p w:rsidR="00FE0129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</w:t>
      </w:r>
      <w:commentRangeStart w:id="23"/>
      <w:r w:rsidRPr="00C55B53">
        <w:rPr>
          <w:lang w:eastAsia="de-DE"/>
        </w:rPr>
        <w:t>Object lockId</w:t>
      </w:r>
      <w:commentRangeEnd w:id="23"/>
      <w:r w:rsidR="00A935D2">
        <w:rPr>
          <w:rStyle w:val="Kommentarzeichen"/>
          <w:rFonts w:ascii="Times New Roman" w:hAnsi="Times New Roman"/>
          <w:noProof w:val="0"/>
        </w:rPr>
        <w:commentReference w:id="23"/>
      </w:r>
      <w:r w:rsidRPr="00C55B53">
        <w:rPr>
          <w:lang w:eastAsia="de-DE"/>
        </w:rPr>
        <w:t xml:space="preserve">, </w:t>
      </w:r>
      <w:r>
        <w:rPr>
          <w:lang w:eastAsia="de-DE"/>
        </w:rPr>
        <w:sym w:font="Wingdings" w:char="F0C3"/>
      </w:r>
      <w:r w:rsidRPr="00FE0129">
        <w:rPr>
          <w:lang w:eastAsia="de-DE"/>
        </w:rPr>
        <w:t xml:space="preserve"> </w:t>
      </w:r>
    </w:p>
    <w:p w:rsidR="00C55B53" w:rsidRPr="00C55B53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out </w:t>
      </w:r>
      <w:r w:rsidRPr="00C55B53">
        <w:rPr>
          <w:lang w:eastAsia="de-DE"/>
        </w:rPr>
        <w:t>SessionStateActions actionFlags</w:t>
      </w:r>
      <w:r w:rsidR="00C55B53" w:rsidRPr="00C55B53">
        <w:rPr>
          <w:lang w:eastAsia="de-DE"/>
        </w:rPr>
        <w:t>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// Initial values for Return value and out parameters.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SessionStateStoreData item = null;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lockAge = TimeSpan.Zero;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lockId = null;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locked = false;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actionFlags = SessionStateActions.None;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string serializedItems = String.Empty;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string path = Path.Combine(basePath, String.Format("{0}.ssd", id));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FileStream fs = null;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try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fs = new FileStream(path, FileMode.Open, FileAccess.Read,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</w:t>
      </w:r>
      <w:r w:rsidR="00C55B53" w:rsidRPr="00C55B53">
        <w:rPr>
          <w:lang w:eastAsia="de-DE"/>
        </w:rPr>
        <w:t>FileShare.Read);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StreamReader sr = new StreamReader(fs);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serializedItems = sr.ReadToEnd();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lastRenderedPageBreak/>
        <w:t xml:space="preserve">                sr.Close();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catch (IOException)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// add error handling here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finally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if (fs != null)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fs.Close();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    fs.Dispose();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item = Deserialize(context, serializedItems, 1024);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return item;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private string Serialize(SessionStateItemCollection items)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MemoryStream ms = new MemoryStream();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BinaryWriter writer = new BinaryWriter(ms);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if (items != null)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items.Serialize(writer);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writer.Close();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return Convert.ToBase64String(ms.ToArray());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private SessionStateStoreData Deserialize(HttpContext context,</w:t>
      </w:r>
      <w:r w:rsidR="00FE0129">
        <w:rPr>
          <w:lang w:eastAsia="de-DE"/>
        </w:rPr>
        <w:t xml:space="preserve"> </w:t>
      </w:r>
      <w:r w:rsidR="00FE0129">
        <w:rPr>
          <w:lang w:eastAsia="de-DE"/>
        </w:rPr>
        <w:sym w:font="Wingdings" w:char="F0C3"/>
      </w:r>
    </w:p>
    <w:p w:rsidR="00FE0129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</w:t>
      </w:r>
      <w:r w:rsidR="00C55B53" w:rsidRPr="00C55B53">
        <w:rPr>
          <w:lang w:eastAsia="de-DE"/>
        </w:rPr>
        <w:t xml:space="preserve"> string serializedItems, </w:t>
      </w:r>
      <w:r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</w:t>
      </w:r>
      <w:r w:rsidR="00C55B53" w:rsidRPr="00C55B53">
        <w:rPr>
          <w:lang w:eastAsia="de-DE"/>
        </w:rPr>
        <w:t>int timeout)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MemoryStream ms = new MemoryStream(</w:t>
      </w:r>
      <w:r w:rsidR="00FE0129">
        <w:rPr>
          <w:lang w:eastAsia="de-DE"/>
        </w:rPr>
        <w:t xml:space="preserve">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</w:t>
      </w:r>
      <w:r w:rsidR="00C55B53" w:rsidRPr="00C55B53">
        <w:rPr>
          <w:lang w:eastAsia="de-DE"/>
        </w:rPr>
        <w:t>Convert.FromBase64String(serializedItems));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SessionStateItemCollection sessionItems =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</w:t>
      </w:r>
      <w:r w:rsidR="00C55B53" w:rsidRPr="00C55B53">
        <w:rPr>
          <w:lang w:eastAsia="de-DE"/>
        </w:rPr>
        <w:t>new SessionStateItemCollection();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if (ms.Length &gt; 0)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BinaryReader reader = new BinaryReader(ms);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    sessionItems = SessionStateItemCollection.Deserialize(reader);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}</w:t>
      </w: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return new SessionStateStoreData(sessionItems,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</w:t>
      </w:r>
      <w:r w:rsidR="00C55B53" w:rsidRPr="00C55B53">
        <w:rPr>
          <w:lang w:eastAsia="de-DE"/>
        </w:rPr>
        <w:t>SessionStateUtility.GetSessionStaticObjects(context), timeout);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void ReleaseItemExclusive(HttpContext context,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</w:t>
      </w:r>
      <w:r w:rsidR="00C55B53" w:rsidRPr="00C55B53">
        <w:rPr>
          <w:lang w:eastAsia="de-DE"/>
        </w:rPr>
        <w:t>string id, object lockId)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// release lock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void RemoveItem(HttpContext context, string id, </w:t>
      </w:r>
    </w:p>
    <w:p w:rsidR="00C55B53" w:rsidRPr="00C55B53" w:rsidRDefault="00FE0129" w:rsidP="00FE012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</w:t>
      </w:r>
      <w:r w:rsidR="00C55B53" w:rsidRPr="00C55B53">
        <w:rPr>
          <w:lang w:eastAsia="de-DE"/>
        </w:rPr>
        <w:t>object lockId, SessionStateStoreData item)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string path = Path.Combine(basePath, String.Format("{0}.ssd", id));</w:t>
      </w:r>
    </w:p>
    <w:p w:rsidR="00C55B53" w:rsidRPr="00B10322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</w:t>
      </w:r>
      <w:r w:rsidRPr="00B10322">
        <w:rPr>
          <w:lang w:eastAsia="de-DE"/>
        </w:rPr>
        <w:t>File.Delete(path);</w:t>
      </w:r>
    </w:p>
    <w:p w:rsidR="00C55B53" w:rsidRPr="00B10322" w:rsidRDefault="00C55B53" w:rsidP="00C55B53">
      <w:pPr>
        <w:pStyle w:val="Code"/>
        <w:rPr>
          <w:lang w:eastAsia="de-DE"/>
        </w:rPr>
      </w:pPr>
      <w:r w:rsidRPr="00B10322">
        <w:rPr>
          <w:lang w:eastAsia="de-DE"/>
        </w:rPr>
        <w:t xml:space="preserve">        }</w:t>
      </w:r>
    </w:p>
    <w:p w:rsidR="00C55B53" w:rsidRPr="00B10322" w:rsidRDefault="00C55B53" w:rsidP="00C55B53">
      <w:pPr>
        <w:pStyle w:val="Code"/>
        <w:rPr>
          <w:lang w:eastAsia="de-DE"/>
        </w:rPr>
      </w:pP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void CreateUninitializedItem(HttpContext context, string id, </w:t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</w:t>
      </w:r>
      <w:r w:rsidR="00C55B53" w:rsidRPr="00C55B53">
        <w:rPr>
          <w:lang w:eastAsia="de-DE"/>
        </w:rPr>
        <w:t>int timeout)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string path = Path.Combine(basePath, String.Format("{0}.ssd", id));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FileStream fs = File.Create(path);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fs.Close();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SessionStateStoreData CreateNewStoreData(</w:t>
      </w:r>
      <w:r w:rsidR="00FE0129">
        <w:rPr>
          <w:lang w:eastAsia="de-DE"/>
        </w:rPr>
        <w:t xml:space="preserve"> </w:t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</w:t>
      </w:r>
      <w:r w:rsidR="00C55B53" w:rsidRPr="00C55B53">
        <w:rPr>
          <w:lang w:eastAsia="de-DE"/>
        </w:rPr>
        <w:t>HttpContext context, int timeout)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FE0129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return new SessionStateStoreData(new SessionStateItemCollection(), </w:t>
      </w:r>
      <w:r w:rsidR="00FE0129">
        <w:rPr>
          <w:lang w:eastAsia="de-DE"/>
        </w:rPr>
        <w:sym w:font="Wingdings" w:char="F0C3"/>
      </w:r>
    </w:p>
    <w:p w:rsidR="00C55B53" w:rsidRPr="00C55B53" w:rsidRDefault="00FE0129" w:rsidP="00C55B53">
      <w:pPr>
        <w:pStyle w:val="Code"/>
        <w:rPr>
          <w:lang w:eastAsia="de-DE"/>
        </w:rPr>
      </w:pPr>
      <w:r>
        <w:rPr>
          <w:lang w:eastAsia="de-DE"/>
        </w:rPr>
        <w:t xml:space="preserve">                   </w:t>
      </w:r>
      <w:r w:rsidR="00C55B53" w:rsidRPr="00C55B53">
        <w:rPr>
          <w:lang w:eastAsia="de-DE"/>
        </w:rPr>
        <w:t>SessionStateUtility.GetSessionStaticObjects(context), timeout);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void ResetItemTimeout(HttpContext context, string id)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    // refresh item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void InitializeRequest(HttpContext context)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public override void EndRequest(HttpContext context)</w:t>
      </w: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{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    }</w:t>
      </w:r>
    </w:p>
    <w:p w:rsidR="00C55B53" w:rsidRPr="00C55B53" w:rsidRDefault="00C55B53" w:rsidP="00C55B53">
      <w:pPr>
        <w:pStyle w:val="Code"/>
        <w:rPr>
          <w:lang w:eastAsia="de-DE"/>
        </w:rPr>
      </w:pPr>
    </w:p>
    <w:p w:rsidR="00C55B53" w:rsidRPr="00C55B53" w:rsidRDefault="00C55B53" w:rsidP="00C55B53">
      <w:pPr>
        <w:pStyle w:val="Code"/>
        <w:rPr>
          <w:lang w:eastAsia="de-DE"/>
        </w:rPr>
      </w:pPr>
      <w:r w:rsidRPr="00C55B53">
        <w:rPr>
          <w:lang w:eastAsia="de-DE"/>
        </w:rPr>
        <w:t xml:space="preserve">    }</w:t>
      </w:r>
    </w:p>
    <w:p w:rsidR="00C55B53" w:rsidRPr="00C55B53" w:rsidRDefault="00C55B53" w:rsidP="00C55B53">
      <w:pPr>
        <w:pStyle w:val="CodeLast"/>
      </w:pPr>
      <w:r w:rsidRPr="00C55B53">
        <w:rPr>
          <w:lang w:eastAsia="de-DE"/>
        </w:rPr>
        <w:t>}</w:t>
      </w:r>
    </w:p>
    <w:p w:rsidR="00C55B53" w:rsidRDefault="00C55B53" w:rsidP="00C55B53">
      <w:pPr>
        <w:pStyle w:val="BodyTextCont"/>
      </w:pPr>
      <w:r>
        <w:t xml:space="preserve">The implementation lacks error handling and </w:t>
      </w:r>
      <w:r w:rsidR="00C37967">
        <w:t xml:space="preserve">several </w:t>
      </w:r>
      <w:r>
        <w:t xml:space="preserve">advanced features. However, the basic parts of </w:t>
      </w:r>
      <w:r w:rsidR="00C37967">
        <w:t xml:space="preserve">the </w:t>
      </w:r>
      <w:r>
        <w:t xml:space="preserve">session provider are implemented to </w:t>
      </w:r>
      <w:r w:rsidR="00C37967">
        <w:t xml:space="preserve">demonstrate </w:t>
      </w:r>
      <w:r>
        <w:t>how you can</w:t>
      </w:r>
      <w:r w:rsidR="00803F3F">
        <w:t xml:space="preserve"> implement</w:t>
      </w:r>
      <w:r>
        <w:t xml:space="preserve"> action</w:t>
      </w:r>
      <w:r w:rsidR="00803F3F">
        <w:t>s</w:t>
      </w:r>
      <w:r>
        <w:t xml:space="preserve"> </w:t>
      </w:r>
      <w:r w:rsidR="00803F3F">
        <w:t xml:space="preserve">appropriate </w:t>
      </w:r>
      <w:r w:rsidR="00C37967">
        <w:t xml:space="preserve">to </w:t>
      </w:r>
      <w:r>
        <w:t>the provider.</w:t>
      </w:r>
    </w:p>
    <w:p w:rsidR="008434E3" w:rsidRPr="008434E3" w:rsidRDefault="00C37967" w:rsidP="008434E3">
      <w:pPr>
        <w:pStyle w:val="BodyTextCont"/>
      </w:pPr>
      <w:r>
        <w:t>Essentially, the provider obtains</w:t>
      </w:r>
      <w:r w:rsidR="008434E3">
        <w:t xml:space="preserve"> session data, serializes </w:t>
      </w:r>
      <w:r>
        <w:t xml:space="preserve">it, </w:t>
      </w:r>
      <w:r w:rsidR="008434E3">
        <w:t xml:space="preserve">and stores </w:t>
      </w:r>
      <w:r>
        <w:t>it</w:t>
      </w:r>
      <w:r w:rsidR="00803F3F">
        <w:t xml:space="preserve"> </w:t>
      </w:r>
      <w:r w:rsidR="008434E3">
        <w:t>in</w:t>
      </w:r>
      <w:r w:rsidR="00803F3F">
        <w:t xml:space="preserve"> </w:t>
      </w:r>
      <w:r w:rsidR="008434E3">
        <w:t>a file. The expiration handling is based on the file</w:t>
      </w:r>
      <w:r>
        <w:t>’</w:t>
      </w:r>
      <w:r w:rsidR="008434E3">
        <w:t xml:space="preserve">s last access time stamp. Concurrent access is </w:t>
      </w:r>
      <w:r>
        <w:t xml:space="preserve">also </w:t>
      </w:r>
      <w:r w:rsidR="008434E3">
        <w:t>handled on</w:t>
      </w:r>
      <w:r>
        <w:t xml:space="preserve"> the</w:t>
      </w:r>
      <w:r w:rsidR="008434E3">
        <w:t xml:space="preserve"> file level.</w:t>
      </w:r>
    </w:p>
    <w:p w:rsidR="00C55B53" w:rsidRPr="00C55B53" w:rsidRDefault="00C55B53" w:rsidP="00C55B53">
      <w:pPr>
        <w:pStyle w:val="berschrift4"/>
      </w:pPr>
      <w:r>
        <w:lastRenderedPageBreak/>
        <w:t>Configuring the Provider</w:t>
      </w:r>
    </w:p>
    <w:p w:rsidR="00C55B53" w:rsidRDefault="00C55B53" w:rsidP="00C55B53">
      <w:pPr>
        <w:pStyle w:val="BodyTextFirst"/>
      </w:pPr>
      <w:r>
        <w:t>Before you start working with the provider</w:t>
      </w:r>
      <w:r w:rsidR="00C37967">
        <w:t>,</w:t>
      </w:r>
      <w:r>
        <w:t xml:space="preserve"> you must configure the </w:t>
      </w:r>
      <w:proofErr w:type="spellStart"/>
      <w:r w:rsidRPr="00C55B53">
        <w:rPr>
          <w:rStyle w:val="CodeInline"/>
        </w:rPr>
        <w:t>sessionState</w:t>
      </w:r>
      <w:proofErr w:type="spellEnd"/>
      <w:r>
        <w:t xml:space="preserve"> element in</w:t>
      </w:r>
      <w:r w:rsidR="00C37967">
        <w:t xml:space="preserve"> the</w:t>
      </w:r>
      <w:r>
        <w:t xml:space="preserve"> </w:t>
      </w:r>
      <w:proofErr w:type="spellStart"/>
      <w:r w:rsidRPr="00C55B53">
        <w:rPr>
          <w:i/>
        </w:rPr>
        <w:t>web.config</w:t>
      </w:r>
      <w:proofErr w:type="spellEnd"/>
      <w:r>
        <w:t xml:space="preserve"> file.</w:t>
      </w:r>
    </w:p>
    <w:p w:rsidR="00C55B53" w:rsidRDefault="00C55B53" w:rsidP="00C55B53">
      <w:pPr>
        <w:pStyle w:val="CodeCaption"/>
      </w:pPr>
      <w:r>
        <w:t>Listing  6-</w:t>
      </w:r>
      <w:commentRangeStart w:id="24"/>
      <w:r w:rsidR="00C678EF">
        <w:fldChar w:fldCharType="begin"/>
      </w:r>
      <w:r w:rsidR="00C678EF">
        <w:instrText xml:space="preserve"> SEQ Listing_ \* ARABIC </w:instrText>
      </w:r>
      <w:r w:rsidR="00C678EF">
        <w:fldChar w:fldCharType="separate"/>
      </w:r>
      <w:r>
        <w:t>4</w:t>
      </w:r>
      <w:r w:rsidR="00C678EF">
        <w:fldChar w:fldCharType="end"/>
      </w:r>
      <w:commentRangeEnd w:id="24"/>
      <w:r w:rsidR="00412E3C">
        <w:rPr>
          <w:rStyle w:val="Kommentarzeichen"/>
          <w:i w:val="0"/>
          <w:noProof w:val="0"/>
        </w:rPr>
        <w:commentReference w:id="24"/>
      </w:r>
      <w:r>
        <w:t>: Configuring the Provider</w:t>
      </w:r>
    </w:p>
    <w:p w:rsidR="00C55B53" w:rsidRDefault="00C55B53" w:rsidP="00C55B53">
      <w:pPr>
        <w:pStyle w:val="CodeFirst"/>
      </w:pPr>
      <w:r>
        <w:t>&lt;sessionState</w:t>
      </w:r>
    </w:p>
    <w:p w:rsidR="00C55B53" w:rsidRDefault="00C55B53" w:rsidP="00C55B53">
      <w:pPr>
        <w:pStyle w:val="Code"/>
      </w:pPr>
      <w:r>
        <w:t xml:space="preserve">   cookieless="true"</w:t>
      </w:r>
    </w:p>
    <w:p w:rsidR="00C55B53" w:rsidRDefault="00C55B53" w:rsidP="00C55B53">
      <w:pPr>
        <w:pStyle w:val="Code"/>
      </w:pPr>
      <w:r>
        <w:t xml:space="preserve">   regenerateExpiredSessionId="false"</w:t>
      </w:r>
    </w:p>
    <w:p w:rsidR="00C55B53" w:rsidRDefault="00C55B53" w:rsidP="00C55B53">
      <w:pPr>
        <w:pStyle w:val="Code"/>
      </w:pPr>
      <w:r>
        <w:t xml:space="preserve">   timeout="20"</w:t>
      </w:r>
    </w:p>
    <w:p w:rsidR="00C55B53" w:rsidRDefault="00C55B53" w:rsidP="00C55B53">
      <w:pPr>
        <w:pStyle w:val="CodeBold"/>
      </w:pPr>
      <w:r>
        <w:t xml:space="preserve">   mode="Custom"</w:t>
      </w:r>
    </w:p>
    <w:p w:rsidR="00C55B53" w:rsidRDefault="00C55B53" w:rsidP="00C55B53">
      <w:pPr>
        <w:pStyle w:val="CodeBold"/>
      </w:pPr>
      <w:r>
        <w:t xml:space="preserve">   customProvider="FileSessionProvider"</w:t>
      </w:r>
    </w:p>
    <w:p w:rsidR="00C55B53" w:rsidRDefault="00C55B53" w:rsidP="00C55B53">
      <w:pPr>
        <w:pStyle w:val="Code"/>
      </w:pPr>
      <w:r>
        <w:t xml:space="preserve">   sessionIDManagerType="Apress.SessionState.Code.SimpleSessionIDManager,</w:t>
      </w:r>
    </w:p>
    <w:p w:rsidR="00C55B53" w:rsidRDefault="00C55B53" w:rsidP="00C55B53">
      <w:pPr>
        <w:pStyle w:val="Code"/>
      </w:pPr>
      <w:r>
        <w:t xml:space="preserve">                          Apress.SessionState"&gt;</w:t>
      </w:r>
    </w:p>
    <w:p w:rsidR="00C55B53" w:rsidRDefault="00C55B53" w:rsidP="00C55B53">
      <w:pPr>
        <w:pStyle w:val="Code"/>
      </w:pPr>
      <w:r>
        <w:t xml:space="preserve">   &lt;providers&gt;</w:t>
      </w:r>
    </w:p>
    <w:p w:rsidR="00C55B53" w:rsidRDefault="00C55B53" w:rsidP="00C55B53">
      <w:pPr>
        <w:pStyle w:val="CodeBold"/>
      </w:pPr>
      <w:r>
        <w:t xml:space="preserve">      &lt;add name="FileSessionProvider" </w:t>
      </w:r>
    </w:p>
    <w:p w:rsidR="00C55B53" w:rsidRDefault="00C55B53" w:rsidP="00C55B53">
      <w:pPr>
        <w:pStyle w:val="CodeBold"/>
      </w:pPr>
      <w:r>
        <w:t xml:space="preserve">           type="Apress.SessionState.Code.FileSessionStateStore,           </w:t>
      </w:r>
    </w:p>
    <w:p w:rsidR="00C55B53" w:rsidRDefault="00C55B53" w:rsidP="00C55B53">
      <w:pPr>
        <w:pStyle w:val="CodeBold"/>
      </w:pPr>
      <w:r>
        <w:t xml:space="preserve">                 Apress.SessionState"</w:t>
      </w:r>
    </w:p>
    <w:p w:rsidR="00C55B53" w:rsidRDefault="00C55B53" w:rsidP="00C55B53">
      <w:pPr>
        <w:pStyle w:val="CodeBold"/>
      </w:pPr>
      <w:r>
        <w:t xml:space="preserve">           basePath="c:\temp"/&gt;</w:t>
      </w:r>
      <w:r>
        <w:tab/>
      </w:r>
      <w:r>
        <w:tab/>
      </w:r>
      <w:r>
        <w:tab/>
      </w:r>
      <w:r>
        <w:tab/>
      </w:r>
    </w:p>
    <w:p w:rsidR="00C55B53" w:rsidRDefault="00C55B53" w:rsidP="00C55B53">
      <w:pPr>
        <w:pStyle w:val="Code"/>
      </w:pPr>
      <w:r>
        <w:t xml:space="preserve">   &lt;/providers&gt;</w:t>
      </w:r>
      <w:r>
        <w:tab/>
      </w:r>
      <w:r>
        <w:tab/>
      </w:r>
      <w:r>
        <w:tab/>
      </w:r>
    </w:p>
    <w:p w:rsidR="00C55B53" w:rsidRPr="00C55B53" w:rsidRDefault="00C55B53" w:rsidP="00C55B53">
      <w:pPr>
        <w:pStyle w:val="CodeLast"/>
      </w:pPr>
      <w:r>
        <w:t>&lt;/sessionState&gt;</w:t>
      </w:r>
    </w:p>
    <w:p w:rsidR="00C55B53" w:rsidRDefault="00C55B53" w:rsidP="00C55B53">
      <w:pPr>
        <w:pStyle w:val="BodyTextCont"/>
      </w:pPr>
      <w:r>
        <w:t xml:space="preserve">There </w:t>
      </w:r>
      <w:r w:rsidR="00803F3F">
        <w:t>are at least</w:t>
      </w:r>
      <w:r>
        <w:t xml:space="preserve"> three required settings. First</w:t>
      </w:r>
      <w:r w:rsidR="00B6347B">
        <w:t>ly</w:t>
      </w:r>
      <w:r>
        <w:t xml:space="preserve">, the </w:t>
      </w:r>
      <w:r w:rsidRPr="00C55B53">
        <w:rPr>
          <w:rStyle w:val="CodeInline"/>
        </w:rPr>
        <w:t>mode</w:t>
      </w:r>
      <w:r>
        <w:t xml:space="preserve"> must be set to “Custom”. Second</w:t>
      </w:r>
      <w:r w:rsidR="00B6347B">
        <w:t>ly</w:t>
      </w:r>
      <w:r>
        <w:t xml:space="preserve">, the </w:t>
      </w:r>
      <w:proofErr w:type="spellStart"/>
      <w:r w:rsidRPr="00C55B53">
        <w:rPr>
          <w:rStyle w:val="CodeInline"/>
        </w:rPr>
        <w:t>customProvider</w:t>
      </w:r>
      <w:proofErr w:type="spellEnd"/>
      <w:r>
        <w:t xml:space="preserve"> attribute must be set to the name of the provider. Finally, the provider itself must be configured as a sub-element of the </w:t>
      </w:r>
      <w:proofErr w:type="spellStart"/>
      <w:r w:rsidRPr="00C55B53">
        <w:rPr>
          <w:rStyle w:val="CodeInline"/>
        </w:rPr>
        <w:t>sessionState</w:t>
      </w:r>
      <w:proofErr w:type="spellEnd"/>
      <w:r>
        <w:t xml:space="preserve"> element. The additional </w:t>
      </w:r>
      <w:proofErr w:type="spellStart"/>
      <w:r w:rsidRPr="00C55B53">
        <w:rPr>
          <w:rStyle w:val="CodeInline"/>
        </w:rPr>
        <w:t>basePath</w:t>
      </w:r>
      <w:proofErr w:type="spellEnd"/>
      <w:r>
        <w:t xml:space="preserve"> attribute is a private configuration setting used in the code above.</w:t>
      </w:r>
    </w:p>
    <w:p w:rsidR="007133C8" w:rsidRPr="007133C8" w:rsidRDefault="006B7797" w:rsidP="007133C8">
      <w:pPr>
        <w:pStyle w:val="BodyTextCont"/>
      </w:pPr>
      <w:r>
        <w:t>With these settings</w:t>
      </w:r>
      <w:r w:rsidR="00B6347B">
        <w:t>,</w:t>
      </w:r>
      <w:r w:rsidR="007133C8">
        <w:t xml:space="preserve"> all session data </w:t>
      </w:r>
      <w:r>
        <w:t xml:space="preserve">is </w:t>
      </w:r>
      <w:r w:rsidR="007133C8">
        <w:t>written to and retrieved from the file sy</w:t>
      </w:r>
      <w:r w:rsidR="00E335C7">
        <w:t xml:space="preserve">stem, using the path </w:t>
      </w:r>
      <w:r w:rsidR="00E335C7" w:rsidRPr="00E335C7">
        <w:rPr>
          <w:i/>
        </w:rPr>
        <w:t>C:\temp</w:t>
      </w:r>
      <w:r w:rsidR="00E335C7">
        <w:t xml:space="preserve"> for the default</w:t>
      </w:r>
      <w:r w:rsidR="008A772E">
        <w:t xml:space="preserve"> (root)</w:t>
      </w:r>
      <w:r w:rsidR="00E335C7">
        <w:t xml:space="preserve"> application and </w:t>
      </w:r>
      <w:r w:rsidR="00E335C7" w:rsidRPr="00E335C7">
        <w:rPr>
          <w:i/>
        </w:rPr>
        <w:t>c:\ temp\&lt;</w:t>
      </w:r>
      <w:proofErr w:type="spellStart"/>
      <w:r w:rsidR="00E335C7" w:rsidRPr="00E335C7">
        <w:rPr>
          <w:i/>
        </w:rPr>
        <w:t>appname</w:t>
      </w:r>
      <w:proofErr w:type="spellEnd"/>
      <w:r w:rsidR="00E335C7" w:rsidRPr="00E335C7">
        <w:rPr>
          <w:i/>
        </w:rPr>
        <w:t>&gt;</w:t>
      </w:r>
      <w:r w:rsidR="00E335C7">
        <w:t xml:space="preserve"> for any other application.  </w:t>
      </w:r>
    </w:p>
    <w:p w:rsidR="00C55B53" w:rsidRDefault="00C55B53" w:rsidP="0066083A">
      <w:pPr>
        <w:pStyle w:val="berschrift1"/>
      </w:pPr>
      <w:r>
        <w:t>Summary</w:t>
      </w:r>
    </w:p>
    <w:p w:rsidR="00A64E2D" w:rsidRDefault="00A64E2D" w:rsidP="00A64E2D">
      <w:pPr>
        <w:pStyle w:val="BodyTextFirst"/>
      </w:pPr>
      <w:r>
        <w:t>In this chapter</w:t>
      </w:r>
      <w:r w:rsidR="00B6347B">
        <w:t>, we examined several</w:t>
      </w:r>
      <w:r>
        <w:t xml:space="preserve"> persistence techniques</w:t>
      </w:r>
      <w:r w:rsidR="00B6347B">
        <w:t>, and discovered that b</w:t>
      </w:r>
      <w:r>
        <w:t xml:space="preserve">oth page </w:t>
      </w:r>
      <w:proofErr w:type="spellStart"/>
      <w:r>
        <w:t>persister</w:t>
      </w:r>
      <w:r w:rsidR="00B6347B">
        <w:t>s</w:t>
      </w:r>
      <w:proofErr w:type="spellEnd"/>
      <w:r>
        <w:t xml:space="preserve"> and session state </w:t>
      </w:r>
      <w:proofErr w:type="spellStart"/>
      <w:r>
        <w:t>persister</w:t>
      </w:r>
      <w:r w:rsidR="00B6347B">
        <w:t>s</w:t>
      </w:r>
      <w:proofErr w:type="spellEnd"/>
      <w:r>
        <w:t xml:space="preserve"> </w:t>
      </w:r>
      <w:r w:rsidR="00B6347B">
        <w:t>exist in order</w:t>
      </w:r>
      <w:r>
        <w:t xml:space="preserve"> to overcome the limitations of HTTP</w:t>
      </w:r>
      <w:r w:rsidR="00B6347B">
        <w:t>’s statelessness</w:t>
      </w:r>
      <w:r>
        <w:t>.</w:t>
      </w:r>
    </w:p>
    <w:p w:rsidR="00C55B53" w:rsidRDefault="00A64E2D" w:rsidP="00A64E2D">
      <w:pPr>
        <w:pStyle w:val="BodyTextCont"/>
      </w:pPr>
      <w:r>
        <w:t xml:space="preserve">Page </w:t>
      </w:r>
      <w:proofErr w:type="spellStart"/>
      <w:r>
        <w:t>persister</w:t>
      </w:r>
      <w:r w:rsidR="00B6347B">
        <w:t>s</w:t>
      </w:r>
      <w:proofErr w:type="spellEnd"/>
      <w:r>
        <w:t xml:space="preserve"> store page or form related data using control state and view state. The default storage </w:t>
      </w:r>
      <w:r w:rsidR="00B6347B">
        <w:t xml:space="preserve">location </w:t>
      </w:r>
      <w:r>
        <w:t xml:space="preserve">is a hidden field within the form. An alternative </w:t>
      </w:r>
      <w:r w:rsidR="00B6347B">
        <w:t xml:space="preserve">method </w:t>
      </w:r>
      <w:r>
        <w:t xml:space="preserve">is </w:t>
      </w:r>
      <w:r w:rsidR="00B6347B">
        <w:t xml:space="preserve">to store </w:t>
      </w:r>
      <w:r w:rsidR="006B7797">
        <w:t xml:space="preserve">the </w:t>
      </w:r>
      <w:r w:rsidR="00B6347B">
        <w:t xml:space="preserve">data in </w:t>
      </w:r>
      <w:r>
        <w:t xml:space="preserve">local memory. </w:t>
      </w:r>
      <w:r w:rsidR="00B6347B">
        <w:t xml:space="preserve">The provider model is used to </w:t>
      </w:r>
      <w:r w:rsidR="006B7797">
        <w:t xml:space="preserve">customize </w:t>
      </w:r>
      <w:r>
        <w:t>this storage</w:t>
      </w:r>
      <w:r w:rsidR="00B6347B">
        <w:t>,</w:t>
      </w:r>
      <w:r>
        <w:t xml:space="preserve"> </w:t>
      </w:r>
      <w:r w:rsidR="00B6347B">
        <w:t>and the</w:t>
      </w:r>
      <w:r>
        <w:t xml:space="preserve"> </w:t>
      </w:r>
      <w:r w:rsidR="006B7797">
        <w:t xml:space="preserve">sample </w:t>
      </w:r>
      <w:r>
        <w:t xml:space="preserve">implementation </w:t>
      </w:r>
      <w:r w:rsidR="00B6347B">
        <w:t>demonstrates</w:t>
      </w:r>
      <w:r>
        <w:t xml:space="preserve"> how to store dat</w:t>
      </w:r>
      <w:r w:rsidR="00B6347B">
        <w:t>a</w:t>
      </w:r>
      <w:r>
        <w:t xml:space="preserve"> in the file system.</w:t>
      </w:r>
    </w:p>
    <w:p w:rsidR="00A64E2D" w:rsidRDefault="00A64E2D" w:rsidP="00A64E2D">
      <w:pPr>
        <w:pStyle w:val="BodyTextCont"/>
      </w:pPr>
      <w:r>
        <w:t xml:space="preserve">Session state </w:t>
      </w:r>
      <w:proofErr w:type="spellStart"/>
      <w:r>
        <w:t>persister</w:t>
      </w:r>
      <w:r w:rsidR="00B6347B">
        <w:t>s</w:t>
      </w:r>
      <w:proofErr w:type="spellEnd"/>
      <w:r w:rsidR="00B6347B">
        <w:t xml:space="preserve">, which are </w:t>
      </w:r>
      <w:proofErr w:type="gramStart"/>
      <w:r w:rsidR="00B6347B">
        <w:t>also</w:t>
      </w:r>
      <w:proofErr w:type="gramEnd"/>
      <w:r w:rsidR="00B6347B">
        <w:t xml:space="preserve"> based on the provider model,</w:t>
      </w:r>
      <w:r>
        <w:t xml:space="preserve"> store session related data. The example </w:t>
      </w:r>
      <w:r w:rsidR="00B6347B">
        <w:t xml:space="preserve">above also shows </w:t>
      </w:r>
      <w:r>
        <w:t xml:space="preserve">how to replace the default storage with custom </w:t>
      </w:r>
      <w:r w:rsidR="00B6347B">
        <w:t>storage</w:t>
      </w:r>
      <w:r w:rsidR="003B746C">
        <w:t>,</w:t>
      </w:r>
      <w:r w:rsidR="00B6347B">
        <w:t xml:space="preserve"> </w:t>
      </w:r>
      <w:r>
        <w:t xml:space="preserve">and </w:t>
      </w:r>
      <w:r w:rsidR="003B746C">
        <w:t xml:space="preserve">how to </w:t>
      </w:r>
      <w:r>
        <w:t>store the data in the file system.</w:t>
      </w:r>
    </w:p>
    <w:p w:rsidR="00A64E2D" w:rsidRPr="00A64E2D" w:rsidRDefault="00A64E2D" w:rsidP="00A64E2D">
      <w:pPr>
        <w:pStyle w:val="BodyTextCont"/>
      </w:pPr>
      <w:r>
        <w:t xml:space="preserve">Extending </w:t>
      </w:r>
      <w:proofErr w:type="spellStart"/>
      <w:r>
        <w:t>persisters</w:t>
      </w:r>
      <w:proofErr w:type="spellEnd"/>
      <w:r>
        <w:t xml:space="preserve"> is a great way </w:t>
      </w:r>
      <w:r w:rsidR="003B746C">
        <w:t xml:space="preserve">of </w:t>
      </w:r>
      <w:r>
        <w:t>improv</w:t>
      </w:r>
      <w:r w:rsidR="003B746C">
        <w:t>ing</w:t>
      </w:r>
      <w:r>
        <w:t xml:space="preserve"> performance, maintain</w:t>
      </w:r>
      <w:r w:rsidR="003B746C">
        <w:t>ing</w:t>
      </w:r>
      <w:r>
        <w:t xml:space="preserve"> data within a </w:t>
      </w:r>
      <w:r w:rsidR="00626456">
        <w:t>w</w:t>
      </w:r>
      <w:r>
        <w:t>eb garden or farm, add</w:t>
      </w:r>
      <w:r w:rsidR="003B746C">
        <w:t>ing</w:t>
      </w:r>
      <w:r>
        <w:t xml:space="preserve"> special features </w:t>
      </w:r>
      <w:r w:rsidR="003B746C">
        <w:t xml:space="preserve">in order </w:t>
      </w:r>
      <w:r>
        <w:t xml:space="preserve">to handle specific </w:t>
      </w:r>
      <w:r w:rsidR="003B746C">
        <w:t xml:space="preserve">environmental </w:t>
      </w:r>
      <w:r>
        <w:t>conditions</w:t>
      </w:r>
      <w:r w:rsidR="003B746C">
        <w:t>,</w:t>
      </w:r>
      <w:r>
        <w:t xml:space="preserve"> or </w:t>
      </w:r>
      <w:r w:rsidR="003B746C">
        <w:t xml:space="preserve">better </w:t>
      </w:r>
      <w:r>
        <w:t>serv</w:t>
      </w:r>
      <w:r w:rsidR="003B746C">
        <w:t>ing</w:t>
      </w:r>
      <w:r>
        <w:t xml:space="preserve"> particular clients</w:t>
      </w:r>
      <w:r w:rsidR="003B746C">
        <w:t xml:space="preserve"> such as</w:t>
      </w:r>
      <w:r>
        <w:t xml:space="preserve"> mobile devices. </w:t>
      </w:r>
      <w:bookmarkStart w:id="25" w:name="_GoBack"/>
      <w:bookmarkEnd w:id="25"/>
    </w:p>
    <w:sectPr w:rsidR="00A64E2D" w:rsidRPr="00A64E2D" w:rsidSect="00A26137">
      <w:pgSz w:w="12240" w:h="15840"/>
      <w:pgMar w:top="180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avid White" w:date="2009-04-19T22:54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Suggest this one is left out of this bullet list, but keep the comment below.</w:t>
      </w:r>
    </w:p>
  </w:comment>
  <w:comment w:id="3" w:author="David White" w:date="2009-04-19T23:21:00Z" w:initials="DMW">
    <w:p w:rsidR="00A935D2" w:rsidRDefault="00A935D2">
      <w:pPr>
        <w:pStyle w:val="Kommentartext"/>
      </w:pPr>
      <w:r>
        <w:t xml:space="preserve">By “lead to issues” </w:t>
      </w:r>
      <w:r>
        <w:rPr>
          <w:rStyle w:val="Kommentarzeichen"/>
        </w:rPr>
        <w:annotationRef/>
      </w:r>
      <w:r>
        <w:t>do you mean “hide bugs”?</w:t>
      </w:r>
    </w:p>
  </w:comment>
  <w:comment w:id="4" w:author="David White" w:date="2009-04-26T15:13:00Z" w:initials="DMW">
    <w:p w:rsidR="00DB1C90" w:rsidRDefault="00DB1C90">
      <w:pPr>
        <w:pStyle w:val="Kommentartext"/>
      </w:pPr>
      <w:r>
        <w:rPr>
          <w:rStyle w:val="Kommentarzeichen"/>
        </w:rPr>
        <w:annotationRef/>
      </w:r>
      <w:r>
        <w:t xml:space="preserve">I thought control state is supposed to keep working even if view state is disabled? </w:t>
      </w:r>
      <w:r w:rsidR="00F85B7A" w:rsidRPr="00F85B7A">
        <w:t>http://msdn.microsoft.com/en-us/library/bb386448.aspx</w:t>
      </w:r>
    </w:p>
  </w:comment>
  <w:comment w:id="5" w:author="David White" w:date="2009-04-25T10:44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Better to express the date in a universally understood format.</w:t>
      </w:r>
    </w:p>
  </w:comment>
  <w:comment w:id="6" w:author="David White" w:date="2009-04-25T13:43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Is the most appropriate namespace name?</w:t>
      </w:r>
    </w:p>
  </w:comment>
  <w:comment w:id="7" w:author="David White" w:date="2009-04-25T13:43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Ditto here?</w:t>
      </w:r>
    </w:p>
  </w:comment>
  <w:comment w:id="8" w:author="David White" w:date="2009-04-25T21:06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Is this what you mean? Or “become an orphan”.</w:t>
      </w:r>
    </w:p>
  </w:comment>
  <w:comment w:id="9" w:author="David White" w:date="2009-04-25T21:23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This needs to be modified to say “5”.</w:t>
      </w:r>
    </w:p>
  </w:comment>
  <w:comment w:id="10" w:author="David White" w:date="2009-04-25T22:08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Shouldn’t this and the next 2 sentences be in the following section?</w:t>
      </w:r>
    </w:p>
  </w:comment>
  <w:comment w:id="11" w:author=" Rebekah White" w:date="2009-04-22T18:08:00Z" w:initials="RC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I'm really not sure what this means--it's a bit convoluted.</w:t>
      </w:r>
    </w:p>
  </w:comment>
  <w:comment w:id="12" w:author=" Rebekah White" w:date="2009-04-22T18:25:00Z" w:initials="RC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What do you mean by 'this way'?</w:t>
      </w:r>
    </w:p>
  </w:comment>
  <w:comment w:id="13" w:author="David White" w:date="2009-04-25T22:19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How? This is not clear.</w:t>
      </w:r>
    </w:p>
  </w:comment>
  <w:comment w:id="14" w:author="David White" w:date="2009-04-26T11:03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Update the table number (Table 6-2?).</w:t>
      </w:r>
    </w:p>
  </w:comment>
  <w:comment w:id="15" w:author="David White" w:date="2009-04-26T20:32:00Z" w:initials="DMW">
    <w:p w:rsidR="00803F3F" w:rsidRDefault="00803F3F">
      <w:pPr>
        <w:pStyle w:val="Kommentartext"/>
      </w:pPr>
      <w:r>
        <w:rPr>
          <w:rStyle w:val="Kommentarzeichen"/>
        </w:rPr>
        <w:annotationRef/>
      </w:r>
      <w:r>
        <w:t>Perhaps the addition of a flow diagram might help explain this for people who prefer to learn visually?</w:t>
      </w:r>
    </w:p>
  </w:comment>
  <w:comment w:id="16" w:author="David White" w:date="2009-04-26T11:33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What value? I got lost here.</w:t>
      </w:r>
    </w:p>
  </w:comment>
  <w:comment w:id="17" w:author="David White" w:date="2009-04-26T11:34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Check this listing number.</w:t>
      </w:r>
    </w:p>
  </w:comment>
  <w:comment w:id="19" w:author="David White" w:date="2009-04-26T11:50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Fix numbering</w:t>
      </w:r>
    </w:p>
  </w:comment>
  <w:comment w:id="18" w:author="Jörg Krause" w:date="2009-04-16T11:17:00Z" w:initials="JK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Not final code</w:t>
      </w:r>
    </w:p>
  </w:comment>
  <w:comment w:id="20" w:author="David White" w:date="2009-04-26T11:52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Why the “p” prefix on “</w:t>
      </w:r>
      <w:proofErr w:type="spellStart"/>
      <w:r>
        <w:t>pConfig</w:t>
      </w:r>
      <w:proofErr w:type="spellEnd"/>
      <w:r>
        <w:t>” and “</w:t>
      </w:r>
      <w:proofErr w:type="spellStart"/>
      <w:r>
        <w:t>pApplicationName</w:t>
      </w:r>
      <w:proofErr w:type="spellEnd"/>
      <w:r>
        <w:t>”?</w:t>
      </w:r>
    </w:p>
  </w:comment>
  <w:comment w:id="21" w:author="David White" w:date="2009-04-26T12:04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Shouldn’t this be an “out” parameter?</w:t>
      </w:r>
    </w:p>
  </w:comment>
  <w:comment w:id="22" w:author="David White" w:date="2009-04-26T12:04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Same here?</w:t>
      </w:r>
    </w:p>
  </w:comment>
  <w:comment w:id="23" w:author="David White" w:date="2009-04-26T12:04:00Z" w:initials="DMW">
    <w:p w:rsidR="00A935D2" w:rsidRDefault="00A935D2">
      <w:pPr>
        <w:pStyle w:val="Kommentartext"/>
      </w:pPr>
      <w:r>
        <w:rPr>
          <w:rStyle w:val="Kommentarzeichen"/>
        </w:rPr>
        <w:annotationRef/>
      </w:r>
      <w:r>
        <w:t>And again?</w:t>
      </w:r>
    </w:p>
  </w:comment>
  <w:comment w:id="24" w:author="David White" w:date="2009-04-26T12:38:00Z" w:initials="DMW">
    <w:p w:rsidR="00412E3C" w:rsidRDefault="00412E3C">
      <w:pPr>
        <w:pStyle w:val="Kommentartext"/>
      </w:pPr>
      <w:r>
        <w:rPr>
          <w:rStyle w:val="Kommentarzeichen"/>
        </w:rPr>
        <w:annotationRef/>
      </w:r>
      <w:r>
        <w:t>Fix the numbering.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 wne:kcmSecondary="0043">
      <wne:acd wne:acdName="acd1"/>
    </wne:keymap>
    <wne:keymap wne:kcmPrimary="0442" wne:kcmSecondary="0046">
      <wne:acd wne:acdName="acd0"/>
    </wne:keymap>
    <wne:keymap wne:kcmPrimary="044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CAG8AZAB5ACAAVABlAHgAdAAgAEYAaQByAHMAdAA=" wne:acdName="acd0" wne:fciIndexBasedOn="0065"/>
    <wne:acd wne:argValue="AgBCAG8AZAB5ACAAVABlAHgAdAAgAEMAbwBuAHQA" wne:acdName="acd1" wne:fciIndexBasedOn="0065"/>
    <wne:acd wne:argValue="AgBDAG8AZABlACAASQBuAGwAaQBuAGU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E90" w:rsidRDefault="00895E90">
      <w:r>
        <w:separator/>
      </w:r>
    </w:p>
  </w:endnote>
  <w:endnote w:type="continuationSeparator" w:id="0">
    <w:p w:rsidR="00895E90" w:rsidRDefault="00895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MonoConNormal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E90" w:rsidRDefault="00895E90">
      <w:r>
        <w:separator/>
      </w:r>
    </w:p>
  </w:footnote>
  <w:footnote w:type="continuationSeparator" w:id="0">
    <w:p w:rsidR="00895E90" w:rsidRDefault="00895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E4ED6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8EA1A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79482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2E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347D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F62B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7ECC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7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C24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1189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56F2D41"/>
    <w:multiLevelType w:val="multilevel"/>
    <w:tmpl w:val="F61075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73F38B1"/>
    <w:multiLevelType w:val="hybridMultilevel"/>
    <w:tmpl w:val="20943D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87A5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1E2521A4"/>
    <w:multiLevelType w:val="hybridMultilevel"/>
    <w:tmpl w:val="A11E94C8"/>
    <w:lvl w:ilvl="0" w:tplc="D50A9F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B71B69"/>
    <w:multiLevelType w:val="hybridMultilevel"/>
    <w:tmpl w:val="C1845D36"/>
    <w:lvl w:ilvl="0" w:tplc="EEFCE3A4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>
    <w:nsid w:val="2F923825"/>
    <w:multiLevelType w:val="multilevel"/>
    <w:tmpl w:val="91ACDF76"/>
    <w:lvl w:ilvl="0">
      <w:start w:val="1"/>
      <w:numFmt w:val="none"/>
      <w:lvlText w:val="—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>
    <w:nsid w:val="32BF1089"/>
    <w:multiLevelType w:val="hybridMultilevel"/>
    <w:tmpl w:val="36164016"/>
    <w:lvl w:ilvl="0" w:tplc="0407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8">
    <w:nsid w:val="4832769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4EA8568F"/>
    <w:multiLevelType w:val="hybridMultilevel"/>
    <w:tmpl w:val="0554CCA8"/>
    <w:lvl w:ilvl="0" w:tplc="04090007">
      <w:start w:val="1"/>
      <w:numFmt w:val="bullet"/>
      <w:lvlText w:val="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0">
    <w:nsid w:val="51306BE9"/>
    <w:multiLevelType w:val="hybridMultilevel"/>
    <w:tmpl w:val="83ACC4E2"/>
    <w:lvl w:ilvl="0" w:tplc="E8883EF4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1">
    <w:nsid w:val="52FF51E3"/>
    <w:multiLevelType w:val="hybridMultilevel"/>
    <w:tmpl w:val="B034686E"/>
    <w:lvl w:ilvl="0" w:tplc="E318B448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553A5CF5"/>
    <w:multiLevelType w:val="hybridMultilevel"/>
    <w:tmpl w:val="7C52DA90"/>
    <w:lvl w:ilvl="0" w:tplc="47AE535C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3">
    <w:nsid w:val="5D9D1A0F"/>
    <w:multiLevelType w:val="hybridMultilevel"/>
    <w:tmpl w:val="AB42A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E87F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>
    <w:nsid w:val="6A312BAB"/>
    <w:multiLevelType w:val="multilevel"/>
    <w:tmpl w:val="91ACDF76"/>
    <w:lvl w:ilvl="0">
      <w:start w:val="1"/>
      <w:numFmt w:val="none"/>
      <w:lvlText w:val="—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6">
    <w:nsid w:val="6C3E492E"/>
    <w:multiLevelType w:val="hybridMultilevel"/>
    <w:tmpl w:val="50CAD004"/>
    <w:lvl w:ilvl="0" w:tplc="866A1F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0"/>
    <w:lvlOverride w:ilvl="0">
      <w:lvl w:ilvl="0">
        <w:start w:val="3"/>
        <w:numFmt w:val="bullet"/>
        <w:lvlText w:val="?"/>
        <w:legacy w:legacy="1" w:legacySpace="0" w:legacyIndent="958"/>
        <w:lvlJc w:val="left"/>
        <w:pPr>
          <w:ind w:left="1052" w:hanging="958"/>
        </w:pPr>
        <w:rPr>
          <w:rFonts w:ascii="CommonBullets" w:hAnsi="CommonBullets" w:cs="Times New Roman" w:hint="default"/>
          <w:sz w:val="20"/>
          <w:szCs w:val="20"/>
        </w:rPr>
      </w:lvl>
    </w:lvlOverride>
  </w:num>
  <w:num w:numId="4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540" w:hanging="360"/>
        </w:pPr>
        <w:rPr>
          <w:rFonts w:ascii="Wingdings" w:hAnsi="Wingdings" w:cs="Times New Roman" w:hint="default"/>
          <w:sz w:val="16"/>
          <w:szCs w:val="16"/>
        </w:rPr>
      </w:lvl>
    </w:lvlOverride>
  </w:num>
  <w:num w:numId="5">
    <w:abstractNumId w:val="9"/>
  </w:num>
  <w:num w:numId="6">
    <w:abstractNumId w:val="10"/>
    <w:lvlOverride w:ilvl="0">
      <w:lvl w:ilvl="0">
        <w:start w:val="3"/>
        <w:numFmt w:val="bullet"/>
        <w:lvlText w:val="?"/>
        <w:legacy w:legacy="1" w:legacySpace="0" w:legacyIndent="958"/>
        <w:lvlJc w:val="left"/>
        <w:pPr>
          <w:ind w:left="1556" w:hanging="958"/>
        </w:pPr>
        <w:rPr>
          <w:rFonts w:ascii="CommonBullets" w:hAnsi="CommonBullets" w:cs="Times New Roman" w:hint="default"/>
          <w:sz w:val="20"/>
          <w:szCs w:val="20"/>
        </w:rPr>
      </w:lvl>
    </w:lvlOverride>
  </w:num>
  <w:num w:numId="7">
    <w:abstractNumId w:val="0"/>
  </w:num>
  <w:num w:numId="8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540" w:hanging="360"/>
        </w:pPr>
        <w:rPr>
          <w:rFonts w:ascii="Wingdings" w:hAnsi="Wingdings" w:cs="Times New Roman" w:hint="default"/>
          <w:sz w:val="16"/>
          <w:szCs w:val="16"/>
        </w:rPr>
      </w:lvl>
    </w:lvlOverride>
  </w:num>
  <w:num w:numId="9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540" w:hanging="360"/>
        </w:pPr>
        <w:rPr>
          <w:rFonts w:ascii="Wingdings" w:hAnsi="Wingdings" w:hint="default"/>
          <w:sz w:val="16"/>
        </w:rPr>
      </w:lvl>
    </w:lvlOverride>
  </w:num>
  <w:num w:numId="10">
    <w:abstractNumId w:val="21"/>
  </w:num>
  <w:num w:numId="11">
    <w:abstractNumId w:val="20"/>
  </w:num>
  <w:num w:numId="12">
    <w:abstractNumId w:val="22"/>
  </w:num>
  <w:num w:numId="13">
    <w:abstractNumId w:val="15"/>
  </w:num>
  <w:num w:numId="14">
    <w:abstractNumId w:val="19"/>
  </w:num>
  <w:num w:numId="1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3"/>
  </w:num>
  <w:num w:numId="18">
    <w:abstractNumId w:val="24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25"/>
  </w:num>
  <w:num w:numId="27">
    <w:abstractNumId w:val="11"/>
  </w:num>
  <w:num w:numId="28">
    <w:abstractNumId w:val="16"/>
  </w:num>
  <w:num w:numId="2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4"/>
  </w:num>
  <w:num w:numId="3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17"/>
  </w:num>
  <w:num w:numId="43">
    <w:abstractNumId w:val="12"/>
  </w:num>
  <w:num w:numId="4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-Porto::GUID" w:val="{f83ed47f-9d66-4ade-9ea2-27ee2453b014}"/>
  </w:docVars>
  <w:rsids>
    <w:rsidRoot w:val="007F16F7"/>
    <w:rsid w:val="000166E8"/>
    <w:rsid w:val="00033185"/>
    <w:rsid w:val="00037E08"/>
    <w:rsid w:val="00043886"/>
    <w:rsid w:val="0005175B"/>
    <w:rsid w:val="00071358"/>
    <w:rsid w:val="000817D2"/>
    <w:rsid w:val="00092922"/>
    <w:rsid w:val="000B0E27"/>
    <w:rsid w:val="000B2492"/>
    <w:rsid w:val="000B76E8"/>
    <w:rsid w:val="000C2FFB"/>
    <w:rsid w:val="000D3356"/>
    <w:rsid w:val="000E175E"/>
    <w:rsid w:val="000F421D"/>
    <w:rsid w:val="001010B5"/>
    <w:rsid w:val="001074EE"/>
    <w:rsid w:val="00111D3B"/>
    <w:rsid w:val="00112B5C"/>
    <w:rsid w:val="00123198"/>
    <w:rsid w:val="00123EE6"/>
    <w:rsid w:val="001445AF"/>
    <w:rsid w:val="00161050"/>
    <w:rsid w:val="001666CC"/>
    <w:rsid w:val="00170641"/>
    <w:rsid w:val="00174AF1"/>
    <w:rsid w:val="001846B0"/>
    <w:rsid w:val="00190C3D"/>
    <w:rsid w:val="00190D61"/>
    <w:rsid w:val="00192802"/>
    <w:rsid w:val="00194CF7"/>
    <w:rsid w:val="00195908"/>
    <w:rsid w:val="001967C2"/>
    <w:rsid w:val="001A0A51"/>
    <w:rsid w:val="001A7301"/>
    <w:rsid w:val="001B3F78"/>
    <w:rsid w:val="001B5784"/>
    <w:rsid w:val="001D55D8"/>
    <w:rsid w:val="001E2041"/>
    <w:rsid w:val="001F3DC8"/>
    <w:rsid w:val="001F7351"/>
    <w:rsid w:val="001F7ABD"/>
    <w:rsid w:val="002012DF"/>
    <w:rsid w:val="00201485"/>
    <w:rsid w:val="00201746"/>
    <w:rsid w:val="00202F99"/>
    <w:rsid w:val="00215E7B"/>
    <w:rsid w:val="00217C33"/>
    <w:rsid w:val="0022082A"/>
    <w:rsid w:val="00222508"/>
    <w:rsid w:val="00223036"/>
    <w:rsid w:val="00226D92"/>
    <w:rsid w:val="00231FD7"/>
    <w:rsid w:val="00233780"/>
    <w:rsid w:val="00236F5A"/>
    <w:rsid w:val="00243420"/>
    <w:rsid w:val="00251E11"/>
    <w:rsid w:val="00262862"/>
    <w:rsid w:val="002760B6"/>
    <w:rsid w:val="0028731E"/>
    <w:rsid w:val="00295958"/>
    <w:rsid w:val="002A4CB7"/>
    <w:rsid w:val="002A5E7E"/>
    <w:rsid w:val="002A75F1"/>
    <w:rsid w:val="002B485E"/>
    <w:rsid w:val="002C6CFE"/>
    <w:rsid w:val="002D3E00"/>
    <w:rsid w:val="002D6A39"/>
    <w:rsid w:val="002E0099"/>
    <w:rsid w:val="002E0706"/>
    <w:rsid w:val="002E5629"/>
    <w:rsid w:val="002F10C8"/>
    <w:rsid w:val="002F7A44"/>
    <w:rsid w:val="003000CB"/>
    <w:rsid w:val="00311F7B"/>
    <w:rsid w:val="00315AC4"/>
    <w:rsid w:val="00320481"/>
    <w:rsid w:val="00323142"/>
    <w:rsid w:val="00326E71"/>
    <w:rsid w:val="00332B2E"/>
    <w:rsid w:val="003331CE"/>
    <w:rsid w:val="003333C1"/>
    <w:rsid w:val="00341C5B"/>
    <w:rsid w:val="003516C7"/>
    <w:rsid w:val="003549F2"/>
    <w:rsid w:val="00354A06"/>
    <w:rsid w:val="00381F3D"/>
    <w:rsid w:val="0039328A"/>
    <w:rsid w:val="003A14BA"/>
    <w:rsid w:val="003A6FD1"/>
    <w:rsid w:val="003B2906"/>
    <w:rsid w:val="003B2CBA"/>
    <w:rsid w:val="003B746C"/>
    <w:rsid w:val="003C7942"/>
    <w:rsid w:val="003C7A29"/>
    <w:rsid w:val="003D0427"/>
    <w:rsid w:val="003D1054"/>
    <w:rsid w:val="003F6B2C"/>
    <w:rsid w:val="00412E3C"/>
    <w:rsid w:val="00414FAB"/>
    <w:rsid w:val="00416674"/>
    <w:rsid w:val="0042093E"/>
    <w:rsid w:val="00423433"/>
    <w:rsid w:val="004277BE"/>
    <w:rsid w:val="00427A23"/>
    <w:rsid w:val="0043449F"/>
    <w:rsid w:val="00437AC2"/>
    <w:rsid w:val="00443543"/>
    <w:rsid w:val="00453B5F"/>
    <w:rsid w:val="00456094"/>
    <w:rsid w:val="00456134"/>
    <w:rsid w:val="004576A8"/>
    <w:rsid w:val="004600D8"/>
    <w:rsid w:val="004759E8"/>
    <w:rsid w:val="00483A9B"/>
    <w:rsid w:val="004A53E2"/>
    <w:rsid w:val="004C018C"/>
    <w:rsid w:val="004D3058"/>
    <w:rsid w:val="004D3CAE"/>
    <w:rsid w:val="004D7979"/>
    <w:rsid w:val="004E58FB"/>
    <w:rsid w:val="004F09EA"/>
    <w:rsid w:val="004F4B98"/>
    <w:rsid w:val="004F52B0"/>
    <w:rsid w:val="00501955"/>
    <w:rsid w:val="00502003"/>
    <w:rsid w:val="0050569C"/>
    <w:rsid w:val="005073F5"/>
    <w:rsid w:val="005143DC"/>
    <w:rsid w:val="005170F8"/>
    <w:rsid w:val="00522209"/>
    <w:rsid w:val="005243CE"/>
    <w:rsid w:val="00527A34"/>
    <w:rsid w:val="0054256E"/>
    <w:rsid w:val="00563059"/>
    <w:rsid w:val="0057663F"/>
    <w:rsid w:val="00582DC6"/>
    <w:rsid w:val="00592950"/>
    <w:rsid w:val="005932A8"/>
    <w:rsid w:val="005C3F11"/>
    <w:rsid w:val="005C6926"/>
    <w:rsid w:val="005D67FB"/>
    <w:rsid w:val="005E0177"/>
    <w:rsid w:val="005E33D9"/>
    <w:rsid w:val="005E44E6"/>
    <w:rsid w:val="005E6EA7"/>
    <w:rsid w:val="005F4E89"/>
    <w:rsid w:val="005F794A"/>
    <w:rsid w:val="00600176"/>
    <w:rsid w:val="0060187C"/>
    <w:rsid w:val="00601AE2"/>
    <w:rsid w:val="006204E5"/>
    <w:rsid w:val="0062193D"/>
    <w:rsid w:val="00626456"/>
    <w:rsid w:val="00635510"/>
    <w:rsid w:val="006405A8"/>
    <w:rsid w:val="00641155"/>
    <w:rsid w:val="0066083A"/>
    <w:rsid w:val="006637BC"/>
    <w:rsid w:val="00663E9E"/>
    <w:rsid w:val="00671993"/>
    <w:rsid w:val="00671AE4"/>
    <w:rsid w:val="00672224"/>
    <w:rsid w:val="00675C8F"/>
    <w:rsid w:val="00676363"/>
    <w:rsid w:val="00683C75"/>
    <w:rsid w:val="0068763D"/>
    <w:rsid w:val="00690095"/>
    <w:rsid w:val="0069016C"/>
    <w:rsid w:val="00690363"/>
    <w:rsid w:val="00691651"/>
    <w:rsid w:val="006959CD"/>
    <w:rsid w:val="006A3A6A"/>
    <w:rsid w:val="006B52ED"/>
    <w:rsid w:val="006B7797"/>
    <w:rsid w:val="006C0877"/>
    <w:rsid w:val="006C20B4"/>
    <w:rsid w:val="006C3BFF"/>
    <w:rsid w:val="006D14D3"/>
    <w:rsid w:val="006D73B8"/>
    <w:rsid w:val="006E4696"/>
    <w:rsid w:val="006E4C31"/>
    <w:rsid w:val="00706F5F"/>
    <w:rsid w:val="0070706A"/>
    <w:rsid w:val="00712A63"/>
    <w:rsid w:val="007133C8"/>
    <w:rsid w:val="007136A4"/>
    <w:rsid w:val="00714230"/>
    <w:rsid w:val="00722D15"/>
    <w:rsid w:val="00731B8D"/>
    <w:rsid w:val="007466CF"/>
    <w:rsid w:val="0075192E"/>
    <w:rsid w:val="00753487"/>
    <w:rsid w:val="00754A29"/>
    <w:rsid w:val="00756306"/>
    <w:rsid w:val="0079378A"/>
    <w:rsid w:val="0079444D"/>
    <w:rsid w:val="007A46AC"/>
    <w:rsid w:val="007C4C6A"/>
    <w:rsid w:val="007D2C0D"/>
    <w:rsid w:val="007D32B9"/>
    <w:rsid w:val="007E09EC"/>
    <w:rsid w:val="007E276A"/>
    <w:rsid w:val="007E5AFF"/>
    <w:rsid w:val="007F03FD"/>
    <w:rsid w:val="007F16F7"/>
    <w:rsid w:val="007F4006"/>
    <w:rsid w:val="007F70FC"/>
    <w:rsid w:val="00803F3F"/>
    <w:rsid w:val="00811C10"/>
    <w:rsid w:val="00825D41"/>
    <w:rsid w:val="00827367"/>
    <w:rsid w:val="008434E3"/>
    <w:rsid w:val="00845FD4"/>
    <w:rsid w:val="008464D8"/>
    <w:rsid w:val="00852BD0"/>
    <w:rsid w:val="008649D3"/>
    <w:rsid w:val="0087121F"/>
    <w:rsid w:val="00875591"/>
    <w:rsid w:val="00876D7C"/>
    <w:rsid w:val="0087705E"/>
    <w:rsid w:val="0088034A"/>
    <w:rsid w:val="00886843"/>
    <w:rsid w:val="008869F9"/>
    <w:rsid w:val="00894841"/>
    <w:rsid w:val="00895E90"/>
    <w:rsid w:val="00896328"/>
    <w:rsid w:val="008A0E4F"/>
    <w:rsid w:val="008A2806"/>
    <w:rsid w:val="008A3E1D"/>
    <w:rsid w:val="008A4813"/>
    <w:rsid w:val="008A772E"/>
    <w:rsid w:val="008B302B"/>
    <w:rsid w:val="008C0D0F"/>
    <w:rsid w:val="008C2A2A"/>
    <w:rsid w:val="008D136D"/>
    <w:rsid w:val="008D17EA"/>
    <w:rsid w:val="008D54B4"/>
    <w:rsid w:val="008E1A02"/>
    <w:rsid w:val="008E5AD2"/>
    <w:rsid w:val="008E73D9"/>
    <w:rsid w:val="008F74CD"/>
    <w:rsid w:val="00907054"/>
    <w:rsid w:val="0091611F"/>
    <w:rsid w:val="00916CA7"/>
    <w:rsid w:val="00926FD3"/>
    <w:rsid w:val="009330BE"/>
    <w:rsid w:val="00943644"/>
    <w:rsid w:val="00952573"/>
    <w:rsid w:val="0095657A"/>
    <w:rsid w:val="00960261"/>
    <w:rsid w:val="00963760"/>
    <w:rsid w:val="009637B8"/>
    <w:rsid w:val="00982984"/>
    <w:rsid w:val="009872E9"/>
    <w:rsid w:val="009B0A86"/>
    <w:rsid w:val="009C015D"/>
    <w:rsid w:val="009C081F"/>
    <w:rsid w:val="009E4943"/>
    <w:rsid w:val="00A03B69"/>
    <w:rsid w:val="00A05226"/>
    <w:rsid w:val="00A10945"/>
    <w:rsid w:val="00A122DA"/>
    <w:rsid w:val="00A13D8A"/>
    <w:rsid w:val="00A20D8F"/>
    <w:rsid w:val="00A244CC"/>
    <w:rsid w:val="00A25783"/>
    <w:rsid w:val="00A26137"/>
    <w:rsid w:val="00A32908"/>
    <w:rsid w:val="00A332AE"/>
    <w:rsid w:val="00A33A54"/>
    <w:rsid w:val="00A43EA2"/>
    <w:rsid w:val="00A64E2D"/>
    <w:rsid w:val="00A7090B"/>
    <w:rsid w:val="00A75065"/>
    <w:rsid w:val="00A812C3"/>
    <w:rsid w:val="00A9262F"/>
    <w:rsid w:val="00A935D2"/>
    <w:rsid w:val="00A95B47"/>
    <w:rsid w:val="00AB0D82"/>
    <w:rsid w:val="00AC589C"/>
    <w:rsid w:val="00AD41CB"/>
    <w:rsid w:val="00AD50D7"/>
    <w:rsid w:val="00AD545A"/>
    <w:rsid w:val="00AD6C94"/>
    <w:rsid w:val="00AE2D8A"/>
    <w:rsid w:val="00AE684A"/>
    <w:rsid w:val="00AF4FC1"/>
    <w:rsid w:val="00B04A9A"/>
    <w:rsid w:val="00B10322"/>
    <w:rsid w:val="00B1203F"/>
    <w:rsid w:val="00B26D95"/>
    <w:rsid w:val="00B30FB6"/>
    <w:rsid w:val="00B4461B"/>
    <w:rsid w:val="00B51703"/>
    <w:rsid w:val="00B61132"/>
    <w:rsid w:val="00B6347B"/>
    <w:rsid w:val="00B6570A"/>
    <w:rsid w:val="00B65732"/>
    <w:rsid w:val="00B6618A"/>
    <w:rsid w:val="00B87C74"/>
    <w:rsid w:val="00B908B1"/>
    <w:rsid w:val="00B96CD3"/>
    <w:rsid w:val="00BA2C51"/>
    <w:rsid w:val="00BA70BD"/>
    <w:rsid w:val="00BA74FE"/>
    <w:rsid w:val="00BB3877"/>
    <w:rsid w:val="00BB7CE4"/>
    <w:rsid w:val="00BC0619"/>
    <w:rsid w:val="00BE0E8D"/>
    <w:rsid w:val="00BE22D9"/>
    <w:rsid w:val="00BE2632"/>
    <w:rsid w:val="00BF2CB0"/>
    <w:rsid w:val="00C002E3"/>
    <w:rsid w:val="00C044A3"/>
    <w:rsid w:val="00C047F6"/>
    <w:rsid w:val="00C14C50"/>
    <w:rsid w:val="00C17B0A"/>
    <w:rsid w:val="00C37967"/>
    <w:rsid w:val="00C41C7C"/>
    <w:rsid w:val="00C54B70"/>
    <w:rsid w:val="00C55B53"/>
    <w:rsid w:val="00C64FC2"/>
    <w:rsid w:val="00C678EF"/>
    <w:rsid w:val="00C722DB"/>
    <w:rsid w:val="00C74ABF"/>
    <w:rsid w:val="00C831DD"/>
    <w:rsid w:val="00C861D5"/>
    <w:rsid w:val="00C87D21"/>
    <w:rsid w:val="00C91BB3"/>
    <w:rsid w:val="00CA278C"/>
    <w:rsid w:val="00CA4A1F"/>
    <w:rsid w:val="00CB17FA"/>
    <w:rsid w:val="00CC341C"/>
    <w:rsid w:val="00CD0005"/>
    <w:rsid w:val="00CD7DB6"/>
    <w:rsid w:val="00CD7F82"/>
    <w:rsid w:val="00CE649E"/>
    <w:rsid w:val="00CE74E6"/>
    <w:rsid w:val="00CE7E92"/>
    <w:rsid w:val="00D0307E"/>
    <w:rsid w:val="00D051AE"/>
    <w:rsid w:val="00D05C58"/>
    <w:rsid w:val="00D069AA"/>
    <w:rsid w:val="00D1601A"/>
    <w:rsid w:val="00D30810"/>
    <w:rsid w:val="00D30EF6"/>
    <w:rsid w:val="00D576E7"/>
    <w:rsid w:val="00D57887"/>
    <w:rsid w:val="00D614C0"/>
    <w:rsid w:val="00D66F27"/>
    <w:rsid w:val="00D75696"/>
    <w:rsid w:val="00DB1C90"/>
    <w:rsid w:val="00DC417C"/>
    <w:rsid w:val="00DD25A9"/>
    <w:rsid w:val="00DD7159"/>
    <w:rsid w:val="00DD7670"/>
    <w:rsid w:val="00DE2E41"/>
    <w:rsid w:val="00DE306B"/>
    <w:rsid w:val="00DE62E4"/>
    <w:rsid w:val="00DF6676"/>
    <w:rsid w:val="00E04684"/>
    <w:rsid w:val="00E14D4D"/>
    <w:rsid w:val="00E17B58"/>
    <w:rsid w:val="00E2413E"/>
    <w:rsid w:val="00E268D0"/>
    <w:rsid w:val="00E32B51"/>
    <w:rsid w:val="00E335C7"/>
    <w:rsid w:val="00E3415E"/>
    <w:rsid w:val="00E36356"/>
    <w:rsid w:val="00E4225A"/>
    <w:rsid w:val="00E427E0"/>
    <w:rsid w:val="00E530AD"/>
    <w:rsid w:val="00E63685"/>
    <w:rsid w:val="00E77831"/>
    <w:rsid w:val="00E80B3C"/>
    <w:rsid w:val="00EA183C"/>
    <w:rsid w:val="00EB5851"/>
    <w:rsid w:val="00EB62F8"/>
    <w:rsid w:val="00EC04E0"/>
    <w:rsid w:val="00EC5038"/>
    <w:rsid w:val="00EC63EA"/>
    <w:rsid w:val="00ED1AE3"/>
    <w:rsid w:val="00ED66F6"/>
    <w:rsid w:val="00EE2B09"/>
    <w:rsid w:val="00F140C5"/>
    <w:rsid w:val="00F3209B"/>
    <w:rsid w:val="00F32B13"/>
    <w:rsid w:val="00F41447"/>
    <w:rsid w:val="00F432A5"/>
    <w:rsid w:val="00F447F1"/>
    <w:rsid w:val="00F5109C"/>
    <w:rsid w:val="00F52AD3"/>
    <w:rsid w:val="00F56F45"/>
    <w:rsid w:val="00F63A68"/>
    <w:rsid w:val="00F67C7D"/>
    <w:rsid w:val="00F81252"/>
    <w:rsid w:val="00F85B7A"/>
    <w:rsid w:val="00F92F88"/>
    <w:rsid w:val="00FC385B"/>
    <w:rsid w:val="00FC49E0"/>
    <w:rsid w:val="00FC57A9"/>
    <w:rsid w:val="00FE0129"/>
    <w:rsid w:val="00FE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C341C"/>
    <w:pPr>
      <w:spacing w:after="120"/>
    </w:pPr>
    <w:rPr>
      <w:sz w:val="24"/>
      <w:lang w:val="en-US" w:eastAsia="en-US"/>
    </w:rPr>
  </w:style>
  <w:style w:type="paragraph" w:styleId="berschrift1">
    <w:name w:val="heading 1"/>
    <w:basedOn w:val="Standard"/>
    <w:next w:val="Standard"/>
    <w:qFormat/>
    <w:rsid w:val="00CC341C"/>
    <w:pPr>
      <w:keepNext/>
      <w:spacing w:before="360"/>
      <w:contextualSpacing/>
      <w:outlineLvl w:val="0"/>
    </w:pPr>
    <w:rPr>
      <w:rFonts w:ascii="Arial" w:hAnsi="Arial"/>
      <w:b/>
      <w:sz w:val="36"/>
      <w:szCs w:val="36"/>
    </w:rPr>
  </w:style>
  <w:style w:type="paragraph" w:styleId="berschrift2">
    <w:name w:val="heading 2"/>
    <w:basedOn w:val="Standard"/>
    <w:next w:val="Standard"/>
    <w:link w:val="berschrift2Zchn"/>
    <w:qFormat/>
    <w:rsid w:val="00CC341C"/>
    <w:pPr>
      <w:keepNext/>
      <w:spacing w:before="360"/>
      <w:contextualSpacing/>
      <w:outlineLvl w:val="1"/>
    </w:pPr>
    <w:rPr>
      <w:b/>
      <w:sz w:val="29"/>
      <w:szCs w:val="28"/>
    </w:rPr>
  </w:style>
  <w:style w:type="paragraph" w:styleId="berschrift3">
    <w:name w:val="heading 3"/>
    <w:basedOn w:val="Standard"/>
    <w:next w:val="Standard"/>
    <w:qFormat/>
    <w:rsid w:val="00CC341C"/>
    <w:pPr>
      <w:keepNext/>
      <w:spacing w:before="360"/>
      <w:contextualSpacing/>
      <w:outlineLvl w:val="2"/>
    </w:pPr>
    <w:rPr>
      <w:rFonts w:ascii="Arial Narrow" w:hAnsi="Arial Narrow"/>
      <w:b/>
      <w:sz w:val="25"/>
      <w:szCs w:val="28"/>
    </w:rPr>
  </w:style>
  <w:style w:type="paragraph" w:styleId="berschrift4">
    <w:name w:val="heading 4"/>
    <w:basedOn w:val="Standard"/>
    <w:next w:val="Standard"/>
    <w:qFormat/>
    <w:rsid w:val="00CC341C"/>
    <w:pPr>
      <w:keepNext/>
      <w:spacing w:before="360"/>
      <w:contextualSpacing/>
      <w:outlineLvl w:val="3"/>
    </w:pPr>
    <w:rPr>
      <w:b/>
      <w:spacing w:val="-6"/>
      <w:szCs w:val="24"/>
    </w:rPr>
  </w:style>
  <w:style w:type="paragraph" w:styleId="berschrift5">
    <w:name w:val="heading 5"/>
    <w:basedOn w:val="Standard"/>
    <w:next w:val="Standard"/>
    <w:qFormat/>
    <w:rsid w:val="00CC341C"/>
    <w:pPr>
      <w:spacing w:before="240" w:after="60"/>
      <w:outlineLvl w:val="4"/>
    </w:pPr>
    <w:rPr>
      <w:rFonts w:ascii="Arial Narrow" w:hAnsi="Arial Narrow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rsid w:val="00CC341C"/>
    <w:pPr>
      <w:spacing w:line="260" w:lineRule="exact"/>
      <w:ind w:firstLine="360"/>
    </w:pPr>
    <w:rPr>
      <w:sz w:val="23"/>
      <w:lang w:val="en-US" w:eastAsia="en-US"/>
    </w:rPr>
  </w:style>
  <w:style w:type="paragraph" w:customStyle="1" w:styleId="BodyTextFirst">
    <w:name w:val="Body Text First"/>
    <w:basedOn w:val="Textkrper"/>
    <w:rsid w:val="00CC341C"/>
    <w:pPr>
      <w:spacing w:before="120"/>
      <w:ind w:firstLine="0"/>
    </w:pPr>
  </w:style>
  <w:style w:type="paragraph" w:customStyle="1" w:styleId="BodyTextCont">
    <w:name w:val="Body Text Cont"/>
    <w:basedOn w:val="Standard"/>
    <w:next w:val="Textkrper"/>
    <w:rsid w:val="00CC341C"/>
    <w:pPr>
      <w:spacing w:before="120" w:after="0" w:line="260" w:lineRule="exact"/>
      <w:contextualSpacing/>
    </w:pPr>
    <w:rPr>
      <w:sz w:val="23"/>
    </w:rPr>
  </w:style>
  <w:style w:type="paragraph" w:customStyle="1" w:styleId="Bullet">
    <w:name w:val="Bullet"/>
    <w:basedOn w:val="Standard"/>
    <w:rsid w:val="00CC341C"/>
    <w:pPr>
      <w:keepLines/>
      <w:tabs>
        <w:tab w:val="left" w:pos="216"/>
        <w:tab w:val="left" w:pos="576"/>
      </w:tabs>
      <w:spacing w:before="120" w:line="260" w:lineRule="exact"/>
      <w:ind w:left="576" w:hanging="576"/>
    </w:pPr>
    <w:rPr>
      <w:sz w:val="23"/>
    </w:rPr>
  </w:style>
  <w:style w:type="paragraph" w:customStyle="1" w:styleId="BulletFirst">
    <w:name w:val="Bullet First"/>
    <w:basedOn w:val="Bullet"/>
    <w:next w:val="Bullet"/>
    <w:rsid w:val="00CC341C"/>
    <w:pPr>
      <w:spacing w:before="240"/>
    </w:pPr>
  </w:style>
  <w:style w:type="paragraph" w:customStyle="1" w:styleId="BulletLast">
    <w:name w:val="Bullet Last"/>
    <w:basedOn w:val="Bullet"/>
    <w:next w:val="Textkrper"/>
    <w:rsid w:val="00CC341C"/>
    <w:pPr>
      <w:spacing w:after="240"/>
    </w:pPr>
  </w:style>
  <w:style w:type="paragraph" w:customStyle="1" w:styleId="NoteTipCaution">
    <w:name w:val="Note/Tip/Caution"/>
    <w:basedOn w:val="Standard"/>
    <w:next w:val="Textkrper"/>
    <w:rsid w:val="00CC341C"/>
    <w:pPr>
      <w:widowControl w:val="0"/>
      <w:pBdr>
        <w:top w:val="single" w:sz="4" w:space="10" w:color="auto"/>
        <w:bottom w:val="single" w:sz="4" w:space="10" w:color="auto"/>
      </w:pBdr>
      <w:spacing w:before="360" w:after="360" w:line="280" w:lineRule="exact"/>
    </w:pPr>
    <w:rPr>
      <w:rFonts w:ascii="Arial Narrow" w:hAnsi="Arial Narrow"/>
      <w:sz w:val="21"/>
      <w:szCs w:val="24"/>
    </w:rPr>
  </w:style>
  <w:style w:type="paragraph" w:customStyle="1" w:styleId="CodeBold">
    <w:name w:val="Code Bold"/>
    <w:basedOn w:val="Standard"/>
    <w:rsid w:val="00CC341C"/>
    <w:pPr>
      <w:spacing w:after="0" w:line="240" w:lineRule="exact"/>
      <w:ind w:right="144"/>
    </w:pPr>
    <w:rPr>
      <w:rFonts w:ascii="TheSansMonoConNormal" w:hAnsi="TheSansMonoConNormal"/>
      <w:b/>
      <w:noProof/>
      <w:color w:val="800000"/>
      <w:sz w:val="20"/>
    </w:rPr>
  </w:style>
  <w:style w:type="paragraph" w:customStyle="1" w:styleId="ChapterNumber">
    <w:name w:val="Chapter Number"/>
    <w:next w:val="ChapterTitle"/>
    <w:rsid w:val="00CC341C"/>
    <w:pPr>
      <w:keepNext/>
      <w:spacing w:after="240"/>
    </w:pPr>
    <w:rPr>
      <w:rFonts w:ascii="Arial" w:hAnsi="Arial"/>
      <w:b/>
      <w:caps/>
      <w:sz w:val="28"/>
      <w:szCs w:val="28"/>
      <w:lang w:val="en-US" w:eastAsia="en-US"/>
    </w:rPr>
  </w:style>
  <w:style w:type="paragraph" w:customStyle="1" w:styleId="ChapterTitle">
    <w:name w:val="Chapter Title"/>
    <w:next w:val="Standard"/>
    <w:rsid w:val="00CC341C"/>
    <w:pPr>
      <w:spacing w:before="480" w:after="480"/>
    </w:pPr>
    <w:rPr>
      <w:rFonts w:ascii="Arial" w:hAnsi="Arial"/>
      <w:b/>
      <w:sz w:val="60"/>
      <w:szCs w:val="48"/>
      <w:lang w:val="en-US" w:eastAsia="en-US"/>
    </w:rPr>
  </w:style>
  <w:style w:type="paragraph" w:customStyle="1" w:styleId="FigureCaption">
    <w:name w:val="Figure Caption"/>
    <w:next w:val="Textkrper"/>
    <w:rsid w:val="00CC341C"/>
    <w:pPr>
      <w:tabs>
        <w:tab w:val="left" w:pos="576"/>
      </w:tabs>
      <w:spacing w:before="240" w:after="240" w:line="280" w:lineRule="exact"/>
      <w:contextualSpacing/>
    </w:pPr>
    <w:rPr>
      <w:i/>
      <w:noProof/>
      <w:sz w:val="22"/>
      <w:lang w:val="en-US" w:eastAsia="en-US"/>
    </w:rPr>
  </w:style>
  <w:style w:type="paragraph" w:customStyle="1" w:styleId="CodeCaption">
    <w:name w:val="Code Caption"/>
    <w:basedOn w:val="FigureCaption"/>
    <w:next w:val="CodeFirst"/>
    <w:rsid w:val="00CC341C"/>
    <w:pPr>
      <w:spacing w:after="120"/>
    </w:pPr>
  </w:style>
  <w:style w:type="paragraph" w:customStyle="1" w:styleId="CodeFirst">
    <w:name w:val="Code First"/>
    <w:basedOn w:val="Standard"/>
    <w:next w:val="Standard"/>
    <w:rsid w:val="00CC341C"/>
    <w:pPr>
      <w:spacing w:before="160" w:after="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CodeFirstBold">
    <w:name w:val="Code First Bold"/>
    <w:basedOn w:val="CodeFirst"/>
    <w:rsid w:val="00CC341C"/>
    <w:rPr>
      <w:b/>
      <w:color w:val="800000"/>
    </w:rPr>
  </w:style>
  <w:style w:type="paragraph" w:customStyle="1" w:styleId="CodeLast">
    <w:name w:val="Code Last"/>
    <w:basedOn w:val="Standard"/>
    <w:next w:val="Textkrper"/>
    <w:rsid w:val="00CC341C"/>
    <w:pPr>
      <w:spacing w:after="16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CodeLastBold">
    <w:name w:val="Code Last Bold"/>
    <w:basedOn w:val="CodeLast"/>
    <w:rsid w:val="00CC341C"/>
    <w:rPr>
      <w:b/>
      <w:color w:val="800000"/>
    </w:rPr>
  </w:style>
  <w:style w:type="paragraph" w:customStyle="1" w:styleId="NumSubList">
    <w:name w:val="Num Sub List"/>
    <w:basedOn w:val="BulletSubList"/>
    <w:next w:val="Standard"/>
    <w:rsid w:val="00CC341C"/>
  </w:style>
  <w:style w:type="paragraph" w:customStyle="1" w:styleId="BulletSubList">
    <w:name w:val="Bullet Sub List"/>
    <w:rsid w:val="00CC341C"/>
    <w:pPr>
      <w:tabs>
        <w:tab w:val="left" w:pos="792"/>
        <w:tab w:val="left" w:pos="1080"/>
      </w:tabs>
      <w:spacing w:before="120" w:after="120"/>
      <w:ind w:left="1152" w:hanging="1152"/>
    </w:pPr>
    <w:rPr>
      <w:sz w:val="23"/>
      <w:lang w:val="en-US" w:eastAsia="en-US"/>
    </w:rPr>
  </w:style>
  <w:style w:type="paragraph" w:customStyle="1" w:styleId="NumList">
    <w:name w:val="Num List"/>
    <w:basedOn w:val="Standard"/>
    <w:next w:val="Standard"/>
    <w:rsid w:val="00CC341C"/>
    <w:pPr>
      <w:keepLines/>
      <w:tabs>
        <w:tab w:val="left" w:pos="216"/>
        <w:tab w:val="left" w:pos="576"/>
      </w:tabs>
      <w:spacing w:before="120" w:after="240" w:line="260" w:lineRule="exact"/>
      <w:ind w:left="576" w:hanging="576"/>
    </w:pPr>
    <w:rPr>
      <w:sz w:val="23"/>
    </w:rPr>
  </w:style>
  <w:style w:type="paragraph" w:customStyle="1" w:styleId="Code">
    <w:name w:val="Code"/>
    <w:basedOn w:val="CodeBold"/>
    <w:rsid w:val="00CC341C"/>
    <w:rPr>
      <w:b w:val="0"/>
      <w:color w:val="auto"/>
    </w:rPr>
  </w:style>
  <w:style w:type="paragraph" w:customStyle="1" w:styleId="Literaturverzeichnis1">
    <w:name w:val="Literaturverzeichnis1"/>
    <w:basedOn w:val="BulletFirst"/>
    <w:rsid w:val="00A26137"/>
    <w:pPr>
      <w:spacing w:before="120" w:after="0"/>
      <w:ind w:left="360" w:hanging="360"/>
    </w:pPr>
  </w:style>
  <w:style w:type="paragraph" w:styleId="Index1">
    <w:name w:val="index 1"/>
    <w:basedOn w:val="Standard"/>
    <w:next w:val="Standard"/>
    <w:semiHidden/>
    <w:rsid w:val="00CC341C"/>
    <w:pPr>
      <w:ind w:left="720" w:hanging="720"/>
    </w:pPr>
  </w:style>
  <w:style w:type="paragraph" w:styleId="Index2">
    <w:name w:val="index 2"/>
    <w:basedOn w:val="Standard"/>
    <w:next w:val="Standard"/>
    <w:semiHidden/>
    <w:rsid w:val="00CC341C"/>
    <w:pPr>
      <w:ind w:left="720" w:hanging="432"/>
    </w:pPr>
  </w:style>
  <w:style w:type="paragraph" w:styleId="Index3">
    <w:name w:val="index 3"/>
    <w:basedOn w:val="Standard"/>
    <w:next w:val="Standard"/>
    <w:semiHidden/>
    <w:rsid w:val="00CC341C"/>
    <w:pPr>
      <w:ind w:left="720" w:hanging="144"/>
    </w:pPr>
  </w:style>
  <w:style w:type="paragraph" w:customStyle="1" w:styleId="IndexLetter">
    <w:name w:val="Index Letter"/>
    <w:basedOn w:val="Standard"/>
    <w:next w:val="Index1"/>
    <w:rsid w:val="00CC341C"/>
    <w:pPr>
      <w:spacing w:before="240" w:after="0"/>
    </w:pPr>
    <w:rPr>
      <w:rFonts w:ascii="Arial" w:hAnsi="Arial"/>
      <w:b/>
      <w:sz w:val="28"/>
    </w:rPr>
  </w:style>
  <w:style w:type="paragraph" w:customStyle="1" w:styleId="PartOpenerText">
    <w:name w:val="Part Opener Text"/>
    <w:basedOn w:val="Standard"/>
    <w:next w:val="Textkrper"/>
    <w:rsid w:val="00CC341C"/>
    <w:pPr>
      <w:spacing w:before="120" w:after="0" w:line="360" w:lineRule="auto"/>
      <w:contextualSpacing/>
    </w:pPr>
    <w:rPr>
      <w:rFonts w:ascii="Trebuchet MS" w:hAnsi="Trebuchet MS"/>
      <w:b/>
      <w:spacing w:val="-6"/>
      <w:sz w:val="22"/>
      <w:szCs w:val="22"/>
    </w:rPr>
  </w:style>
  <w:style w:type="paragraph" w:customStyle="1" w:styleId="SBCodeFirst">
    <w:name w:val="SB Code First"/>
    <w:rsid w:val="00CC341C"/>
    <w:pPr>
      <w:spacing w:before="240"/>
      <w:ind w:left="288" w:right="288"/>
    </w:pPr>
    <w:rPr>
      <w:rFonts w:ascii="TheSansMonoConNormal" w:hAnsi="TheSansMonoConNormal"/>
      <w:noProof/>
      <w:lang w:val="en-US" w:eastAsia="en-US"/>
    </w:rPr>
  </w:style>
  <w:style w:type="paragraph" w:customStyle="1" w:styleId="NumListLast">
    <w:name w:val="Num List Last"/>
    <w:basedOn w:val="Standard"/>
    <w:rsid w:val="00CC341C"/>
    <w:pPr>
      <w:keepLines/>
      <w:tabs>
        <w:tab w:val="left" w:pos="216"/>
        <w:tab w:val="left" w:pos="576"/>
      </w:tabs>
      <w:spacing w:before="120" w:after="240" w:line="260" w:lineRule="exact"/>
      <w:ind w:left="576" w:hanging="576"/>
    </w:pPr>
    <w:rPr>
      <w:sz w:val="23"/>
    </w:rPr>
  </w:style>
  <w:style w:type="paragraph" w:customStyle="1" w:styleId="NumListFirst">
    <w:name w:val="Num List First"/>
    <w:basedOn w:val="Standard"/>
    <w:next w:val="NumListLast"/>
    <w:rsid w:val="00CC341C"/>
    <w:pPr>
      <w:keepLines/>
      <w:tabs>
        <w:tab w:val="left" w:pos="216"/>
        <w:tab w:val="left" w:pos="576"/>
      </w:tabs>
      <w:spacing w:before="240" w:line="260" w:lineRule="exact"/>
      <w:ind w:left="576" w:hanging="576"/>
    </w:pPr>
    <w:rPr>
      <w:sz w:val="23"/>
    </w:rPr>
  </w:style>
  <w:style w:type="paragraph" w:customStyle="1" w:styleId="PartNumber">
    <w:name w:val="Part Number"/>
    <w:basedOn w:val="ChapterNumber"/>
    <w:next w:val="PartTitle"/>
    <w:rsid w:val="00CC341C"/>
    <w:pPr>
      <w:keepNext w:val="0"/>
    </w:pPr>
  </w:style>
  <w:style w:type="paragraph" w:customStyle="1" w:styleId="PartTitle">
    <w:name w:val="Part Title"/>
    <w:basedOn w:val="ChapterTitle"/>
    <w:next w:val="Standard"/>
    <w:rsid w:val="00CC341C"/>
    <w:pPr>
      <w:spacing w:before="0"/>
    </w:pPr>
  </w:style>
  <w:style w:type="paragraph" w:customStyle="1" w:styleId="Production">
    <w:name w:val="Production"/>
    <w:next w:val="Textkrper"/>
    <w:autoRedefine/>
    <w:rsid w:val="00CC341C"/>
    <w:pPr>
      <w:keepNext/>
      <w:keepLines/>
      <w:spacing w:before="240" w:after="240"/>
    </w:pPr>
    <w:rPr>
      <w:b/>
      <w:i/>
      <w:color w:val="0000FF"/>
      <w:sz w:val="24"/>
      <w:lang w:val="en-US" w:eastAsia="en-US"/>
    </w:rPr>
  </w:style>
  <w:style w:type="paragraph" w:customStyle="1" w:styleId="Anfhrungszeichen1">
    <w:name w:val="Anführungszeichen1"/>
    <w:basedOn w:val="Textkrper"/>
    <w:next w:val="Textkrper"/>
    <w:rsid w:val="00A26137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Results">
    <w:name w:val="Results"/>
    <w:basedOn w:val="Standard"/>
    <w:rsid w:val="00CC341C"/>
    <w:pPr>
      <w:spacing w:after="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ResultsFirst">
    <w:name w:val="Results First"/>
    <w:basedOn w:val="CodeFirst"/>
    <w:rsid w:val="00CC341C"/>
    <w:pPr>
      <w:pBdr>
        <w:top w:val="single" w:sz="18" w:space="5" w:color="999999"/>
      </w:pBdr>
      <w:spacing w:before="240"/>
    </w:pPr>
  </w:style>
  <w:style w:type="paragraph" w:customStyle="1" w:styleId="ResultsLast">
    <w:name w:val="Results Last"/>
    <w:basedOn w:val="CodeLast"/>
    <w:rsid w:val="00CC341C"/>
    <w:pPr>
      <w:pBdr>
        <w:bottom w:val="single" w:sz="18" w:space="5" w:color="999999"/>
      </w:pBdr>
    </w:pPr>
  </w:style>
  <w:style w:type="paragraph" w:customStyle="1" w:styleId="ResultsSingle">
    <w:name w:val="Results Single"/>
    <w:basedOn w:val="Standard"/>
    <w:rsid w:val="00CC341C"/>
    <w:pPr>
      <w:pBdr>
        <w:top w:val="single" w:sz="18" w:space="5" w:color="999999"/>
        <w:bottom w:val="single" w:sz="18" w:space="5" w:color="999999"/>
      </w:pBdr>
      <w:spacing w:before="240" w:after="240"/>
      <w:ind w:right="144"/>
    </w:pPr>
    <w:rPr>
      <w:rFonts w:ascii="TheSansMonoConNormal" w:hAnsi="TheSansMonoConNormal"/>
      <w:noProof/>
      <w:sz w:val="20"/>
    </w:rPr>
  </w:style>
  <w:style w:type="paragraph" w:customStyle="1" w:styleId="SBBodyFirst">
    <w:name w:val="SB Body First"/>
    <w:basedOn w:val="Standard"/>
    <w:rsid w:val="00CC341C"/>
    <w:pPr>
      <w:spacing w:before="120"/>
      <w:ind w:left="288" w:right="288"/>
    </w:pPr>
    <w:rPr>
      <w:rFonts w:ascii="Arial Narrow" w:hAnsi="Arial Narrow"/>
      <w:sz w:val="20"/>
    </w:rPr>
  </w:style>
  <w:style w:type="paragraph" w:customStyle="1" w:styleId="SBBulletFirst">
    <w:name w:val="SB Bullet First"/>
    <w:basedOn w:val="SBNumListFirst"/>
    <w:next w:val="SBBullet"/>
    <w:rsid w:val="00CC341C"/>
    <w:pPr>
      <w:spacing w:after="120"/>
      <w:ind w:right="0" w:hanging="432"/>
    </w:pPr>
  </w:style>
  <w:style w:type="paragraph" w:customStyle="1" w:styleId="SBNumListFirst">
    <w:name w:val="SB Num List First"/>
    <w:basedOn w:val="SBNumList"/>
    <w:next w:val="SBNumList"/>
    <w:rsid w:val="00CC341C"/>
  </w:style>
  <w:style w:type="paragraph" w:customStyle="1" w:styleId="SBNumList">
    <w:name w:val="SB Num List"/>
    <w:rsid w:val="00CC341C"/>
    <w:pPr>
      <w:tabs>
        <w:tab w:val="left" w:pos="216"/>
        <w:tab w:val="left" w:pos="475"/>
      </w:tabs>
      <w:spacing w:before="240" w:after="240"/>
      <w:ind w:left="763" w:right="288" w:hanging="475"/>
    </w:pPr>
    <w:rPr>
      <w:rFonts w:ascii="Arial Narrow" w:hAnsi="Arial Narrow"/>
      <w:lang w:val="en-US" w:eastAsia="en-US"/>
    </w:rPr>
  </w:style>
  <w:style w:type="paragraph" w:customStyle="1" w:styleId="SBBullet">
    <w:name w:val="SB Bullet"/>
    <w:basedOn w:val="SBBulletFirst"/>
    <w:rsid w:val="00CC341C"/>
    <w:pPr>
      <w:spacing w:before="120"/>
      <w:ind w:left="720" w:right="288"/>
    </w:pPr>
  </w:style>
  <w:style w:type="paragraph" w:customStyle="1" w:styleId="SBBulletLast">
    <w:name w:val="SB Bullet Last"/>
    <w:basedOn w:val="SBBullet"/>
    <w:next w:val="SBBodyFirst"/>
    <w:rsid w:val="00CC341C"/>
    <w:pPr>
      <w:spacing w:after="240"/>
    </w:pPr>
  </w:style>
  <w:style w:type="paragraph" w:customStyle="1" w:styleId="SBHead">
    <w:name w:val="SB Head"/>
    <w:next w:val="SBBodyFirst"/>
    <w:rsid w:val="00CC341C"/>
    <w:pPr>
      <w:pBdr>
        <w:top w:val="single" w:sz="18" w:space="1" w:color="C0C0C0"/>
        <w:left w:val="single" w:sz="18" w:space="4" w:color="C0C0C0"/>
        <w:bottom w:val="single" w:sz="18" w:space="1" w:color="C0C0C0"/>
        <w:right w:val="single" w:sz="18" w:space="4" w:color="C0C0C0"/>
      </w:pBdr>
      <w:shd w:val="clear" w:color="auto" w:fill="C0C0C0"/>
      <w:spacing w:before="360" w:after="240"/>
      <w:ind w:left="288" w:right="288"/>
      <w:contextualSpacing/>
      <w:jc w:val="center"/>
    </w:pPr>
    <w:rPr>
      <w:rFonts w:ascii="Arial" w:hAnsi="Arial"/>
      <w:b/>
      <w:caps/>
      <w:sz w:val="22"/>
      <w:szCs w:val="28"/>
      <w:lang w:val="en-US" w:eastAsia="en-US"/>
    </w:rPr>
  </w:style>
  <w:style w:type="paragraph" w:customStyle="1" w:styleId="SBBody">
    <w:name w:val="SB Body"/>
    <w:basedOn w:val="SBBodyFirst"/>
    <w:rsid w:val="00CC341C"/>
    <w:pPr>
      <w:ind w:firstLine="504"/>
    </w:pPr>
  </w:style>
  <w:style w:type="paragraph" w:customStyle="1" w:styleId="SBNumListLast">
    <w:name w:val="SB Num List Last"/>
    <w:basedOn w:val="SBNumList"/>
    <w:next w:val="SBBodyFirst"/>
    <w:rsid w:val="00CC341C"/>
  </w:style>
  <w:style w:type="paragraph" w:customStyle="1" w:styleId="SBSubhead">
    <w:name w:val="SB Subhead"/>
    <w:rsid w:val="00CC341C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szCs w:val="22"/>
      <w:u w:val="single"/>
      <w:lang w:val="en-US" w:eastAsia="en-US"/>
    </w:rPr>
  </w:style>
  <w:style w:type="paragraph" w:customStyle="1" w:styleId="SBCodeSingle">
    <w:name w:val="SB Code Single"/>
    <w:basedOn w:val="SBCode"/>
    <w:rsid w:val="00CC341C"/>
    <w:pPr>
      <w:spacing w:before="240" w:after="240"/>
    </w:pPr>
  </w:style>
  <w:style w:type="paragraph" w:customStyle="1" w:styleId="SBCode">
    <w:name w:val="SB Code"/>
    <w:rsid w:val="00CC341C"/>
    <w:pPr>
      <w:ind w:left="288" w:right="288"/>
    </w:pPr>
    <w:rPr>
      <w:rFonts w:ascii="TheSansMonoConNormal" w:hAnsi="TheSansMonoConNormal"/>
      <w:noProof/>
      <w:lang w:val="en-US" w:eastAsia="en-US"/>
    </w:rPr>
  </w:style>
  <w:style w:type="paragraph" w:customStyle="1" w:styleId="TableText">
    <w:name w:val="Table Text"/>
    <w:rsid w:val="00CC341C"/>
    <w:pPr>
      <w:spacing w:after="120"/>
    </w:pPr>
    <w:rPr>
      <w:sz w:val="21"/>
      <w:lang w:val="en-US" w:eastAsia="en-US"/>
    </w:rPr>
  </w:style>
  <w:style w:type="paragraph" w:customStyle="1" w:styleId="TableCaption">
    <w:name w:val="Table Caption"/>
    <w:basedOn w:val="FigureCaption"/>
    <w:next w:val="TableHead"/>
    <w:rsid w:val="00CC341C"/>
    <w:pPr>
      <w:spacing w:after="120"/>
    </w:pPr>
  </w:style>
  <w:style w:type="paragraph" w:customStyle="1" w:styleId="TableHead">
    <w:name w:val="Table Head"/>
    <w:next w:val="TableText"/>
    <w:rsid w:val="00CC341C"/>
    <w:pPr>
      <w:keepNext/>
      <w:pBdr>
        <w:top w:val="dotted" w:sz="4" w:space="3" w:color="auto"/>
      </w:pBdr>
      <w:spacing w:before="120" w:after="120" w:line="240" w:lineRule="exact"/>
      <w:ind w:left="720" w:hanging="720"/>
    </w:pPr>
    <w:rPr>
      <w:rFonts w:ascii="Arial Narrow" w:hAnsi="Arial Narrow"/>
      <w:b/>
      <w:sz w:val="21"/>
      <w:lang w:val="en-US" w:eastAsia="en-US"/>
    </w:rPr>
  </w:style>
  <w:style w:type="paragraph" w:customStyle="1" w:styleId="TableFootnote">
    <w:name w:val="Table Footnote"/>
    <w:basedOn w:val="TableText"/>
    <w:next w:val="Textkrper"/>
    <w:rsid w:val="00CC341C"/>
    <w:pPr>
      <w:spacing w:before="60" w:after="240"/>
    </w:pPr>
    <w:rPr>
      <w:i/>
      <w:sz w:val="18"/>
    </w:rPr>
  </w:style>
  <w:style w:type="paragraph" w:customStyle="1" w:styleId="TableSubhead">
    <w:name w:val="Table Subhead"/>
    <w:next w:val="TableText"/>
    <w:rsid w:val="00CC341C"/>
    <w:pPr>
      <w:keepNext/>
      <w:keepLines/>
      <w:spacing w:before="120" w:after="120" w:line="240" w:lineRule="exact"/>
    </w:pPr>
    <w:rPr>
      <w:b/>
      <w:color w:val="808080"/>
      <w:u w:val="single"/>
      <w:lang w:val="en-US" w:eastAsia="en-US"/>
    </w:rPr>
  </w:style>
  <w:style w:type="paragraph" w:customStyle="1" w:styleId="TableTextLast">
    <w:name w:val="Table Text Last"/>
    <w:basedOn w:val="TableText"/>
    <w:next w:val="Textkrper"/>
    <w:rsid w:val="00CC341C"/>
    <w:pPr>
      <w:pBdr>
        <w:bottom w:val="dotted" w:sz="4" w:space="3" w:color="auto"/>
      </w:pBdr>
      <w:spacing w:after="240"/>
    </w:pPr>
  </w:style>
  <w:style w:type="paragraph" w:customStyle="1" w:styleId="UnnumberedFirst">
    <w:name w:val="Unnumbered First"/>
    <w:basedOn w:val="Unnumbered"/>
    <w:next w:val="Unnumbered"/>
    <w:rsid w:val="00CC341C"/>
    <w:pPr>
      <w:spacing w:before="240" w:after="120"/>
    </w:pPr>
  </w:style>
  <w:style w:type="paragraph" w:customStyle="1" w:styleId="Unnumbered">
    <w:name w:val="Unnumbered"/>
    <w:rsid w:val="00CC341C"/>
    <w:pPr>
      <w:overflowPunct w:val="0"/>
      <w:autoSpaceDE w:val="0"/>
      <w:autoSpaceDN w:val="0"/>
      <w:adjustRightInd w:val="0"/>
      <w:spacing w:before="120"/>
      <w:ind w:left="360"/>
      <w:textAlignment w:val="baseline"/>
    </w:pPr>
    <w:rPr>
      <w:sz w:val="23"/>
      <w:szCs w:val="23"/>
      <w:lang w:val="en-US" w:eastAsia="en-US"/>
    </w:rPr>
  </w:style>
  <w:style w:type="paragraph" w:customStyle="1" w:styleId="UnnumberedLast">
    <w:name w:val="Unnumbered Last"/>
    <w:basedOn w:val="Unnumbered"/>
    <w:next w:val="Textkrper"/>
    <w:rsid w:val="00CC341C"/>
    <w:pPr>
      <w:spacing w:after="240"/>
    </w:pPr>
  </w:style>
  <w:style w:type="paragraph" w:customStyle="1" w:styleId="ChapterSubtitle">
    <w:name w:val="Chapter Subtitle"/>
    <w:basedOn w:val="ChapterTitle"/>
    <w:rsid w:val="00CC341C"/>
    <w:pPr>
      <w:keepNext/>
      <w:spacing w:before="240" w:after="0" w:line="360" w:lineRule="auto"/>
    </w:pPr>
    <w:rPr>
      <w:rFonts w:ascii="Verdana" w:hAnsi="Verdana"/>
      <w:sz w:val="18"/>
      <w:szCs w:val="20"/>
    </w:rPr>
  </w:style>
  <w:style w:type="paragraph" w:customStyle="1" w:styleId="Equation">
    <w:name w:val="Equation"/>
    <w:basedOn w:val="Textkrper"/>
    <w:rsid w:val="00CC341C"/>
    <w:pPr>
      <w:spacing w:before="120" w:after="120"/>
    </w:pPr>
  </w:style>
  <w:style w:type="paragraph" w:customStyle="1" w:styleId="QuoteSource">
    <w:name w:val="Quote Source"/>
    <w:basedOn w:val="Zitat"/>
    <w:next w:val="Textkrper"/>
    <w:autoRedefine/>
    <w:rsid w:val="00CC341C"/>
    <w:pPr>
      <w:spacing w:before="0"/>
      <w:ind w:left="0" w:right="0"/>
      <w:jc w:val="right"/>
    </w:pPr>
    <w:rPr>
      <w:i w:val="0"/>
    </w:rPr>
  </w:style>
  <w:style w:type="paragraph" w:customStyle="1" w:styleId="SBSubList">
    <w:name w:val="SB Sub List"/>
    <w:basedOn w:val="SBBullet"/>
    <w:rsid w:val="00CC341C"/>
    <w:pPr>
      <w:tabs>
        <w:tab w:val="clear" w:pos="216"/>
        <w:tab w:val="left" w:pos="763"/>
      </w:tabs>
      <w:ind w:left="1152" w:hanging="576"/>
    </w:pPr>
  </w:style>
  <w:style w:type="paragraph" w:customStyle="1" w:styleId="SBCodeLast">
    <w:name w:val="SB Code Last"/>
    <w:basedOn w:val="SBCode"/>
    <w:rsid w:val="00CC341C"/>
    <w:pPr>
      <w:spacing w:after="240"/>
    </w:pPr>
  </w:style>
  <w:style w:type="paragraph" w:customStyle="1" w:styleId="ExerciseHead">
    <w:name w:val="Exercise Head"/>
    <w:basedOn w:val="SBHead"/>
    <w:next w:val="Standard"/>
    <w:rsid w:val="00CC341C"/>
    <w:pPr>
      <w:pBdr>
        <w:top w:val="single" w:sz="18" w:space="1" w:color="333333"/>
        <w:left w:val="single" w:sz="18" w:space="4" w:color="333333"/>
        <w:bottom w:val="single" w:sz="18" w:space="1" w:color="333333"/>
        <w:right w:val="single" w:sz="18" w:space="4" w:color="333333"/>
      </w:pBdr>
      <w:shd w:val="clear" w:color="auto" w:fill="333333"/>
      <w:ind w:left="0" w:right="0"/>
    </w:pPr>
    <w:rPr>
      <w:caps w:val="0"/>
      <w:color w:val="FFFFFF"/>
      <w:szCs w:val="22"/>
    </w:rPr>
  </w:style>
  <w:style w:type="paragraph" w:customStyle="1" w:styleId="ExerciseBody">
    <w:name w:val="Exercise Body"/>
    <w:autoRedefine/>
    <w:rsid w:val="00CC341C"/>
    <w:pPr>
      <w:spacing w:before="120" w:after="120"/>
    </w:pPr>
    <w:rPr>
      <w:rFonts w:ascii="Arial Narrow" w:hAnsi="Arial Narrow"/>
      <w:lang w:val="en-US" w:eastAsia="en-US"/>
    </w:rPr>
  </w:style>
  <w:style w:type="paragraph" w:customStyle="1" w:styleId="ExerciseBodyLast">
    <w:name w:val="Exercise Body Last"/>
    <w:basedOn w:val="SBBodyFirst"/>
    <w:rsid w:val="00CC341C"/>
    <w:pPr>
      <w:pBdr>
        <w:bottom w:val="single" w:sz="18" w:space="12" w:color="auto"/>
      </w:pBdr>
      <w:spacing w:after="240"/>
      <w:ind w:left="0" w:right="0"/>
    </w:pPr>
  </w:style>
  <w:style w:type="paragraph" w:customStyle="1" w:styleId="GlossaryHead">
    <w:name w:val="Glossary Head"/>
    <w:basedOn w:val="Standard"/>
    <w:rsid w:val="00CC341C"/>
    <w:pPr>
      <w:spacing w:before="120" w:after="0"/>
    </w:pPr>
    <w:rPr>
      <w:rFonts w:ascii="Arial" w:hAnsi="Arial"/>
      <w:b/>
      <w:szCs w:val="24"/>
    </w:rPr>
  </w:style>
  <w:style w:type="paragraph" w:customStyle="1" w:styleId="GlossaryText">
    <w:name w:val="Glossary Text"/>
    <w:basedOn w:val="Standard"/>
    <w:rsid w:val="00CC341C"/>
    <w:pPr>
      <w:spacing w:before="60" w:after="240"/>
      <w:ind w:left="360"/>
    </w:pPr>
    <w:rPr>
      <w:sz w:val="23"/>
    </w:rPr>
  </w:style>
  <w:style w:type="paragraph" w:customStyle="1" w:styleId="FMTitle">
    <w:name w:val="FM Title"/>
    <w:basedOn w:val="Standard"/>
    <w:rsid w:val="00CC341C"/>
    <w:pPr>
      <w:jc w:val="center"/>
      <w:outlineLvl w:val="0"/>
    </w:pPr>
    <w:rPr>
      <w:rFonts w:ascii="Trebuchet MS" w:hAnsi="Trebuchet MS"/>
      <w:sz w:val="48"/>
    </w:rPr>
  </w:style>
  <w:style w:type="paragraph" w:customStyle="1" w:styleId="FMSubtitle">
    <w:name w:val="FM Subtitle"/>
    <w:basedOn w:val="FMTitle"/>
    <w:rsid w:val="00CC341C"/>
    <w:rPr>
      <w:b/>
      <w:color w:val="808080"/>
      <w:sz w:val="24"/>
    </w:rPr>
  </w:style>
  <w:style w:type="paragraph" w:customStyle="1" w:styleId="FMAuthor">
    <w:name w:val="FM Author"/>
    <w:basedOn w:val="Standard"/>
    <w:rsid w:val="00CC341C"/>
    <w:pPr>
      <w:spacing w:before="360"/>
      <w:jc w:val="center"/>
    </w:pPr>
    <w:rPr>
      <w:rFonts w:ascii="Arial" w:hAnsi="Arial"/>
      <w:b/>
      <w:caps/>
      <w:sz w:val="22"/>
      <w:szCs w:val="24"/>
    </w:rPr>
  </w:style>
  <w:style w:type="paragraph" w:customStyle="1" w:styleId="FMCopyright">
    <w:name w:val="FM Copyright"/>
    <w:rsid w:val="00CC341C"/>
    <w:pPr>
      <w:spacing w:before="120" w:after="120"/>
    </w:pPr>
    <w:rPr>
      <w:sz w:val="21"/>
      <w:lang w:val="en-US" w:eastAsia="en-US"/>
    </w:rPr>
  </w:style>
  <w:style w:type="paragraph" w:customStyle="1" w:styleId="FMCopyrightCredits">
    <w:name w:val="FM Copyright Credits"/>
    <w:basedOn w:val="Standard"/>
    <w:rsid w:val="00CC341C"/>
    <w:pPr>
      <w:spacing w:before="240" w:after="0"/>
      <w:ind w:left="648" w:hanging="288"/>
      <w:contextualSpacing/>
    </w:pPr>
    <w:rPr>
      <w:sz w:val="21"/>
    </w:rPr>
  </w:style>
  <w:style w:type="paragraph" w:customStyle="1" w:styleId="FMDedication">
    <w:name w:val="FM Dedication"/>
    <w:basedOn w:val="Standard"/>
    <w:rsid w:val="00CC341C"/>
    <w:pPr>
      <w:jc w:val="center"/>
    </w:pPr>
    <w:rPr>
      <w:i/>
    </w:rPr>
  </w:style>
  <w:style w:type="paragraph" w:customStyle="1" w:styleId="FMHead">
    <w:name w:val="FM Head"/>
    <w:basedOn w:val="ChapterTitle"/>
    <w:rsid w:val="00CC341C"/>
    <w:rPr>
      <w:rFonts w:ascii="Trebuchet MS" w:hAnsi="Trebuchet MS"/>
      <w:spacing w:val="-20"/>
      <w:szCs w:val="60"/>
    </w:rPr>
  </w:style>
  <w:style w:type="paragraph" w:customStyle="1" w:styleId="FMCopyrightCreditsLast">
    <w:name w:val="FM Copyright Credits Last"/>
    <w:basedOn w:val="FMCopyrightCredits"/>
    <w:next w:val="FMCopyright"/>
    <w:rsid w:val="00CC341C"/>
    <w:pPr>
      <w:spacing w:before="0" w:after="240"/>
    </w:pPr>
  </w:style>
  <w:style w:type="character" w:customStyle="1" w:styleId="CodeInline">
    <w:name w:val="Code Inline"/>
    <w:basedOn w:val="Absatz-Standardschriftart"/>
    <w:rsid w:val="00CC341C"/>
    <w:rPr>
      <w:rFonts w:ascii="TheSansMonoConNormal" w:hAnsi="TheSansMonoConNormal"/>
      <w:color w:val="008000"/>
      <w:sz w:val="20"/>
      <w:szCs w:val="20"/>
    </w:rPr>
  </w:style>
  <w:style w:type="paragraph" w:customStyle="1" w:styleId="Footnote">
    <w:name w:val="Footnote"/>
    <w:basedOn w:val="Standard"/>
    <w:rsid w:val="00CC341C"/>
    <w:rPr>
      <w:sz w:val="19"/>
    </w:rPr>
  </w:style>
  <w:style w:type="paragraph" w:customStyle="1" w:styleId="CodeSingle">
    <w:name w:val="Code Single"/>
    <w:basedOn w:val="Standard"/>
    <w:rsid w:val="00CC341C"/>
    <w:pPr>
      <w:spacing w:before="12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Query">
    <w:name w:val="Query"/>
    <w:basedOn w:val="Production"/>
    <w:rsid w:val="00CC341C"/>
    <w:rPr>
      <w:color w:val="FF0000"/>
    </w:rPr>
  </w:style>
  <w:style w:type="paragraph" w:styleId="Dokumentstruktur">
    <w:name w:val="Document Map"/>
    <w:basedOn w:val="Standard"/>
    <w:semiHidden/>
    <w:rsid w:val="00CC341C"/>
    <w:pPr>
      <w:shd w:val="clear" w:color="auto" w:fill="000080"/>
    </w:pPr>
    <w:rPr>
      <w:rFonts w:ascii="Tahoma" w:hAnsi="Tahoma" w:cs="Tahoma"/>
    </w:rPr>
  </w:style>
  <w:style w:type="paragraph" w:customStyle="1" w:styleId="Figure">
    <w:name w:val="Figure"/>
    <w:next w:val="Standard"/>
    <w:autoRedefine/>
    <w:rsid w:val="00CC341C"/>
    <w:pPr>
      <w:spacing w:before="120" w:after="20"/>
      <w:jc w:val="center"/>
    </w:pPr>
    <w:rPr>
      <w:rFonts w:ascii="Arial" w:hAnsi="Arial"/>
      <w:sz w:val="18"/>
      <w:lang w:val="en-US" w:eastAsia="en-US"/>
    </w:rPr>
  </w:style>
  <w:style w:type="paragraph" w:customStyle="1" w:styleId="EndOfChapter">
    <w:name w:val="EndOfChapter"/>
    <w:basedOn w:val="Textkrper"/>
    <w:rsid w:val="00CC341C"/>
  </w:style>
  <w:style w:type="paragraph" w:styleId="Funotentext">
    <w:name w:val="footnote text"/>
    <w:basedOn w:val="Standard"/>
    <w:semiHidden/>
    <w:rsid w:val="00CC341C"/>
    <w:rPr>
      <w:sz w:val="20"/>
    </w:rPr>
  </w:style>
  <w:style w:type="character" w:styleId="Funotenzeichen">
    <w:name w:val="footnote reference"/>
    <w:basedOn w:val="Absatz-Standardschriftart"/>
    <w:semiHidden/>
    <w:rsid w:val="00CC341C"/>
    <w:rPr>
      <w:vertAlign w:val="superscript"/>
    </w:rPr>
  </w:style>
  <w:style w:type="paragraph" w:customStyle="1" w:styleId="BulletSingle">
    <w:name w:val="Bullet Single"/>
    <w:basedOn w:val="Bullet"/>
    <w:rsid w:val="00CC341C"/>
    <w:pPr>
      <w:spacing w:before="240" w:after="240"/>
    </w:pPr>
  </w:style>
  <w:style w:type="paragraph" w:customStyle="1" w:styleId="ExerciseNumListFirst">
    <w:name w:val="Exercise Num List First"/>
    <w:basedOn w:val="SBNumListFirst"/>
    <w:rsid w:val="00CC341C"/>
  </w:style>
  <w:style w:type="paragraph" w:customStyle="1" w:styleId="ExerciseNumList">
    <w:name w:val="Exercise Num List"/>
    <w:basedOn w:val="ExerciseNumListFirst"/>
    <w:rsid w:val="00CC341C"/>
  </w:style>
  <w:style w:type="paragraph" w:customStyle="1" w:styleId="ExerciseNumListLast">
    <w:name w:val="Exercise Num List Last"/>
    <w:basedOn w:val="SBNumListLast"/>
    <w:rsid w:val="00CC341C"/>
  </w:style>
  <w:style w:type="paragraph" w:customStyle="1" w:styleId="ExerciseBulletFirst">
    <w:name w:val="Exercise Bullet First"/>
    <w:basedOn w:val="SBBulletFirst"/>
    <w:rsid w:val="00CC341C"/>
  </w:style>
  <w:style w:type="paragraph" w:customStyle="1" w:styleId="ExerciseBullet">
    <w:name w:val="Exercise Bullet"/>
    <w:basedOn w:val="SBBullet"/>
    <w:rsid w:val="00CC341C"/>
  </w:style>
  <w:style w:type="paragraph" w:customStyle="1" w:styleId="ExerciseBulletLast">
    <w:name w:val="Exercise Bullet Last"/>
    <w:basedOn w:val="SBBulletLast"/>
    <w:rsid w:val="00CC341C"/>
  </w:style>
  <w:style w:type="paragraph" w:customStyle="1" w:styleId="ExerciseCodeFirst">
    <w:name w:val="Exercise Code First"/>
    <w:basedOn w:val="SBCodeFirst"/>
    <w:rsid w:val="00CC341C"/>
  </w:style>
  <w:style w:type="paragraph" w:customStyle="1" w:styleId="ExerciseCode">
    <w:name w:val="Exercise Code"/>
    <w:basedOn w:val="SBCode"/>
    <w:rsid w:val="00CC341C"/>
  </w:style>
  <w:style w:type="paragraph" w:customStyle="1" w:styleId="ExerciseCodeLast">
    <w:name w:val="Exercise Code Last"/>
    <w:basedOn w:val="SBCodeLast"/>
    <w:rsid w:val="00CC341C"/>
  </w:style>
  <w:style w:type="paragraph" w:customStyle="1" w:styleId="ExerciseCodeSingle">
    <w:name w:val="Exercise Code Single"/>
    <w:basedOn w:val="SBCodeSingle"/>
    <w:rsid w:val="00CC341C"/>
  </w:style>
  <w:style w:type="paragraph" w:customStyle="1" w:styleId="ExerciseSubList">
    <w:name w:val="Exercise Sub List"/>
    <w:basedOn w:val="SBSubList"/>
    <w:rsid w:val="00CC341C"/>
  </w:style>
  <w:style w:type="paragraph" w:customStyle="1" w:styleId="SBBodyLast">
    <w:name w:val="SB Body Last"/>
    <w:basedOn w:val="ExerciseBodyLast"/>
    <w:rsid w:val="00CC341C"/>
    <w:pPr>
      <w:pBdr>
        <w:bottom w:val="single" w:sz="8" w:space="12" w:color="auto"/>
      </w:pBdr>
      <w:ind w:firstLine="504"/>
    </w:pPr>
  </w:style>
  <w:style w:type="paragraph" w:customStyle="1" w:styleId="ExerciseSubhead">
    <w:name w:val="Exercise Subhead"/>
    <w:basedOn w:val="SBSubhead"/>
    <w:rsid w:val="00CC341C"/>
  </w:style>
  <w:style w:type="paragraph" w:styleId="Beschriftung">
    <w:name w:val="caption"/>
    <w:basedOn w:val="Standard"/>
    <w:next w:val="Standard"/>
    <w:unhideWhenUsed/>
    <w:qFormat/>
    <w:rsid w:val="007F16F7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rsid w:val="00E32B5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32B51"/>
    <w:rPr>
      <w:rFonts w:ascii="Tahoma" w:hAnsi="Tahoma" w:cs="Tahoma"/>
      <w:sz w:val="16"/>
      <w:szCs w:val="16"/>
      <w:lang w:val="en-US" w:eastAsia="en-US"/>
    </w:rPr>
  </w:style>
  <w:style w:type="paragraph" w:customStyle="1" w:styleId="Literaturverzeichnis2">
    <w:name w:val="Literaturverzeichnis2"/>
    <w:basedOn w:val="BulletFirst"/>
    <w:rsid w:val="00C54B70"/>
    <w:pPr>
      <w:spacing w:before="120" w:after="0"/>
      <w:ind w:left="360" w:hanging="360"/>
    </w:pPr>
  </w:style>
  <w:style w:type="paragraph" w:customStyle="1" w:styleId="Anfhrungszeichen2">
    <w:name w:val="Anführungszeichen2"/>
    <w:basedOn w:val="Textkrper"/>
    <w:next w:val="Textkrper"/>
    <w:rsid w:val="00C54B70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3">
    <w:name w:val="Literaturverzeichnis3"/>
    <w:basedOn w:val="BulletFirst"/>
    <w:rsid w:val="006204E5"/>
    <w:pPr>
      <w:spacing w:before="120" w:after="0"/>
      <w:ind w:left="360" w:hanging="360"/>
    </w:pPr>
  </w:style>
  <w:style w:type="paragraph" w:customStyle="1" w:styleId="Anfhrungszeichen3">
    <w:name w:val="Anführungszeichen3"/>
    <w:basedOn w:val="Textkrper"/>
    <w:next w:val="Textkrper"/>
    <w:rsid w:val="006204E5"/>
    <w:pPr>
      <w:spacing w:before="320" w:after="240"/>
      <w:ind w:left="432" w:right="432" w:firstLine="0"/>
      <w:jc w:val="both"/>
    </w:pPr>
    <w:rPr>
      <w:i/>
      <w:sz w:val="24"/>
    </w:rPr>
  </w:style>
  <w:style w:type="character" w:styleId="Hyperlink">
    <w:name w:val="Hyperlink"/>
    <w:basedOn w:val="Absatz-Standardschriftart"/>
    <w:uiPriority w:val="99"/>
    <w:rsid w:val="00A122DA"/>
    <w:rPr>
      <w:color w:val="0000FF" w:themeColor="hyperlink"/>
      <w:u w:val="single"/>
    </w:rPr>
  </w:style>
  <w:style w:type="paragraph" w:customStyle="1" w:styleId="Literaturverzeichnis4">
    <w:name w:val="Literaturverzeichnis4"/>
    <w:basedOn w:val="BulletFirst"/>
    <w:rsid w:val="00AE684A"/>
    <w:pPr>
      <w:spacing w:before="120" w:after="0"/>
      <w:ind w:left="360" w:hanging="360"/>
    </w:pPr>
  </w:style>
  <w:style w:type="paragraph" w:customStyle="1" w:styleId="Anfhrungszeichen4">
    <w:name w:val="Anführungszeichen4"/>
    <w:basedOn w:val="Textkrper"/>
    <w:next w:val="Textkrper"/>
    <w:rsid w:val="00AE684A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5">
    <w:name w:val="Literaturverzeichnis5"/>
    <w:basedOn w:val="BulletFirst"/>
    <w:rsid w:val="00714230"/>
    <w:pPr>
      <w:spacing w:before="120" w:after="0"/>
      <w:ind w:left="360" w:hanging="360"/>
    </w:pPr>
  </w:style>
  <w:style w:type="paragraph" w:customStyle="1" w:styleId="Anfhrungszeichen5">
    <w:name w:val="Anführungszeichen5"/>
    <w:basedOn w:val="Textkrper"/>
    <w:next w:val="Textkrper"/>
    <w:rsid w:val="00714230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6">
    <w:name w:val="Literaturverzeichnis6"/>
    <w:basedOn w:val="BulletFirst"/>
    <w:rsid w:val="003549F2"/>
    <w:pPr>
      <w:spacing w:before="120" w:after="0"/>
      <w:ind w:left="360" w:hanging="360"/>
    </w:pPr>
  </w:style>
  <w:style w:type="paragraph" w:customStyle="1" w:styleId="Anfhrungszeichen6">
    <w:name w:val="Anführungszeichen6"/>
    <w:basedOn w:val="Textkrper"/>
    <w:next w:val="Textkrper"/>
    <w:rsid w:val="003549F2"/>
    <w:pPr>
      <w:spacing w:before="320" w:after="240"/>
      <w:ind w:left="432" w:right="432" w:firstLine="0"/>
      <w:jc w:val="both"/>
    </w:pPr>
    <w:rPr>
      <w:i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549F2"/>
    <w:rPr>
      <w:b/>
      <w:sz w:val="29"/>
      <w:szCs w:val="28"/>
      <w:lang w:val="en-US" w:eastAsia="en-US"/>
    </w:rPr>
  </w:style>
  <w:style w:type="paragraph" w:customStyle="1" w:styleId="Literaturverzeichnis7">
    <w:name w:val="Literaturverzeichnis7"/>
    <w:basedOn w:val="BulletFirst"/>
    <w:rsid w:val="0054256E"/>
    <w:pPr>
      <w:spacing w:before="120" w:after="0"/>
      <w:ind w:left="360" w:hanging="360"/>
    </w:pPr>
  </w:style>
  <w:style w:type="paragraph" w:customStyle="1" w:styleId="Anfhrungszeichen7">
    <w:name w:val="Anführungszeichen7"/>
    <w:basedOn w:val="Textkrper"/>
    <w:next w:val="Textkrper"/>
    <w:rsid w:val="0054256E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8">
    <w:name w:val="Literaturverzeichnis8"/>
    <w:basedOn w:val="BulletFirst"/>
    <w:rsid w:val="001A7301"/>
    <w:pPr>
      <w:spacing w:before="120" w:after="0"/>
      <w:ind w:left="360" w:hanging="360"/>
    </w:pPr>
  </w:style>
  <w:style w:type="paragraph" w:customStyle="1" w:styleId="Anfhrungszeichen8">
    <w:name w:val="Anführungszeichen8"/>
    <w:basedOn w:val="Textkrper"/>
    <w:next w:val="Textkrper"/>
    <w:rsid w:val="001A7301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9">
    <w:name w:val="Literaturverzeichnis9"/>
    <w:basedOn w:val="BulletFirst"/>
    <w:rsid w:val="004D3CAE"/>
    <w:pPr>
      <w:spacing w:before="120" w:after="0"/>
      <w:ind w:left="360" w:hanging="360"/>
    </w:pPr>
  </w:style>
  <w:style w:type="paragraph" w:customStyle="1" w:styleId="Anfhrungszeichen9">
    <w:name w:val="Anführungszeichen9"/>
    <w:basedOn w:val="Textkrper"/>
    <w:next w:val="Textkrper"/>
    <w:rsid w:val="004D3CAE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0">
    <w:name w:val="Literaturverzeichnis10"/>
    <w:basedOn w:val="BulletFirst"/>
    <w:rsid w:val="00E3415E"/>
    <w:pPr>
      <w:spacing w:before="120" w:after="0"/>
      <w:ind w:left="360" w:hanging="360"/>
    </w:pPr>
  </w:style>
  <w:style w:type="paragraph" w:customStyle="1" w:styleId="Anfhrungszeichen10">
    <w:name w:val="Anführungszeichen10"/>
    <w:basedOn w:val="Textkrper"/>
    <w:next w:val="Textkrper"/>
    <w:rsid w:val="00E3415E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1">
    <w:name w:val="Literaturverzeichnis11"/>
    <w:basedOn w:val="BulletFirst"/>
    <w:rsid w:val="00671993"/>
    <w:pPr>
      <w:spacing w:before="120" w:after="0"/>
      <w:ind w:left="360" w:hanging="360"/>
    </w:pPr>
  </w:style>
  <w:style w:type="paragraph" w:customStyle="1" w:styleId="Anfhrungszeichen11">
    <w:name w:val="Anführungszeichen11"/>
    <w:basedOn w:val="Textkrper"/>
    <w:next w:val="Textkrper"/>
    <w:rsid w:val="00671993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DMMengentext">
    <w:name w:val="DM_Mengentext"/>
    <w:basedOn w:val="Standard"/>
    <w:rsid w:val="00671993"/>
    <w:pPr>
      <w:spacing w:after="0" w:line="320" w:lineRule="exact"/>
      <w:ind w:firstLine="397"/>
    </w:pPr>
    <w:rPr>
      <w:sz w:val="20"/>
      <w:lang w:val="de-DE" w:eastAsia="de-DE"/>
    </w:rPr>
  </w:style>
  <w:style w:type="character" w:customStyle="1" w:styleId="DMMengentextKursiv">
    <w:name w:val="DM_Mengentext_Kursiv"/>
    <w:basedOn w:val="Absatz-Standardschriftart"/>
    <w:rsid w:val="00671993"/>
    <w:rPr>
      <w:i/>
    </w:rPr>
  </w:style>
  <w:style w:type="paragraph" w:customStyle="1" w:styleId="Literaturverzeichnis12">
    <w:name w:val="Literaturverzeichnis12"/>
    <w:basedOn w:val="BulletFirst"/>
    <w:rsid w:val="0075192E"/>
    <w:pPr>
      <w:spacing w:before="120" w:after="0"/>
      <w:ind w:left="360" w:hanging="360"/>
    </w:pPr>
  </w:style>
  <w:style w:type="paragraph" w:customStyle="1" w:styleId="Anfhrungszeichen12">
    <w:name w:val="Anführungszeichen12"/>
    <w:basedOn w:val="Textkrper"/>
    <w:next w:val="Textkrper"/>
    <w:rsid w:val="0075192E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3">
    <w:name w:val="Literaturverzeichnis13"/>
    <w:basedOn w:val="BulletFirst"/>
    <w:rsid w:val="00DE62E4"/>
    <w:pPr>
      <w:spacing w:before="120" w:after="0"/>
      <w:ind w:left="360" w:hanging="360"/>
    </w:pPr>
  </w:style>
  <w:style w:type="paragraph" w:customStyle="1" w:styleId="Anfhrungszeichen13">
    <w:name w:val="Anführungszeichen13"/>
    <w:basedOn w:val="Textkrper"/>
    <w:next w:val="Textkrper"/>
    <w:rsid w:val="00DE62E4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4">
    <w:name w:val="Literaturverzeichnis14"/>
    <w:basedOn w:val="BulletFirst"/>
    <w:rsid w:val="00C55B53"/>
    <w:pPr>
      <w:spacing w:before="120" w:after="0"/>
      <w:ind w:left="360" w:hanging="360"/>
    </w:pPr>
  </w:style>
  <w:style w:type="paragraph" w:customStyle="1" w:styleId="Anfhrungszeichen14">
    <w:name w:val="Anführungszeichen14"/>
    <w:basedOn w:val="Textkrper"/>
    <w:next w:val="Textkrper"/>
    <w:rsid w:val="00C55B53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Bibliography1">
    <w:name w:val="Bibliography1"/>
    <w:basedOn w:val="BulletFirst"/>
    <w:rsid w:val="00B10322"/>
    <w:pPr>
      <w:spacing w:before="120" w:after="0"/>
      <w:ind w:left="360" w:hanging="360"/>
    </w:pPr>
  </w:style>
  <w:style w:type="paragraph" w:customStyle="1" w:styleId="Quote1">
    <w:name w:val="Quote1"/>
    <w:basedOn w:val="Textkrper"/>
    <w:next w:val="Textkrper"/>
    <w:rsid w:val="00B10322"/>
    <w:pPr>
      <w:spacing w:before="320" w:after="240"/>
      <w:ind w:left="432" w:right="432" w:firstLine="0"/>
      <w:jc w:val="both"/>
    </w:pPr>
    <w:rPr>
      <w:i/>
      <w:sz w:val="24"/>
    </w:rPr>
  </w:style>
  <w:style w:type="character" w:styleId="Kommentarzeichen">
    <w:name w:val="annotation reference"/>
    <w:basedOn w:val="Absatz-Standardschriftart"/>
    <w:rsid w:val="008434E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434E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8434E3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8434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434E3"/>
    <w:rPr>
      <w:b/>
      <w:bCs/>
      <w:lang w:val="en-US" w:eastAsia="en-US"/>
    </w:rPr>
  </w:style>
  <w:style w:type="paragraph" w:styleId="Literaturverzeichnis">
    <w:name w:val="Bibliography"/>
    <w:basedOn w:val="BulletFirst"/>
    <w:rsid w:val="00CC341C"/>
    <w:pPr>
      <w:spacing w:before="120" w:after="0"/>
      <w:ind w:left="360" w:hanging="360"/>
    </w:pPr>
  </w:style>
  <w:style w:type="paragraph" w:styleId="Zitat">
    <w:name w:val="Quote"/>
    <w:basedOn w:val="Textkrper"/>
    <w:next w:val="Textkrper"/>
    <w:link w:val="ZitatZchn"/>
    <w:qFormat/>
    <w:rsid w:val="00CC341C"/>
    <w:pPr>
      <w:spacing w:before="320" w:after="240"/>
      <w:ind w:left="432" w:right="432" w:firstLine="0"/>
      <w:jc w:val="both"/>
    </w:pPr>
    <w:rPr>
      <w:i/>
      <w:sz w:val="24"/>
    </w:rPr>
  </w:style>
  <w:style w:type="character" w:customStyle="1" w:styleId="ZitatZchn">
    <w:name w:val="Zitat Zchn"/>
    <w:basedOn w:val="Absatz-Standardschriftart"/>
    <w:link w:val="Zitat"/>
    <w:rsid w:val="00A75065"/>
    <w:rPr>
      <w:i/>
      <w:sz w:val="24"/>
      <w:lang w:val="en-US" w:eastAsia="en-US"/>
    </w:rPr>
  </w:style>
  <w:style w:type="paragraph" w:styleId="berarbeitung">
    <w:name w:val="Revision"/>
    <w:hidden/>
    <w:uiPriority w:val="99"/>
    <w:semiHidden/>
    <w:rsid w:val="003000CB"/>
    <w:rPr>
      <w:sz w:val="24"/>
      <w:lang w:val="en-US" w:eastAsia="en-US"/>
    </w:rPr>
  </w:style>
  <w:style w:type="table" w:styleId="Tabellenraster">
    <w:name w:val="Table Grid"/>
    <w:basedOn w:val="NormaleTabelle"/>
    <w:rsid w:val="00202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isto.com/roeder/dotnet/Default.aspx?Target=code://System.Web:2.0.0.0:b03f5f7f11d50a3a/System.Web.SessionState.ISessionStateItemCollection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file:///D:\UserData\jkrause\Documents\Meine%20Daten\Zeitschriften\ASP.NET%20Professional\T3\2.tif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file:///D:\UserData\jkrause\Documents\Meine%20Daten\Zeitschriften\ASP.NET%20Professional\T3\1.tif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pressStyles_122906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9ACA6-FFCD-4A0E-9F0A-5C3A3769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ApressStyles_122906.dot</Template>
  <TotalTime>0</TotalTime>
  <Pages>29</Pages>
  <Words>9661</Words>
  <Characters>60865</Characters>
  <Application>Microsoft Office Word</Application>
  <DocSecurity>0</DocSecurity>
  <Lines>507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Apress Standard Book Design</vt:lpstr>
      <vt:lpstr>Apress Standard Book Design</vt:lpstr>
    </vt:vector>
  </TitlesOfParts>
  <Company>Apress</Company>
  <LinksUpToDate>false</LinksUpToDate>
  <CharactersWithSpaces>70386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Apress Standard Book Design</dc:title>
  <dc:creator>Jörg Krause</dc:creator>
  <cp:lastModifiedBy>Joerg Krause</cp:lastModifiedBy>
  <cp:revision>111</cp:revision>
  <cp:lastPrinted>2004-09-17T15:07:00Z</cp:lastPrinted>
  <dcterms:created xsi:type="dcterms:W3CDTF">2009-04-16T09:18:00Z</dcterms:created>
  <dcterms:modified xsi:type="dcterms:W3CDTF">2012-04-03T10:14:00Z</dcterms:modified>
</cp:coreProperties>
</file>