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D16" w:rsidRDefault="005E4D16" w:rsidP="005E4D16">
      <w:pPr>
        <w:pStyle w:val="ChapterNumber"/>
        <w:outlineLvl w:val="0"/>
      </w:pPr>
      <w:r>
        <w:t>Chapter 5—Extending the Resource Model</w:t>
      </w:r>
    </w:p>
    <w:p w:rsidR="005E4D16" w:rsidRDefault="005E4D16" w:rsidP="005E4D16">
      <w:pPr>
        <w:pStyle w:val="ChapterTitle"/>
      </w:pPr>
      <w:r>
        <w:t>Extending the Resource Model</w:t>
      </w:r>
    </w:p>
    <w:p w:rsidR="00A12E16" w:rsidRDefault="00A12E16" w:rsidP="00A12E16">
      <w:pPr>
        <w:pStyle w:val="BodyTextFirst"/>
      </w:pPr>
      <w:r>
        <w:t>Web site</w:t>
      </w:r>
      <w:r w:rsidR="00FE5BD4">
        <w:t>s</w:t>
      </w:r>
      <w:r>
        <w:t xml:space="preserve"> consist of </w:t>
      </w:r>
      <w:r w:rsidR="00FE5BD4">
        <w:t xml:space="preserve">both </w:t>
      </w:r>
      <w:r>
        <w:t>pure HTML and resources. Resources are everything not directly embedded into the page’s source, such as images, JavaScript, ActiveX controls, Flash, and Silverlight code.</w:t>
      </w:r>
      <w:r w:rsidR="00FE5BD4">
        <w:t xml:space="preserve"> R</w:t>
      </w:r>
      <w:r>
        <w:t xml:space="preserve">esources </w:t>
      </w:r>
      <w:proofErr w:type="gramStart"/>
      <w:r w:rsidR="00FE5BD4">
        <w:t>can also be used</w:t>
      </w:r>
      <w:proofErr w:type="gramEnd"/>
      <w:r>
        <w:t xml:space="preserve"> more widely. You can structure </w:t>
      </w:r>
      <w:r w:rsidR="00FE5BD4">
        <w:t xml:space="preserve">a page’s </w:t>
      </w:r>
      <w:r>
        <w:t xml:space="preserve">content by moving parts of </w:t>
      </w:r>
      <w:r w:rsidR="00FE5BD4">
        <w:t>it</w:t>
      </w:r>
      <w:r>
        <w:t xml:space="preserve"> into resources, </w:t>
      </w:r>
      <w:r w:rsidR="00FE5BD4">
        <w:t xml:space="preserve">thus </w:t>
      </w:r>
      <w:r>
        <w:t xml:space="preserve">changing </w:t>
      </w:r>
      <w:r w:rsidR="00FE5BD4">
        <w:t xml:space="preserve">its </w:t>
      </w:r>
      <w:r>
        <w:t>content dynamically based on different resource sources.</w:t>
      </w:r>
      <w:r w:rsidR="00FE5BD4">
        <w:t xml:space="preserve"> T</w:t>
      </w:r>
      <w:r w:rsidR="00ED4BAF">
        <w:t>his</w:t>
      </w:r>
      <w:r>
        <w:t xml:space="preserve"> technique </w:t>
      </w:r>
      <w:proofErr w:type="gramStart"/>
      <w:r w:rsidR="00ED4BAF">
        <w:t xml:space="preserve">is </w:t>
      </w:r>
      <w:r w:rsidR="00FE5BD4">
        <w:t xml:space="preserve">primarily </w:t>
      </w:r>
      <w:r w:rsidR="00ED4BAF">
        <w:t>used</w:t>
      </w:r>
      <w:proofErr w:type="gramEnd"/>
      <w:r w:rsidR="00ED4BAF">
        <w:t xml:space="preserve"> </w:t>
      </w:r>
      <w:r>
        <w:t xml:space="preserve">to create localized applications </w:t>
      </w:r>
      <w:r w:rsidR="00FE5BD4">
        <w:t xml:space="preserve">able to </w:t>
      </w:r>
      <w:r w:rsidR="005E1C3A">
        <w:t xml:space="preserve">display different languages and formats for </w:t>
      </w:r>
      <w:r>
        <w:t>a global market.</w:t>
      </w:r>
    </w:p>
    <w:p w:rsidR="00A12E16" w:rsidRPr="00A12E16" w:rsidRDefault="00A12E16" w:rsidP="00A12E16">
      <w:pPr>
        <w:pStyle w:val="BodyTextCont"/>
      </w:pPr>
      <w:r>
        <w:t>In this chapter</w:t>
      </w:r>
      <w:r w:rsidR="004022F1">
        <w:t>,</w:t>
      </w:r>
      <w:r>
        <w:t xml:space="preserve"> </w:t>
      </w:r>
      <w:proofErr w:type="gramStart"/>
      <w:r>
        <w:t>I’ll</w:t>
      </w:r>
      <w:proofErr w:type="gramEnd"/>
      <w:r>
        <w:t xml:space="preserve"> </w:t>
      </w:r>
      <w:r w:rsidR="00ED4BAF">
        <w:t>explain</w:t>
      </w:r>
      <w:r>
        <w:t xml:space="preserve"> </w:t>
      </w:r>
      <w:r w:rsidR="00FE5BD4">
        <w:t xml:space="preserve">how to </w:t>
      </w:r>
      <w:r>
        <w:t>extend the resource model in ASP.NET</w:t>
      </w:r>
      <w:r w:rsidR="00772443">
        <w:t>.</w:t>
      </w:r>
      <w:r>
        <w:t xml:space="preserve"> </w:t>
      </w:r>
      <w:r w:rsidR="00772443">
        <w:t>I</w:t>
      </w:r>
      <w:r w:rsidR="00ED4BAF">
        <w:t>n particular</w:t>
      </w:r>
      <w:r w:rsidR="00772443">
        <w:t xml:space="preserve">, </w:t>
      </w:r>
      <w:proofErr w:type="gramStart"/>
      <w:r w:rsidR="00772443">
        <w:t>I’ll</w:t>
      </w:r>
      <w:proofErr w:type="gramEnd"/>
      <w:r w:rsidR="00772443">
        <w:t xml:space="preserve"> look at</w:t>
      </w:r>
      <w:r>
        <w:t>:</w:t>
      </w:r>
    </w:p>
    <w:p w:rsidR="005E4D16" w:rsidRPr="00FE0D99" w:rsidRDefault="00A12E16" w:rsidP="00A12E16">
      <w:pPr>
        <w:pStyle w:val="BulletFirst"/>
      </w:pPr>
      <w:r w:rsidRPr="00FE0D99">
        <w:tab/>
        <w:t>*</w:t>
      </w:r>
      <w:r w:rsidRPr="00FE0D99">
        <w:tab/>
        <w:t>How the resource model works</w:t>
      </w:r>
    </w:p>
    <w:p w:rsidR="00A12E16" w:rsidRDefault="00A12E16" w:rsidP="00A12E16">
      <w:pPr>
        <w:pStyle w:val="Bullet"/>
      </w:pPr>
      <w:r w:rsidRPr="00FE0D99">
        <w:tab/>
      </w:r>
      <w:r w:rsidRPr="00A12E16">
        <w:t>*</w:t>
      </w:r>
      <w:r w:rsidRPr="00A12E16">
        <w:tab/>
        <w:t>Extending the provider</w:t>
      </w:r>
      <w:r w:rsidR="00ED4BAF">
        <w:t>-</w:t>
      </w:r>
      <w:r w:rsidRPr="00A12E16">
        <w:t>based resource management</w:t>
      </w:r>
    </w:p>
    <w:p w:rsidR="004022F1" w:rsidRDefault="004022F1" w:rsidP="00A12E16">
      <w:pPr>
        <w:pStyle w:val="Bullet"/>
      </w:pPr>
      <w:r>
        <w:tab/>
        <w:t>*</w:t>
      </w:r>
      <w:r>
        <w:tab/>
        <w:t>Creat</w:t>
      </w:r>
      <w:r w:rsidR="00ED4BAF">
        <w:t>ing</w:t>
      </w:r>
      <w:r>
        <w:t xml:space="preserve"> custom resource providers</w:t>
      </w:r>
    </w:p>
    <w:p w:rsidR="004022F1" w:rsidRPr="004022F1" w:rsidRDefault="00A12E16" w:rsidP="004022F1">
      <w:pPr>
        <w:pStyle w:val="BulletLast"/>
      </w:pPr>
      <w:r>
        <w:tab/>
        <w:t>*</w:t>
      </w:r>
      <w:r>
        <w:tab/>
      </w:r>
      <w:r w:rsidR="004022F1">
        <w:t>Edit</w:t>
      </w:r>
      <w:r w:rsidR="00ED4BAF">
        <w:t>ing</w:t>
      </w:r>
      <w:r w:rsidR="004022F1">
        <w:t xml:space="preserve"> resources online at runtime</w:t>
      </w:r>
    </w:p>
    <w:p w:rsidR="00505D76" w:rsidRDefault="00505D76" w:rsidP="00DA3064">
      <w:pPr>
        <w:pStyle w:val="berschrift1"/>
      </w:pPr>
      <w:r>
        <w:t>Principles of Resource Management</w:t>
      </w:r>
    </w:p>
    <w:p w:rsidR="00505D76" w:rsidRPr="00686F06" w:rsidRDefault="00A12E16" w:rsidP="00A12E16">
      <w:pPr>
        <w:pStyle w:val="BodyTextFirst"/>
      </w:pPr>
      <w:r w:rsidRPr="00A12E16">
        <w:t>R</w:t>
      </w:r>
      <w:r w:rsidR="00505D76" w:rsidRPr="00A12E16">
        <w:t>esource</w:t>
      </w:r>
      <w:r w:rsidR="00505D76" w:rsidRPr="00686F06">
        <w:t xml:space="preserve"> files are usually stored </w:t>
      </w:r>
      <w:r w:rsidR="00ED4BAF">
        <w:t>in</w:t>
      </w:r>
      <w:r w:rsidR="00ED4BAF" w:rsidRPr="00686F06">
        <w:t xml:space="preserve"> </w:t>
      </w:r>
      <w:r w:rsidR="00505D76" w:rsidRPr="00686F06">
        <w:t xml:space="preserve">XML format and located in special folders called either </w:t>
      </w:r>
      <w:proofErr w:type="spellStart"/>
      <w:r w:rsidR="00505D76" w:rsidRPr="00A12E16">
        <w:rPr>
          <w:i/>
        </w:rPr>
        <w:t>App_GlobalResources</w:t>
      </w:r>
      <w:proofErr w:type="spellEnd"/>
      <w:r w:rsidR="00505D76" w:rsidRPr="00686F06">
        <w:t xml:space="preserve"> for global resources or </w:t>
      </w:r>
      <w:proofErr w:type="spellStart"/>
      <w:r w:rsidR="00505D76" w:rsidRPr="00A12E16">
        <w:rPr>
          <w:i/>
        </w:rPr>
        <w:t>App_LocalResources</w:t>
      </w:r>
      <w:proofErr w:type="spellEnd"/>
      <w:r w:rsidR="00505D76" w:rsidRPr="00686F06">
        <w:t xml:space="preserve"> for page </w:t>
      </w:r>
      <w:r>
        <w:t xml:space="preserve">or control </w:t>
      </w:r>
      <w:r w:rsidR="00505D76" w:rsidRPr="00686F06">
        <w:t xml:space="preserve">specific ones. </w:t>
      </w:r>
      <w:proofErr w:type="spellStart"/>
      <w:r w:rsidR="00505D76" w:rsidRPr="00A12E16">
        <w:rPr>
          <w:i/>
        </w:rPr>
        <w:t>App_LocalResources</w:t>
      </w:r>
      <w:proofErr w:type="spellEnd"/>
      <w:r w:rsidR="00505D76" w:rsidRPr="00686F06">
        <w:t xml:space="preserve"> is created on a per folder basis</w:t>
      </w:r>
      <w:r w:rsidR="00ED4BAF">
        <w:t>.</w:t>
      </w:r>
      <w:r w:rsidR="00505D76" w:rsidRPr="00686F06">
        <w:t xml:space="preserve"> </w:t>
      </w:r>
      <w:r w:rsidR="00772443">
        <w:t>This</w:t>
      </w:r>
      <w:r w:rsidR="00505D76" w:rsidRPr="00686F06">
        <w:t xml:space="preserve"> means</w:t>
      </w:r>
      <w:r w:rsidR="00772443">
        <w:t xml:space="preserve"> that,</w:t>
      </w:r>
      <w:r w:rsidR="00505D76" w:rsidRPr="00686F06">
        <w:t xml:space="preserve"> within your application</w:t>
      </w:r>
      <w:r w:rsidR="00ED4BAF">
        <w:t>, there will normally be</w:t>
      </w:r>
      <w:r w:rsidR="00505D76" w:rsidRPr="00686F06">
        <w:t xml:space="preserve"> several such folders available.</w:t>
      </w:r>
    </w:p>
    <w:p w:rsidR="00505D76" w:rsidRPr="00686F06" w:rsidRDefault="00505D76" w:rsidP="00505D76">
      <w:pPr>
        <w:pStyle w:val="BodyTextCont"/>
      </w:pPr>
      <w:r w:rsidRPr="00686F06">
        <w:t xml:space="preserve">Each resource file has a defined file name format: </w:t>
      </w:r>
    </w:p>
    <w:p w:rsidR="00505D76" w:rsidRPr="00686F06" w:rsidRDefault="00505D76" w:rsidP="00505D76">
      <w:pPr>
        <w:pStyle w:val="CodeSingle"/>
      </w:pPr>
      <w:r w:rsidRPr="00686F06">
        <w:t>PageName.Culture.resx</w:t>
      </w:r>
    </w:p>
    <w:p w:rsidR="004022F1" w:rsidRDefault="00505D76" w:rsidP="004022F1">
      <w:pPr>
        <w:pStyle w:val="BodyTextCont"/>
      </w:pPr>
      <w:r w:rsidRPr="00686F06">
        <w:t>However, for fallback reasons</w:t>
      </w:r>
      <w:r w:rsidR="00772443">
        <w:t>,</w:t>
      </w:r>
      <w:r w:rsidRPr="00686F06">
        <w:t xml:space="preserve"> a common base resource is required</w:t>
      </w:r>
      <w:r w:rsidR="00772443">
        <w:t>. T</w:t>
      </w:r>
      <w:r w:rsidRPr="00686F06">
        <w:t xml:space="preserve">he first resource file has the default name </w:t>
      </w:r>
      <w:proofErr w:type="spellStart"/>
      <w:r w:rsidRPr="00A12E16">
        <w:rPr>
          <w:i/>
        </w:rPr>
        <w:t>Pagename.resx</w:t>
      </w:r>
      <w:proofErr w:type="spellEnd"/>
      <w:r w:rsidRPr="00686F06">
        <w:t xml:space="preserve">. </w:t>
      </w:r>
      <w:r w:rsidR="00772443">
        <w:t>W</w:t>
      </w:r>
      <w:r w:rsidRPr="00686F06">
        <w:t xml:space="preserve">henever ASP.NET isn’t able to find </w:t>
      </w:r>
      <w:r w:rsidR="00772443">
        <w:t>a</w:t>
      </w:r>
      <w:r w:rsidR="00772443" w:rsidRPr="00686F06">
        <w:t xml:space="preserve"> </w:t>
      </w:r>
      <w:r w:rsidR="00D2046F">
        <w:t>particular</w:t>
      </w:r>
      <w:r w:rsidR="00D2046F" w:rsidRPr="00686F06">
        <w:t xml:space="preserve"> </w:t>
      </w:r>
      <w:r w:rsidRPr="00686F06">
        <w:t>resource</w:t>
      </w:r>
      <w:r w:rsidR="00D2046F">
        <w:t xml:space="preserve"> file</w:t>
      </w:r>
      <w:r w:rsidR="00772443">
        <w:t>,</w:t>
      </w:r>
      <w:r w:rsidRPr="00686F06">
        <w:t xml:space="preserve"> it</w:t>
      </w:r>
      <w:r w:rsidR="00D2046F">
        <w:t xml:space="preserve"> will </w:t>
      </w:r>
      <w:r w:rsidRPr="00686F06">
        <w:t xml:space="preserve">load the default resource file. It’s a good idea to </w:t>
      </w:r>
      <w:r w:rsidR="00772443">
        <w:t>define all</w:t>
      </w:r>
      <w:r w:rsidRPr="00686F06">
        <w:t xml:space="preserve"> </w:t>
      </w:r>
      <w:r w:rsidR="00772443">
        <w:t xml:space="preserve">your </w:t>
      </w:r>
      <w:r w:rsidRPr="00686F06">
        <w:t>resources there</w:t>
      </w:r>
      <w:r w:rsidR="00772443">
        <w:t xml:space="preserve"> in order</w:t>
      </w:r>
      <w:r w:rsidRPr="00686F06">
        <w:t xml:space="preserve"> to avoid users </w:t>
      </w:r>
      <w:r w:rsidR="00D2046F">
        <w:t>seeing strange</w:t>
      </w:r>
      <w:r w:rsidRPr="00686F06">
        <w:t xml:space="preserve"> </w:t>
      </w:r>
      <w:r w:rsidR="00772443">
        <w:t>results</w:t>
      </w:r>
      <w:r w:rsidRPr="00686F06">
        <w:t>.</w:t>
      </w:r>
    </w:p>
    <w:p w:rsidR="004022F1" w:rsidRPr="004022F1" w:rsidRDefault="004022F1" w:rsidP="004022F1">
      <w:pPr>
        <w:pStyle w:val="BodyTextCont"/>
      </w:pPr>
      <w:r w:rsidRPr="00686F06">
        <w:t>At compile time</w:t>
      </w:r>
      <w:r>
        <w:t>,</w:t>
      </w:r>
      <w:r w:rsidRPr="00686F06">
        <w:t xml:space="preserve"> the resource compiler take</w:t>
      </w:r>
      <w:r w:rsidR="00D2046F">
        <w:t>s</w:t>
      </w:r>
      <w:r w:rsidRPr="00686F06">
        <w:t xml:space="preserve"> all these files and compile</w:t>
      </w:r>
      <w:r w:rsidR="00D2046F">
        <w:t>s</w:t>
      </w:r>
      <w:r w:rsidRPr="00686F06">
        <w:t xml:space="preserve"> them into a binary format. This improves </w:t>
      </w:r>
      <w:r w:rsidR="00D2046F">
        <w:t xml:space="preserve">the speed </w:t>
      </w:r>
      <w:r w:rsidR="00772443">
        <w:t>of</w:t>
      </w:r>
      <w:r w:rsidR="00D2046F" w:rsidRPr="00686F06">
        <w:t xml:space="preserve"> </w:t>
      </w:r>
      <w:r w:rsidRPr="00686F06">
        <w:t xml:space="preserve">reading the content and reduces the </w:t>
      </w:r>
      <w:r w:rsidR="00D2046F">
        <w:t xml:space="preserve">file </w:t>
      </w:r>
      <w:r w:rsidRPr="00686F06">
        <w:t>size.</w:t>
      </w:r>
    </w:p>
    <w:p w:rsidR="00505D76" w:rsidRPr="00686F06" w:rsidRDefault="00505D76" w:rsidP="00505D76">
      <w:pPr>
        <w:pStyle w:val="berschrift3"/>
      </w:pPr>
      <w:r w:rsidRPr="00686F06">
        <w:t xml:space="preserve">The </w:t>
      </w:r>
      <w:r w:rsidR="00720E8A">
        <w:t>F</w:t>
      </w:r>
      <w:r w:rsidRPr="00686F06">
        <w:t xml:space="preserve">allback </w:t>
      </w:r>
      <w:r w:rsidR="00720E8A">
        <w:t>S</w:t>
      </w:r>
      <w:r w:rsidRPr="00686F06">
        <w:t>trategy</w:t>
      </w:r>
    </w:p>
    <w:p w:rsidR="00505D76" w:rsidRPr="00686F06" w:rsidRDefault="00505D76" w:rsidP="00505D76">
      <w:pPr>
        <w:pStyle w:val="BodyTextFirst"/>
      </w:pPr>
      <w:r w:rsidRPr="00686F06">
        <w:t>If you think in terms of cultures</w:t>
      </w:r>
      <w:r w:rsidR="00A12E16">
        <w:t>,</w:t>
      </w:r>
      <w:r w:rsidRPr="00686F06">
        <w:t xml:space="preserve"> you</w:t>
      </w:r>
      <w:r w:rsidR="00772443">
        <w:t>’ll</w:t>
      </w:r>
      <w:r w:rsidRPr="00686F06">
        <w:t xml:space="preserve"> see a very straight</w:t>
      </w:r>
      <w:r w:rsidR="00736CBC">
        <w:t>forward</w:t>
      </w:r>
      <w:r w:rsidRPr="00686F06">
        <w:t xml:space="preserve"> model. A culture is a c</w:t>
      </w:r>
      <w:r w:rsidR="00A12E16">
        <w:t>om</w:t>
      </w:r>
      <w:r w:rsidRPr="00686F06">
        <w:t>bination of a language and a country. In several countries around the world</w:t>
      </w:r>
      <w:r w:rsidR="00772443">
        <w:t>,</w:t>
      </w:r>
      <w:r w:rsidRPr="00686F06">
        <w:t xml:space="preserve"> people speak more than one language. </w:t>
      </w:r>
      <w:r w:rsidR="00772443">
        <w:t>Y</w:t>
      </w:r>
      <w:r w:rsidRPr="00686F06">
        <w:t xml:space="preserve">ou define the country to </w:t>
      </w:r>
      <w:r w:rsidR="00772443">
        <w:t>receive</w:t>
      </w:r>
      <w:r w:rsidRPr="00686F06">
        <w:t xml:space="preserve"> information regarding currency </w:t>
      </w:r>
      <w:r w:rsidRPr="00686F06">
        <w:lastRenderedPageBreak/>
        <w:t>format or calendar</w:t>
      </w:r>
      <w:r w:rsidR="00772443">
        <w:t>,</w:t>
      </w:r>
      <w:r w:rsidRPr="00686F06">
        <w:t xml:space="preserve"> for instance, and you define the language to </w:t>
      </w:r>
      <w:r w:rsidR="00772443">
        <w:t>obtain</w:t>
      </w:r>
      <w:r w:rsidR="00772443" w:rsidRPr="00686F06">
        <w:t xml:space="preserve"> </w:t>
      </w:r>
      <w:r w:rsidRPr="00686F06">
        <w:t xml:space="preserve">the </w:t>
      </w:r>
      <w:r w:rsidR="00772443">
        <w:t>correct</w:t>
      </w:r>
      <w:r w:rsidR="00772443" w:rsidRPr="00686F06">
        <w:t xml:space="preserve"> </w:t>
      </w:r>
      <w:r w:rsidRPr="00686F06">
        <w:t>format of numbers</w:t>
      </w:r>
      <w:r w:rsidR="00772443">
        <w:t>,</w:t>
      </w:r>
      <w:r w:rsidRPr="00686F06">
        <w:t xml:space="preserve"> </w:t>
      </w:r>
      <w:r w:rsidR="0054055C">
        <w:t xml:space="preserve">and </w:t>
      </w:r>
      <w:r w:rsidRPr="00686F06">
        <w:t xml:space="preserve">names </w:t>
      </w:r>
      <w:r w:rsidR="00772443">
        <w:t>of</w:t>
      </w:r>
      <w:r w:rsidR="00772443" w:rsidRPr="00686F06">
        <w:t xml:space="preserve"> </w:t>
      </w:r>
      <w:r w:rsidRPr="00686F06">
        <w:t xml:space="preserve">months </w:t>
      </w:r>
      <w:r w:rsidR="00772443">
        <w:t>and</w:t>
      </w:r>
      <w:r w:rsidR="00772443" w:rsidRPr="00686F06">
        <w:t xml:space="preserve"> </w:t>
      </w:r>
      <w:r w:rsidRPr="00686F06">
        <w:t>weekdays. Even if several countries</w:t>
      </w:r>
      <w:r w:rsidR="00772443">
        <w:t xml:space="preserve"> only</w:t>
      </w:r>
      <w:r w:rsidRPr="00686F06">
        <w:t xml:space="preserve"> </w:t>
      </w:r>
      <w:r w:rsidR="00A12E16">
        <w:t>define one such combi</w:t>
      </w:r>
      <w:r w:rsidRPr="00686F06">
        <w:t>nation</w:t>
      </w:r>
      <w:r w:rsidR="00D2046F">
        <w:t>,</w:t>
      </w:r>
      <w:r w:rsidRPr="00686F06">
        <w:t xml:space="preserve"> others are much more complex. </w:t>
      </w:r>
      <w:r w:rsidR="00A12E16">
        <w:t>In some cases</w:t>
      </w:r>
      <w:r w:rsidR="00772443">
        <w:t>,</w:t>
      </w:r>
      <w:r w:rsidR="00A12E16">
        <w:t xml:space="preserve"> you</w:t>
      </w:r>
      <w:r w:rsidR="00772443">
        <w:t xml:space="preserve">’ll also find </w:t>
      </w:r>
      <w:r w:rsidRPr="00686F06">
        <w:t>information about the script</w:t>
      </w:r>
      <w:r w:rsidR="00772443">
        <w:t>; for example, certain</w:t>
      </w:r>
      <w:r w:rsidRPr="00686F06">
        <w:t xml:space="preserve"> languages </w:t>
      </w:r>
      <w:r w:rsidR="00772443">
        <w:t>can</w:t>
      </w:r>
      <w:r w:rsidRPr="00686F06">
        <w:t xml:space="preserve"> be written in </w:t>
      </w:r>
      <w:r w:rsidR="00772443">
        <w:t>either</w:t>
      </w:r>
      <w:r w:rsidR="00772443" w:rsidRPr="00686F06">
        <w:t xml:space="preserve"> </w:t>
      </w:r>
      <w:r w:rsidRPr="00686F06">
        <w:t xml:space="preserve">Cyrillic </w:t>
      </w:r>
      <w:r w:rsidR="00772443">
        <w:t>or</w:t>
      </w:r>
      <w:r w:rsidR="00772443" w:rsidRPr="00686F06">
        <w:t xml:space="preserve"> </w:t>
      </w:r>
      <w:r w:rsidRPr="00686F06">
        <w:t>Latin letters.</w:t>
      </w:r>
      <w:r w:rsidR="00A12E16">
        <w:t xml:space="preserve"> </w:t>
      </w:r>
      <w:r w:rsidR="00772443">
        <w:t>W</w:t>
      </w:r>
      <w:r w:rsidR="00A12E16">
        <w:t>ell</w:t>
      </w:r>
      <w:r w:rsidR="00772443">
        <w:t>-</w:t>
      </w:r>
      <w:r w:rsidR="00A12E16">
        <w:t>globalized pages</w:t>
      </w:r>
      <w:r w:rsidR="00772443">
        <w:t xml:space="preserve"> will</w:t>
      </w:r>
      <w:r w:rsidR="00A12E16">
        <w:t xml:space="preserve"> support this</w:t>
      </w:r>
      <w:r w:rsidR="0065491F">
        <w:t xml:space="preserve"> situation</w:t>
      </w:r>
      <w:r w:rsidR="00A12E16">
        <w:t>.</w:t>
      </w:r>
    </w:p>
    <w:p w:rsidR="00505D76" w:rsidRPr="00686F06" w:rsidRDefault="004022F1" w:rsidP="00505D76">
      <w:pPr>
        <w:pStyle w:val="BodyTextCont"/>
      </w:pPr>
      <w:r>
        <w:t>F</w:t>
      </w:r>
      <w:r w:rsidR="00505D76" w:rsidRPr="00686F06">
        <w:t>or most application</w:t>
      </w:r>
      <w:r w:rsidR="00D2046F">
        <w:t>s</w:t>
      </w:r>
      <w:r w:rsidR="00772443">
        <w:t>,</w:t>
      </w:r>
      <w:r w:rsidR="00505D76" w:rsidRPr="00686F06">
        <w:t xml:space="preserve"> it </w:t>
      </w:r>
      <w:r w:rsidR="00772443">
        <w:t>may</w:t>
      </w:r>
      <w:r w:rsidR="00772443" w:rsidRPr="00686F06">
        <w:t xml:space="preserve"> </w:t>
      </w:r>
      <w:r w:rsidR="005C2441">
        <w:t xml:space="preserve">be </w:t>
      </w:r>
      <w:r w:rsidR="00736CBC">
        <w:t>un</w:t>
      </w:r>
      <w:r w:rsidR="005C2441">
        <w:t>warranted</w:t>
      </w:r>
      <w:r w:rsidR="00505D76" w:rsidRPr="00686F06">
        <w:t xml:space="preserve"> to distinguish between countries</w:t>
      </w:r>
      <w:r w:rsidR="005C2441">
        <w:t>—</w:t>
      </w:r>
      <w:r w:rsidR="00505D76" w:rsidRPr="00686F06">
        <w:t xml:space="preserve">a simple language definition will </w:t>
      </w:r>
      <w:r w:rsidR="005C2441">
        <w:t>suffice</w:t>
      </w:r>
      <w:r w:rsidR="00505D76" w:rsidRPr="00686F06">
        <w:t xml:space="preserve">. A good </w:t>
      </w:r>
      <w:r w:rsidR="005C2441">
        <w:t>example</w:t>
      </w:r>
      <w:r w:rsidR="005C2441" w:rsidRPr="00686F06">
        <w:t xml:space="preserve"> </w:t>
      </w:r>
      <w:r w:rsidR="00505D76" w:rsidRPr="00686F06">
        <w:t>is the usage of German in Germany, Austria, and Switzerland. As long as you don’t deal with currency</w:t>
      </w:r>
      <w:r w:rsidR="00772443">
        <w:t>,</w:t>
      </w:r>
      <w:r w:rsidR="00505D76" w:rsidRPr="00686F06">
        <w:t xml:space="preserve"> it’s almost the same (the differences are subtle). </w:t>
      </w:r>
      <w:r w:rsidR="00772443">
        <w:t>Defining German as the final language</w:t>
      </w:r>
      <w:r w:rsidR="00505D76" w:rsidRPr="00686F06">
        <w:t xml:space="preserve"> will drastically reduce the</w:t>
      </w:r>
      <w:r w:rsidR="005C2441">
        <w:t xml:space="preserve"> development</w:t>
      </w:r>
      <w:r w:rsidR="00505D76" w:rsidRPr="00686F06">
        <w:t xml:space="preserve"> effort and still have </w:t>
      </w:r>
      <w:r w:rsidR="00772443">
        <w:t xml:space="preserve">a </w:t>
      </w:r>
      <w:r w:rsidR="00505D76" w:rsidRPr="00686F06">
        <w:t xml:space="preserve">great impact on internationalization. In real life </w:t>
      </w:r>
      <w:r w:rsidR="00A12E16" w:rsidRPr="00686F06">
        <w:t>scenarios,</w:t>
      </w:r>
      <w:r w:rsidR="00505D76" w:rsidRPr="00686F06">
        <w:t xml:space="preserve"> browser</w:t>
      </w:r>
      <w:r w:rsidR="00772443">
        <w:t>s</w:t>
      </w:r>
      <w:r w:rsidR="00505D76" w:rsidRPr="00686F06">
        <w:t xml:space="preserve"> will usually </w:t>
      </w:r>
      <w:r w:rsidR="00772443">
        <w:t>transmit</w:t>
      </w:r>
      <w:r w:rsidR="00772443" w:rsidRPr="00686F06">
        <w:t xml:space="preserve"> </w:t>
      </w:r>
      <w:r w:rsidR="00505D76" w:rsidRPr="00686F06">
        <w:t>preferred culture information, which consists of language and country</w:t>
      </w:r>
      <w:r w:rsidR="00772443">
        <w:t xml:space="preserve"> details</w:t>
      </w:r>
      <w:r w:rsidR="00505D76" w:rsidRPr="00686F06">
        <w:t xml:space="preserve">. If one sends </w:t>
      </w:r>
      <w:r w:rsidR="00A12E16">
        <w:t>“</w:t>
      </w:r>
      <w:r w:rsidR="00505D76" w:rsidRPr="00686F06">
        <w:t>German, Austria</w:t>
      </w:r>
      <w:r w:rsidR="00A12E16">
        <w:t>”</w:t>
      </w:r>
      <w:r w:rsidR="00505D76" w:rsidRPr="00686F06">
        <w:t xml:space="preserve"> and you</w:t>
      </w:r>
      <w:r w:rsidR="00B20A20">
        <w:t>r</w:t>
      </w:r>
      <w:r w:rsidR="00505D76" w:rsidRPr="00686F06">
        <w:t xml:space="preserve"> systems </w:t>
      </w:r>
      <w:r w:rsidR="00772443">
        <w:t xml:space="preserve">only </w:t>
      </w:r>
      <w:r w:rsidR="00505D76" w:rsidRPr="00686F06">
        <w:t>support German globally</w:t>
      </w:r>
      <w:r w:rsidR="005C2441">
        <w:t>,</w:t>
      </w:r>
      <w:r w:rsidR="00505D76" w:rsidRPr="00686F06">
        <w:t xml:space="preserve"> the fallback mechanism must find the appropriate </w:t>
      </w:r>
      <w:r w:rsidR="005C2441">
        <w:t xml:space="preserve">resource </w:t>
      </w:r>
      <w:r w:rsidR="00505D76" w:rsidRPr="00686F06">
        <w:t xml:space="preserve">information. </w:t>
      </w:r>
    </w:p>
    <w:p w:rsidR="00505D76" w:rsidRPr="00686F06" w:rsidRDefault="006E68FE" w:rsidP="00505D76">
      <w:pPr>
        <w:pStyle w:val="berschrift3"/>
      </w:pPr>
      <w:r>
        <w:t>Using</w:t>
      </w:r>
      <w:r w:rsidR="00505D76" w:rsidRPr="00686F06">
        <w:t xml:space="preserve"> </w:t>
      </w:r>
      <w:r w:rsidR="00720E8A" w:rsidRPr="00686F06">
        <w:t>Global Re</w:t>
      </w:r>
      <w:r w:rsidR="00505D76" w:rsidRPr="00686F06">
        <w:t>sources</w:t>
      </w:r>
    </w:p>
    <w:p w:rsidR="00505D76" w:rsidRDefault="00772443" w:rsidP="00505D76">
      <w:pPr>
        <w:pStyle w:val="BodyTextFirst"/>
      </w:pPr>
      <w:r>
        <w:t>It’s much the same approach f</w:t>
      </w:r>
      <w:r w:rsidR="00505D76" w:rsidRPr="00686F06">
        <w:t xml:space="preserve">or global resources, </w:t>
      </w:r>
      <w:r w:rsidR="00CF02FB">
        <w:t xml:space="preserve">except </w:t>
      </w:r>
      <w:r w:rsidR="00464933">
        <w:t xml:space="preserve">that </w:t>
      </w:r>
      <w:r w:rsidR="00505D76" w:rsidRPr="00686F06">
        <w:t xml:space="preserve">there is no need to bind </w:t>
      </w:r>
      <w:r w:rsidR="00CF02FB">
        <w:t>resources</w:t>
      </w:r>
      <w:r w:rsidR="00CF02FB" w:rsidRPr="00686F06">
        <w:t xml:space="preserve"> </w:t>
      </w:r>
      <w:r w:rsidR="00505D76" w:rsidRPr="00686F06">
        <w:t xml:space="preserve">to a specific page. This opens the </w:t>
      </w:r>
      <w:r w:rsidR="00A44639">
        <w:t>possibility</w:t>
      </w:r>
      <w:r w:rsidR="00A44639" w:rsidRPr="00686F06">
        <w:t xml:space="preserve"> </w:t>
      </w:r>
      <w:r>
        <w:t>of</w:t>
      </w:r>
      <w:r w:rsidRPr="00686F06">
        <w:t xml:space="preserve"> </w:t>
      </w:r>
      <w:r w:rsidR="00505D76" w:rsidRPr="00686F06">
        <w:t>hold</w:t>
      </w:r>
      <w:r>
        <w:t>ing</w:t>
      </w:r>
      <w:r w:rsidR="00505D76" w:rsidRPr="00686F06">
        <w:t xml:space="preserve"> resources for any </w:t>
      </w:r>
      <w:r>
        <w:t>situation</w:t>
      </w:r>
      <w:r w:rsidR="00505D76" w:rsidRPr="00686F06">
        <w:t>, with or without adding support for cultures, languages</w:t>
      </w:r>
      <w:r>
        <w:t>,</w:t>
      </w:r>
      <w:r w:rsidR="00505D76" w:rsidRPr="00686F06">
        <w:t xml:space="preserve"> and fallback behavior. Such resources are called shared resource</w:t>
      </w:r>
      <w:r w:rsidR="006E68FE">
        <w:t>s</w:t>
      </w:r>
      <w:r w:rsidR="00505D76" w:rsidRPr="00686F06">
        <w:t>.</w:t>
      </w:r>
      <w:r w:rsidR="00046166">
        <w:t xml:space="preserve"> I</w:t>
      </w:r>
      <w:r w:rsidR="00505D76" w:rsidRPr="00686F06">
        <w:t>t’s easy to handle any kind of resource file embedded within an assembly</w:t>
      </w:r>
      <w:r w:rsidR="00046166">
        <w:t xml:space="preserve"> by accessing the resource manager</w:t>
      </w:r>
      <w:r w:rsidR="00505D76" w:rsidRPr="00686F06">
        <w:t>.</w:t>
      </w:r>
      <w:r w:rsidR="006E68FE">
        <w:t xml:space="preserve"> The access is </w:t>
      </w:r>
      <w:r w:rsidR="00A44639">
        <w:t xml:space="preserve">enabled via </w:t>
      </w:r>
      <w:r w:rsidR="006E68FE">
        <w:t xml:space="preserve">implicit definition in the page’s markup, using </w:t>
      </w:r>
      <w:r w:rsidR="00046166">
        <w:t xml:space="preserve">the </w:t>
      </w:r>
      <w:r w:rsidR="006E68FE">
        <w:t>expression:</w:t>
      </w:r>
    </w:p>
    <w:p w:rsidR="006E68FE" w:rsidRDefault="006E68FE" w:rsidP="006E68FE">
      <w:pPr>
        <w:pStyle w:val="CodeSingle"/>
      </w:pPr>
      <w:r>
        <w:t>&lt;%$ Resources:ResourceKey,Tag %&gt;</w:t>
      </w:r>
    </w:p>
    <w:p w:rsidR="006E68FE" w:rsidRDefault="006E68FE" w:rsidP="006E68FE">
      <w:pPr>
        <w:pStyle w:val="BodyTextCont"/>
      </w:pPr>
      <w:r>
        <w:t xml:space="preserve">Alternatively, you can call the </w:t>
      </w:r>
      <w:r w:rsidRPr="006E68FE">
        <w:rPr>
          <w:rStyle w:val="CodeInline"/>
        </w:rPr>
        <w:t>Page</w:t>
      </w:r>
      <w:r>
        <w:t xml:space="preserve"> class’</w:t>
      </w:r>
      <w:r w:rsidR="00CF02FB">
        <w:t>s</w:t>
      </w:r>
      <w:r>
        <w:t xml:space="preserve"> </w:t>
      </w:r>
      <w:proofErr w:type="spellStart"/>
      <w:r w:rsidRPr="006E68FE">
        <w:rPr>
          <w:rStyle w:val="CodeInline"/>
        </w:rPr>
        <w:t>GetGlobalResource</w:t>
      </w:r>
      <w:proofErr w:type="spellEnd"/>
      <w:r>
        <w:t xml:space="preserve"> method. </w:t>
      </w:r>
    </w:p>
    <w:p w:rsidR="00505D76" w:rsidRPr="00686F06" w:rsidRDefault="00505D76" w:rsidP="00505D76">
      <w:pPr>
        <w:pStyle w:val="berschrift3"/>
      </w:pPr>
      <w:r w:rsidRPr="00686F06">
        <w:t xml:space="preserve">Limitations of the </w:t>
      </w:r>
      <w:r w:rsidR="00720E8A" w:rsidRPr="00686F06">
        <w:t xml:space="preserve">Existing Provider </w:t>
      </w:r>
    </w:p>
    <w:p w:rsidR="00505D76" w:rsidRPr="00505D76" w:rsidRDefault="00505D76" w:rsidP="00B20A20">
      <w:pPr>
        <w:pStyle w:val="BodyTextFirst"/>
        <w:rPr>
          <w:lang w:eastAsia="de-DE"/>
        </w:rPr>
      </w:pPr>
      <w:r w:rsidRPr="00686F06">
        <w:t xml:space="preserve">The only drawback is </w:t>
      </w:r>
      <w:r w:rsidR="00E6761B">
        <w:t>that</w:t>
      </w:r>
      <w:r w:rsidRPr="00686F06">
        <w:t xml:space="preserve"> the internal resource provider </w:t>
      </w:r>
      <w:r w:rsidR="00736CBC">
        <w:t>has a single</w:t>
      </w:r>
      <w:r w:rsidR="00E6761B">
        <w:t xml:space="preserve"> method </w:t>
      </w:r>
      <w:r w:rsidR="003D4377">
        <w:t>of</w:t>
      </w:r>
      <w:r w:rsidR="00E6761B">
        <w:t xml:space="preserve"> access</w:t>
      </w:r>
      <w:r w:rsidR="003D4377">
        <w:t>ing</w:t>
      </w:r>
      <w:r w:rsidR="00FA4813">
        <w:t xml:space="preserve"> resources—based on </w:t>
      </w:r>
      <w:proofErr w:type="spellStart"/>
      <w:r w:rsidRPr="00B20A20">
        <w:rPr>
          <w:i/>
        </w:rPr>
        <w:t>resx</w:t>
      </w:r>
      <w:proofErr w:type="spellEnd"/>
      <w:r w:rsidRPr="00686F06">
        <w:t xml:space="preserve"> files. File</w:t>
      </w:r>
      <w:r w:rsidR="00E6761B">
        <w:t>-</w:t>
      </w:r>
      <w:r w:rsidRPr="00686F06">
        <w:t xml:space="preserve">based operations are </w:t>
      </w:r>
      <w:r w:rsidR="003D4377">
        <w:t>not</w:t>
      </w:r>
      <w:r w:rsidRPr="00686F06">
        <w:t xml:space="preserve"> unusual</w:t>
      </w:r>
      <w:r w:rsidR="003D4377">
        <w:t>, but</w:t>
      </w:r>
      <w:r w:rsidRPr="00686F06">
        <w:t xml:space="preserve"> they limit us to </w:t>
      </w:r>
      <w:r w:rsidR="00736CBC">
        <w:t>just one</w:t>
      </w:r>
      <w:r w:rsidR="00E6761B" w:rsidRPr="00686F06">
        <w:t xml:space="preserve"> </w:t>
      </w:r>
      <w:r w:rsidRPr="00686F06">
        <w:t xml:space="preserve">way </w:t>
      </w:r>
      <w:r w:rsidR="003D4377">
        <w:t>of</w:t>
      </w:r>
      <w:r w:rsidR="003D4377" w:rsidRPr="00686F06">
        <w:t xml:space="preserve"> </w:t>
      </w:r>
      <w:r w:rsidR="00E6761B">
        <w:t>access</w:t>
      </w:r>
      <w:r w:rsidR="003D4377">
        <w:t>ing</w:t>
      </w:r>
      <w:r w:rsidR="00E6761B">
        <w:t xml:space="preserve"> resources </w:t>
      </w:r>
      <w:r w:rsidR="00720E8A">
        <w:t>at design-time and run</w:t>
      </w:r>
      <w:r w:rsidRPr="00686F06">
        <w:t xml:space="preserve">time. </w:t>
      </w:r>
      <w:r w:rsidR="003D4377">
        <w:t>Large</w:t>
      </w:r>
      <w:r w:rsidR="003D4377" w:rsidRPr="00686F06">
        <w:t xml:space="preserve"> </w:t>
      </w:r>
      <w:r w:rsidRPr="00686F06">
        <w:t>applications with frequently chang</w:t>
      </w:r>
      <w:r w:rsidR="003D4377">
        <w:t>ing</w:t>
      </w:r>
      <w:r w:rsidRPr="00686F06">
        <w:t xml:space="preserve"> resources </w:t>
      </w:r>
      <w:r w:rsidRPr="00505D76">
        <w:t>might</w:t>
      </w:r>
      <w:r w:rsidRPr="00686F06">
        <w:t xml:space="preserve"> </w:t>
      </w:r>
      <w:r w:rsidR="00B20A20" w:rsidRPr="00686F06">
        <w:t>need a different behavior,</w:t>
      </w:r>
      <w:r w:rsidRPr="00686F06">
        <w:t xml:space="preserve"> </w:t>
      </w:r>
      <w:r w:rsidR="00FA4813">
        <w:t>either with</w:t>
      </w:r>
      <w:r w:rsidR="00720E8A">
        <w:t xml:space="preserve"> better run</w:t>
      </w:r>
      <w:r w:rsidR="00FA4813" w:rsidRPr="00686F06">
        <w:t xml:space="preserve">time support or </w:t>
      </w:r>
      <w:r w:rsidR="00FA4813">
        <w:t>with using</w:t>
      </w:r>
      <w:r w:rsidR="00FA4813" w:rsidRPr="00686F06">
        <w:t xml:space="preserve"> </w:t>
      </w:r>
      <w:r w:rsidRPr="00686F06">
        <w:t>a different</w:t>
      </w:r>
      <w:r w:rsidR="00E6761B">
        <w:t xml:space="preserve"> storage</w:t>
      </w:r>
      <w:r w:rsidRPr="00686F06">
        <w:t xml:space="preserve"> location for the resource information. </w:t>
      </w:r>
    </w:p>
    <w:p w:rsidR="00505D76" w:rsidRPr="00FE0D99" w:rsidRDefault="00505D76" w:rsidP="00DA3064">
      <w:pPr>
        <w:pStyle w:val="berschrift1"/>
      </w:pPr>
      <w:r w:rsidRPr="00FE0D99">
        <w:t>Programming</w:t>
      </w:r>
      <w:r w:rsidR="009C441E">
        <w:t xml:space="preserve"> a Custom Resource Provider</w:t>
      </w:r>
    </w:p>
    <w:p w:rsidR="00B20A20" w:rsidRDefault="00B20A20" w:rsidP="00B20A20">
      <w:pPr>
        <w:pStyle w:val="BodyTextFirst"/>
      </w:pPr>
      <w:r w:rsidRPr="00B20A20">
        <w:t xml:space="preserve">The system of </w:t>
      </w:r>
      <w:r w:rsidR="003D4377">
        <w:t>.</w:t>
      </w:r>
      <w:proofErr w:type="spellStart"/>
      <w:r w:rsidRPr="00B20A20">
        <w:rPr>
          <w:i/>
        </w:rPr>
        <w:t>resx</w:t>
      </w:r>
      <w:proofErr w:type="spellEnd"/>
      <w:r w:rsidR="006E68FE">
        <w:t xml:space="preserve"> files provided</w:t>
      </w:r>
      <w:r w:rsidRPr="00B20A20">
        <w:t xml:space="preserve"> out-of-the</w:t>
      </w:r>
      <w:r w:rsidR="00E6761B">
        <w:t>-</w:t>
      </w:r>
      <w:r w:rsidRPr="00B20A20">
        <w:t>box ha</w:t>
      </w:r>
      <w:r w:rsidR="006E68FE">
        <w:t>s</w:t>
      </w:r>
      <w:r w:rsidRPr="00B20A20">
        <w:t xml:space="preserve"> some limitations. </w:t>
      </w:r>
      <w:r w:rsidR="00736CBC">
        <w:t>While i</w:t>
      </w:r>
      <w:r>
        <w:t xml:space="preserve">t’s </w:t>
      </w:r>
      <w:r w:rsidR="00736CBC">
        <w:t xml:space="preserve">well </w:t>
      </w:r>
      <w:r>
        <w:t xml:space="preserve">supported in Visual Studio at </w:t>
      </w:r>
      <w:r w:rsidR="00720E8A">
        <w:t>design-time</w:t>
      </w:r>
      <w:r>
        <w:t xml:space="preserve"> and works at </w:t>
      </w:r>
      <w:r w:rsidR="00720E8A">
        <w:t>runtime</w:t>
      </w:r>
      <w:r>
        <w:t xml:space="preserve"> without any</w:t>
      </w:r>
      <w:r w:rsidR="006E68FE">
        <w:t xml:space="preserve"> coding effort, </w:t>
      </w:r>
      <w:r>
        <w:t xml:space="preserve">there </w:t>
      </w:r>
      <w:r w:rsidR="003D4377">
        <w:t xml:space="preserve">is almost </w:t>
      </w:r>
      <w:r>
        <w:t>no way</w:t>
      </w:r>
      <w:r w:rsidR="003D4377">
        <w:t xml:space="preserve"> of </w:t>
      </w:r>
      <w:r>
        <w:t>parameteriz</w:t>
      </w:r>
      <w:r w:rsidR="003D4377">
        <w:t>ing</w:t>
      </w:r>
      <w:r w:rsidR="006E68FE">
        <w:t xml:space="preserve"> or configur</w:t>
      </w:r>
      <w:r w:rsidR="003D4377">
        <w:t>ing</w:t>
      </w:r>
      <w:r>
        <w:t xml:space="preserve"> the behavior. </w:t>
      </w:r>
    </w:p>
    <w:p w:rsidR="00B20A20" w:rsidRDefault="00B20A20" w:rsidP="00B20A20">
      <w:pPr>
        <w:pStyle w:val="BodyTextCont"/>
      </w:pPr>
      <w:r>
        <w:t xml:space="preserve">Imagine </w:t>
      </w:r>
      <w:r w:rsidR="003D4377">
        <w:t xml:space="preserve">that </w:t>
      </w:r>
      <w:r>
        <w:t>you have different themes and want to manage different resources for each theme. Even if the resource management fits your needs</w:t>
      </w:r>
      <w:r w:rsidR="003D4377">
        <w:t xml:space="preserve"> (apart from</w:t>
      </w:r>
      <w:r>
        <w:t xml:space="preserve"> </w:t>
      </w:r>
      <w:r w:rsidR="00711FC8">
        <w:t>wish</w:t>
      </w:r>
      <w:r w:rsidR="003D4377">
        <w:t>ing</w:t>
      </w:r>
      <w:r w:rsidR="00711FC8">
        <w:t xml:space="preserve"> to store</w:t>
      </w:r>
      <w:r>
        <w:t xml:space="preserve"> the </w:t>
      </w:r>
      <w:r w:rsidR="006E68FE">
        <w:t>data</w:t>
      </w:r>
      <w:r>
        <w:t xml:space="preserve"> in a database instead of</w:t>
      </w:r>
      <w:r w:rsidR="00711FC8">
        <w:t xml:space="preserve"> in</w:t>
      </w:r>
      <w:r>
        <w:t xml:space="preserve"> XML files</w:t>
      </w:r>
      <w:r w:rsidR="003D4377">
        <w:t>)</w:t>
      </w:r>
      <w:r w:rsidR="00711FC8">
        <w:t>,</w:t>
      </w:r>
      <w:r>
        <w:t xml:space="preserve"> you can’t use the default resource provider. Developers often </w:t>
      </w:r>
      <w:r w:rsidR="00711FC8">
        <w:t>discard</w:t>
      </w:r>
      <w:r>
        <w:t xml:space="preserve"> the whole </w:t>
      </w:r>
      <w:r w:rsidR="00711FC8">
        <w:t xml:space="preserve">default resource handling approach </w:t>
      </w:r>
      <w:r>
        <w:t>and implement their own solution. However, resource management is based on providers and</w:t>
      </w:r>
      <w:r w:rsidR="003D4377">
        <w:t>,</w:t>
      </w:r>
      <w:r>
        <w:t xml:space="preserve"> as shown in the previous chapter</w:t>
      </w:r>
      <w:r w:rsidR="00711FC8">
        <w:t>,</w:t>
      </w:r>
      <w:r>
        <w:t xml:space="preserve"> the model is exten</w:t>
      </w:r>
      <w:r w:rsidR="006E68FE">
        <w:t>s</w:t>
      </w:r>
      <w:r>
        <w:t xml:space="preserve">ible. </w:t>
      </w:r>
      <w:r w:rsidR="00736CBC">
        <w:t>It is not easy</w:t>
      </w:r>
      <w:r w:rsidR="003D4377">
        <w:t>,</w:t>
      </w:r>
      <w:r w:rsidR="00711FC8">
        <w:t xml:space="preserve"> </w:t>
      </w:r>
      <w:r w:rsidR="00736CBC">
        <w:t xml:space="preserve">but </w:t>
      </w:r>
      <w:r w:rsidR="00711FC8">
        <w:t xml:space="preserve">it can be done, and </w:t>
      </w:r>
      <w:r>
        <w:t>this chapter</w:t>
      </w:r>
      <w:r w:rsidR="00711FC8">
        <w:t xml:space="preserve"> </w:t>
      </w:r>
      <w:r w:rsidR="003D4377">
        <w:t xml:space="preserve">will </w:t>
      </w:r>
      <w:r w:rsidR="00711FC8">
        <w:t>explain how</w:t>
      </w:r>
      <w:r>
        <w:t>.</w:t>
      </w:r>
    </w:p>
    <w:p w:rsidR="00505D76" w:rsidRPr="00B20A20" w:rsidRDefault="00505D76" w:rsidP="00505D76"/>
    <w:p w:rsidR="005E4D16" w:rsidRDefault="005E4D16" w:rsidP="00DA3064">
      <w:pPr>
        <w:pStyle w:val="berschrift2"/>
      </w:pPr>
      <w:r w:rsidRPr="00B20A20">
        <w:lastRenderedPageBreak/>
        <w:t>Extending the Provider Model</w:t>
      </w:r>
    </w:p>
    <w:p w:rsidR="00B20A20" w:rsidRDefault="00B20A20" w:rsidP="00B20A20">
      <w:pPr>
        <w:pStyle w:val="BodyTextFirst"/>
      </w:pPr>
      <w:r>
        <w:t xml:space="preserve">Whenever you </w:t>
      </w:r>
      <w:r w:rsidR="001D067F">
        <w:t xml:space="preserve">depart from </w:t>
      </w:r>
      <w:r>
        <w:t xml:space="preserve">the default </w:t>
      </w:r>
      <w:r w:rsidR="00700E15">
        <w:t xml:space="preserve">resource </w:t>
      </w:r>
      <w:r>
        <w:t>model, you</w:t>
      </w:r>
      <w:r w:rsidR="003D4377">
        <w:t>’ll</w:t>
      </w:r>
      <w:r w:rsidR="006E68FE">
        <w:t xml:space="preserve"> need to </w:t>
      </w:r>
      <w:r w:rsidR="003D4377">
        <w:t xml:space="preserve">manage some </w:t>
      </w:r>
      <w:r>
        <w:t>specific requirements.</w:t>
      </w:r>
      <w:r w:rsidR="003D4377">
        <w:t xml:space="preserve"> L</w:t>
      </w:r>
      <w:r w:rsidR="00E13115">
        <w:t xml:space="preserve">eaving the </w:t>
      </w:r>
      <w:r w:rsidR="00700E15">
        <w:t xml:space="preserve">default resource </w:t>
      </w:r>
      <w:r w:rsidR="00E13115">
        <w:t xml:space="preserve">model and creating an independent solution has serious drawbacks. </w:t>
      </w:r>
      <w:r w:rsidR="003D4377">
        <w:t xml:space="preserve">Not only do you </w:t>
      </w:r>
      <w:r w:rsidR="00E13115">
        <w:t>lose the ability to assign a control’s property a resource</w:t>
      </w:r>
      <w:r w:rsidR="00700E15">
        <w:t>-</w:t>
      </w:r>
      <w:r w:rsidR="00E13115">
        <w:t>based value</w:t>
      </w:r>
      <w:r w:rsidR="003D4377">
        <w:t xml:space="preserve">, but you </w:t>
      </w:r>
      <w:r w:rsidR="0091312A">
        <w:t xml:space="preserve">also </w:t>
      </w:r>
      <w:r w:rsidR="00E13115">
        <w:t>lose the whole world of design</w:t>
      </w:r>
      <w:r w:rsidR="00700E15">
        <w:t>-</w:t>
      </w:r>
      <w:r w:rsidR="00E13115">
        <w:t xml:space="preserve">time support, </w:t>
      </w:r>
      <w:r w:rsidR="00720E8A">
        <w:t>runtime</w:t>
      </w:r>
      <w:r w:rsidR="00E13115">
        <w:t xml:space="preserve"> behavior</w:t>
      </w:r>
      <w:r w:rsidR="003D4377">
        <w:t>,</w:t>
      </w:r>
      <w:r w:rsidR="00E13115">
        <w:t xml:space="preserve"> and </w:t>
      </w:r>
      <w:r w:rsidR="003D4377">
        <w:t xml:space="preserve">certain </w:t>
      </w:r>
      <w:r w:rsidR="00E13115">
        <w:t>optimization</w:t>
      </w:r>
      <w:r w:rsidR="00700E15">
        <w:t>s</w:t>
      </w:r>
      <w:r w:rsidR="00E13115">
        <w:t>.</w:t>
      </w:r>
      <w:r w:rsidR="003D4377">
        <w:t xml:space="preserve"> Therefore, i</w:t>
      </w:r>
      <w:r w:rsidR="00E13115">
        <w:t>nstead of implementing a completely isolated solution</w:t>
      </w:r>
      <w:r w:rsidR="003D4377">
        <w:t>,</w:t>
      </w:r>
      <w:r w:rsidR="00E13115">
        <w:t xml:space="preserve"> the extension of the provider model is </w:t>
      </w:r>
      <w:r w:rsidR="003D4377">
        <w:t xml:space="preserve">a highly </w:t>
      </w:r>
      <w:r w:rsidR="00E13115">
        <w:t xml:space="preserve">recommended </w:t>
      </w:r>
      <w:r w:rsidR="00AA61A4">
        <w:t>alternative</w:t>
      </w:r>
      <w:r w:rsidR="00E13115">
        <w:t xml:space="preserve">. </w:t>
      </w:r>
    </w:p>
    <w:p w:rsidR="00E13115" w:rsidRDefault="00E13115" w:rsidP="00E13115">
      <w:pPr>
        <w:pStyle w:val="BodyTextCont"/>
      </w:pPr>
      <w:r>
        <w:t>To understand t</w:t>
      </w:r>
      <w:r w:rsidR="006E68FE">
        <w:t xml:space="preserve">he </w:t>
      </w:r>
      <w:r w:rsidR="0091312A">
        <w:t xml:space="preserve">resource </w:t>
      </w:r>
      <w:r w:rsidR="006E68FE">
        <w:t xml:space="preserve">model, </w:t>
      </w:r>
      <w:r w:rsidR="00700E15">
        <w:t xml:space="preserve">we’ll </w:t>
      </w:r>
      <w:r w:rsidR="003D4377">
        <w:t xml:space="preserve">look </w:t>
      </w:r>
      <w:r w:rsidR="006E68FE">
        <w:t>first</w:t>
      </w:r>
      <w:r w:rsidR="003D4377">
        <w:t>ly</w:t>
      </w:r>
      <w:r w:rsidR="006E68FE">
        <w:t xml:space="preserve"> </w:t>
      </w:r>
      <w:r w:rsidR="00700E15">
        <w:t xml:space="preserve">at </w:t>
      </w:r>
      <w:r>
        <w:t>the classes involved. The classes support three phases:</w:t>
      </w:r>
    </w:p>
    <w:p w:rsidR="00E13115" w:rsidRDefault="00E13115" w:rsidP="00E13115">
      <w:pPr>
        <w:pStyle w:val="BulletFirst"/>
      </w:pPr>
      <w:r>
        <w:tab/>
        <w:t>*</w:t>
      </w:r>
      <w:r>
        <w:tab/>
        <w:t xml:space="preserve">The </w:t>
      </w:r>
      <w:r w:rsidR="00FA4813">
        <w:t>design-</w:t>
      </w:r>
      <w:r>
        <w:t>time step</w:t>
      </w:r>
    </w:p>
    <w:p w:rsidR="00E13115" w:rsidRDefault="00E13115" w:rsidP="00E13115">
      <w:pPr>
        <w:pStyle w:val="Bullet"/>
      </w:pPr>
      <w:r>
        <w:tab/>
        <w:t>*</w:t>
      </w:r>
      <w:r>
        <w:tab/>
        <w:t>The compilation</w:t>
      </w:r>
      <w:r w:rsidR="006E68FE">
        <w:t xml:space="preserve"> phase</w:t>
      </w:r>
    </w:p>
    <w:p w:rsidR="00E13115" w:rsidRPr="00E13115" w:rsidRDefault="00E13115" w:rsidP="00E13115">
      <w:pPr>
        <w:pStyle w:val="BulletLast"/>
      </w:pPr>
      <w:r>
        <w:tab/>
        <w:t>*</w:t>
      </w:r>
      <w:r>
        <w:tab/>
        <w:t>The runtime</w:t>
      </w:r>
      <w:r w:rsidR="0091312A">
        <w:t xml:space="preserve"> step</w:t>
      </w:r>
    </w:p>
    <w:p w:rsidR="00FA4813" w:rsidRDefault="00FA4813" w:rsidP="00E13115">
      <w:pPr>
        <w:pStyle w:val="BodyTextCont"/>
      </w:pPr>
      <w:r>
        <w:t>Usually we distinguish between runtime and design-time phases only. It might look as though the compilation step has a special meaning.</w:t>
      </w:r>
    </w:p>
    <w:p w:rsidR="00E13115" w:rsidRDefault="00E13115" w:rsidP="00E13115">
      <w:pPr>
        <w:pStyle w:val="BodyTextCont"/>
      </w:pPr>
      <w:r>
        <w:t>As you’ll see later in this chapter</w:t>
      </w:r>
      <w:r w:rsidR="003D4377">
        <w:t>,</w:t>
      </w:r>
      <w:r>
        <w:t xml:space="preserve"> this is a </w:t>
      </w:r>
      <w:r w:rsidR="00403E4D">
        <w:t>quirk</w:t>
      </w:r>
      <w:r>
        <w:t xml:space="preserve"> of the resource management. The </w:t>
      </w:r>
      <w:r w:rsidRPr="00E13115">
        <w:rPr>
          <w:i/>
        </w:rPr>
        <w:t>.</w:t>
      </w:r>
      <w:proofErr w:type="spellStart"/>
      <w:r w:rsidRPr="00E13115">
        <w:rPr>
          <w:i/>
        </w:rPr>
        <w:t>resx</w:t>
      </w:r>
      <w:proofErr w:type="spellEnd"/>
      <w:r>
        <w:t xml:space="preserve"> files used by default to store resources are compiled into binary resource files. Even if not </w:t>
      </w:r>
      <w:r w:rsidR="003D4377">
        <w:t>file-</w:t>
      </w:r>
      <w:r>
        <w:t xml:space="preserve">based, the resources must be embedded into </w:t>
      </w:r>
      <w:r w:rsidR="00403E4D">
        <w:t>each page</w:t>
      </w:r>
      <w:r>
        <w:t xml:space="preserve"> before </w:t>
      </w:r>
      <w:r w:rsidR="006E68FE">
        <w:t>being delivered</w:t>
      </w:r>
      <w:r>
        <w:t xml:space="preserve"> to the browser. The runtime th</w:t>
      </w:r>
      <w:r w:rsidR="00403E4D">
        <w:t>e</w:t>
      </w:r>
      <w:r>
        <w:t>n handles the resources and transform</w:t>
      </w:r>
      <w:r w:rsidR="00403E4D">
        <w:t>s</w:t>
      </w:r>
      <w:r>
        <w:t xml:space="preserve"> the pre-compiled </w:t>
      </w:r>
      <w:r w:rsidR="00403E4D">
        <w:t xml:space="preserve">data </w:t>
      </w:r>
      <w:r>
        <w:t xml:space="preserve">into values read by </w:t>
      </w:r>
      <w:r w:rsidR="003E586A">
        <w:t xml:space="preserve">the </w:t>
      </w:r>
      <w:r>
        <w:t>controls on the fly.</w:t>
      </w:r>
    </w:p>
    <w:p w:rsidR="00D8607A" w:rsidRDefault="002F3B0F" w:rsidP="00E13115">
      <w:pPr>
        <w:pStyle w:val="BodyTextCont"/>
      </w:pPr>
      <w:r>
        <w:t xml:space="preserve">The </w:t>
      </w:r>
      <w:r w:rsidR="00720E8A">
        <w:t>design-time</w:t>
      </w:r>
      <w:r>
        <w:t xml:space="preserve"> </w:t>
      </w:r>
      <w:r w:rsidR="00403E4D">
        <w:t xml:space="preserve">stage </w:t>
      </w:r>
      <w:r>
        <w:t xml:space="preserve">is mostly for local resources. Visual Studio provides a feature in the </w:t>
      </w:r>
      <w:r w:rsidR="00403E4D">
        <w:t>T</w:t>
      </w:r>
      <w:r>
        <w:t xml:space="preserve">ools menu to create local resources for all </w:t>
      </w:r>
      <w:r w:rsidR="003E586A">
        <w:t xml:space="preserve">the </w:t>
      </w:r>
      <w:r>
        <w:t xml:space="preserve">controls on a page. </w:t>
      </w:r>
      <w:r w:rsidR="003D4377">
        <w:t xml:space="preserve">This </w:t>
      </w:r>
      <w:r w:rsidR="00D8607A">
        <w:t>assigns</w:t>
      </w:r>
      <w:r>
        <w:t xml:space="preserve"> the </w:t>
      </w:r>
      <w:proofErr w:type="spellStart"/>
      <w:r w:rsidRPr="002F3B0F">
        <w:rPr>
          <w:i/>
        </w:rPr>
        <w:t>meta:resourcekey</w:t>
      </w:r>
      <w:proofErr w:type="spellEnd"/>
      <w:r>
        <w:t xml:space="preserve"> attribute</w:t>
      </w:r>
      <w:r w:rsidR="00FD66F6">
        <w:t xml:space="preserve"> with</w:t>
      </w:r>
      <w:r w:rsidR="00D8607A">
        <w:t xml:space="preserve"> a key that points to the resource file. </w:t>
      </w:r>
      <w:r w:rsidR="003D4377">
        <w:t xml:space="preserve">This </w:t>
      </w:r>
      <w:r w:rsidR="00D8607A">
        <w:t xml:space="preserve">file is a simple key-value list that is able to return the right </w:t>
      </w:r>
      <w:r w:rsidR="006E68FE">
        <w:t>data</w:t>
      </w:r>
      <w:r w:rsidR="00D8607A">
        <w:t xml:space="preserve">. </w:t>
      </w:r>
      <w:r w:rsidR="00403E4D">
        <w:t>The s</w:t>
      </w:r>
      <w:r w:rsidR="00D8607A">
        <w:t xml:space="preserve">ame </w:t>
      </w:r>
      <w:r w:rsidR="00403E4D">
        <w:t xml:space="preserve">approach occurs </w:t>
      </w:r>
      <w:r w:rsidR="00D8607A">
        <w:t xml:space="preserve">with </w:t>
      </w:r>
      <w:r w:rsidR="003D4377">
        <w:t xml:space="preserve">any </w:t>
      </w:r>
      <w:r w:rsidR="00D8607A">
        <w:t xml:space="preserve">explicit call to the resources, using the </w:t>
      </w:r>
      <w:r w:rsidR="00D8607A" w:rsidRPr="00D8607A">
        <w:rPr>
          <w:rStyle w:val="CodeInline"/>
        </w:rPr>
        <w:t xml:space="preserve">&lt;%$ </w:t>
      </w:r>
      <w:proofErr w:type="spellStart"/>
      <w:r w:rsidR="00D8607A" w:rsidRPr="00D8607A">
        <w:rPr>
          <w:rStyle w:val="CodeInline"/>
        </w:rPr>
        <w:t>Resource:Key</w:t>
      </w:r>
      <w:proofErr w:type="spellEnd"/>
      <w:r w:rsidR="00D8607A" w:rsidRPr="00D8607A">
        <w:rPr>
          <w:rStyle w:val="CodeInline"/>
        </w:rPr>
        <w:t xml:space="preserve"> %&gt;</w:t>
      </w:r>
      <w:r w:rsidR="00D8607A">
        <w:t xml:space="preserve"> expression. </w:t>
      </w:r>
    </w:p>
    <w:p w:rsidR="00945F9F" w:rsidRDefault="00D8607A" w:rsidP="00D8607A">
      <w:pPr>
        <w:pStyle w:val="BodyTextCont"/>
      </w:pPr>
      <w:r>
        <w:t xml:space="preserve">Several </w:t>
      </w:r>
      <w:r w:rsidR="003D4377">
        <w:t>.</w:t>
      </w:r>
      <w:proofErr w:type="spellStart"/>
      <w:r w:rsidRPr="00D8607A">
        <w:rPr>
          <w:i/>
        </w:rPr>
        <w:t>resx</w:t>
      </w:r>
      <w:proofErr w:type="spellEnd"/>
      <w:r>
        <w:t xml:space="preserve"> files co-exist and h</w:t>
      </w:r>
      <w:r w:rsidR="00403E4D">
        <w:t>o</w:t>
      </w:r>
      <w:r>
        <w:t xml:space="preserve">ld data for each culture supported. Implementing the </w:t>
      </w:r>
      <w:r w:rsidR="00720E8A">
        <w:t>design-time</w:t>
      </w:r>
      <w:r>
        <w:t xml:space="preserve"> feature is essential </w:t>
      </w:r>
      <w:r w:rsidR="003D4377">
        <w:t xml:space="preserve">for </w:t>
      </w:r>
      <w:r w:rsidR="00015308">
        <w:t>supplying</w:t>
      </w:r>
      <w:r>
        <w:t xml:space="preserve"> full support </w:t>
      </w:r>
      <w:r w:rsidR="009A3249">
        <w:t xml:space="preserve">to </w:t>
      </w:r>
      <w:r>
        <w:t xml:space="preserve">Visual Studio. </w:t>
      </w:r>
      <w:r w:rsidR="0084489B">
        <w:t xml:space="preserve">At compile </w:t>
      </w:r>
      <w:r w:rsidR="00015308">
        <w:t>time,</w:t>
      </w:r>
      <w:r>
        <w:t xml:space="preserve"> </w:t>
      </w:r>
      <w:r w:rsidR="009A3249">
        <w:t xml:space="preserve">these </w:t>
      </w:r>
      <w:r>
        <w:t xml:space="preserve">expressions </w:t>
      </w:r>
      <w:r w:rsidR="00015308">
        <w:t xml:space="preserve">are translated </w:t>
      </w:r>
      <w:r>
        <w:t xml:space="preserve">into calls to the methods </w:t>
      </w:r>
      <w:proofErr w:type="spellStart"/>
      <w:r w:rsidR="005E4D16" w:rsidRPr="00D8607A">
        <w:rPr>
          <w:rStyle w:val="CodeInline"/>
        </w:rPr>
        <w:t>GetLocalResource</w:t>
      </w:r>
      <w:proofErr w:type="spellEnd"/>
      <w:r w:rsidR="005E4D16" w:rsidRPr="00D8607A">
        <w:t xml:space="preserve"> </w:t>
      </w:r>
      <w:r>
        <w:t>a</w:t>
      </w:r>
      <w:r w:rsidR="005E4D16" w:rsidRPr="00D8607A">
        <w:t xml:space="preserve">nd </w:t>
      </w:r>
      <w:proofErr w:type="spellStart"/>
      <w:r w:rsidR="005E4D16" w:rsidRPr="00D8607A">
        <w:rPr>
          <w:rStyle w:val="CodeInline"/>
        </w:rPr>
        <w:t>GetGlobalResource</w:t>
      </w:r>
      <w:proofErr w:type="spellEnd"/>
      <w:r w:rsidR="005E4D16" w:rsidRPr="00D8607A">
        <w:t>.</w:t>
      </w:r>
      <w:r>
        <w:t xml:space="preserve"> At runtime</w:t>
      </w:r>
      <w:r w:rsidR="007654BE">
        <w:t>,</w:t>
      </w:r>
      <w:r>
        <w:t xml:space="preserve"> these methods return values from </w:t>
      </w:r>
      <w:r w:rsidR="009A3249">
        <w:t xml:space="preserve">the </w:t>
      </w:r>
      <w:r>
        <w:t xml:space="preserve">compiled resources. </w:t>
      </w:r>
      <w:r w:rsidR="003C23A8">
        <w:t xml:space="preserve">The two </w:t>
      </w:r>
      <w:r w:rsidR="00945F9F">
        <w:t>tiers</w:t>
      </w:r>
      <w:r w:rsidR="009A3249">
        <w:t>—</w:t>
      </w:r>
      <w:r w:rsidR="00945F9F">
        <w:t xml:space="preserve">the call to resources at </w:t>
      </w:r>
      <w:r w:rsidR="0084489B">
        <w:t xml:space="preserve">the </w:t>
      </w:r>
      <w:r w:rsidR="00945F9F">
        <w:t>UI level and the access to the data layer</w:t>
      </w:r>
      <w:r w:rsidR="009A3249">
        <w:t>—</w:t>
      </w:r>
      <w:r w:rsidR="00945F9F">
        <w:t xml:space="preserve">are </w:t>
      </w:r>
      <w:r w:rsidR="003C23A8">
        <w:t>separate</w:t>
      </w:r>
      <w:r w:rsidR="00945F9F">
        <w:t>,</w:t>
      </w:r>
      <w:r w:rsidR="009A3249">
        <w:t xml:space="preserve"> and</w:t>
      </w:r>
      <w:r w:rsidR="00945F9F">
        <w:t xml:space="preserve"> the replacement of the data access is quite easy.</w:t>
      </w:r>
      <w:r w:rsidR="009A3249">
        <w:t xml:space="preserve"> It’s not unusual to change both the behavior and the data source.</w:t>
      </w:r>
    </w:p>
    <w:p w:rsidR="005E4D16" w:rsidRDefault="00945F9F" w:rsidP="00945F9F">
      <w:pPr>
        <w:pStyle w:val="BodyTextCont"/>
      </w:pPr>
      <w:r>
        <w:t xml:space="preserve">The following example extends the default behavior by reading the current theme and managing as many resource </w:t>
      </w:r>
      <w:r w:rsidR="006E68FE">
        <w:t>file structures</w:t>
      </w:r>
      <w:r>
        <w:t xml:space="preserve"> as you have themes. It is still using the </w:t>
      </w:r>
      <w:r w:rsidR="009A3249">
        <w:t>.</w:t>
      </w:r>
      <w:proofErr w:type="spellStart"/>
      <w:r w:rsidRPr="006E68FE">
        <w:rPr>
          <w:i/>
        </w:rPr>
        <w:t>resx</w:t>
      </w:r>
      <w:proofErr w:type="spellEnd"/>
      <w:r>
        <w:t xml:space="preserve"> file model. Additionally</w:t>
      </w:r>
      <w:r w:rsidR="006E68FE">
        <w:t>,</w:t>
      </w:r>
      <w:r w:rsidR="0084489B">
        <w:t xml:space="preserve"> you’ll see</w:t>
      </w:r>
      <w:r>
        <w:t xml:space="preserve"> a web service based client application </w:t>
      </w:r>
      <w:r w:rsidR="0084489B">
        <w:t>which</w:t>
      </w:r>
      <w:r>
        <w:t xml:space="preserve"> </w:t>
      </w:r>
      <w:r w:rsidR="009A3249">
        <w:t>demonstrate</w:t>
      </w:r>
      <w:r w:rsidR="0084489B">
        <w:t>s</w:t>
      </w:r>
      <w:r w:rsidR="009A3249">
        <w:t xml:space="preserve"> </w:t>
      </w:r>
      <w:r>
        <w:t>how to handle resource</w:t>
      </w:r>
      <w:r w:rsidR="009A3249">
        <w:t>s</w:t>
      </w:r>
      <w:r>
        <w:t xml:space="preserve"> at runtime</w:t>
      </w:r>
      <w:r w:rsidR="009A3249">
        <w:t xml:space="preserve"> and </w:t>
      </w:r>
      <w:r>
        <w:t>allow users to change formerly static content.</w:t>
      </w:r>
      <w:r w:rsidR="005E4D16" w:rsidRPr="00D8607A">
        <w:t xml:space="preserve"> </w:t>
      </w:r>
    </w:p>
    <w:p w:rsidR="00D56EA0" w:rsidRDefault="00D56EA0" w:rsidP="00D56EA0">
      <w:pPr>
        <w:pStyle w:val="Figure"/>
      </w:pPr>
      <w:r>
        <w:rPr>
          <w:noProof/>
          <w:lang w:val="de-DE" w:eastAsia="de-DE"/>
        </w:rPr>
        <w:lastRenderedPageBreak/>
        <w:drawing>
          <wp:inline distT="0" distB="0" distL="0" distR="0">
            <wp:extent cx="5486400" cy="3303905"/>
            <wp:effectExtent l="19050" t="0" r="0" b="0"/>
            <wp:docPr id="1" name="ASPEXTf0501.tif" descr="D:\UserData\jkrause\Documents\Meine Daten\Bücher\Fachbuchprojekte\ASP.NET Extensibility\Images\ASPEXTf05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501.tif"/>
                    <pic:cNvPicPr/>
                  </pic:nvPicPr>
                  <pic:blipFill>
                    <a:blip r:link="rId10"/>
                    <a:stretch>
                      <a:fillRect/>
                    </a:stretch>
                  </pic:blipFill>
                  <pic:spPr>
                    <a:xfrm>
                      <a:off x="0" y="0"/>
                      <a:ext cx="5486400" cy="3303905"/>
                    </a:xfrm>
                    <a:prstGeom prst="rect">
                      <a:avLst/>
                    </a:prstGeom>
                  </pic:spPr>
                </pic:pic>
              </a:graphicData>
            </a:graphic>
          </wp:inline>
        </w:drawing>
      </w:r>
    </w:p>
    <w:p w:rsidR="00D56EA0" w:rsidRPr="00D56EA0" w:rsidRDefault="00D56EA0" w:rsidP="00D56EA0">
      <w:pPr>
        <w:pStyle w:val="Production"/>
      </w:pPr>
      <w:r>
        <w:t xml:space="preserve">Insert </w:t>
      </w:r>
      <w:r w:rsidRPr="00D56EA0">
        <w:t>ASPEXTf050</w:t>
      </w:r>
      <w:r>
        <w:t>1</w:t>
      </w:r>
      <w:r w:rsidRPr="00D56EA0">
        <w:t>.tif</w:t>
      </w:r>
    </w:p>
    <w:p w:rsidR="00D56EA0" w:rsidRPr="00D56EA0" w:rsidRDefault="00D56EA0" w:rsidP="00D56EA0">
      <w:pPr>
        <w:pStyle w:val="FigureCaption"/>
      </w:pPr>
      <w:r>
        <w:t xml:space="preserve">Figure </w:t>
      </w:r>
      <w:r w:rsidR="006B3757">
        <w:t>5</w:t>
      </w:r>
      <w:r w:rsidR="00FA4813">
        <w:t>-</w:t>
      </w:r>
      <w:r w:rsidR="003A7953">
        <w:fldChar w:fldCharType="begin"/>
      </w:r>
      <w:r w:rsidR="003A7953">
        <w:instrText xml:space="preserve"> SEQ Figure \* ARABIC </w:instrText>
      </w:r>
      <w:r w:rsidR="003A7953">
        <w:fldChar w:fldCharType="separate"/>
      </w:r>
      <w:r w:rsidR="00A4435E">
        <w:t>1</w:t>
      </w:r>
      <w:r w:rsidR="003A7953">
        <w:fldChar w:fldCharType="end"/>
      </w:r>
      <w:r w:rsidR="0084489B">
        <w:t xml:space="preserve"> </w:t>
      </w:r>
      <w:r>
        <w:t>B</w:t>
      </w:r>
      <w:r w:rsidR="00720E8A">
        <w:t>indable</w:t>
      </w:r>
      <w:r>
        <w:t xml:space="preserve"> properties in the Expression editor in Visual Studio</w:t>
      </w:r>
    </w:p>
    <w:p w:rsidR="005E4D16" w:rsidRPr="004022F1" w:rsidRDefault="006E68FE" w:rsidP="005E4D16">
      <w:pPr>
        <w:pStyle w:val="berschrift3"/>
      </w:pPr>
      <w:r w:rsidRPr="004022F1">
        <w:t>Pre</w:t>
      </w:r>
      <w:r>
        <w:t>requisites</w:t>
      </w:r>
    </w:p>
    <w:p w:rsidR="00FE0D99" w:rsidRDefault="007F5F35" w:rsidP="00FE0D99">
      <w:pPr>
        <w:pStyle w:val="BodyTextFirst"/>
      </w:pPr>
      <w:r>
        <w:t>There are</w:t>
      </w:r>
      <w:r w:rsidR="00FE0D99">
        <w:t xml:space="preserve"> </w:t>
      </w:r>
      <w:r w:rsidR="009A3249">
        <w:t xml:space="preserve">good </w:t>
      </w:r>
      <w:r w:rsidR="00FE0D99">
        <w:t xml:space="preserve">examples </w:t>
      </w:r>
      <w:r w:rsidR="009A3249">
        <w:t>in the</w:t>
      </w:r>
      <w:r w:rsidR="006B3757">
        <w:t xml:space="preserve"> MSDN</w:t>
      </w:r>
      <w:r w:rsidR="009A3249">
        <w:t xml:space="preserve"> documentation of </w:t>
      </w:r>
      <w:r w:rsidR="00FE0D99">
        <w:t xml:space="preserve">how to implement the various interfaces and abstract base classes </w:t>
      </w:r>
      <w:r w:rsidR="009A3249">
        <w:t xml:space="preserve">to </w:t>
      </w:r>
      <w:r w:rsidR="00FE0D99">
        <w:t xml:space="preserve">create a usable resource provider. </w:t>
      </w:r>
      <w:r w:rsidR="00D941EB">
        <w:t>The problem is that it doesn’t give you</w:t>
      </w:r>
      <w:r w:rsidR="00FE0D99">
        <w:t xml:space="preserve"> the whole picture</w:t>
      </w:r>
      <w:r w:rsidR="009A3249">
        <w:t>,</w:t>
      </w:r>
      <w:r w:rsidR="00FE0D99">
        <w:t xml:space="preserve"> </w:t>
      </w:r>
      <w:r w:rsidR="00D941EB">
        <w:t xml:space="preserve">or explain </w:t>
      </w:r>
      <w:r w:rsidR="00FE0D99">
        <w:t xml:space="preserve">how the isolated examples fit together and </w:t>
      </w:r>
      <w:r w:rsidR="00D941EB">
        <w:t>fill in the gaps</w:t>
      </w:r>
      <w:r w:rsidR="00FE0D99">
        <w:t xml:space="preserve">. </w:t>
      </w:r>
      <w:r w:rsidR="00D941EB">
        <w:t>Normally</w:t>
      </w:r>
      <w:r w:rsidR="009A3249">
        <w:t>,</w:t>
      </w:r>
      <w:r w:rsidR="00FE0D99">
        <w:t xml:space="preserve"> you</w:t>
      </w:r>
      <w:r w:rsidR="009A3249">
        <w:t>’ll</w:t>
      </w:r>
      <w:r w:rsidR="00FE0D99">
        <w:t xml:space="preserve"> need the following:</w:t>
      </w:r>
    </w:p>
    <w:p w:rsidR="00FE0D99" w:rsidRDefault="00FE0D99" w:rsidP="00FE0D99">
      <w:pPr>
        <w:pStyle w:val="BulletFirst"/>
      </w:pPr>
      <w:r>
        <w:tab/>
        <w:t>*</w:t>
      </w:r>
      <w:r>
        <w:tab/>
        <w:t xml:space="preserve">A factory class that creates the provider at </w:t>
      </w:r>
      <w:r w:rsidR="00720E8A">
        <w:t>design-time</w:t>
      </w:r>
    </w:p>
    <w:p w:rsidR="00FE0D99" w:rsidRDefault="00FE0D99" w:rsidP="00FE0D99">
      <w:pPr>
        <w:pStyle w:val="Bullet"/>
      </w:pPr>
      <w:r>
        <w:tab/>
        <w:t>*</w:t>
      </w:r>
      <w:r>
        <w:tab/>
        <w:t>A factory class that creates the provider at runtime</w:t>
      </w:r>
    </w:p>
    <w:p w:rsidR="00FE0D99" w:rsidRDefault="00FE0D99" w:rsidP="00FE0D99">
      <w:pPr>
        <w:pStyle w:val="BulletLast"/>
      </w:pPr>
      <w:r>
        <w:tab/>
        <w:t>*</w:t>
      </w:r>
      <w:r>
        <w:tab/>
      </w:r>
      <w:r w:rsidR="0067278E">
        <w:t>I</w:t>
      </w:r>
      <w:r>
        <w:t>mplementation</w:t>
      </w:r>
      <w:r w:rsidR="0067278E">
        <w:t>s</w:t>
      </w:r>
      <w:r>
        <w:t xml:space="preserve"> of both providers</w:t>
      </w:r>
    </w:p>
    <w:p w:rsidR="00FE0D99" w:rsidRDefault="000662B2" w:rsidP="00FE0D99">
      <w:pPr>
        <w:pStyle w:val="BodyTextCont"/>
      </w:pPr>
      <w:r>
        <w:t xml:space="preserve">The providers are responsible </w:t>
      </w:r>
      <w:r w:rsidR="009A3249">
        <w:t xml:space="preserve">for </w:t>
      </w:r>
      <w:r>
        <w:t>us</w:t>
      </w:r>
      <w:r w:rsidR="009A3249">
        <w:t>ing</w:t>
      </w:r>
      <w:r>
        <w:t xml:space="preserve"> specific reader and writer classes to access the resources. These implementations need</w:t>
      </w:r>
      <w:r w:rsidR="00FE0D99">
        <w:t>:</w:t>
      </w:r>
    </w:p>
    <w:p w:rsidR="00FE0D99" w:rsidRDefault="00FE0D99" w:rsidP="0067278E">
      <w:pPr>
        <w:pStyle w:val="BulletFirst"/>
      </w:pPr>
      <w:r>
        <w:tab/>
        <w:t>*</w:t>
      </w:r>
      <w:r>
        <w:tab/>
        <w:t>A class to read the global resources</w:t>
      </w:r>
    </w:p>
    <w:p w:rsidR="00FE0D99" w:rsidRDefault="00FE0D99" w:rsidP="00FE0D99">
      <w:pPr>
        <w:pStyle w:val="Bullet"/>
      </w:pPr>
      <w:r>
        <w:tab/>
        <w:t>*</w:t>
      </w:r>
      <w:r>
        <w:tab/>
        <w:t>A class to write the global resources</w:t>
      </w:r>
    </w:p>
    <w:p w:rsidR="00FE0D99" w:rsidRDefault="00FE0D99" w:rsidP="00FE0D99">
      <w:pPr>
        <w:pStyle w:val="Bullet"/>
      </w:pPr>
      <w:r>
        <w:tab/>
        <w:t>*</w:t>
      </w:r>
      <w:r>
        <w:tab/>
        <w:t>A class to read the local resources</w:t>
      </w:r>
    </w:p>
    <w:p w:rsidR="00FE0D99" w:rsidRPr="00FE0D99" w:rsidRDefault="00FE0D99" w:rsidP="00FE0D99">
      <w:pPr>
        <w:pStyle w:val="BulletLast"/>
      </w:pPr>
      <w:r>
        <w:tab/>
        <w:t>*</w:t>
      </w:r>
      <w:r>
        <w:tab/>
        <w:t>A class to write the local resources</w:t>
      </w:r>
    </w:p>
    <w:p w:rsidR="00FC70DE" w:rsidRDefault="00AF748F" w:rsidP="00FC70DE">
      <w:pPr>
        <w:pStyle w:val="BodyTextCont"/>
      </w:pPr>
      <w:r>
        <w:lastRenderedPageBreak/>
        <w:t>Y</w:t>
      </w:r>
      <w:r w:rsidR="00FE0D99">
        <w:t xml:space="preserve">ou </w:t>
      </w:r>
      <w:r>
        <w:t xml:space="preserve">don’t </w:t>
      </w:r>
      <w:r w:rsidR="00FE0D99">
        <w:t>have to</w:t>
      </w:r>
      <w:r w:rsidR="009A3249">
        <w:t xml:space="preserve"> completely</w:t>
      </w:r>
      <w:r w:rsidR="00FE0D99">
        <w:t xml:space="preserve"> implement all classes. </w:t>
      </w:r>
      <w:r w:rsidR="009A3249">
        <w:t>For instance, i</w:t>
      </w:r>
      <w:r w:rsidR="00FE0D99">
        <w:t xml:space="preserve">f your application does not write resources because you manage </w:t>
      </w:r>
      <w:r w:rsidR="009A3249">
        <w:t>all</w:t>
      </w:r>
      <w:r w:rsidR="00FE0D99">
        <w:t xml:space="preserve"> resources outside the application, you don’t need </w:t>
      </w:r>
      <w:r w:rsidR="006258E8">
        <w:t xml:space="preserve">to </w:t>
      </w:r>
      <w:r w:rsidR="00FE0D99">
        <w:t>implement</w:t>
      </w:r>
      <w:r w:rsidR="006258E8">
        <w:t xml:space="preserve"> </w:t>
      </w:r>
      <w:r w:rsidR="00FE0D99">
        <w:t>the writer classes</w:t>
      </w:r>
      <w:r w:rsidR="006258E8">
        <w:t xml:space="preserve"> fully.</w:t>
      </w:r>
    </w:p>
    <w:p w:rsidR="00FE0D99" w:rsidRPr="00FC70DE" w:rsidRDefault="00FC70DE" w:rsidP="00FE0D99">
      <w:pPr>
        <w:pStyle w:val="BodyTextCont"/>
      </w:pPr>
      <w:r w:rsidRPr="00FC70DE">
        <w:t xml:space="preserve">In </w:t>
      </w:r>
      <w:r w:rsidR="005C7D11">
        <w:rPr>
          <w:lang w:val="de-DE"/>
        </w:rPr>
        <w:fldChar w:fldCharType="begin"/>
      </w:r>
      <w:r w:rsidRPr="00FC70DE">
        <w:instrText xml:space="preserve"> REF _Ref226008633 \h </w:instrText>
      </w:r>
      <w:r w:rsidR="005C7D11">
        <w:rPr>
          <w:lang w:val="de-DE"/>
        </w:rPr>
      </w:r>
      <w:r w:rsidR="005C7D11">
        <w:rPr>
          <w:lang w:val="de-DE"/>
        </w:rPr>
        <w:fldChar w:fldCharType="separate"/>
      </w:r>
      <w:r w:rsidR="00A4435E" w:rsidRPr="00FC70DE">
        <w:t xml:space="preserve">Figure </w:t>
      </w:r>
      <w:r w:rsidR="00A4435E">
        <w:t>5-</w:t>
      </w:r>
      <w:r w:rsidR="00A4435E">
        <w:rPr>
          <w:noProof/>
        </w:rPr>
        <w:t>2</w:t>
      </w:r>
      <w:r w:rsidR="005C7D11">
        <w:rPr>
          <w:lang w:val="de-DE"/>
        </w:rPr>
        <w:fldChar w:fldCharType="end"/>
      </w:r>
      <w:r w:rsidR="006258E8" w:rsidRPr="000F3AEA">
        <w:t>,</w:t>
      </w:r>
      <w:r w:rsidRPr="00FC70DE">
        <w:t xml:space="preserve"> you </w:t>
      </w:r>
      <w:r w:rsidR="006258E8">
        <w:t xml:space="preserve">can </w:t>
      </w:r>
      <w:r w:rsidRPr="00FC70DE">
        <w:t>see the base classes and their dependencies</w:t>
      </w:r>
      <w:r w:rsidR="006258E8">
        <w:t>:</w:t>
      </w:r>
    </w:p>
    <w:p w:rsidR="005E4D16" w:rsidRDefault="00D56EA0" w:rsidP="00D56EA0">
      <w:pPr>
        <w:pStyle w:val="Figure"/>
      </w:pPr>
      <w:r>
        <w:rPr>
          <w:noProof/>
          <w:lang w:val="de-DE" w:eastAsia="de-DE"/>
        </w:rPr>
        <w:drawing>
          <wp:inline distT="0" distB="0" distL="0" distR="0">
            <wp:extent cx="5486400" cy="4698365"/>
            <wp:effectExtent l="19050" t="0" r="0" b="0"/>
            <wp:docPr id="2" name="ASPEXTf0502.tif" descr="D:\UserData\jkrause\Documents\Meine Daten\Bücher\Fachbuchprojekte\ASP.NET Extensibility\Images\ASPEXTf05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502.tif"/>
                    <pic:cNvPicPr/>
                  </pic:nvPicPr>
                  <pic:blipFill>
                    <a:blip r:link="rId11"/>
                    <a:stretch>
                      <a:fillRect/>
                    </a:stretch>
                  </pic:blipFill>
                  <pic:spPr>
                    <a:xfrm>
                      <a:off x="0" y="0"/>
                      <a:ext cx="5486400" cy="4698365"/>
                    </a:xfrm>
                    <a:prstGeom prst="rect">
                      <a:avLst/>
                    </a:prstGeom>
                  </pic:spPr>
                </pic:pic>
              </a:graphicData>
            </a:graphic>
          </wp:inline>
        </w:drawing>
      </w:r>
    </w:p>
    <w:p w:rsidR="00D56EA0" w:rsidRPr="00D56EA0" w:rsidRDefault="00D56EA0" w:rsidP="00D56EA0">
      <w:pPr>
        <w:pStyle w:val="Production"/>
      </w:pPr>
      <w:r>
        <w:t xml:space="preserve">Insert </w:t>
      </w:r>
      <w:r w:rsidRPr="00D56EA0">
        <w:t>ASPEXTf0502.tif</w:t>
      </w:r>
    </w:p>
    <w:p w:rsidR="005E4D16" w:rsidRPr="00FC70DE" w:rsidRDefault="00FC70DE" w:rsidP="00FC70DE">
      <w:pPr>
        <w:pStyle w:val="FigureCaption"/>
      </w:pPr>
      <w:bookmarkStart w:id="0" w:name="_Ref226008633"/>
      <w:r w:rsidRPr="00FC70DE">
        <w:t xml:space="preserve">Figure </w:t>
      </w:r>
      <w:r w:rsidR="00243A1B">
        <w:t>5</w:t>
      </w:r>
      <w:r w:rsidR="00FA4813">
        <w:t>-</w:t>
      </w:r>
      <w:r w:rsidR="005C7D11">
        <w:fldChar w:fldCharType="begin"/>
      </w:r>
      <w:r w:rsidRPr="00FC70DE">
        <w:instrText xml:space="preserve"> SEQ Figure \* ARABIC </w:instrText>
      </w:r>
      <w:r w:rsidR="005C7D11">
        <w:fldChar w:fldCharType="separate"/>
      </w:r>
      <w:r w:rsidR="00A4435E">
        <w:t>2</w:t>
      </w:r>
      <w:r w:rsidR="005C7D11">
        <w:fldChar w:fldCharType="end"/>
      </w:r>
      <w:bookmarkEnd w:id="0"/>
      <w:r w:rsidRPr="00FC70DE">
        <w:t xml:space="preserve"> Class diagram of the base classes</w:t>
      </w:r>
      <w:r w:rsidR="00D56EA0">
        <w:t xml:space="preserve"> and interfaces</w:t>
      </w:r>
    </w:p>
    <w:p w:rsidR="003124CC" w:rsidRPr="004022F1" w:rsidRDefault="003124CC" w:rsidP="003124CC">
      <w:pPr>
        <w:pStyle w:val="berschrift3"/>
      </w:pPr>
      <w:r w:rsidRPr="004022F1">
        <w:t xml:space="preserve">Implementing the </w:t>
      </w:r>
      <w:r w:rsidR="00720E8A" w:rsidRPr="004022F1">
        <w:t>Custom Provider</w:t>
      </w:r>
    </w:p>
    <w:p w:rsidR="00437153" w:rsidRDefault="00837DA3" w:rsidP="00837DA3">
      <w:pPr>
        <w:pStyle w:val="BodyTextFirst"/>
      </w:pPr>
      <w:r w:rsidRPr="00837DA3">
        <w:t xml:space="preserve">The implementation of a custom resource provider starts with the </w:t>
      </w:r>
      <w:proofErr w:type="spellStart"/>
      <w:r w:rsidRPr="00837DA3">
        <w:rPr>
          <w:rStyle w:val="CodeInline"/>
        </w:rPr>
        <w:t>ResourceProviderFactory</w:t>
      </w:r>
      <w:proofErr w:type="spellEnd"/>
      <w:r w:rsidR="006258E8">
        <w:t xml:space="preserve"> class.</w:t>
      </w:r>
      <w:r>
        <w:t xml:space="preserve"> There are two methods required </w:t>
      </w:r>
      <w:r w:rsidR="006258E8">
        <w:t xml:space="preserve">in order </w:t>
      </w:r>
      <w:r>
        <w:t xml:space="preserve">to access both global and local resources. Each method returns the configured provider </w:t>
      </w:r>
      <w:r w:rsidR="006258E8">
        <w:t xml:space="preserve">which </w:t>
      </w:r>
      <w:r>
        <w:t xml:space="preserve">is responsible </w:t>
      </w:r>
      <w:r w:rsidR="006258E8">
        <w:t xml:space="preserve">for </w:t>
      </w:r>
      <w:r>
        <w:t>request</w:t>
      </w:r>
      <w:r w:rsidR="006258E8">
        <w:t>ing</w:t>
      </w:r>
      <w:r>
        <w:t xml:space="preserve"> resource</w:t>
      </w:r>
      <w:r w:rsidR="006258E8">
        <w:t>s</w:t>
      </w:r>
      <w:r>
        <w:t xml:space="preserve"> from resource storage. Implementing the factory allows some customization features. In the</w:t>
      </w:r>
      <w:r w:rsidR="00F32509">
        <w:t xml:space="preserve"> following</w:t>
      </w:r>
      <w:r>
        <w:t xml:space="preserve"> example</w:t>
      </w:r>
      <w:r w:rsidR="008F69EB">
        <w:t>s</w:t>
      </w:r>
      <w:r w:rsidR="006258E8">
        <w:t>,</w:t>
      </w:r>
      <w:r>
        <w:t xml:space="preserve"> I </w:t>
      </w:r>
      <w:r w:rsidR="00437153">
        <w:t>customize by adding support for</w:t>
      </w:r>
      <w:r>
        <w:t xml:space="preserve"> the current theme. Storing the active theme in the factory allows </w:t>
      </w:r>
      <w:r w:rsidR="006258E8">
        <w:t>the factory</w:t>
      </w:r>
      <w:r>
        <w:t xml:space="preserve"> to </w:t>
      </w:r>
      <w:r w:rsidR="00243A1B">
        <w:t>pass</w:t>
      </w:r>
      <w:r>
        <w:t xml:space="preserve"> the information to the provider </w:t>
      </w:r>
      <w:r w:rsidR="00F32509">
        <w:t xml:space="preserve">via </w:t>
      </w:r>
      <w:r>
        <w:t xml:space="preserve">a parameter. The provider can </w:t>
      </w:r>
      <w:r w:rsidR="006258E8">
        <w:t xml:space="preserve">then </w:t>
      </w:r>
      <w:r>
        <w:t xml:space="preserve">modify the storage using this additional information. </w:t>
      </w:r>
    </w:p>
    <w:p w:rsidR="000F3AEA" w:rsidRDefault="00925276">
      <w:pPr>
        <w:pStyle w:val="BodyTextCont"/>
      </w:pPr>
      <w:r>
        <w:lastRenderedPageBreak/>
        <w:t>In the example, the</w:t>
      </w:r>
      <w:r w:rsidR="00837DA3">
        <w:t xml:space="preserve"> </w:t>
      </w:r>
      <w:proofErr w:type="spellStart"/>
      <w:r w:rsidR="00837DA3" w:rsidRPr="000662B2">
        <w:rPr>
          <w:rStyle w:val="CodeInline"/>
        </w:rPr>
        <w:t>CustomResourceProvider</w:t>
      </w:r>
      <w:proofErr w:type="spellEnd"/>
      <w:r w:rsidR="00837DA3">
        <w:t xml:space="preserve"> </w:t>
      </w:r>
      <w:r>
        <w:t xml:space="preserve">is based </w:t>
      </w:r>
      <w:r w:rsidR="00837DA3">
        <w:t xml:space="preserve">on </w:t>
      </w:r>
      <w:proofErr w:type="spellStart"/>
      <w:r w:rsidR="005E4D16" w:rsidRPr="00837DA3">
        <w:rPr>
          <w:rStyle w:val="CodeInline"/>
        </w:rPr>
        <w:t>IResourceProvider</w:t>
      </w:r>
      <w:proofErr w:type="spellEnd"/>
      <w:r>
        <w:t>, and</w:t>
      </w:r>
      <w:r w:rsidR="00837DA3">
        <w:t xml:space="preserve"> </w:t>
      </w:r>
      <w:r w:rsidR="00F32509">
        <w:t>our particular interest</w:t>
      </w:r>
      <w:r w:rsidR="000662B2">
        <w:t xml:space="preserve"> is</w:t>
      </w:r>
      <w:r w:rsidR="00F32509">
        <w:t xml:space="preserve"> in</w:t>
      </w:r>
      <w:r w:rsidR="000662B2">
        <w:t xml:space="preserve"> </w:t>
      </w:r>
      <w:proofErr w:type="spellStart"/>
      <w:r w:rsidR="000662B2" w:rsidRPr="000662B2">
        <w:rPr>
          <w:rStyle w:val="CodeInline"/>
        </w:rPr>
        <w:t>ResourceReader</w:t>
      </w:r>
      <w:proofErr w:type="spellEnd"/>
      <w:r w:rsidR="000662B2">
        <w:t xml:space="preserve">. This is the class that implements the reader. The main method is </w:t>
      </w:r>
      <w:proofErr w:type="spellStart"/>
      <w:r w:rsidR="000662B2" w:rsidRPr="000662B2">
        <w:rPr>
          <w:rStyle w:val="CodeInline"/>
        </w:rPr>
        <w:t>GetObject</w:t>
      </w:r>
      <w:proofErr w:type="spellEnd"/>
      <w:r w:rsidR="000662B2">
        <w:t>,</w:t>
      </w:r>
      <w:r>
        <w:t xml:space="preserve"> which</w:t>
      </w:r>
      <w:r w:rsidR="000662B2">
        <w:t xml:space="preserve"> returns the resource value based on the conditions </w:t>
      </w:r>
      <w:r>
        <w:t xml:space="preserve">obtained </w:t>
      </w:r>
      <w:r w:rsidR="000662B2">
        <w:t xml:space="preserve">from </w:t>
      </w:r>
      <w:r>
        <w:t xml:space="preserve">the </w:t>
      </w:r>
      <w:r w:rsidR="000662B2">
        <w:t>factory and the current conditions</w:t>
      </w:r>
      <w:r>
        <w:t>,</w:t>
      </w:r>
      <w:r w:rsidR="000662B2">
        <w:t xml:space="preserve"> </w:t>
      </w:r>
      <w:r>
        <w:t xml:space="preserve">such as the </w:t>
      </w:r>
      <w:r w:rsidR="000662B2">
        <w:t>culture</w:t>
      </w:r>
      <w:r>
        <w:t>,</w:t>
      </w:r>
      <w:r w:rsidR="000662B2">
        <w:t xml:space="preserve"> </w:t>
      </w:r>
      <w:r w:rsidR="00630A5E">
        <w:t>passed</w:t>
      </w:r>
      <w:r w:rsidR="000662B2">
        <w:t xml:space="preserve"> via parameters. </w:t>
      </w:r>
      <w:proofErr w:type="spellStart"/>
      <w:r w:rsidR="000662B2">
        <w:rPr>
          <w:rStyle w:val="CodeInline"/>
        </w:rPr>
        <w:t>CustomR</w:t>
      </w:r>
      <w:r w:rsidR="000662B2" w:rsidRPr="000662B2">
        <w:rPr>
          <w:rStyle w:val="CodeInline"/>
        </w:rPr>
        <w:t>esourceReader</w:t>
      </w:r>
      <w:proofErr w:type="spellEnd"/>
      <w:r w:rsidR="000662B2">
        <w:t xml:space="preserve"> implements</w:t>
      </w:r>
      <w:r w:rsidR="006E68FE">
        <w:t xml:space="preserve"> the</w:t>
      </w:r>
      <w:r w:rsidR="000662B2">
        <w:t xml:space="preserve"> </w:t>
      </w:r>
      <w:proofErr w:type="spellStart"/>
      <w:r w:rsidR="000662B2" w:rsidRPr="000662B2">
        <w:rPr>
          <w:rStyle w:val="CodeInline"/>
        </w:rPr>
        <w:t>IResourceReader</w:t>
      </w:r>
      <w:proofErr w:type="spellEnd"/>
      <w:r w:rsidR="000662B2">
        <w:t xml:space="preserve"> interface to make the custom implementation available. That means the </w:t>
      </w:r>
      <w:proofErr w:type="spellStart"/>
      <w:r w:rsidR="000662B2" w:rsidRPr="000662B2">
        <w:rPr>
          <w:rStyle w:val="CodeInline"/>
        </w:rPr>
        <w:t>ResourceReader</w:t>
      </w:r>
      <w:r w:rsidR="00F32509">
        <w:rPr>
          <w:rStyle w:val="CodeInline"/>
        </w:rPr>
        <w:t>.GetObject</w:t>
      </w:r>
      <w:proofErr w:type="spellEnd"/>
      <w:r w:rsidR="000662B2">
        <w:t xml:space="preserve"> </w:t>
      </w:r>
      <w:r>
        <w:t xml:space="preserve">method </w:t>
      </w:r>
      <w:r w:rsidR="000662B2">
        <w:t xml:space="preserve">returns an object of type </w:t>
      </w:r>
      <w:proofErr w:type="spellStart"/>
      <w:r w:rsidR="000662B2" w:rsidRPr="000662B2">
        <w:rPr>
          <w:rStyle w:val="CodeInline"/>
        </w:rPr>
        <w:t>IResourceReader</w:t>
      </w:r>
      <w:proofErr w:type="spellEnd"/>
      <w:r w:rsidR="000662B2">
        <w:t>. The object is of the type that contain</w:t>
      </w:r>
      <w:r w:rsidR="006E68FE">
        <w:t>s</w:t>
      </w:r>
      <w:r w:rsidR="000662B2">
        <w:t xml:space="preserve"> the actual implementation.</w:t>
      </w:r>
    </w:p>
    <w:p w:rsidR="000662B2" w:rsidRDefault="00F63513" w:rsidP="000662B2">
      <w:pPr>
        <w:pStyle w:val="BodyTextCont"/>
      </w:pPr>
      <w:r>
        <w:t>In a s</w:t>
      </w:r>
      <w:r w:rsidR="000662B2">
        <w:t xml:space="preserve">imilar </w:t>
      </w:r>
      <w:r w:rsidR="003370F1">
        <w:t>manner</w:t>
      </w:r>
      <w:r w:rsidR="00025C9D">
        <w:t>,</w:t>
      </w:r>
      <w:r w:rsidR="000662B2">
        <w:t xml:space="preserve"> </w:t>
      </w:r>
      <w:r w:rsidR="003370F1">
        <w:t xml:space="preserve">to get </w:t>
      </w:r>
      <w:r w:rsidR="00025C9D">
        <w:t>t</w:t>
      </w:r>
      <w:r w:rsidR="000662B2">
        <w:t>he resource writer classes</w:t>
      </w:r>
      <w:r w:rsidR="006E68FE">
        <w:t xml:space="preserve"> you can</w:t>
      </w:r>
      <w:r w:rsidR="000662B2">
        <w:t xml:space="preserve"> use the </w:t>
      </w:r>
      <w:proofErr w:type="spellStart"/>
      <w:r w:rsidR="000662B2" w:rsidRPr="000662B2">
        <w:rPr>
          <w:rStyle w:val="CodeInline"/>
        </w:rPr>
        <w:t>GetResourceWriter</w:t>
      </w:r>
      <w:proofErr w:type="spellEnd"/>
      <w:r w:rsidR="000662B2">
        <w:t xml:space="preserve"> method to return a type that implements </w:t>
      </w:r>
      <w:proofErr w:type="spellStart"/>
      <w:r w:rsidR="000662B2" w:rsidRPr="000662B2">
        <w:rPr>
          <w:rStyle w:val="CodeInline"/>
        </w:rPr>
        <w:t>IResourceWriter</w:t>
      </w:r>
      <w:proofErr w:type="spellEnd"/>
      <w:r w:rsidR="000662B2">
        <w:t>.</w:t>
      </w:r>
      <w:r w:rsidR="00840CA2">
        <w:t xml:space="preserve"> </w:t>
      </w:r>
      <w:r w:rsidR="00840CA2" w:rsidRPr="00840CA2">
        <w:t xml:space="preserve">The implementation in the example code is called </w:t>
      </w:r>
      <w:proofErr w:type="spellStart"/>
      <w:r w:rsidR="00840CA2" w:rsidRPr="00840CA2">
        <w:rPr>
          <w:rStyle w:val="CodeInline"/>
        </w:rPr>
        <w:t>CustomResourceWriter</w:t>
      </w:r>
      <w:proofErr w:type="spellEnd"/>
      <w:r w:rsidR="00840CA2" w:rsidRPr="00840CA2">
        <w:t>. A</w:t>
      </w:r>
      <w:r w:rsidR="00840CA2">
        <w:t>s mentioned before</w:t>
      </w:r>
      <w:r w:rsidR="00925276">
        <w:t>,</w:t>
      </w:r>
      <w:r w:rsidR="00840CA2">
        <w:t xml:space="preserve"> the implementation is </w:t>
      </w:r>
      <w:r w:rsidR="00CE612F">
        <w:t xml:space="preserve">only </w:t>
      </w:r>
      <w:r w:rsidR="00840CA2">
        <w:t>required if you plan to support resource writing at runtime.</w:t>
      </w:r>
    </w:p>
    <w:p w:rsidR="00840CA2" w:rsidRDefault="00840CA2" w:rsidP="000662B2">
      <w:pPr>
        <w:pStyle w:val="BodyTextCont"/>
      </w:pPr>
      <w:r>
        <w:t xml:space="preserve">The whole schema </w:t>
      </w:r>
      <w:r w:rsidR="006E68FE">
        <w:t>must</w:t>
      </w:r>
      <w:r>
        <w:t xml:space="preserve"> be implemented a second time to support the </w:t>
      </w:r>
      <w:r w:rsidR="00720E8A">
        <w:t>design-time</w:t>
      </w:r>
      <w:r>
        <w:t xml:space="preserve"> environment. Visual Studio’s </w:t>
      </w:r>
      <w:r w:rsidR="00720E8A">
        <w:t>design-time</w:t>
      </w:r>
      <w:r>
        <w:t xml:space="preserve"> support creates resource files, </w:t>
      </w:r>
      <w:r w:rsidR="003370F1">
        <w:t xml:space="preserve">and </w:t>
      </w:r>
      <w:r>
        <w:t>reads and writes resources</w:t>
      </w:r>
      <w:r w:rsidR="003370F1">
        <w:t>,</w:t>
      </w:r>
      <w:r>
        <w:t xml:space="preserve"> if you </w:t>
      </w:r>
      <w:r w:rsidR="00630A5E">
        <w:t xml:space="preserve">use </w:t>
      </w:r>
      <w:r>
        <w:t xml:space="preserve">the designer view. Visual Studio writes </w:t>
      </w:r>
      <w:r w:rsidRPr="00840CA2">
        <w:rPr>
          <w:i/>
        </w:rPr>
        <w:t>.</w:t>
      </w:r>
      <w:proofErr w:type="spellStart"/>
      <w:r w:rsidRPr="00840CA2">
        <w:rPr>
          <w:i/>
        </w:rPr>
        <w:t>resx</w:t>
      </w:r>
      <w:proofErr w:type="spellEnd"/>
      <w:r>
        <w:t xml:space="preserve"> files</w:t>
      </w:r>
      <w:r w:rsidR="00925276">
        <w:t xml:space="preserve"> by default</w:t>
      </w:r>
      <w:r>
        <w:t xml:space="preserve">. Implementing the </w:t>
      </w:r>
      <w:r w:rsidR="00720E8A">
        <w:t>design-time</w:t>
      </w:r>
      <w:r>
        <w:t xml:space="preserve"> support allows </w:t>
      </w:r>
      <w:r w:rsidR="00B339A3">
        <w:t>you</w:t>
      </w:r>
      <w:r w:rsidR="00AA3426">
        <w:t>r custom resource provider</w:t>
      </w:r>
      <w:r>
        <w:t xml:space="preserve"> </w:t>
      </w:r>
      <w:r w:rsidR="00B339A3">
        <w:t xml:space="preserve">to </w:t>
      </w:r>
      <w:r>
        <w:t xml:space="preserve">work </w:t>
      </w:r>
      <w:r w:rsidR="00AA3426">
        <w:t xml:space="preserve">inside </w:t>
      </w:r>
      <w:r>
        <w:t xml:space="preserve">Visual Studio and </w:t>
      </w:r>
      <w:r w:rsidR="00B339A3">
        <w:t xml:space="preserve">still </w:t>
      </w:r>
      <w:r>
        <w:t>support different storage</w:t>
      </w:r>
      <w:r w:rsidR="00925276">
        <w:t xml:space="preserve"> </w:t>
      </w:r>
      <w:r>
        <w:t>or schema.</w:t>
      </w:r>
    </w:p>
    <w:p w:rsidR="00840CA2" w:rsidRPr="00840CA2" w:rsidRDefault="00840CA2" w:rsidP="000662B2">
      <w:pPr>
        <w:pStyle w:val="BodyTextCont"/>
      </w:pPr>
      <w:r>
        <w:t>To implement the custom resource provider</w:t>
      </w:r>
      <w:r w:rsidR="00925276">
        <w:t>,</w:t>
      </w:r>
      <w:r>
        <w:t xml:space="preserve"> </w:t>
      </w:r>
      <w:r w:rsidR="00925276">
        <w:t xml:space="preserve">begin </w:t>
      </w:r>
      <w:r>
        <w:t>with the factory class</w:t>
      </w:r>
      <w:r w:rsidR="00925276">
        <w:t>:</w:t>
      </w:r>
    </w:p>
    <w:p w:rsidR="000662B2" w:rsidRPr="00840CA2" w:rsidRDefault="00840CA2" w:rsidP="00840CA2">
      <w:pPr>
        <w:pStyle w:val="CodeCaption"/>
      </w:pPr>
      <w:r>
        <w:t xml:space="preserve">Listing </w:t>
      </w:r>
      <w:r w:rsidR="00F94C9C">
        <w:t>5</w:t>
      </w:r>
      <w:r w:rsidR="001A4869">
        <w:t>-</w:t>
      </w:r>
      <w:r w:rsidR="003A7953">
        <w:fldChar w:fldCharType="begin"/>
      </w:r>
      <w:r w:rsidR="003A7953">
        <w:instrText xml:space="preserve"> SEQ Listing \* ARABIC </w:instrText>
      </w:r>
      <w:r w:rsidR="003A7953">
        <w:fldChar w:fldCharType="separate"/>
      </w:r>
      <w:r w:rsidR="00A4435E">
        <w:t>1</w:t>
      </w:r>
      <w:r w:rsidR="003A7953">
        <w:fldChar w:fldCharType="end"/>
      </w:r>
      <w:r>
        <w:t xml:space="preserve"> The entry point is a simple factory class</w:t>
      </w:r>
    </w:p>
    <w:p w:rsidR="00324140" w:rsidRPr="00324140" w:rsidRDefault="00324140" w:rsidP="00324140">
      <w:pPr>
        <w:pStyle w:val="CodeFirst"/>
      </w:pPr>
      <w:r w:rsidRPr="004022F1">
        <w:rPr>
          <w:lang w:eastAsia="de-DE"/>
        </w:rPr>
        <w:t>using System.Web.Compilation;</w:t>
      </w:r>
      <w:r w:rsidRPr="004022F1">
        <w:rPr>
          <w:lang w:eastAsia="de-DE"/>
        </w:rPr>
        <w:br/>
      </w:r>
    </w:p>
    <w:p w:rsidR="005E4D16" w:rsidRPr="00840CA2" w:rsidRDefault="005E4D16" w:rsidP="00840CA2">
      <w:pPr>
        <w:pStyle w:val="Code"/>
      </w:pPr>
      <w:r w:rsidRPr="00840CA2">
        <w:t>public sealed class CustomResourceProviderFactory : ResourceProviderFactory</w:t>
      </w:r>
    </w:p>
    <w:p w:rsidR="005E4D16" w:rsidRPr="00840CA2" w:rsidRDefault="005E4D16" w:rsidP="00840CA2">
      <w:pPr>
        <w:pStyle w:val="Code"/>
      </w:pPr>
      <w:r w:rsidRPr="00840CA2">
        <w:t>{</w:t>
      </w:r>
    </w:p>
    <w:p w:rsidR="005E4D16" w:rsidRPr="00840CA2" w:rsidRDefault="005E4D16" w:rsidP="00840CA2">
      <w:pPr>
        <w:pStyle w:val="Code"/>
      </w:pPr>
      <w:r w:rsidRPr="00840CA2">
        <w:t xml:space="preserve">  private string theme;</w:t>
      </w:r>
    </w:p>
    <w:p w:rsidR="005E4D16" w:rsidRPr="00840CA2" w:rsidRDefault="005E4D16" w:rsidP="00840CA2">
      <w:pPr>
        <w:pStyle w:val="Code"/>
      </w:pPr>
      <w:r w:rsidRPr="00840CA2">
        <w:t xml:space="preserve"> </w:t>
      </w:r>
    </w:p>
    <w:p w:rsidR="005E4D16" w:rsidRPr="00840CA2" w:rsidRDefault="005E4D16" w:rsidP="00840CA2">
      <w:pPr>
        <w:pStyle w:val="Code"/>
      </w:pPr>
      <w:r w:rsidRPr="00840CA2">
        <w:t xml:space="preserve">  public string Theme</w:t>
      </w:r>
    </w:p>
    <w:p w:rsidR="005E4D16" w:rsidRPr="00840CA2" w:rsidRDefault="005E4D16" w:rsidP="00840CA2">
      <w:pPr>
        <w:pStyle w:val="Code"/>
      </w:pPr>
      <w:r w:rsidRPr="00840CA2">
        <w:t xml:space="preserve">  {</w:t>
      </w:r>
    </w:p>
    <w:p w:rsidR="005E4D16" w:rsidRPr="00840CA2" w:rsidRDefault="005E4D16" w:rsidP="00840CA2">
      <w:pPr>
        <w:pStyle w:val="Code"/>
      </w:pPr>
      <w:r w:rsidRPr="00840CA2">
        <w:t xml:space="preserve">    get { return theme; }</w:t>
      </w:r>
    </w:p>
    <w:p w:rsidR="005E4D16" w:rsidRPr="00840CA2" w:rsidRDefault="005E4D16" w:rsidP="00840CA2">
      <w:pPr>
        <w:pStyle w:val="Code"/>
      </w:pPr>
      <w:r w:rsidRPr="00840CA2">
        <w:t xml:space="preserve">    set { theme = value; }</w:t>
      </w:r>
    </w:p>
    <w:p w:rsidR="005E4D16" w:rsidRPr="00840CA2" w:rsidRDefault="005E4D16" w:rsidP="00840CA2">
      <w:pPr>
        <w:pStyle w:val="Code"/>
      </w:pPr>
      <w:r w:rsidRPr="00840CA2">
        <w:t xml:space="preserve">  }</w:t>
      </w:r>
    </w:p>
    <w:p w:rsidR="005E4D16" w:rsidRPr="00840CA2" w:rsidRDefault="005E4D16" w:rsidP="00840CA2">
      <w:pPr>
        <w:pStyle w:val="Code"/>
      </w:pPr>
    </w:p>
    <w:p w:rsidR="005E4D16" w:rsidRPr="00840CA2" w:rsidRDefault="005E4D16" w:rsidP="00840CA2">
      <w:pPr>
        <w:pStyle w:val="Code"/>
      </w:pPr>
      <w:r w:rsidRPr="00840CA2">
        <w:t xml:space="preserve"> </w:t>
      </w:r>
    </w:p>
    <w:p w:rsidR="005E4D16" w:rsidRPr="00840CA2" w:rsidRDefault="005E4D16" w:rsidP="00840CA2">
      <w:pPr>
        <w:pStyle w:val="Code"/>
      </w:pPr>
      <w:r w:rsidRPr="00840CA2">
        <w:t xml:space="preserve">   public override IResourceProvider CreateGlobalResourceProvider(string classKey)</w:t>
      </w:r>
    </w:p>
    <w:p w:rsidR="005E4D16" w:rsidRPr="00840CA2" w:rsidRDefault="005E4D16" w:rsidP="00840CA2">
      <w:pPr>
        <w:pStyle w:val="Code"/>
      </w:pPr>
      <w:r w:rsidRPr="00840CA2">
        <w:t xml:space="preserve">  {</w:t>
      </w:r>
    </w:p>
    <w:p w:rsidR="005E4D16" w:rsidRPr="00840CA2" w:rsidRDefault="005E4D16" w:rsidP="00840CA2">
      <w:pPr>
        <w:pStyle w:val="Code"/>
      </w:pPr>
      <w:r w:rsidRPr="00840CA2">
        <w:t xml:space="preserve">    return new CustomResourceProvider(null, classKey, theme);</w:t>
      </w:r>
    </w:p>
    <w:p w:rsidR="005E4D16" w:rsidRPr="00840CA2" w:rsidRDefault="005E4D16" w:rsidP="00840CA2">
      <w:pPr>
        <w:pStyle w:val="Code"/>
      </w:pPr>
      <w:r w:rsidRPr="00840CA2">
        <w:t xml:space="preserve">  }</w:t>
      </w:r>
    </w:p>
    <w:p w:rsidR="005E4D16" w:rsidRPr="00840CA2" w:rsidRDefault="005E4D16" w:rsidP="00840CA2">
      <w:pPr>
        <w:pStyle w:val="Code"/>
      </w:pPr>
    </w:p>
    <w:p w:rsidR="005E4D16" w:rsidRPr="00840CA2" w:rsidRDefault="005E4D16" w:rsidP="00840CA2">
      <w:pPr>
        <w:pStyle w:val="Code"/>
      </w:pPr>
      <w:r w:rsidRPr="00840CA2">
        <w:t xml:space="preserve"> </w:t>
      </w:r>
    </w:p>
    <w:p w:rsidR="005E4D16" w:rsidRPr="00840CA2" w:rsidRDefault="005E4D16" w:rsidP="00840CA2">
      <w:pPr>
        <w:pStyle w:val="Code"/>
      </w:pPr>
      <w:r w:rsidRPr="00840CA2">
        <w:t xml:space="preserve">   public override IResourceProvider CreateLocalResourceProvider(string virtualPath)</w:t>
      </w:r>
    </w:p>
    <w:p w:rsidR="005E4D16" w:rsidRPr="00840CA2" w:rsidRDefault="005E4D16" w:rsidP="00840CA2">
      <w:pPr>
        <w:pStyle w:val="Code"/>
      </w:pPr>
      <w:r w:rsidRPr="00840CA2">
        <w:t xml:space="preserve">  {</w:t>
      </w:r>
    </w:p>
    <w:p w:rsidR="005E4D16" w:rsidRPr="00840CA2" w:rsidRDefault="005E4D16" w:rsidP="00840CA2">
      <w:pPr>
        <w:pStyle w:val="Code"/>
      </w:pPr>
      <w:r w:rsidRPr="00840CA2">
        <w:t xml:space="preserve">    return new CustomResourceProvider(virtualPath, null, theme);</w:t>
      </w:r>
    </w:p>
    <w:p w:rsidR="005E4D16" w:rsidRPr="00840CA2" w:rsidRDefault="005E4D16" w:rsidP="00840CA2">
      <w:pPr>
        <w:pStyle w:val="Code"/>
      </w:pPr>
      <w:r w:rsidRPr="00840CA2">
        <w:t xml:space="preserve">  }</w:t>
      </w:r>
    </w:p>
    <w:p w:rsidR="005E4D16" w:rsidRDefault="005E4D16" w:rsidP="00840CA2">
      <w:pPr>
        <w:pStyle w:val="CodeLast"/>
      </w:pPr>
      <w:r w:rsidRPr="00840CA2">
        <w:t>}</w:t>
      </w:r>
    </w:p>
    <w:p w:rsidR="00AC5A59" w:rsidRPr="002B6262" w:rsidRDefault="002B6262" w:rsidP="00AC5A59">
      <w:pPr>
        <w:pStyle w:val="BodyTextCont"/>
      </w:pPr>
      <w:r w:rsidRPr="002B6262">
        <w:t xml:space="preserve">This code shows </w:t>
      </w:r>
      <w:r w:rsidR="00925276">
        <w:t>how simple</w:t>
      </w:r>
      <w:r w:rsidR="00925276" w:rsidRPr="002B6262">
        <w:t xml:space="preserve"> </w:t>
      </w:r>
      <w:r w:rsidRPr="002B6262">
        <w:t xml:space="preserve">the factory is. </w:t>
      </w:r>
      <w:r>
        <w:t xml:space="preserve">It returns a custom resource provider for local and </w:t>
      </w:r>
      <w:r w:rsidR="00630A5E">
        <w:t xml:space="preserve">for </w:t>
      </w:r>
      <w:r>
        <w:t xml:space="preserve">global resource access. </w:t>
      </w:r>
      <w:r w:rsidR="00925276">
        <w:t xml:space="preserve">In the example, the same provider is used for both, </w:t>
      </w:r>
      <w:r>
        <w:t xml:space="preserve">and </w:t>
      </w:r>
      <w:r w:rsidR="00B339A3">
        <w:t>it</w:t>
      </w:r>
      <w:r>
        <w:t xml:space="preserve"> distinguishes between access </w:t>
      </w:r>
      <w:r w:rsidR="00925276">
        <w:t xml:space="preserve">methods </w:t>
      </w:r>
      <w:r w:rsidR="008D571B">
        <w:t xml:space="preserve">by supplying </w:t>
      </w:r>
      <w:r>
        <w:t xml:space="preserve">either the </w:t>
      </w:r>
      <w:proofErr w:type="spellStart"/>
      <w:r w:rsidRPr="002B6262">
        <w:rPr>
          <w:rStyle w:val="CodeInline"/>
        </w:rPr>
        <w:t>virtualPath</w:t>
      </w:r>
      <w:proofErr w:type="spellEnd"/>
      <w:r>
        <w:t xml:space="preserve"> or </w:t>
      </w:r>
      <w:proofErr w:type="spellStart"/>
      <w:r w:rsidRPr="002B6262">
        <w:rPr>
          <w:rStyle w:val="CodeInline"/>
        </w:rPr>
        <w:t>classKey</w:t>
      </w:r>
      <w:proofErr w:type="spellEnd"/>
      <w:r>
        <w:t xml:space="preserve"> parameter. </w:t>
      </w:r>
    </w:p>
    <w:p w:rsidR="00267458" w:rsidRPr="00840CA2" w:rsidRDefault="00267458" w:rsidP="00267458">
      <w:pPr>
        <w:pStyle w:val="CodeCaption"/>
      </w:pPr>
      <w:r>
        <w:lastRenderedPageBreak/>
        <w:t xml:space="preserve">Listing </w:t>
      </w:r>
      <w:r w:rsidR="008D571B">
        <w:t>5.</w:t>
      </w:r>
      <w:r w:rsidR="003A7953">
        <w:fldChar w:fldCharType="begin"/>
      </w:r>
      <w:r w:rsidR="003A7953">
        <w:instrText xml:space="preserve"> SEQ Listing \* ARABIC </w:instrText>
      </w:r>
      <w:r w:rsidR="003A7953">
        <w:fldChar w:fldCharType="separate"/>
      </w:r>
      <w:r w:rsidR="00A4435E">
        <w:t>2</w:t>
      </w:r>
      <w:r w:rsidR="003A7953">
        <w:fldChar w:fldCharType="end"/>
      </w:r>
      <w:r>
        <w:t xml:space="preserve"> The provider with theme-based resx support</w:t>
      </w:r>
    </w:p>
    <w:p w:rsidR="00267458" w:rsidRPr="00267458" w:rsidRDefault="00267458" w:rsidP="00267458">
      <w:pPr>
        <w:pStyle w:val="CodeFirst"/>
        <w:rPr>
          <w:lang w:eastAsia="de-DE"/>
        </w:rPr>
      </w:pPr>
      <w:r w:rsidRPr="00267458">
        <w:rPr>
          <w:lang w:eastAsia="de-DE"/>
        </w:rPr>
        <w:t>public class CustomResourceProvider : IResourceProvider</w:t>
      </w:r>
    </w:p>
    <w:p w:rsidR="00267458" w:rsidRPr="00267458" w:rsidRDefault="00267458" w:rsidP="00267458">
      <w:pPr>
        <w:pStyle w:val="Code"/>
        <w:rPr>
          <w:lang w:eastAsia="de-DE"/>
        </w:rPr>
      </w:pPr>
      <w:r w:rsidRPr="00267458">
        <w:rPr>
          <w:lang w:eastAsia="de-DE"/>
        </w:rPr>
        <w:t>{</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class ResourceTuple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public ResourceTuple(IResourceReader reader, IResourceWriter writer)</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this.Reader = reader;</w:t>
      </w:r>
    </w:p>
    <w:p w:rsidR="00267458" w:rsidRPr="00267458" w:rsidRDefault="00267458" w:rsidP="00267458">
      <w:pPr>
        <w:pStyle w:val="Code"/>
        <w:rPr>
          <w:lang w:eastAsia="de-DE"/>
        </w:rPr>
      </w:pPr>
      <w:r w:rsidRPr="00267458">
        <w:rPr>
          <w:lang w:eastAsia="de-DE"/>
        </w:rPr>
        <w:t xml:space="preserve">            this.Writer = writer;</w:t>
      </w:r>
    </w:p>
    <w:p w:rsidR="00267458" w:rsidRPr="00267458" w:rsidRDefault="00267458" w:rsidP="00267458">
      <w:pPr>
        <w:pStyle w:val="Code"/>
        <w:rPr>
          <w:lang w:eastAsia="de-DE"/>
        </w:rPr>
      </w:pPr>
      <w:r w:rsidRPr="00267458">
        <w:rPr>
          <w:lang w:eastAsia="de-DE"/>
        </w:rPr>
        <w:t xml:space="preserve">            this.Culture = ci;</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public IResourceReader Reader</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get;</w:t>
      </w:r>
    </w:p>
    <w:p w:rsidR="00267458" w:rsidRPr="00267458" w:rsidRDefault="00267458" w:rsidP="00267458">
      <w:pPr>
        <w:pStyle w:val="Code"/>
        <w:rPr>
          <w:lang w:eastAsia="de-DE"/>
        </w:rPr>
      </w:pPr>
      <w:r w:rsidRPr="00267458">
        <w:rPr>
          <w:lang w:eastAsia="de-DE"/>
        </w:rPr>
        <w:t xml:space="preserve">            set;</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public IResourceWriter Writer</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get;</w:t>
      </w:r>
    </w:p>
    <w:p w:rsidR="00267458" w:rsidRPr="00267458" w:rsidRDefault="00267458" w:rsidP="00267458">
      <w:pPr>
        <w:pStyle w:val="Code"/>
        <w:rPr>
          <w:lang w:eastAsia="de-DE"/>
        </w:rPr>
      </w:pPr>
      <w:r w:rsidRPr="00267458">
        <w:rPr>
          <w:lang w:eastAsia="de-DE"/>
        </w:rPr>
        <w:t xml:space="preserve">            set;</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private string virtualPath;</w:t>
      </w:r>
    </w:p>
    <w:p w:rsidR="00267458" w:rsidRPr="00267458" w:rsidRDefault="00267458" w:rsidP="00267458">
      <w:pPr>
        <w:pStyle w:val="Code"/>
        <w:rPr>
          <w:lang w:eastAsia="de-DE"/>
        </w:rPr>
      </w:pPr>
      <w:r w:rsidRPr="00267458">
        <w:rPr>
          <w:lang w:eastAsia="de-DE"/>
        </w:rPr>
        <w:t xml:space="preserve">    private string theme;</w:t>
      </w:r>
    </w:p>
    <w:p w:rsidR="00267458" w:rsidRPr="00267458" w:rsidRDefault="00267458" w:rsidP="00267458">
      <w:pPr>
        <w:pStyle w:val="Code"/>
        <w:rPr>
          <w:lang w:eastAsia="de-DE"/>
        </w:rPr>
      </w:pPr>
      <w:r w:rsidRPr="00267458">
        <w:rPr>
          <w:lang w:eastAsia="de-DE"/>
        </w:rPr>
        <w:t xml:space="preserve">    private bool isGlobal;</w:t>
      </w:r>
    </w:p>
    <w:p w:rsidR="00B339A3" w:rsidRDefault="00267458" w:rsidP="00267458">
      <w:pPr>
        <w:pStyle w:val="Code"/>
        <w:rPr>
          <w:lang w:eastAsia="de-DE"/>
        </w:rPr>
      </w:pPr>
      <w:r w:rsidRPr="00267458">
        <w:rPr>
          <w:lang w:eastAsia="de-DE"/>
        </w:rPr>
        <w:t xml:space="preserve">    private static Dictionary&lt;string, </w:t>
      </w:r>
      <w:r w:rsidR="00B339A3">
        <w:rPr>
          <w:lang w:eastAsia="de-DE"/>
        </w:rPr>
        <w:sym w:font="Wingdings" w:char="F0C3"/>
      </w:r>
    </w:p>
    <w:p w:rsidR="00267458" w:rsidRPr="00267458" w:rsidRDefault="00B339A3" w:rsidP="00267458">
      <w:pPr>
        <w:pStyle w:val="Code"/>
        <w:rPr>
          <w:lang w:eastAsia="de-DE"/>
        </w:rPr>
      </w:pPr>
      <w:r>
        <w:rPr>
          <w:lang w:eastAsia="de-DE"/>
        </w:rPr>
        <w:t xml:space="preserve">                              </w:t>
      </w:r>
      <w:r w:rsidR="00267458" w:rsidRPr="00267458">
        <w:rPr>
          <w:lang w:eastAsia="de-DE"/>
        </w:rPr>
        <w:t>Dictionary&lt;CultureInfo, ResourceTuple&gt;&gt; resourceCache;</w:t>
      </w:r>
    </w:p>
    <w:p w:rsidR="00267458" w:rsidRPr="00267458" w:rsidRDefault="00267458" w:rsidP="00267458">
      <w:pPr>
        <w:pStyle w:val="Code"/>
        <w:rPr>
          <w:lang w:eastAsia="de-DE"/>
        </w:rPr>
      </w:pPr>
    </w:p>
    <w:p w:rsidR="00B339A3" w:rsidRDefault="00267458" w:rsidP="00267458">
      <w:pPr>
        <w:pStyle w:val="Code"/>
        <w:rPr>
          <w:lang w:eastAsia="de-DE"/>
        </w:rPr>
      </w:pPr>
      <w:r w:rsidRPr="00267458">
        <w:rPr>
          <w:lang w:eastAsia="de-DE"/>
        </w:rPr>
        <w:t xml:space="preserve">    public CustomResourceProvider(string virtualPath, string className, </w:t>
      </w:r>
      <w:r w:rsidR="00B339A3">
        <w:rPr>
          <w:lang w:eastAsia="de-DE"/>
        </w:rPr>
        <w:sym w:font="Wingdings" w:char="F0C3"/>
      </w:r>
    </w:p>
    <w:p w:rsidR="00267458" w:rsidRPr="00267458" w:rsidRDefault="00B339A3" w:rsidP="00267458">
      <w:pPr>
        <w:pStyle w:val="Code"/>
        <w:rPr>
          <w:lang w:eastAsia="de-DE"/>
        </w:rPr>
      </w:pPr>
      <w:r>
        <w:rPr>
          <w:lang w:eastAsia="de-DE"/>
        </w:rPr>
        <w:t xml:space="preserve">                                   </w:t>
      </w:r>
      <w:r w:rsidR="00267458" w:rsidRPr="00267458">
        <w:rPr>
          <w:lang w:eastAsia="de-DE"/>
        </w:rPr>
        <w:t>string theme)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if (theme == null) theme = "Default";</w:t>
      </w:r>
    </w:p>
    <w:p w:rsidR="00267458" w:rsidRPr="00267458" w:rsidRDefault="00267458" w:rsidP="00267458">
      <w:pPr>
        <w:pStyle w:val="Code"/>
        <w:rPr>
          <w:lang w:eastAsia="de-DE"/>
        </w:rPr>
      </w:pPr>
      <w:r w:rsidRPr="00267458">
        <w:rPr>
          <w:lang w:eastAsia="de-DE"/>
        </w:rPr>
        <w:t xml:space="preserve">        if (String.IsNullOrEmpty(className))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this.virtualPath = virtualPath;</w:t>
      </w:r>
    </w:p>
    <w:p w:rsidR="00267458" w:rsidRPr="00267458" w:rsidRDefault="00267458" w:rsidP="00267458">
      <w:pPr>
        <w:pStyle w:val="Code"/>
        <w:rPr>
          <w:lang w:eastAsia="de-DE"/>
        </w:rPr>
      </w:pPr>
      <w:r w:rsidRPr="00267458">
        <w:rPr>
          <w:lang w:eastAsia="de-DE"/>
        </w:rPr>
        <w:t xml:space="preserve">            isGlobal = false;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else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this.virtualPath = className;</w:t>
      </w:r>
    </w:p>
    <w:p w:rsidR="00267458" w:rsidRPr="00267458" w:rsidRDefault="00267458" w:rsidP="00267458">
      <w:pPr>
        <w:pStyle w:val="Code"/>
        <w:rPr>
          <w:lang w:eastAsia="de-DE"/>
        </w:rPr>
      </w:pPr>
      <w:r w:rsidRPr="00267458">
        <w:rPr>
          <w:lang w:eastAsia="de-DE"/>
        </w:rPr>
        <w:t xml:space="preserve">            isGlobal = true;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this.theme = theme;</w:t>
      </w:r>
    </w:p>
    <w:p w:rsidR="00267458" w:rsidRPr="00267458" w:rsidRDefault="00267458" w:rsidP="00267458">
      <w:pPr>
        <w:pStyle w:val="Code"/>
        <w:rPr>
          <w:lang w:eastAsia="de-DE"/>
        </w:rPr>
      </w:pPr>
      <w:r w:rsidRPr="00267458">
        <w:rPr>
          <w:lang w:eastAsia="de-DE"/>
        </w:rPr>
        <w:t xml:space="preserve">        GetResources();</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private CultureInfo GetNativeCulture(CultureInfo culture)</w:t>
      </w:r>
    </w:p>
    <w:p w:rsidR="00267458" w:rsidRPr="00267458" w:rsidRDefault="00267458" w:rsidP="00267458">
      <w:pPr>
        <w:pStyle w:val="Code"/>
        <w:rPr>
          <w:lang w:eastAsia="de-DE"/>
        </w:rPr>
      </w:pPr>
      <w:r w:rsidRPr="00267458">
        <w:rPr>
          <w:lang w:eastAsia="de-DE"/>
        </w:rPr>
        <w:lastRenderedPageBreak/>
        <w:t xml:space="preserve">    {</w:t>
      </w:r>
    </w:p>
    <w:p w:rsidR="00267458" w:rsidRPr="00267458" w:rsidRDefault="00267458" w:rsidP="00267458">
      <w:pPr>
        <w:pStyle w:val="Code"/>
        <w:rPr>
          <w:lang w:eastAsia="de-DE"/>
        </w:rPr>
      </w:pPr>
      <w:r w:rsidRPr="00267458">
        <w:rPr>
          <w:lang w:eastAsia="de-DE"/>
        </w:rPr>
        <w:t xml:space="preserve">        if (culture == null)</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culture = System.Threading.Thread.CurrentThread.CurrentUICulture;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switch to country neutral parent to handle languages only</w:t>
      </w:r>
    </w:p>
    <w:p w:rsidR="00267458" w:rsidRPr="008D571B" w:rsidRDefault="00881729" w:rsidP="008D571B">
      <w:pPr>
        <w:pStyle w:val="Code"/>
      </w:pPr>
      <w:r w:rsidRPr="00881729">
        <w:t xml:space="preserve">        if (culture.Parent != CultureInfo.InvariantCulture)</w:t>
      </w:r>
    </w:p>
    <w:p w:rsidR="00267458" w:rsidRPr="008D571B" w:rsidRDefault="00881729" w:rsidP="008D571B">
      <w:pPr>
        <w:pStyle w:val="Code"/>
      </w:pPr>
      <w:r w:rsidRPr="00881729">
        <w:t xml:space="preserve">        {</w:t>
      </w:r>
    </w:p>
    <w:p w:rsidR="00267458" w:rsidRPr="008D571B" w:rsidRDefault="00881729" w:rsidP="008D571B">
      <w:pPr>
        <w:pStyle w:val="Code"/>
      </w:pPr>
      <w:r w:rsidRPr="00881729">
        <w:t xml:space="preserve">            culture = culture.Parent;</w:t>
      </w:r>
    </w:p>
    <w:p w:rsidR="00267458" w:rsidRPr="008D571B" w:rsidRDefault="00881729" w:rsidP="008D571B">
      <w:pPr>
        <w:pStyle w:val="Code"/>
      </w:pPr>
      <w:r w:rsidRPr="00881729">
        <w:t xml:space="preserve">        }</w:t>
      </w:r>
    </w:p>
    <w:p w:rsidR="00267458" w:rsidRPr="00267458" w:rsidRDefault="00267458" w:rsidP="00267458">
      <w:pPr>
        <w:pStyle w:val="Code"/>
        <w:rPr>
          <w:lang w:eastAsia="de-DE"/>
        </w:rPr>
      </w:pPr>
      <w:r w:rsidRPr="00267458">
        <w:rPr>
          <w:lang w:eastAsia="de-DE"/>
        </w:rPr>
        <w:t xml:space="preserve">        return culture;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private void GetResources()</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try</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if (resourceCache == null)</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resourceCache = new Dictionary&lt;string,</w:t>
      </w:r>
      <w:r w:rsidR="00B339A3">
        <w:rPr>
          <w:lang w:eastAsia="de-DE"/>
        </w:rPr>
        <w:t xml:space="preserve"> </w:t>
      </w:r>
      <w:r w:rsidR="00B339A3">
        <w:rPr>
          <w:lang w:eastAsia="de-DE"/>
        </w:rPr>
        <w:sym w:font="Wingdings" w:char="F0C3"/>
      </w:r>
    </w:p>
    <w:p w:rsidR="00267458" w:rsidRPr="00267458" w:rsidRDefault="00B339A3" w:rsidP="00267458">
      <w:pPr>
        <w:pStyle w:val="Code"/>
        <w:rPr>
          <w:lang w:eastAsia="de-DE"/>
        </w:rPr>
      </w:pPr>
      <w:r>
        <w:rPr>
          <w:lang w:eastAsia="de-DE"/>
        </w:rPr>
        <w:t xml:space="preserve">                                   </w:t>
      </w:r>
      <w:r w:rsidR="00267458" w:rsidRPr="00267458">
        <w:rPr>
          <w:lang w:eastAsia="de-DE"/>
        </w:rPr>
        <w:t xml:space="preserve"> Dictionary&lt;CultureInfo, ResourceTuple&gt;&gt;();</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string regPath;</w:t>
      </w:r>
    </w:p>
    <w:p w:rsidR="00267458" w:rsidRPr="00267458" w:rsidRDefault="00267458" w:rsidP="00267458">
      <w:pPr>
        <w:pStyle w:val="Code"/>
        <w:rPr>
          <w:lang w:eastAsia="de-DE"/>
        </w:rPr>
      </w:pPr>
      <w:r w:rsidRPr="00267458">
        <w:rPr>
          <w:lang w:eastAsia="de-DE"/>
        </w:rPr>
        <w:t xml:space="preserve">            if (isGlobal)</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global</w:t>
      </w:r>
    </w:p>
    <w:p w:rsidR="00267458" w:rsidRPr="00267458" w:rsidRDefault="00267458" w:rsidP="00267458">
      <w:pPr>
        <w:pStyle w:val="Code"/>
        <w:rPr>
          <w:lang w:eastAsia="de-DE"/>
        </w:rPr>
      </w:pPr>
      <w:r w:rsidRPr="00267458">
        <w:rPr>
          <w:lang w:eastAsia="de-DE"/>
        </w:rPr>
        <w:t xml:space="preserve">                regPath = "";</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else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local</w:t>
      </w:r>
      <w:r w:rsidR="00720E8A">
        <w:rPr>
          <w:lang w:eastAsia="de-DE"/>
        </w:rPr>
        <w:t xml:space="preserve">, </w:t>
      </w:r>
      <w:r w:rsidR="00720E8A" w:rsidRPr="00267458">
        <w:rPr>
          <w:lang w:eastAsia="de-DE"/>
        </w:rPr>
        <w:t>XmlResourceHelper</w:t>
      </w:r>
      <w:r w:rsidR="00720E8A">
        <w:rPr>
          <w:lang w:eastAsia="de-DE"/>
        </w:rPr>
        <w:t xml:space="preserve"> is explained in next listing</w:t>
      </w:r>
    </w:p>
    <w:p w:rsidR="00B339A3" w:rsidRDefault="00267458" w:rsidP="00267458">
      <w:pPr>
        <w:pStyle w:val="Code"/>
        <w:rPr>
          <w:lang w:eastAsia="de-DE"/>
        </w:rPr>
      </w:pPr>
      <w:r w:rsidRPr="00267458">
        <w:rPr>
          <w:lang w:eastAsia="de-DE"/>
        </w:rPr>
        <w:t xml:space="preserve">                regPath = XmlResourceHelper.GetLocalResxBasePath(virtualPath, </w:t>
      </w:r>
      <w:r w:rsidR="00B339A3">
        <w:rPr>
          <w:lang w:eastAsia="de-DE"/>
        </w:rPr>
        <w:sym w:font="Wingdings" w:char="F0C3"/>
      </w:r>
    </w:p>
    <w:p w:rsidR="00267458" w:rsidRPr="00267458" w:rsidRDefault="00B339A3" w:rsidP="00267458">
      <w:pPr>
        <w:pStyle w:val="Code"/>
        <w:rPr>
          <w:lang w:eastAsia="de-DE"/>
        </w:rPr>
      </w:pPr>
      <w:r>
        <w:rPr>
          <w:lang w:eastAsia="de-DE"/>
        </w:rPr>
        <w:t xml:space="preserve">                                                                  </w:t>
      </w:r>
      <w:r w:rsidR="00267458" w:rsidRPr="00267458">
        <w:rPr>
          <w:lang w:eastAsia="de-DE"/>
        </w:rPr>
        <w:t>theme);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no context means that it's compile</w:t>
      </w:r>
      <w:r w:rsidR="00720E8A">
        <w:rPr>
          <w:lang w:eastAsia="de-DE"/>
        </w:rPr>
        <w:t xml:space="preserve"> time and we don't support this</w:t>
      </w:r>
    </w:p>
    <w:p w:rsidR="00267458" w:rsidRPr="00267458" w:rsidRDefault="00267458" w:rsidP="00267458">
      <w:pPr>
        <w:pStyle w:val="Code"/>
        <w:rPr>
          <w:lang w:eastAsia="de-DE"/>
        </w:rPr>
      </w:pPr>
      <w:r w:rsidRPr="00267458">
        <w:rPr>
          <w:lang w:eastAsia="de-DE"/>
        </w:rPr>
        <w:t xml:space="preserve">            if (HttpContext.Current == null) return;</w:t>
      </w:r>
    </w:p>
    <w:p w:rsidR="00720E8A" w:rsidRPr="00267458" w:rsidRDefault="00267458" w:rsidP="00720E8A">
      <w:pPr>
        <w:pStyle w:val="CodeBold"/>
        <w:rPr>
          <w:lang w:eastAsia="de-DE"/>
        </w:rPr>
      </w:pPr>
      <w:r w:rsidRPr="00267458">
        <w:rPr>
          <w:lang w:eastAsia="de-DE"/>
        </w:rPr>
        <w:t xml:space="preserve">            // read all resources for all cultures for this file</w:t>
      </w:r>
    </w:p>
    <w:p w:rsidR="00267458" w:rsidRPr="00267458" w:rsidRDefault="00267458" w:rsidP="00267458">
      <w:pPr>
        <w:pStyle w:val="Code"/>
        <w:rPr>
          <w:lang w:eastAsia="de-DE"/>
        </w:rPr>
      </w:pPr>
      <w:r w:rsidRPr="00267458">
        <w:rPr>
          <w:lang w:eastAsia="de-DE"/>
        </w:rPr>
        <w:t xml:space="preserve">            string filter = Path.GetFileName(virtualPath) + "*.resx";</w:t>
      </w:r>
    </w:p>
    <w:p w:rsidR="00267458" w:rsidRPr="00267458" w:rsidRDefault="00267458" w:rsidP="00267458">
      <w:pPr>
        <w:pStyle w:val="Code"/>
        <w:rPr>
          <w:lang w:eastAsia="de-DE"/>
        </w:rPr>
      </w:pPr>
      <w:r w:rsidRPr="00267458">
        <w:rPr>
          <w:lang w:eastAsia="de-DE"/>
        </w:rPr>
        <w:t xml:space="preserve">            if (!resourceCache.ContainsKey(virtualPath))</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resourceCache[virtualPath] = new Dictionary&lt;CultureInfo,</w:t>
      </w:r>
      <w:r w:rsidR="00B339A3">
        <w:rPr>
          <w:lang w:eastAsia="de-DE"/>
        </w:rPr>
        <w:t xml:space="preserve"> </w:t>
      </w:r>
      <w:r w:rsidR="00B339A3">
        <w:rPr>
          <w:lang w:eastAsia="de-DE"/>
        </w:rPr>
        <w:sym w:font="Wingdings" w:char="F0C3"/>
      </w:r>
      <w:r w:rsidR="00B339A3">
        <w:rPr>
          <w:lang w:eastAsia="de-DE"/>
        </w:rPr>
        <w:t xml:space="preserve">      </w:t>
      </w:r>
    </w:p>
    <w:p w:rsidR="00267458" w:rsidRPr="00267458" w:rsidRDefault="00B339A3" w:rsidP="00267458">
      <w:pPr>
        <w:pStyle w:val="Code"/>
        <w:rPr>
          <w:lang w:eastAsia="de-DE"/>
        </w:rPr>
      </w:pPr>
      <w:r>
        <w:rPr>
          <w:lang w:eastAsia="de-DE"/>
        </w:rPr>
        <w:t xml:space="preserve">                                                           </w:t>
      </w:r>
      <w:r w:rsidR="00267458" w:rsidRPr="00267458">
        <w:rPr>
          <w:lang w:eastAsia="de-DE"/>
        </w:rPr>
        <w:t xml:space="preserve"> ResourceTuple&gt;();</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foreach (string file in Directory.GetFiles(</w:t>
      </w:r>
      <w:r w:rsidR="00B339A3">
        <w:rPr>
          <w:lang w:eastAsia="de-DE"/>
        </w:rPr>
        <w:t xml:space="preserve"> </w:t>
      </w:r>
      <w:r w:rsidR="00B339A3">
        <w:rPr>
          <w:lang w:eastAsia="de-DE"/>
        </w:rPr>
        <w:sym w:font="Wingdings" w:char="F0C3"/>
      </w:r>
      <w:r w:rsidR="00B339A3">
        <w:rPr>
          <w:lang w:eastAsia="de-DE"/>
        </w:rPr>
        <w:t xml:space="preserve">  </w:t>
      </w:r>
    </w:p>
    <w:p w:rsidR="00267458" w:rsidRPr="00267458" w:rsidRDefault="00B339A3" w:rsidP="00267458">
      <w:pPr>
        <w:pStyle w:val="Code"/>
        <w:rPr>
          <w:lang w:eastAsia="de-DE"/>
        </w:rPr>
      </w:pPr>
      <w:r>
        <w:rPr>
          <w:lang w:eastAsia="de-DE"/>
        </w:rPr>
        <w:t xml:space="preserve">                                    </w:t>
      </w:r>
      <w:r w:rsidR="00267458" w:rsidRPr="00267458">
        <w:rPr>
          <w:lang w:eastAsia="de-DE"/>
        </w:rPr>
        <w:t>Path.GetDirectoryName(regPath), filter))</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string[] pathParts = Path.GetFileName(file).Split(</w:t>
      </w:r>
      <w:r w:rsidR="00B339A3">
        <w:rPr>
          <w:lang w:eastAsia="de-DE"/>
        </w:rPr>
        <w:t xml:space="preserve"> </w:t>
      </w:r>
      <w:r w:rsidR="00B339A3">
        <w:rPr>
          <w:lang w:eastAsia="de-DE"/>
        </w:rPr>
        <w:sym w:font="Wingdings" w:char="F0C3"/>
      </w:r>
    </w:p>
    <w:p w:rsidR="00267458" w:rsidRPr="00C258AD" w:rsidRDefault="00B339A3" w:rsidP="00C258AD">
      <w:pPr>
        <w:pStyle w:val="Code"/>
      </w:pPr>
      <w:r>
        <w:rPr>
          <w:lang w:eastAsia="de-DE"/>
        </w:rPr>
        <w:t xml:space="preserve">                                                             </w:t>
      </w:r>
      <w:r w:rsidR="00881729" w:rsidRPr="00881729">
        <w:t>".".ToCharArray());</w:t>
      </w:r>
    </w:p>
    <w:p w:rsidR="00267458" w:rsidRPr="00C258AD" w:rsidRDefault="00881729" w:rsidP="00C258AD">
      <w:pPr>
        <w:pStyle w:val="Code"/>
      </w:pPr>
      <w:r w:rsidRPr="00881729">
        <w:t xml:space="preserve">                CultureInfo ci = CultureInfo.InvariantCulture;</w:t>
      </w:r>
    </w:p>
    <w:p w:rsidR="00267458" w:rsidRPr="00267458" w:rsidRDefault="001C0670" w:rsidP="00267458">
      <w:pPr>
        <w:pStyle w:val="Code"/>
        <w:rPr>
          <w:lang w:eastAsia="de-DE"/>
        </w:rPr>
      </w:pPr>
      <w:r w:rsidRPr="008D571B">
        <w:rPr>
          <w:rFonts w:ascii="Times New Roman" w:hAnsi="Times New Roman"/>
          <w:noProof w:val="0"/>
          <w:sz w:val="24"/>
          <w:lang w:eastAsia="de-DE"/>
        </w:rPr>
        <w:t xml:space="preserve">                </w:t>
      </w:r>
      <w:r w:rsidR="00720E8A">
        <w:rPr>
          <w:rFonts w:ascii="Times New Roman" w:hAnsi="Times New Roman"/>
          <w:noProof w:val="0"/>
          <w:sz w:val="24"/>
          <w:lang w:eastAsia="de-DE"/>
        </w:rPr>
        <w:t xml:space="preserve">    </w:t>
      </w:r>
      <w:r w:rsidR="00267458" w:rsidRPr="00267458">
        <w:rPr>
          <w:lang w:eastAsia="de-DE"/>
        </w:rPr>
        <w:t>if (pathParts.Length == 4)</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w:t>
      </w:r>
      <w:r w:rsidR="00720E8A">
        <w:rPr>
          <w:lang w:eastAsia="de-DE"/>
        </w:rPr>
        <w:t xml:space="preserve"> Example: In</w:t>
      </w:r>
      <w:r w:rsidRPr="00267458">
        <w:rPr>
          <w:lang w:eastAsia="de-DE"/>
        </w:rPr>
        <w:t xml:space="preserve"> Default.aspx.de.resx =&gt; [2] is "de"</w:t>
      </w:r>
    </w:p>
    <w:p w:rsidR="00267458" w:rsidRPr="00267458" w:rsidRDefault="00267458" w:rsidP="00267458">
      <w:pPr>
        <w:pStyle w:val="Code"/>
        <w:rPr>
          <w:lang w:eastAsia="de-DE"/>
        </w:rPr>
      </w:pPr>
      <w:r w:rsidRPr="00267458">
        <w:rPr>
          <w:lang w:eastAsia="de-DE"/>
        </w:rPr>
        <w:lastRenderedPageBreak/>
        <w:t xml:space="preserve">                    ci = new CultureInfo(pathParts[2]);</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per path and per culture we store a reader and a writer</w:t>
      </w:r>
    </w:p>
    <w:p w:rsidR="00B339A3" w:rsidRDefault="00267458" w:rsidP="00267458">
      <w:pPr>
        <w:pStyle w:val="Code"/>
        <w:rPr>
          <w:lang w:eastAsia="de-DE"/>
        </w:rPr>
      </w:pPr>
      <w:r w:rsidRPr="00267458">
        <w:rPr>
          <w:lang w:eastAsia="de-DE"/>
        </w:rPr>
        <w:t xml:space="preserve">                resourceCache[virtualPath].Add(ci, </w:t>
      </w:r>
      <w:r w:rsidR="00B339A3">
        <w:rPr>
          <w:lang w:eastAsia="de-DE"/>
        </w:rPr>
        <w:sym w:font="Wingdings" w:char="F0C3"/>
      </w:r>
    </w:p>
    <w:p w:rsidR="00B339A3" w:rsidRDefault="00B339A3" w:rsidP="00267458">
      <w:pPr>
        <w:pStyle w:val="Code"/>
        <w:rPr>
          <w:lang w:eastAsia="de-DE"/>
        </w:rPr>
      </w:pPr>
      <w:r>
        <w:rPr>
          <w:lang w:eastAsia="de-DE"/>
        </w:rPr>
        <w:t xml:space="preserve">                           </w:t>
      </w:r>
      <w:r w:rsidR="00267458" w:rsidRPr="00267458">
        <w:rPr>
          <w:lang w:eastAsia="de-DE"/>
        </w:rPr>
        <w:t xml:space="preserve">new ResourceTuple(new CustomResourceReader(file), </w:t>
      </w:r>
      <w:r>
        <w:rPr>
          <w:lang w:eastAsia="de-DE"/>
        </w:rPr>
        <w:sym w:font="Wingdings" w:char="F0C3"/>
      </w:r>
      <w:r>
        <w:rPr>
          <w:lang w:eastAsia="de-DE"/>
        </w:rPr>
        <w:t xml:space="preserve"> </w:t>
      </w:r>
    </w:p>
    <w:p w:rsidR="00267458" w:rsidRPr="00267458" w:rsidRDefault="00B339A3" w:rsidP="00267458">
      <w:pPr>
        <w:pStyle w:val="Code"/>
        <w:rPr>
          <w:lang w:eastAsia="de-DE"/>
        </w:rPr>
      </w:pPr>
      <w:r>
        <w:rPr>
          <w:lang w:eastAsia="de-DE"/>
        </w:rPr>
        <w:t xml:space="preserve">                           </w:t>
      </w:r>
      <w:r w:rsidR="00267458" w:rsidRPr="00267458">
        <w:rPr>
          <w:lang w:eastAsia="de-DE"/>
        </w:rPr>
        <w:t>new CustomResourceWriter</w:t>
      </w:r>
      <w:r w:rsidR="007841EA">
        <w:rPr>
          <w:lang w:eastAsia="de-DE"/>
        </w:rPr>
        <w:t>(file)</w:t>
      </w:r>
      <w:r w:rsidR="00267458" w:rsidRPr="00267458">
        <w:rPr>
          <w:lang w:eastAsia="de-DE"/>
        </w:rPr>
        <w:t>));</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catch (Exception ex)</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throw new ApplicationException(ex.Message, ex);</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object IResourceProvider.GetObject(string resourceKey, CultureInfo culture)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IResourceReader reader = null;</w:t>
      </w:r>
    </w:p>
    <w:p w:rsidR="00267458" w:rsidRPr="00267458" w:rsidRDefault="00267458" w:rsidP="00267458">
      <w:pPr>
        <w:pStyle w:val="Code"/>
        <w:rPr>
          <w:lang w:eastAsia="de-DE"/>
        </w:rPr>
      </w:pPr>
      <w:r w:rsidRPr="00267458">
        <w:rPr>
          <w:lang w:eastAsia="de-DE"/>
        </w:rPr>
        <w:t xml:space="preserve">        if (culture == null)</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if not explicitly defined take over page's UI culture</w:t>
      </w:r>
    </w:p>
    <w:p w:rsidR="00267458" w:rsidRPr="00267458" w:rsidRDefault="00267458" w:rsidP="00267458">
      <w:pPr>
        <w:pStyle w:val="Code"/>
        <w:rPr>
          <w:lang w:eastAsia="de-DE"/>
        </w:rPr>
      </w:pPr>
      <w:r w:rsidRPr="00267458">
        <w:rPr>
          <w:lang w:eastAsia="de-DE"/>
        </w:rPr>
        <w:t xml:space="preserve">            culture = CultureInfo.CurrentUICulture;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do</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if (resourceCache[virtualPath].ContainsKey(culture))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found it</w:t>
      </w:r>
    </w:p>
    <w:p w:rsidR="00267458" w:rsidRPr="00267458" w:rsidRDefault="00267458" w:rsidP="00267458">
      <w:pPr>
        <w:pStyle w:val="Code"/>
        <w:rPr>
          <w:lang w:eastAsia="de-DE"/>
        </w:rPr>
      </w:pPr>
      <w:r w:rsidRPr="00267458">
        <w:rPr>
          <w:lang w:eastAsia="de-DE"/>
        </w:rPr>
        <w:t xml:space="preserve">                break;</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else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try native culture</w:t>
      </w:r>
    </w:p>
    <w:p w:rsidR="00267458" w:rsidRPr="00267458" w:rsidRDefault="00267458" w:rsidP="00267458">
      <w:pPr>
        <w:pStyle w:val="Code"/>
        <w:rPr>
          <w:lang w:eastAsia="de-DE"/>
        </w:rPr>
      </w:pPr>
      <w:r w:rsidRPr="00267458">
        <w:rPr>
          <w:lang w:eastAsia="de-DE"/>
        </w:rPr>
        <w:t xml:space="preserve">                culture = GetNativeCulture(culture);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720E8A">
      <w:pPr>
        <w:pStyle w:val="CodeBold"/>
        <w:rPr>
          <w:lang w:eastAsia="de-DE"/>
        </w:rPr>
      </w:pPr>
      <w:r w:rsidRPr="00267458">
        <w:rPr>
          <w:lang w:eastAsia="de-DE"/>
        </w:rPr>
        <w:t xml:space="preserve">            // end of fallback path</w:t>
      </w:r>
    </w:p>
    <w:p w:rsidR="00267458" w:rsidRPr="00267458" w:rsidRDefault="00267458" w:rsidP="00267458">
      <w:pPr>
        <w:pStyle w:val="Code"/>
        <w:rPr>
          <w:lang w:eastAsia="de-DE"/>
        </w:rPr>
      </w:pPr>
      <w:r w:rsidRPr="00267458">
        <w:rPr>
          <w:lang w:eastAsia="de-DE"/>
        </w:rPr>
        <w:t xml:space="preserve">            if (culture == CultureInfo.InvariantCulture) break;</w:t>
      </w:r>
    </w:p>
    <w:p w:rsidR="00267458" w:rsidRPr="00267458" w:rsidRDefault="00267458" w:rsidP="00267458">
      <w:pPr>
        <w:pStyle w:val="Code"/>
        <w:rPr>
          <w:lang w:eastAsia="de-DE"/>
        </w:rPr>
      </w:pPr>
      <w:r w:rsidRPr="00267458">
        <w:rPr>
          <w:lang w:eastAsia="de-DE"/>
        </w:rPr>
        <w:t xml:space="preserve">        } while (reader == null);</w:t>
      </w:r>
    </w:p>
    <w:p w:rsidR="00267458" w:rsidRPr="00267458" w:rsidRDefault="00267458" w:rsidP="00267458">
      <w:pPr>
        <w:pStyle w:val="Code"/>
        <w:rPr>
          <w:lang w:eastAsia="de-DE"/>
        </w:rPr>
      </w:pPr>
      <w:r w:rsidRPr="00267458">
        <w:rPr>
          <w:lang w:eastAsia="de-DE"/>
        </w:rPr>
        <w:t xml:space="preserve">        reader = resourceCache[virtualPath][culture].Reader;</w:t>
      </w:r>
    </w:p>
    <w:p w:rsidR="00267458" w:rsidRPr="00267458" w:rsidRDefault="00267458" w:rsidP="00267458">
      <w:pPr>
        <w:pStyle w:val="Code"/>
        <w:rPr>
          <w:lang w:eastAsia="de-DE"/>
        </w:rPr>
      </w:pPr>
      <w:r w:rsidRPr="00267458">
        <w:rPr>
          <w:lang w:eastAsia="de-DE"/>
        </w:rPr>
        <w:t xml:space="preserve">        if (reader != null)</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object value = ((CustomResourceReader)reader).GetObject(resourceKey);</w:t>
      </w:r>
    </w:p>
    <w:p w:rsidR="00267458" w:rsidRPr="00267458" w:rsidRDefault="00267458" w:rsidP="00267458">
      <w:pPr>
        <w:pStyle w:val="Code"/>
        <w:rPr>
          <w:lang w:eastAsia="de-DE"/>
        </w:rPr>
      </w:pPr>
      <w:r w:rsidRPr="00267458">
        <w:rPr>
          <w:lang w:eastAsia="de-DE"/>
        </w:rPr>
        <w:t xml:space="preserve">            MissHandler(ref value, resourceKey);</w:t>
      </w:r>
    </w:p>
    <w:p w:rsidR="00267458" w:rsidRPr="00267458" w:rsidRDefault="00267458" w:rsidP="00267458">
      <w:pPr>
        <w:pStyle w:val="Code"/>
        <w:rPr>
          <w:lang w:eastAsia="de-DE"/>
        </w:rPr>
      </w:pPr>
      <w:r w:rsidRPr="00267458">
        <w:rPr>
          <w:lang w:eastAsia="de-DE"/>
        </w:rPr>
        <w:t xml:space="preserve">            return value;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return null;</w:t>
      </w:r>
    </w:p>
    <w:p w:rsidR="00267458" w:rsidRPr="00267458" w:rsidRDefault="00267458" w:rsidP="00267458">
      <w:pPr>
        <w:pStyle w:val="Code"/>
        <w:rPr>
          <w:lang w:eastAsia="de-DE"/>
        </w:rPr>
      </w:pPr>
      <w:r w:rsidRPr="00267458">
        <w:rPr>
          <w:lang w:eastAsia="de-DE"/>
        </w:rPr>
        <w:t xml:space="preserve">    }</w:t>
      </w:r>
    </w:p>
    <w:p w:rsidR="00267458" w:rsidRDefault="00267458" w:rsidP="00267458">
      <w:pPr>
        <w:pStyle w:val="Code"/>
        <w:rPr>
          <w:lang w:eastAsia="de-DE"/>
        </w:rPr>
      </w:pPr>
    </w:p>
    <w:p w:rsidR="00720E8A" w:rsidRPr="00267458" w:rsidRDefault="00720E8A" w:rsidP="00720E8A">
      <w:pPr>
        <w:pStyle w:val="CodeBold"/>
        <w:rPr>
          <w:lang w:eastAsia="de-DE"/>
        </w:rPr>
      </w:pPr>
      <w:r>
        <w:rPr>
          <w:lang w:eastAsia="de-DE"/>
        </w:rPr>
        <w:t xml:space="preserve">    // get object from key and culture</w:t>
      </w:r>
    </w:p>
    <w:p w:rsidR="00267458" w:rsidRPr="00267458" w:rsidRDefault="00267458" w:rsidP="00267458">
      <w:pPr>
        <w:pStyle w:val="Code"/>
        <w:rPr>
          <w:lang w:eastAsia="de-DE"/>
        </w:rPr>
      </w:pPr>
      <w:r w:rsidRPr="00267458">
        <w:rPr>
          <w:lang w:eastAsia="de-DE"/>
        </w:rPr>
        <w:t xml:space="preserve">    public object GetResxObject(string resourceKey, CultureInfo culture)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culture = GetNativeCulture(culture);</w:t>
      </w:r>
    </w:p>
    <w:p w:rsidR="00267458" w:rsidRPr="00267458" w:rsidRDefault="00267458" w:rsidP="00267458">
      <w:pPr>
        <w:pStyle w:val="Code"/>
        <w:rPr>
          <w:lang w:eastAsia="de-DE"/>
        </w:rPr>
      </w:pPr>
      <w:r w:rsidRPr="00267458">
        <w:rPr>
          <w:lang w:eastAsia="de-DE"/>
        </w:rPr>
        <w:t xml:space="preserve">        string uniqueKey = virtualPath;</w:t>
      </w:r>
    </w:p>
    <w:p w:rsidR="00267458" w:rsidRPr="00267458" w:rsidRDefault="00267458" w:rsidP="00267458">
      <w:pPr>
        <w:pStyle w:val="Code"/>
        <w:rPr>
          <w:lang w:eastAsia="de-DE"/>
        </w:rPr>
      </w:pPr>
      <w:r w:rsidRPr="00267458">
        <w:rPr>
          <w:lang w:eastAsia="de-DE"/>
        </w:rPr>
        <w:lastRenderedPageBreak/>
        <w:t xml:space="preserve">        ResXResourceReader rr = null;</w:t>
      </w:r>
    </w:p>
    <w:p w:rsidR="00267458" w:rsidRDefault="00267458" w:rsidP="00267458">
      <w:pPr>
        <w:pStyle w:val="Code"/>
        <w:rPr>
          <w:lang w:eastAsia="de-DE"/>
        </w:rPr>
      </w:pPr>
      <w:r w:rsidRPr="00267458">
        <w:rPr>
          <w:lang w:eastAsia="de-DE"/>
        </w:rPr>
        <w:t xml:space="preserve">        object value = null;</w:t>
      </w:r>
    </w:p>
    <w:p w:rsidR="00720E8A" w:rsidRPr="00267458" w:rsidRDefault="00720E8A" w:rsidP="00720E8A">
      <w:pPr>
        <w:pStyle w:val="CodeBold"/>
        <w:rPr>
          <w:lang w:eastAsia="de-DE"/>
        </w:rPr>
      </w:pPr>
      <w:r>
        <w:rPr>
          <w:lang w:eastAsia="de-DE"/>
        </w:rPr>
        <w:t xml:space="preserve">        // get the cached object or create it</w:t>
      </w:r>
    </w:p>
    <w:p w:rsidR="00267458" w:rsidRPr="00267458" w:rsidRDefault="00267458" w:rsidP="00267458">
      <w:pPr>
        <w:pStyle w:val="Code"/>
        <w:rPr>
          <w:lang w:eastAsia="de-DE"/>
        </w:rPr>
      </w:pPr>
      <w:r w:rsidRPr="00267458">
        <w:rPr>
          <w:lang w:eastAsia="de-DE"/>
        </w:rPr>
        <w:t xml:space="preserve">        if (HttpContext.Current.Cache[uniqueKey] == null)</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uniqueKey = XmlResourceHelper.GetResxPath(uniqueKey, theme, </w:t>
      </w:r>
      <w:r w:rsidR="00B339A3">
        <w:rPr>
          <w:lang w:eastAsia="de-DE"/>
        </w:rPr>
        <w:sym w:font="Wingdings" w:char="F0C3"/>
      </w:r>
    </w:p>
    <w:p w:rsidR="00267458" w:rsidRPr="00267458" w:rsidRDefault="00B339A3" w:rsidP="00267458">
      <w:pPr>
        <w:pStyle w:val="Code"/>
        <w:rPr>
          <w:lang w:eastAsia="de-DE"/>
        </w:rPr>
      </w:pPr>
      <w:r>
        <w:rPr>
          <w:lang w:eastAsia="de-DE"/>
        </w:rPr>
        <w:t xml:space="preserve">                                                      </w:t>
      </w:r>
      <w:r w:rsidR="00267458" w:rsidRPr="00267458">
        <w:rPr>
          <w:lang w:eastAsia="de-DE"/>
        </w:rPr>
        <w:t>virtualPath == null, culture);</w:t>
      </w:r>
    </w:p>
    <w:p w:rsidR="00267458" w:rsidRPr="00267458" w:rsidRDefault="00267458" w:rsidP="00267458">
      <w:pPr>
        <w:pStyle w:val="Code"/>
        <w:rPr>
          <w:lang w:eastAsia="de-DE"/>
        </w:rPr>
      </w:pPr>
      <w:r w:rsidRPr="00267458">
        <w:rPr>
          <w:lang w:eastAsia="de-DE"/>
        </w:rPr>
        <w:t xml:space="preserve">            if (String.IsNullOrEmpty(uniqueKey)) return "RESX";</w:t>
      </w:r>
    </w:p>
    <w:p w:rsidR="00267458" w:rsidRPr="00267458" w:rsidRDefault="00267458" w:rsidP="00267458">
      <w:pPr>
        <w:pStyle w:val="Code"/>
        <w:rPr>
          <w:lang w:eastAsia="de-DE"/>
        </w:rPr>
      </w:pPr>
      <w:r w:rsidRPr="00267458">
        <w:rPr>
          <w:lang w:eastAsia="de-DE"/>
        </w:rPr>
        <w:t xml:space="preserve">            rr = new ResXResourceReader(uniqueKey);</w:t>
      </w:r>
    </w:p>
    <w:p w:rsidR="00267458" w:rsidRPr="00267458" w:rsidRDefault="00267458" w:rsidP="00267458">
      <w:pPr>
        <w:pStyle w:val="Code"/>
        <w:rPr>
          <w:lang w:eastAsia="de-DE"/>
        </w:rPr>
      </w:pPr>
      <w:r w:rsidRPr="00267458">
        <w:rPr>
          <w:lang w:eastAsia="de-DE"/>
        </w:rPr>
        <w:t xml:space="preserve">            HttpContext.Current.Cache[uniqueKey] = rr;</w:t>
      </w:r>
    </w:p>
    <w:p w:rsidR="00267458" w:rsidRPr="00267458" w:rsidRDefault="00267458" w:rsidP="00267458">
      <w:pPr>
        <w:pStyle w:val="Code"/>
        <w:rPr>
          <w:lang w:eastAsia="de-DE"/>
        </w:rPr>
      </w:pPr>
      <w:r w:rsidRPr="00267458">
        <w:rPr>
          <w:lang w:eastAsia="de-DE"/>
        </w:rPr>
        <w:t xml:space="preserve">        }</w:t>
      </w:r>
    </w:p>
    <w:p w:rsidR="00720E8A" w:rsidRPr="00267458" w:rsidRDefault="00720E8A" w:rsidP="00720E8A">
      <w:pPr>
        <w:pStyle w:val="CodeBold"/>
        <w:rPr>
          <w:lang w:eastAsia="de-DE"/>
        </w:rPr>
      </w:pPr>
      <w:r>
        <w:rPr>
          <w:lang w:eastAsia="de-DE"/>
        </w:rPr>
        <w:t xml:space="preserve">        // Use resource reader to retrieve the value</w:t>
      </w:r>
    </w:p>
    <w:p w:rsidR="00267458" w:rsidRPr="00267458" w:rsidRDefault="00267458" w:rsidP="00267458">
      <w:pPr>
        <w:pStyle w:val="Code"/>
        <w:rPr>
          <w:lang w:eastAsia="de-DE"/>
        </w:rPr>
      </w:pPr>
      <w:r w:rsidRPr="00267458">
        <w:rPr>
          <w:lang w:eastAsia="de-DE"/>
        </w:rPr>
        <w:t xml:space="preserve">        rr = (ResXResourceReader)HttpContext.Current.Cache[uniqueKey];</w:t>
      </w:r>
    </w:p>
    <w:p w:rsidR="00267458" w:rsidRPr="00267458" w:rsidRDefault="00267458" w:rsidP="00267458">
      <w:pPr>
        <w:pStyle w:val="Code"/>
        <w:rPr>
          <w:lang w:eastAsia="de-DE"/>
        </w:rPr>
      </w:pPr>
      <w:r w:rsidRPr="00267458">
        <w:rPr>
          <w:lang w:eastAsia="de-DE"/>
        </w:rPr>
        <w:t xml:space="preserve">        IDictionaryEnumerator id = rr.GetEnumerator();</w:t>
      </w:r>
    </w:p>
    <w:p w:rsidR="00267458" w:rsidRPr="00267458" w:rsidRDefault="00267458" w:rsidP="00267458">
      <w:pPr>
        <w:pStyle w:val="Code"/>
        <w:rPr>
          <w:lang w:eastAsia="de-DE"/>
        </w:rPr>
      </w:pPr>
      <w:r w:rsidRPr="00267458">
        <w:rPr>
          <w:lang w:eastAsia="de-DE"/>
        </w:rPr>
        <w:t xml:space="preserve">        while (id.MoveNext())</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if (String.Compare(id.Key.ToString(), resourceKey, true) == 0)</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value = id.Value;</w:t>
      </w:r>
    </w:p>
    <w:p w:rsidR="00267458" w:rsidRPr="00267458" w:rsidRDefault="00267458" w:rsidP="00267458">
      <w:pPr>
        <w:pStyle w:val="Code"/>
        <w:rPr>
          <w:lang w:eastAsia="de-DE"/>
        </w:rPr>
      </w:pPr>
      <w:r w:rsidRPr="00267458">
        <w:rPr>
          <w:lang w:eastAsia="de-DE"/>
        </w:rPr>
        <w:t xml:space="preserve">                break;</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w:t>
      </w:r>
    </w:p>
    <w:p w:rsidR="00720E8A" w:rsidRPr="00267458" w:rsidRDefault="00720E8A" w:rsidP="00720E8A">
      <w:pPr>
        <w:pStyle w:val="CodeBold"/>
        <w:rPr>
          <w:lang w:eastAsia="de-DE"/>
        </w:rPr>
      </w:pPr>
      <w:r>
        <w:rPr>
          <w:lang w:eastAsia="de-DE"/>
        </w:rPr>
        <w:t xml:space="preserve">        // check whether nothing has been found</w:t>
      </w:r>
    </w:p>
    <w:p w:rsidR="00267458" w:rsidRPr="00267458" w:rsidRDefault="00267458" w:rsidP="00267458">
      <w:pPr>
        <w:pStyle w:val="Code"/>
        <w:rPr>
          <w:lang w:eastAsia="de-DE"/>
        </w:rPr>
      </w:pPr>
      <w:r w:rsidRPr="00267458">
        <w:rPr>
          <w:lang w:eastAsia="de-DE"/>
        </w:rPr>
        <w:t xml:space="preserve">        MissHandler(ref value, resourceKey);</w:t>
      </w:r>
    </w:p>
    <w:p w:rsidR="00720E8A" w:rsidRPr="00267458" w:rsidRDefault="00720E8A" w:rsidP="00720E8A">
      <w:pPr>
        <w:pStyle w:val="CodeBold"/>
        <w:rPr>
          <w:lang w:eastAsia="de-DE"/>
        </w:rPr>
      </w:pPr>
      <w:r>
        <w:rPr>
          <w:lang w:eastAsia="de-DE"/>
        </w:rPr>
        <w:t xml:space="preserve">        // return</w:t>
      </w:r>
    </w:p>
    <w:p w:rsidR="00267458" w:rsidRPr="00267458" w:rsidRDefault="00720E8A" w:rsidP="00267458">
      <w:pPr>
        <w:pStyle w:val="Code"/>
        <w:rPr>
          <w:lang w:eastAsia="de-DE"/>
        </w:rPr>
      </w:pPr>
      <w:r>
        <w:rPr>
          <w:lang w:eastAsia="de-DE"/>
        </w:rPr>
        <w:t xml:space="preserve">        return </w:t>
      </w:r>
      <w:r w:rsidR="00267458" w:rsidRPr="00267458">
        <w:rPr>
          <w:lang w:eastAsia="de-DE"/>
        </w:rPr>
        <w:t>value;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private void MissHandler(ref object value, string resourceKey)</w:t>
      </w:r>
    </w:p>
    <w:p w:rsidR="00267458" w:rsidRPr="00267458" w:rsidRDefault="00267458" w:rsidP="00267458">
      <w:pPr>
        <w:pStyle w:val="Code"/>
        <w:rPr>
          <w:lang w:eastAsia="de-DE"/>
        </w:rPr>
      </w:pPr>
      <w:r w:rsidRPr="00267458">
        <w:rPr>
          <w:lang w:eastAsia="de-DE"/>
        </w:rPr>
        <w:t xml:space="preserve">    {</w:t>
      </w:r>
    </w:p>
    <w:p w:rsidR="00720E8A" w:rsidRPr="00267458" w:rsidRDefault="00720E8A" w:rsidP="00720E8A">
      <w:pPr>
        <w:pStyle w:val="CodeBold"/>
        <w:rPr>
          <w:lang w:eastAsia="de-DE"/>
        </w:rPr>
      </w:pPr>
      <w:r>
        <w:rPr>
          <w:lang w:eastAsia="de-DE"/>
        </w:rPr>
        <w:t xml:space="preserve">        // Create a generic value if resource object is missing</w:t>
      </w:r>
    </w:p>
    <w:p w:rsidR="00267458" w:rsidRPr="00267458" w:rsidRDefault="00267458" w:rsidP="00267458">
      <w:pPr>
        <w:pStyle w:val="Code"/>
        <w:rPr>
          <w:lang w:eastAsia="de-DE"/>
        </w:rPr>
      </w:pPr>
      <w:r w:rsidRPr="00267458">
        <w:rPr>
          <w:lang w:eastAsia="de-DE"/>
        </w:rPr>
        <w:t xml:space="preserve">        if (value == null)</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if (!resourceKey.Contains("."))</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value = String.Format("Missing:{0}", resourceKey);</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else</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switch (resourceKey.Substring(resourceKey.LastIndexOf(".")))</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case ".Visible":</w:t>
      </w:r>
    </w:p>
    <w:p w:rsidR="00267458" w:rsidRPr="00267458" w:rsidRDefault="00267458" w:rsidP="00267458">
      <w:pPr>
        <w:pStyle w:val="Code"/>
        <w:rPr>
          <w:lang w:eastAsia="de-DE"/>
        </w:rPr>
      </w:pPr>
      <w:r w:rsidRPr="00267458">
        <w:rPr>
          <w:lang w:eastAsia="de-DE"/>
        </w:rPr>
        <w:t xml:space="preserve">                        value = true;</w:t>
      </w:r>
    </w:p>
    <w:p w:rsidR="00267458" w:rsidRPr="00267458" w:rsidRDefault="00267458" w:rsidP="00267458">
      <w:pPr>
        <w:pStyle w:val="Code"/>
        <w:rPr>
          <w:lang w:eastAsia="de-DE"/>
        </w:rPr>
      </w:pPr>
      <w:r w:rsidRPr="00267458">
        <w:rPr>
          <w:lang w:eastAsia="de-DE"/>
        </w:rPr>
        <w:t xml:space="preserve">                        break;</w:t>
      </w:r>
    </w:p>
    <w:p w:rsidR="00267458" w:rsidRPr="00267458" w:rsidRDefault="00267458" w:rsidP="00267458">
      <w:pPr>
        <w:pStyle w:val="Code"/>
        <w:rPr>
          <w:lang w:eastAsia="de-DE"/>
        </w:rPr>
      </w:pPr>
      <w:r w:rsidRPr="00267458">
        <w:rPr>
          <w:lang w:eastAsia="de-DE"/>
        </w:rPr>
        <w:t xml:space="preserve">                    case ".Tooltip":</w:t>
      </w:r>
    </w:p>
    <w:p w:rsidR="00267458" w:rsidRPr="00267458" w:rsidRDefault="00267458" w:rsidP="00267458">
      <w:pPr>
        <w:pStyle w:val="Code"/>
        <w:rPr>
          <w:lang w:eastAsia="de-DE"/>
        </w:rPr>
      </w:pPr>
      <w:r w:rsidRPr="00267458">
        <w:rPr>
          <w:lang w:eastAsia="de-DE"/>
        </w:rPr>
        <w:t xml:space="preserve">                    case ".ToolTip":</w:t>
      </w:r>
    </w:p>
    <w:p w:rsidR="00267458" w:rsidRPr="00267458" w:rsidRDefault="00267458" w:rsidP="00267458">
      <w:pPr>
        <w:pStyle w:val="Code"/>
        <w:rPr>
          <w:lang w:eastAsia="de-DE"/>
        </w:rPr>
      </w:pPr>
      <w:r w:rsidRPr="00267458">
        <w:rPr>
          <w:lang w:eastAsia="de-DE"/>
        </w:rPr>
        <w:t xml:space="preserve">                        value = "";</w:t>
      </w:r>
    </w:p>
    <w:p w:rsidR="00267458" w:rsidRPr="004022F1" w:rsidRDefault="00267458" w:rsidP="00267458">
      <w:pPr>
        <w:pStyle w:val="Code"/>
        <w:rPr>
          <w:lang w:eastAsia="de-DE"/>
        </w:rPr>
      </w:pPr>
      <w:r w:rsidRPr="00267458">
        <w:rPr>
          <w:lang w:eastAsia="de-DE"/>
        </w:rPr>
        <w:t xml:space="preserve">                        </w:t>
      </w:r>
      <w:r w:rsidRPr="004022F1">
        <w:rPr>
          <w:lang w:eastAsia="de-DE"/>
        </w:rPr>
        <w:t>break;</w:t>
      </w:r>
    </w:p>
    <w:p w:rsidR="00267458" w:rsidRPr="004022F1" w:rsidRDefault="00267458" w:rsidP="00267458">
      <w:pPr>
        <w:pStyle w:val="Code"/>
        <w:rPr>
          <w:lang w:eastAsia="de-DE"/>
        </w:rPr>
      </w:pPr>
      <w:r w:rsidRPr="004022F1">
        <w:rPr>
          <w:lang w:eastAsia="de-DE"/>
        </w:rPr>
        <w:t xml:space="preserve">                    default:</w:t>
      </w:r>
    </w:p>
    <w:p w:rsidR="00267458" w:rsidRPr="00267458" w:rsidRDefault="00267458" w:rsidP="00267458">
      <w:pPr>
        <w:pStyle w:val="Code"/>
        <w:rPr>
          <w:lang w:eastAsia="de-DE"/>
        </w:rPr>
      </w:pPr>
      <w:r w:rsidRPr="00267458">
        <w:rPr>
          <w:lang w:eastAsia="de-DE"/>
        </w:rPr>
        <w:t xml:space="preserve">                    case ".Text":</w:t>
      </w:r>
    </w:p>
    <w:p w:rsidR="00267458" w:rsidRPr="00267458" w:rsidRDefault="00267458" w:rsidP="00267458">
      <w:pPr>
        <w:pStyle w:val="Code"/>
        <w:rPr>
          <w:lang w:eastAsia="de-DE"/>
        </w:rPr>
      </w:pPr>
      <w:r w:rsidRPr="00267458">
        <w:rPr>
          <w:lang w:eastAsia="de-DE"/>
        </w:rPr>
        <w:t xml:space="preserve">                        value = String.Format("Missing:{0}", resourceKey);</w:t>
      </w:r>
    </w:p>
    <w:p w:rsidR="00267458" w:rsidRPr="00267458" w:rsidRDefault="00267458" w:rsidP="00267458">
      <w:pPr>
        <w:pStyle w:val="Code"/>
        <w:rPr>
          <w:lang w:eastAsia="de-DE"/>
        </w:rPr>
      </w:pPr>
      <w:r w:rsidRPr="00267458">
        <w:rPr>
          <w:lang w:eastAsia="de-DE"/>
        </w:rPr>
        <w:t xml:space="preserve">                        break;</w:t>
      </w:r>
    </w:p>
    <w:p w:rsidR="00267458" w:rsidRPr="00267458" w:rsidRDefault="00267458" w:rsidP="00267458">
      <w:pPr>
        <w:pStyle w:val="Code"/>
        <w:rPr>
          <w:lang w:eastAsia="de-DE"/>
        </w:rPr>
      </w:pPr>
      <w:r w:rsidRPr="00267458">
        <w:rPr>
          <w:lang w:eastAsia="de-DE"/>
        </w:rPr>
        <w:lastRenderedPageBreak/>
        <w:t xml:space="preserve">                }</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if (value == null) throw new ArgumentException("Unexpectadly found</w:t>
      </w:r>
      <w:r w:rsidR="00B339A3">
        <w:rPr>
          <w:lang w:eastAsia="de-DE"/>
        </w:rPr>
        <w:t xml:space="preserve"> </w:t>
      </w:r>
      <w:r w:rsidR="00B339A3">
        <w:rPr>
          <w:lang w:eastAsia="de-DE"/>
        </w:rPr>
        <w:sym w:font="Wingdings" w:char="F0C3"/>
      </w:r>
      <w:r w:rsidR="00B339A3">
        <w:rPr>
          <w:lang w:eastAsia="de-DE"/>
        </w:rPr>
        <w:t xml:space="preserve"> </w:t>
      </w:r>
    </w:p>
    <w:p w:rsidR="00267458" w:rsidRPr="00267458" w:rsidRDefault="00B339A3" w:rsidP="00267458">
      <w:pPr>
        <w:pStyle w:val="Code"/>
        <w:rPr>
          <w:lang w:eastAsia="de-DE"/>
        </w:rPr>
      </w:pPr>
      <w:r>
        <w:rPr>
          <w:lang w:eastAsia="de-DE"/>
        </w:rPr>
        <w:t xml:space="preserve">                           </w:t>
      </w:r>
      <w:r w:rsidR="00267458" w:rsidRPr="00267458">
        <w:rPr>
          <w:lang w:eastAsia="de-DE"/>
        </w:rPr>
        <w:t xml:space="preserve"> an unresolvable missing resource: " + resourceKey);</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IResourceReader IResourceProvider.ResourceReader</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get</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if (resourceCache.ContainsKey(virtualPath))</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return resourceCache[virtualPath]</w:t>
      </w:r>
      <w:r w:rsidR="00B339A3">
        <w:rPr>
          <w:lang w:eastAsia="de-DE"/>
        </w:rPr>
        <w:t xml:space="preserve"> </w:t>
      </w:r>
      <w:r w:rsidR="00B339A3">
        <w:rPr>
          <w:lang w:eastAsia="de-DE"/>
        </w:rPr>
        <w:sym w:font="Wingdings" w:char="F0C3"/>
      </w:r>
    </w:p>
    <w:p w:rsidR="00267458" w:rsidRPr="00267458" w:rsidRDefault="00B339A3" w:rsidP="00267458">
      <w:pPr>
        <w:pStyle w:val="Code"/>
        <w:rPr>
          <w:lang w:eastAsia="de-DE"/>
        </w:rPr>
      </w:pPr>
      <w:r>
        <w:rPr>
          <w:lang w:eastAsia="de-DE"/>
        </w:rPr>
        <w:t xml:space="preserve">                                    </w:t>
      </w:r>
      <w:r w:rsidR="00267458" w:rsidRPr="00267458">
        <w:rPr>
          <w:lang w:eastAsia="de-DE"/>
        </w:rPr>
        <w:t>[CultureInfo.InvariantCulture].Reader;</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return null;</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p>
    <w:p w:rsidR="00267458" w:rsidRPr="00267458" w:rsidRDefault="00267458" w:rsidP="00267458">
      <w:pPr>
        <w:pStyle w:val="Code"/>
        <w:rPr>
          <w:lang w:eastAsia="de-DE"/>
        </w:rPr>
      </w:pPr>
      <w:r w:rsidRPr="00267458">
        <w:rPr>
          <w:lang w:eastAsia="de-DE"/>
        </w:rPr>
        <w:t xml:space="preserve">    public IResourceWriter ResourceWriter</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get</w:t>
      </w:r>
    </w:p>
    <w:p w:rsidR="00267458" w:rsidRPr="00267458" w:rsidRDefault="00267458" w:rsidP="00267458">
      <w:pPr>
        <w:pStyle w:val="Code"/>
        <w:rPr>
          <w:lang w:eastAsia="de-DE"/>
        </w:rPr>
      </w:pPr>
      <w:r w:rsidRPr="00267458">
        <w:rPr>
          <w:lang w:eastAsia="de-DE"/>
        </w:rPr>
        <w:t xml:space="preserve">        {</w:t>
      </w:r>
    </w:p>
    <w:p w:rsidR="00267458" w:rsidRPr="00267458" w:rsidRDefault="00267458" w:rsidP="00267458">
      <w:pPr>
        <w:pStyle w:val="Code"/>
        <w:rPr>
          <w:lang w:eastAsia="de-DE"/>
        </w:rPr>
      </w:pPr>
      <w:r w:rsidRPr="00267458">
        <w:rPr>
          <w:lang w:eastAsia="de-DE"/>
        </w:rPr>
        <w:t xml:space="preserve">            if (resourceCache.ContainsKey(virtualPath))</w:t>
      </w:r>
    </w:p>
    <w:p w:rsidR="00267458" w:rsidRPr="00267458" w:rsidRDefault="00267458" w:rsidP="00267458">
      <w:pPr>
        <w:pStyle w:val="Code"/>
        <w:rPr>
          <w:lang w:eastAsia="de-DE"/>
        </w:rPr>
      </w:pPr>
      <w:r w:rsidRPr="00267458">
        <w:rPr>
          <w:lang w:eastAsia="de-DE"/>
        </w:rPr>
        <w:t xml:space="preserve">            {</w:t>
      </w:r>
    </w:p>
    <w:p w:rsidR="00B339A3" w:rsidRDefault="00267458" w:rsidP="00267458">
      <w:pPr>
        <w:pStyle w:val="Code"/>
        <w:rPr>
          <w:lang w:eastAsia="de-DE"/>
        </w:rPr>
      </w:pPr>
      <w:r w:rsidRPr="00267458">
        <w:rPr>
          <w:lang w:eastAsia="de-DE"/>
        </w:rPr>
        <w:t xml:space="preserve">                return resourceCache[virtualPath]</w:t>
      </w:r>
      <w:r w:rsidR="00B339A3">
        <w:rPr>
          <w:lang w:eastAsia="de-DE"/>
        </w:rPr>
        <w:t xml:space="preserve"> </w:t>
      </w:r>
      <w:r w:rsidR="00B339A3">
        <w:rPr>
          <w:lang w:eastAsia="de-DE"/>
        </w:rPr>
        <w:sym w:font="Wingdings" w:char="F0C3"/>
      </w:r>
    </w:p>
    <w:p w:rsidR="00267458" w:rsidRPr="00267458" w:rsidRDefault="00B339A3" w:rsidP="00267458">
      <w:pPr>
        <w:pStyle w:val="Code"/>
        <w:rPr>
          <w:lang w:eastAsia="de-DE"/>
        </w:rPr>
      </w:pPr>
      <w:r>
        <w:rPr>
          <w:lang w:eastAsia="de-DE"/>
        </w:rPr>
        <w:t xml:space="preserve">                                    </w:t>
      </w:r>
      <w:r w:rsidR="00267458" w:rsidRPr="00267458">
        <w:rPr>
          <w:lang w:eastAsia="de-DE"/>
        </w:rPr>
        <w:t>[CultureInfo.InvariantCulture].Writer;</w:t>
      </w:r>
    </w:p>
    <w:p w:rsidR="00267458" w:rsidRPr="004022F1" w:rsidRDefault="00267458" w:rsidP="00267458">
      <w:pPr>
        <w:pStyle w:val="Code"/>
        <w:rPr>
          <w:lang w:eastAsia="de-DE"/>
        </w:rPr>
      </w:pPr>
      <w:r w:rsidRPr="00267458">
        <w:rPr>
          <w:lang w:eastAsia="de-DE"/>
        </w:rPr>
        <w:t xml:space="preserve">            </w:t>
      </w:r>
      <w:r w:rsidRPr="004022F1">
        <w:rPr>
          <w:lang w:eastAsia="de-DE"/>
        </w:rPr>
        <w:t>}</w:t>
      </w:r>
    </w:p>
    <w:p w:rsidR="00267458" w:rsidRPr="004022F1" w:rsidRDefault="00267458" w:rsidP="00267458">
      <w:pPr>
        <w:pStyle w:val="Code"/>
        <w:rPr>
          <w:lang w:eastAsia="de-DE"/>
        </w:rPr>
      </w:pPr>
      <w:r w:rsidRPr="004022F1">
        <w:rPr>
          <w:lang w:eastAsia="de-DE"/>
        </w:rPr>
        <w:t xml:space="preserve">            return null;</w:t>
      </w:r>
    </w:p>
    <w:p w:rsidR="00267458" w:rsidRPr="004022F1" w:rsidRDefault="00267458" w:rsidP="00267458">
      <w:pPr>
        <w:pStyle w:val="Code"/>
        <w:rPr>
          <w:lang w:eastAsia="de-DE"/>
        </w:rPr>
      </w:pPr>
      <w:r w:rsidRPr="004022F1">
        <w:rPr>
          <w:lang w:eastAsia="de-DE"/>
        </w:rPr>
        <w:t xml:space="preserve">        }</w:t>
      </w:r>
    </w:p>
    <w:p w:rsidR="00267458" w:rsidRPr="004022F1" w:rsidRDefault="00267458" w:rsidP="00267458">
      <w:pPr>
        <w:pStyle w:val="Code"/>
        <w:rPr>
          <w:lang w:eastAsia="de-DE"/>
        </w:rPr>
      </w:pPr>
      <w:r w:rsidRPr="004022F1">
        <w:rPr>
          <w:lang w:eastAsia="de-DE"/>
        </w:rPr>
        <w:t xml:space="preserve">    }</w:t>
      </w:r>
    </w:p>
    <w:p w:rsidR="00267458" w:rsidRPr="004022F1" w:rsidRDefault="00267458" w:rsidP="00267458">
      <w:pPr>
        <w:pStyle w:val="Code"/>
        <w:rPr>
          <w:lang w:eastAsia="de-DE"/>
        </w:rPr>
      </w:pPr>
    </w:p>
    <w:p w:rsidR="00324140" w:rsidRPr="004022F1" w:rsidRDefault="00267458" w:rsidP="00267458">
      <w:pPr>
        <w:pStyle w:val="CodeLast"/>
        <w:rPr>
          <w:lang w:eastAsia="de-DE"/>
        </w:rPr>
      </w:pPr>
      <w:r w:rsidRPr="004022F1">
        <w:rPr>
          <w:lang w:eastAsia="de-DE"/>
        </w:rPr>
        <w:t>}</w:t>
      </w:r>
    </w:p>
    <w:p w:rsidR="00267458" w:rsidRDefault="00267458" w:rsidP="00267458">
      <w:pPr>
        <w:pStyle w:val="BodyTextCont"/>
        <w:rPr>
          <w:lang w:eastAsia="de-DE"/>
        </w:rPr>
      </w:pPr>
      <w:r w:rsidRPr="00267458">
        <w:rPr>
          <w:lang w:eastAsia="de-DE"/>
        </w:rPr>
        <w:t xml:space="preserve">The provider itself is not </w:t>
      </w:r>
      <w:r w:rsidR="00925276">
        <w:rPr>
          <w:lang w:eastAsia="de-DE"/>
        </w:rPr>
        <w:t>so simple</w:t>
      </w:r>
      <w:r w:rsidRPr="00267458">
        <w:rPr>
          <w:lang w:eastAsia="de-DE"/>
        </w:rPr>
        <w:t xml:space="preserve">. </w:t>
      </w:r>
      <w:r>
        <w:rPr>
          <w:lang w:eastAsia="de-DE"/>
        </w:rPr>
        <w:t>First</w:t>
      </w:r>
      <w:r w:rsidR="00925276">
        <w:rPr>
          <w:lang w:eastAsia="de-DE"/>
        </w:rPr>
        <w:t>ly</w:t>
      </w:r>
      <w:r>
        <w:rPr>
          <w:lang w:eastAsia="de-DE"/>
        </w:rPr>
        <w:t xml:space="preserve">, we </w:t>
      </w:r>
      <w:r w:rsidR="00925276">
        <w:rPr>
          <w:lang w:eastAsia="de-DE"/>
        </w:rPr>
        <w:t xml:space="preserve">need </w:t>
      </w:r>
      <w:r>
        <w:rPr>
          <w:lang w:eastAsia="de-DE"/>
        </w:rPr>
        <w:t xml:space="preserve">to define the storage location and storage handling. The solution used in this example </w:t>
      </w:r>
      <w:r w:rsidR="00925276">
        <w:rPr>
          <w:lang w:eastAsia="de-DE"/>
        </w:rPr>
        <w:t xml:space="preserve">is </w:t>
      </w:r>
      <w:r>
        <w:rPr>
          <w:lang w:eastAsia="de-DE"/>
        </w:rPr>
        <w:t>base</w:t>
      </w:r>
      <w:r w:rsidR="00925276">
        <w:rPr>
          <w:lang w:eastAsia="de-DE"/>
        </w:rPr>
        <w:t>d</w:t>
      </w:r>
      <w:r>
        <w:rPr>
          <w:lang w:eastAsia="de-DE"/>
        </w:rPr>
        <w:t xml:space="preserve"> on </w:t>
      </w:r>
      <w:r w:rsidR="00925276">
        <w:rPr>
          <w:lang w:eastAsia="de-DE"/>
        </w:rPr>
        <w:t>.</w:t>
      </w:r>
      <w:proofErr w:type="spellStart"/>
      <w:r w:rsidRPr="00267458">
        <w:rPr>
          <w:i/>
          <w:lang w:eastAsia="de-DE"/>
        </w:rPr>
        <w:t>resx</w:t>
      </w:r>
      <w:proofErr w:type="spellEnd"/>
      <w:r>
        <w:rPr>
          <w:lang w:eastAsia="de-DE"/>
        </w:rPr>
        <w:t xml:space="preserve"> files. To improve performance</w:t>
      </w:r>
      <w:r w:rsidR="00925276">
        <w:rPr>
          <w:lang w:eastAsia="de-DE"/>
        </w:rPr>
        <w:t>,</w:t>
      </w:r>
      <w:r>
        <w:rPr>
          <w:lang w:eastAsia="de-DE"/>
        </w:rPr>
        <w:t xml:space="preserve"> the provider </w:t>
      </w:r>
      <w:r w:rsidR="00925276">
        <w:rPr>
          <w:lang w:eastAsia="de-DE"/>
        </w:rPr>
        <w:t xml:space="preserve">retains </w:t>
      </w:r>
      <w:r>
        <w:rPr>
          <w:lang w:eastAsia="de-DE"/>
        </w:rPr>
        <w:t>a copy of the resources in an internal cache. This is global and therefore can</w:t>
      </w:r>
      <w:r w:rsidR="00925276">
        <w:rPr>
          <w:lang w:eastAsia="de-DE"/>
        </w:rPr>
        <w:t xml:space="preserve"> be</w:t>
      </w:r>
      <w:r>
        <w:rPr>
          <w:lang w:eastAsia="de-DE"/>
        </w:rPr>
        <w:t xml:space="preserve"> define</w:t>
      </w:r>
      <w:r w:rsidR="00925276">
        <w:rPr>
          <w:lang w:eastAsia="de-DE"/>
        </w:rPr>
        <w:t>d as</w:t>
      </w:r>
      <w:r>
        <w:rPr>
          <w:lang w:eastAsia="de-DE"/>
        </w:rPr>
        <w:t xml:space="preserve"> static:</w:t>
      </w:r>
    </w:p>
    <w:p w:rsidR="00267458" w:rsidRPr="00267458" w:rsidRDefault="00267458" w:rsidP="00267458">
      <w:pPr>
        <w:pStyle w:val="CodeSingle"/>
        <w:rPr>
          <w:lang w:eastAsia="de-DE"/>
        </w:rPr>
      </w:pPr>
      <w:r w:rsidRPr="00267458">
        <w:rPr>
          <w:lang w:eastAsia="de-DE"/>
        </w:rPr>
        <w:t>static Dictionary&lt;string, Dictionary&lt;CultureInfo, ResourceTuple&gt;&gt; resourceCache;</w:t>
      </w:r>
    </w:p>
    <w:p w:rsidR="00757200" w:rsidRDefault="007841EA" w:rsidP="00267458">
      <w:pPr>
        <w:pStyle w:val="BodyTextCont"/>
      </w:pPr>
      <w:r>
        <w:t xml:space="preserve">This is a nested </w:t>
      </w:r>
      <w:r w:rsidRPr="007841EA">
        <w:rPr>
          <w:rStyle w:val="CodeInline"/>
        </w:rPr>
        <w:t>Dictionary</w:t>
      </w:r>
      <w:r>
        <w:t xml:space="preserve">. The key </w:t>
      </w:r>
      <w:r w:rsidR="00925276">
        <w:t xml:space="preserve">to </w:t>
      </w:r>
      <w:r>
        <w:t xml:space="preserve">the outer dictionary </w:t>
      </w:r>
      <w:r w:rsidR="00757200">
        <w:t xml:space="preserve">is </w:t>
      </w:r>
      <w:r>
        <w:t>the resource key,</w:t>
      </w:r>
      <w:r w:rsidR="00925276">
        <w:t xml:space="preserve"> which is</w:t>
      </w:r>
      <w:r>
        <w:t xml:space="preserve"> either the </w:t>
      </w:r>
      <w:proofErr w:type="spellStart"/>
      <w:r w:rsidRPr="007841EA">
        <w:rPr>
          <w:rStyle w:val="CodeInline"/>
        </w:rPr>
        <w:t>virtualPath</w:t>
      </w:r>
      <w:proofErr w:type="spellEnd"/>
      <w:r>
        <w:t xml:space="preserve"> to a local resource or the </w:t>
      </w:r>
      <w:proofErr w:type="spellStart"/>
      <w:r w:rsidRPr="007841EA">
        <w:rPr>
          <w:rStyle w:val="CodeInline"/>
        </w:rPr>
        <w:t>className</w:t>
      </w:r>
      <w:proofErr w:type="spellEnd"/>
      <w:r>
        <w:t xml:space="preserve"> of a global one. For each resource, we </w:t>
      </w:r>
      <w:r w:rsidR="00925276">
        <w:t xml:space="preserve">need </w:t>
      </w:r>
      <w:r>
        <w:t xml:space="preserve">to handle </w:t>
      </w:r>
      <w:r w:rsidR="00757200">
        <w:t xml:space="preserve">multiple </w:t>
      </w:r>
      <w:r>
        <w:t xml:space="preserve">resource containers. </w:t>
      </w:r>
      <w:r w:rsidR="00757200">
        <w:t xml:space="preserve">There is one </w:t>
      </w:r>
      <w:r>
        <w:t xml:space="preserve">container per culture. </w:t>
      </w:r>
    </w:p>
    <w:p w:rsidR="00267458" w:rsidRDefault="00757200" w:rsidP="00267458">
      <w:pPr>
        <w:pStyle w:val="BodyTextCont"/>
      </w:pPr>
      <w:r>
        <w:t xml:space="preserve">The </w:t>
      </w:r>
      <w:r w:rsidR="007841EA">
        <w:t xml:space="preserve">inner </w:t>
      </w:r>
      <w:r w:rsidR="007841EA" w:rsidRPr="007841EA">
        <w:rPr>
          <w:rStyle w:val="CodeInline"/>
        </w:rPr>
        <w:t>Dictionary</w:t>
      </w:r>
      <w:r w:rsidR="007841EA">
        <w:t xml:space="preserve"> contains </w:t>
      </w:r>
      <w:r>
        <w:t xml:space="preserve">these containers and employs </w:t>
      </w:r>
      <w:r w:rsidR="007841EA">
        <w:t xml:space="preserve">the </w:t>
      </w:r>
      <w:proofErr w:type="spellStart"/>
      <w:r w:rsidR="007841EA" w:rsidRPr="007841EA">
        <w:rPr>
          <w:rStyle w:val="CodeInline"/>
        </w:rPr>
        <w:t>CultureInfo</w:t>
      </w:r>
      <w:proofErr w:type="spellEnd"/>
      <w:r>
        <w:t xml:space="preserve"> as </w:t>
      </w:r>
      <w:r w:rsidR="0043766C">
        <w:t>the index to a particular container</w:t>
      </w:r>
      <w:r>
        <w:t>.</w:t>
      </w:r>
      <w:r w:rsidR="007841EA">
        <w:t xml:space="preserve"> The </w:t>
      </w:r>
      <w:r w:rsidR="0043766C" w:rsidRPr="007841EA">
        <w:rPr>
          <w:rStyle w:val="CodeInline"/>
        </w:rPr>
        <w:t>Dictionary</w:t>
      </w:r>
      <w:r w:rsidR="0043766C">
        <w:t xml:space="preserve"> </w:t>
      </w:r>
      <w:r w:rsidR="007841EA">
        <w:t xml:space="preserve">value </w:t>
      </w:r>
      <w:r w:rsidR="0043766C">
        <w:t xml:space="preserve">(the container) holds </w:t>
      </w:r>
      <w:r w:rsidR="007841EA">
        <w:t xml:space="preserve">the appropriate reader and writer objects, </w:t>
      </w:r>
      <w:r w:rsidR="00925276">
        <w:t xml:space="preserve">which are </w:t>
      </w:r>
      <w:r w:rsidR="007841EA">
        <w:t xml:space="preserve">of type </w:t>
      </w:r>
      <w:proofErr w:type="spellStart"/>
      <w:r w:rsidR="007841EA" w:rsidRPr="007841EA">
        <w:rPr>
          <w:rStyle w:val="CodeInline"/>
        </w:rPr>
        <w:t>CustomResourceReader</w:t>
      </w:r>
      <w:proofErr w:type="spellEnd"/>
      <w:r w:rsidR="007841EA">
        <w:t xml:space="preserve"> and </w:t>
      </w:r>
      <w:proofErr w:type="spellStart"/>
      <w:r w:rsidR="007841EA" w:rsidRPr="007841EA">
        <w:rPr>
          <w:rStyle w:val="CodeInline"/>
        </w:rPr>
        <w:t>CustomResourceWriter</w:t>
      </w:r>
      <w:proofErr w:type="spellEnd"/>
      <w:r w:rsidR="00B339A3">
        <w:t>.</w:t>
      </w:r>
      <w:r w:rsidR="007841EA">
        <w:t xml:space="preserve"> The </w:t>
      </w:r>
      <w:proofErr w:type="spellStart"/>
      <w:r w:rsidR="007841EA" w:rsidRPr="007841EA">
        <w:rPr>
          <w:rStyle w:val="CodeInline"/>
        </w:rPr>
        <w:t>ResourceTuple</w:t>
      </w:r>
      <w:proofErr w:type="spellEnd"/>
      <w:r w:rsidR="007841EA">
        <w:t xml:space="preserve"> </w:t>
      </w:r>
      <w:r w:rsidR="00925276">
        <w:t xml:space="preserve">class </w:t>
      </w:r>
      <w:r w:rsidR="007841EA">
        <w:t xml:space="preserve">is an inner helper class </w:t>
      </w:r>
      <w:r w:rsidR="00925276">
        <w:t>which</w:t>
      </w:r>
      <w:r w:rsidR="007841EA">
        <w:t xml:space="preserve"> store</w:t>
      </w:r>
      <w:r w:rsidR="00925276">
        <w:t>s</w:t>
      </w:r>
      <w:r w:rsidR="007841EA">
        <w:t xml:space="preserve"> the reader and writer objects and allow</w:t>
      </w:r>
      <w:r w:rsidR="00925276">
        <w:t>s</w:t>
      </w:r>
      <w:r w:rsidR="007841EA">
        <w:t xml:space="preserve"> type</w:t>
      </w:r>
      <w:r w:rsidR="00925276">
        <w:t>-</w:t>
      </w:r>
      <w:r w:rsidR="007841EA">
        <w:t>safe access</w:t>
      </w:r>
      <w:r w:rsidR="0043766C">
        <w:t xml:space="preserve"> to them</w:t>
      </w:r>
      <w:r w:rsidR="007841EA">
        <w:t>.</w:t>
      </w:r>
    </w:p>
    <w:p w:rsidR="007841EA" w:rsidRDefault="007841EA" w:rsidP="004F6155">
      <w:pPr>
        <w:pStyle w:val="BodyTextCont"/>
      </w:pPr>
      <w:r>
        <w:t>The provider is instantiated on a per file bas</w:t>
      </w:r>
      <w:r w:rsidR="00925276">
        <w:t>is. E</w:t>
      </w:r>
      <w:r>
        <w:t>ach local resource (</w:t>
      </w:r>
      <w:proofErr w:type="spellStart"/>
      <w:r w:rsidRPr="00B339A3">
        <w:rPr>
          <w:i/>
        </w:rPr>
        <w:t>aspx</w:t>
      </w:r>
      <w:proofErr w:type="spellEnd"/>
      <w:r>
        <w:t xml:space="preserve"> as well as </w:t>
      </w:r>
      <w:proofErr w:type="spellStart"/>
      <w:r w:rsidRPr="00B339A3">
        <w:rPr>
          <w:i/>
        </w:rPr>
        <w:t>ascx</w:t>
      </w:r>
      <w:proofErr w:type="spellEnd"/>
      <w:r>
        <w:t xml:space="preserve"> file</w:t>
      </w:r>
      <w:r w:rsidR="00925276">
        <w:t>s</w:t>
      </w:r>
      <w:r>
        <w:t xml:space="preserve">) creates one provider. </w:t>
      </w:r>
      <w:r w:rsidR="00925276">
        <w:t xml:space="preserve">The same happens for </w:t>
      </w:r>
      <w:r>
        <w:t xml:space="preserve">each global resource. In </w:t>
      </w:r>
      <w:r w:rsidR="00B339A3">
        <w:t xml:space="preserve">the </w:t>
      </w:r>
      <w:proofErr w:type="spellStart"/>
      <w:r w:rsidRPr="007841EA">
        <w:rPr>
          <w:rStyle w:val="CodeInline"/>
        </w:rPr>
        <w:t>GetResources</w:t>
      </w:r>
      <w:proofErr w:type="spellEnd"/>
      <w:r>
        <w:t xml:space="preserve"> </w:t>
      </w:r>
      <w:r>
        <w:lastRenderedPageBreak/>
        <w:t>method</w:t>
      </w:r>
      <w:r w:rsidR="00FB3A16">
        <w:t>,</w:t>
      </w:r>
      <w:r>
        <w:t xml:space="preserve"> the provider immediately constructs the cache. The </w:t>
      </w:r>
      <w:proofErr w:type="spellStart"/>
      <w:r w:rsidRPr="007841EA">
        <w:rPr>
          <w:rStyle w:val="CodeInline"/>
        </w:rPr>
        <w:t>HttpContext.Current</w:t>
      </w:r>
      <w:proofErr w:type="spellEnd"/>
      <w:r w:rsidRPr="007841EA">
        <w:rPr>
          <w:rStyle w:val="CodeInline"/>
        </w:rPr>
        <w:t xml:space="preserve"> == null</w:t>
      </w:r>
      <w:r w:rsidRPr="007841EA">
        <w:t xml:space="preserve"> </w:t>
      </w:r>
      <w:r w:rsidR="00FB3A16">
        <w:t xml:space="preserve">check ensures </w:t>
      </w:r>
      <w:r>
        <w:t xml:space="preserve">that the provider is not active at both design and compile time. The provider searches </w:t>
      </w:r>
      <w:r w:rsidR="00FB3A16">
        <w:t xml:space="preserve">a </w:t>
      </w:r>
      <w:r>
        <w:t>designated directory</w:t>
      </w:r>
      <w:r w:rsidR="004F6155">
        <w:t xml:space="preserve"> from</w:t>
      </w:r>
      <w:r w:rsidR="00FB3A16">
        <w:t xml:space="preserve"> the</w:t>
      </w:r>
      <w:r w:rsidR="004F6155">
        <w:t xml:space="preserve"> </w:t>
      </w:r>
      <w:proofErr w:type="spellStart"/>
      <w:r w:rsidR="004F6155" w:rsidRPr="004F6155">
        <w:rPr>
          <w:rStyle w:val="CodeInline"/>
        </w:rPr>
        <w:t>GetLocalResxBasePath</w:t>
      </w:r>
      <w:proofErr w:type="spellEnd"/>
      <w:r w:rsidR="004F6155">
        <w:t xml:space="preserve">. This is a helper method specific to the required behavior. It creates the path to the </w:t>
      </w:r>
      <w:r w:rsidR="00881729" w:rsidRPr="00881729">
        <w:rPr>
          <w:i/>
        </w:rPr>
        <w:t>.</w:t>
      </w:r>
      <w:proofErr w:type="spellStart"/>
      <w:r w:rsidR="00881729" w:rsidRPr="00881729">
        <w:rPr>
          <w:i/>
        </w:rPr>
        <w:t>resx</w:t>
      </w:r>
      <w:proofErr w:type="spellEnd"/>
      <w:r w:rsidR="004F6155">
        <w:t xml:space="preserve"> file based on both theme and local resource. In the </w:t>
      </w:r>
      <w:r w:rsidR="00FB3A16">
        <w:t xml:space="preserve">example, </w:t>
      </w:r>
      <w:r w:rsidR="004F6155">
        <w:t xml:space="preserve">the full path </w:t>
      </w:r>
      <w:r w:rsidR="004D0C69">
        <w:t>conforms to the pattern</w:t>
      </w:r>
      <w:r w:rsidR="004F6155">
        <w:t>:</w:t>
      </w:r>
    </w:p>
    <w:p w:rsidR="004F6155" w:rsidRPr="004F6155" w:rsidRDefault="004F6155" w:rsidP="004F6155">
      <w:pPr>
        <w:pStyle w:val="Query"/>
      </w:pPr>
      <w:r>
        <w:t>App_Data/Resx/&lt;Theme&gt;/virtualPath/ResourceFile.&lt;Culture&gt;.ResourceType</w:t>
      </w:r>
    </w:p>
    <w:p w:rsidR="004F6155" w:rsidRPr="00B339A3" w:rsidRDefault="00FB3A16" w:rsidP="00267458">
      <w:pPr>
        <w:pStyle w:val="BodyTextCont"/>
        <w:rPr>
          <w:i/>
        </w:rPr>
      </w:pPr>
      <w:r>
        <w:t>T</w:t>
      </w:r>
      <w:r w:rsidR="004F6155">
        <w:t xml:space="preserve">he </w:t>
      </w:r>
      <w:proofErr w:type="spellStart"/>
      <w:r w:rsidR="004F6155" w:rsidRPr="004F6155">
        <w:rPr>
          <w:rStyle w:val="CodeInline"/>
        </w:rPr>
        <w:t>App_Data</w:t>
      </w:r>
      <w:proofErr w:type="spellEnd"/>
      <w:r w:rsidR="004F6155">
        <w:t xml:space="preserve"> folder </w:t>
      </w:r>
      <w:r w:rsidR="00B339A3">
        <w:t xml:space="preserve">is defined </w:t>
      </w:r>
      <w:r w:rsidR="004F6155">
        <w:t xml:space="preserve">as the storage location. The </w:t>
      </w:r>
      <w:proofErr w:type="spellStart"/>
      <w:r w:rsidR="004F6155" w:rsidRPr="004F6155">
        <w:rPr>
          <w:i/>
        </w:rPr>
        <w:t>Resx</w:t>
      </w:r>
      <w:proofErr w:type="spellEnd"/>
      <w:r w:rsidR="004F6155">
        <w:t xml:space="preserve"> subfolder </w:t>
      </w:r>
      <w:r>
        <w:t xml:space="preserve">ensures </w:t>
      </w:r>
      <w:r w:rsidR="004F6155">
        <w:t xml:space="preserve">that </w:t>
      </w:r>
      <w:r w:rsidR="00B339A3">
        <w:t xml:space="preserve">there is no </w:t>
      </w:r>
      <w:r w:rsidR="004F6155">
        <w:t xml:space="preserve">conflict with other data stored there. The </w:t>
      </w:r>
      <w:r w:rsidR="004F6155" w:rsidRPr="004F6155">
        <w:rPr>
          <w:i/>
        </w:rPr>
        <w:t>&lt;Theme&gt;</w:t>
      </w:r>
      <w:r w:rsidR="004F6155">
        <w:t xml:space="preserve"> part is a placeholder for the named theme. At </w:t>
      </w:r>
      <w:r w:rsidR="00A10E46">
        <w:t xml:space="preserve">a minimum, </w:t>
      </w:r>
      <w:r w:rsidR="004F6155">
        <w:t xml:space="preserve">the default theme named “Default” must exist. The </w:t>
      </w:r>
      <w:proofErr w:type="spellStart"/>
      <w:r w:rsidR="004F6155" w:rsidRPr="00B339A3">
        <w:rPr>
          <w:i/>
        </w:rPr>
        <w:t>virtualPath</w:t>
      </w:r>
      <w:proofErr w:type="spellEnd"/>
      <w:r w:rsidR="004F6155">
        <w:t xml:space="preserve"> is the path to the file that use</w:t>
      </w:r>
      <w:r w:rsidR="00A10E46">
        <w:t>s</w:t>
      </w:r>
      <w:r w:rsidR="004F6155">
        <w:t xml:space="preserve"> the resource within your project. </w:t>
      </w:r>
      <w:proofErr w:type="spellStart"/>
      <w:r w:rsidR="004F6155" w:rsidRPr="00B339A3">
        <w:rPr>
          <w:i/>
        </w:rPr>
        <w:t>ResourceFile</w:t>
      </w:r>
      <w:proofErr w:type="spellEnd"/>
      <w:r w:rsidR="004F6155">
        <w:t xml:space="preserve"> is the name of the </w:t>
      </w:r>
      <w:proofErr w:type="spellStart"/>
      <w:r w:rsidR="004F6155" w:rsidRPr="00B339A3">
        <w:rPr>
          <w:i/>
        </w:rPr>
        <w:t>aspx</w:t>
      </w:r>
      <w:proofErr w:type="spellEnd"/>
      <w:r w:rsidR="004F6155">
        <w:t xml:space="preserve"> or </w:t>
      </w:r>
      <w:proofErr w:type="spellStart"/>
      <w:r w:rsidR="004F6155" w:rsidRPr="00B339A3">
        <w:rPr>
          <w:i/>
        </w:rPr>
        <w:t>ascx</w:t>
      </w:r>
      <w:proofErr w:type="spellEnd"/>
      <w:r w:rsidR="004F6155">
        <w:t xml:space="preserve"> file, and </w:t>
      </w:r>
      <w:r>
        <w:t xml:space="preserve">these </w:t>
      </w:r>
      <w:r w:rsidR="004F6155">
        <w:t xml:space="preserve">extensions define the </w:t>
      </w:r>
      <w:proofErr w:type="spellStart"/>
      <w:r w:rsidR="004F6155" w:rsidRPr="00B339A3">
        <w:rPr>
          <w:i/>
        </w:rPr>
        <w:t>ResourceType</w:t>
      </w:r>
      <w:proofErr w:type="spellEnd"/>
      <w:r w:rsidR="004F6155">
        <w:t>. A full path could look like this:</w:t>
      </w:r>
    </w:p>
    <w:p w:rsidR="007841EA" w:rsidRDefault="004F6155" w:rsidP="004F6155">
      <w:pPr>
        <w:pStyle w:val="Query"/>
      </w:pPr>
      <w:proofErr w:type="spellStart"/>
      <w:r>
        <w:t>App_Data</w:t>
      </w:r>
      <w:proofErr w:type="spellEnd"/>
      <w:r>
        <w:t>/</w:t>
      </w:r>
      <w:proofErr w:type="spellStart"/>
      <w:r>
        <w:t>Resx</w:t>
      </w:r>
      <w:proofErr w:type="spellEnd"/>
      <w:r>
        <w:t>/</w:t>
      </w:r>
      <w:proofErr w:type="spellStart"/>
      <w:r>
        <w:t>MyTheme</w:t>
      </w:r>
      <w:proofErr w:type="spellEnd"/>
      <w:r>
        <w:t>/</w:t>
      </w:r>
      <w:proofErr w:type="spellStart"/>
      <w:r>
        <w:t>storeFront</w:t>
      </w:r>
      <w:proofErr w:type="spellEnd"/>
      <w:r>
        <w:t>/Basket.en-us.aspx</w:t>
      </w:r>
    </w:p>
    <w:p w:rsidR="004F6155" w:rsidRDefault="004F6155" w:rsidP="004F6155">
      <w:pPr>
        <w:pStyle w:val="Query"/>
      </w:pPr>
      <w:proofErr w:type="spellStart"/>
      <w:r>
        <w:t>App_Data</w:t>
      </w:r>
      <w:proofErr w:type="spellEnd"/>
      <w:r>
        <w:t>/</w:t>
      </w:r>
      <w:proofErr w:type="spellStart"/>
      <w:r>
        <w:t>Resx</w:t>
      </w:r>
      <w:proofErr w:type="spellEnd"/>
      <w:r>
        <w:t>/Default/</w:t>
      </w:r>
      <w:proofErr w:type="spellStart"/>
      <w:r>
        <w:t>storeFront</w:t>
      </w:r>
      <w:proofErr w:type="spellEnd"/>
      <w:r>
        <w:t>/Basket.en-us.aspx</w:t>
      </w:r>
    </w:p>
    <w:p w:rsidR="004F6155" w:rsidRDefault="004F6155" w:rsidP="004F6155">
      <w:pPr>
        <w:pStyle w:val="Query"/>
      </w:pPr>
      <w:proofErr w:type="spellStart"/>
      <w:r>
        <w:t>App_Data</w:t>
      </w:r>
      <w:proofErr w:type="spellEnd"/>
      <w:r>
        <w:t>/</w:t>
      </w:r>
      <w:proofErr w:type="spellStart"/>
      <w:r>
        <w:t>Resx</w:t>
      </w:r>
      <w:proofErr w:type="spellEnd"/>
      <w:r>
        <w:t>/</w:t>
      </w:r>
      <w:proofErr w:type="spellStart"/>
      <w:r>
        <w:t>MyTheme</w:t>
      </w:r>
      <w:proofErr w:type="spellEnd"/>
      <w:r>
        <w:t>/</w:t>
      </w:r>
      <w:proofErr w:type="spellStart"/>
      <w:r>
        <w:t>storeFront</w:t>
      </w:r>
      <w:proofErr w:type="spellEnd"/>
      <w:r>
        <w:t>/Basket.de.aspx</w:t>
      </w:r>
    </w:p>
    <w:p w:rsidR="004F6155" w:rsidRDefault="004F6155" w:rsidP="004F6155">
      <w:pPr>
        <w:pStyle w:val="Query"/>
      </w:pPr>
      <w:proofErr w:type="spellStart"/>
      <w:r>
        <w:t>App_Data</w:t>
      </w:r>
      <w:proofErr w:type="spellEnd"/>
      <w:r>
        <w:t>/</w:t>
      </w:r>
      <w:proofErr w:type="spellStart"/>
      <w:r>
        <w:t>Resx</w:t>
      </w:r>
      <w:proofErr w:type="spellEnd"/>
      <w:r>
        <w:t>/Default/</w:t>
      </w:r>
      <w:proofErr w:type="spellStart"/>
      <w:r>
        <w:t>storeFront</w:t>
      </w:r>
      <w:proofErr w:type="spellEnd"/>
      <w:r>
        <w:t>/Basket.de.aspx</w:t>
      </w:r>
    </w:p>
    <w:p w:rsidR="004F6155" w:rsidRDefault="004F6155" w:rsidP="004F6155">
      <w:pPr>
        <w:pStyle w:val="BodyTextCont"/>
      </w:pPr>
      <w:r>
        <w:t xml:space="preserve">These </w:t>
      </w:r>
      <w:r w:rsidR="00FB3A16">
        <w:t xml:space="preserve">examples </w:t>
      </w:r>
      <w:r>
        <w:t xml:space="preserve">show how to store different resources for one file (Basket.aspx) for different themes and cultures. The fallback resource file—the one without any culture information—is handled with the </w:t>
      </w:r>
      <w:proofErr w:type="spellStart"/>
      <w:r w:rsidRPr="004F6155">
        <w:rPr>
          <w:rStyle w:val="CodeInline"/>
        </w:rPr>
        <w:t>Cultur</w:t>
      </w:r>
      <w:r>
        <w:rPr>
          <w:rStyle w:val="CodeInline"/>
        </w:rPr>
        <w:t>e</w:t>
      </w:r>
      <w:r w:rsidRPr="004F6155">
        <w:rPr>
          <w:rStyle w:val="CodeInline"/>
        </w:rPr>
        <w:t>Info.InvariantCulture</w:t>
      </w:r>
      <w:proofErr w:type="spellEnd"/>
      <w:r w:rsidR="00CF0776">
        <w:t xml:space="preserve"> key.</w:t>
      </w:r>
    </w:p>
    <w:p w:rsidR="00DA35A1" w:rsidRDefault="004F6155" w:rsidP="004F6155">
      <w:pPr>
        <w:pStyle w:val="BodyTextCont"/>
      </w:pPr>
      <w:r>
        <w:t xml:space="preserve">Once the cache </w:t>
      </w:r>
      <w:r w:rsidR="00594872">
        <w:t xml:space="preserve">is populated </w:t>
      </w:r>
      <w:r>
        <w:t>and the provider is loaded</w:t>
      </w:r>
      <w:r w:rsidR="00CF0776">
        <w:t>,</w:t>
      </w:r>
      <w:r>
        <w:t xml:space="preserve"> the runtime </w:t>
      </w:r>
      <w:r w:rsidR="00CF0776">
        <w:t xml:space="preserve">requests </w:t>
      </w:r>
      <w:r>
        <w:t xml:space="preserve">the provider </w:t>
      </w:r>
      <w:r w:rsidR="004D0C69">
        <w:t xml:space="preserve">for </w:t>
      </w:r>
      <w:r>
        <w:t xml:space="preserve">a specific resource object using the </w:t>
      </w:r>
      <w:proofErr w:type="spellStart"/>
      <w:r w:rsidRPr="004F6155">
        <w:rPr>
          <w:rStyle w:val="CodeInline"/>
        </w:rPr>
        <w:t>GetObject</w:t>
      </w:r>
      <w:proofErr w:type="spellEnd"/>
      <w:r>
        <w:t xml:space="preserve"> method. This method </w:t>
      </w:r>
      <w:r w:rsidR="00DC4C83">
        <w:t xml:space="preserve">is passed </w:t>
      </w:r>
      <w:r>
        <w:t xml:space="preserve">a key and the culture. Because each resource store has its own provider </w:t>
      </w:r>
      <w:r w:rsidR="00CF0776">
        <w:t>(</w:t>
      </w:r>
      <w:r>
        <w:t xml:space="preserve">based on the </w:t>
      </w:r>
      <w:proofErr w:type="spellStart"/>
      <w:r w:rsidRPr="004F6155">
        <w:rPr>
          <w:rStyle w:val="CodeInline"/>
        </w:rPr>
        <w:t>virtualPath</w:t>
      </w:r>
      <w:proofErr w:type="spellEnd"/>
      <w:r>
        <w:t xml:space="preserve"> member</w:t>
      </w:r>
      <w:r w:rsidR="00CF0776">
        <w:t>)</w:t>
      </w:r>
      <w:r>
        <w:t xml:space="preserve">, </w:t>
      </w:r>
      <w:r w:rsidR="00CF0776">
        <w:t>this is</w:t>
      </w:r>
      <w:r>
        <w:t xml:space="preserve"> </w:t>
      </w:r>
      <w:r w:rsidR="00DC4C83">
        <w:t xml:space="preserve">sufficient </w:t>
      </w:r>
      <w:r>
        <w:t xml:space="preserve">information to retrieve the </w:t>
      </w:r>
      <w:r w:rsidR="00CF0776">
        <w:t>correct</w:t>
      </w:r>
      <w:r>
        <w:t xml:space="preserve"> value. The goal of this method is </w:t>
      </w:r>
      <w:r w:rsidR="00CF0776">
        <w:t xml:space="preserve">to </w:t>
      </w:r>
      <w:r>
        <w:t xml:space="preserve">implement the fallback strategy. </w:t>
      </w:r>
      <w:r w:rsidR="000F0FE8">
        <w:t xml:space="preserve">A </w:t>
      </w:r>
      <w:r w:rsidR="000F0FE8" w:rsidRPr="000F0FE8">
        <w:rPr>
          <w:rStyle w:val="CodeInline"/>
        </w:rPr>
        <w:t>do</w:t>
      </w:r>
      <w:r w:rsidR="000F0FE8" w:rsidRPr="000F0FE8">
        <w:t>-</w:t>
      </w:r>
      <w:r w:rsidR="000F0FE8" w:rsidRPr="000F0FE8">
        <w:rPr>
          <w:rStyle w:val="CodeInline"/>
        </w:rPr>
        <w:t>while</w:t>
      </w:r>
      <w:r w:rsidR="000F0FE8">
        <w:t xml:space="preserve"> loop </w:t>
      </w:r>
      <w:r w:rsidR="00CF0776">
        <w:t>ascends</w:t>
      </w:r>
      <w:r w:rsidR="000F0FE8">
        <w:t xml:space="preserve"> the path of culture</w:t>
      </w:r>
      <w:r w:rsidR="00B339A3">
        <w:t>s</w:t>
      </w:r>
      <w:r w:rsidR="000F0FE8">
        <w:t xml:space="preserve"> to </w:t>
      </w:r>
      <w:r w:rsidR="00CF0776">
        <w:t xml:space="preserve">obtain </w:t>
      </w:r>
      <w:r w:rsidR="000F0FE8">
        <w:t xml:space="preserve">an existing definition. </w:t>
      </w:r>
      <w:r w:rsidR="00CF0776">
        <w:t>Either</w:t>
      </w:r>
      <w:r w:rsidR="000F0FE8">
        <w:t xml:space="preserve"> it finds the invariant culture</w:t>
      </w:r>
      <w:r w:rsidR="00893F26">
        <w:t>,</w:t>
      </w:r>
      <w:r w:rsidR="000F0FE8">
        <w:t xml:space="preserve"> </w:t>
      </w:r>
      <w:r w:rsidR="00CF0776">
        <w:t xml:space="preserve">or, </w:t>
      </w:r>
      <w:r w:rsidR="000F0FE8">
        <w:t>as a final fallback</w:t>
      </w:r>
      <w:r w:rsidR="00CF0776">
        <w:t>,</w:t>
      </w:r>
      <w:r w:rsidR="000F0FE8">
        <w:t xml:space="preserve"> the default definition is used. </w:t>
      </w:r>
      <w:r w:rsidR="00CF0776">
        <w:t>Y</w:t>
      </w:r>
      <w:r w:rsidR="000F0FE8">
        <w:t xml:space="preserve">ou </w:t>
      </w:r>
      <w:r w:rsidR="00CF0776">
        <w:t>will need</w:t>
      </w:r>
      <w:r w:rsidR="000F0FE8">
        <w:t xml:space="preserve"> to create at least </w:t>
      </w:r>
      <w:r w:rsidR="00CF0776">
        <w:t xml:space="preserve">a </w:t>
      </w:r>
      <w:r w:rsidR="000F0FE8">
        <w:t xml:space="preserve">default resource definition to avoid an exception being thrown if no resource is found. </w:t>
      </w:r>
    </w:p>
    <w:p w:rsidR="000F0FE8" w:rsidRDefault="000F0FE8" w:rsidP="004F6155">
      <w:pPr>
        <w:pStyle w:val="BodyTextCont"/>
      </w:pPr>
      <w:r>
        <w:t xml:space="preserve">If the stored resources have been </w:t>
      </w:r>
      <w:r w:rsidR="004318CF">
        <w:t xml:space="preserve">located, </w:t>
      </w:r>
      <w:r>
        <w:t xml:space="preserve">the </w:t>
      </w:r>
      <w:proofErr w:type="spellStart"/>
      <w:r w:rsidRPr="000F0FE8">
        <w:rPr>
          <w:rStyle w:val="CodeInline"/>
        </w:rPr>
        <w:t>GetObject</w:t>
      </w:r>
      <w:proofErr w:type="spellEnd"/>
      <w:r>
        <w:t xml:space="preserve"> method of the </w:t>
      </w:r>
      <w:proofErr w:type="spellStart"/>
      <w:r w:rsidRPr="000F0FE8">
        <w:rPr>
          <w:rStyle w:val="CodeInline"/>
        </w:rPr>
        <w:t>CustomResourceReader</w:t>
      </w:r>
      <w:proofErr w:type="spellEnd"/>
      <w:r>
        <w:t xml:space="preserve"> </w:t>
      </w:r>
      <w:r w:rsidR="00B339A3">
        <w:t>type</w:t>
      </w:r>
      <w:r>
        <w:t xml:space="preserve"> is called to </w:t>
      </w:r>
      <w:r w:rsidR="004318CF">
        <w:t xml:space="preserve">obtain </w:t>
      </w:r>
      <w:r>
        <w:t>the</w:t>
      </w:r>
      <w:r w:rsidR="00DA35A1" w:rsidRPr="00DA35A1">
        <w:t xml:space="preserve"> </w:t>
      </w:r>
      <w:r w:rsidR="00DA35A1">
        <w:t>resource reader for the current culture</w:t>
      </w:r>
      <w:r>
        <w:t>. Remember that such an object exists per culture. The resource reader does not know anything about cultures</w:t>
      </w:r>
      <w:r w:rsidR="004318CF">
        <w:t>;</w:t>
      </w:r>
      <w:r>
        <w:t xml:space="preserve"> </w:t>
      </w:r>
      <w:r w:rsidR="004318CF">
        <w:t>i</w:t>
      </w:r>
      <w:r>
        <w:t xml:space="preserve">t </w:t>
      </w:r>
      <w:r w:rsidR="004318CF">
        <w:t xml:space="preserve">only </w:t>
      </w:r>
      <w:r>
        <w:t xml:space="preserve">returns the value based on the resource key. </w:t>
      </w:r>
    </w:p>
    <w:p w:rsidR="000F0FE8" w:rsidRDefault="000F0FE8" w:rsidP="004F6155">
      <w:pPr>
        <w:pStyle w:val="BodyTextCont"/>
      </w:pPr>
      <w:r>
        <w:t>During the process of resource creation, translation, and storing</w:t>
      </w:r>
      <w:r w:rsidR="004318CF">
        <w:t xml:space="preserve">, </w:t>
      </w:r>
      <w:r>
        <w:t xml:space="preserve">some values </w:t>
      </w:r>
      <w:r w:rsidR="004318CF">
        <w:t xml:space="preserve">may </w:t>
      </w:r>
      <w:r>
        <w:t xml:space="preserve">get lost. In </w:t>
      </w:r>
      <w:r w:rsidR="004318CF">
        <w:t xml:space="preserve">this </w:t>
      </w:r>
      <w:r>
        <w:t>case</w:t>
      </w:r>
      <w:r w:rsidR="004318CF">
        <w:t>,</w:t>
      </w:r>
      <w:r>
        <w:t xml:space="preserve"> the resource reader would return </w:t>
      </w:r>
      <w:r w:rsidRPr="000F0FE8">
        <w:rPr>
          <w:rStyle w:val="CodeInline"/>
        </w:rPr>
        <w:t>null</w:t>
      </w:r>
      <w:r>
        <w:t xml:space="preserve">. The </w:t>
      </w:r>
      <w:proofErr w:type="spellStart"/>
      <w:r w:rsidRPr="000F0FE8">
        <w:rPr>
          <w:rStyle w:val="CodeInline"/>
        </w:rPr>
        <w:t>MissHandler</w:t>
      </w:r>
      <w:proofErr w:type="spellEnd"/>
      <w:r>
        <w:t xml:space="preserve"> </w:t>
      </w:r>
      <w:r w:rsidR="004318CF">
        <w:t xml:space="preserve">method </w:t>
      </w:r>
      <w:r w:rsidR="00955C34">
        <w:t xml:space="preserve">checks </w:t>
      </w:r>
      <w:r>
        <w:t>the value to assure valid content. Depending on the property retrieved (“.Text”, “.Tooltip” etc.)</w:t>
      </w:r>
      <w:r w:rsidR="004318CF">
        <w:t>,</w:t>
      </w:r>
      <w:r>
        <w:t xml:space="preserve"> the method adds the prefix “Missing:”. </w:t>
      </w:r>
      <w:r w:rsidR="004318CF">
        <w:t xml:space="preserve">This </w:t>
      </w:r>
      <w:r>
        <w:t>leads to a page that is shown without any exception</w:t>
      </w:r>
      <w:r w:rsidR="004D0C69">
        <w:t>s</w:t>
      </w:r>
      <w:r w:rsidR="004318CF">
        <w:t>,</w:t>
      </w:r>
      <w:r>
        <w:t xml:space="preserve"> but with several text portions </w:t>
      </w:r>
      <w:r w:rsidR="004318CF">
        <w:t xml:space="preserve">such as </w:t>
      </w:r>
      <w:r>
        <w:t>“Missing:</w:t>
      </w:r>
      <w:r w:rsidR="00176A55">
        <w:t>Label1Text”. Authors can recognize the missing values and the name of the corresponding control, including the property that’s not properly set.</w:t>
      </w:r>
    </w:p>
    <w:p w:rsidR="00176A55" w:rsidRDefault="00176A55" w:rsidP="004F6155">
      <w:pPr>
        <w:pStyle w:val="BodyTextCont"/>
      </w:pPr>
      <w:r>
        <w:t xml:space="preserve">So far there is nothing </w:t>
      </w:r>
      <w:r w:rsidR="00545784">
        <w:t>unusual about</w:t>
      </w:r>
      <w:r>
        <w:t xml:space="preserve"> this code. The </w:t>
      </w:r>
      <w:r w:rsidR="00545784">
        <w:t xml:space="preserve">final step is to </w:t>
      </w:r>
      <w:r>
        <w:t xml:space="preserve">implement the </w:t>
      </w:r>
      <w:r w:rsidR="00786CE5">
        <w:t xml:space="preserve">resource reader. </w:t>
      </w:r>
    </w:p>
    <w:p w:rsidR="00786CE5" w:rsidRDefault="00786CE5" w:rsidP="00786CE5">
      <w:pPr>
        <w:pStyle w:val="CodeCaption"/>
      </w:pPr>
      <w:r>
        <w:lastRenderedPageBreak/>
        <w:t xml:space="preserve">Listing </w:t>
      </w:r>
      <w:r w:rsidR="00893F26">
        <w:t>5</w:t>
      </w:r>
      <w:r w:rsidR="001A4869">
        <w:t>-</w:t>
      </w:r>
      <w:r w:rsidR="003A7953">
        <w:fldChar w:fldCharType="begin"/>
      </w:r>
      <w:r w:rsidR="003A7953">
        <w:instrText xml:space="preserve"> SEQ Listing \* ARABIC </w:instrText>
      </w:r>
      <w:r w:rsidR="003A7953">
        <w:fldChar w:fldCharType="separate"/>
      </w:r>
      <w:r w:rsidR="00A4435E">
        <w:t>3</w:t>
      </w:r>
      <w:r w:rsidR="003A7953">
        <w:fldChar w:fldCharType="end"/>
      </w:r>
      <w:r>
        <w:t xml:space="preserve"> The resource reader used to retrieve a specific resource object</w:t>
      </w:r>
    </w:p>
    <w:p w:rsidR="00786CE5" w:rsidRPr="00786CE5" w:rsidRDefault="00786CE5" w:rsidP="00786CE5">
      <w:pPr>
        <w:pStyle w:val="CodeFirst"/>
        <w:rPr>
          <w:lang w:eastAsia="de-DE"/>
        </w:rPr>
      </w:pPr>
      <w:r w:rsidRPr="00786CE5">
        <w:rPr>
          <w:lang w:eastAsia="de-DE"/>
        </w:rPr>
        <w:t>public class CustomResourceReader : IResourceReader</w:t>
      </w:r>
    </w:p>
    <w:p w:rsidR="00786CE5" w:rsidRPr="00786CE5" w:rsidRDefault="00786CE5" w:rsidP="00786CE5">
      <w:pPr>
        <w:pStyle w:val="Code"/>
        <w:rPr>
          <w:lang w:eastAsia="de-DE"/>
        </w:rPr>
      </w:pPr>
      <w:r w:rsidRPr="00786CE5">
        <w:rPr>
          <w:lang w:eastAsia="de-DE"/>
        </w:rPr>
        <w:t>{</w:t>
      </w:r>
    </w:p>
    <w:p w:rsidR="00786CE5" w:rsidRPr="00786CE5" w:rsidRDefault="00786CE5" w:rsidP="00786CE5">
      <w:pPr>
        <w:pStyle w:val="Code"/>
        <w:rPr>
          <w:lang w:eastAsia="de-DE"/>
        </w:rPr>
      </w:pPr>
      <w:r w:rsidRPr="00786CE5">
        <w:rPr>
          <w:lang w:eastAsia="de-DE"/>
        </w:rPr>
        <w:t xml:space="preserve">    private Hashtable resources;</w:t>
      </w:r>
    </w:p>
    <w:p w:rsidR="00786CE5" w:rsidRPr="00786CE5" w:rsidRDefault="00786CE5" w:rsidP="00786CE5">
      <w:pPr>
        <w:pStyle w:val="Code"/>
        <w:rPr>
          <w:lang w:eastAsia="de-DE"/>
        </w:rPr>
      </w:pPr>
    </w:p>
    <w:p w:rsidR="00786CE5" w:rsidRPr="00786CE5" w:rsidRDefault="00786CE5" w:rsidP="00786CE5">
      <w:pPr>
        <w:pStyle w:val="Code"/>
        <w:rPr>
          <w:lang w:eastAsia="de-DE"/>
        </w:rPr>
      </w:pPr>
      <w:r w:rsidRPr="00786CE5">
        <w:rPr>
          <w:lang w:eastAsia="de-DE"/>
        </w:rPr>
        <w:t xml:space="preserve">    public CustomResourceReader(string fileName)</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r w:rsidRPr="00786CE5">
        <w:rPr>
          <w:lang w:eastAsia="de-DE"/>
        </w:rPr>
        <w:t xml:space="preserve">        using (ResXResourceReader rr = new ResXResourceReader(fileName))</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r w:rsidRPr="00786CE5">
        <w:rPr>
          <w:lang w:eastAsia="de-DE"/>
        </w:rPr>
        <w:t xml:space="preserve">            resources = new Hashtable();</w:t>
      </w:r>
    </w:p>
    <w:p w:rsidR="00786CE5" w:rsidRPr="00786CE5" w:rsidRDefault="00786CE5" w:rsidP="00786CE5">
      <w:pPr>
        <w:pStyle w:val="Code"/>
        <w:rPr>
          <w:lang w:eastAsia="de-DE"/>
        </w:rPr>
      </w:pPr>
      <w:r w:rsidRPr="00786CE5">
        <w:rPr>
          <w:lang w:eastAsia="de-DE"/>
        </w:rPr>
        <w:t xml:space="preserve">            IEnumerator enu = rr.GetEnumerator();</w:t>
      </w:r>
    </w:p>
    <w:p w:rsidR="00786CE5" w:rsidRPr="00786CE5" w:rsidRDefault="00786CE5" w:rsidP="00786CE5">
      <w:pPr>
        <w:pStyle w:val="Code"/>
        <w:rPr>
          <w:lang w:eastAsia="de-DE"/>
        </w:rPr>
      </w:pPr>
      <w:r w:rsidRPr="00786CE5">
        <w:rPr>
          <w:lang w:eastAsia="de-DE"/>
        </w:rPr>
        <w:t xml:space="preserve">            enu.Reset();</w:t>
      </w:r>
    </w:p>
    <w:p w:rsidR="00786CE5" w:rsidRPr="00786CE5" w:rsidRDefault="00720E8A" w:rsidP="00720E8A">
      <w:pPr>
        <w:pStyle w:val="CodeBold"/>
        <w:rPr>
          <w:lang w:eastAsia="de-DE"/>
        </w:rPr>
      </w:pPr>
      <w:r>
        <w:rPr>
          <w:lang w:eastAsia="de-DE"/>
        </w:rPr>
        <w:t xml:space="preserve">            // Cache it in a Hashtable</w:t>
      </w:r>
    </w:p>
    <w:p w:rsidR="00786CE5" w:rsidRPr="00786CE5" w:rsidRDefault="00786CE5" w:rsidP="00786CE5">
      <w:pPr>
        <w:pStyle w:val="Code"/>
        <w:rPr>
          <w:lang w:eastAsia="de-DE"/>
        </w:rPr>
      </w:pPr>
      <w:r w:rsidRPr="00786CE5">
        <w:rPr>
          <w:lang w:eastAsia="de-DE"/>
        </w:rPr>
        <w:t xml:space="preserve">            while (enu.MoveNext())</w:t>
      </w:r>
    </w:p>
    <w:p w:rsidR="00786CE5" w:rsidRPr="00786CE5" w:rsidRDefault="00786CE5" w:rsidP="00786CE5">
      <w:pPr>
        <w:pStyle w:val="Code"/>
        <w:rPr>
          <w:lang w:eastAsia="de-DE"/>
        </w:rPr>
      </w:pPr>
      <w:r w:rsidRPr="00786CE5">
        <w:rPr>
          <w:lang w:eastAsia="de-DE"/>
        </w:rPr>
        <w:t xml:space="preserve">            {</w:t>
      </w:r>
    </w:p>
    <w:p w:rsidR="00B339A3" w:rsidRDefault="00786CE5" w:rsidP="00786CE5">
      <w:pPr>
        <w:pStyle w:val="Code"/>
        <w:rPr>
          <w:lang w:eastAsia="de-DE"/>
        </w:rPr>
      </w:pPr>
      <w:r w:rsidRPr="00786CE5">
        <w:rPr>
          <w:lang w:eastAsia="de-DE"/>
        </w:rPr>
        <w:t xml:space="preserve">                resources.Add(((DictionaryEntry)enu.Current).Key.ToString(), </w:t>
      </w:r>
      <w:r w:rsidR="00B339A3">
        <w:rPr>
          <w:lang w:eastAsia="de-DE"/>
        </w:rPr>
        <w:sym w:font="Wingdings" w:char="F0C3"/>
      </w:r>
    </w:p>
    <w:p w:rsidR="00786CE5" w:rsidRPr="00786CE5" w:rsidRDefault="00B339A3" w:rsidP="00786CE5">
      <w:pPr>
        <w:pStyle w:val="Code"/>
        <w:rPr>
          <w:lang w:eastAsia="de-DE"/>
        </w:rPr>
      </w:pPr>
      <w:r>
        <w:rPr>
          <w:lang w:eastAsia="de-DE"/>
        </w:rPr>
        <w:t xml:space="preserve">                             </w:t>
      </w:r>
      <w:r w:rsidR="00786CE5" w:rsidRPr="00786CE5">
        <w:rPr>
          <w:lang w:eastAsia="de-DE"/>
        </w:rPr>
        <w:t>((DictionaryEntry)enu.Current).Value);</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p>
    <w:p w:rsidR="00786CE5" w:rsidRPr="00786CE5" w:rsidRDefault="00786CE5" w:rsidP="00786CE5">
      <w:pPr>
        <w:pStyle w:val="Code"/>
        <w:rPr>
          <w:lang w:eastAsia="de-DE"/>
        </w:rPr>
      </w:pPr>
      <w:r w:rsidRPr="00786CE5">
        <w:rPr>
          <w:lang w:eastAsia="de-DE"/>
        </w:rPr>
        <w:t xml:space="preserve">    IDictionaryEnumerator IResourceReader.GetEnumerator()</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r w:rsidRPr="00786CE5">
        <w:rPr>
          <w:lang w:eastAsia="de-DE"/>
        </w:rPr>
        <w:t xml:space="preserve">        return resources.GetEnumerator();</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p>
    <w:p w:rsidR="00786CE5" w:rsidRPr="00786CE5" w:rsidRDefault="00786CE5" w:rsidP="00786CE5">
      <w:pPr>
        <w:pStyle w:val="Code"/>
        <w:rPr>
          <w:lang w:eastAsia="de-DE"/>
        </w:rPr>
      </w:pPr>
      <w:r w:rsidRPr="00786CE5">
        <w:rPr>
          <w:lang w:eastAsia="de-DE"/>
        </w:rPr>
        <w:t xml:space="preserve">    void IResourceReader.Close() {  }</w:t>
      </w:r>
    </w:p>
    <w:p w:rsidR="00786CE5" w:rsidRPr="00786CE5" w:rsidRDefault="00786CE5" w:rsidP="00786CE5">
      <w:pPr>
        <w:pStyle w:val="Code"/>
        <w:rPr>
          <w:lang w:eastAsia="de-DE"/>
        </w:rPr>
      </w:pPr>
    </w:p>
    <w:p w:rsidR="00786CE5" w:rsidRPr="00786CE5" w:rsidRDefault="00786CE5" w:rsidP="00786CE5">
      <w:pPr>
        <w:pStyle w:val="Code"/>
        <w:rPr>
          <w:lang w:eastAsia="de-DE"/>
        </w:rPr>
      </w:pPr>
      <w:r w:rsidRPr="00786CE5">
        <w:rPr>
          <w:lang w:eastAsia="de-DE"/>
        </w:rPr>
        <w:t xml:space="preserve">    IEnumerator IEnumerable.GetEnumerator()</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r w:rsidRPr="00786CE5">
        <w:rPr>
          <w:lang w:eastAsia="de-DE"/>
        </w:rPr>
        <w:t xml:space="preserve">        return resources.GetEnumerator();</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p>
    <w:p w:rsidR="00786CE5" w:rsidRPr="00786CE5" w:rsidRDefault="00786CE5" w:rsidP="00786CE5">
      <w:pPr>
        <w:pStyle w:val="Code"/>
        <w:rPr>
          <w:lang w:eastAsia="de-DE"/>
        </w:rPr>
      </w:pPr>
      <w:r w:rsidRPr="00786CE5">
        <w:rPr>
          <w:lang w:eastAsia="de-DE"/>
        </w:rPr>
        <w:t xml:space="preserve">    void IDisposable.Dispose() </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r w:rsidRPr="00786CE5">
        <w:rPr>
          <w:lang w:eastAsia="de-DE"/>
        </w:rPr>
        <w:t xml:space="preserve">    }</w:t>
      </w:r>
    </w:p>
    <w:p w:rsidR="00786CE5" w:rsidRPr="00786CE5" w:rsidRDefault="00786CE5" w:rsidP="00786CE5">
      <w:pPr>
        <w:pStyle w:val="Code"/>
        <w:rPr>
          <w:lang w:eastAsia="de-DE"/>
        </w:rPr>
      </w:pPr>
    </w:p>
    <w:p w:rsidR="00786CE5" w:rsidRPr="00786CE5" w:rsidRDefault="00786CE5" w:rsidP="00786CE5">
      <w:pPr>
        <w:pStyle w:val="Code"/>
        <w:rPr>
          <w:lang w:eastAsia="de-DE"/>
        </w:rPr>
      </w:pPr>
      <w:r w:rsidRPr="00786CE5">
        <w:rPr>
          <w:lang w:eastAsia="de-DE"/>
        </w:rPr>
        <w:t xml:space="preserve">    internal object GetObject(string resourceKey)</w:t>
      </w:r>
    </w:p>
    <w:p w:rsidR="00786CE5" w:rsidRPr="004022F1" w:rsidRDefault="00786CE5" w:rsidP="00786CE5">
      <w:pPr>
        <w:pStyle w:val="Code"/>
        <w:rPr>
          <w:lang w:eastAsia="de-DE"/>
        </w:rPr>
      </w:pPr>
      <w:r w:rsidRPr="00786CE5">
        <w:rPr>
          <w:lang w:eastAsia="de-DE"/>
        </w:rPr>
        <w:t xml:space="preserve">    </w:t>
      </w:r>
      <w:r w:rsidRPr="004022F1">
        <w:rPr>
          <w:lang w:eastAsia="de-DE"/>
        </w:rPr>
        <w:t>{</w:t>
      </w:r>
    </w:p>
    <w:p w:rsidR="00786CE5" w:rsidRPr="004022F1" w:rsidRDefault="00786CE5" w:rsidP="00786CE5">
      <w:pPr>
        <w:pStyle w:val="Code"/>
        <w:rPr>
          <w:lang w:eastAsia="de-DE"/>
        </w:rPr>
      </w:pPr>
      <w:r w:rsidRPr="004022F1">
        <w:rPr>
          <w:lang w:eastAsia="de-DE"/>
        </w:rPr>
        <w:t xml:space="preserve">        return resources[resourceKey];</w:t>
      </w:r>
    </w:p>
    <w:p w:rsidR="00786CE5" w:rsidRPr="004022F1" w:rsidRDefault="00786CE5" w:rsidP="00786CE5">
      <w:pPr>
        <w:pStyle w:val="Code"/>
        <w:rPr>
          <w:lang w:eastAsia="de-DE"/>
        </w:rPr>
      </w:pPr>
      <w:r w:rsidRPr="004022F1">
        <w:rPr>
          <w:lang w:eastAsia="de-DE"/>
        </w:rPr>
        <w:t xml:space="preserve">    }</w:t>
      </w:r>
    </w:p>
    <w:p w:rsidR="000F0FE8" w:rsidRPr="004022F1" w:rsidRDefault="00786CE5" w:rsidP="007C0FB5">
      <w:pPr>
        <w:pStyle w:val="CodeLast"/>
        <w:rPr>
          <w:lang w:eastAsia="de-DE"/>
        </w:rPr>
      </w:pPr>
      <w:r w:rsidRPr="004022F1">
        <w:rPr>
          <w:lang w:eastAsia="de-DE"/>
        </w:rPr>
        <w:t>}</w:t>
      </w:r>
    </w:p>
    <w:p w:rsidR="007C0FB5" w:rsidRDefault="007C0FB5" w:rsidP="007C0FB5">
      <w:pPr>
        <w:pStyle w:val="BodyTextCont"/>
      </w:pPr>
      <w:r w:rsidRPr="007C0FB5">
        <w:rPr>
          <w:lang w:eastAsia="de-DE"/>
        </w:rPr>
        <w:t xml:space="preserve">The resource reader is </w:t>
      </w:r>
      <w:r>
        <w:rPr>
          <w:lang w:eastAsia="de-DE"/>
        </w:rPr>
        <w:t>easy to</w:t>
      </w:r>
      <w:r w:rsidRPr="007C0FB5">
        <w:rPr>
          <w:lang w:eastAsia="de-DE"/>
        </w:rPr>
        <w:t xml:space="preserve"> implement</w:t>
      </w:r>
      <w:r>
        <w:rPr>
          <w:lang w:eastAsia="de-DE"/>
        </w:rPr>
        <w:t xml:space="preserve"> because </w:t>
      </w:r>
      <w:r w:rsidR="00B339A3">
        <w:rPr>
          <w:lang w:eastAsia="de-DE"/>
        </w:rPr>
        <w:t>it</w:t>
      </w:r>
      <w:r>
        <w:rPr>
          <w:lang w:eastAsia="de-DE"/>
        </w:rPr>
        <w:t xml:space="preserve"> still use</w:t>
      </w:r>
      <w:r w:rsidR="00B339A3">
        <w:rPr>
          <w:lang w:eastAsia="de-DE"/>
        </w:rPr>
        <w:t>s</w:t>
      </w:r>
      <w:r>
        <w:rPr>
          <w:lang w:eastAsia="de-DE"/>
        </w:rPr>
        <w:t xml:space="preserve"> </w:t>
      </w:r>
      <w:r w:rsidR="00545784">
        <w:rPr>
          <w:lang w:eastAsia="de-DE"/>
        </w:rPr>
        <w:t>.</w:t>
      </w:r>
      <w:proofErr w:type="spellStart"/>
      <w:r w:rsidRPr="007C0FB5">
        <w:rPr>
          <w:i/>
          <w:lang w:eastAsia="de-DE"/>
        </w:rPr>
        <w:t>resx</w:t>
      </w:r>
      <w:proofErr w:type="spellEnd"/>
      <w:r>
        <w:rPr>
          <w:lang w:eastAsia="de-DE"/>
        </w:rPr>
        <w:t xml:space="preserve"> files. The </w:t>
      </w:r>
      <w:proofErr w:type="spellStart"/>
      <w:r w:rsidRPr="007C0FB5">
        <w:rPr>
          <w:rStyle w:val="CodeInline"/>
        </w:rPr>
        <w:t>ResXResourceReader</w:t>
      </w:r>
      <w:proofErr w:type="spellEnd"/>
      <w:r w:rsidRPr="007C0FB5">
        <w:t xml:space="preserve"> class</w:t>
      </w:r>
      <w:r>
        <w:t xml:space="preserve"> from</w:t>
      </w:r>
      <w:r w:rsidR="00545784">
        <w:t xml:space="preserve"> the</w:t>
      </w:r>
      <w:r>
        <w:t xml:space="preserve"> </w:t>
      </w:r>
      <w:proofErr w:type="spellStart"/>
      <w:r w:rsidRPr="007C0FB5">
        <w:rPr>
          <w:rStyle w:val="CodeInline"/>
        </w:rPr>
        <w:t>System.Resource</w:t>
      </w:r>
      <w:proofErr w:type="spellEnd"/>
      <w:r>
        <w:t xml:space="preserve"> namespace provides</w:t>
      </w:r>
      <w:r w:rsidR="001532A4">
        <w:t xml:space="preserve"> almost</w:t>
      </w:r>
      <w:r>
        <w:t xml:space="preserve"> </w:t>
      </w:r>
      <w:r w:rsidR="00545784">
        <w:t xml:space="preserve">everything </w:t>
      </w:r>
      <w:r>
        <w:t>we need. The only addition is another internal cache</w:t>
      </w:r>
      <w:r w:rsidR="00545784">
        <w:t xml:space="preserve">, to provide </w:t>
      </w:r>
      <w:r w:rsidR="001532A4">
        <w:t xml:space="preserve">rapid read-write </w:t>
      </w:r>
      <w:r>
        <w:t xml:space="preserve">access to the underlying resources at runtime. This means that the resource reader must </w:t>
      </w:r>
      <w:r w:rsidR="0034407C">
        <w:t xml:space="preserve">have read and </w:t>
      </w:r>
      <w:r w:rsidR="001532A4">
        <w:t>write</w:t>
      </w:r>
      <w:r>
        <w:t xml:space="preserve"> access to the </w:t>
      </w:r>
      <w:r w:rsidR="00881729" w:rsidRPr="00881729">
        <w:rPr>
          <w:i/>
        </w:rPr>
        <w:t>.</w:t>
      </w:r>
      <w:proofErr w:type="spellStart"/>
      <w:r w:rsidR="00881729" w:rsidRPr="00881729">
        <w:rPr>
          <w:i/>
        </w:rPr>
        <w:t>resx</w:t>
      </w:r>
      <w:proofErr w:type="spellEnd"/>
      <w:r w:rsidR="001532A4">
        <w:t xml:space="preserve"> </w:t>
      </w:r>
      <w:r>
        <w:t>file</w:t>
      </w:r>
      <w:r w:rsidR="001532A4">
        <w:t>s</w:t>
      </w:r>
      <w:r>
        <w:t>. In the code</w:t>
      </w:r>
      <w:r w:rsidR="00DA0A5C">
        <w:t>,</w:t>
      </w:r>
      <w:r>
        <w:t xml:space="preserve"> the </w:t>
      </w:r>
      <w:proofErr w:type="spellStart"/>
      <w:r w:rsidRPr="007C0FB5">
        <w:rPr>
          <w:rStyle w:val="CodeInline"/>
        </w:rPr>
        <w:t>ResXResourceReader</w:t>
      </w:r>
      <w:proofErr w:type="spellEnd"/>
      <w:r w:rsidRPr="007C0FB5">
        <w:t xml:space="preserve"> </w:t>
      </w:r>
      <w:r>
        <w:t xml:space="preserve">loads </w:t>
      </w:r>
      <w:r w:rsidR="00000BCF">
        <w:t xml:space="preserve">each </w:t>
      </w:r>
      <w:r>
        <w:t xml:space="preserve">XML file, reads all </w:t>
      </w:r>
      <w:r w:rsidR="00000BCF">
        <w:t xml:space="preserve">the </w:t>
      </w:r>
      <w:r>
        <w:t xml:space="preserve">content, and copies </w:t>
      </w:r>
      <w:r w:rsidR="00DA0A5C">
        <w:t xml:space="preserve">it </w:t>
      </w:r>
      <w:r>
        <w:t xml:space="preserve">into the </w:t>
      </w:r>
      <w:proofErr w:type="spellStart"/>
      <w:r w:rsidRPr="007C0FB5">
        <w:rPr>
          <w:rStyle w:val="CodeInline"/>
        </w:rPr>
        <w:t>Hashtable</w:t>
      </w:r>
      <w:proofErr w:type="spellEnd"/>
      <w:r>
        <w:t xml:space="preserve">. </w:t>
      </w:r>
      <w:r w:rsidR="00000BCF">
        <w:t xml:space="preserve">(A </w:t>
      </w:r>
      <w:proofErr w:type="spellStart"/>
      <w:r w:rsidR="00881729" w:rsidRPr="00881729">
        <w:rPr>
          <w:rStyle w:val="CodeInline"/>
        </w:rPr>
        <w:t>Hashtable</w:t>
      </w:r>
      <w:proofErr w:type="spellEnd"/>
      <w:r>
        <w:t xml:space="preserve"> is appropriate because the values are of</w:t>
      </w:r>
      <w:r w:rsidR="00DA0A5C">
        <w:t xml:space="preserve"> </w:t>
      </w:r>
      <w:r>
        <w:t xml:space="preserve"> type </w:t>
      </w:r>
      <w:r w:rsidRPr="007C0FB5">
        <w:rPr>
          <w:rStyle w:val="CodeInline"/>
        </w:rPr>
        <w:t>object</w:t>
      </w:r>
      <w:r>
        <w:t xml:space="preserve"> and a generic </w:t>
      </w:r>
      <w:r w:rsidRPr="007C0FB5">
        <w:rPr>
          <w:rStyle w:val="CodeInline"/>
        </w:rPr>
        <w:t>List</w:t>
      </w:r>
      <w:r>
        <w:t xml:space="preserve"> would not have any advantages.</w:t>
      </w:r>
      <w:r w:rsidR="00000BCF">
        <w:t>)</w:t>
      </w:r>
      <w:r>
        <w:t xml:space="preserve"> The class returns </w:t>
      </w:r>
      <w:r>
        <w:lastRenderedPageBreak/>
        <w:t xml:space="preserve">an enumerator </w:t>
      </w:r>
      <w:r w:rsidR="00DA0A5C">
        <w:t xml:space="preserve">used by the </w:t>
      </w:r>
      <w:r>
        <w:t>runtime to find keys</w:t>
      </w:r>
      <w:r w:rsidR="00DA0A5C">
        <w:t xml:space="preserve">. It also </w:t>
      </w:r>
      <w:r>
        <w:t>implement</w:t>
      </w:r>
      <w:r w:rsidR="00DA0A5C">
        <w:t xml:space="preserve">s </w:t>
      </w:r>
      <w:r>
        <w:t xml:space="preserve">a </w:t>
      </w:r>
      <w:proofErr w:type="spellStart"/>
      <w:r w:rsidRPr="007C0FB5">
        <w:rPr>
          <w:rStyle w:val="CodeInline"/>
        </w:rPr>
        <w:t>GetObject</w:t>
      </w:r>
      <w:proofErr w:type="spellEnd"/>
      <w:r>
        <w:t xml:space="preserve"> method </w:t>
      </w:r>
      <w:r w:rsidR="00DA0A5C">
        <w:t xml:space="preserve">which </w:t>
      </w:r>
      <w:r>
        <w:t>retrieve</w:t>
      </w:r>
      <w:r w:rsidR="00DA0A5C">
        <w:t>s</w:t>
      </w:r>
      <w:r>
        <w:t xml:space="preserve"> </w:t>
      </w:r>
      <w:r w:rsidR="00712221">
        <w:t xml:space="preserve">the </w:t>
      </w:r>
      <w:r w:rsidR="00DA0A5C">
        <w:t xml:space="preserve">correct </w:t>
      </w:r>
      <w:r w:rsidR="0034407C">
        <w:t xml:space="preserve">resource </w:t>
      </w:r>
      <w:r w:rsidR="00712221">
        <w:t xml:space="preserve">value using the </w:t>
      </w:r>
      <w:proofErr w:type="spellStart"/>
      <w:r w:rsidR="00712221" w:rsidRPr="00712221">
        <w:rPr>
          <w:rStyle w:val="CodeInline"/>
        </w:rPr>
        <w:t>Hashtable</w:t>
      </w:r>
      <w:proofErr w:type="spellEnd"/>
      <w:r w:rsidR="00DA0A5C">
        <w:t xml:space="preserve"> indexer.</w:t>
      </w:r>
    </w:p>
    <w:p w:rsidR="007C0FB5" w:rsidRDefault="00712221" w:rsidP="007C0FB5">
      <w:pPr>
        <w:pStyle w:val="BodyTextCont"/>
      </w:pPr>
      <w:r>
        <w:t>At this point, the resource provider could start working if any required</w:t>
      </w:r>
      <w:r w:rsidR="00DA0A5C">
        <w:t xml:space="preserve"> resource</w:t>
      </w:r>
      <w:r>
        <w:t xml:space="preserve"> is present in the appropriate files. The following sections describe the usage scenarios. Refer to the end of the chapter </w:t>
      </w:r>
      <w:r w:rsidR="00E472A4">
        <w:t xml:space="preserve">for </w:t>
      </w:r>
      <w:r>
        <w:t>more information about additional tasks</w:t>
      </w:r>
      <w:r w:rsidR="00E472A4">
        <w:t>, such as</w:t>
      </w:r>
      <w:r>
        <w:t>:</w:t>
      </w:r>
    </w:p>
    <w:p w:rsidR="00712221" w:rsidRDefault="00712221" w:rsidP="00712221">
      <w:pPr>
        <w:pStyle w:val="BulletFirst"/>
      </w:pPr>
      <w:r>
        <w:tab/>
        <w:t>*</w:t>
      </w:r>
      <w:r>
        <w:tab/>
        <w:t>Extending the provider by implementing a writer</w:t>
      </w:r>
    </w:p>
    <w:p w:rsidR="00712221" w:rsidRDefault="00B339A3" w:rsidP="00712221">
      <w:pPr>
        <w:pStyle w:val="Bullet"/>
      </w:pPr>
      <w:r>
        <w:tab/>
        <w:t>*</w:t>
      </w:r>
      <w:r>
        <w:tab/>
      </w:r>
      <w:r w:rsidR="00712221">
        <w:t>Add</w:t>
      </w:r>
      <w:r w:rsidR="00E472A4">
        <w:t>ing</w:t>
      </w:r>
      <w:r w:rsidR="00712221">
        <w:t xml:space="preserve"> support for the </w:t>
      </w:r>
      <w:r w:rsidR="00720E8A">
        <w:t>design-time</w:t>
      </w:r>
      <w:r w:rsidR="00712221">
        <w:t xml:space="preserve"> experience</w:t>
      </w:r>
    </w:p>
    <w:p w:rsidR="00712221" w:rsidRDefault="00712221" w:rsidP="00712221">
      <w:pPr>
        <w:pStyle w:val="Bullet"/>
      </w:pPr>
      <w:r>
        <w:tab/>
        <w:t>*</w:t>
      </w:r>
      <w:r>
        <w:tab/>
        <w:t>Add</w:t>
      </w:r>
      <w:r w:rsidR="00E472A4">
        <w:t>ing</w:t>
      </w:r>
      <w:r>
        <w:t xml:space="preserve"> support </w:t>
      </w:r>
      <w:r w:rsidR="00E472A4">
        <w:t>for</w:t>
      </w:r>
      <w:r>
        <w:t xml:space="preserve"> handl</w:t>
      </w:r>
      <w:r w:rsidR="00E472A4">
        <w:t>ing</w:t>
      </w:r>
      <w:r>
        <w:t xml:space="preserve"> resources at both </w:t>
      </w:r>
      <w:r w:rsidR="00720E8A">
        <w:t>design-time</w:t>
      </w:r>
      <w:r>
        <w:t xml:space="preserve"> and runtime</w:t>
      </w:r>
    </w:p>
    <w:p w:rsidR="00712221" w:rsidRPr="00712221" w:rsidRDefault="00712221" w:rsidP="00712221">
      <w:pPr>
        <w:pStyle w:val="BulletLast"/>
      </w:pPr>
      <w:r>
        <w:tab/>
        <w:t>*</w:t>
      </w:r>
      <w:r>
        <w:tab/>
        <w:t>Replac</w:t>
      </w:r>
      <w:r w:rsidR="00E472A4">
        <w:t>ing</w:t>
      </w:r>
      <w:r>
        <w:t xml:space="preserve"> the provider to access a database that stores the resources</w:t>
      </w:r>
    </w:p>
    <w:p w:rsidR="00712221" w:rsidRDefault="00712221" w:rsidP="00712221">
      <w:pPr>
        <w:pStyle w:val="BodyTextCont"/>
      </w:pPr>
      <w:r>
        <w:t>However, first</w:t>
      </w:r>
      <w:r w:rsidR="00E472A4">
        <w:t>ly</w:t>
      </w:r>
      <w:r>
        <w:t xml:space="preserve"> we</w:t>
      </w:r>
      <w:r w:rsidR="00E472A4">
        <w:t>’ll</w:t>
      </w:r>
      <w:r>
        <w:t xml:space="preserve"> put this into operation by start</w:t>
      </w:r>
      <w:r w:rsidR="00E472A4">
        <w:t>ing</w:t>
      </w:r>
      <w:r>
        <w:t xml:space="preserve"> the configuration step.</w:t>
      </w:r>
    </w:p>
    <w:p w:rsidR="009C441E" w:rsidRPr="00267458" w:rsidRDefault="009C441E" w:rsidP="009C441E">
      <w:pPr>
        <w:pStyle w:val="berschrift3"/>
      </w:pPr>
      <w:r w:rsidRPr="00267458">
        <w:t>Configure the Resource Provider</w:t>
      </w:r>
    </w:p>
    <w:p w:rsidR="009C441E" w:rsidRPr="00AC5A59" w:rsidRDefault="009C441E" w:rsidP="009C441E">
      <w:pPr>
        <w:pStyle w:val="BodyTextFirst"/>
      </w:pPr>
      <w:r>
        <w:t xml:space="preserve">Because the provider is instantiated and called from a factory, </w:t>
      </w:r>
      <w:r w:rsidR="00E472A4">
        <w:t>registering the factory is a necessary step</w:t>
      </w:r>
      <w:r>
        <w:t xml:space="preserve">. </w:t>
      </w:r>
      <w:r w:rsidR="00E472A4">
        <w:t>T</w:t>
      </w:r>
      <w:r>
        <w:t xml:space="preserve">his is a setting in the </w:t>
      </w:r>
      <w:proofErr w:type="spellStart"/>
      <w:r w:rsidRPr="00AC5A59">
        <w:rPr>
          <w:i/>
        </w:rPr>
        <w:t>web.config</w:t>
      </w:r>
      <w:proofErr w:type="spellEnd"/>
      <w:r>
        <w:t xml:space="preserve"> file. In the </w:t>
      </w:r>
      <w:r w:rsidRPr="00AC5A59">
        <w:rPr>
          <w:rStyle w:val="CodeInline"/>
        </w:rPr>
        <w:t>&lt;</w:t>
      </w:r>
      <w:proofErr w:type="spellStart"/>
      <w:r w:rsidRPr="00AC5A59">
        <w:rPr>
          <w:rStyle w:val="CodeInline"/>
        </w:rPr>
        <w:t>system.web</w:t>
      </w:r>
      <w:proofErr w:type="spellEnd"/>
      <w:r w:rsidRPr="00AC5A59">
        <w:rPr>
          <w:rStyle w:val="CodeInline"/>
        </w:rPr>
        <w:t>&gt;</w:t>
      </w:r>
      <w:r>
        <w:t xml:space="preserve"> </w:t>
      </w:r>
      <w:r w:rsidR="00E472A4">
        <w:t>section</w:t>
      </w:r>
      <w:r w:rsidR="00EA4CEC">
        <w:t xml:space="preserve">, </w:t>
      </w:r>
      <w:r>
        <w:t>the following tag registers the custom factory:</w:t>
      </w:r>
    </w:p>
    <w:p w:rsidR="009C441E" w:rsidRPr="00AC5A59" w:rsidRDefault="009C441E" w:rsidP="009C441E">
      <w:pPr>
        <w:pStyle w:val="CodeSingle"/>
      </w:pPr>
      <w:r w:rsidRPr="00AC5A59">
        <w:t>&lt;globalization resourceProviderFactoryType="CustomResourceProviderFactory"/&gt;</w:t>
      </w:r>
    </w:p>
    <w:p w:rsidR="009C441E" w:rsidRPr="00AC5A59" w:rsidRDefault="00E472A4" w:rsidP="00AC5A59">
      <w:pPr>
        <w:pStyle w:val="BodyTextCont"/>
      </w:pPr>
      <w:r>
        <w:t xml:space="preserve">Whether to use </w:t>
      </w:r>
      <w:r w:rsidR="00EA4CEC">
        <w:t>just</w:t>
      </w:r>
      <w:r w:rsidR="009C441E">
        <w:t xml:space="preserve"> the class name or the full</w:t>
      </w:r>
      <w:r w:rsidR="007948D5">
        <w:t>y</w:t>
      </w:r>
      <w:r w:rsidR="009C441E">
        <w:t>-qualified assembly name</w:t>
      </w:r>
      <w:r>
        <w:t xml:space="preserve"> depends on the implementation</w:t>
      </w:r>
      <w:r w:rsidR="009C441E">
        <w:t xml:space="preserve">. If you </w:t>
      </w:r>
      <w:r w:rsidR="007948D5">
        <w:t xml:space="preserve">write </w:t>
      </w:r>
      <w:r w:rsidR="009C441E">
        <w:t>the class in a</w:t>
      </w:r>
      <w:r w:rsidR="007948D5">
        <w:t xml:space="preserve"> separate Visual Studio</w:t>
      </w:r>
      <w:r w:rsidR="009C441E">
        <w:t xml:space="preserve"> project, the full</w:t>
      </w:r>
      <w:r w:rsidR="007948D5">
        <w:t>y</w:t>
      </w:r>
      <w:r w:rsidR="009C441E">
        <w:t xml:space="preserve">-qualified name </w:t>
      </w:r>
      <w:r w:rsidR="007948D5">
        <w:t xml:space="preserve">is </w:t>
      </w:r>
      <w:r w:rsidR="009C441E">
        <w:t xml:space="preserve">required. </w:t>
      </w:r>
    </w:p>
    <w:p w:rsidR="00AC5A59" w:rsidRDefault="00AC5A59" w:rsidP="00AC5A59">
      <w:pPr>
        <w:pStyle w:val="berschrift3"/>
      </w:pPr>
      <w:r>
        <w:t>Using the Custom Resource Provider</w:t>
      </w:r>
    </w:p>
    <w:p w:rsidR="005E4D16" w:rsidRPr="00E7729A" w:rsidRDefault="00AC5A59" w:rsidP="00E7729A">
      <w:pPr>
        <w:pStyle w:val="BodyTextFirst"/>
      </w:pPr>
      <w:r>
        <w:t>Now that everythin</w:t>
      </w:r>
      <w:r w:rsidR="00E7729A">
        <w:t>g is implemented and configured</w:t>
      </w:r>
      <w:r w:rsidR="00E472A4">
        <w:t>,</w:t>
      </w:r>
      <w:r w:rsidR="00E7729A">
        <w:t xml:space="preserve"> you can start using the resources at runtime. As you can see in the implementation, classes distinguish between local and global resources. For local resources, the key is the name of </w:t>
      </w:r>
      <w:r w:rsidR="00E472A4">
        <w:t xml:space="preserve">either </w:t>
      </w:r>
      <w:r w:rsidR="00E7729A">
        <w:t xml:space="preserve">the </w:t>
      </w:r>
      <w:r w:rsidR="00E7729A" w:rsidRPr="00E7729A">
        <w:rPr>
          <w:i/>
        </w:rPr>
        <w:t>.</w:t>
      </w:r>
      <w:proofErr w:type="spellStart"/>
      <w:r w:rsidR="00E7729A" w:rsidRPr="00E7729A">
        <w:rPr>
          <w:i/>
        </w:rPr>
        <w:t>aspx</w:t>
      </w:r>
      <w:proofErr w:type="spellEnd"/>
      <w:r w:rsidR="00E7729A">
        <w:t xml:space="preserve"> or </w:t>
      </w:r>
      <w:r w:rsidR="00E7729A" w:rsidRPr="00E7729A">
        <w:rPr>
          <w:i/>
        </w:rPr>
        <w:t>.</w:t>
      </w:r>
      <w:proofErr w:type="spellStart"/>
      <w:r w:rsidR="00E7729A" w:rsidRPr="00E7729A">
        <w:rPr>
          <w:i/>
        </w:rPr>
        <w:t>ascx</w:t>
      </w:r>
      <w:proofErr w:type="spellEnd"/>
      <w:r w:rsidR="00E7729A">
        <w:t xml:space="preserve"> file. Internally, the </w:t>
      </w:r>
      <w:proofErr w:type="spellStart"/>
      <w:r w:rsidR="00E7729A" w:rsidRPr="00E7729A">
        <w:rPr>
          <w:rStyle w:val="CodeInline"/>
        </w:rPr>
        <w:t>virtualPath</w:t>
      </w:r>
      <w:proofErr w:type="spellEnd"/>
      <w:r w:rsidR="00E7729A">
        <w:t xml:space="preserve"> </w:t>
      </w:r>
      <w:r w:rsidR="00E472A4">
        <w:t xml:space="preserve">parameter retains </w:t>
      </w:r>
      <w:r w:rsidR="00E7729A">
        <w:t>this data. For global resources</w:t>
      </w:r>
      <w:r w:rsidR="00E472A4">
        <w:t>,</w:t>
      </w:r>
      <w:r w:rsidR="00E7729A">
        <w:t xml:space="preserve"> the </w:t>
      </w:r>
      <w:proofErr w:type="spellStart"/>
      <w:r w:rsidR="00E7729A" w:rsidRPr="00E7729A">
        <w:rPr>
          <w:rStyle w:val="CodeInline"/>
        </w:rPr>
        <w:t>classKey</w:t>
      </w:r>
      <w:proofErr w:type="spellEnd"/>
      <w:r w:rsidR="00E7729A">
        <w:t xml:space="preserve"> </w:t>
      </w:r>
      <w:r w:rsidR="00EA4CEC">
        <w:t xml:space="preserve">parameter </w:t>
      </w:r>
      <w:r w:rsidR="00E7729A">
        <w:t xml:space="preserve">is used. To refer to </w:t>
      </w:r>
      <w:r w:rsidR="00EA4CEC">
        <w:t xml:space="preserve">these </w:t>
      </w:r>
      <w:r w:rsidR="00E7729A">
        <w:t xml:space="preserve">resources </w:t>
      </w:r>
      <w:r w:rsidR="00EA4CEC">
        <w:t xml:space="preserve">in </w:t>
      </w:r>
      <w:r w:rsidR="00185321">
        <w:t>your web</w:t>
      </w:r>
      <w:r w:rsidR="00EA4CEC">
        <w:t xml:space="preserve"> pages, </w:t>
      </w:r>
      <w:r w:rsidR="00E7729A">
        <w:t>use the expression</w:t>
      </w:r>
      <w:r w:rsidR="00185321">
        <w:t xml:space="preserve"> format</w:t>
      </w:r>
      <w:r w:rsidR="00E7729A">
        <w:t>:</w:t>
      </w:r>
    </w:p>
    <w:p w:rsidR="005E4D16" w:rsidRPr="009C441E" w:rsidRDefault="005E4D16" w:rsidP="00505D76">
      <w:pPr>
        <w:pStyle w:val="CodeSingle"/>
      </w:pPr>
      <w:r w:rsidRPr="009C441E">
        <w:t>&lt;%$ classKey:Resource %&gt;</w:t>
      </w:r>
    </w:p>
    <w:p w:rsidR="00712221" w:rsidRDefault="00712221" w:rsidP="00505D76">
      <w:pPr>
        <w:pStyle w:val="berschrift2"/>
      </w:pPr>
      <w:r>
        <w:t xml:space="preserve">Implementing </w:t>
      </w:r>
      <w:r w:rsidR="00720E8A">
        <w:t>Design-time</w:t>
      </w:r>
      <w:r>
        <w:t xml:space="preserve"> Support</w:t>
      </w:r>
    </w:p>
    <w:p w:rsidR="00712221" w:rsidRDefault="00712221" w:rsidP="00712221">
      <w:pPr>
        <w:pStyle w:val="BodyTextFirst"/>
      </w:pPr>
      <w:r>
        <w:t xml:space="preserve">Implementing </w:t>
      </w:r>
      <w:r w:rsidR="00720E8A">
        <w:t>design-time</w:t>
      </w:r>
      <w:r>
        <w:t xml:space="preserve"> support is required for one feature</w:t>
      </w:r>
      <w:r w:rsidR="00EA4CEC">
        <w:t xml:space="preserve"> only</w:t>
      </w:r>
      <w:r>
        <w:t>. In Visual Studio</w:t>
      </w:r>
      <w:r w:rsidR="00EA4CEC">
        <w:t>,</w:t>
      </w:r>
      <w:r>
        <w:t xml:space="preserve"> you can add </w:t>
      </w:r>
      <w:r w:rsidR="00EA4CEC">
        <w:t xml:space="preserve">a </w:t>
      </w:r>
      <w:r>
        <w:t xml:space="preserve">resource’s meta attributes </w:t>
      </w:r>
      <w:r w:rsidR="00EA4CEC">
        <w:t xml:space="preserve">through </w:t>
      </w:r>
      <w:r>
        <w:t>the following:</w:t>
      </w:r>
    </w:p>
    <w:p w:rsidR="00712221" w:rsidRDefault="00712221" w:rsidP="00712221">
      <w:pPr>
        <w:pStyle w:val="BulletFirst"/>
      </w:pPr>
      <w:r>
        <w:tab/>
        <w:t>*</w:t>
      </w:r>
      <w:r>
        <w:tab/>
        <w:t>Open a</w:t>
      </w:r>
      <w:r w:rsidR="00185321">
        <w:t>n</w:t>
      </w:r>
      <w:r>
        <w:t xml:space="preserve"> </w:t>
      </w:r>
      <w:proofErr w:type="spellStart"/>
      <w:r w:rsidR="00881729" w:rsidRPr="00881729">
        <w:rPr>
          <w:i/>
        </w:rPr>
        <w:t>aspx</w:t>
      </w:r>
      <w:proofErr w:type="spellEnd"/>
      <w:r>
        <w:t xml:space="preserve"> page or </w:t>
      </w:r>
      <w:proofErr w:type="spellStart"/>
      <w:r w:rsidR="00881729" w:rsidRPr="00881729">
        <w:rPr>
          <w:i/>
        </w:rPr>
        <w:t>ascx</w:t>
      </w:r>
      <w:proofErr w:type="spellEnd"/>
      <w:r>
        <w:t xml:space="preserve"> control in </w:t>
      </w:r>
      <w:r w:rsidR="00185321">
        <w:t xml:space="preserve">the </w:t>
      </w:r>
      <w:r>
        <w:t>designer view</w:t>
      </w:r>
    </w:p>
    <w:p w:rsidR="00712221" w:rsidRDefault="00712221" w:rsidP="00712221">
      <w:pPr>
        <w:pStyle w:val="BulletLast"/>
      </w:pPr>
      <w:r>
        <w:tab/>
        <w:t>*</w:t>
      </w:r>
      <w:r>
        <w:tab/>
        <w:t xml:space="preserve">In the </w:t>
      </w:r>
      <w:r w:rsidR="00720E8A">
        <w:t>“</w:t>
      </w:r>
      <w:r>
        <w:t>Tools</w:t>
      </w:r>
      <w:r w:rsidR="00720E8A">
        <w:t>”</w:t>
      </w:r>
      <w:r>
        <w:t xml:space="preserve"> menu, click the </w:t>
      </w:r>
      <w:r w:rsidR="00720E8A">
        <w:t>“</w:t>
      </w:r>
      <w:r>
        <w:t>Generate Local Resource</w:t>
      </w:r>
      <w:r w:rsidR="00720E8A">
        <w:t>”</w:t>
      </w:r>
      <w:r>
        <w:t xml:space="preserve"> item</w:t>
      </w:r>
    </w:p>
    <w:p w:rsidR="00712221" w:rsidRDefault="00712221" w:rsidP="00712221">
      <w:pPr>
        <w:pStyle w:val="BodyTextCont"/>
      </w:pPr>
      <w:r>
        <w:t xml:space="preserve">This will create a </w:t>
      </w:r>
      <w:proofErr w:type="spellStart"/>
      <w:r w:rsidRPr="00712221">
        <w:rPr>
          <w:rStyle w:val="CodeInline"/>
        </w:rPr>
        <w:t>meta:resourcekey</w:t>
      </w:r>
      <w:proofErr w:type="spellEnd"/>
      <w:r>
        <w:t xml:space="preserve"> attribute for each localizable element. The provider is responsible </w:t>
      </w:r>
      <w:r w:rsidR="00EA4CEC">
        <w:t xml:space="preserve">for </w:t>
      </w:r>
      <w:r>
        <w:t>creat</w:t>
      </w:r>
      <w:r w:rsidR="00EA4CEC">
        <w:t>ing</w:t>
      </w:r>
      <w:r>
        <w:t xml:space="preserve"> the corresponding entry in the resource file and writ</w:t>
      </w:r>
      <w:r w:rsidR="00EA4CEC">
        <w:t>ing</w:t>
      </w:r>
      <w:r>
        <w:t xml:space="preserve"> the current values there. However, </w:t>
      </w:r>
      <w:r w:rsidR="00185321">
        <w:t xml:space="preserve">our </w:t>
      </w:r>
      <w:r>
        <w:t xml:space="preserve">current provider supports runtime operations </w:t>
      </w:r>
      <w:r w:rsidR="00EA4CEC">
        <w:t xml:space="preserve">only, </w:t>
      </w:r>
      <w:r>
        <w:t xml:space="preserve">and therefore we need </w:t>
      </w:r>
      <w:r w:rsidR="00EA4CEC">
        <w:t xml:space="preserve">an additional </w:t>
      </w:r>
      <w:r w:rsidR="00185321">
        <w:t>provider for</w:t>
      </w:r>
      <w:r>
        <w:t xml:space="preserve"> </w:t>
      </w:r>
      <w:r w:rsidR="00720E8A">
        <w:t>design-time</w:t>
      </w:r>
      <w:r w:rsidR="00185321">
        <w:t xml:space="preserve"> support</w:t>
      </w:r>
      <w:r>
        <w:t>.</w:t>
      </w:r>
    </w:p>
    <w:p w:rsidR="00712221" w:rsidRDefault="00712221" w:rsidP="00712221">
      <w:pPr>
        <w:pStyle w:val="NoteTipCaution"/>
      </w:pPr>
      <w:r>
        <w:lastRenderedPageBreak/>
        <w:t xml:space="preserve">Note: If you’re sure that the Visual Studio </w:t>
      </w:r>
      <w:r w:rsidR="00720E8A">
        <w:t>design-time</w:t>
      </w:r>
      <w:r>
        <w:t xml:space="preserve"> support option </w:t>
      </w:r>
      <w:r w:rsidR="00EA4CEC">
        <w:t xml:space="preserve">will </w:t>
      </w:r>
      <w:r>
        <w:t xml:space="preserve">never </w:t>
      </w:r>
      <w:r w:rsidR="00EA4CEC">
        <w:t xml:space="preserve">be </w:t>
      </w:r>
      <w:r>
        <w:t xml:space="preserve">used, you </w:t>
      </w:r>
      <w:r w:rsidR="00EA4CEC">
        <w:t>should</w:t>
      </w:r>
      <w:r w:rsidR="00185321">
        <w:t xml:space="preserve"> </w:t>
      </w:r>
      <w:r>
        <w:t>not</w:t>
      </w:r>
      <w:r w:rsidR="005F084F">
        <w:t xml:space="preserve"> </w:t>
      </w:r>
      <w:r w:rsidR="00185321">
        <w:t xml:space="preserve">bother </w:t>
      </w:r>
      <w:r w:rsidR="005F084F">
        <w:t>to</w:t>
      </w:r>
      <w:r>
        <w:t xml:space="preserve"> </w:t>
      </w:r>
      <w:r w:rsidR="00EA4CEC">
        <w:t xml:space="preserve"> </w:t>
      </w:r>
      <w:r>
        <w:t xml:space="preserve">implement the </w:t>
      </w:r>
      <w:r w:rsidR="00720E8A">
        <w:t>design-time</w:t>
      </w:r>
      <w:r>
        <w:t xml:space="preserve"> </w:t>
      </w:r>
      <w:r w:rsidR="002333F5">
        <w:t>support classes</w:t>
      </w:r>
      <w:r>
        <w:t>.</w:t>
      </w:r>
      <w:r w:rsidR="002333F5">
        <w:t xml:space="preserve"> </w:t>
      </w:r>
      <w:r w:rsidR="00F14C58">
        <w:t>B</w:t>
      </w:r>
      <w:r w:rsidR="00EA4CEC">
        <w:t xml:space="preserve">ut it won’t harm </w:t>
      </w:r>
      <w:r w:rsidR="002333F5">
        <w:t>your code</w:t>
      </w:r>
      <w:r w:rsidR="00F14C58">
        <w:t xml:space="preserve"> if you do build it</w:t>
      </w:r>
      <w:r w:rsidR="002333F5">
        <w:t>.</w:t>
      </w:r>
    </w:p>
    <w:p w:rsidR="002333F5" w:rsidRDefault="005F084F" w:rsidP="005F084F">
      <w:pPr>
        <w:pStyle w:val="berschrift3"/>
      </w:pPr>
      <w:r>
        <w:t xml:space="preserve">Register the </w:t>
      </w:r>
      <w:r w:rsidR="00720E8A">
        <w:t>Design-time</w:t>
      </w:r>
      <w:r>
        <w:t xml:space="preserve"> Support</w:t>
      </w:r>
    </w:p>
    <w:p w:rsidR="005F084F" w:rsidRDefault="005F084F" w:rsidP="005F084F">
      <w:pPr>
        <w:pStyle w:val="BodyTextFirst"/>
      </w:pPr>
      <w:r>
        <w:t>First</w:t>
      </w:r>
      <w:r w:rsidR="00EA4CEC">
        <w:t>ly</w:t>
      </w:r>
      <w:r>
        <w:t>, you</w:t>
      </w:r>
      <w:r w:rsidR="00EA4CEC">
        <w:t>’ll need</w:t>
      </w:r>
      <w:r>
        <w:t xml:space="preserve"> to register the </w:t>
      </w:r>
      <w:r w:rsidR="00720E8A">
        <w:t>design-time</w:t>
      </w:r>
      <w:r>
        <w:t xml:space="preserve"> support. There is no such option in the </w:t>
      </w:r>
      <w:proofErr w:type="spellStart"/>
      <w:r w:rsidRPr="00B339A3">
        <w:rPr>
          <w:i/>
        </w:rPr>
        <w:t>web.config</w:t>
      </w:r>
      <w:proofErr w:type="spellEnd"/>
      <w:r>
        <w:t xml:space="preserve"> file; instead, an attribute is required. You can register your </w:t>
      </w:r>
      <w:r w:rsidR="00720E8A">
        <w:t>design-time</w:t>
      </w:r>
      <w:r>
        <w:t xml:space="preserve"> classes by decorating the factory class like this:</w:t>
      </w:r>
    </w:p>
    <w:p w:rsidR="00B339A3" w:rsidRDefault="005F084F" w:rsidP="00B339A3">
      <w:pPr>
        <w:pStyle w:val="CodeBold"/>
        <w:rPr>
          <w:lang w:eastAsia="de-DE"/>
        </w:rPr>
      </w:pPr>
      <w:r w:rsidRPr="005F084F">
        <w:rPr>
          <w:lang w:eastAsia="de-DE"/>
        </w:rPr>
        <w:t>[DesignTimeResourceProviderFactory(</w:t>
      </w:r>
      <w:r w:rsidR="00B339A3">
        <w:rPr>
          <w:lang w:eastAsia="de-DE"/>
        </w:rPr>
        <w:sym w:font="Wingdings" w:char="F0C3"/>
      </w:r>
    </w:p>
    <w:p w:rsidR="00B339A3" w:rsidRDefault="00B339A3" w:rsidP="00B339A3">
      <w:pPr>
        <w:pStyle w:val="CodeBold"/>
        <w:rPr>
          <w:lang w:eastAsia="de-DE"/>
        </w:rPr>
      </w:pPr>
      <w:r>
        <w:rPr>
          <w:lang w:eastAsia="de-DE"/>
        </w:rPr>
        <w:t xml:space="preserve">  </w:t>
      </w:r>
      <w:r w:rsidR="005F084F" w:rsidRPr="005F084F">
        <w:t>typeof</w:t>
      </w:r>
      <w:r w:rsidR="005F084F" w:rsidRPr="005F084F">
        <w:rPr>
          <w:lang w:eastAsia="de-DE"/>
        </w:rPr>
        <w:t>(CustomDesignTimeResourceProviderFactory))]</w:t>
      </w:r>
    </w:p>
    <w:p w:rsidR="005F084F" w:rsidRPr="005F084F" w:rsidRDefault="005F084F" w:rsidP="00B339A3">
      <w:pPr>
        <w:pStyle w:val="Code"/>
        <w:rPr>
          <w:lang w:eastAsia="de-DE"/>
        </w:rPr>
      </w:pPr>
      <w:r w:rsidRPr="005F084F">
        <w:t>public</w:t>
      </w:r>
      <w:r w:rsidRPr="005F084F">
        <w:rPr>
          <w:lang w:eastAsia="de-DE"/>
        </w:rPr>
        <w:t xml:space="preserve"> </w:t>
      </w:r>
      <w:r w:rsidRPr="005F084F">
        <w:t>sealed</w:t>
      </w:r>
      <w:r w:rsidRPr="005F084F">
        <w:rPr>
          <w:lang w:eastAsia="de-DE"/>
        </w:rPr>
        <w:t xml:space="preserve"> </w:t>
      </w:r>
      <w:r w:rsidRPr="005F084F">
        <w:t>class</w:t>
      </w:r>
      <w:r w:rsidRPr="005F084F">
        <w:rPr>
          <w:lang w:eastAsia="de-DE"/>
        </w:rPr>
        <w:t xml:space="preserve"> CustomResourceProviderFactory : ResourceProviderFactory</w:t>
      </w:r>
    </w:p>
    <w:p w:rsidR="005F084F" w:rsidRDefault="005F084F" w:rsidP="005F084F">
      <w:pPr>
        <w:pStyle w:val="BodyTextCont"/>
        <w:rPr>
          <w:noProof/>
          <w:lang w:eastAsia="de-DE"/>
        </w:rPr>
      </w:pPr>
      <w:r>
        <w:t xml:space="preserve">The </w:t>
      </w:r>
      <w:proofErr w:type="spellStart"/>
      <w:r w:rsidRPr="005F084F">
        <w:rPr>
          <w:rStyle w:val="CodeInline"/>
        </w:rPr>
        <w:t>CustomDesignTimeResourceProviderFactory</w:t>
      </w:r>
      <w:proofErr w:type="spellEnd"/>
      <w:r>
        <w:rPr>
          <w:noProof/>
          <w:lang w:eastAsia="de-DE"/>
        </w:rPr>
        <w:t xml:space="preserve"> </w:t>
      </w:r>
      <w:r w:rsidR="00EA4CEC">
        <w:rPr>
          <w:noProof/>
          <w:lang w:eastAsia="de-DE"/>
        </w:rPr>
        <w:t xml:space="preserve">type </w:t>
      </w:r>
      <w:r>
        <w:rPr>
          <w:noProof/>
          <w:lang w:eastAsia="de-DE"/>
        </w:rPr>
        <w:t xml:space="preserve">defines another factory used at </w:t>
      </w:r>
      <w:r w:rsidR="00720E8A">
        <w:rPr>
          <w:noProof/>
          <w:lang w:eastAsia="de-DE"/>
        </w:rPr>
        <w:t>design-time</w:t>
      </w:r>
      <w:r>
        <w:rPr>
          <w:noProof/>
          <w:lang w:eastAsia="de-DE"/>
        </w:rPr>
        <w:t xml:space="preserve">. This factory is very similar to the one shown </w:t>
      </w:r>
      <w:r w:rsidR="00EA4CEC">
        <w:rPr>
          <w:noProof/>
          <w:lang w:eastAsia="de-DE"/>
        </w:rPr>
        <w:t>above, the difference being</w:t>
      </w:r>
      <w:r>
        <w:rPr>
          <w:noProof/>
          <w:lang w:eastAsia="de-DE"/>
        </w:rPr>
        <w:t xml:space="preserve"> that the </w:t>
      </w:r>
      <w:r w:rsidR="00720E8A">
        <w:rPr>
          <w:noProof/>
          <w:lang w:eastAsia="de-DE"/>
        </w:rPr>
        <w:t>design-time</w:t>
      </w:r>
      <w:r>
        <w:rPr>
          <w:noProof/>
          <w:lang w:eastAsia="de-DE"/>
        </w:rPr>
        <w:t xml:space="preserve"> support requires </w:t>
      </w:r>
      <w:r w:rsidR="00EA4CEC">
        <w:rPr>
          <w:noProof/>
          <w:lang w:eastAsia="de-DE"/>
        </w:rPr>
        <w:t xml:space="preserve">several </w:t>
      </w:r>
      <w:r>
        <w:rPr>
          <w:noProof/>
          <w:lang w:eastAsia="de-DE"/>
        </w:rPr>
        <w:t>specific actions:</w:t>
      </w:r>
    </w:p>
    <w:p w:rsidR="005F084F" w:rsidRDefault="005F084F" w:rsidP="005F084F">
      <w:pPr>
        <w:pStyle w:val="BulletFirst"/>
      </w:pPr>
      <w:r>
        <w:tab/>
        <w:t>*</w:t>
      </w:r>
      <w:r>
        <w:tab/>
        <w:t>You don’t have a current theme</w:t>
      </w:r>
      <w:r w:rsidR="00185321">
        <w:t xml:space="preserve"> at </w:t>
      </w:r>
      <w:r w:rsidR="00720E8A">
        <w:t>design-time</w:t>
      </w:r>
      <w:r w:rsidR="00EA4CEC">
        <w:t xml:space="preserve">; </w:t>
      </w:r>
      <w:r>
        <w:t xml:space="preserve">only </w:t>
      </w:r>
      <w:r w:rsidR="001A4869">
        <w:t xml:space="preserve">one predefined </w:t>
      </w:r>
      <w:r>
        <w:t>theme can be supported</w:t>
      </w:r>
      <w:r w:rsidR="001A4869">
        <w:t xml:space="preserve"> (the default theme in the example code)</w:t>
      </w:r>
    </w:p>
    <w:p w:rsidR="005F084F" w:rsidRPr="005F084F" w:rsidRDefault="005F084F" w:rsidP="00720E8A">
      <w:pPr>
        <w:pStyle w:val="Bullet"/>
      </w:pPr>
      <w:r>
        <w:tab/>
      </w:r>
      <w:r w:rsidRPr="005F084F">
        <w:t>*</w:t>
      </w:r>
      <w:r w:rsidRPr="005F084F">
        <w:tab/>
        <w:t xml:space="preserve">You don’t have access to </w:t>
      </w:r>
      <w:proofErr w:type="spellStart"/>
      <w:r w:rsidRPr="005F084F">
        <w:rPr>
          <w:rStyle w:val="CodeInline"/>
        </w:rPr>
        <w:t>HttpContext</w:t>
      </w:r>
      <w:proofErr w:type="spellEnd"/>
      <w:r w:rsidRPr="005F084F">
        <w:t xml:space="preserve"> to </w:t>
      </w:r>
      <w:r w:rsidR="00185321">
        <w:t>re</w:t>
      </w:r>
      <w:r w:rsidRPr="005F084F">
        <w:t>solve paths</w:t>
      </w:r>
    </w:p>
    <w:p w:rsidR="005F084F" w:rsidRDefault="005F084F" w:rsidP="00720E8A">
      <w:pPr>
        <w:pStyle w:val="BulletLast"/>
      </w:pPr>
      <w:r w:rsidRPr="005F084F">
        <w:t xml:space="preserve"> </w:t>
      </w:r>
      <w:r>
        <w:tab/>
        <w:t>*</w:t>
      </w:r>
      <w:r>
        <w:tab/>
        <w:t xml:space="preserve">You don’t have a current culture, so anything created at </w:t>
      </w:r>
      <w:r w:rsidR="00720E8A">
        <w:t>design-time</w:t>
      </w:r>
      <w:r>
        <w:t xml:space="preserve"> is written into the fallback resource file</w:t>
      </w:r>
    </w:p>
    <w:p w:rsidR="005F084F" w:rsidRDefault="005F084F" w:rsidP="005F084F">
      <w:pPr>
        <w:pStyle w:val="BodyTextCont"/>
        <w:rPr>
          <w:noProof/>
          <w:lang w:eastAsia="de-DE"/>
        </w:rPr>
      </w:pPr>
      <w:r>
        <w:t>The factory derives from</w:t>
      </w:r>
      <w:r w:rsidR="00EA4CEC">
        <w:t xml:space="preserve"> the</w:t>
      </w:r>
      <w:r>
        <w:t xml:space="preserve"> </w:t>
      </w:r>
      <w:proofErr w:type="spellStart"/>
      <w:r w:rsidRPr="005F084F">
        <w:rPr>
          <w:rStyle w:val="CodeInline"/>
        </w:rPr>
        <w:t>DesignTimeResourceProviderFactory</w:t>
      </w:r>
      <w:proofErr w:type="spellEnd"/>
      <w:r w:rsidR="00EA4CEC">
        <w:rPr>
          <w:noProof/>
          <w:lang w:eastAsia="de-DE"/>
        </w:rPr>
        <w:t xml:space="preserve"> base class.</w:t>
      </w:r>
      <w:r>
        <w:rPr>
          <w:noProof/>
          <w:lang w:eastAsia="de-DE"/>
        </w:rPr>
        <w:t xml:space="preserve"> This abstract base class is defined as:</w:t>
      </w:r>
    </w:p>
    <w:p w:rsidR="005F084F" w:rsidRPr="005F084F" w:rsidRDefault="005F084F" w:rsidP="005F084F">
      <w:pPr>
        <w:pStyle w:val="CodeFirst"/>
        <w:rPr>
          <w:lang w:eastAsia="de-DE"/>
        </w:rPr>
      </w:pPr>
      <w:r>
        <w:rPr>
          <w:lang w:eastAsia="de-DE"/>
        </w:rPr>
        <w:t>p</w:t>
      </w:r>
      <w:r w:rsidRPr="005F084F">
        <w:rPr>
          <w:lang w:eastAsia="de-DE"/>
        </w:rPr>
        <w:t>ublic abstract class DesignTimeResourceProviderFactory</w:t>
      </w:r>
    </w:p>
    <w:p w:rsidR="005F084F" w:rsidRPr="005F084F" w:rsidRDefault="005F084F" w:rsidP="005F084F">
      <w:pPr>
        <w:pStyle w:val="Code"/>
        <w:rPr>
          <w:lang w:eastAsia="de-DE"/>
        </w:rPr>
      </w:pPr>
      <w:r w:rsidRPr="005F084F">
        <w:rPr>
          <w:lang w:eastAsia="de-DE"/>
        </w:rPr>
        <w:t>{</w:t>
      </w:r>
    </w:p>
    <w:p w:rsidR="005F084F" w:rsidRPr="005F084F" w:rsidRDefault="005F084F" w:rsidP="005F084F">
      <w:pPr>
        <w:pStyle w:val="Code"/>
        <w:rPr>
          <w:lang w:eastAsia="de-DE"/>
        </w:rPr>
      </w:pPr>
      <w:r w:rsidRPr="005F084F">
        <w:rPr>
          <w:lang w:eastAsia="de-DE"/>
        </w:rPr>
        <w:t xml:space="preserve">    protected DesignTimeResourceProviderFactory();</w:t>
      </w:r>
    </w:p>
    <w:p w:rsidR="005F084F" w:rsidRPr="005F084F" w:rsidRDefault="005F084F" w:rsidP="005F084F">
      <w:pPr>
        <w:pStyle w:val="Code"/>
        <w:rPr>
          <w:lang w:eastAsia="de-DE"/>
        </w:rPr>
      </w:pPr>
    </w:p>
    <w:p w:rsidR="00F17F68" w:rsidRDefault="005F084F" w:rsidP="005F084F">
      <w:pPr>
        <w:pStyle w:val="Code"/>
        <w:rPr>
          <w:lang w:eastAsia="de-DE"/>
        </w:rPr>
      </w:pPr>
      <w:r w:rsidRPr="005F084F">
        <w:rPr>
          <w:lang w:eastAsia="de-DE"/>
        </w:rPr>
        <w:t xml:space="preserve">    public abstract IResourceProvider CreateDesignTimeGlobalResourceProvider(</w:t>
      </w:r>
      <w:r>
        <w:rPr>
          <w:lang w:eastAsia="de-DE"/>
        </w:rPr>
        <w:t xml:space="preserve"> </w:t>
      </w:r>
      <w:r w:rsidR="00F17F68">
        <w:rPr>
          <w:lang w:eastAsia="de-DE"/>
        </w:rPr>
        <w:sym w:font="Wingdings" w:char="F0C3"/>
      </w:r>
    </w:p>
    <w:p w:rsidR="005F084F" w:rsidRPr="005F084F" w:rsidRDefault="00F17F68" w:rsidP="005F084F">
      <w:pPr>
        <w:pStyle w:val="Code"/>
        <w:rPr>
          <w:lang w:eastAsia="de-DE"/>
        </w:rPr>
      </w:pPr>
      <w:r>
        <w:rPr>
          <w:lang w:eastAsia="de-DE"/>
        </w:rPr>
        <w:t xml:space="preserve">                    </w:t>
      </w:r>
      <w:r w:rsidR="005F084F" w:rsidRPr="005F084F">
        <w:rPr>
          <w:lang w:eastAsia="de-DE"/>
        </w:rPr>
        <w:t>IServiceProvider serviceProvider, string classKey);</w:t>
      </w:r>
    </w:p>
    <w:p w:rsidR="00F17F68" w:rsidRDefault="005F084F" w:rsidP="005F084F">
      <w:pPr>
        <w:pStyle w:val="Code"/>
        <w:rPr>
          <w:lang w:eastAsia="de-DE"/>
        </w:rPr>
      </w:pPr>
      <w:r w:rsidRPr="005F084F">
        <w:rPr>
          <w:lang w:eastAsia="de-DE"/>
        </w:rPr>
        <w:t xml:space="preserve">    public abstract IResourceProvider CreateDesignTimeLocalResourceProvider(</w:t>
      </w:r>
      <w:r w:rsidR="00F17F68">
        <w:rPr>
          <w:lang w:eastAsia="de-DE"/>
        </w:rPr>
        <w:t xml:space="preserve"> </w:t>
      </w:r>
      <w:r w:rsidR="00F17F68">
        <w:rPr>
          <w:lang w:eastAsia="de-DE"/>
        </w:rPr>
        <w:sym w:font="Wingdings" w:char="F0C3"/>
      </w:r>
      <w:r w:rsidR="00F17F68">
        <w:rPr>
          <w:lang w:eastAsia="de-DE"/>
        </w:rPr>
        <w:t xml:space="preserve"> </w:t>
      </w:r>
    </w:p>
    <w:p w:rsidR="005F084F" w:rsidRPr="005F084F" w:rsidRDefault="00F17F68" w:rsidP="005F084F">
      <w:pPr>
        <w:pStyle w:val="Code"/>
        <w:rPr>
          <w:lang w:eastAsia="de-DE"/>
        </w:rPr>
      </w:pPr>
      <w:r>
        <w:rPr>
          <w:lang w:eastAsia="de-DE"/>
        </w:rPr>
        <w:t xml:space="preserve">                    </w:t>
      </w:r>
      <w:r w:rsidR="005F084F" w:rsidRPr="005F084F">
        <w:rPr>
          <w:lang w:eastAsia="de-DE"/>
        </w:rPr>
        <w:t>IServiceProvider serviceProvider);</w:t>
      </w:r>
    </w:p>
    <w:p w:rsidR="00F17F68" w:rsidRDefault="005F084F" w:rsidP="005F084F">
      <w:pPr>
        <w:pStyle w:val="Code"/>
        <w:rPr>
          <w:lang w:eastAsia="de-DE"/>
        </w:rPr>
      </w:pPr>
      <w:r w:rsidRPr="005F084F">
        <w:rPr>
          <w:lang w:eastAsia="de-DE"/>
        </w:rPr>
        <w:t xml:space="preserve">    public abstract IDesignTimeResourceWriter CreateDesignTimeLocalResourceWriter(</w:t>
      </w:r>
      <w:r w:rsidR="00F17F68">
        <w:rPr>
          <w:lang w:eastAsia="de-DE"/>
        </w:rPr>
        <w:t xml:space="preserve"> </w:t>
      </w:r>
      <w:r w:rsidR="00F17F68">
        <w:rPr>
          <w:lang w:eastAsia="de-DE"/>
        </w:rPr>
        <w:sym w:font="Wingdings" w:char="F0C3"/>
      </w:r>
      <w:r w:rsidR="00F17F68">
        <w:rPr>
          <w:lang w:eastAsia="de-DE"/>
        </w:rPr>
        <w:t xml:space="preserve">    </w:t>
      </w:r>
    </w:p>
    <w:p w:rsidR="00F17F68" w:rsidRPr="005F084F" w:rsidRDefault="00F17F68" w:rsidP="005F084F">
      <w:pPr>
        <w:pStyle w:val="Code"/>
        <w:rPr>
          <w:lang w:eastAsia="de-DE"/>
        </w:rPr>
      </w:pPr>
      <w:r>
        <w:rPr>
          <w:lang w:eastAsia="de-DE"/>
        </w:rPr>
        <w:t xml:space="preserve">                    </w:t>
      </w:r>
      <w:r w:rsidR="005F084F" w:rsidRPr="005F084F">
        <w:rPr>
          <w:lang w:eastAsia="de-DE"/>
        </w:rPr>
        <w:t>IServiceProvider serviceProvider);</w:t>
      </w:r>
    </w:p>
    <w:p w:rsidR="005F084F" w:rsidRPr="00F17F68" w:rsidRDefault="005F084F" w:rsidP="005F084F">
      <w:pPr>
        <w:pStyle w:val="CodeLast"/>
      </w:pPr>
      <w:r w:rsidRPr="00F17F68">
        <w:rPr>
          <w:lang w:eastAsia="de-DE"/>
        </w:rPr>
        <w:t>}</w:t>
      </w:r>
    </w:p>
    <w:p w:rsidR="00F17F68" w:rsidRDefault="00F17F68" w:rsidP="00F17F68">
      <w:pPr>
        <w:pStyle w:val="BodyTextCont"/>
      </w:pPr>
      <w:r>
        <w:t>As you can see</w:t>
      </w:r>
      <w:r w:rsidR="00B339A3">
        <w:t>,</w:t>
      </w:r>
      <w:r>
        <w:t xml:space="preserve"> there are three methods and a constructor only. Two methods are similar to the runtime factory. They create and return the appropriate provider. The third method returns a resource writer. This writer explicitly supports the Visual Studio resource creation option available through the Tools menu.</w:t>
      </w:r>
    </w:p>
    <w:p w:rsidR="00766030" w:rsidRDefault="00F17F68" w:rsidP="00F17F68">
      <w:pPr>
        <w:pStyle w:val="BodyTextCont"/>
      </w:pPr>
      <w:r>
        <w:t xml:space="preserve">All these methods </w:t>
      </w:r>
      <w:r w:rsidR="00EA4CEC">
        <w:t>obtain the</w:t>
      </w:r>
      <w:r>
        <w:t xml:space="preserve"> </w:t>
      </w:r>
      <w:proofErr w:type="spellStart"/>
      <w:r w:rsidRPr="00F17F68">
        <w:rPr>
          <w:rStyle w:val="CodeInline"/>
        </w:rPr>
        <w:t>serviceProvider</w:t>
      </w:r>
      <w:proofErr w:type="spellEnd"/>
      <w:r w:rsidR="00EA4CEC">
        <w:t xml:space="preserve"> parameter.</w:t>
      </w:r>
      <w:r>
        <w:t xml:space="preserve"> The </w:t>
      </w:r>
      <w:r w:rsidR="00720E8A">
        <w:t>design-time</w:t>
      </w:r>
      <w:r>
        <w:t xml:space="preserve"> environment is </w:t>
      </w:r>
      <w:r w:rsidR="00EA4CEC">
        <w:t xml:space="preserve">also </w:t>
      </w:r>
      <w:r>
        <w:t xml:space="preserve">highly extensible. Visual Studio </w:t>
      </w:r>
      <w:r w:rsidR="00EA4CEC">
        <w:t xml:space="preserve">doesn’t </w:t>
      </w:r>
      <w:r>
        <w:t xml:space="preserve">know anything about the various controls handled within the designer. If it </w:t>
      </w:r>
      <w:r w:rsidR="00766030">
        <w:t xml:space="preserve">were to </w:t>
      </w:r>
      <w:r>
        <w:t xml:space="preserve">know, </w:t>
      </w:r>
      <w:r w:rsidR="00766030">
        <w:t xml:space="preserve">then every </w:t>
      </w:r>
      <w:r>
        <w:t xml:space="preserve">new or third party control </w:t>
      </w:r>
      <w:r w:rsidR="00EA4CEC">
        <w:t xml:space="preserve">would have </w:t>
      </w:r>
      <w:r>
        <w:t>to be installed and registered in Visual Studio. To avoid such a dependency</w:t>
      </w:r>
      <w:r w:rsidR="00EA4CEC">
        <w:t>,</w:t>
      </w:r>
      <w:r>
        <w:t xml:space="preserve"> </w:t>
      </w:r>
      <w:r w:rsidR="00720E8A">
        <w:t>the control or the provider itself supplies all features required by Visual Studio to operate well</w:t>
      </w:r>
      <w:r>
        <w:t xml:space="preserve">. To </w:t>
      </w:r>
      <w:r w:rsidR="00EA4CEC">
        <w:t xml:space="preserve">determine whether </w:t>
      </w:r>
      <w:r>
        <w:t>a specific feature is supported</w:t>
      </w:r>
      <w:r w:rsidR="00EA4CEC">
        <w:t>,</w:t>
      </w:r>
      <w:r>
        <w:t xml:space="preserve"> a service provider pattern is used. The </w:t>
      </w:r>
      <w:proofErr w:type="spellStart"/>
      <w:r w:rsidRPr="00F17F68">
        <w:rPr>
          <w:rStyle w:val="CodeInline"/>
        </w:rPr>
        <w:t>IServiceProvider</w:t>
      </w:r>
      <w:proofErr w:type="spellEnd"/>
      <w:r>
        <w:t xml:space="preserve"> interface, implemented by Visual Studio, </w:t>
      </w:r>
      <w:r w:rsidR="00EA4CEC">
        <w:t>delivers</w:t>
      </w:r>
      <w:r>
        <w:t xml:space="preserve"> a collection of services </w:t>
      </w:r>
      <w:r>
        <w:lastRenderedPageBreak/>
        <w:t xml:space="preserve">using its </w:t>
      </w:r>
      <w:proofErr w:type="spellStart"/>
      <w:r w:rsidRPr="00F17F68">
        <w:rPr>
          <w:rStyle w:val="CodeInline"/>
        </w:rPr>
        <w:t>GetService</w:t>
      </w:r>
      <w:proofErr w:type="spellEnd"/>
      <w:r>
        <w:t xml:space="preserve"> method. The attached module or plug-in requir</w:t>
      </w:r>
      <w:r w:rsidR="00EA4CEC">
        <w:t>ing</w:t>
      </w:r>
      <w:r>
        <w:t xml:space="preserve"> these services </w:t>
      </w:r>
      <w:r w:rsidR="00EA4CEC">
        <w:t xml:space="preserve">requests </w:t>
      </w:r>
      <w:r>
        <w:t xml:space="preserve">the </w:t>
      </w:r>
      <w:proofErr w:type="spellStart"/>
      <w:r w:rsidR="00EA4CEC" w:rsidRPr="00F17F68">
        <w:rPr>
          <w:rStyle w:val="CodeInline"/>
        </w:rPr>
        <w:t>GetService</w:t>
      </w:r>
      <w:proofErr w:type="spellEnd"/>
      <w:r w:rsidR="00EA4CEC">
        <w:t xml:space="preserve"> </w:t>
      </w:r>
      <w:r>
        <w:t xml:space="preserve">method for a specific implementation. </w:t>
      </w:r>
    </w:p>
    <w:p w:rsidR="005F084F" w:rsidRDefault="00EA4CEC" w:rsidP="00F17F68">
      <w:pPr>
        <w:pStyle w:val="BodyTextCont"/>
      </w:pPr>
      <w:r>
        <w:t>Finally, we’ll need</w:t>
      </w:r>
      <w:r w:rsidR="00F17F68">
        <w:t xml:space="preserve"> access to the currently designed document. Visual Studio acts as a Designer Host, represented by </w:t>
      </w:r>
      <w:r>
        <w:t xml:space="preserve">the </w:t>
      </w:r>
      <w:proofErr w:type="spellStart"/>
      <w:r w:rsidR="00F17F68" w:rsidRPr="00F17F68">
        <w:rPr>
          <w:rStyle w:val="CodeInline"/>
        </w:rPr>
        <w:t>IDesignerHost</w:t>
      </w:r>
      <w:proofErr w:type="spellEnd"/>
      <w:r w:rsidR="00F17F68">
        <w:t xml:space="preserve"> </w:t>
      </w:r>
      <w:r>
        <w:t xml:space="preserve">interface. </w:t>
      </w:r>
      <w:r w:rsidR="00F17F68">
        <w:t xml:space="preserve">To access </w:t>
      </w:r>
      <w:r>
        <w:t>it</w:t>
      </w:r>
      <w:r w:rsidR="00F17F68">
        <w:t xml:space="preserve">, </w:t>
      </w:r>
      <w:r>
        <w:t>request</w:t>
      </w:r>
      <w:r w:rsidR="00B339A3">
        <w:t xml:space="preserve"> the </w:t>
      </w:r>
      <w:r w:rsidR="00F17F68">
        <w:t xml:space="preserve">service </w:t>
      </w:r>
      <w:r w:rsidR="00766030">
        <w:t xml:space="preserve">in </w:t>
      </w:r>
      <w:r w:rsidR="00B339A3">
        <w:t>this</w:t>
      </w:r>
      <w:r w:rsidR="00766030">
        <w:t xml:space="preserve"> manner</w:t>
      </w:r>
      <w:r w:rsidR="00F17F68">
        <w:t>:</w:t>
      </w:r>
    </w:p>
    <w:p w:rsidR="00F17F68" w:rsidRPr="00FF39EA" w:rsidRDefault="00F17F68" w:rsidP="00F17F68">
      <w:pPr>
        <w:pStyle w:val="CodeSingle"/>
        <w:rPr>
          <w:lang w:eastAsia="de-DE"/>
        </w:rPr>
      </w:pPr>
      <w:r w:rsidRPr="00FF39EA">
        <w:rPr>
          <w:lang w:eastAsia="de-DE"/>
        </w:rPr>
        <w:t>IDesignerHost host;</w:t>
      </w:r>
      <w:r w:rsidRPr="00FF39EA">
        <w:rPr>
          <w:lang w:eastAsia="de-DE"/>
        </w:rPr>
        <w:br/>
        <w:t>host = (IDesignerHost) _serviceProvider.GetService(typeof(IDesignerHost));</w:t>
      </w:r>
    </w:p>
    <w:p w:rsidR="00F17F68" w:rsidRPr="00FF39EA" w:rsidRDefault="00FF39EA" w:rsidP="00F17F68">
      <w:pPr>
        <w:pStyle w:val="BodyTextCont"/>
      </w:pPr>
      <w:r w:rsidRPr="00FF39EA">
        <w:t>The idea behind this technique is that there is no direct dependency between the provider and the host. If you use another host—not Visual Studio—that is well implemented, your provider should still work.</w:t>
      </w:r>
      <w:r w:rsidR="00453F50">
        <w:t xml:space="preserve"> T</w:t>
      </w:r>
      <w:r w:rsidRPr="00FF39EA">
        <w:t xml:space="preserve">hese methods </w:t>
      </w:r>
      <w:r w:rsidR="00453F50">
        <w:t xml:space="preserve">also </w:t>
      </w:r>
      <w:r w:rsidRPr="00FF39EA">
        <w:t xml:space="preserve">break the dependency </w:t>
      </w:r>
      <w:r w:rsidR="00453F50">
        <w:t>on</w:t>
      </w:r>
      <w:r w:rsidR="00453F50" w:rsidRPr="00FF39EA">
        <w:t xml:space="preserve"> </w:t>
      </w:r>
      <w:r w:rsidRPr="00FF39EA">
        <w:t xml:space="preserve">specific assemblies deployed with Visual Studio. </w:t>
      </w:r>
      <w:r w:rsidR="009870AF">
        <w:t>Otherwise,</w:t>
      </w:r>
      <w:r w:rsidRPr="00FF39EA">
        <w:t xml:space="preserve"> </w:t>
      </w:r>
      <w:r w:rsidR="009870AF">
        <w:t xml:space="preserve">when </w:t>
      </w:r>
      <w:r w:rsidRPr="00FF39EA">
        <w:t>your code</w:t>
      </w:r>
      <w:r w:rsidR="00453F50">
        <w:t xml:space="preserve"> runs on a server</w:t>
      </w:r>
      <w:r w:rsidR="009870AF">
        <w:t>, it</w:t>
      </w:r>
      <w:r w:rsidR="00453F50">
        <w:t xml:space="preserve"> would require </w:t>
      </w:r>
      <w:r w:rsidRPr="00FF39EA">
        <w:t>Visual Studio</w:t>
      </w:r>
      <w:r w:rsidR="00453F50">
        <w:t xml:space="preserve"> </w:t>
      </w:r>
      <w:r w:rsidRPr="00FF39EA">
        <w:t xml:space="preserve">to be </w:t>
      </w:r>
      <w:r w:rsidR="009870AF">
        <w:t>installed</w:t>
      </w:r>
      <w:r w:rsidR="009870AF" w:rsidRPr="00FF39EA">
        <w:t xml:space="preserve"> </w:t>
      </w:r>
      <w:r w:rsidRPr="00FF39EA">
        <w:t>there</w:t>
      </w:r>
      <w:r w:rsidR="009870AF">
        <w:t>—a completely unreasonable prospect</w:t>
      </w:r>
      <w:r w:rsidRPr="00FF39EA">
        <w:t xml:space="preserve">. </w:t>
      </w:r>
    </w:p>
    <w:p w:rsidR="00FF39EA" w:rsidRPr="00FF39EA" w:rsidRDefault="00FF39EA" w:rsidP="00F17F68">
      <w:pPr>
        <w:pStyle w:val="BodyTextCont"/>
      </w:pPr>
      <w:r w:rsidRPr="00FF39EA">
        <w:t>Once you have the designer host</w:t>
      </w:r>
      <w:r w:rsidR="00453F50">
        <w:t>,</w:t>
      </w:r>
      <w:r w:rsidRPr="00FF39EA">
        <w:t xml:space="preserve"> you can ask for the current root document.</w:t>
      </w:r>
    </w:p>
    <w:p w:rsidR="00FF39EA" w:rsidRPr="00FF39EA" w:rsidRDefault="00FF39EA" w:rsidP="00FF39EA">
      <w:pPr>
        <w:pStyle w:val="CodeSingle"/>
        <w:rPr>
          <w:lang w:eastAsia="de-DE"/>
        </w:rPr>
      </w:pPr>
      <w:r w:rsidRPr="00FF39EA">
        <w:rPr>
          <w:lang w:eastAsia="de-DE"/>
        </w:rPr>
        <w:t>WebFormsRootDesigner rootDesigner;</w:t>
      </w:r>
      <w:r w:rsidRPr="00FF39EA">
        <w:rPr>
          <w:lang w:eastAsia="de-DE"/>
        </w:rPr>
        <w:br/>
        <w:t>rootDesigner = host.GetDesigner(host.RootComponent) as WebFormsRootDesigner;</w:t>
      </w:r>
    </w:p>
    <w:p w:rsidR="00FF39EA" w:rsidRPr="00FF39EA" w:rsidRDefault="00FF39EA" w:rsidP="00FF39EA">
      <w:pPr>
        <w:pStyle w:val="BodyTextFirst"/>
      </w:pPr>
      <w:r>
        <w:t xml:space="preserve">This type is from </w:t>
      </w:r>
      <w:proofErr w:type="spellStart"/>
      <w:r w:rsidRPr="00FF39EA">
        <w:rPr>
          <w:rStyle w:val="CodeInline"/>
        </w:rPr>
        <w:t>System.Web.UI.Design</w:t>
      </w:r>
      <w:proofErr w:type="spellEnd"/>
      <w:r>
        <w:t xml:space="preserve"> and does not depend on Visual Studio. Using the </w:t>
      </w:r>
      <w:proofErr w:type="spellStart"/>
      <w:r w:rsidRPr="00FF39EA">
        <w:rPr>
          <w:rStyle w:val="CodeInline"/>
        </w:rPr>
        <w:t>DocumentUrl</w:t>
      </w:r>
      <w:proofErr w:type="spellEnd"/>
      <w:r>
        <w:t xml:space="preserve"> </w:t>
      </w:r>
      <w:r w:rsidR="00453F50">
        <w:t xml:space="preserve">property, </w:t>
      </w:r>
      <w:r>
        <w:t>you have the full name of the file currently open in the designer view without any direct access to Visual Studio.</w:t>
      </w:r>
    </w:p>
    <w:p w:rsidR="00FF39EA" w:rsidRDefault="007F3215" w:rsidP="00F17F68">
      <w:pPr>
        <w:pStyle w:val="BodyTextCont"/>
      </w:pPr>
      <w:r>
        <w:t xml:space="preserve">With </w:t>
      </w:r>
      <w:r w:rsidR="00FF39EA">
        <w:t xml:space="preserve">all </w:t>
      </w:r>
      <w:r w:rsidR="00453F50">
        <w:t xml:space="preserve">these </w:t>
      </w:r>
      <w:r w:rsidR="00FF39EA">
        <w:t xml:space="preserve">techniques in mind, it’s time to create the </w:t>
      </w:r>
      <w:r w:rsidR="00720E8A">
        <w:t>design-time</w:t>
      </w:r>
      <w:r w:rsidR="00FF39EA">
        <w:t xml:space="preserve"> factory:</w:t>
      </w:r>
    </w:p>
    <w:p w:rsidR="00FF39EA" w:rsidRPr="00FF39EA" w:rsidRDefault="00FF39EA" w:rsidP="00FF39EA">
      <w:pPr>
        <w:pStyle w:val="CodeCaption"/>
      </w:pPr>
      <w:r>
        <w:t xml:space="preserve">Listing </w:t>
      </w:r>
      <w:r w:rsidR="007F3215">
        <w:t>5</w:t>
      </w:r>
      <w:r w:rsidR="001A4869">
        <w:t>-</w:t>
      </w:r>
      <w:r w:rsidR="003A7953">
        <w:fldChar w:fldCharType="begin"/>
      </w:r>
      <w:r w:rsidR="003A7953">
        <w:instrText xml:space="preserve"> SEQ Listing \* ARABIC </w:instrText>
      </w:r>
      <w:r w:rsidR="003A7953">
        <w:fldChar w:fldCharType="separate"/>
      </w:r>
      <w:r w:rsidR="00A4435E">
        <w:t>4</w:t>
      </w:r>
      <w:r w:rsidR="003A7953">
        <w:fldChar w:fldCharType="end"/>
      </w:r>
      <w:r>
        <w:t xml:space="preserve"> The </w:t>
      </w:r>
      <w:r w:rsidR="00720E8A">
        <w:t>design-time</w:t>
      </w:r>
      <w:r>
        <w:t xml:space="preserve"> factory</w:t>
      </w:r>
      <w:r w:rsidR="00720E8A">
        <w:t xml:space="preserve"> implementation</w:t>
      </w:r>
    </w:p>
    <w:p w:rsidR="00720E8A" w:rsidRDefault="00FF39EA" w:rsidP="00FF39EA">
      <w:pPr>
        <w:pStyle w:val="CodeFirst"/>
        <w:rPr>
          <w:lang w:eastAsia="de-DE"/>
        </w:rPr>
      </w:pPr>
      <w:r w:rsidRPr="00FF39EA">
        <w:rPr>
          <w:lang w:eastAsia="de-DE"/>
        </w:rPr>
        <w:t>public sealed class CustomDesignTimeResourceProviderFactory :</w:t>
      </w:r>
      <w:r w:rsidR="00720E8A">
        <w:rPr>
          <w:lang w:eastAsia="de-DE"/>
        </w:rPr>
        <w:t xml:space="preserve"> </w:t>
      </w:r>
      <w:r w:rsidR="00720E8A">
        <w:rPr>
          <w:lang w:eastAsia="de-DE"/>
        </w:rPr>
        <w:sym w:font="Wingdings" w:char="F0C3"/>
      </w:r>
      <w:r w:rsidR="00720E8A">
        <w:rPr>
          <w:lang w:eastAsia="de-DE"/>
        </w:rPr>
        <w:t xml:space="preserve"> </w:t>
      </w:r>
      <w:r w:rsidRPr="00FF39EA">
        <w:rPr>
          <w:lang w:eastAsia="de-DE"/>
        </w:rPr>
        <w:t xml:space="preserve"> </w:t>
      </w:r>
    </w:p>
    <w:p w:rsidR="00FF39EA" w:rsidRPr="00FF39EA" w:rsidRDefault="00720E8A" w:rsidP="00720E8A">
      <w:pPr>
        <w:pStyle w:val="Code"/>
        <w:rPr>
          <w:lang w:eastAsia="de-DE"/>
        </w:rPr>
      </w:pPr>
      <w:r>
        <w:rPr>
          <w:lang w:eastAsia="de-DE"/>
        </w:rPr>
        <w:t xml:space="preserve">                    </w:t>
      </w:r>
      <w:r w:rsidR="00FF39EA" w:rsidRPr="00FF39EA">
        <w:rPr>
          <w:lang w:eastAsia="de-DE"/>
        </w:rPr>
        <w:t>DesignTimeResourceProviderFactory</w:t>
      </w:r>
    </w:p>
    <w:p w:rsidR="00FF39EA" w:rsidRPr="00FF39EA" w:rsidRDefault="00FF39EA" w:rsidP="00FF39EA">
      <w:pPr>
        <w:pStyle w:val="Code"/>
        <w:rPr>
          <w:lang w:eastAsia="de-DE"/>
        </w:rPr>
      </w:pPr>
      <w:r w:rsidRPr="00FF39EA">
        <w:rPr>
          <w:lang w:eastAsia="de-DE"/>
        </w:rPr>
        <w:t>{</w:t>
      </w:r>
    </w:p>
    <w:p w:rsidR="00FF39EA" w:rsidRPr="00FF39EA" w:rsidRDefault="00FF39EA" w:rsidP="00FF39EA">
      <w:pPr>
        <w:pStyle w:val="Code"/>
        <w:rPr>
          <w:lang w:eastAsia="de-DE"/>
        </w:rPr>
      </w:pPr>
      <w:r w:rsidRPr="00FF39EA">
        <w:rPr>
          <w:lang w:eastAsia="de-DE"/>
        </w:rPr>
        <w:t xml:space="preserve">    private DesignTimeResourceProvider globalResourceProvider;</w:t>
      </w:r>
    </w:p>
    <w:p w:rsidR="00FF39EA" w:rsidRPr="00FF39EA" w:rsidRDefault="00FF39EA" w:rsidP="00FF39EA">
      <w:pPr>
        <w:pStyle w:val="Code"/>
        <w:rPr>
          <w:lang w:eastAsia="de-DE"/>
        </w:rPr>
      </w:pPr>
      <w:r w:rsidRPr="00FF39EA">
        <w:rPr>
          <w:lang w:eastAsia="de-DE"/>
        </w:rPr>
        <w:t xml:space="preserve">    private DesignTimeResourceProvider localResourceProvider;</w:t>
      </w:r>
    </w:p>
    <w:p w:rsidR="00FF39EA" w:rsidRPr="00FF39EA" w:rsidRDefault="00FF39EA" w:rsidP="00FF39EA">
      <w:pPr>
        <w:pStyle w:val="Code"/>
        <w:rPr>
          <w:lang w:eastAsia="de-DE"/>
        </w:rPr>
      </w:pPr>
      <w:r w:rsidRPr="00FF39EA">
        <w:rPr>
          <w:lang w:eastAsia="de-DE"/>
        </w:rPr>
        <w:t xml:space="preserve">    private CustomDesignTimeResourceWriter localResourceWriter;</w:t>
      </w:r>
    </w:p>
    <w:p w:rsidR="00FF39EA" w:rsidRPr="00FF39EA" w:rsidRDefault="00FF39EA" w:rsidP="00FF39EA">
      <w:pPr>
        <w:pStyle w:val="Code"/>
        <w:rPr>
          <w:lang w:eastAsia="de-DE"/>
        </w:rPr>
      </w:pPr>
      <w:r w:rsidRPr="00FF39EA">
        <w:rPr>
          <w:lang w:eastAsia="de-DE"/>
        </w:rPr>
        <w:t xml:space="preserve">    private string _rootDocument;</w:t>
      </w:r>
    </w:p>
    <w:p w:rsidR="00FF39EA" w:rsidRPr="00FF39EA" w:rsidRDefault="00FF39EA" w:rsidP="00FF39EA">
      <w:pPr>
        <w:pStyle w:val="Code"/>
        <w:rPr>
          <w:lang w:eastAsia="de-DE"/>
        </w:rPr>
      </w:pPr>
    </w:p>
    <w:p w:rsidR="00B339A3" w:rsidRDefault="00FF39EA" w:rsidP="00FF39EA">
      <w:pPr>
        <w:pStyle w:val="Code"/>
        <w:rPr>
          <w:lang w:eastAsia="de-DE"/>
        </w:rPr>
      </w:pPr>
      <w:r>
        <w:rPr>
          <w:lang w:eastAsia="de-DE"/>
        </w:rPr>
        <w:t xml:space="preserve"> </w:t>
      </w:r>
      <w:r w:rsidRPr="00FF39EA">
        <w:rPr>
          <w:lang w:eastAsia="de-DE"/>
        </w:rPr>
        <w:t xml:space="preserve">   public override IResourceProvider CreateDesignTimeGlobalResourceProvider(</w:t>
      </w:r>
      <w:r w:rsidR="00B339A3">
        <w:rPr>
          <w:lang w:eastAsia="de-DE"/>
        </w:rPr>
        <w:t xml:space="preserve"> </w:t>
      </w:r>
      <w:r w:rsidR="00B339A3">
        <w:rPr>
          <w:lang w:eastAsia="de-DE"/>
        </w:rPr>
        <w:sym w:font="Wingdings" w:char="F0C3"/>
      </w:r>
    </w:p>
    <w:p w:rsidR="00FF39EA" w:rsidRPr="00FF39EA" w:rsidRDefault="00B339A3" w:rsidP="00FF39EA">
      <w:pPr>
        <w:pStyle w:val="Code"/>
        <w:rPr>
          <w:lang w:eastAsia="de-DE"/>
        </w:rPr>
      </w:pPr>
      <w:r>
        <w:rPr>
          <w:lang w:eastAsia="de-DE"/>
        </w:rPr>
        <w:t xml:space="preserve">                    </w:t>
      </w:r>
      <w:r w:rsidR="00FF39EA" w:rsidRPr="00FF39EA">
        <w:rPr>
          <w:lang w:eastAsia="de-DE"/>
        </w:rPr>
        <w:t>IServiceProvider serviceProvider, string classKey)</w:t>
      </w:r>
    </w:p>
    <w:p w:rsidR="00FF39EA" w:rsidRPr="00FF39EA" w:rsidRDefault="00FF39EA" w:rsidP="00FF39EA">
      <w:pPr>
        <w:pStyle w:val="Code"/>
        <w:rPr>
          <w:lang w:eastAsia="de-DE"/>
        </w:rPr>
      </w:pPr>
      <w:r w:rsidRPr="00FF39EA">
        <w:rPr>
          <w:lang w:eastAsia="de-DE"/>
        </w:rPr>
        <w:t xml:space="preserve">    {</w:t>
      </w:r>
    </w:p>
    <w:p w:rsidR="00FF39EA" w:rsidRPr="00FF39EA" w:rsidRDefault="00FF39EA" w:rsidP="00FF39EA">
      <w:pPr>
        <w:pStyle w:val="Code"/>
        <w:rPr>
          <w:lang w:eastAsia="de-DE"/>
        </w:rPr>
      </w:pPr>
      <w:r w:rsidRPr="00FF39EA">
        <w:rPr>
          <w:lang w:eastAsia="de-DE"/>
        </w:rPr>
        <w:t xml:space="preserve">        // Return an IResourceProvider.</w:t>
      </w:r>
    </w:p>
    <w:p w:rsidR="00FF39EA" w:rsidRPr="00FF39EA" w:rsidRDefault="00FF39EA" w:rsidP="00FF39EA">
      <w:pPr>
        <w:pStyle w:val="Code"/>
        <w:rPr>
          <w:lang w:eastAsia="de-DE"/>
        </w:rPr>
      </w:pPr>
      <w:r w:rsidRPr="00FF39EA">
        <w:rPr>
          <w:lang w:eastAsia="de-DE"/>
        </w:rPr>
        <w:t xml:space="preserve">        if (globalResourceProvider == null)</w:t>
      </w:r>
    </w:p>
    <w:p w:rsidR="00FF39EA" w:rsidRPr="00FF39EA" w:rsidRDefault="00FF39EA" w:rsidP="00FF39EA">
      <w:pPr>
        <w:pStyle w:val="Code"/>
        <w:rPr>
          <w:lang w:eastAsia="de-DE"/>
        </w:rPr>
      </w:pPr>
      <w:r w:rsidRPr="00FF39EA">
        <w:rPr>
          <w:lang w:eastAsia="de-DE"/>
        </w:rPr>
        <w:t xml:space="preserve">        {</w:t>
      </w:r>
    </w:p>
    <w:p w:rsidR="00B339A3" w:rsidRDefault="00FF39EA" w:rsidP="00FF39EA">
      <w:pPr>
        <w:pStyle w:val="Code"/>
        <w:rPr>
          <w:lang w:eastAsia="de-DE"/>
        </w:rPr>
      </w:pPr>
      <w:r w:rsidRPr="00FF39EA">
        <w:rPr>
          <w:lang w:eastAsia="de-DE"/>
        </w:rPr>
        <w:t xml:space="preserve">            globalResourceProvider = new DesignTimeResourceProvider(classKey,</w:t>
      </w:r>
      <w:r w:rsidR="00B339A3">
        <w:rPr>
          <w:lang w:eastAsia="de-DE"/>
        </w:rPr>
        <w:t xml:space="preserve"> </w:t>
      </w:r>
      <w:r w:rsidR="00B339A3">
        <w:rPr>
          <w:lang w:eastAsia="de-DE"/>
        </w:rPr>
        <w:sym w:font="Wingdings" w:char="F0C3"/>
      </w:r>
    </w:p>
    <w:p w:rsidR="00FF39EA" w:rsidRPr="00FF39EA" w:rsidRDefault="00B339A3" w:rsidP="00FF39EA">
      <w:pPr>
        <w:pStyle w:val="Code"/>
        <w:rPr>
          <w:lang w:eastAsia="de-DE"/>
        </w:rPr>
      </w:pPr>
      <w:r>
        <w:rPr>
          <w:lang w:eastAsia="de-DE"/>
        </w:rPr>
        <w:t xml:space="preserve">                                        </w:t>
      </w:r>
      <w:r w:rsidR="00FF39EA" w:rsidRPr="00FF39EA">
        <w:rPr>
          <w:lang w:eastAsia="de-DE"/>
        </w:rPr>
        <w:t xml:space="preserve"> serviceProvider);</w:t>
      </w:r>
    </w:p>
    <w:p w:rsidR="00FF39EA" w:rsidRPr="00FF39EA" w:rsidRDefault="00FF39EA" w:rsidP="00FF39EA">
      <w:pPr>
        <w:pStyle w:val="Code"/>
        <w:rPr>
          <w:lang w:eastAsia="de-DE"/>
        </w:rPr>
      </w:pPr>
      <w:r w:rsidRPr="00FF39EA">
        <w:rPr>
          <w:lang w:eastAsia="de-DE"/>
        </w:rPr>
        <w:t xml:space="preserve">        }</w:t>
      </w:r>
    </w:p>
    <w:p w:rsidR="00FF39EA" w:rsidRPr="00FF39EA" w:rsidRDefault="00FF39EA" w:rsidP="00FF39EA">
      <w:pPr>
        <w:pStyle w:val="Code"/>
        <w:rPr>
          <w:lang w:eastAsia="de-DE"/>
        </w:rPr>
      </w:pPr>
      <w:r w:rsidRPr="00FF39EA">
        <w:rPr>
          <w:lang w:eastAsia="de-DE"/>
        </w:rPr>
        <w:t xml:space="preserve">        _rootDocument = globalResourceProvider.RootDocument;</w:t>
      </w:r>
    </w:p>
    <w:p w:rsidR="00FF39EA" w:rsidRPr="00FF39EA" w:rsidRDefault="00FF39EA" w:rsidP="00FF39EA">
      <w:pPr>
        <w:pStyle w:val="Code"/>
        <w:rPr>
          <w:lang w:eastAsia="de-DE"/>
        </w:rPr>
      </w:pPr>
      <w:r w:rsidRPr="00FF39EA">
        <w:rPr>
          <w:lang w:eastAsia="de-DE"/>
        </w:rPr>
        <w:t xml:space="preserve">        return globalResourceProvider;</w:t>
      </w:r>
    </w:p>
    <w:p w:rsidR="00FF39EA" w:rsidRPr="00FF39EA" w:rsidRDefault="00FF39EA" w:rsidP="00FF39EA">
      <w:pPr>
        <w:pStyle w:val="Code"/>
        <w:rPr>
          <w:lang w:eastAsia="de-DE"/>
        </w:rPr>
      </w:pPr>
      <w:r w:rsidRPr="00FF39EA">
        <w:rPr>
          <w:lang w:eastAsia="de-DE"/>
        </w:rPr>
        <w:t xml:space="preserve">    }</w:t>
      </w:r>
    </w:p>
    <w:p w:rsidR="00FF39EA" w:rsidRPr="00FF39EA" w:rsidRDefault="00FF39EA" w:rsidP="00FF39EA">
      <w:pPr>
        <w:pStyle w:val="Code"/>
        <w:rPr>
          <w:lang w:eastAsia="de-DE"/>
        </w:rPr>
      </w:pPr>
    </w:p>
    <w:p w:rsidR="00B339A3" w:rsidRDefault="00FF39EA" w:rsidP="00FF39EA">
      <w:pPr>
        <w:pStyle w:val="Code"/>
        <w:rPr>
          <w:lang w:eastAsia="de-DE"/>
        </w:rPr>
      </w:pPr>
      <w:r w:rsidRPr="00FF39EA">
        <w:rPr>
          <w:lang w:eastAsia="de-DE"/>
        </w:rPr>
        <w:t xml:space="preserve">    public override IResourceProvider CreateDesignTimeLocalResourceProvider(</w:t>
      </w:r>
      <w:r w:rsidR="00B339A3">
        <w:rPr>
          <w:lang w:eastAsia="de-DE"/>
        </w:rPr>
        <w:t xml:space="preserve"> </w:t>
      </w:r>
      <w:r w:rsidR="00B339A3">
        <w:rPr>
          <w:lang w:eastAsia="de-DE"/>
        </w:rPr>
        <w:sym w:font="Wingdings" w:char="F0C3"/>
      </w:r>
    </w:p>
    <w:p w:rsidR="00FF39EA" w:rsidRPr="00FF39EA" w:rsidRDefault="00B339A3" w:rsidP="00FF39EA">
      <w:pPr>
        <w:pStyle w:val="Code"/>
        <w:rPr>
          <w:lang w:eastAsia="de-DE"/>
        </w:rPr>
      </w:pPr>
      <w:r>
        <w:rPr>
          <w:lang w:eastAsia="de-DE"/>
        </w:rPr>
        <w:t xml:space="preserve">                                      </w:t>
      </w:r>
      <w:r w:rsidR="00FF39EA" w:rsidRPr="00FF39EA">
        <w:rPr>
          <w:lang w:eastAsia="de-DE"/>
        </w:rPr>
        <w:t>IServiceProvider serviceProvider)</w:t>
      </w:r>
    </w:p>
    <w:p w:rsidR="00FF39EA" w:rsidRPr="00FF39EA" w:rsidRDefault="00FF39EA" w:rsidP="00FF39EA">
      <w:pPr>
        <w:pStyle w:val="Code"/>
        <w:rPr>
          <w:lang w:eastAsia="de-DE"/>
        </w:rPr>
      </w:pPr>
      <w:r w:rsidRPr="00FF39EA">
        <w:rPr>
          <w:lang w:eastAsia="de-DE"/>
        </w:rPr>
        <w:t xml:space="preserve">    {            </w:t>
      </w:r>
    </w:p>
    <w:p w:rsidR="00FF39EA" w:rsidRPr="00FF39EA" w:rsidRDefault="00FF39EA" w:rsidP="00720E8A">
      <w:pPr>
        <w:pStyle w:val="CodeBold"/>
        <w:rPr>
          <w:lang w:eastAsia="de-DE"/>
        </w:rPr>
      </w:pPr>
      <w:r w:rsidRPr="00FF39EA">
        <w:rPr>
          <w:lang w:eastAsia="de-DE"/>
        </w:rPr>
        <w:t xml:space="preserve">       </w:t>
      </w:r>
      <w:r w:rsidR="00720E8A">
        <w:rPr>
          <w:lang w:eastAsia="de-DE"/>
        </w:rPr>
        <w:t xml:space="preserve"> // Return an IResourceProvider</w:t>
      </w:r>
    </w:p>
    <w:p w:rsidR="00FF39EA" w:rsidRPr="00FF39EA" w:rsidRDefault="00FF39EA" w:rsidP="00FF39EA">
      <w:pPr>
        <w:pStyle w:val="Code"/>
        <w:rPr>
          <w:lang w:eastAsia="de-DE"/>
        </w:rPr>
      </w:pPr>
      <w:r w:rsidRPr="00FF39EA">
        <w:rPr>
          <w:lang w:eastAsia="de-DE"/>
        </w:rPr>
        <w:t xml:space="preserve">        if (localResourceProvider == null)</w:t>
      </w:r>
    </w:p>
    <w:p w:rsidR="00FF39EA" w:rsidRPr="00FF39EA" w:rsidRDefault="00FF39EA" w:rsidP="00FF39EA">
      <w:pPr>
        <w:pStyle w:val="Code"/>
        <w:rPr>
          <w:lang w:eastAsia="de-DE"/>
        </w:rPr>
      </w:pPr>
      <w:r w:rsidRPr="00FF39EA">
        <w:rPr>
          <w:lang w:eastAsia="de-DE"/>
        </w:rPr>
        <w:lastRenderedPageBreak/>
        <w:t xml:space="preserve">        {</w:t>
      </w:r>
    </w:p>
    <w:p w:rsidR="00FF39EA" w:rsidRPr="00FF39EA" w:rsidRDefault="00FF39EA" w:rsidP="00FF39EA">
      <w:pPr>
        <w:pStyle w:val="Code"/>
        <w:rPr>
          <w:lang w:eastAsia="de-DE"/>
        </w:rPr>
      </w:pPr>
      <w:r w:rsidRPr="00FF39EA">
        <w:rPr>
          <w:lang w:eastAsia="de-DE"/>
        </w:rPr>
        <w:t xml:space="preserve">            localResourceProvider = new DesignTimeResourceProvider(serviceProvider);</w:t>
      </w:r>
    </w:p>
    <w:p w:rsidR="00FF39EA" w:rsidRPr="00FF39EA" w:rsidRDefault="00FF39EA" w:rsidP="00FF39EA">
      <w:pPr>
        <w:pStyle w:val="Code"/>
        <w:rPr>
          <w:lang w:eastAsia="de-DE"/>
        </w:rPr>
      </w:pPr>
      <w:r w:rsidRPr="00FF39EA">
        <w:rPr>
          <w:lang w:eastAsia="de-DE"/>
        </w:rPr>
        <w:t xml:space="preserve">        }</w:t>
      </w:r>
    </w:p>
    <w:p w:rsidR="00FF39EA" w:rsidRPr="00FF39EA" w:rsidRDefault="00FF39EA" w:rsidP="00FF39EA">
      <w:pPr>
        <w:pStyle w:val="Code"/>
        <w:rPr>
          <w:lang w:eastAsia="de-DE"/>
        </w:rPr>
      </w:pPr>
      <w:r w:rsidRPr="00FF39EA">
        <w:rPr>
          <w:lang w:eastAsia="de-DE"/>
        </w:rPr>
        <w:t xml:space="preserve">        return localResourceProvider;</w:t>
      </w:r>
    </w:p>
    <w:p w:rsidR="00FF39EA" w:rsidRPr="00FF39EA" w:rsidRDefault="00FF39EA" w:rsidP="00FF39EA">
      <w:pPr>
        <w:pStyle w:val="Code"/>
        <w:rPr>
          <w:lang w:eastAsia="de-DE"/>
        </w:rPr>
      </w:pPr>
      <w:r w:rsidRPr="00FF39EA">
        <w:rPr>
          <w:lang w:eastAsia="de-DE"/>
        </w:rPr>
        <w:t xml:space="preserve">    }</w:t>
      </w:r>
    </w:p>
    <w:p w:rsidR="00FF39EA" w:rsidRPr="00FF39EA" w:rsidRDefault="00FF39EA" w:rsidP="00FF39EA">
      <w:pPr>
        <w:pStyle w:val="Code"/>
        <w:rPr>
          <w:lang w:eastAsia="de-DE"/>
        </w:rPr>
      </w:pPr>
    </w:p>
    <w:p w:rsidR="00B339A3" w:rsidRDefault="00FF39EA" w:rsidP="00FF39EA">
      <w:pPr>
        <w:pStyle w:val="Code"/>
        <w:rPr>
          <w:lang w:eastAsia="de-DE"/>
        </w:rPr>
      </w:pPr>
      <w:r w:rsidRPr="00FF39EA">
        <w:rPr>
          <w:lang w:eastAsia="de-DE"/>
        </w:rPr>
        <w:t xml:space="preserve">    public override IDesignTimeResourceWriter CreateDesignTimeLocalResourceWriter(</w:t>
      </w:r>
      <w:r w:rsidR="00B339A3">
        <w:rPr>
          <w:lang w:eastAsia="de-DE"/>
        </w:rPr>
        <w:t xml:space="preserve"> </w:t>
      </w:r>
      <w:r w:rsidR="00B339A3">
        <w:rPr>
          <w:lang w:eastAsia="de-DE"/>
        </w:rPr>
        <w:sym w:font="Wingdings" w:char="F0C3"/>
      </w:r>
    </w:p>
    <w:p w:rsidR="00FF39EA" w:rsidRPr="00FF39EA" w:rsidRDefault="00B339A3" w:rsidP="00FF39EA">
      <w:pPr>
        <w:pStyle w:val="Code"/>
        <w:rPr>
          <w:lang w:eastAsia="de-DE"/>
        </w:rPr>
      </w:pPr>
      <w:r>
        <w:rPr>
          <w:lang w:eastAsia="de-DE"/>
        </w:rPr>
        <w:t xml:space="preserve">                                              </w:t>
      </w:r>
      <w:r w:rsidR="00FF39EA" w:rsidRPr="00FF39EA">
        <w:rPr>
          <w:lang w:eastAsia="de-DE"/>
        </w:rPr>
        <w:t>IServiceProvider serviceProvider)</w:t>
      </w:r>
    </w:p>
    <w:p w:rsidR="00FF39EA" w:rsidRPr="005F5E0B" w:rsidRDefault="00FF39EA" w:rsidP="005F5E0B">
      <w:pPr>
        <w:pStyle w:val="Code"/>
      </w:pPr>
      <w:r w:rsidRPr="00FF39EA">
        <w:rPr>
          <w:lang w:eastAsia="de-DE"/>
        </w:rPr>
        <w:t xml:space="preserve">    {</w:t>
      </w:r>
    </w:p>
    <w:p w:rsidR="005F5E0B" w:rsidRPr="005F5E0B" w:rsidRDefault="005F5E0B" w:rsidP="005F5E0B">
      <w:pPr>
        <w:pStyle w:val="Code"/>
      </w:pPr>
      <w:r w:rsidRPr="005F5E0B">
        <w:t xml:space="preserve">      if (localResourceWriter == null)</w:t>
      </w:r>
    </w:p>
    <w:p w:rsidR="005F5E0B" w:rsidRDefault="005F5E0B" w:rsidP="005F5E0B">
      <w:pPr>
        <w:pStyle w:val="Code"/>
        <w:rPr>
          <w:lang w:eastAsia="de-DE"/>
        </w:rPr>
      </w:pPr>
      <w:r w:rsidRPr="005F5E0B">
        <w:t xml:space="preserve">      {</w:t>
      </w:r>
      <w:r w:rsidR="006A44BB" w:rsidRPr="006A44BB">
        <w:rPr>
          <w:lang w:eastAsia="de-DE"/>
        </w:rPr>
        <w:t xml:space="preserve">       </w:t>
      </w:r>
    </w:p>
    <w:p w:rsidR="00720E8A" w:rsidRDefault="00720E8A" w:rsidP="00720E8A">
      <w:pPr>
        <w:pStyle w:val="CodeBold"/>
        <w:rPr>
          <w:lang w:eastAsia="de-DE"/>
        </w:rPr>
      </w:pPr>
      <w:r>
        <w:rPr>
          <w:lang w:eastAsia="de-DE"/>
        </w:rPr>
        <w:t xml:space="preserve">          // Get the host, usually Visual Studio</w:t>
      </w:r>
    </w:p>
    <w:p w:rsidR="006A44BB" w:rsidRDefault="005F5E0B" w:rsidP="005F5E0B">
      <w:pPr>
        <w:pStyle w:val="Code"/>
        <w:rPr>
          <w:lang w:eastAsia="de-DE"/>
        </w:rPr>
      </w:pPr>
      <w:r>
        <w:rPr>
          <w:lang w:eastAsia="de-DE"/>
        </w:rPr>
        <w:t xml:space="preserve">          </w:t>
      </w:r>
      <w:r w:rsidR="006A44BB" w:rsidRPr="006A44BB">
        <w:rPr>
          <w:lang w:eastAsia="de-DE"/>
        </w:rPr>
        <w:t>IDesignerHost host = (IDesignerHost)</w:t>
      </w:r>
      <w:r w:rsidR="006A44BB">
        <w:rPr>
          <w:lang w:eastAsia="de-DE"/>
        </w:rPr>
        <w:t xml:space="preserve"> </w:t>
      </w:r>
      <w:r w:rsidR="00720E8A">
        <w:rPr>
          <w:lang w:eastAsia="de-DE"/>
        </w:rPr>
        <w:sym w:font="Wingdings" w:char="F0C3"/>
      </w:r>
      <w:r w:rsidR="006A44BB">
        <w:rPr>
          <w:lang w:eastAsia="de-DE"/>
        </w:rPr>
        <w:br/>
        <w:t xml:space="preserve">           </w:t>
      </w:r>
      <w:r>
        <w:rPr>
          <w:lang w:eastAsia="de-DE"/>
        </w:rPr>
        <w:t xml:space="preserve">   </w:t>
      </w:r>
      <w:r w:rsidR="006A44BB">
        <w:rPr>
          <w:lang w:eastAsia="de-DE"/>
        </w:rPr>
        <w:t xml:space="preserve">                 </w:t>
      </w:r>
      <w:r w:rsidR="006A44BB" w:rsidRPr="006A44BB">
        <w:rPr>
          <w:lang w:eastAsia="de-DE"/>
        </w:rPr>
        <w:t>serviceProvider.GetService(typeof(IDesignerHost));</w:t>
      </w:r>
    </w:p>
    <w:p w:rsidR="00720E8A" w:rsidRPr="006A44BB" w:rsidRDefault="00720E8A" w:rsidP="00720E8A">
      <w:pPr>
        <w:pStyle w:val="CodeBold"/>
        <w:rPr>
          <w:lang w:eastAsia="de-DE"/>
        </w:rPr>
      </w:pPr>
      <w:r>
        <w:rPr>
          <w:lang w:eastAsia="de-DE"/>
        </w:rPr>
        <w:t xml:space="preserve">          // Get the design</w:t>
      </w:r>
      <w:r w:rsidR="008656C1">
        <w:rPr>
          <w:lang w:eastAsia="de-DE"/>
        </w:rPr>
        <w:t>er</w:t>
      </w:r>
      <w:r>
        <w:rPr>
          <w:lang w:eastAsia="de-DE"/>
        </w:rPr>
        <w:t xml:space="preserve"> currently </w:t>
      </w:r>
      <w:r w:rsidR="008656C1">
        <w:rPr>
          <w:lang w:eastAsia="de-DE"/>
        </w:rPr>
        <w:t>represents the design view</w:t>
      </w:r>
    </w:p>
    <w:p w:rsidR="006A44BB" w:rsidRDefault="006A44BB" w:rsidP="006A44BB">
      <w:pPr>
        <w:pStyle w:val="Code"/>
        <w:rPr>
          <w:lang w:eastAsia="de-DE"/>
        </w:rPr>
      </w:pPr>
      <w:r w:rsidRPr="006A44BB">
        <w:rPr>
          <w:lang w:eastAsia="de-DE"/>
        </w:rPr>
        <w:t xml:space="preserve"> </w:t>
      </w:r>
      <w:r w:rsidR="005F5E0B">
        <w:rPr>
          <w:lang w:eastAsia="de-DE"/>
        </w:rPr>
        <w:t xml:space="preserve">   </w:t>
      </w:r>
      <w:r w:rsidRPr="006A44BB">
        <w:rPr>
          <w:lang w:eastAsia="de-DE"/>
        </w:rPr>
        <w:t xml:space="preserve"> </w:t>
      </w:r>
      <w:r>
        <w:rPr>
          <w:lang w:eastAsia="de-DE"/>
        </w:rPr>
        <w:t xml:space="preserve">     </w:t>
      </w:r>
      <w:r w:rsidRPr="006A44BB">
        <w:rPr>
          <w:lang w:eastAsia="de-DE"/>
        </w:rPr>
        <w:t xml:space="preserve">WebFormsRootDesigner rootDesigner = host.GetDesigner(host.RootComponent) </w:t>
      </w:r>
      <w:r w:rsidR="00B339A3">
        <w:rPr>
          <w:lang w:eastAsia="de-DE"/>
        </w:rPr>
        <w:sym w:font="Wingdings" w:char="F0C3"/>
      </w:r>
    </w:p>
    <w:p w:rsidR="006A44BB" w:rsidRPr="006A44BB" w:rsidRDefault="006A44BB" w:rsidP="006A44BB">
      <w:pPr>
        <w:pStyle w:val="Code"/>
        <w:rPr>
          <w:lang w:eastAsia="de-DE"/>
        </w:rPr>
      </w:pPr>
      <w:r>
        <w:rPr>
          <w:lang w:eastAsia="de-DE"/>
        </w:rPr>
        <w:t xml:space="preserve">    </w:t>
      </w:r>
      <w:r w:rsidR="005F5E0B">
        <w:rPr>
          <w:lang w:eastAsia="de-DE"/>
        </w:rPr>
        <w:t xml:space="preserve">   </w:t>
      </w:r>
      <w:r>
        <w:rPr>
          <w:lang w:eastAsia="de-DE"/>
        </w:rPr>
        <w:t xml:space="preserve">                                       </w:t>
      </w:r>
      <w:r w:rsidRPr="006A44BB">
        <w:rPr>
          <w:lang w:eastAsia="de-DE"/>
        </w:rPr>
        <w:t>as WebFormsRootDesigner;</w:t>
      </w:r>
    </w:p>
    <w:p w:rsidR="008656C1" w:rsidRDefault="008656C1" w:rsidP="008656C1">
      <w:pPr>
        <w:pStyle w:val="CodeBold"/>
        <w:rPr>
          <w:lang w:eastAsia="de-DE"/>
        </w:rPr>
      </w:pPr>
      <w:r>
        <w:rPr>
          <w:lang w:eastAsia="de-DE"/>
        </w:rPr>
        <w:t xml:space="preserve">          // Retrieve the local URL of the file currently opened in the designer</w:t>
      </w:r>
    </w:p>
    <w:p w:rsidR="006A44BB" w:rsidRPr="006A44BB" w:rsidRDefault="006A44BB" w:rsidP="006A44BB">
      <w:pPr>
        <w:pStyle w:val="Code"/>
        <w:rPr>
          <w:lang w:eastAsia="de-DE"/>
        </w:rPr>
      </w:pPr>
      <w:r>
        <w:rPr>
          <w:lang w:eastAsia="de-DE"/>
        </w:rPr>
        <w:t xml:space="preserve">       </w:t>
      </w:r>
      <w:r w:rsidR="008656C1">
        <w:rPr>
          <w:lang w:eastAsia="de-DE"/>
        </w:rPr>
        <w:t xml:space="preserve">  </w:t>
      </w:r>
      <w:r w:rsidRPr="006A44BB">
        <w:rPr>
          <w:lang w:eastAsia="de-DE"/>
        </w:rPr>
        <w:t>_rootDocument = rootDesigner.DocumentUrl;</w:t>
      </w:r>
    </w:p>
    <w:p w:rsidR="006A44BB" w:rsidRDefault="006A44BB" w:rsidP="006A44BB">
      <w:pPr>
        <w:pStyle w:val="Code"/>
        <w:rPr>
          <w:lang w:eastAsia="de-DE"/>
        </w:rPr>
      </w:pPr>
      <w:r w:rsidRPr="006A44BB">
        <w:rPr>
          <w:lang w:eastAsia="de-DE"/>
        </w:rPr>
        <w:t xml:space="preserve">       </w:t>
      </w:r>
      <w:r w:rsidR="005F5E0B">
        <w:rPr>
          <w:lang w:eastAsia="de-DE"/>
        </w:rPr>
        <w:t xml:space="preserve">   </w:t>
      </w:r>
      <w:r w:rsidRPr="006A44BB">
        <w:rPr>
          <w:lang w:eastAsia="de-DE"/>
        </w:rPr>
        <w:t>if (_rootDocument != null)</w:t>
      </w:r>
    </w:p>
    <w:p w:rsidR="006A44BB" w:rsidRPr="006A44BB" w:rsidRDefault="006A44BB" w:rsidP="006A44BB">
      <w:pPr>
        <w:pStyle w:val="Code"/>
        <w:rPr>
          <w:lang w:eastAsia="de-DE"/>
        </w:rPr>
      </w:pPr>
      <w:r>
        <w:rPr>
          <w:lang w:eastAsia="de-DE"/>
        </w:rPr>
        <w:t xml:space="preserve">       </w:t>
      </w:r>
      <w:r w:rsidR="005F5E0B">
        <w:rPr>
          <w:lang w:eastAsia="de-DE"/>
        </w:rPr>
        <w:t xml:space="preserve">   </w:t>
      </w:r>
      <w:r w:rsidRPr="006A44BB">
        <w:rPr>
          <w:lang w:eastAsia="de-DE"/>
        </w:rPr>
        <w:t>{</w:t>
      </w:r>
    </w:p>
    <w:p w:rsidR="008656C1" w:rsidRDefault="008656C1" w:rsidP="008656C1">
      <w:pPr>
        <w:pStyle w:val="CodeBold"/>
        <w:rPr>
          <w:lang w:eastAsia="de-DE"/>
        </w:rPr>
      </w:pPr>
      <w:r>
        <w:rPr>
          <w:lang w:eastAsia="de-DE"/>
        </w:rPr>
        <w:t xml:space="preserve">             // Create the resource writer for this file</w:t>
      </w:r>
    </w:p>
    <w:p w:rsidR="005F5E0B" w:rsidRDefault="006A44BB" w:rsidP="006A44BB">
      <w:pPr>
        <w:pStyle w:val="Code"/>
        <w:rPr>
          <w:lang w:eastAsia="de-DE"/>
        </w:rPr>
      </w:pPr>
      <w:r w:rsidRPr="006A44BB">
        <w:rPr>
          <w:lang w:eastAsia="de-DE"/>
        </w:rPr>
        <w:t xml:space="preserve">         </w:t>
      </w:r>
      <w:r w:rsidR="005F5E0B">
        <w:rPr>
          <w:lang w:eastAsia="de-DE"/>
        </w:rPr>
        <w:t xml:space="preserve">   </w:t>
      </w:r>
      <w:r w:rsidRPr="006A44BB">
        <w:rPr>
          <w:lang w:eastAsia="de-DE"/>
        </w:rPr>
        <w:t xml:space="preserve"> localResourceWriter = </w:t>
      </w:r>
      <w:r w:rsidR="005F5E0B">
        <w:rPr>
          <w:lang w:eastAsia="de-DE"/>
        </w:rPr>
        <w:sym w:font="Wingdings" w:char="F0C3"/>
      </w:r>
    </w:p>
    <w:p w:rsidR="006A44BB" w:rsidRPr="006A44BB" w:rsidRDefault="005F5E0B" w:rsidP="006A44BB">
      <w:pPr>
        <w:pStyle w:val="Code"/>
        <w:rPr>
          <w:lang w:eastAsia="de-DE"/>
        </w:rPr>
      </w:pPr>
      <w:r>
        <w:rPr>
          <w:lang w:eastAsia="de-DE"/>
        </w:rPr>
        <w:t xml:space="preserve">                       </w:t>
      </w:r>
      <w:r w:rsidR="006A44BB" w:rsidRPr="006A44BB">
        <w:rPr>
          <w:lang w:eastAsia="de-DE"/>
        </w:rPr>
        <w:t>new CustomDesignTimeResourceWriter(_rootDocument);</w:t>
      </w:r>
    </w:p>
    <w:p w:rsidR="006A44BB" w:rsidRDefault="006A44BB" w:rsidP="006A44BB">
      <w:pPr>
        <w:pStyle w:val="Code"/>
        <w:rPr>
          <w:lang w:eastAsia="de-DE"/>
        </w:rPr>
      </w:pPr>
      <w:r w:rsidRPr="006A44BB">
        <w:rPr>
          <w:lang w:eastAsia="de-DE"/>
        </w:rPr>
        <w:t xml:space="preserve">       </w:t>
      </w:r>
      <w:r w:rsidR="005F5E0B">
        <w:rPr>
          <w:lang w:eastAsia="de-DE"/>
        </w:rPr>
        <w:t xml:space="preserve">   </w:t>
      </w:r>
      <w:r w:rsidRPr="006A44BB">
        <w:rPr>
          <w:lang w:eastAsia="de-DE"/>
        </w:rPr>
        <w:t>}</w:t>
      </w:r>
      <w:r w:rsidR="00FF39EA" w:rsidRPr="006A44BB">
        <w:rPr>
          <w:lang w:eastAsia="de-DE"/>
        </w:rPr>
        <w:t xml:space="preserve"> </w:t>
      </w:r>
    </w:p>
    <w:p w:rsidR="00FF39EA" w:rsidRPr="006A44BB" w:rsidRDefault="00FF39EA" w:rsidP="006A44BB">
      <w:pPr>
        <w:pStyle w:val="Code"/>
        <w:rPr>
          <w:lang w:eastAsia="de-DE"/>
        </w:rPr>
      </w:pPr>
      <w:r w:rsidRPr="006A44BB">
        <w:rPr>
          <w:lang w:eastAsia="de-DE"/>
        </w:rPr>
        <w:t xml:space="preserve">     </w:t>
      </w:r>
      <w:r w:rsidR="005F5E0B">
        <w:rPr>
          <w:lang w:eastAsia="de-DE"/>
        </w:rPr>
        <w:t xml:space="preserve"> </w:t>
      </w:r>
      <w:r w:rsidRPr="006A44BB">
        <w:rPr>
          <w:lang w:eastAsia="de-DE"/>
        </w:rPr>
        <w:t>}</w:t>
      </w:r>
    </w:p>
    <w:p w:rsidR="00FF39EA" w:rsidRPr="006A44BB" w:rsidRDefault="00FF39EA" w:rsidP="00FF39EA">
      <w:pPr>
        <w:pStyle w:val="Code"/>
        <w:rPr>
          <w:lang w:eastAsia="de-DE"/>
        </w:rPr>
      </w:pPr>
      <w:r w:rsidRPr="006A44BB">
        <w:rPr>
          <w:lang w:eastAsia="de-DE"/>
        </w:rPr>
        <w:t xml:space="preserve">     </w:t>
      </w:r>
      <w:r w:rsidR="005F5E0B">
        <w:rPr>
          <w:lang w:eastAsia="de-DE"/>
        </w:rPr>
        <w:t xml:space="preserve"> </w:t>
      </w:r>
      <w:r w:rsidRPr="006A44BB">
        <w:rPr>
          <w:lang w:eastAsia="de-DE"/>
        </w:rPr>
        <w:t>return localResourceWriter;</w:t>
      </w:r>
    </w:p>
    <w:p w:rsidR="00FF39EA" w:rsidRPr="006A44BB" w:rsidRDefault="00FF39EA" w:rsidP="00FF39EA">
      <w:pPr>
        <w:pStyle w:val="Code"/>
        <w:rPr>
          <w:lang w:eastAsia="de-DE"/>
        </w:rPr>
      </w:pPr>
      <w:r w:rsidRPr="006A44BB">
        <w:rPr>
          <w:lang w:eastAsia="de-DE"/>
        </w:rPr>
        <w:t xml:space="preserve">    }</w:t>
      </w:r>
    </w:p>
    <w:p w:rsidR="00FF39EA" w:rsidRPr="006A44BB" w:rsidRDefault="00FF39EA" w:rsidP="00FF39EA">
      <w:pPr>
        <w:pStyle w:val="CodeLast"/>
        <w:rPr>
          <w:lang w:eastAsia="de-DE"/>
        </w:rPr>
      </w:pPr>
      <w:r w:rsidRPr="006A44BB">
        <w:rPr>
          <w:lang w:eastAsia="de-DE"/>
        </w:rPr>
        <w:t>}</w:t>
      </w:r>
    </w:p>
    <w:p w:rsidR="00FF39EA" w:rsidRDefault="006A44BB" w:rsidP="00FF39EA">
      <w:pPr>
        <w:pStyle w:val="BodyTextCont"/>
      </w:pPr>
      <w:r>
        <w:t xml:space="preserve">The factory returns both a global and a local </w:t>
      </w:r>
      <w:r w:rsidR="00720E8A">
        <w:t>design-time</w:t>
      </w:r>
      <w:r>
        <w:t xml:space="preserve"> resource provider. Because we can’t access global resources in the Visual Studio environment</w:t>
      </w:r>
      <w:r w:rsidR="00453F50">
        <w:t xml:space="preserve">, </w:t>
      </w:r>
      <w:r>
        <w:t>it’s the same provider class</w:t>
      </w:r>
      <w:r w:rsidR="00F47C4F">
        <w:t xml:space="preserve"> in both cases</w:t>
      </w:r>
      <w:r>
        <w:t xml:space="preserve">. Future versions or other applications might behave differently and the class design is ready for this. </w:t>
      </w:r>
      <w:r w:rsidR="00453F50">
        <w:t>However,</w:t>
      </w:r>
      <w:r>
        <w:t xml:space="preserve"> the </w:t>
      </w:r>
      <w:proofErr w:type="spellStart"/>
      <w:r w:rsidRPr="006A44BB">
        <w:rPr>
          <w:rStyle w:val="CodeInline"/>
        </w:rPr>
        <w:t>CreateDesignTimeLocalResourceWriter</w:t>
      </w:r>
      <w:proofErr w:type="spellEnd"/>
      <w:r>
        <w:t xml:space="preserve"> method</w:t>
      </w:r>
      <w:r w:rsidR="00453F50">
        <w:t xml:space="preserve"> is of more interest to us</w:t>
      </w:r>
      <w:r>
        <w:t xml:space="preserve">. This method has a </w:t>
      </w:r>
      <w:proofErr w:type="spellStart"/>
      <w:r w:rsidRPr="006A44BB">
        <w:rPr>
          <w:rStyle w:val="CodeInline"/>
        </w:rPr>
        <w:t>serviceProvider</w:t>
      </w:r>
      <w:proofErr w:type="spellEnd"/>
      <w:r>
        <w:t xml:space="preserve"> </w:t>
      </w:r>
      <w:r w:rsidR="00453F50">
        <w:t xml:space="preserve">parameter </w:t>
      </w:r>
      <w:r>
        <w:t>contain</w:t>
      </w:r>
      <w:r w:rsidR="00453F50">
        <w:t>ing</w:t>
      </w:r>
      <w:r>
        <w:t xml:space="preserve"> the current designer host. </w:t>
      </w:r>
      <w:r w:rsidR="00940E99">
        <w:t>As shown before</w:t>
      </w:r>
      <w:r w:rsidR="00453F50">
        <w:t>,</w:t>
      </w:r>
      <w:r w:rsidR="00940E99">
        <w:t xml:space="preserve"> retrieving the URL of the current document is easy </w:t>
      </w:r>
      <w:r w:rsidR="00453F50">
        <w:t xml:space="preserve">with </w:t>
      </w:r>
      <w:r w:rsidR="00940E99">
        <w:t xml:space="preserve">the right services. </w:t>
      </w:r>
    </w:p>
    <w:p w:rsidR="00940E99" w:rsidRDefault="00940E99" w:rsidP="00FF39EA">
      <w:pPr>
        <w:pStyle w:val="BodyTextCont"/>
      </w:pPr>
      <w:r>
        <w:t>If you</w:t>
      </w:r>
      <w:r w:rsidR="00453F50">
        <w:t>’d</w:t>
      </w:r>
      <w:r>
        <w:t xml:space="preserve"> like to extend the behavior</w:t>
      </w:r>
      <w:r w:rsidR="00453F50">
        <w:t>,</w:t>
      </w:r>
      <w:r>
        <w:t xml:space="preserve"> it’s a good idea to investigate the </w:t>
      </w:r>
      <w:r w:rsidR="007D0BF9">
        <w:t>options</w:t>
      </w:r>
      <w:r>
        <w:t xml:space="preserve"> by </w:t>
      </w:r>
      <w:r w:rsidR="00453F50">
        <w:t xml:space="preserve">looking </w:t>
      </w:r>
      <w:r>
        <w:t xml:space="preserve">into the </w:t>
      </w:r>
      <w:r w:rsidR="00453F50">
        <w:t xml:space="preserve">provider </w:t>
      </w:r>
      <w:r>
        <w:t>objects.</w:t>
      </w:r>
    </w:p>
    <w:p w:rsidR="00940E99" w:rsidRPr="00940E99" w:rsidRDefault="00940E99" w:rsidP="00940E99">
      <w:pPr>
        <w:pStyle w:val="BodyTextCont"/>
        <w:rPr>
          <w:noProof/>
          <w:lang w:eastAsia="de-DE"/>
        </w:rPr>
      </w:pPr>
      <w:proofErr w:type="spellStart"/>
      <w:r w:rsidRPr="00A274C0">
        <w:rPr>
          <w:rStyle w:val="CodeInline"/>
        </w:rPr>
        <w:t>System.ComponentModel.Design.DesignerHost</w:t>
      </w:r>
      <w:proofErr w:type="spellEnd"/>
      <w:r w:rsidRPr="00940E99">
        <w:rPr>
          <w:noProof/>
          <w:lang w:eastAsia="de-DE"/>
        </w:rPr>
        <w:t xml:space="preserve"> provides the following properties out-of-the-box:</w:t>
      </w:r>
    </w:p>
    <w:p w:rsidR="00940E99" w:rsidRDefault="00940E99" w:rsidP="00940E99">
      <w:pPr>
        <w:pStyle w:val="BulletFirst"/>
      </w:pPr>
      <w:r>
        <w:tab/>
        <w:t>*</w:t>
      </w:r>
      <w:r>
        <w:tab/>
      </w:r>
      <w:proofErr w:type="spellStart"/>
      <w:r w:rsidRPr="00940E99">
        <w:rPr>
          <w:rStyle w:val="CodeInline"/>
        </w:rPr>
        <w:t>TransactionDescription</w:t>
      </w:r>
      <w:proofErr w:type="spellEnd"/>
      <w:r>
        <w:t xml:space="preserve">: This returns the transaction invoked from </w:t>
      </w:r>
      <w:r w:rsidR="00453F50">
        <w:t xml:space="preserve">the </w:t>
      </w:r>
      <w:r>
        <w:t xml:space="preserve">user’s action, </w:t>
      </w:r>
      <w:r w:rsidR="00453F50">
        <w:t xml:space="preserve">which is </w:t>
      </w:r>
      <w:r>
        <w:t>usually the “Generate Local Resource”</w:t>
      </w:r>
      <w:r w:rsidR="00453F50">
        <w:t xml:space="preserve"> string</w:t>
      </w:r>
      <w:r>
        <w:t>. That means</w:t>
      </w:r>
      <w:r w:rsidR="00453F50">
        <w:t xml:space="preserve"> that </w:t>
      </w:r>
      <w:r>
        <w:t xml:space="preserve">you can determine exactly </w:t>
      </w:r>
      <w:r w:rsidR="00453F50">
        <w:t xml:space="preserve">what </w:t>
      </w:r>
      <w:r>
        <w:t>led to the call.</w:t>
      </w:r>
    </w:p>
    <w:p w:rsidR="00940E99" w:rsidRDefault="00940E99" w:rsidP="00940E99">
      <w:pPr>
        <w:pStyle w:val="Bullet"/>
      </w:pPr>
      <w:r>
        <w:tab/>
        <w:t>*</w:t>
      </w:r>
      <w:r>
        <w:tab/>
      </w:r>
      <w:proofErr w:type="spellStart"/>
      <w:r w:rsidRPr="00940E99">
        <w:rPr>
          <w:rStyle w:val="CodeInline"/>
        </w:rPr>
        <w:t>RootComponent</w:t>
      </w:r>
      <w:proofErr w:type="spellEnd"/>
      <w:r>
        <w:t xml:space="preserve">: The roots for the current transaction, </w:t>
      </w:r>
      <w:r w:rsidR="00453F50">
        <w:t xml:space="preserve">whether it’s </w:t>
      </w:r>
      <w:r>
        <w:t xml:space="preserve">Page or Control or any derived type currently open in the designer surface. You might modify your action </w:t>
      </w:r>
      <w:r w:rsidR="006A2AA5">
        <w:t xml:space="preserve">after </w:t>
      </w:r>
      <w:r>
        <w:t xml:space="preserve">recognizing the type. </w:t>
      </w:r>
    </w:p>
    <w:p w:rsidR="00940E99" w:rsidRDefault="00940E99" w:rsidP="00940E99">
      <w:pPr>
        <w:pStyle w:val="Bullet"/>
      </w:pPr>
      <w:r>
        <w:lastRenderedPageBreak/>
        <w:tab/>
        <w:t>*</w:t>
      </w:r>
      <w:r>
        <w:tab/>
      </w:r>
      <w:proofErr w:type="spellStart"/>
      <w:r w:rsidRPr="00940E99">
        <w:rPr>
          <w:rStyle w:val="CodeInline"/>
        </w:rPr>
        <w:t>CurrentCulture</w:t>
      </w:r>
      <w:proofErr w:type="spellEnd"/>
      <w:r>
        <w:t xml:space="preserve">: The culture </w:t>
      </w:r>
      <w:r w:rsidR="00453F50">
        <w:t xml:space="preserve">run by the </w:t>
      </w:r>
      <w:r w:rsidR="00720E8A">
        <w:t>design-time</w:t>
      </w:r>
      <w:r>
        <w:t xml:space="preserve"> host</w:t>
      </w:r>
      <w:r w:rsidR="00453F50">
        <w:t>, which is</w:t>
      </w:r>
      <w:r>
        <w:t xml:space="preserve"> </w:t>
      </w:r>
      <w:r w:rsidR="00453F50">
        <w:t>u</w:t>
      </w:r>
      <w:r>
        <w:t xml:space="preserve">sually the culture of the operating system. You might decide not to write </w:t>
      </w:r>
      <w:r w:rsidR="00453F50">
        <w:t xml:space="preserve">a </w:t>
      </w:r>
      <w:r>
        <w:t>default fallback resource but instead write the specified culture.</w:t>
      </w:r>
      <w:r w:rsidR="00453F50">
        <w:t xml:space="preserve"> </w:t>
      </w:r>
      <w:r>
        <w:t xml:space="preserve">Visual Studio 2008 </w:t>
      </w:r>
      <w:r w:rsidR="00453F50">
        <w:t xml:space="preserve">currently </w:t>
      </w:r>
      <w:r>
        <w:t>has no option to set the culture, but later versions might support this.</w:t>
      </w:r>
    </w:p>
    <w:p w:rsidR="00940E99" w:rsidRDefault="00940E99" w:rsidP="00940E99">
      <w:pPr>
        <w:pStyle w:val="Bullet"/>
      </w:pPr>
      <w:r>
        <w:tab/>
        <w:t>*</w:t>
      </w:r>
      <w:r>
        <w:tab/>
      </w:r>
      <w:proofErr w:type="spellStart"/>
      <w:r w:rsidRPr="00A274C0">
        <w:rPr>
          <w:rStyle w:val="CodeInline"/>
        </w:rPr>
        <w:t>IsDesignerViewLocked</w:t>
      </w:r>
      <w:proofErr w:type="spellEnd"/>
      <w:r>
        <w:t xml:space="preserve">: Returns either </w:t>
      </w:r>
      <w:r w:rsidRPr="00A274C0">
        <w:rPr>
          <w:rStyle w:val="CodeInline"/>
        </w:rPr>
        <w:t>true</w:t>
      </w:r>
      <w:r>
        <w:t xml:space="preserve"> </w:t>
      </w:r>
      <w:r w:rsidR="00A274C0">
        <w:t>or</w:t>
      </w:r>
      <w:r>
        <w:t xml:space="preserve"> </w:t>
      </w:r>
      <w:r w:rsidRPr="00A274C0">
        <w:rPr>
          <w:rStyle w:val="CodeInline"/>
        </w:rPr>
        <w:t>fals</w:t>
      </w:r>
      <w:r w:rsidR="00A274C0" w:rsidRPr="00A274C0">
        <w:rPr>
          <w:rStyle w:val="CodeInline"/>
        </w:rPr>
        <w:t>e</w:t>
      </w:r>
      <w:r w:rsidR="00A274C0">
        <w:t xml:space="preserve"> depending on </w:t>
      </w:r>
      <w:r w:rsidR="00453F50">
        <w:t>if</w:t>
      </w:r>
      <w:r w:rsidR="00A274C0">
        <w:t xml:space="preserve"> the </w:t>
      </w:r>
      <w:r w:rsidR="00720E8A">
        <w:t>design-time</w:t>
      </w:r>
      <w:r w:rsidR="00A274C0">
        <w:t xml:space="preserve"> surface is actually writeable.</w:t>
      </w:r>
    </w:p>
    <w:p w:rsidR="00A274C0" w:rsidRDefault="00A274C0" w:rsidP="00940E99">
      <w:pPr>
        <w:pStyle w:val="Bullet"/>
      </w:pPr>
      <w:r>
        <w:tab/>
        <w:t>*</w:t>
      </w:r>
      <w:r>
        <w:tab/>
      </w:r>
      <w:proofErr w:type="spellStart"/>
      <w:r w:rsidRPr="00A274C0">
        <w:rPr>
          <w:rStyle w:val="CodeInline"/>
        </w:rPr>
        <w:t>IsLoading</w:t>
      </w:r>
      <w:proofErr w:type="spellEnd"/>
      <w:r>
        <w:t xml:space="preserve">. Must return </w:t>
      </w:r>
      <w:r w:rsidRPr="00A274C0">
        <w:rPr>
          <w:rStyle w:val="CodeInline"/>
        </w:rPr>
        <w:t>false</w:t>
      </w:r>
      <w:r w:rsidR="00453F50">
        <w:t xml:space="preserve">, </w:t>
      </w:r>
      <w:r>
        <w:t>otherwise the control is not completely loaded.</w:t>
      </w:r>
    </w:p>
    <w:p w:rsidR="00A274C0" w:rsidRDefault="00A274C0" w:rsidP="00A274C0">
      <w:pPr>
        <w:pStyle w:val="BulletLast"/>
      </w:pPr>
      <w:r>
        <w:tab/>
        <w:t>*</w:t>
      </w:r>
      <w:r>
        <w:tab/>
      </w:r>
      <w:proofErr w:type="spellStart"/>
      <w:r w:rsidRPr="00A274C0">
        <w:rPr>
          <w:rStyle w:val="CodeInline"/>
        </w:rPr>
        <w:t>ReferenceManager</w:t>
      </w:r>
      <w:proofErr w:type="spellEnd"/>
      <w:r w:rsidR="00453F50">
        <w:t>:</w:t>
      </w:r>
      <w:r>
        <w:t xml:space="preserve"> Returns the </w:t>
      </w:r>
      <w:proofErr w:type="spellStart"/>
      <w:r w:rsidRPr="00A274C0">
        <w:rPr>
          <w:rStyle w:val="CodeInline"/>
        </w:rPr>
        <w:t>Microsoft.Web.Design.ReferenceManager</w:t>
      </w:r>
      <w:proofErr w:type="spellEnd"/>
      <w:r>
        <w:t xml:space="preserve"> type. This type allows access to the </w:t>
      </w:r>
      <w:r w:rsidRPr="00A274C0">
        <w:rPr>
          <w:rStyle w:val="CodeInline"/>
        </w:rPr>
        <w:t>@Register</w:t>
      </w:r>
      <w:r>
        <w:t xml:space="preserve"> directives that </w:t>
      </w:r>
      <w:r w:rsidR="00453F50">
        <w:t xml:space="preserve">the </w:t>
      </w:r>
      <w:r>
        <w:t>reference user controls. Use this to handle user controls directly instead of on a file</w:t>
      </w:r>
      <w:r w:rsidR="006A2AA5">
        <w:t>-</w:t>
      </w:r>
      <w:r>
        <w:t>by</w:t>
      </w:r>
      <w:r w:rsidR="006A2AA5">
        <w:t>-</w:t>
      </w:r>
      <w:r>
        <w:t xml:space="preserve">file </w:t>
      </w:r>
      <w:r w:rsidR="00453F50">
        <w:t>basis</w:t>
      </w:r>
      <w:r>
        <w:t>.</w:t>
      </w:r>
    </w:p>
    <w:p w:rsidR="002133AD" w:rsidRDefault="00A274C0" w:rsidP="00A274C0">
      <w:pPr>
        <w:pStyle w:val="BodyTextCont"/>
      </w:pPr>
      <w:r>
        <w:t xml:space="preserve">There are several methods </w:t>
      </w:r>
      <w:r w:rsidR="00DA620C">
        <w:t>to modify a document</w:t>
      </w:r>
      <w:r>
        <w:t xml:space="preserve"> file by accessing the controls in it. However, </w:t>
      </w:r>
      <w:r w:rsidR="00DA620C">
        <w:t>these are</w:t>
      </w:r>
      <w:r>
        <w:t xml:space="preserve"> beyond the scope of this chapter and left for</w:t>
      </w:r>
      <w:r w:rsidR="00DA620C">
        <w:t xml:space="preserve"> you to investigate</w:t>
      </w:r>
      <w:r>
        <w:t xml:space="preserve"> further.</w:t>
      </w:r>
    </w:p>
    <w:p w:rsidR="00A274C0" w:rsidRDefault="00453F50" w:rsidP="00A274C0">
      <w:pPr>
        <w:pStyle w:val="BodyTextCont"/>
      </w:pPr>
      <w:r>
        <w:t>A</w:t>
      </w:r>
      <w:r w:rsidR="002133AD">
        <w:t>nother access</w:t>
      </w:r>
      <w:r>
        <w:t xml:space="preserve"> method</w:t>
      </w:r>
      <w:r w:rsidR="002133AD">
        <w:t xml:space="preserve"> is more valuable</w:t>
      </w:r>
      <w:r>
        <w:t xml:space="preserve"> to us</w:t>
      </w:r>
      <w:r w:rsidR="002133AD">
        <w:t>. Beside</w:t>
      </w:r>
      <w:r>
        <w:t>s</w:t>
      </w:r>
      <w:r w:rsidR="002133AD">
        <w:t xml:space="preserve"> the </w:t>
      </w:r>
      <w:proofErr w:type="spellStart"/>
      <w:r w:rsidR="002133AD" w:rsidRPr="002133AD">
        <w:rPr>
          <w:rStyle w:val="CodeInline"/>
        </w:rPr>
        <w:t>IServiceProvider</w:t>
      </w:r>
      <w:proofErr w:type="spellEnd"/>
      <w:r w:rsidR="002133AD">
        <w:t xml:space="preserve"> interface</w:t>
      </w:r>
      <w:r>
        <w:t>,</w:t>
      </w:r>
      <w:r w:rsidR="002133AD">
        <w:t xml:space="preserve"> the parameter</w:t>
      </w:r>
      <w:r w:rsidR="001A4869">
        <w:t xml:space="preserve"> object</w:t>
      </w:r>
      <w:r w:rsidR="002133AD">
        <w:t xml:space="preserve"> </w:t>
      </w:r>
      <w:r w:rsidR="00504E23">
        <w:t xml:space="preserve">also </w:t>
      </w:r>
      <w:r w:rsidR="002133AD">
        <w:t xml:space="preserve">implements </w:t>
      </w:r>
      <w:proofErr w:type="spellStart"/>
      <w:r w:rsidR="002133AD" w:rsidRPr="002133AD">
        <w:rPr>
          <w:rStyle w:val="CodeInline"/>
        </w:rPr>
        <w:t>System.Web.UI.Design.I</w:t>
      </w:r>
      <w:r w:rsidR="00504E23">
        <w:rPr>
          <w:rStyle w:val="CodeInline"/>
        </w:rPr>
        <w:t>W</w:t>
      </w:r>
      <w:r w:rsidR="002133AD" w:rsidRPr="002133AD">
        <w:rPr>
          <w:rStyle w:val="CodeInline"/>
        </w:rPr>
        <w:t>ebFormsDocumentService</w:t>
      </w:r>
      <w:proofErr w:type="spellEnd"/>
      <w:r w:rsidR="002133AD">
        <w:t>:</w:t>
      </w:r>
    </w:p>
    <w:p w:rsidR="002133AD" w:rsidRPr="002133AD" w:rsidRDefault="002133AD" w:rsidP="002133AD">
      <w:pPr>
        <w:pStyle w:val="CodeFirst"/>
        <w:rPr>
          <w:lang w:eastAsia="de-DE"/>
        </w:rPr>
      </w:pPr>
      <w:r w:rsidRPr="002133AD">
        <w:rPr>
          <w:lang w:eastAsia="de-DE"/>
        </w:rPr>
        <w:t>public interface IWebFormsDocumentService</w:t>
      </w:r>
    </w:p>
    <w:p w:rsidR="002133AD" w:rsidRPr="002133AD" w:rsidRDefault="002133AD" w:rsidP="002133AD">
      <w:pPr>
        <w:pStyle w:val="Code"/>
        <w:rPr>
          <w:lang w:eastAsia="de-DE"/>
        </w:rPr>
      </w:pPr>
      <w:r w:rsidRPr="002133AD">
        <w:rPr>
          <w:lang w:eastAsia="de-DE"/>
        </w:rPr>
        <w:t>{</w:t>
      </w:r>
    </w:p>
    <w:p w:rsidR="002133AD" w:rsidRPr="002133AD" w:rsidRDefault="002133AD" w:rsidP="002133AD">
      <w:pPr>
        <w:pStyle w:val="Code"/>
        <w:rPr>
          <w:lang w:eastAsia="de-DE"/>
        </w:rPr>
      </w:pPr>
      <w:r w:rsidRPr="002133AD">
        <w:rPr>
          <w:lang w:eastAsia="de-DE"/>
        </w:rPr>
        <w:t xml:space="preserve">    string DocumentUrl { get; }</w:t>
      </w:r>
    </w:p>
    <w:p w:rsidR="002133AD" w:rsidRPr="002133AD" w:rsidRDefault="002133AD" w:rsidP="002133AD">
      <w:pPr>
        <w:pStyle w:val="Code"/>
        <w:rPr>
          <w:lang w:eastAsia="de-DE"/>
        </w:rPr>
      </w:pPr>
      <w:r w:rsidRPr="002133AD">
        <w:rPr>
          <w:lang w:eastAsia="de-DE"/>
        </w:rPr>
        <w:t xml:space="preserve">    bool IsLoading { get; }</w:t>
      </w:r>
    </w:p>
    <w:p w:rsidR="002133AD" w:rsidRPr="002133AD" w:rsidRDefault="002133AD" w:rsidP="002133AD">
      <w:pPr>
        <w:pStyle w:val="Code"/>
        <w:rPr>
          <w:lang w:eastAsia="de-DE"/>
        </w:rPr>
      </w:pPr>
    </w:p>
    <w:p w:rsidR="002133AD" w:rsidRPr="002133AD" w:rsidRDefault="002133AD" w:rsidP="002133AD">
      <w:pPr>
        <w:pStyle w:val="Code"/>
      </w:pPr>
      <w:r w:rsidRPr="002133AD">
        <w:rPr>
          <w:lang w:eastAsia="de-DE"/>
        </w:rPr>
        <w:t xml:space="preserve">    event </w:t>
      </w:r>
      <w:r w:rsidRPr="002133AD">
        <w:t>EventHandler</w:t>
      </w:r>
      <w:r w:rsidRPr="002133AD">
        <w:rPr>
          <w:lang w:eastAsia="de-DE"/>
        </w:rPr>
        <w:t xml:space="preserve"> LoadComplete;</w:t>
      </w:r>
    </w:p>
    <w:p w:rsidR="002133AD" w:rsidRPr="002133AD" w:rsidRDefault="002133AD" w:rsidP="002133AD">
      <w:pPr>
        <w:pStyle w:val="Code"/>
        <w:rPr>
          <w:lang w:eastAsia="de-DE"/>
        </w:rPr>
      </w:pPr>
    </w:p>
    <w:p w:rsidR="002133AD" w:rsidRPr="002133AD" w:rsidRDefault="002133AD" w:rsidP="002133AD">
      <w:pPr>
        <w:pStyle w:val="Code"/>
        <w:rPr>
          <w:lang w:eastAsia="de-DE"/>
        </w:rPr>
      </w:pPr>
      <w:r w:rsidRPr="002133AD">
        <w:rPr>
          <w:lang w:eastAsia="de-DE"/>
        </w:rPr>
        <w:t xml:space="preserve">    object CreateDiscardableUndoUnit();</w:t>
      </w:r>
    </w:p>
    <w:p w:rsidR="002133AD" w:rsidRPr="002133AD" w:rsidRDefault="002133AD" w:rsidP="002133AD">
      <w:pPr>
        <w:pStyle w:val="Code"/>
        <w:rPr>
          <w:lang w:eastAsia="de-DE"/>
        </w:rPr>
      </w:pPr>
      <w:r w:rsidRPr="002133AD">
        <w:rPr>
          <w:lang w:eastAsia="de-DE"/>
        </w:rPr>
        <w:t xml:space="preserve">    void DiscardUndoUnit(object discardableUndoUnit);</w:t>
      </w:r>
    </w:p>
    <w:p w:rsidR="002133AD" w:rsidRPr="002133AD" w:rsidRDefault="002133AD" w:rsidP="002133AD">
      <w:pPr>
        <w:pStyle w:val="Code"/>
        <w:rPr>
          <w:lang w:eastAsia="de-DE"/>
        </w:rPr>
      </w:pPr>
      <w:r w:rsidRPr="002133AD">
        <w:rPr>
          <w:lang w:eastAsia="de-DE"/>
        </w:rPr>
        <w:t xml:space="preserve">    void EnableUndo(bool enable);</w:t>
      </w:r>
    </w:p>
    <w:p w:rsidR="002133AD" w:rsidRPr="002133AD" w:rsidRDefault="002133AD" w:rsidP="002133AD">
      <w:pPr>
        <w:pStyle w:val="Code"/>
        <w:rPr>
          <w:lang w:eastAsia="de-DE"/>
        </w:rPr>
      </w:pPr>
      <w:r w:rsidRPr="002133AD">
        <w:rPr>
          <w:lang w:eastAsia="de-DE"/>
        </w:rPr>
        <w:t xml:space="preserve">    void UpdateSelection();</w:t>
      </w:r>
    </w:p>
    <w:p w:rsidR="002133AD" w:rsidRPr="002133AD" w:rsidRDefault="002133AD" w:rsidP="002133AD">
      <w:pPr>
        <w:pStyle w:val="CodeLast"/>
        <w:rPr>
          <w:lang w:eastAsia="de-DE"/>
        </w:rPr>
      </w:pPr>
      <w:r w:rsidRPr="002133AD">
        <w:rPr>
          <w:lang w:eastAsia="de-DE"/>
        </w:rPr>
        <w:t>}</w:t>
      </w:r>
    </w:p>
    <w:p w:rsidR="002133AD" w:rsidRDefault="00453F50" w:rsidP="002133AD">
      <w:pPr>
        <w:pStyle w:val="BodyTextCont"/>
        <w:rPr>
          <w:lang w:eastAsia="de-DE"/>
        </w:rPr>
      </w:pPr>
      <w:r>
        <w:rPr>
          <w:lang w:eastAsia="de-DE"/>
        </w:rPr>
        <w:t>D</w:t>
      </w:r>
      <w:r w:rsidR="002133AD">
        <w:rPr>
          <w:lang w:eastAsia="de-DE"/>
        </w:rPr>
        <w:t>irect access to</w:t>
      </w:r>
      <w:r>
        <w:rPr>
          <w:lang w:eastAsia="de-DE"/>
        </w:rPr>
        <w:t xml:space="preserve"> the</w:t>
      </w:r>
      <w:r w:rsidR="002133AD">
        <w:rPr>
          <w:lang w:eastAsia="de-DE"/>
        </w:rPr>
        <w:t xml:space="preserve"> </w:t>
      </w:r>
      <w:proofErr w:type="spellStart"/>
      <w:r w:rsidR="002133AD" w:rsidRPr="002133AD">
        <w:rPr>
          <w:rStyle w:val="CodeInline"/>
        </w:rPr>
        <w:t>DocumentUrl</w:t>
      </w:r>
      <w:proofErr w:type="spellEnd"/>
      <w:r w:rsidR="002133AD">
        <w:rPr>
          <w:lang w:eastAsia="de-DE"/>
        </w:rPr>
        <w:t xml:space="preserve"> is the most important feature. In fact, this property does not return the URL but the full local path at </w:t>
      </w:r>
      <w:r w:rsidR="00720E8A">
        <w:rPr>
          <w:lang w:eastAsia="de-DE"/>
        </w:rPr>
        <w:t>design-time</w:t>
      </w:r>
      <w:r w:rsidR="002133AD">
        <w:rPr>
          <w:lang w:eastAsia="de-DE"/>
        </w:rPr>
        <w:t xml:space="preserve">. This is exactly what we need. </w:t>
      </w:r>
      <w:r>
        <w:rPr>
          <w:lang w:eastAsia="de-DE"/>
        </w:rPr>
        <w:t>T</w:t>
      </w:r>
      <w:r w:rsidR="002133AD">
        <w:rPr>
          <w:lang w:eastAsia="de-DE"/>
        </w:rPr>
        <w:t>he interface</w:t>
      </w:r>
      <w:r>
        <w:rPr>
          <w:lang w:eastAsia="de-DE"/>
        </w:rPr>
        <w:t xml:space="preserve"> also</w:t>
      </w:r>
      <w:r w:rsidR="002133AD">
        <w:rPr>
          <w:lang w:eastAsia="de-DE"/>
        </w:rPr>
        <w:t xml:space="preserve"> allows some interaction with undo management.</w:t>
      </w:r>
    </w:p>
    <w:p w:rsidR="002133AD" w:rsidRPr="002133AD" w:rsidRDefault="002133AD" w:rsidP="002133AD">
      <w:pPr>
        <w:pStyle w:val="NoteTipCaution"/>
        <w:rPr>
          <w:lang w:eastAsia="de-DE"/>
        </w:rPr>
      </w:pPr>
      <w:commentRangeStart w:id="1"/>
      <w:r>
        <w:rPr>
          <w:lang w:eastAsia="de-DE"/>
        </w:rPr>
        <w:t>Caution</w:t>
      </w:r>
      <w:commentRangeEnd w:id="1"/>
      <w:r w:rsidR="00504E23">
        <w:rPr>
          <w:rStyle w:val="Kommentarzeichen"/>
          <w:rFonts w:ascii="Times New Roman" w:hAnsi="Times New Roman"/>
        </w:rPr>
        <w:commentReference w:id="1"/>
      </w:r>
      <w:commentRangeStart w:id="2"/>
      <w:r>
        <w:rPr>
          <w:lang w:eastAsia="de-DE"/>
        </w:rPr>
        <w:t>:</w:t>
      </w:r>
      <w:r>
        <w:rPr>
          <w:lang w:eastAsia="de-DE"/>
        </w:rPr>
        <w:tab/>
      </w:r>
      <w:commentRangeEnd w:id="2"/>
      <w:r w:rsidR="001A4869">
        <w:rPr>
          <w:rStyle w:val="Kommentarzeichen"/>
          <w:rFonts w:ascii="Times New Roman" w:hAnsi="Times New Roman"/>
        </w:rPr>
        <w:commentReference w:id="2"/>
      </w:r>
      <w:r>
        <w:rPr>
          <w:lang w:eastAsia="de-DE"/>
        </w:rPr>
        <w:t xml:space="preserve">The </w:t>
      </w:r>
      <w:proofErr w:type="spellStart"/>
      <w:r w:rsidRPr="002133AD">
        <w:rPr>
          <w:rStyle w:val="CodeInline"/>
        </w:rPr>
        <w:t>IWebFormsDocumentService</w:t>
      </w:r>
      <w:proofErr w:type="spellEnd"/>
      <w:r>
        <w:t xml:space="preserve"> interface is marked as obsolete. </w:t>
      </w:r>
      <w:r w:rsidR="00504E23">
        <w:t>Presumably</w:t>
      </w:r>
      <w:r>
        <w:t xml:space="preserve"> Microsoft is going to </w:t>
      </w:r>
      <w:r w:rsidR="00453F50">
        <w:t xml:space="preserve">transform </w:t>
      </w:r>
      <w:r>
        <w:t xml:space="preserve">the interface into its designated successor </w:t>
      </w:r>
      <w:proofErr w:type="spellStart"/>
      <w:r w:rsidRPr="002133AD">
        <w:rPr>
          <w:rStyle w:val="CodeInline"/>
        </w:rPr>
        <w:t>WebFormsRootDesigner</w:t>
      </w:r>
      <w:proofErr w:type="spellEnd"/>
      <w:r>
        <w:t xml:space="preserve">. Actually, there is no information available </w:t>
      </w:r>
      <w:r w:rsidR="00453F50">
        <w:t xml:space="preserve">as to </w:t>
      </w:r>
      <w:r>
        <w:t xml:space="preserve">when and with what consequences this will happen, but </w:t>
      </w:r>
      <w:r w:rsidR="00453F50">
        <w:t>keep</w:t>
      </w:r>
      <w:r>
        <w:t xml:space="preserve"> an eye on it.</w:t>
      </w:r>
    </w:p>
    <w:p w:rsidR="00D56EA0" w:rsidRPr="00D56EA0" w:rsidRDefault="002133AD" w:rsidP="002133AD">
      <w:pPr>
        <w:pStyle w:val="BodyTextCont"/>
        <w:rPr>
          <w:lang w:eastAsia="de-DE"/>
        </w:rPr>
      </w:pPr>
      <w:r>
        <w:rPr>
          <w:lang w:eastAsia="de-DE"/>
        </w:rPr>
        <w:t xml:space="preserve">The </w:t>
      </w:r>
      <w:r w:rsidR="00720E8A">
        <w:rPr>
          <w:lang w:eastAsia="de-DE"/>
        </w:rPr>
        <w:t>design-time</w:t>
      </w:r>
      <w:r>
        <w:rPr>
          <w:lang w:eastAsia="de-DE"/>
        </w:rPr>
        <w:t xml:space="preserve"> resource provider has support for both reading the current resource at </w:t>
      </w:r>
      <w:r w:rsidR="00720E8A">
        <w:rPr>
          <w:lang w:eastAsia="de-DE"/>
        </w:rPr>
        <w:t>design-time</w:t>
      </w:r>
      <w:r>
        <w:rPr>
          <w:lang w:eastAsia="de-DE"/>
        </w:rPr>
        <w:t xml:space="preserve"> as well as writing</w:t>
      </w:r>
      <w:r w:rsidR="00453F50">
        <w:rPr>
          <w:lang w:eastAsia="de-DE"/>
        </w:rPr>
        <w:t xml:space="preserve"> </w:t>
      </w:r>
      <w:r>
        <w:rPr>
          <w:lang w:eastAsia="de-DE"/>
        </w:rPr>
        <w:t xml:space="preserve">from </w:t>
      </w:r>
      <w:r w:rsidR="00453F50">
        <w:rPr>
          <w:lang w:eastAsia="de-DE"/>
        </w:rPr>
        <w:t xml:space="preserve">the </w:t>
      </w:r>
      <w:r>
        <w:rPr>
          <w:lang w:eastAsia="de-DE"/>
        </w:rPr>
        <w:t>designer surface using the appropriate command.</w:t>
      </w:r>
      <w:r w:rsidR="00453F50">
        <w:rPr>
          <w:lang w:eastAsia="de-DE"/>
        </w:rPr>
        <w:t xml:space="preserve"> I</w:t>
      </w:r>
      <w:r w:rsidR="00D56EA0" w:rsidRPr="00D56EA0">
        <w:rPr>
          <w:lang w:eastAsia="de-DE"/>
        </w:rPr>
        <w:t xml:space="preserve">t </w:t>
      </w:r>
      <w:r w:rsidR="00453F50">
        <w:rPr>
          <w:lang w:eastAsia="de-DE"/>
        </w:rPr>
        <w:t xml:space="preserve">therefore </w:t>
      </w:r>
      <w:r w:rsidR="00D56EA0" w:rsidRPr="00D56EA0">
        <w:rPr>
          <w:lang w:eastAsia="de-DE"/>
        </w:rPr>
        <w:t xml:space="preserve">implements two interfaces, </w:t>
      </w:r>
      <w:proofErr w:type="spellStart"/>
      <w:r w:rsidR="00D56EA0" w:rsidRPr="00D56EA0">
        <w:rPr>
          <w:rStyle w:val="CodeInline"/>
        </w:rPr>
        <w:t>IResourceProvider</w:t>
      </w:r>
      <w:proofErr w:type="spellEnd"/>
      <w:r w:rsidR="00D56EA0" w:rsidRPr="00D56EA0">
        <w:rPr>
          <w:lang w:eastAsia="de-DE"/>
        </w:rPr>
        <w:t xml:space="preserve"> and </w:t>
      </w:r>
      <w:proofErr w:type="spellStart"/>
      <w:r w:rsidR="00D56EA0" w:rsidRPr="00D56EA0">
        <w:rPr>
          <w:rStyle w:val="CodeInline"/>
        </w:rPr>
        <w:t>IDesignTimeResourceWriter</w:t>
      </w:r>
      <w:proofErr w:type="spellEnd"/>
      <w:r w:rsidR="00D56EA0" w:rsidRPr="00D56EA0">
        <w:rPr>
          <w:lang w:eastAsia="de-DE"/>
        </w:rPr>
        <w:t xml:space="preserve">. The </w:t>
      </w:r>
      <w:r w:rsidR="00453F50">
        <w:rPr>
          <w:lang w:eastAsia="de-DE"/>
        </w:rPr>
        <w:t>following</w:t>
      </w:r>
      <w:r w:rsidR="00453F50" w:rsidRPr="00D56EA0">
        <w:rPr>
          <w:lang w:eastAsia="de-DE"/>
        </w:rPr>
        <w:t xml:space="preserve"> </w:t>
      </w:r>
      <w:r w:rsidR="00D56EA0" w:rsidRPr="00D56EA0">
        <w:rPr>
          <w:lang w:eastAsia="de-DE"/>
        </w:rPr>
        <w:t xml:space="preserve">code </w:t>
      </w:r>
      <w:r w:rsidR="00D56EA0">
        <w:rPr>
          <w:lang w:eastAsia="de-DE"/>
        </w:rPr>
        <w:t>listing shows the whole implementation.</w:t>
      </w:r>
    </w:p>
    <w:p w:rsidR="00D56EA0" w:rsidRPr="00D56EA0" w:rsidRDefault="00D56EA0" w:rsidP="00D56EA0">
      <w:pPr>
        <w:pStyle w:val="CodeCaption"/>
      </w:pPr>
      <w:r w:rsidRPr="00D56EA0">
        <w:t xml:space="preserve">Listing </w:t>
      </w:r>
      <w:r w:rsidR="00504E23">
        <w:t>5</w:t>
      </w:r>
      <w:r w:rsidR="001A4869">
        <w:t>-</w:t>
      </w:r>
      <w:r w:rsidR="005C7D11">
        <w:fldChar w:fldCharType="begin"/>
      </w:r>
      <w:r w:rsidRPr="00D56EA0">
        <w:instrText xml:space="preserve"> SEQ Listing \* ARABIC </w:instrText>
      </w:r>
      <w:r w:rsidR="005C7D11">
        <w:fldChar w:fldCharType="separate"/>
      </w:r>
      <w:r w:rsidR="00A4435E">
        <w:t>5</w:t>
      </w:r>
      <w:r w:rsidR="005C7D11">
        <w:fldChar w:fldCharType="end"/>
      </w:r>
      <w:r w:rsidRPr="00D56EA0">
        <w:t xml:space="preserve"> The complete implementation of the </w:t>
      </w:r>
      <w:r w:rsidR="00720E8A">
        <w:t>design-time</w:t>
      </w:r>
      <w:r w:rsidRPr="00D56EA0">
        <w:t xml:space="preserve"> resource provider</w:t>
      </w:r>
    </w:p>
    <w:p w:rsidR="00D56EA0" w:rsidRDefault="00D56EA0" w:rsidP="00D56EA0">
      <w:pPr>
        <w:pStyle w:val="CodeFirst"/>
        <w:rPr>
          <w:lang w:eastAsia="de-DE"/>
        </w:rPr>
      </w:pPr>
      <w:r w:rsidRPr="00D56EA0">
        <w:rPr>
          <w:lang w:eastAsia="de-DE"/>
        </w:rPr>
        <w:t xml:space="preserve">internal sealed class DesignTimeResourceProvider : </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IResourceProvider, IDesignTimeResourceWriter</w:t>
      </w:r>
    </w:p>
    <w:p w:rsidR="00D56EA0" w:rsidRPr="00D56EA0" w:rsidRDefault="00D56EA0" w:rsidP="00D56EA0">
      <w:pPr>
        <w:pStyle w:val="Code"/>
        <w:rPr>
          <w:lang w:eastAsia="de-DE"/>
        </w:rPr>
      </w:pPr>
      <w:r w:rsidRPr="00D56EA0">
        <w:rPr>
          <w:lang w:eastAsia="de-DE"/>
        </w:rPr>
        <w:lastRenderedPageBreak/>
        <w:t>{</w:t>
      </w:r>
    </w:p>
    <w:p w:rsidR="001A4869" w:rsidRPr="00D56EA0" w:rsidDel="001A4869" w:rsidRDefault="00D56EA0" w:rsidP="001A4869">
      <w:pPr>
        <w:pStyle w:val="Code"/>
        <w:rPr>
          <w:lang w:eastAsia="de-DE"/>
        </w:rPr>
      </w:pPr>
      <w:r w:rsidRPr="00D56EA0">
        <w:rPr>
          <w:lang w:eastAsia="de-DE"/>
        </w:rPr>
        <w:t xml:space="preserve"> </w:t>
      </w:r>
    </w:p>
    <w:p w:rsidR="00D56EA0" w:rsidRPr="00D56EA0" w:rsidRDefault="00D56EA0" w:rsidP="001A4869">
      <w:pPr>
        <w:pStyle w:val="Code"/>
        <w:rPr>
          <w:lang w:eastAsia="de-DE"/>
        </w:rPr>
      </w:pPr>
      <w:r w:rsidRPr="00D56EA0">
        <w:rPr>
          <w:lang w:eastAsia="de-DE"/>
        </w:rPr>
        <w:t xml:space="preserve">   </w:t>
      </w:r>
      <w:r w:rsidR="001A4869">
        <w:rPr>
          <w:lang w:eastAsia="de-DE"/>
        </w:rPr>
        <w:t xml:space="preserve"> </w:t>
      </w:r>
      <w:r w:rsidRPr="00D56EA0">
        <w:rPr>
          <w:lang w:eastAsia="de-DE"/>
        </w:rPr>
        <w:t>private ResXResourceWriter _writer = null;</w:t>
      </w:r>
    </w:p>
    <w:p w:rsidR="00D56EA0" w:rsidRPr="00D56EA0" w:rsidRDefault="00D56EA0" w:rsidP="00D56EA0">
      <w:pPr>
        <w:pStyle w:val="Code"/>
        <w:rPr>
          <w:lang w:eastAsia="de-DE"/>
        </w:rPr>
      </w:pPr>
      <w:r w:rsidRPr="00D56EA0">
        <w:rPr>
          <w:lang w:eastAsia="de-DE"/>
        </w:rPr>
        <w:t xml:space="preserve">    private ResXResourceReader _reader = null;</w:t>
      </w:r>
    </w:p>
    <w:p w:rsidR="00D56EA0" w:rsidRPr="00D56EA0" w:rsidRDefault="00D56EA0" w:rsidP="00D56EA0">
      <w:pPr>
        <w:pStyle w:val="Code"/>
        <w:rPr>
          <w:lang w:eastAsia="de-DE"/>
        </w:rPr>
      </w:pPr>
      <w:r w:rsidRPr="00D56EA0">
        <w:rPr>
          <w:lang w:eastAsia="de-DE"/>
        </w:rPr>
        <w:t xml:space="preserve">    private string _rootDocument;</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internal string RootDocument</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get { return _rootDocument; }</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Default="00D56EA0" w:rsidP="00D56EA0">
      <w:pPr>
        <w:pStyle w:val="Code"/>
        <w:rPr>
          <w:lang w:eastAsia="de-DE"/>
        </w:rPr>
      </w:pPr>
      <w:r w:rsidRPr="00D56EA0">
        <w:rPr>
          <w:lang w:eastAsia="de-DE"/>
        </w:rPr>
        <w:t xml:space="preserve">    public DesignTimeResourceProvider(IServiceProvider serviceProvider) : </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this(null, serviceProvider)</w:t>
      </w:r>
    </w:p>
    <w:p w:rsidR="00D56EA0" w:rsidRPr="00D56EA0" w:rsidRDefault="00D56EA0" w:rsidP="00D56EA0">
      <w:pPr>
        <w:pStyle w:val="Code"/>
        <w:rPr>
          <w:lang w:eastAsia="de-DE"/>
        </w:rPr>
      </w:pPr>
      <w:r w:rsidRPr="00D56EA0">
        <w:rPr>
          <w:lang w:eastAsia="de-DE"/>
        </w:rPr>
        <w:t xml:space="preserve">    {</w:t>
      </w:r>
    </w:p>
    <w:p w:rsidR="00D56EA0" w:rsidRPr="00D56EA0" w:rsidRDefault="008656C1" w:rsidP="00D56EA0">
      <w:pPr>
        <w:pStyle w:val="Code"/>
        <w:rPr>
          <w:lang w:eastAsia="de-DE"/>
        </w:rPr>
      </w:pPr>
      <w:r>
        <w:rPr>
          <w:lang w:eastAsia="de-DE"/>
        </w:rPr>
        <w:t xml:space="preserve">    </w:t>
      </w:r>
      <w:r w:rsidR="00D56EA0" w:rsidRPr="00D56EA0">
        <w:rPr>
          <w:lang w:eastAsia="de-DE"/>
        </w:rPr>
        <w:t>}</w:t>
      </w:r>
    </w:p>
    <w:p w:rsidR="00D56EA0" w:rsidRPr="00D56EA0" w:rsidRDefault="00D56EA0" w:rsidP="00D56EA0">
      <w:pPr>
        <w:pStyle w:val="Code"/>
        <w:rPr>
          <w:lang w:eastAsia="de-DE"/>
        </w:rPr>
      </w:pPr>
    </w:p>
    <w:p w:rsidR="00D56EA0" w:rsidRDefault="00D56EA0" w:rsidP="00D56EA0">
      <w:pPr>
        <w:pStyle w:val="Code"/>
        <w:rPr>
          <w:lang w:eastAsia="de-DE"/>
        </w:rPr>
      </w:pPr>
      <w:r w:rsidRPr="00D56EA0">
        <w:rPr>
          <w:lang w:eastAsia="de-DE"/>
        </w:rPr>
        <w:t xml:space="preserve">    public DesignTimeResourceProvider(string classKey, </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IServiceProvider serviceProvider)</w:t>
      </w:r>
    </w:p>
    <w:p w:rsidR="00D56EA0" w:rsidRPr="00D56EA0" w:rsidRDefault="00D56EA0" w:rsidP="00D56EA0">
      <w:pPr>
        <w:pStyle w:val="Code"/>
        <w:rPr>
          <w:lang w:eastAsia="de-DE"/>
        </w:rPr>
      </w:pPr>
      <w:r w:rsidRPr="00D56EA0">
        <w:rPr>
          <w:lang w:eastAsia="de-DE"/>
        </w:rPr>
        <w:t xml:space="preserve">    {</w:t>
      </w:r>
    </w:p>
    <w:p w:rsidR="008656C1" w:rsidRDefault="00D56EA0" w:rsidP="008656C1">
      <w:pPr>
        <w:pStyle w:val="CodeBold"/>
        <w:rPr>
          <w:lang w:eastAsia="de-DE"/>
        </w:rPr>
      </w:pPr>
      <w:r w:rsidRPr="00D56EA0">
        <w:rPr>
          <w:lang w:eastAsia="de-DE"/>
        </w:rPr>
        <w:t xml:space="preserve">    </w:t>
      </w:r>
      <w:r w:rsidR="008656C1">
        <w:rPr>
          <w:lang w:eastAsia="de-DE"/>
        </w:rPr>
        <w:t xml:space="preserve">     // Get the forms designer provided by Visual Studio</w:t>
      </w:r>
    </w:p>
    <w:p w:rsidR="00D56EA0" w:rsidRDefault="008656C1" w:rsidP="00D56EA0">
      <w:pPr>
        <w:pStyle w:val="Code"/>
        <w:rPr>
          <w:lang w:eastAsia="de-DE"/>
        </w:rPr>
      </w:pPr>
      <w:r>
        <w:rPr>
          <w:lang w:eastAsia="de-DE"/>
        </w:rPr>
        <w:t xml:space="preserve">     </w:t>
      </w:r>
      <w:r w:rsidR="00D56EA0" w:rsidRPr="00D56EA0">
        <w:rPr>
          <w:lang w:eastAsia="de-DE"/>
        </w:rPr>
        <w:t xml:space="preserve">    IWebFormsDocumentService formsDesigner =</w:t>
      </w:r>
      <w:r w:rsidR="00D56EA0">
        <w:rPr>
          <w:lang w:eastAsia="de-DE"/>
        </w:rPr>
        <w:t xml:space="preserve"> </w:t>
      </w:r>
      <w:r w:rsidR="00D56EA0">
        <w:rPr>
          <w:lang w:eastAsia="de-DE"/>
        </w:rPr>
        <w:sym w:font="Wingdings" w:char="F0C3"/>
      </w:r>
    </w:p>
    <w:p w:rsidR="00D56EA0" w:rsidRDefault="00D56EA0" w:rsidP="00D56EA0">
      <w:pPr>
        <w:pStyle w:val="Code"/>
        <w:rPr>
          <w:lang w:eastAsia="de-DE"/>
        </w:rPr>
      </w:pPr>
      <w:r>
        <w:rPr>
          <w:lang w:eastAsia="de-DE"/>
        </w:rPr>
        <w:t xml:space="preserve">              </w:t>
      </w:r>
      <w:r w:rsidRPr="00D56EA0">
        <w:rPr>
          <w:lang w:eastAsia="de-DE"/>
        </w:rPr>
        <w:t xml:space="preserve"> serviceProvider.GetService(typeof(IWebFormsDocumentService)) </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as IWebFormsDocumentService;</w:t>
      </w:r>
    </w:p>
    <w:p w:rsidR="00D56EA0" w:rsidRPr="00D56EA0" w:rsidRDefault="00D56EA0" w:rsidP="00D56EA0">
      <w:pPr>
        <w:pStyle w:val="Code"/>
        <w:rPr>
          <w:lang w:eastAsia="de-DE"/>
        </w:rPr>
      </w:pPr>
      <w:r w:rsidRPr="00D56EA0">
        <w:rPr>
          <w:lang w:eastAsia="de-DE"/>
        </w:rPr>
        <w:t xml:space="preserve">        if (formsDesigner == null)            </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throw new NullReferenceException("IWebFormsDocumentService is null");</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_rootDocument = formsDesigner.DocumentUrl;</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object IResourceProvider.GetObject(string resourceKey, CultureInfo culture)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if (_reader == null)</w:t>
      </w:r>
    </w:p>
    <w:p w:rsidR="00D56EA0" w:rsidRPr="00D56EA0" w:rsidRDefault="00D56EA0" w:rsidP="00D56EA0">
      <w:pPr>
        <w:pStyle w:val="Code"/>
        <w:rPr>
          <w:lang w:eastAsia="de-DE"/>
        </w:rPr>
      </w:pPr>
      <w:r w:rsidRPr="00D56EA0">
        <w:rPr>
          <w:lang w:eastAsia="de-DE"/>
        </w:rPr>
        <w:t xml:space="preserve">        {</w:t>
      </w:r>
    </w:p>
    <w:p w:rsidR="00D56EA0" w:rsidRDefault="00D56EA0" w:rsidP="00D56EA0">
      <w:pPr>
        <w:pStyle w:val="Code"/>
        <w:rPr>
          <w:lang w:eastAsia="de-DE"/>
        </w:rPr>
      </w:pPr>
      <w:r w:rsidRPr="00D56EA0">
        <w:rPr>
          <w:lang w:eastAsia="de-DE"/>
        </w:rPr>
        <w:t xml:space="preserve">            throw </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new NullReferenceException("IResourceProvider::ResourceReader::NULL");</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object o = null;</w:t>
      </w:r>
    </w:p>
    <w:p w:rsidR="00D56EA0" w:rsidRPr="00D56EA0" w:rsidRDefault="00D56EA0" w:rsidP="00D56EA0">
      <w:pPr>
        <w:pStyle w:val="Code"/>
        <w:rPr>
          <w:lang w:eastAsia="de-DE"/>
        </w:rPr>
      </w:pPr>
      <w:r w:rsidRPr="00D56EA0">
        <w:rPr>
          <w:lang w:eastAsia="de-DE"/>
        </w:rPr>
        <w:t xml:space="preserve">        IDictionaryEnumerator ide = _reader.GetEnumerator();</w:t>
      </w:r>
    </w:p>
    <w:p w:rsidR="00D56EA0" w:rsidRPr="00D56EA0" w:rsidRDefault="00D56EA0" w:rsidP="00D56EA0">
      <w:pPr>
        <w:pStyle w:val="Code"/>
        <w:rPr>
          <w:lang w:eastAsia="de-DE"/>
        </w:rPr>
      </w:pPr>
      <w:r w:rsidRPr="00D56EA0">
        <w:rPr>
          <w:lang w:eastAsia="de-DE"/>
        </w:rPr>
        <w:t xml:space="preserve">        while (ide.MoveNext())</w:t>
      </w:r>
    </w:p>
    <w:p w:rsidR="00D56EA0" w:rsidRPr="00D56EA0" w:rsidRDefault="00D56EA0" w:rsidP="00D56EA0">
      <w:pPr>
        <w:pStyle w:val="Code"/>
        <w:rPr>
          <w:lang w:eastAsia="de-DE"/>
        </w:rPr>
      </w:pPr>
      <w:r w:rsidRPr="00D56EA0">
        <w:rPr>
          <w:lang w:eastAsia="de-DE"/>
        </w:rPr>
        <w:t xml:space="preserve">        {</w:t>
      </w:r>
    </w:p>
    <w:p w:rsidR="00D56EA0" w:rsidRDefault="00D56EA0" w:rsidP="00D56EA0">
      <w:pPr>
        <w:pStyle w:val="Code"/>
        <w:rPr>
          <w:lang w:eastAsia="de-DE"/>
        </w:rPr>
      </w:pPr>
      <w:r w:rsidRPr="00D56EA0">
        <w:rPr>
          <w:lang w:eastAsia="de-DE"/>
        </w:rPr>
        <w:t xml:space="preserve">            if (ide.Key.ToString().ToLowerInvariant().Equals(</w:t>
      </w:r>
      <w:r>
        <w:rPr>
          <w:lang w:eastAsia="de-DE"/>
        </w:rPr>
        <w:t xml:space="preserve"> </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resourceKey.ToLowerInvariant()))</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o = ide.Value;</w:t>
      </w:r>
    </w:p>
    <w:p w:rsidR="00D56EA0" w:rsidRPr="00D56EA0" w:rsidRDefault="00D56EA0" w:rsidP="00D56EA0">
      <w:pPr>
        <w:pStyle w:val="Code"/>
        <w:rPr>
          <w:lang w:eastAsia="de-DE"/>
        </w:rPr>
      </w:pPr>
      <w:r w:rsidRPr="00D56EA0">
        <w:rPr>
          <w:lang w:eastAsia="de-DE"/>
        </w:rPr>
        <w:t xml:space="preserve">                break;</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return o;</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IResourceReader IResourceProvider.ResourceReader</w:t>
      </w:r>
    </w:p>
    <w:p w:rsidR="00D56EA0" w:rsidRPr="00D56EA0" w:rsidRDefault="00D56EA0" w:rsidP="00D56EA0">
      <w:pPr>
        <w:pStyle w:val="Code"/>
        <w:rPr>
          <w:lang w:eastAsia="de-DE"/>
        </w:rPr>
      </w:pPr>
      <w:r w:rsidRPr="00D56EA0">
        <w:rPr>
          <w:lang w:eastAsia="de-DE"/>
        </w:rPr>
        <w:lastRenderedPageBreak/>
        <w:t xml:space="preserve">    {</w:t>
      </w:r>
    </w:p>
    <w:p w:rsidR="00D56EA0" w:rsidRPr="00D56EA0" w:rsidRDefault="00D56EA0" w:rsidP="00D56EA0">
      <w:pPr>
        <w:pStyle w:val="Code"/>
        <w:rPr>
          <w:lang w:eastAsia="de-DE"/>
        </w:rPr>
      </w:pPr>
      <w:r w:rsidRPr="00D56EA0">
        <w:rPr>
          <w:lang w:eastAsia="de-DE"/>
        </w:rPr>
        <w:t xml:space="preserve">        get</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if (_reader == null)</w:t>
      </w:r>
    </w:p>
    <w:p w:rsidR="00D56EA0" w:rsidRPr="00D56EA0" w:rsidRDefault="00D56EA0" w:rsidP="00D56EA0">
      <w:pPr>
        <w:pStyle w:val="Code"/>
        <w:rPr>
          <w:lang w:eastAsia="de-DE"/>
        </w:rPr>
      </w:pPr>
      <w:r w:rsidRPr="00D56EA0">
        <w:rPr>
          <w:lang w:eastAsia="de-DE"/>
        </w:rPr>
        <w:t xml:space="preserve">            {</w:t>
      </w:r>
    </w:p>
    <w:p w:rsidR="00D56EA0" w:rsidRDefault="00D56EA0" w:rsidP="00D56EA0">
      <w:pPr>
        <w:pStyle w:val="Code"/>
        <w:rPr>
          <w:lang w:eastAsia="de-DE"/>
        </w:rPr>
      </w:pPr>
      <w:r w:rsidRPr="00D56EA0">
        <w:rPr>
          <w:lang w:eastAsia="de-DE"/>
        </w:rPr>
        <w:t xml:space="preserve">                _reader = new ResXResourceReader(</w:t>
      </w:r>
      <w:r>
        <w:rPr>
          <w:lang w:eastAsia="de-DE"/>
        </w:rPr>
        <w:sym w:font="Wingdings" w:char="F0C3"/>
      </w:r>
    </w:p>
    <w:p w:rsidR="00D56EA0" w:rsidRDefault="00D56EA0" w:rsidP="00D56EA0">
      <w:pPr>
        <w:pStyle w:val="Code"/>
        <w:rPr>
          <w:lang w:eastAsia="de-DE"/>
        </w:rPr>
      </w:pPr>
      <w:r>
        <w:rPr>
          <w:lang w:eastAsia="de-DE"/>
        </w:rPr>
        <w:t xml:space="preserve">                    </w:t>
      </w:r>
      <w:r w:rsidRPr="00D56EA0">
        <w:rPr>
          <w:lang w:eastAsia="de-DE"/>
        </w:rPr>
        <w:t>XmlResourceHelper.GetInvariantResxPathAtDesignTime(</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_rootDocument));</w:t>
      </w:r>
    </w:p>
    <w:p w:rsidR="00D56EA0" w:rsidRPr="00D56EA0" w:rsidRDefault="008656C1" w:rsidP="008656C1">
      <w:pPr>
        <w:pStyle w:val="CodeBold"/>
        <w:rPr>
          <w:lang w:eastAsia="de-DE"/>
        </w:rPr>
      </w:pPr>
      <w:r>
        <w:rPr>
          <w:lang w:eastAsia="de-DE"/>
        </w:rPr>
        <w:t xml:space="preserve"> </w:t>
      </w:r>
      <w:r w:rsidR="00D56EA0" w:rsidRPr="00D56EA0">
        <w:rPr>
          <w:lang w:eastAsia="de-DE"/>
        </w:rPr>
        <w:t xml:space="preserve">                // prepare same for writing</w:t>
      </w:r>
    </w:p>
    <w:p w:rsidR="00D56EA0" w:rsidRDefault="00D56EA0" w:rsidP="00D56EA0">
      <w:pPr>
        <w:pStyle w:val="Code"/>
        <w:rPr>
          <w:lang w:eastAsia="de-DE"/>
        </w:rPr>
      </w:pPr>
      <w:r w:rsidRPr="00D56EA0">
        <w:rPr>
          <w:lang w:eastAsia="de-DE"/>
        </w:rPr>
        <w:t xml:space="preserve">                _writer = new ResXResourceWriter(</w:t>
      </w:r>
      <w:r>
        <w:rPr>
          <w:lang w:eastAsia="de-DE"/>
        </w:rPr>
        <w:sym w:font="Wingdings" w:char="F0C3"/>
      </w:r>
      <w:r>
        <w:rPr>
          <w:lang w:eastAsia="de-DE"/>
        </w:rPr>
        <w:t xml:space="preserve"> </w:t>
      </w:r>
    </w:p>
    <w:p w:rsidR="00D56EA0" w:rsidRDefault="00D56EA0" w:rsidP="00D56EA0">
      <w:pPr>
        <w:pStyle w:val="Code"/>
        <w:rPr>
          <w:lang w:eastAsia="de-DE"/>
        </w:rPr>
      </w:pPr>
      <w:r>
        <w:rPr>
          <w:lang w:eastAsia="de-DE"/>
        </w:rPr>
        <w:t xml:space="preserve">                    </w:t>
      </w:r>
      <w:r w:rsidRPr="00D56EA0">
        <w:rPr>
          <w:lang w:eastAsia="de-DE"/>
        </w:rPr>
        <w:t>XmlResourceHelper.GetInvariantResxPathAtDesignTime(</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_rootDocument));</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if (_reader != null)</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return _reader;</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else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throw new Exception("IResourceProvider::ResourceReader::NULL");</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Default="00D56EA0" w:rsidP="00D56EA0">
      <w:pPr>
        <w:pStyle w:val="Code"/>
        <w:rPr>
          <w:lang w:eastAsia="de-DE"/>
        </w:rPr>
      </w:pPr>
      <w:r w:rsidRPr="00D56EA0">
        <w:rPr>
          <w:lang w:eastAsia="de-DE"/>
        </w:rPr>
        <w:t xml:space="preserve">    string IDesignTimeResourceWriter.CreateResourceKey(string resourceName, </w:t>
      </w:r>
      <w:r>
        <w:rPr>
          <w:lang w:eastAsia="de-DE"/>
        </w:rPr>
        <w:sym w:font="Wingdings" w:char="F0C3"/>
      </w:r>
    </w:p>
    <w:p w:rsidR="00D56EA0" w:rsidRPr="00D56EA0" w:rsidRDefault="00D56EA0" w:rsidP="00D56EA0">
      <w:pPr>
        <w:pStyle w:val="Code"/>
        <w:rPr>
          <w:lang w:eastAsia="de-DE"/>
        </w:rPr>
      </w:pPr>
      <w:r>
        <w:rPr>
          <w:lang w:eastAsia="de-DE"/>
        </w:rPr>
        <w:t xml:space="preserve">                                                       </w:t>
      </w:r>
      <w:r w:rsidRPr="00D56EA0">
        <w:rPr>
          <w:lang w:eastAsia="de-DE"/>
        </w:rPr>
        <w:t>object obj)</w:t>
      </w:r>
    </w:p>
    <w:p w:rsidR="00D56EA0" w:rsidRPr="00D56EA0" w:rsidRDefault="00D56EA0" w:rsidP="00D56EA0">
      <w:pPr>
        <w:pStyle w:val="Code"/>
        <w:rPr>
          <w:lang w:eastAsia="de-DE"/>
        </w:rPr>
      </w:pPr>
      <w:r w:rsidRPr="00D56EA0">
        <w:rPr>
          <w:lang w:eastAsia="de-DE"/>
        </w:rPr>
        <w:t xml:space="preserve">    {</w:t>
      </w:r>
    </w:p>
    <w:p w:rsidR="00D55B68" w:rsidRDefault="00D56EA0" w:rsidP="00D56EA0">
      <w:pPr>
        <w:pStyle w:val="Code"/>
      </w:pPr>
      <w:r w:rsidRPr="00D55B68">
        <w:t xml:space="preserve">        </w:t>
      </w:r>
      <w:r w:rsidR="00D55B68" w:rsidRPr="00D55B68">
        <w:t>((IResourceWriter)this).AddResource(resourceName, obj);</w:t>
      </w:r>
    </w:p>
    <w:p w:rsidR="00D56EA0" w:rsidRPr="00D56EA0" w:rsidRDefault="00D56EA0" w:rsidP="00D56EA0">
      <w:pPr>
        <w:pStyle w:val="Code"/>
        <w:rPr>
          <w:lang w:eastAsia="de-DE"/>
        </w:rPr>
      </w:pPr>
      <w:r w:rsidRPr="00D56EA0">
        <w:rPr>
          <w:lang w:eastAsia="de-DE"/>
        </w:rPr>
        <w:t xml:space="preserve">        return resourceName;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void IResourceWriter.AddResource(string name, byte[] value)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_writer.AddResource(name, value);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void IResourceWriter.AddResource(string name, object value)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_writer.AddResource(name, value);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void IResourceWriter.AddResource(string name, string value)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_writer.AddResource(name, value);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void IResourceWriter.Generate()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r w:rsidRPr="00D56EA0">
        <w:rPr>
          <w:lang w:eastAsia="de-DE"/>
        </w:rPr>
        <w:t xml:space="preserve">        _writer.Generate();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void IResourceWriter.Close()</w:t>
      </w:r>
    </w:p>
    <w:p w:rsidR="00D56EA0" w:rsidRPr="00D56EA0" w:rsidRDefault="00D56EA0" w:rsidP="00D56EA0">
      <w:pPr>
        <w:pStyle w:val="Code"/>
        <w:rPr>
          <w:lang w:eastAsia="de-DE"/>
        </w:rPr>
      </w:pPr>
      <w:r w:rsidRPr="00D56EA0">
        <w:rPr>
          <w:lang w:eastAsia="de-DE"/>
        </w:rPr>
        <w:lastRenderedPageBreak/>
        <w:t xml:space="preserve">    {</w:t>
      </w:r>
    </w:p>
    <w:p w:rsidR="00D56EA0" w:rsidRPr="00D56EA0" w:rsidRDefault="00D56EA0" w:rsidP="00D56EA0">
      <w:pPr>
        <w:pStyle w:val="Code"/>
        <w:rPr>
          <w:lang w:eastAsia="de-DE"/>
        </w:rPr>
      </w:pPr>
      <w:r w:rsidRPr="00D56EA0">
        <w:rPr>
          <w:lang w:eastAsia="de-DE"/>
        </w:rPr>
        <w:t xml:space="preserve">        _writer.Close();</w:t>
      </w:r>
    </w:p>
    <w:p w:rsidR="00D56EA0" w:rsidRPr="00D56EA0" w:rsidRDefault="00D56EA0" w:rsidP="00D56EA0">
      <w:pPr>
        <w:pStyle w:val="Code"/>
        <w:rPr>
          <w:lang w:eastAsia="de-DE"/>
        </w:rPr>
      </w:pPr>
      <w:r w:rsidRPr="00D56EA0">
        <w:rPr>
          <w:lang w:eastAsia="de-DE"/>
        </w:rPr>
        <w:t xml:space="preserve">    }</w:t>
      </w:r>
    </w:p>
    <w:p w:rsidR="00D56EA0" w:rsidRPr="00D56EA0" w:rsidRDefault="00D56EA0" w:rsidP="00D56EA0">
      <w:pPr>
        <w:pStyle w:val="Code"/>
        <w:rPr>
          <w:lang w:eastAsia="de-DE"/>
        </w:rPr>
      </w:pPr>
    </w:p>
    <w:p w:rsidR="00D56EA0" w:rsidRPr="00D56EA0" w:rsidRDefault="00D56EA0" w:rsidP="00D56EA0">
      <w:pPr>
        <w:pStyle w:val="Code"/>
        <w:rPr>
          <w:lang w:eastAsia="de-DE"/>
        </w:rPr>
      </w:pPr>
      <w:r w:rsidRPr="00D56EA0">
        <w:rPr>
          <w:lang w:eastAsia="de-DE"/>
        </w:rPr>
        <w:t xml:space="preserve">    void IDisposable.Dispose()</w:t>
      </w:r>
    </w:p>
    <w:p w:rsidR="00D56EA0" w:rsidRPr="004022F1" w:rsidRDefault="00D56EA0" w:rsidP="00D56EA0">
      <w:pPr>
        <w:pStyle w:val="Code"/>
        <w:rPr>
          <w:lang w:eastAsia="de-DE"/>
        </w:rPr>
      </w:pPr>
      <w:r w:rsidRPr="00D56EA0">
        <w:rPr>
          <w:lang w:eastAsia="de-DE"/>
        </w:rPr>
        <w:t xml:space="preserve">    </w:t>
      </w:r>
      <w:r w:rsidRPr="004022F1">
        <w:rPr>
          <w:lang w:eastAsia="de-DE"/>
        </w:rPr>
        <w:t>{</w:t>
      </w:r>
    </w:p>
    <w:p w:rsidR="00D56EA0" w:rsidRPr="004022F1" w:rsidRDefault="00D56EA0" w:rsidP="00D56EA0">
      <w:pPr>
        <w:pStyle w:val="Code"/>
        <w:rPr>
          <w:lang w:eastAsia="de-DE"/>
        </w:rPr>
      </w:pPr>
      <w:r w:rsidRPr="004022F1">
        <w:rPr>
          <w:lang w:eastAsia="de-DE"/>
        </w:rPr>
        <w:t xml:space="preserve">        _writer.Close();</w:t>
      </w:r>
    </w:p>
    <w:p w:rsidR="00D56EA0" w:rsidRPr="004022F1" w:rsidRDefault="00D56EA0" w:rsidP="00D56EA0">
      <w:pPr>
        <w:pStyle w:val="Code"/>
        <w:rPr>
          <w:lang w:eastAsia="de-DE"/>
        </w:rPr>
      </w:pPr>
      <w:r w:rsidRPr="004022F1">
        <w:rPr>
          <w:lang w:eastAsia="de-DE"/>
        </w:rPr>
        <w:t xml:space="preserve">        _writer.Dispose();</w:t>
      </w:r>
    </w:p>
    <w:p w:rsidR="00D56EA0" w:rsidRPr="004022F1" w:rsidRDefault="00D56EA0" w:rsidP="00D56EA0">
      <w:pPr>
        <w:pStyle w:val="Code"/>
        <w:rPr>
          <w:lang w:eastAsia="de-DE"/>
        </w:rPr>
      </w:pPr>
      <w:r w:rsidRPr="004022F1">
        <w:rPr>
          <w:lang w:eastAsia="de-DE"/>
        </w:rPr>
        <w:t xml:space="preserve">    }</w:t>
      </w:r>
    </w:p>
    <w:p w:rsidR="00D56EA0" w:rsidRPr="004022F1" w:rsidRDefault="00D56EA0" w:rsidP="00D56EA0">
      <w:pPr>
        <w:pStyle w:val="CodeLast"/>
        <w:rPr>
          <w:lang w:eastAsia="de-DE"/>
        </w:rPr>
      </w:pPr>
      <w:r w:rsidRPr="004022F1">
        <w:rPr>
          <w:lang w:eastAsia="de-DE"/>
        </w:rPr>
        <w:t>}</w:t>
      </w:r>
    </w:p>
    <w:p w:rsidR="00D56EA0" w:rsidRDefault="00D55B68" w:rsidP="00D56EA0">
      <w:pPr>
        <w:pStyle w:val="BodyTextCont"/>
        <w:rPr>
          <w:lang w:eastAsia="de-DE"/>
        </w:rPr>
      </w:pPr>
      <w:r w:rsidRPr="00D55B68">
        <w:rPr>
          <w:lang w:eastAsia="de-DE"/>
        </w:rPr>
        <w:t xml:space="preserve">This implementation must support both </w:t>
      </w:r>
      <w:r>
        <w:rPr>
          <w:lang w:eastAsia="de-DE"/>
        </w:rPr>
        <w:t xml:space="preserve">the writing of resources when the user generates the local resource file as well as </w:t>
      </w:r>
      <w:r w:rsidR="00453F50">
        <w:rPr>
          <w:lang w:eastAsia="de-DE"/>
        </w:rPr>
        <w:t xml:space="preserve">the </w:t>
      </w:r>
      <w:r>
        <w:rPr>
          <w:lang w:eastAsia="de-DE"/>
        </w:rPr>
        <w:t xml:space="preserve">reading </w:t>
      </w:r>
      <w:r w:rsidR="00453F50">
        <w:rPr>
          <w:lang w:eastAsia="de-DE"/>
        </w:rPr>
        <w:t xml:space="preserve">of </w:t>
      </w:r>
      <w:r>
        <w:rPr>
          <w:lang w:eastAsia="de-DE"/>
        </w:rPr>
        <w:t xml:space="preserve">current resources when the file is opened </w:t>
      </w:r>
      <w:r w:rsidR="00453F50">
        <w:rPr>
          <w:lang w:eastAsia="de-DE"/>
        </w:rPr>
        <w:t xml:space="preserve">for the </w:t>
      </w:r>
      <w:r>
        <w:rPr>
          <w:lang w:eastAsia="de-DE"/>
        </w:rPr>
        <w:t xml:space="preserve">first time in </w:t>
      </w:r>
      <w:r w:rsidR="00453F50">
        <w:rPr>
          <w:lang w:eastAsia="de-DE"/>
        </w:rPr>
        <w:t xml:space="preserve">the </w:t>
      </w:r>
      <w:r>
        <w:rPr>
          <w:lang w:eastAsia="de-DE"/>
        </w:rPr>
        <w:t>designer surface.</w:t>
      </w:r>
      <w:r w:rsidR="004525CA">
        <w:rPr>
          <w:lang w:eastAsia="de-DE"/>
        </w:rPr>
        <w:t xml:space="preserve"> T</w:t>
      </w:r>
      <w:r>
        <w:rPr>
          <w:lang w:eastAsia="de-DE"/>
        </w:rPr>
        <w:t xml:space="preserve">he full path to the currently loaded file is retrieved </w:t>
      </w:r>
      <w:r w:rsidR="004525CA">
        <w:rPr>
          <w:lang w:eastAsia="de-DE"/>
        </w:rPr>
        <w:t xml:space="preserve">in the constructor </w:t>
      </w:r>
      <w:r>
        <w:rPr>
          <w:lang w:eastAsia="de-DE"/>
        </w:rPr>
        <w:t xml:space="preserve">by </w:t>
      </w:r>
      <w:r w:rsidR="004525CA">
        <w:rPr>
          <w:lang w:eastAsia="de-DE"/>
        </w:rPr>
        <w:t xml:space="preserve">obtaining </w:t>
      </w:r>
      <w:r>
        <w:rPr>
          <w:lang w:eastAsia="de-DE"/>
        </w:rPr>
        <w:t xml:space="preserve">the </w:t>
      </w:r>
      <w:proofErr w:type="spellStart"/>
      <w:r w:rsidRPr="00D55B68">
        <w:rPr>
          <w:rStyle w:val="CodeInline"/>
        </w:rPr>
        <w:t>IWebFormsDocumentService</w:t>
      </w:r>
      <w:proofErr w:type="spellEnd"/>
      <w:r>
        <w:rPr>
          <w:lang w:eastAsia="de-DE"/>
        </w:rPr>
        <w:t xml:space="preserve"> interface:</w:t>
      </w:r>
    </w:p>
    <w:p w:rsidR="00D55B68" w:rsidRPr="00D55B68" w:rsidRDefault="00D55B68" w:rsidP="00D55B68">
      <w:pPr>
        <w:pStyle w:val="CodeSingle"/>
        <w:rPr>
          <w:lang w:eastAsia="de-DE"/>
        </w:rPr>
      </w:pPr>
      <w:r w:rsidRPr="00D55B68">
        <w:rPr>
          <w:lang w:eastAsia="de-DE"/>
        </w:rPr>
        <w:t>serviceProvider.GetService(typeof(IWebFormsDocumentService))</w:t>
      </w:r>
    </w:p>
    <w:p w:rsidR="00D55B68" w:rsidRDefault="00D55B68" w:rsidP="00D55B68">
      <w:pPr>
        <w:pStyle w:val="BodyTextCont"/>
      </w:pPr>
      <w:r>
        <w:t xml:space="preserve">The </w:t>
      </w:r>
      <w:proofErr w:type="spellStart"/>
      <w:r w:rsidRPr="00D55B68">
        <w:rPr>
          <w:rStyle w:val="CodeInline"/>
        </w:rPr>
        <w:t>DocumentUrl</w:t>
      </w:r>
      <w:proofErr w:type="spellEnd"/>
      <w:r>
        <w:t xml:space="preserve"> property </w:t>
      </w:r>
      <w:r w:rsidR="004525CA">
        <w:t xml:space="preserve">will </w:t>
      </w:r>
      <w:r>
        <w:t xml:space="preserve">return what you need. The </w:t>
      </w:r>
      <w:r w:rsidR="00720E8A">
        <w:t>design-time</w:t>
      </w:r>
      <w:r>
        <w:t xml:space="preserve"> environment will use </w:t>
      </w:r>
      <w:r w:rsidRPr="00D55B68">
        <w:t xml:space="preserve">the </w:t>
      </w:r>
      <w:proofErr w:type="spellStart"/>
      <w:r w:rsidRPr="00D55B68">
        <w:rPr>
          <w:rStyle w:val="CodeInline"/>
        </w:rPr>
        <w:t>IResourceProvider.ResourceReader</w:t>
      </w:r>
      <w:proofErr w:type="spellEnd"/>
      <w:r w:rsidRPr="00D55B68">
        <w:t xml:space="preserve"> </w:t>
      </w:r>
      <w:r>
        <w:t xml:space="preserve">property </w:t>
      </w:r>
      <w:r w:rsidRPr="00D55B68">
        <w:t>fi</w:t>
      </w:r>
      <w:r>
        <w:t>rst to retrieve the current values. In the code</w:t>
      </w:r>
      <w:r w:rsidR="004525CA">
        <w:t xml:space="preserve"> above,</w:t>
      </w:r>
      <w:r>
        <w:t xml:space="preserve"> I create</w:t>
      </w:r>
      <w:r w:rsidR="004525CA">
        <w:t>d</w:t>
      </w:r>
      <w:r>
        <w:t xml:space="preserve"> the reader as well as the writer because the function</w:t>
      </w:r>
      <w:r w:rsidR="004525CA">
        <w:t>’</w:t>
      </w:r>
      <w:r>
        <w:t xml:space="preserve">s intention is to </w:t>
      </w:r>
      <w:r w:rsidR="00F875E3">
        <w:t xml:space="preserve">retrieve </w:t>
      </w:r>
      <w:r>
        <w:t xml:space="preserve">and write the values back. The helper class </w:t>
      </w:r>
      <w:proofErr w:type="spellStart"/>
      <w:r w:rsidRPr="00D55B68">
        <w:rPr>
          <w:rStyle w:val="CodeInline"/>
        </w:rPr>
        <w:t>XmlResourceHelper</w:t>
      </w:r>
      <w:proofErr w:type="spellEnd"/>
      <w:r>
        <w:t xml:space="preserve"> is a private implementation </w:t>
      </w:r>
      <w:r w:rsidR="004525CA">
        <w:t xml:space="preserve">which </w:t>
      </w:r>
      <w:r>
        <w:t xml:space="preserve">collects several methods </w:t>
      </w:r>
      <w:r w:rsidR="004525CA">
        <w:t>needed</w:t>
      </w:r>
      <w:r>
        <w:t xml:space="preserve"> in both the </w:t>
      </w:r>
      <w:r w:rsidR="00720E8A">
        <w:t>design-time</w:t>
      </w:r>
      <w:r>
        <w:t xml:space="preserve"> and runtime provider. I</w:t>
      </w:r>
      <w:r w:rsidR="004525CA">
        <w:t>’ve</w:t>
      </w:r>
      <w:r>
        <w:t xml:space="preserve"> call</w:t>
      </w:r>
      <w:r w:rsidR="004525CA">
        <w:t>ed</w:t>
      </w:r>
      <w:r>
        <w:t xml:space="preserve"> </w:t>
      </w:r>
      <w:proofErr w:type="spellStart"/>
      <w:r w:rsidRPr="00D55B68">
        <w:rPr>
          <w:rStyle w:val="CodeInline"/>
        </w:rPr>
        <w:t>GetInvariantResxPathAtDesignTime</w:t>
      </w:r>
      <w:proofErr w:type="spellEnd"/>
      <w:r>
        <w:t xml:space="preserve"> to </w:t>
      </w:r>
      <w:r w:rsidR="004525CA">
        <w:t xml:space="preserve">obtain </w:t>
      </w:r>
      <w:r>
        <w:t xml:space="preserve">the full path </w:t>
      </w:r>
      <w:r w:rsidR="004525CA">
        <w:t xml:space="preserve">of </w:t>
      </w:r>
      <w:r>
        <w:t xml:space="preserve">the </w:t>
      </w:r>
      <w:r w:rsidR="00881729" w:rsidRPr="00881729">
        <w:rPr>
          <w:i/>
        </w:rPr>
        <w:t>.</w:t>
      </w:r>
      <w:proofErr w:type="spellStart"/>
      <w:r w:rsidR="00881729" w:rsidRPr="00881729">
        <w:rPr>
          <w:i/>
        </w:rPr>
        <w:t>resx</w:t>
      </w:r>
      <w:proofErr w:type="spellEnd"/>
      <w:r>
        <w:t xml:space="preserve"> file. </w:t>
      </w:r>
      <w:r w:rsidRPr="00D55B68">
        <w:t xml:space="preserve">As mentioned </w:t>
      </w:r>
      <w:r w:rsidR="004525CA">
        <w:t>above,</w:t>
      </w:r>
      <w:r w:rsidR="004525CA" w:rsidRPr="00D55B68">
        <w:t xml:space="preserve"> </w:t>
      </w:r>
      <w:r w:rsidRPr="00D55B68">
        <w:t>the provider</w:t>
      </w:r>
      <w:r w:rsidR="004525CA">
        <w:t xml:space="preserve"> only</w:t>
      </w:r>
      <w:r w:rsidRPr="00D55B68">
        <w:t xml:space="preserve"> supports the Default theme. </w:t>
      </w:r>
      <w:r>
        <w:t>The method points</w:t>
      </w:r>
      <w:r w:rsidR="00B339A3">
        <w:t xml:space="preserve"> </w:t>
      </w:r>
      <w:r>
        <w:t>to the paths shown at the beginning of the section</w:t>
      </w:r>
      <w:r w:rsidR="004525CA">
        <w:t xml:space="preserve"> in a hard coded manner</w:t>
      </w:r>
      <w:r>
        <w:t xml:space="preserve">. You can find the full implementation </w:t>
      </w:r>
      <w:r w:rsidR="004525CA">
        <w:t xml:space="preserve">of the class </w:t>
      </w:r>
      <w:r>
        <w:t>in the next code listing:</w:t>
      </w:r>
    </w:p>
    <w:p w:rsidR="00D56EA0" w:rsidRDefault="00D55B68" w:rsidP="00D55B68">
      <w:pPr>
        <w:pStyle w:val="CodeCaption"/>
      </w:pPr>
      <w:r>
        <w:t xml:space="preserve">Listing </w:t>
      </w:r>
      <w:r w:rsidR="00F875E3">
        <w:t>5</w:t>
      </w:r>
      <w:r w:rsidR="001A4869">
        <w:t>-</w:t>
      </w:r>
      <w:r w:rsidR="003A7953">
        <w:fldChar w:fldCharType="begin"/>
      </w:r>
      <w:r w:rsidR="003A7953">
        <w:instrText xml:space="preserve"> SEQ Listing \* ARABIC </w:instrText>
      </w:r>
      <w:r w:rsidR="003A7953">
        <w:fldChar w:fldCharType="separate"/>
      </w:r>
      <w:r w:rsidR="00A4435E">
        <w:t>6</w:t>
      </w:r>
      <w:r w:rsidR="003A7953">
        <w:fldChar w:fldCharType="end"/>
      </w:r>
      <w:r>
        <w:t xml:space="preserve"> Helper class to simplify developers</w:t>
      </w:r>
      <w:r w:rsidR="004525CA">
        <w:t>’</w:t>
      </w:r>
      <w:r>
        <w:t xml:space="preserve"> li</w:t>
      </w:r>
      <w:r w:rsidR="008656C1">
        <w:t>f</w:t>
      </w:r>
      <w:r>
        <w:t>e</w:t>
      </w:r>
    </w:p>
    <w:p w:rsidR="00136C57" w:rsidRPr="00136C57" w:rsidRDefault="00136C57" w:rsidP="00136C57">
      <w:pPr>
        <w:pStyle w:val="CodeFirst"/>
        <w:rPr>
          <w:lang w:eastAsia="de-DE"/>
        </w:rPr>
      </w:pPr>
      <w:r w:rsidRPr="00136C57">
        <w:rPr>
          <w:lang w:eastAsia="de-DE"/>
        </w:rPr>
        <w:t>internal static class XmlResourceHelper</w:t>
      </w:r>
    </w:p>
    <w:p w:rsidR="00136C57" w:rsidRPr="00136C57" w:rsidRDefault="00136C57" w:rsidP="00136C57">
      <w:pPr>
        <w:pStyle w:val="Code"/>
        <w:rPr>
          <w:lang w:eastAsia="de-DE"/>
        </w:rPr>
      </w:pPr>
      <w:r w:rsidRPr="00136C57">
        <w:rPr>
          <w:lang w:eastAsia="de-DE"/>
        </w:rPr>
        <w:t>{</w:t>
      </w:r>
    </w:p>
    <w:p w:rsidR="00136C57" w:rsidRPr="00136C57" w:rsidRDefault="00136C57" w:rsidP="00136C57">
      <w:pPr>
        <w:pStyle w:val="Code"/>
        <w:rPr>
          <w:lang w:eastAsia="de-DE"/>
        </w:rPr>
      </w:pPr>
    </w:p>
    <w:p w:rsidR="00136C57" w:rsidRPr="00136C57" w:rsidRDefault="00136C57" w:rsidP="00136C57">
      <w:pPr>
        <w:pStyle w:val="Code"/>
        <w:rPr>
          <w:lang w:eastAsia="de-DE"/>
        </w:rPr>
      </w:pPr>
      <w:r w:rsidRPr="00136C57">
        <w:rPr>
          <w:lang w:eastAsia="de-DE"/>
        </w:rPr>
        <w:t xml:space="preserve">    private const string DESIGNTIME_THEME = "Default";</w:t>
      </w:r>
    </w:p>
    <w:p w:rsidR="00136C57" w:rsidRPr="00136C57" w:rsidRDefault="00136C57" w:rsidP="00136C57">
      <w:pPr>
        <w:pStyle w:val="Code"/>
        <w:rPr>
          <w:lang w:eastAsia="de-DE"/>
        </w:rPr>
      </w:pPr>
      <w:r w:rsidRPr="00136C57">
        <w:rPr>
          <w:lang w:eastAsia="de-DE"/>
        </w:rPr>
        <w:t xml:space="preserve">    private static readonly char[] TRIMCHARS = "/".ToCharArray();</w:t>
      </w:r>
    </w:p>
    <w:p w:rsidR="00136C57" w:rsidRPr="00136C57" w:rsidRDefault="00136C57" w:rsidP="00136C57">
      <w:pPr>
        <w:pStyle w:val="Code"/>
        <w:rPr>
          <w:lang w:eastAsia="de-DE"/>
        </w:rPr>
      </w:pPr>
    </w:p>
    <w:p w:rsidR="008656C1" w:rsidRDefault="008656C1" w:rsidP="008656C1">
      <w:pPr>
        <w:pStyle w:val="CodeBold"/>
        <w:rPr>
          <w:lang w:eastAsia="de-DE"/>
        </w:rPr>
      </w:pPr>
      <w:r>
        <w:rPr>
          <w:lang w:eastAsia="de-DE"/>
        </w:rPr>
        <w:t xml:space="preserve">    // The base path according to the example’s requirements</w:t>
      </w:r>
    </w:p>
    <w:p w:rsidR="00136C57" w:rsidRPr="00136C57" w:rsidRDefault="00136C57" w:rsidP="00136C57">
      <w:pPr>
        <w:pStyle w:val="Code"/>
        <w:rPr>
          <w:lang w:eastAsia="de-DE"/>
        </w:rPr>
      </w:pPr>
      <w:r w:rsidRPr="00136C57">
        <w:rPr>
          <w:lang w:eastAsia="de-DE"/>
        </w:rPr>
        <w:t xml:space="preserve">    private static string BasePath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get</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if (HttpContext.Current == null)</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return "/App_Data/Resx/";</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else</w:t>
      </w:r>
    </w:p>
    <w:p w:rsidR="00136C57" w:rsidRPr="00136C57" w:rsidRDefault="00136C57" w:rsidP="00136C57">
      <w:pPr>
        <w:pStyle w:val="Code"/>
        <w:rPr>
          <w:lang w:eastAsia="de-DE"/>
        </w:rPr>
      </w:pPr>
      <w:r w:rsidRPr="00136C57">
        <w:rPr>
          <w:lang w:eastAsia="de-DE"/>
        </w:rPr>
        <w:t xml:space="preserve">            {</w:t>
      </w:r>
    </w:p>
    <w:p w:rsidR="008656C1" w:rsidRDefault="00136C57" w:rsidP="00136C57">
      <w:pPr>
        <w:pStyle w:val="Code"/>
        <w:rPr>
          <w:lang w:eastAsia="de-DE"/>
        </w:rPr>
      </w:pPr>
      <w:r w:rsidRPr="00136C57">
        <w:rPr>
          <w:lang w:eastAsia="de-DE"/>
        </w:rPr>
        <w:t xml:space="preserve">                return HttpContext.Current.Server.MapPath("~/App_Data/Resx") + </w:t>
      </w:r>
      <w:r w:rsidR="008656C1">
        <w:rPr>
          <w:lang w:eastAsia="de-DE"/>
        </w:rPr>
        <w:sym w:font="Wingdings" w:char="F0C3"/>
      </w:r>
      <w:r w:rsidR="008656C1">
        <w:rPr>
          <w:lang w:eastAsia="de-DE"/>
        </w:rPr>
        <w:t xml:space="preserve"> </w:t>
      </w:r>
    </w:p>
    <w:p w:rsidR="00136C57" w:rsidRPr="00136C57" w:rsidRDefault="008656C1" w:rsidP="00136C57">
      <w:pPr>
        <w:pStyle w:val="Code"/>
        <w:rPr>
          <w:lang w:eastAsia="de-DE"/>
        </w:rPr>
      </w:pPr>
      <w:r>
        <w:rPr>
          <w:lang w:eastAsia="de-DE"/>
        </w:rPr>
        <w:t xml:space="preserve">                                                  </w:t>
      </w:r>
      <w:r w:rsidR="00136C57" w:rsidRPr="00136C57">
        <w:rPr>
          <w:lang w:eastAsia="de-DE"/>
        </w:rPr>
        <w:t>Path.DirectorySeparatorChar;</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p>
    <w:p w:rsidR="008656C1" w:rsidRDefault="008656C1" w:rsidP="008656C1">
      <w:pPr>
        <w:pStyle w:val="CodeBold"/>
        <w:rPr>
          <w:lang w:eastAsia="de-DE"/>
        </w:rPr>
      </w:pPr>
      <w:r>
        <w:rPr>
          <w:lang w:eastAsia="de-DE"/>
        </w:rPr>
        <w:t xml:space="preserve">    // full path at design-time and runtime</w:t>
      </w:r>
    </w:p>
    <w:p w:rsidR="00136C57" w:rsidRPr="00136C57" w:rsidRDefault="00136C57" w:rsidP="00136C57">
      <w:pPr>
        <w:pStyle w:val="Code"/>
        <w:rPr>
          <w:lang w:eastAsia="de-DE"/>
        </w:rPr>
      </w:pPr>
      <w:r w:rsidRPr="00136C57">
        <w:rPr>
          <w:lang w:eastAsia="de-DE"/>
        </w:rPr>
        <w:t xml:space="preserve">    public static string GetFullPath(string regularPath, string theme, bool global)</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if (String.IsNullOrEmpty(theme)) throw new ArgumentNullException("theme");</w:t>
      </w:r>
    </w:p>
    <w:p w:rsidR="00136C57" w:rsidRPr="00136C57" w:rsidRDefault="00136C57" w:rsidP="00136C57">
      <w:pPr>
        <w:pStyle w:val="Code"/>
        <w:rPr>
          <w:lang w:eastAsia="de-DE"/>
        </w:rPr>
      </w:pPr>
      <w:r w:rsidRPr="00136C57">
        <w:rPr>
          <w:lang w:eastAsia="de-DE"/>
        </w:rPr>
        <w:t xml:space="preserve">        string path = "";</w:t>
      </w:r>
    </w:p>
    <w:p w:rsidR="00136C57" w:rsidRPr="00136C57" w:rsidRDefault="00136C57" w:rsidP="00136C57">
      <w:pPr>
        <w:pStyle w:val="Code"/>
        <w:rPr>
          <w:lang w:eastAsia="de-DE"/>
        </w:rPr>
      </w:pPr>
      <w:r w:rsidRPr="00136C57">
        <w:rPr>
          <w:lang w:eastAsia="de-DE"/>
        </w:rPr>
        <w:t xml:space="preserve">        if (HttpContext.Current == null)</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 assume compile time</w:t>
      </w:r>
    </w:p>
    <w:p w:rsidR="00136C57" w:rsidRPr="00136C57" w:rsidRDefault="00136C57" w:rsidP="00136C57">
      <w:pPr>
        <w:pStyle w:val="Code"/>
        <w:rPr>
          <w:lang w:eastAsia="de-DE"/>
        </w:rPr>
      </w:pPr>
      <w:r w:rsidRPr="00136C57">
        <w:rPr>
          <w:lang w:eastAsia="de-DE"/>
        </w:rPr>
        <w:t xml:space="preserve">            path = GetInvariantResxPathAtDesignTime(regularPath);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else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try</w:t>
      </w:r>
    </w:p>
    <w:p w:rsidR="00136C57" w:rsidRPr="00136C57" w:rsidRDefault="00136C57" w:rsidP="00136C57">
      <w:pPr>
        <w:pStyle w:val="Code"/>
        <w:rPr>
          <w:lang w:eastAsia="de-DE"/>
        </w:rPr>
      </w:pPr>
      <w:r w:rsidRPr="00136C57">
        <w:rPr>
          <w:lang w:eastAsia="de-DE"/>
        </w:rPr>
        <w:t xml:space="preserve">            {</w:t>
      </w:r>
    </w:p>
    <w:p w:rsidR="008656C1" w:rsidRDefault="008656C1" w:rsidP="008656C1">
      <w:pPr>
        <w:pStyle w:val="CodeBold"/>
        <w:rPr>
          <w:lang w:eastAsia="de-DE"/>
        </w:rPr>
      </w:pPr>
      <w:r>
        <w:rPr>
          <w:lang w:eastAsia="de-DE"/>
        </w:rPr>
        <w:t xml:space="preserve">                // Trim the path</w:t>
      </w:r>
    </w:p>
    <w:p w:rsidR="00B339A3" w:rsidRDefault="00136C57" w:rsidP="00136C57">
      <w:pPr>
        <w:pStyle w:val="Code"/>
        <w:rPr>
          <w:lang w:eastAsia="de-DE"/>
        </w:rPr>
      </w:pPr>
      <w:r w:rsidRPr="00136C57">
        <w:rPr>
          <w:lang w:eastAsia="de-DE"/>
        </w:rPr>
        <w:t xml:space="preserve">                regularPath = Regex.Replace(regularPath, </w:t>
      </w:r>
      <w:r w:rsidR="00B339A3">
        <w:rPr>
          <w:lang w:eastAsia="de-DE"/>
        </w:rPr>
        <w:sym w:font="Wingdings" w:char="F0C3"/>
      </w:r>
    </w:p>
    <w:p w:rsidR="008656C1" w:rsidRDefault="008656C1" w:rsidP="00136C57">
      <w:pPr>
        <w:pStyle w:val="Code"/>
        <w:rPr>
          <w:lang w:eastAsia="de-DE"/>
        </w:rPr>
      </w:pPr>
      <w:r>
        <w:rPr>
          <w:lang w:eastAsia="de-DE"/>
        </w:rPr>
        <w:t xml:space="preserve">                                             </w:t>
      </w:r>
      <w:r w:rsidR="00136C57" w:rsidRPr="00136C57">
        <w:rPr>
          <w:lang w:eastAsia="de-DE"/>
        </w:rPr>
        <w:t>HttpContext.Current.Request.</w:t>
      </w:r>
      <w:r>
        <w:rPr>
          <w:lang w:eastAsia="de-DE"/>
        </w:rPr>
        <w:t xml:space="preserve"> </w:t>
      </w:r>
      <w:r>
        <w:rPr>
          <w:lang w:eastAsia="de-DE"/>
        </w:rPr>
        <w:sym w:font="Wingdings" w:char="F0C3"/>
      </w:r>
      <w:r>
        <w:rPr>
          <w:lang w:eastAsia="de-DE"/>
        </w:rPr>
        <w:t xml:space="preserve">  </w:t>
      </w:r>
    </w:p>
    <w:p w:rsidR="008656C1" w:rsidRDefault="008656C1" w:rsidP="00136C57">
      <w:pPr>
        <w:pStyle w:val="Code"/>
        <w:rPr>
          <w:lang w:eastAsia="de-DE"/>
        </w:rPr>
      </w:pPr>
      <w:r>
        <w:rPr>
          <w:lang w:eastAsia="de-DE"/>
        </w:rPr>
        <w:t xml:space="preserve">                                             </w:t>
      </w:r>
      <w:r w:rsidR="00136C57" w:rsidRPr="00136C57">
        <w:rPr>
          <w:lang w:eastAsia="de-DE"/>
        </w:rPr>
        <w:t>ApplicationPath.TrimStart(</w:t>
      </w:r>
      <w:r w:rsidR="008F69EB" w:rsidRPr="00136C57">
        <w:rPr>
          <w:lang w:eastAsia="de-DE"/>
        </w:rPr>
        <w:t>TRIMCHARS</w:t>
      </w:r>
      <w:r w:rsidR="00136C57" w:rsidRPr="00136C57">
        <w:rPr>
          <w:lang w:eastAsia="de-DE"/>
        </w:rPr>
        <w:t>),</w:t>
      </w:r>
      <w:r>
        <w:rPr>
          <w:lang w:eastAsia="de-DE"/>
        </w:rPr>
        <w:t xml:space="preserve"> </w:t>
      </w:r>
      <w:r>
        <w:rPr>
          <w:lang w:eastAsia="de-DE"/>
        </w:rPr>
        <w:sym w:font="Wingdings" w:char="F0C3"/>
      </w:r>
    </w:p>
    <w:p w:rsidR="00B339A3" w:rsidRDefault="008656C1" w:rsidP="00136C57">
      <w:pPr>
        <w:pStyle w:val="Code"/>
        <w:rPr>
          <w:lang w:eastAsia="de-DE"/>
        </w:rPr>
      </w:pPr>
      <w:r>
        <w:rPr>
          <w:lang w:eastAsia="de-DE"/>
        </w:rPr>
        <w:t xml:space="preserve">                                            </w:t>
      </w:r>
      <w:r w:rsidR="00136C57" w:rsidRPr="00136C57">
        <w:rPr>
          <w:lang w:eastAsia="de-DE"/>
        </w:rPr>
        <w:t xml:space="preserve"> "", </w:t>
      </w:r>
      <w:r w:rsidR="00B339A3">
        <w:rPr>
          <w:lang w:eastAsia="de-DE"/>
        </w:rPr>
        <w:sym w:font="Wingdings" w:char="F0C3"/>
      </w:r>
    </w:p>
    <w:p w:rsidR="00136C57" w:rsidRPr="00136C57" w:rsidRDefault="008656C1" w:rsidP="00136C57">
      <w:pPr>
        <w:pStyle w:val="Code"/>
        <w:rPr>
          <w:lang w:eastAsia="de-DE"/>
        </w:rPr>
      </w:pPr>
      <w:r>
        <w:rPr>
          <w:lang w:eastAsia="de-DE"/>
        </w:rPr>
        <w:t xml:space="preserve">                          </w:t>
      </w:r>
      <w:r w:rsidR="00B339A3">
        <w:rPr>
          <w:lang w:eastAsia="de-DE"/>
        </w:rPr>
        <w:t xml:space="preserve">                   </w:t>
      </w:r>
      <w:r w:rsidR="00136C57" w:rsidRPr="00136C57">
        <w:rPr>
          <w:lang w:eastAsia="de-DE"/>
        </w:rPr>
        <w:t>RegexOptions.IgnoreCase);</w:t>
      </w:r>
    </w:p>
    <w:p w:rsidR="00136C57" w:rsidRPr="00136C57" w:rsidRDefault="00136C57" w:rsidP="00136C57">
      <w:pPr>
        <w:pStyle w:val="Code"/>
        <w:rPr>
          <w:lang w:eastAsia="de-DE"/>
        </w:rPr>
      </w:pPr>
      <w:r w:rsidRPr="00136C57">
        <w:rPr>
          <w:lang w:eastAsia="de-DE"/>
        </w:rPr>
        <w:t xml:space="preserve">                if (global)</w:t>
      </w:r>
    </w:p>
    <w:p w:rsidR="00136C57" w:rsidRPr="00136C57" w:rsidRDefault="00136C57" w:rsidP="00136C57">
      <w:pPr>
        <w:pStyle w:val="Code"/>
        <w:rPr>
          <w:lang w:eastAsia="de-DE"/>
        </w:rPr>
      </w:pPr>
      <w:r w:rsidRPr="00136C57">
        <w:rPr>
          <w:lang w:eastAsia="de-DE"/>
        </w:rPr>
        <w:t xml:space="preserve">                {</w:t>
      </w:r>
    </w:p>
    <w:p w:rsidR="00B339A3" w:rsidRDefault="00136C57" w:rsidP="00136C57">
      <w:pPr>
        <w:pStyle w:val="Code"/>
        <w:rPr>
          <w:lang w:eastAsia="de-DE"/>
        </w:rPr>
      </w:pPr>
      <w:r w:rsidRPr="00136C57">
        <w:rPr>
          <w:lang w:eastAsia="de-DE"/>
        </w:rPr>
        <w:t xml:space="preserve">                    path = String.Format("{0}{1}_Global", BasePath, theme,</w:t>
      </w:r>
      <w:r w:rsidR="00B339A3">
        <w:rPr>
          <w:lang w:eastAsia="de-DE"/>
        </w:rPr>
        <w:t xml:space="preserve"> </w:t>
      </w:r>
      <w:r w:rsidR="00B339A3">
        <w:rPr>
          <w:lang w:eastAsia="de-DE"/>
        </w:rPr>
        <w:sym w:font="Wingdings" w:char="F0C3"/>
      </w:r>
    </w:p>
    <w:p w:rsidR="00136C57" w:rsidRPr="00136C57" w:rsidRDefault="00B339A3" w:rsidP="00136C57">
      <w:pPr>
        <w:pStyle w:val="Code"/>
        <w:rPr>
          <w:lang w:eastAsia="de-DE"/>
        </w:rPr>
      </w:pPr>
      <w:r>
        <w:rPr>
          <w:lang w:eastAsia="de-DE"/>
        </w:rPr>
        <w:t xml:space="preserve">                                                         </w:t>
      </w:r>
      <w:r w:rsidR="00136C57" w:rsidRPr="00136C57">
        <w:rPr>
          <w:lang w:eastAsia="de-DE"/>
        </w:rPr>
        <w:t xml:space="preserve"> regularPath);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else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path = String.Format("{0}{1}{2}", BasePath, theme, regularPath);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catch (Exception ex)</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throw new Exception(ex.Message + ex.StackTrace);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return 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p>
    <w:p w:rsidR="008656C1" w:rsidRDefault="008656C1" w:rsidP="008656C1">
      <w:pPr>
        <w:pStyle w:val="CodeBold"/>
        <w:rPr>
          <w:lang w:eastAsia="de-DE"/>
        </w:rPr>
      </w:pPr>
      <w:r>
        <w:rPr>
          <w:lang w:eastAsia="de-DE"/>
        </w:rPr>
        <w:t xml:space="preserve">    // Get the local path to file for themed page resources</w:t>
      </w:r>
    </w:p>
    <w:p w:rsidR="00136C57" w:rsidRPr="00136C57" w:rsidRDefault="00136C57" w:rsidP="00136C57">
      <w:pPr>
        <w:pStyle w:val="Code"/>
        <w:rPr>
          <w:lang w:eastAsia="de-DE"/>
        </w:rPr>
      </w:pPr>
      <w:r w:rsidRPr="00136C57">
        <w:rPr>
          <w:lang w:eastAsia="de-DE"/>
        </w:rPr>
        <w:t xml:space="preserve">    public static string GetLocalResxBasePath(string pageId, string theme)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if (String.IsNullOrEmpty(pageId))</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pageId = "";</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else</w:t>
      </w:r>
    </w:p>
    <w:p w:rsidR="00136C57" w:rsidRPr="00136C57" w:rsidRDefault="00136C57" w:rsidP="00136C57">
      <w:pPr>
        <w:pStyle w:val="Code"/>
        <w:rPr>
          <w:lang w:eastAsia="de-DE"/>
        </w:rPr>
      </w:pPr>
      <w:r w:rsidRPr="00136C57">
        <w:rPr>
          <w:lang w:eastAsia="de-DE"/>
        </w:rPr>
        <w:t xml:space="preserve">        {</w:t>
      </w:r>
    </w:p>
    <w:p w:rsidR="00B339A3" w:rsidRDefault="00136C57" w:rsidP="00136C57">
      <w:pPr>
        <w:pStyle w:val="Code"/>
        <w:rPr>
          <w:lang w:eastAsia="de-DE"/>
        </w:rPr>
      </w:pPr>
      <w:r w:rsidRPr="00136C57">
        <w:rPr>
          <w:lang w:eastAsia="de-DE"/>
        </w:rPr>
        <w:t xml:space="preserve">            pageId = Regex.Replace(pageId, </w:t>
      </w:r>
      <w:r w:rsidR="00B339A3">
        <w:rPr>
          <w:lang w:eastAsia="de-DE"/>
        </w:rPr>
        <w:sym w:font="Wingdings" w:char="F0C3"/>
      </w:r>
    </w:p>
    <w:p w:rsidR="00B339A3" w:rsidRDefault="00B339A3" w:rsidP="00136C57">
      <w:pPr>
        <w:pStyle w:val="Code"/>
        <w:rPr>
          <w:lang w:eastAsia="de-DE"/>
        </w:rPr>
      </w:pPr>
      <w:r>
        <w:rPr>
          <w:lang w:eastAsia="de-DE"/>
        </w:rPr>
        <w:t xml:space="preserve">                     </w:t>
      </w:r>
      <w:r w:rsidR="00136C57" w:rsidRPr="00136C57">
        <w:rPr>
          <w:lang w:eastAsia="de-DE"/>
        </w:rPr>
        <w:t>HttpRuntime.AppDomainAppVirtualPath.TrimStart(TRIMCHARS), "",</w:t>
      </w:r>
      <w:r>
        <w:rPr>
          <w:lang w:eastAsia="de-DE"/>
        </w:rPr>
        <w:t xml:space="preserve"> </w:t>
      </w:r>
      <w:r>
        <w:rPr>
          <w:lang w:eastAsia="de-DE"/>
        </w:rPr>
        <w:sym w:font="Wingdings" w:char="F0C3"/>
      </w:r>
    </w:p>
    <w:p w:rsidR="00136C57" w:rsidRPr="00136C57" w:rsidRDefault="00B339A3" w:rsidP="00136C57">
      <w:pPr>
        <w:pStyle w:val="Code"/>
        <w:rPr>
          <w:lang w:eastAsia="de-DE"/>
        </w:rPr>
      </w:pPr>
      <w:r>
        <w:rPr>
          <w:lang w:eastAsia="de-DE"/>
        </w:rPr>
        <w:t xml:space="preserve">                    </w:t>
      </w:r>
      <w:r w:rsidR="00136C57" w:rsidRPr="00136C57">
        <w:rPr>
          <w:lang w:eastAsia="de-DE"/>
        </w:rPr>
        <w:t xml:space="preserve"> RegexOptions.IgnoreCase);</w:t>
      </w:r>
    </w:p>
    <w:p w:rsidR="00136C57" w:rsidRPr="00136C57" w:rsidRDefault="00136C57" w:rsidP="00136C57">
      <w:pPr>
        <w:pStyle w:val="Code"/>
        <w:rPr>
          <w:lang w:eastAsia="de-DE"/>
        </w:rPr>
      </w:pPr>
      <w:r w:rsidRPr="00136C57">
        <w:rPr>
          <w:lang w:eastAsia="de-DE"/>
        </w:rPr>
        <w:t xml:space="preserve">        }</w:t>
      </w:r>
    </w:p>
    <w:p w:rsidR="00B339A3" w:rsidRDefault="00136C57" w:rsidP="00136C57">
      <w:pPr>
        <w:pStyle w:val="Code"/>
        <w:rPr>
          <w:lang w:eastAsia="de-DE"/>
        </w:rPr>
      </w:pPr>
      <w:r w:rsidRPr="00136C57">
        <w:rPr>
          <w:lang w:eastAsia="de-DE"/>
        </w:rPr>
        <w:lastRenderedPageBreak/>
        <w:t xml:space="preserve">        pageId = pageId.Replace("..", ".").TrimStart(TRIMCHARS).Replace('/',</w:t>
      </w:r>
      <w:r w:rsidR="00B339A3">
        <w:rPr>
          <w:lang w:eastAsia="de-DE"/>
        </w:rPr>
        <w:t xml:space="preserve"> </w:t>
      </w:r>
      <w:r w:rsidR="00B339A3">
        <w:rPr>
          <w:lang w:eastAsia="de-DE"/>
        </w:rPr>
        <w:sym w:font="Wingdings" w:char="F0C3"/>
      </w:r>
    </w:p>
    <w:p w:rsidR="00136C57" w:rsidRPr="00136C57" w:rsidRDefault="00B339A3" w:rsidP="00136C57">
      <w:pPr>
        <w:pStyle w:val="Code"/>
        <w:rPr>
          <w:lang w:eastAsia="de-DE"/>
        </w:rPr>
      </w:pPr>
      <w:r>
        <w:rPr>
          <w:lang w:eastAsia="de-DE"/>
        </w:rPr>
        <w:t xml:space="preserve">                </w:t>
      </w:r>
      <w:r w:rsidR="00136C57" w:rsidRPr="00136C57">
        <w:rPr>
          <w:lang w:eastAsia="de-DE"/>
        </w:rPr>
        <w:t xml:space="preserve"> Path.DirectorySeparatorChar);</w:t>
      </w:r>
    </w:p>
    <w:p w:rsidR="00136C57" w:rsidRPr="00136C57" w:rsidRDefault="00136C57" w:rsidP="008656C1">
      <w:pPr>
        <w:pStyle w:val="CodeBold"/>
        <w:rPr>
          <w:lang w:eastAsia="de-DE"/>
        </w:rPr>
      </w:pPr>
      <w:r w:rsidRPr="00136C57">
        <w:rPr>
          <w:lang w:eastAsia="de-DE"/>
        </w:rPr>
        <w:t xml:space="preserve">        // machine name depend</w:t>
      </w:r>
      <w:r w:rsidR="008656C1">
        <w:rPr>
          <w:lang w:eastAsia="de-DE"/>
        </w:rPr>
        <w:t>a</w:t>
      </w:r>
      <w:r w:rsidR="00234BE1">
        <w:rPr>
          <w:lang w:eastAsia="de-DE"/>
        </w:rPr>
        <w:t>nt</w:t>
      </w:r>
      <w:r w:rsidRPr="00136C57">
        <w:rPr>
          <w:lang w:eastAsia="de-DE"/>
        </w:rPr>
        <w:t xml:space="preserve"> absolute path</w:t>
      </w:r>
    </w:p>
    <w:p w:rsidR="00B339A3" w:rsidRDefault="00136C57" w:rsidP="00136C57">
      <w:pPr>
        <w:pStyle w:val="Code"/>
        <w:rPr>
          <w:lang w:eastAsia="de-DE"/>
        </w:rPr>
      </w:pPr>
      <w:r w:rsidRPr="00136C57">
        <w:rPr>
          <w:lang w:eastAsia="de-DE"/>
        </w:rPr>
        <w:t xml:space="preserve">        string file = String.Concat(BasePath, String.Format("{0}{2}{1}", theme,</w:t>
      </w:r>
      <w:r w:rsidR="00B339A3">
        <w:rPr>
          <w:lang w:eastAsia="de-DE"/>
        </w:rPr>
        <w:t xml:space="preserve"> </w:t>
      </w:r>
      <w:r w:rsidR="00B339A3">
        <w:rPr>
          <w:lang w:eastAsia="de-DE"/>
        </w:rPr>
        <w:sym w:font="Wingdings" w:char="F0C3"/>
      </w:r>
    </w:p>
    <w:p w:rsidR="00136C57" w:rsidRPr="00136C57" w:rsidRDefault="00B339A3" w:rsidP="00136C57">
      <w:pPr>
        <w:pStyle w:val="Code"/>
        <w:rPr>
          <w:lang w:eastAsia="de-DE"/>
        </w:rPr>
      </w:pPr>
      <w:r>
        <w:rPr>
          <w:lang w:eastAsia="de-DE"/>
        </w:rPr>
        <w:t xml:space="preserve">                                   </w:t>
      </w:r>
      <w:r w:rsidR="00136C57" w:rsidRPr="00136C57">
        <w:rPr>
          <w:lang w:eastAsia="de-DE"/>
        </w:rPr>
        <w:t xml:space="preserve"> pageId, Path.DirectorySeparatorChar));</w:t>
      </w:r>
    </w:p>
    <w:p w:rsidR="00136C57" w:rsidRPr="00136C57" w:rsidRDefault="00136C57" w:rsidP="00136C57">
      <w:pPr>
        <w:pStyle w:val="Code"/>
        <w:rPr>
          <w:lang w:eastAsia="de-DE"/>
        </w:rPr>
      </w:pPr>
      <w:r w:rsidRPr="00136C57">
        <w:rPr>
          <w:lang w:eastAsia="de-DE"/>
        </w:rPr>
        <w:t xml:space="preserve">        return 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p>
    <w:p w:rsidR="008656C1" w:rsidRDefault="008656C1" w:rsidP="008656C1">
      <w:pPr>
        <w:pStyle w:val="CodeBold"/>
        <w:rPr>
          <w:lang w:eastAsia="de-DE"/>
        </w:rPr>
      </w:pPr>
      <w:r>
        <w:rPr>
          <w:lang w:eastAsia="de-DE"/>
        </w:rPr>
        <w:t xml:space="preserve">    // Scaffold file name to resx file from given information</w:t>
      </w:r>
    </w:p>
    <w:p w:rsidR="00136C57" w:rsidRPr="00136C57" w:rsidRDefault="00136C57" w:rsidP="00136C57">
      <w:pPr>
        <w:pStyle w:val="Code"/>
        <w:rPr>
          <w:lang w:eastAsia="de-DE"/>
        </w:rPr>
      </w:pPr>
      <w:r w:rsidRPr="00136C57">
        <w:rPr>
          <w:lang w:eastAsia="de-DE"/>
        </w:rPr>
        <w:t xml:space="preserve">    public static string GetResxPath(string pageId, string theme, bool global)</w:t>
      </w:r>
    </w:p>
    <w:p w:rsidR="00136C57" w:rsidRPr="00136C57" w:rsidRDefault="00136C57" w:rsidP="00136C57">
      <w:pPr>
        <w:pStyle w:val="Code"/>
        <w:rPr>
          <w:lang w:eastAsia="de-DE"/>
        </w:rPr>
      </w:pPr>
      <w:r w:rsidRPr="00136C57">
        <w:rPr>
          <w:lang w:eastAsia="de-DE"/>
        </w:rPr>
        <w:t xml:space="preserve">    {</w:t>
      </w:r>
    </w:p>
    <w:p w:rsidR="00B339A3" w:rsidRDefault="00136C57" w:rsidP="00136C57">
      <w:pPr>
        <w:pStyle w:val="Code"/>
        <w:rPr>
          <w:lang w:eastAsia="de-DE"/>
        </w:rPr>
      </w:pPr>
      <w:r w:rsidRPr="00136C57">
        <w:rPr>
          <w:lang w:eastAsia="de-DE"/>
        </w:rPr>
        <w:t xml:space="preserve">        pageId = Regex.Replace(pageId, </w:t>
      </w:r>
      <w:r w:rsidR="00B339A3">
        <w:rPr>
          <w:lang w:eastAsia="de-DE"/>
        </w:rPr>
        <w:sym w:font="Wingdings" w:char="F0C3"/>
      </w:r>
    </w:p>
    <w:p w:rsidR="00B339A3" w:rsidRDefault="00B339A3" w:rsidP="00136C57">
      <w:pPr>
        <w:pStyle w:val="Code"/>
        <w:rPr>
          <w:lang w:eastAsia="de-DE"/>
        </w:rPr>
      </w:pPr>
      <w:r>
        <w:rPr>
          <w:lang w:eastAsia="de-DE"/>
        </w:rPr>
        <w:t xml:space="preserve">                 </w:t>
      </w:r>
      <w:r w:rsidR="00136C57" w:rsidRPr="00136C57">
        <w:rPr>
          <w:lang w:eastAsia="de-DE"/>
        </w:rPr>
        <w:t>HttpRuntime.AppDomainAppVirtualPath.TrimStart(TRIMCHARS), "",</w:t>
      </w:r>
      <w:r>
        <w:rPr>
          <w:lang w:eastAsia="de-DE"/>
        </w:rPr>
        <w:t xml:space="preserve"> </w:t>
      </w:r>
      <w:r>
        <w:rPr>
          <w:lang w:eastAsia="de-DE"/>
        </w:rPr>
        <w:sym w:font="Wingdings" w:char="F0C3"/>
      </w:r>
    </w:p>
    <w:p w:rsidR="00136C57" w:rsidRPr="00136C57" w:rsidRDefault="00B339A3" w:rsidP="00136C57">
      <w:pPr>
        <w:pStyle w:val="Code"/>
        <w:rPr>
          <w:lang w:eastAsia="de-DE"/>
        </w:rPr>
      </w:pPr>
      <w:r>
        <w:rPr>
          <w:lang w:eastAsia="de-DE"/>
        </w:rPr>
        <w:t xml:space="preserve">                </w:t>
      </w:r>
      <w:r w:rsidR="00136C57" w:rsidRPr="00136C57">
        <w:rPr>
          <w:lang w:eastAsia="de-DE"/>
        </w:rPr>
        <w:t xml:space="preserve"> RegexOptions.IgnoreCase);</w:t>
      </w:r>
    </w:p>
    <w:p w:rsidR="00B339A3" w:rsidRDefault="00136C57" w:rsidP="00136C57">
      <w:pPr>
        <w:pStyle w:val="Code"/>
        <w:rPr>
          <w:lang w:eastAsia="de-DE"/>
        </w:rPr>
      </w:pPr>
      <w:r w:rsidRPr="00136C57">
        <w:rPr>
          <w:lang w:eastAsia="de-DE"/>
        </w:rPr>
        <w:t xml:space="preserve">        string file = Path.Combine(BasePath, String.Format("{0}{2}{3}{1}.resx",</w:t>
      </w:r>
      <w:r w:rsidR="00B339A3">
        <w:rPr>
          <w:lang w:eastAsia="de-DE"/>
        </w:rPr>
        <w:t xml:space="preserve"> </w:t>
      </w:r>
      <w:r w:rsidR="00B339A3">
        <w:rPr>
          <w:lang w:eastAsia="de-DE"/>
        </w:rPr>
        <w:sym w:font="Wingdings" w:char="F0C3"/>
      </w:r>
    </w:p>
    <w:p w:rsidR="00B339A3" w:rsidRDefault="00B339A3" w:rsidP="00136C57">
      <w:pPr>
        <w:pStyle w:val="Code"/>
        <w:rPr>
          <w:lang w:eastAsia="de-DE"/>
        </w:rPr>
      </w:pPr>
      <w:r>
        <w:rPr>
          <w:lang w:eastAsia="de-DE"/>
        </w:rPr>
        <w:t xml:space="preserve">                                  </w:t>
      </w:r>
      <w:r w:rsidR="00136C57" w:rsidRPr="00136C57">
        <w:rPr>
          <w:lang w:eastAsia="de-DE"/>
        </w:rPr>
        <w:t xml:space="preserve"> theme, pageId, (global) ? "_Global" : "",</w:t>
      </w:r>
      <w:r>
        <w:rPr>
          <w:lang w:eastAsia="de-DE"/>
        </w:rPr>
        <w:t xml:space="preserve"> </w:t>
      </w:r>
      <w:r>
        <w:rPr>
          <w:lang w:eastAsia="de-DE"/>
        </w:rPr>
        <w:sym w:font="Wingdings" w:char="F0C3"/>
      </w:r>
    </w:p>
    <w:p w:rsidR="00136C57" w:rsidRPr="00136C57" w:rsidRDefault="00B339A3" w:rsidP="00136C57">
      <w:pPr>
        <w:pStyle w:val="Code"/>
        <w:rPr>
          <w:lang w:eastAsia="de-DE"/>
        </w:rPr>
      </w:pPr>
      <w:r>
        <w:rPr>
          <w:lang w:eastAsia="de-DE"/>
        </w:rPr>
        <w:t xml:space="preserve">                                  </w:t>
      </w:r>
      <w:r w:rsidR="00136C57" w:rsidRPr="00136C57">
        <w:rPr>
          <w:lang w:eastAsia="de-DE"/>
        </w:rPr>
        <w:t xml:space="preserve"> Path.DirectorySeparatorChar));</w:t>
      </w:r>
    </w:p>
    <w:p w:rsidR="00136C57" w:rsidRPr="00136C57" w:rsidRDefault="00136C57" w:rsidP="00136C57">
      <w:pPr>
        <w:pStyle w:val="Code"/>
        <w:rPr>
          <w:lang w:eastAsia="de-DE"/>
        </w:rPr>
      </w:pPr>
      <w:r w:rsidRPr="00136C57">
        <w:rPr>
          <w:lang w:eastAsia="de-DE"/>
        </w:rPr>
        <w:t xml:space="preserve">        if (!File.Exists(file))</w:t>
      </w:r>
    </w:p>
    <w:p w:rsidR="00136C57" w:rsidRPr="00136C57" w:rsidRDefault="00136C57" w:rsidP="00136C57">
      <w:pPr>
        <w:pStyle w:val="Code"/>
        <w:rPr>
          <w:lang w:eastAsia="de-DE"/>
        </w:rPr>
      </w:pPr>
      <w:r w:rsidRPr="00136C57">
        <w:rPr>
          <w:lang w:eastAsia="de-DE"/>
        </w:rPr>
        <w:t xml:space="preserve">        {</w:t>
      </w:r>
    </w:p>
    <w:p w:rsidR="00B339A3" w:rsidRDefault="00136C57" w:rsidP="00136C57">
      <w:pPr>
        <w:pStyle w:val="Code"/>
        <w:rPr>
          <w:lang w:eastAsia="de-DE"/>
        </w:rPr>
      </w:pPr>
      <w:r w:rsidRPr="00136C57">
        <w:rPr>
          <w:lang w:eastAsia="de-DE"/>
        </w:rPr>
        <w:t xml:space="preserve">            throw new FileNotFoundException("The resx file does not </w:t>
      </w:r>
      <w:r w:rsidR="00B339A3">
        <w:rPr>
          <w:lang w:eastAsia="de-DE"/>
        </w:rPr>
        <w:sym w:font="Wingdings" w:char="F0C3"/>
      </w:r>
    </w:p>
    <w:p w:rsidR="00136C57" w:rsidRPr="00136C57" w:rsidRDefault="00B339A3" w:rsidP="00136C57">
      <w:pPr>
        <w:pStyle w:val="Code"/>
        <w:rPr>
          <w:lang w:eastAsia="de-DE"/>
        </w:rPr>
      </w:pPr>
      <w:r>
        <w:rPr>
          <w:lang w:eastAsia="de-DE"/>
        </w:rPr>
        <w:t xml:space="preserve">                                              </w:t>
      </w:r>
      <w:r w:rsidR="00136C57" w:rsidRPr="00136C57">
        <w:rPr>
          <w:lang w:eastAsia="de-DE"/>
        </w:rPr>
        <w:t>exists [GetInvariantResxPath]", 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return 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p>
    <w:p w:rsidR="00B339A3" w:rsidRDefault="00136C57" w:rsidP="00136C57">
      <w:pPr>
        <w:pStyle w:val="Code"/>
        <w:rPr>
          <w:lang w:eastAsia="de-DE"/>
        </w:rPr>
      </w:pPr>
      <w:r w:rsidRPr="00136C57">
        <w:rPr>
          <w:lang w:eastAsia="de-DE"/>
        </w:rPr>
        <w:t xml:space="preserve">    public static string GetResxPath(string pageId, string theme, bool global,</w:t>
      </w:r>
      <w:r w:rsidR="00B339A3">
        <w:rPr>
          <w:lang w:eastAsia="de-DE"/>
        </w:rPr>
        <w:t xml:space="preserve"> </w:t>
      </w:r>
      <w:r w:rsidR="00B339A3">
        <w:rPr>
          <w:lang w:eastAsia="de-DE"/>
        </w:rPr>
        <w:sym w:font="Wingdings" w:char="F0C3"/>
      </w:r>
    </w:p>
    <w:p w:rsidR="00136C57" w:rsidRPr="00234BE1" w:rsidRDefault="00B339A3" w:rsidP="00234BE1">
      <w:pPr>
        <w:pStyle w:val="Code"/>
      </w:pPr>
      <w:r>
        <w:rPr>
          <w:lang w:eastAsia="de-DE"/>
        </w:rPr>
        <w:t xml:space="preserve">                                    </w:t>
      </w:r>
      <w:r w:rsidR="00136C57" w:rsidRPr="00136C57">
        <w:rPr>
          <w:lang w:eastAsia="de-DE"/>
        </w:rPr>
        <w:t xml:space="preserve"> </w:t>
      </w:r>
      <w:r w:rsidR="00881729" w:rsidRPr="00881729">
        <w:t>CultureInfo ci)</w:t>
      </w:r>
    </w:p>
    <w:p w:rsidR="00136C57" w:rsidRPr="00234BE1" w:rsidRDefault="00881729" w:rsidP="00234BE1">
      <w:pPr>
        <w:pStyle w:val="Code"/>
      </w:pPr>
      <w:r w:rsidRPr="00881729">
        <w:t xml:space="preserve">    {</w:t>
      </w:r>
    </w:p>
    <w:p w:rsidR="00B72DB5" w:rsidRPr="00234BE1" w:rsidRDefault="00881729" w:rsidP="00234BE1">
      <w:pPr>
        <w:pStyle w:val="Code"/>
        <w:rPr>
          <w:lang w:eastAsia="de-DE"/>
        </w:rPr>
      </w:pPr>
      <w:r w:rsidRPr="00881729">
        <w:t xml:space="preserve">        pageId = Regex.Replace(pageId,</w:t>
      </w:r>
      <w:r w:rsidR="003F78C7" w:rsidRPr="00234BE1">
        <w:rPr>
          <w:lang w:eastAsia="de-DE"/>
        </w:rPr>
        <w:t xml:space="preserve"> </w:t>
      </w:r>
      <w:r w:rsidR="00B72DB5">
        <w:rPr>
          <w:lang w:eastAsia="de-DE"/>
        </w:rPr>
        <w:sym w:font="Wingdings" w:char="F0C3"/>
      </w:r>
    </w:p>
    <w:p w:rsidR="00B72DB5" w:rsidRDefault="003F78C7" w:rsidP="00136C57">
      <w:pPr>
        <w:pStyle w:val="Code"/>
        <w:rPr>
          <w:lang w:eastAsia="de-DE"/>
        </w:rPr>
      </w:pPr>
      <w:r w:rsidRPr="00234BE1">
        <w:rPr>
          <w:rFonts w:ascii="Times New Roman" w:hAnsi="Times New Roman"/>
          <w:noProof w:val="0"/>
          <w:sz w:val="24"/>
          <w:lang w:eastAsia="de-DE"/>
        </w:rPr>
        <w:t xml:space="preserve">                 </w:t>
      </w:r>
      <w:r w:rsidR="00136C57" w:rsidRPr="00136C57">
        <w:rPr>
          <w:lang w:eastAsia="de-DE"/>
        </w:rPr>
        <w:t>HttpRuntime.AppDomainAppVirtualPath.TrimStart(TRIMCHARS), "",</w:t>
      </w:r>
      <w:r w:rsidR="00B72DB5">
        <w:rPr>
          <w:lang w:eastAsia="de-DE"/>
        </w:rPr>
        <w:t xml:space="preserve"> </w:t>
      </w:r>
      <w:r w:rsidR="00B72DB5">
        <w:rPr>
          <w:lang w:eastAsia="de-DE"/>
        </w:rPr>
        <w:sym w:font="Wingdings" w:char="F0C3"/>
      </w:r>
    </w:p>
    <w:p w:rsidR="00136C57" w:rsidRPr="00136C57" w:rsidRDefault="00B72DB5" w:rsidP="00136C57">
      <w:pPr>
        <w:pStyle w:val="Code"/>
        <w:rPr>
          <w:lang w:eastAsia="de-DE"/>
        </w:rPr>
      </w:pPr>
      <w:r>
        <w:rPr>
          <w:lang w:eastAsia="de-DE"/>
        </w:rPr>
        <w:t xml:space="preserve">                </w:t>
      </w:r>
      <w:r w:rsidR="00136C57" w:rsidRPr="00136C57">
        <w:rPr>
          <w:lang w:eastAsia="de-DE"/>
        </w:rPr>
        <w:t xml:space="preserve"> RegexOptions.IgnoreCase);</w:t>
      </w:r>
    </w:p>
    <w:p w:rsidR="00136C57" w:rsidRPr="00136C57" w:rsidRDefault="00136C57" w:rsidP="00136C57">
      <w:pPr>
        <w:pStyle w:val="Code"/>
        <w:rPr>
          <w:lang w:eastAsia="de-DE"/>
        </w:rPr>
      </w:pPr>
      <w:r w:rsidRPr="00136C57">
        <w:rPr>
          <w:lang w:eastAsia="de-DE"/>
        </w:rPr>
        <w:t xml:space="preserve">        string file = Path.Combine(BasePath, String.Format("{0}{2}{3}{1}.{4}.resx", </w:t>
      </w:r>
    </w:p>
    <w:p w:rsidR="00136C57" w:rsidRPr="00136C57" w:rsidRDefault="00136C57" w:rsidP="00136C57">
      <w:pPr>
        <w:pStyle w:val="Code"/>
        <w:rPr>
          <w:lang w:eastAsia="de-DE"/>
        </w:rPr>
      </w:pPr>
      <w:r w:rsidRPr="00136C57">
        <w:rPr>
          <w:lang w:eastAsia="de-DE"/>
        </w:rPr>
        <w:t xml:space="preserve">            theme, </w:t>
      </w:r>
      <w:r w:rsidR="00B72DB5">
        <w:rPr>
          <w:lang w:eastAsia="de-DE"/>
        </w:rPr>
        <w:sym w:font="Wingdings" w:char="F0C3"/>
      </w:r>
    </w:p>
    <w:p w:rsidR="00136C57" w:rsidRPr="00136C57" w:rsidRDefault="00136C57" w:rsidP="00136C57">
      <w:pPr>
        <w:pStyle w:val="Code"/>
        <w:rPr>
          <w:lang w:eastAsia="de-DE"/>
        </w:rPr>
      </w:pPr>
      <w:r w:rsidRPr="00136C57">
        <w:rPr>
          <w:lang w:eastAsia="de-DE"/>
        </w:rPr>
        <w:t xml:space="preserve">            pageId, </w:t>
      </w:r>
      <w:r w:rsidR="00B72DB5">
        <w:rPr>
          <w:lang w:eastAsia="de-DE"/>
        </w:rPr>
        <w:sym w:font="Wingdings" w:char="F0C3"/>
      </w:r>
    </w:p>
    <w:p w:rsidR="00136C57" w:rsidRPr="00136C57" w:rsidRDefault="00136C57" w:rsidP="00136C57">
      <w:pPr>
        <w:pStyle w:val="Code"/>
        <w:rPr>
          <w:lang w:eastAsia="de-DE"/>
        </w:rPr>
      </w:pPr>
      <w:r w:rsidRPr="00136C57">
        <w:rPr>
          <w:lang w:eastAsia="de-DE"/>
        </w:rPr>
        <w:t xml:space="preserve">            (global) ? "_Global" : "", </w:t>
      </w:r>
      <w:r w:rsidR="00B72DB5" w:rsidRPr="00136C57">
        <w:rPr>
          <w:lang w:eastAsia="de-DE"/>
        </w:rPr>
        <w:t xml:space="preserve"> </w:t>
      </w:r>
      <w:r w:rsidR="00B72DB5">
        <w:rPr>
          <w:lang w:eastAsia="de-DE"/>
        </w:rPr>
        <w:sym w:font="Wingdings" w:char="F0C3"/>
      </w:r>
    </w:p>
    <w:p w:rsidR="00136C57" w:rsidRPr="00136C57" w:rsidRDefault="00136C57" w:rsidP="00136C57">
      <w:pPr>
        <w:pStyle w:val="Code"/>
        <w:rPr>
          <w:lang w:eastAsia="de-DE"/>
        </w:rPr>
      </w:pPr>
      <w:r w:rsidRPr="00136C57">
        <w:rPr>
          <w:lang w:eastAsia="de-DE"/>
        </w:rPr>
        <w:t xml:space="preserve">            Path.DirectorySeparatorChar,</w:t>
      </w:r>
      <w:r w:rsidR="00B72DB5" w:rsidRPr="00136C57">
        <w:rPr>
          <w:lang w:eastAsia="de-DE"/>
        </w:rPr>
        <w:t xml:space="preserve"> </w:t>
      </w:r>
      <w:r w:rsidR="00B72DB5">
        <w:rPr>
          <w:lang w:eastAsia="de-DE"/>
        </w:rPr>
        <w:sym w:font="Wingdings" w:char="F0C3"/>
      </w:r>
    </w:p>
    <w:p w:rsidR="00136C57" w:rsidRPr="00136C57" w:rsidRDefault="00136C57" w:rsidP="00136C57">
      <w:pPr>
        <w:pStyle w:val="Code"/>
        <w:rPr>
          <w:lang w:eastAsia="de-DE"/>
        </w:rPr>
      </w:pPr>
      <w:r w:rsidRPr="00136C57">
        <w:rPr>
          <w:lang w:eastAsia="de-DE"/>
        </w:rPr>
        <w:t xml:space="preserve">            ci.Name));</w:t>
      </w:r>
    </w:p>
    <w:p w:rsidR="00136C57" w:rsidRPr="00136C57" w:rsidRDefault="00136C57" w:rsidP="00136C57">
      <w:pPr>
        <w:pStyle w:val="Code"/>
        <w:rPr>
          <w:lang w:eastAsia="de-DE"/>
        </w:rPr>
      </w:pPr>
      <w:r w:rsidRPr="00136C57">
        <w:rPr>
          <w:lang w:eastAsia="de-DE"/>
        </w:rPr>
        <w:t xml:space="preserve">        if (!File.Exists(file))</w:t>
      </w:r>
    </w:p>
    <w:p w:rsidR="00136C57" w:rsidRPr="00136C57" w:rsidRDefault="00136C57" w:rsidP="00136C57">
      <w:pPr>
        <w:pStyle w:val="Code"/>
        <w:rPr>
          <w:lang w:eastAsia="de-DE"/>
        </w:rPr>
      </w:pPr>
      <w:r w:rsidRPr="00136C57">
        <w:rPr>
          <w:lang w:eastAsia="de-DE"/>
        </w:rPr>
        <w:t xml:space="preserve">        {</w:t>
      </w:r>
    </w:p>
    <w:p w:rsidR="00B72DB5" w:rsidRDefault="00136C57" w:rsidP="00136C57">
      <w:pPr>
        <w:pStyle w:val="Code"/>
        <w:rPr>
          <w:lang w:eastAsia="de-DE"/>
        </w:rPr>
      </w:pPr>
      <w:r w:rsidRPr="00136C57">
        <w:rPr>
          <w:lang w:eastAsia="de-DE"/>
        </w:rPr>
        <w:t xml:space="preserve">            throw new FileNotFoundException("The resx file does not </w:t>
      </w:r>
      <w:r w:rsidR="00B72DB5" w:rsidRPr="00136C57">
        <w:rPr>
          <w:lang w:eastAsia="de-DE"/>
        </w:rPr>
        <w:t xml:space="preserve"> </w:t>
      </w:r>
      <w:r w:rsidR="00B72DB5">
        <w:rPr>
          <w:lang w:eastAsia="de-DE"/>
        </w:rPr>
        <w:sym w:font="Wingdings" w:char="F0C3"/>
      </w:r>
    </w:p>
    <w:p w:rsidR="00136C57" w:rsidRPr="00136C57" w:rsidRDefault="00B72DB5" w:rsidP="00136C57">
      <w:pPr>
        <w:pStyle w:val="Code"/>
        <w:rPr>
          <w:lang w:eastAsia="de-DE"/>
        </w:rPr>
      </w:pPr>
      <w:r>
        <w:rPr>
          <w:lang w:eastAsia="de-DE"/>
        </w:rPr>
        <w:t xml:space="preserve">                      </w:t>
      </w:r>
      <w:r w:rsidR="00136C57" w:rsidRPr="00136C57">
        <w:rPr>
          <w:lang w:eastAsia="de-DE"/>
        </w:rPr>
        <w:t>exists [GetInvariantResxPath]", file);</w:t>
      </w:r>
    </w:p>
    <w:p w:rsidR="00136C57" w:rsidRPr="00136C57" w:rsidRDefault="00136C57" w:rsidP="00136C57">
      <w:pPr>
        <w:pStyle w:val="Code"/>
        <w:rPr>
          <w:lang w:eastAsia="de-DE"/>
        </w:rPr>
      </w:pPr>
      <w:r w:rsidRPr="00136C57">
        <w:rPr>
          <w:lang w:eastAsia="de-DE"/>
        </w:rPr>
        <w:t xml:space="preserve">            //CreateFileIfNotExists(file);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return 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p>
    <w:p w:rsidR="008656C1" w:rsidRDefault="008656C1" w:rsidP="008656C1">
      <w:pPr>
        <w:pStyle w:val="CodeBold"/>
        <w:rPr>
          <w:lang w:eastAsia="de-DE"/>
        </w:rPr>
      </w:pPr>
      <w:r>
        <w:rPr>
          <w:lang w:eastAsia="de-DE"/>
        </w:rPr>
        <w:t xml:space="preserve">    // Scaffold the fallback resource file name locally at design-time </w:t>
      </w:r>
    </w:p>
    <w:p w:rsidR="00136C57" w:rsidRPr="00136C57" w:rsidRDefault="00136C57" w:rsidP="00136C57">
      <w:pPr>
        <w:pStyle w:val="Code"/>
        <w:rPr>
          <w:lang w:eastAsia="de-DE"/>
        </w:rPr>
      </w:pPr>
      <w:r w:rsidRPr="00136C57">
        <w:rPr>
          <w:lang w:eastAsia="de-DE"/>
        </w:rPr>
        <w:t xml:space="preserve">    public static string GetInvariantResxPathAtDesignTime(string pagePath)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 full path to file, need to get resx to invariant from this</w:t>
      </w:r>
    </w:p>
    <w:p w:rsidR="00136C57" w:rsidRPr="00234BE1" w:rsidRDefault="00136C57" w:rsidP="00234BE1">
      <w:pPr>
        <w:pStyle w:val="Code"/>
      </w:pPr>
      <w:r w:rsidRPr="00136C57">
        <w:rPr>
          <w:lang w:eastAsia="de-DE"/>
        </w:rPr>
        <w:t xml:space="preserve">        </w:t>
      </w:r>
      <w:r w:rsidR="00881729" w:rsidRPr="00881729">
        <w:t>Uri uri = new Uri(pagePath);</w:t>
      </w:r>
    </w:p>
    <w:p w:rsidR="00136C57" w:rsidRPr="00136C57" w:rsidRDefault="00881729" w:rsidP="00234BE1">
      <w:pPr>
        <w:pStyle w:val="Code"/>
        <w:rPr>
          <w:lang w:eastAsia="de-DE"/>
        </w:rPr>
      </w:pPr>
      <w:r w:rsidRPr="00881729">
        <w:t xml:space="preserve">        </w:t>
      </w:r>
      <w:r w:rsidR="00136C57" w:rsidRPr="00136C57">
        <w:rPr>
          <w:lang w:eastAsia="de-DE"/>
        </w:rPr>
        <w:t>string path = uri.LocalPath;</w:t>
      </w:r>
    </w:p>
    <w:p w:rsidR="00136C57" w:rsidRPr="00136C57" w:rsidRDefault="00136C57" w:rsidP="00136C57">
      <w:pPr>
        <w:pStyle w:val="Code"/>
        <w:rPr>
          <w:lang w:eastAsia="de-DE"/>
        </w:rPr>
      </w:pPr>
      <w:r w:rsidRPr="00136C57">
        <w:rPr>
          <w:lang w:eastAsia="de-DE"/>
        </w:rPr>
        <w:lastRenderedPageBreak/>
        <w:t xml:space="preserve">        string file = String.Format("{0}{2}{3}{4}{2}{1}.resx", </w:t>
      </w:r>
    </w:p>
    <w:p w:rsidR="00136C57" w:rsidRPr="00136C57" w:rsidRDefault="00136C57" w:rsidP="00136C57">
      <w:pPr>
        <w:pStyle w:val="Code"/>
        <w:rPr>
          <w:lang w:eastAsia="de-DE"/>
        </w:rPr>
      </w:pPr>
      <w:r w:rsidRPr="00136C57">
        <w:rPr>
          <w:lang w:eastAsia="de-DE"/>
        </w:rPr>
        <w:t xml:space="preserve">                Path.GetDirectoryName(path), </w:t>
      </w:r>
    </w:p>
    <w:p w:rsidR="00136C57" w:rsidRPr="00136C57" w:rsidRDefault="00136C57" w:rsidP="00136C57">
      <w:pPr>
        <w:pStyle w:val="Code"/>
        <w:rPr>
          <w:lang w:eastAsia="de-DE"/>
        </w:rPr>
      </w:pPr>
      <w:r w:rsidRPr="00136C57">
        <w:rPr>
          <w:lang w:eastAsia="de-DE"/>
        </w:rPr>
        <w:t xml:space="preserve">                Path.GetFileName(path),</w:t>
      </w:r>
    </w:p>
    <w:p w:rsidR="00136C57" w:rsidRPr="00136C57" w:rsidRDefault="00136C57" w:rsidP="00136C57">
      <w:pPr>
        <w:pStyle w:val="Code"/>
        <w:rPr>
          <w:lang w:eastAsia="de-DE"/>
        </w:rPr>
      </w:pPr>
      <w:r w:rsidRPr="00136C57">
        <w:rPr>
          <w:lang w:eastAsia="de-DE"/>
        </w:rPr>
        <w:t xml:space="preserve">                Path.DirectorySeparatorChar,</w:t>
      </w:r>
    </w:p>
    <w:p w:rsidR="00136C57" w:rsidRPr="00136C57" w:rsidRDefault="00136C57" w:rsidP="00136C57">
      <w:pPr>
        <w:pStyle w:val="Code"/>
        <w:rPr>
          <w:lang w:eastAsia="de-DE"/>
        </w:rPr>
      </w:pPr>
      <w:r w:rsidRPr="00136C57">
        <w:rPr>
          <w:lang w:eastAsia="de-DE"/>
        </w:rPr>
        <w:t xml:space="preserve">                BasePath,</w:t>
      </w:r>
    </w:p>
    <w:p w:rsidR="00136C57" w:rsidRPr="00136C57" w:rsidRDefault="00136C57" w:rsidP="00136C57">
      <w:pPr>
        <w:pStyle w:val="Code"/>
        <w:rPr>
          <w:lang w:eastAsia="de-DE"/>
        </w:rPr>
      </w:pPr>
      <w:r w:rsidRPr="00136C57">
        <w:rPr>
          <w:lang w:eastAsia="de-DE"/>
        </w:rPr>
        <w:t xml:space="preserve">                DESIGNTIME_THEME); // at </w:t>
      </w:r>
      <w:r w:rsidR="00720E8A">
        <w:rPr>
          <w:lang w:eastAsia="de-DE"/>
        </w:rPr>
        <w:t>design-time</w:t>
      </w:r>
      <w:r w:rsidRPr="00136C57">
        <w:rPr>
          <w:lang w:eastAsia="de-DE"/>
        </w:rPr>
        <w:t xml:space="preserve"> App_Data/Resx</w:t>
      </w:r>
      <w:r>
        <w:rPr>
          <w:lang w:eastAsia="de-DE"/>
        </w:rPr>
        <w:t>/Default</w:t>
      </w:r>
    </w:p>
    <w:p w:rsidR="00136C57" w:rsidRPr="00136C57" w:rsidRDefault="00136C57" w:rsidP="00136C57">
      <w:pPr>
        <w:pStyle w:val="Code"/>
        <w:rPr>
          <w:lang w:eastAsia="de-DE"/>
        </w:rPr>
      </w:pPr>
      <w:r w:rsidRPr="00136C57">
        <w:rPr>
          <w:lang w:eastAsia="de-DE"/>
        </w:rPr>
        <w:t xml:space="preserve">        if (!File.Exists(file))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CreateFileIfNotExists(file);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return file;</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p>
    <w:p w:rsidR="008656C1" w:rsidRDefault="008656C1" w:rsidP="008656C1">
      <w:pPr>
        <w:pStyle w:val="CodeBold"/>
        <w:rPr>
          <w:lang w:eastAsia="de-DE"/>
        </w:rPr>
      </w:pPr>
      <w:r>
        <w:rPr>
          <w:lang w:eastAsia="de-DE"/>
        </w:rPr>
        <w:t xml:space="preserve">    // Create file if one not exists</w:t>
      </w:r>
    </w:p>
    <w:p w:rsidR="00136C57" w:rsidRPr="00136C57" w:rsidRDefault="00136C57" w:rsidP="00136C57">
      <w:pPr>
        <w:pStyle w:val="Code"/>
        <w:rPr>
          <w:lang w:eastAsia="de-DE"/>
        </w:rPr>
      </w:pPr>
      <w:r w:rsidRPr="00136C57">
        <w:rPr>
          <w:lang w:eastAsia="de-DE"/>
        </w:rPr>
        <w:t xml:space="preserve">    private static void CreateFileIfNotExists(string 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if (!Directory.Exists(Path.GetDirectoryName(path)))</w:t>
      </w:r>
    </w:p>
    <w:p w:rsidR="00136C57" w:rsidRPr="00136C57" w:rsidRDefault="00136C57" w:rsidP="00136C57">
      <w:pPr>
        <w:pStyle w:val="Code"/>
        <w:rPr>
          <w:lang w:eastAsia="de-DE"/>
        </w:rPr>
      </w:pPr>
      <w:r w:rsidRPr="00136C57">
        <w:rPr>
          <w:lang w:eastAsia="de-DE"/>
        </w:rPr>
        <w:t xml:space="preserve">        {</w:t>
      </w:r>
    </w:p>
    <w:p w:rsidR="00136C57" w:rsidRPr="00136C57" w:rsidRDefault="00136C57" w:rsidP="00136C57">
      <w:pPr>
        <w:pStyle w:val="Code"/>
        <w:rPr>
          <w:lang w:eastAsia="de-DE"/>
        </w:rPr>
      </w:pPr>
      <w:r w:rsidRPr="00136C57">
        <w:rPr>
          <w:lang w:eastAsia="de-DE"/>
        </w:rPr>
        <w:t xml:space="preserve">            Directory.CreateDirectory(Path.GetDirectoryName(path));</w:t>
      </w:r>
    </w:p>
    <w:p w:rsidR="00136C57" w:rsidRPr="00136C57" w:rsidRDefault="00136C57" w:rsidP="00136C57">
      <w:pPr>
        <w:pStyle w:val="Code"/>
        <w:rPr>
          <w:lang w:eastAsia="de-DE"/>
        </w:rPr>
      </w:pPr>
      <w:r w:rsidRPr="00136C57">
        <w:rPr>
          <w:lang w:eastAsia="de-DE"/>
        </w:rPr>
        <w:t xml:space="preserve">        }</w:t>
      </w:r>
    </w:p>
    <w:p w:rsidR="008656C1" w:rsidRDefault="008656C1" w:rsidP="008656C1">
      <w:pPr>
        <w:pStyle w:val="CodeBold"/>
        <w:rPr>
          <w:lang w:eastAsia="de-DE"/>
        </w:rPr>
      </w:pPr>
      <w:r>
        <w:rPr>
          <w:lang w:eastAsia="de-DE"/>
        </w:rPr>
        <w:t xml:space="preserve">        // Use ResXResourcerWriter to create the default resx format</w:t>
      </w:r>
    </w:p>
    <w:p w:rsidR="00B72DB5" w:rsidRDefault="00136C57" w:rsidP="00136C57">
      <w:pPr>
        <w:pStyle w:val="Code"/>
        <w:rPr>
          <w:lang w:eastAsia="de-DE"/>
        </w:rPr>
      </w:pPr>
      <w:r w:rsidRPr="00136C57">
        <w:rPr>
          <w:lang w:eastAsia="de-DE"/>
        </w:rPr>
        <w:t xml:space="preserve">        System.Resources.ResXResourceWriter RwX = </w:t>
      </w:r>
      <w:r w:rsidR="00B72DB5" w:rsidRPr="00136C57">
        <w:rPr>
          <w:lang w:eastAsia="de-DE"/>
        </w:rPr>
        <w:t xml:space="preserve"> </w:t>
      </w:r>
      <w:r w:rsidR="00B72DB5">
        <w:rPr>
          <w:lang w:eastAsia="de-DE"/>
        </w:rPr>
        <w:sym w:font="Wingdings" w:char="F0C3"/>
      </w:r>
    </w:p>
    <w:p w:rsidR="00136C57" w:rsidRPr="00136C57" w:rsidRDefault="00B72DB5" w:rsidP="00136C57">
      <w:pPr>
        <w:pStyle w:val="Code"/>
        <w:rPr>
          <w:lang w:eastAsia="de-DE"/>
        </w:rPr>
      </w:pPr>
      <w:r>
        <w:rPr>
          <w:lang w:eastAsia="de-DE"/>
        </w:rPr>
        <w:t xml:space="preserve">                     </w:t>
      </w:r>
      <w:r w:rsidR="00136C57" w:rsidRPr="00136C57">
        <w:rPr>
          <w:lang w:eastAsia="de-DE"/>
        </w:rPr>
        <w:t>new System.Resources.ResXResourceWriter(path);</w:t>
      </w:r>
    </w:p>
    <w:p w:rsidR="00136C57" w:rsidRPr="004022F1" w:rsidRDefault="00136C57" w:rsidP="00136C57">
      <w:pPr>
        <w:pStyle w:val="Code"/>
        <w:rPr>
          <w:lang w:eastAsia="de-DE"/>
        </w:rPr>
      </w:pPr>
      <w:r w:rsidRPr="00136C57">
        <w:rPr>
          <w:lang w:eastAsia="de-DE"/>
        </w:rPr>
        <w:t xml:space="preserve">        </w:t>
      </w:r>
      <w:r w:rsidRPr="004022F1">
        <w:rPr>
          <w:lang w:eastAsia="de-DE"/>
        </w:rPr>
        <w:t>RwX.Generate();</w:t>
      </w:r>
    </w:p>
    <w:p w:rsidR="00136C57" w:rsidRPr="004022F1" w:rsidRDefault="00136C57" w:rsidP="00136C57">
      <w:pPr>
        <w:pStyle w:val="Code"/>
        <w:rPr>
          <w:lang w:eastAsia="de-DE"/>
        </w:rPr>
      </w:pPr>
      <w:r w:rsidRPr="004022F1">
        <w:rPr>
          <w:lang w:eastAsia="de-DE"/>
        </w:rPr>
        <w:t xml:space="preserve">        RwX.Close();</w:t>
      </w:r>
    </w:p>
    <w:p w:rsidR="00136C57" w:rsidRPr="004022F1" w:rsidRDefault="00136C57" w:rsidP="00136C57">
      <w:pPr>
        <w:pStyle w:val="Code"/>
        <w:rPr>
          <w:lang w:eastAsia="de-DE"/>
        </w:rPr>
      </w:pPr>
      <w:r w:rsidRPr="004022F1">
        <w:rPr>
          <w:lang w:eastAsia="de-DE"/>
        </w:rPr>
        <w:t xml:space="preserve">    }</w:t>
      </w:r>
    </w:p>
    <w:p w:rsidR="00136C57" w:rsidRPr="004022F1" w:rsidRDefault="00136C57" w:rsidP="00136C57">
      <w:pPr>
        <w:pStyle w:val="Code"/>
        <w:rPr>
          <w:lang w:eastAsia="de-DE"/>
        </w:rPr>
      </w:pPr>
    </w:p>
    <w:p w:rsidR="00136C57" w:rsidRPr="004022F1" w:rsidRDefault="00136C57" w:rsidP="00136C57">
      <w:pPr>
        <w:pStyle w:val="Code"/>
        <w:rPr>
          <w:lang w:eastAsia="de-DE"/>
        </w:rPr>
      </w:pPr>
      <w:r w:rsidRPr="004022F1">
        <w:rPr>
          <w:lang w:eastAsia="de-DE"/>
        </w:rPr>
        <w:t xml:space="preserve">    #endregion</w:t>
      </w:r>
    </w:p>
    <w:p w:rsidR="00D55B68" w:rsidRPr="004022F1" w:rsidRDefault="00136C57" w:rsidP="00136C57">
      <w:pPr>
        <w:pStyle w:val="CodeLast"/>
        <w:rPr>
          <w:lang w:eastAsia="de-DE"/>
        </w:rPr>
      </w:pPr>
      <w:r w:rsidRPr="004022F1">
        <w:rPr>
          <w:lang w:eastAsia="de-DE"/>
        </w:rPr>
        <w:t>}</w:t>
      </w:r>
    </w:p>
    <w:p w:rsidR="00136C57" w:rsidRDefault="00136C57" w:rsidP="00136C57">
      <w:pPr>
        <w:pStyle w:val="BodyTextCont"/>
        <w:rPr>
          <w:noProof/>
          <w:lang w:eastAsia="de-DE"/>
        </w:rPr>
      </w:pPr>
      <w:r w:rsidRPr="00136C57">
        <w:rPr>
          <w:lang w:eastAsia="de-DE"/>
        </w:rPr>
        <w:t>The various path operations ar</w:t>
      </w:r>
      <w:r>
        <w:rPr>
          <w:lang w:eastAsia="de-DE"/>
        </w:rPr>
        <w:t xml:space="preserve">e a drawback of </w:t>
      </w:r>
      <w:r w:rsidR="004525CA">
        <w:rPr>
          <w:lang w:eastAsia="de-DE"/>
        </w:rPr>
        <w:t xml:space="preserve">the </w:t>
      </w:r>
      <w:r>
        <w:rPr>
          <w:lang w:eastAsia="de-DE"/>
        </w:rPr>
        <w:t>file</w:t>
      </w:r>
      <w:r w:rsidR="00D35AC2">
        <w:rPr>
          <w:lang w:eastAsia="de-DE"/>
        </w:rPr>
        <w:t>-</w:t>
      </w:r>
      <w:r>
        <w:rPr>
          <w:lang w:eastAsia="de-DE"/>
        </w:rPr>
        <w:t>based so</w:t>
      </w:r>
      <w:r w:rsidRPr="00136C57">
        <w:rPr>
          <w:lang w:eastAsia="de-DE"/>
        </w:rPr>
        <w:t>lution</w:t>
      </w:r>
      <w:r>
        <w:rPr>
          <w:lang w:eastAsia="de-DE"/>
        </w:rPr>
        <w:t xml:space="preserve">. However, a database driven project might need additional work to support database access at </w:t>
      </w:r>
      <w:r w:rsidR="00720E8A">
        <w:rPr>
          <w:lang w:eastAsia="de-DE"/>
        </w:rPr>
        <w:t>design-time</w:t>
      </w:r>
      <w:r>
        <w:rPr>
          <w:lang w:eastAsia="de-DE"/>
        </w:rPr>
        <w:t xml:space="preserve">. For the </w:t>
      </w:r>
      <w:r w:rsidR="00720E8A">
        <w:rPr>
          <w:lang w:eastAsia="de-DE"/>
        </w:rPr>
        <w:t>design-time</w:t>
      </w:r>
      <w:r>
        <w:rPr>
          <w:lang w:eastAsia="de-DE"/>
        </w:rPr>
        <w:t xml:space="preserve"> </w:t>
      </w:r>
      <w:r w:rsidR="004525CA">
        <w:rPr>
          <w:lang w:eastAsia="de-DE"/>
        </w:rPr>
        <w:t xml:space="preserve">portion, </w:t>
      </w:r>
      <w:r>
        <w:rPr>
          <w:lang w:eastAsia="de-DE"/>
        </w:rPr>
        <w:t xml:space="preserve">the </w:t>
      </w:r>
      <w:proofErr w:type="spellStart"/>
      <w:r w:rsidRPr="00136C57">
        <w:rPr>
          <w:rStyle w:val="CodeInline"/>
        </w:rPr>
        <w:t>GetInvariantResxPathAtDesignTime</w:t>
      </w:r>
      <w:proofErr w:type="spellEnd"/>
      <w:r>
        <w:rPr>
          <w:noProof/>
          <w:lang w:eastAsia="de-DE"/>
        </w:rPr>
        <w:t xml:space="preserve"> </w:t>
      </w:r>
      <w:r w:rsidR="004525CA">
        <w:rPr>
          <w:noProof/>
          <w:lang w:eastAsia="de-DE"/>
        </w:rPr>
        <w:t xml:space="preserve">method </w:t>
      </w:r>
      <w:r>
        <w:rPr>
          <w:noProof/>
          <w:lang w:eastAsia="de-DE"/>
        </w:rPr>
        <w:t xml:space="preserve">is required. Because the </w:t>
      </w:r>
      <w:r w:rsidRPr="00136C57">
        <w:rPr>
          <w:rStyle w:val="CodeInline"/>
        </w:rPr>
        <w:t>Uri</w:t>
      </w:r>
      <w:r>
        <w:rPr>
          <w:noProof/>
          <w:lang w:eastAsia="de-DE"/>
        </w:rPr>
        <w:t xml:space="preserve"> is buil</w:t>
      </w:r>
      <w:r w:rsidR="00D35AC2">
        <w:rPr>
          <w:noProof/>
          <w:lang w:eastAsia="de-DE"/>
        </w:rPr>
        <w:t>t</w:t>
      </w:r>
      <w:r>
        <w:rPr>
          <w:noProof/>
          <w:lang w:eastAsia="de-DE"/>
        </w:rPr>
        <w:t xml:space="preserve"> like any web </w:t>
      </w:r>
      <w:r w:rsidRPr="00136C57">
        <w:rPr>
          <w:rStyle w:val="CodeInline"/>
        </w:rPr>
        <w:t>Uri</w:t>
      </w:r>
      <w:r w:rsidR="004525CA">
        <w:rPr>
          <w:noProof/>
          <w:lang w:eastAsia="de-DE"/>
        </w:rPr>
        <w:t xml:space="preserve">, </w:t>
      </w:r>
      <w:r>
        <w:rPr>
          <w:noProof/>
          <w:lang w:eastAsia="de-DE"/>
        </w:rPr>
        <w:t xml:space="preserve">it must be resolved and converted into a local file path. A bit </w:t>
      </w:r>
      <w:r w:rsidR="004525CA">
        <w:rPr>
          <w:noProof/>
          <w:lang w:eastAsia="de-DE"/>
        </w:rPr>
        <w:t xml:space="preserve">of </w:t>
      </w:r>
      <w:r>
        <w:rPr>
          <w:noProof/>
          <w:lang w:eastAsia="de-DE"/>
        </w:rPr>
        <w:t>string concatenation will do the trick. If the file is not present</w:t>
      </w:r>
      <w:r w:rsidR="004525CA">
        <w:rPr>
          <w:noProof/>
          <w:lang w:eastAsia="de-DE"/>
        </w:rPr>
        <w:t xml:space="preserve">, </w:t>
      </w:r>
      <w:r>
        <w:rPr>
          <w:noProof/>
          <w:lang w:eastAsia="de-DE"/>
        </w:rPr>
        <w:t>it will be created on the fly</w:t>
      </w:r>
      <w:r w:rsidR="004525CA">
        <w:rPr>
          <w:noProof/>
          <w:lang w:eastAsia="de-DE"/>
        </w:rPr>
        <w:t>; t</w:t>
      </w:r>
      <w:r>
        <w:rPr>
          <w:noProof/>
          <w:lang w:eastAsia="de-DE"/>
        </w:rPr>
        <w:t xml:space="preserve">his is the default behavior </w:t>
      </w:r>
      <w:r w:rsidR="004525CA">
        <w:rPr>
          <w:noProof/>
          <w:lang w:eastAsia="de-DE"/>
        </w:rPr>
        <w:t xml:space="preserve">of </w:t>
      </w:r>
      <w:r>
        <w:rPr>
          <w:noProof/>
          <w:lang w:eastAsia="de-DE"/>
        </w:rPr>
        <w:t xml:space="preserve">Visual </w:t>
      </w:r>
      <w:r w:rsidR="00356AA2">
        <w:rPr>
          <w:noProof/>
          <w:lang w:eastAsia="de-DE"/>
        </w:rPr>
        <w:t>Studio.</w:t>
      </w:r>
    </w:p>
    <w:p w:rsidR="00ED4E3B" w:rsidRDefault="00ED4E3B" w:rsidP="00136C57">
      <w:pPr>
        <w:pStyle w:val="BodyTextCont"/>
        <w:rPr>
          <w:noProof/>
          <w:lang w:eastAsia="de-DE"/>
        </w:rPr>
      </w:pPr>
      <w:r>
        <w:rPr>
          <w:noProof/>
          <w:lang w:eastAsia="de-DE"/>
        </w:rPr>
        <w:t xml:space="preserve">The creation of resource files is simple. The </w:t>
      </w:r>
      <w:proofErr w:type="spellStart"/>
      <w:r w:rsidRPr="00ED4E3B">
        <w:rPr>
          <w:rStyle w:val="CodeInline"/>
        </w:rPr>
        <w:t>ResXResourceWriter</w:t>
      </w:r>
      <w:proofErr w:type="spellEnd"/>
      <w:r>
        <w:rPr>
          <w:noProof/>
          <w:lang w:eastAsia="de-DE"/>
        </w:rPr>
        <w:t xml:space="preserve"> class provides a </w:t>
      </w:r>
      <w:r w:rsidRPr="00ED4E3B">
        <w:rPr>
          <w:rStyle w:val="CodeInline"/>
        </w:rPr>
        <w:t>Generate</w:t>
      </w:r>
      <w:r>
        <w:rPr>
          <w:noProof/>
          <w:lang w:eastAsia="de-DE"/>
        </w:rPr>
        <w:t xml:space="preserve"> </w:t>
      </w:r>
      <w:r w:rsidR="004525CA">
        <w:rPr>
          <w:noProof/>
          <w:lang w:eastAsia="de-DE"/>
        </w:rPr>
        <w:t xml:space="preserve">method </w:t>
      </w:r>
      <w:r>
        <w:rPr>
          <w:noProof/>
          <w:lang w:eastAsia="de-DE"/>
        </w:rPr>
        <w:t xml:space="preserve">that creates a file with </w:t>
      </w:r>
      <w:r w:rsidR="004525CA">
        <w:rPr>
          <w:noProof/>
          <w:lang w:eastAsia="de-DE"/>
        </w:rPr>
        <w:t xml:space="preserve">unpleasant </w:t>
      </w:r>
      <w:r>
        <w:rPr>
          <w:noProof/>
          <w:lang w:eastAsia="de-DE"/>
        </w:rPr>
        <w:t xml:space="preserve">comments and schema codes. Calling </w:t>
      </w:r>
      <w:r w:rsidRPr="00ED4E3B">
        <w:rPr>
          <w:rStyle w:val="CodeInline"/>
        </w:rPr>
        <w:t>Close</w:t>
      </w:r>
      <w:r>
        <w:rPr>
          <w:noProof/>
          <w:lang w:eastAsia="de-DE"/>
        </w:rPr>
        <w:t xml:space="preserve"> flushes the content back to dis</w:t>
      </w:r>
      <w:r w:rsidR="00D35AC2">
        <w:rPr>
          <w:noProof/>
          <w:lang w:eastAsia="de-DE"/>
        </w:rPr>
        <w:t>k</w:t>
      </w:r>
      <w:r>
        <w:rPr>
          <w:noProof/>
          <w:lang w:eastAsia="de-DE"/>
        </w:rPr>
        <w:t>.</w:t>
      </w:r>
    </w:p>
    <w:p w:rsidR="00356AA2" w:rsidRDefault="00DE5F51" w:rsidP="00E77AFE">
      <w:pPr>
        <w:pStyle w:val="Figure"/>
        <w:rPr>
          <w:noProof/>
          <w:lang w:eastAsia="de-DE"/>
        </w:rPr>
      </w:pPr>
      <w:r>
        <w:rPr>
          <w:noProof/>
          <w:lang w:val="de-DE" w:eastAsia="de-DE"/>
        </w:rPr>
        <w:lastRenderedPageBreak/>
        <w:drawing>
          <wp:inline distT="0" distB="0" distL="0" distR="0">
            <wp:extent cx="5482063" cy="2717321"/>
            <wp:effectExtent l="19050" t="0" r="4337" b="0"/>
            <wp:docPr id="7" name="ASPEXTf0504.tif" descr="D:\UserData\jkrause\Documents\Meine Daten\Bücher\Fachbuchprojekte\ASP.NET Extensibility\Images\ASPEXTf05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504.tif"/>
                    <pic:cNvPicPr/>
                  </pic:nvPicPr>
                  <pic:blipFill>
                    <a:blip r:link="rId13"/>
                    <a:stretch>
                      <a:fillRect/>
                    </a:stretch>
                  </pic:blipFill>
                  <pic:spPr>
                    <a:xfrm>
                      <a:off x="0" y="0"/>
                      <a:ext cx="5486400" cy="2719471"/>
                    </a:xfrm>
                    <a:prstGeom prst="rect">
                      <a:avLst/>
                    </a:prstGeom>
                  </pic:spPr>
                </pic:pic>
              </a:graphicData>
            </a:graphic>
          </wp:inline>
        </w:drawing>
      </w:r>
    </w:p>
    <w:p w:rsidR="00E77AFE" w:rsidRDefault="00E77AFE" w:rsidP="00E77AFE">
      <w:pPr>
        <w:pStyle w:val="Production"/>
        <w:rPr>
          <w:lang w:eastAsia="de-DE"/>
        </w:rPr>
      </w:pPr>
      <w:r>
        <w:rPr>
          <w:lang w:eastAsia="de-DE"/>
        </w:rPr>
        <w:t>Insert ASPEXTf0503.tif</w:t>
      </w:r>
    </w:p>
    <w:p w:rsidR="00E77AFE" w:rsidRPr="00E77AFE" w:rsidRDefault="00E77AFE" w:rsidP="00DE5F51">
      <w:pPr>
        <w:pStyle w:val="FigureCaption"/>
        <w:rPr>
          <w:lang w:eastAsia="de-DE"/>
        </w:rPr>
      </w:pPr>
      <w:r>
        <w:rPr>
          <w:lang w:eastAsia="de-DE"/>
        </w:rPr>
        <w:t xml:space="preserve"> </w:t>
      </w:r>
      <w:r w:rsidR="00DE5F51">
        <w:t xml:space="preserve">Figure </w:t>
      </w:r>
      <w:r w:rsidR="00D35AC2">
        <w:t>5</w:t>
      </w:r>
      <w:r w:rsidR="001A4869">
        <w:t>-</w:t>
      </w:r>
      <w:r w:rsidR="003A7953">
        <w:fldChar w:fldCharType="begin"/>
      </w:r>
      <w:r w:rsidR="003A7953">
        <w:instrText xml:space="preserve"> SEQ Figure \* ARABIC </w:instrText>
      </w:r>
      <w:r w:rsidR="003A7953">
        <w:fldChar w:fldCharType="separate"/>
      </w:r>
      <w:r w:rsidR="00A4435E">
        <w:t>3</w:t>
      </w:r>
      <w:r w:rsidR="003A7953">
        <w:fldChar w:fldCharType="end"/>
      </w:r>
      <w:r w:rsidR="00DE5F51">
        <w:t xml:space="preserve"> Resx files contain a comment (closed) and a full schema description</w:t>
      </w:r>
    </w:p>
    <w:p w:rsidR="00DE5F51" w:rsidRDefault="00DE5F51" w:rsidP="00136C57">
      <w:pPr>
        <w:pStyle w:val="BodyTextCont"/>
        <w:rPr>
          <w:noProof/>
          <w:lang w:eastAsia="de-DE"/>
        </w:rPr>
      </w:pPr>
      <w:r>
        <w:rPr>
          <w:noProof/>
          <w:lang w:eastAsia="de-DE"/>
        </w:rPr>
        <w:t xml:space="preserve">The </w:t>
      </w:r>
      <w:proofErr w:type="spellStart"/>
      <w:r w:rsidRPr="00DE5F51">
        <w:rPr>
          <w:rStyle w:val="CodeInline"/>
        </w:rPr>
        <w:t>GetResxPath</w:t>
      </w:r>
      <w:proofErr w:type="spellEnd"/>
      <w:r>
        <w:rPr>
          <w:noProof/>
          <w:lang w:eastAsia="de-DE"/>
        </w:rPr>
        <w:t xml:space="preserve"> method is called at compile time. The compiler needs to resolve </w:t>
      </w:r>
      <w:r w:rsidR="004525CA">
        <w:rPr>
          <w:noProof/>
          <w:lang w:eastAsia="de-DE"/>
        </w:rPr>
        <w:t xml:space="preserve">the </w:t>
      </w:r>
      <w:r>
        <w:rPr>
          <w:noProof/>
          <w:lang w:eastAsia="de-DE"/>
        </w:rPr>
        <w:t xml:space="preserve">implicit expressions that define resources. To </w:t>
      </w:r>
      <w:r w:rsidR="004525CA">
        <w:rPr>
          <w:noProof/>
          <w:lang w:eastAsia="de-DE"/>
        </w:rPr>
        <w:t>determine</w:t>
      </w:r>
      <w:r>
        <w:rPr>
          <w:noProof/>
          <w:lang w:eastAsia="de-DE"/>
        </w:rPr>
        <w:t xml:space="preserve"> what values are required to be placed in the page</w:t>
      </w:r>
      <w:r w:rsidR="004525CA">
        <w:rPr>
          <w:noProof/>
          <w:lang w:eastAsia="de-DE"/>
        </w:rPr>
        <w:t>, use</w:t>
      </w:r>
      <w:r>
        <w:rPr>
          <w:noProof/>
          <w:lang w:eastAsia="de-DE"/>
        </w:rPr>
        <w:t xml:space="preserve"> the resource provider again. </w:t>
      </w:r>
      <w:r w:rsidR="00247D74">
        <w:rPr>
          <w:noProof/>
          <w:lang w:eastAsia="de-DE"/>
        </w:rPr>
        <w:t>Since</w:t>
      </w:r>
      <w:r>
        <w:rPr>
          <w:noProof/>
          <w:lang w:eastAsia="de-DE"/>
        </w:rPr>
        <w:t xml:space="preserve"> neither the </w:t>
      </w:r>
      <w:proofErr w:type="spellStart"/>
      <w:r w:rsidRPr="0026263C">
        <w:rPr>
          <w:rStyle w:val="CodeInline"/>
        </w:rPr>
        <w:t>HttpContext</w:t>
      </w:r>
      <w:proofErr w:type="spellEnd"/>
      <w:r>
        <w:rPr>
          <w:noProof/>
          <w:lang w:eastAsia="de-DE"/>
        </w:rPr>
        <w:t xml:space="preserve"> nor the </w:t>
      </w:r>
      <w:r w:rsidR="00720E8A">
        <w:rPr>
          <w:noProof/>
          <w:lang w:eastAsia="de-DE"/>
        </w:rPr>
        <w:t>design-time</w:t>
      </w:r>
      <w:r>
        <w:rPr>
          <w:noProof/>
          <w:lang w:eastAsia="de-DE"/>
        </w:rPr>
        <w:t xml:space="preserve"> host exist at </w:t>
      </w:r>
      <w:r w:rsidR="004525CA">
        <w:rPr>
          <w:noProof/>
          <w:lang w:eastAsia="de-DE"/>
        </w:rPr>
        <w:t>this point,</w:t>
      </w:r>
      <w:r>
        <w:rPr>
          <w:noProof/>
          <w:lang w:eastAsia="de-DE"/>
        </w:rPr>
        <w:t xml:space="preserve"> </w:t>
      </w:r>
      <w:r w:rsidR="00247D74">
        <w:rPr>
          <w:noProof/>
          <w:lang w:eastAsia="de-DE"/>
        </w:rPr>
        <w:t>we instead use</w:t>
      </w:r>
      <w:r>
        <w:rPr>
          <w:noProof/>
          <w:lang w:eastAsia="de-DE"/>
        </w:rPr>
        <w:t xml:space="preserve"> the </w:t>
      </w:r>
      <w:proofErr w:type="spellStart"/>
      <w:r w:rsidRPr="00DE5F51">
        <w:rPr>
          <w:rStyle w:val="CodeInline"/>
        </w:rPr>
        <w:t>HttpRuntime.AppDomainAppVirtualPath</w:t>
      </w:r>
      <w:proofErr w:type="spellEnd"/>
      <w:r>
        <w:rPr>
          <w:noProof/>
          <w:lang w:eastAsia="de-DE"/>
        </w:rPr>
        <w:t xml:space="preserve"> property. The virtual path is defined at </w:t>
      </w:r>
      <w:r w:rsidR="004525CA">
        <w:rPr>
          <w:noProof/>
          <w:lang w:eastAsia="de-DE"/>
        </w:rPr>
        <w:t xml:space="preserve">this </w:t>
      </w:r>
      <w:r w:rsidR="00247D74">
        <w:rPr>
          <w:noProof/>
          <w:lang w:eastAsia="de-DE"/>
        </w:rPr>
        <w:t xml:space="preserve">stage </w:t>
      </w:r>
      <w:r>
        <w:rPr>
          <w:noProof/>
          <w:lang w:eastAsia="de-DE"/>
        </w:rPr>
        <w:t xml:space="preserve">and </w:t>
      </w:r>
      <w:r w:rsidR="00247D74">
        <w:rPr>
          <w:noProof/>
          <w:lang w:eastAsia="de-DE"/>
        </w:rPr>
        <w:t xml:space="preserve">enables file </w:t>
      </w:r>
      <w:r w:rsidR="004525CA">
        <w:rPr>
          <w:noProof/>
          <w:lang w:eastAsia="de-DE"/>
        </w:rPr>
        <w:t xml:space="preserve">paths to be </w:t>
      </w:r>
      <w:r>
        <w:rPr>
          <w:noProof/>
          <w:lang w:eastAsia="de-DE"/>
        </w:rPr>
        <w:t>resolv</w:t>
      </w:r>
      <w:r w:rsidR="004525CA">
        <w:rPr>
          <w:noProof/>
          <w:lang w:eastAsia="de-DE"/>
        </w:rPr>
        <w:t>ed</w:t>
      </w:r>
      <w:r>
        <w:rPr>
          <w:noProof/>
          <w:lang w:eastAsia="de-DE"/>
        </w:rPr>
        <w:t xml:space="preserve">. The </w:t>
      </w:r>
      <w:r w:rsidR="00247D74">
        <w:rPr>
          <w:noProof/>
          <w:lang w:eastAsia="de-DE"/>
        </w:rPr>
        <w:t>helper class</w:t>
      </w:r>
      <w:r w:rsidR="006402DA">
        <w:rPr>
          <w:noProof/>
          <w:lang w:eastAsia="de-DE"/>
        </w:rPr>
        <w:t xml:space="preserve"> is used to</w:t>
      </w:r>
      <w:r w:rsidR="00247D74">
        <w:rPr>
          <w:noProof/>
          <w:lang w:eastAsia="de-DE"/>
        </w:rPr>
        <w:t xml:space="preserve"> </w:t>
      </w:r>
      <w:r w:rsidR="006402DA">
        <w:rPr>
          <w:noProof/>
          <w:lang w:eastAsia="de-DE"/>
        </w:rPr>
        <w:t xml:space="preserve">change the </w:t>
      </w:r>
      <w:r>
        <w:rPr>
          <w:noProof/>
          <w:lang w:eastAsia="de-DE"/>
        </w:rPr>
        <w:t xml:space="preserve">format slightly to </w:t>
      </w:r>
      <w:r w:rsidR="004525CA">
        <w:rPr>
          <w:noProof/>
          <w:lang w:eastAsia="de-DE"/>
        </w:rPr>
        <w:t xml:space="preserve">meet </w:t>
      </w:r>
      <w:r>
        <w:rPr>
          <w:noProof/>
          <w:lang w:eastAsia="de-DE"/>
        </w:rPr>
        <w:t>our needs.</w:t>
      </w:r>
    </w:p>
    <w:p w:rsidR="00DE5F51" w:rsidRDefault="00DE5F51" w:rsidP="00DE5F51">
      <w:pPr>
        <w:pStyle w:val="berschrift4"/>
      </w:pPr>
      <w:r>
        <w:t xml:space="preserve">Debugging </w:t>
      </w:r>
      <w:r w:rsidR="00720E8A">
        <w:t>Design-time</w:t>
      </w:r>
      <w:r>
        <w:t xml:space="preserve"> Extensions</w:t>
      </w:r>
    </w:p>
    <w:p w:rsidR="00DE5F51" w:rsidRDefault="00720E8A" w:rsidP="00DE5F51">
      <w:pPr>
        <w:pStyle w:val="BodyTextFirst"/>
      </w:pPr>
      <w:r>
        <w:t>Design-time</w:t>
      </w:r>
      <w:r w:rsidR="00DE5F51">
        <w:t xml:space="preserve"> support should be part of any extension model. However, </w:t>
      </w:r>
      <w:r w:rsidR="004525CA">
        <w:t>the difficulty of</w:t>
      </w:r>
      <w:r w:rsidR="00DE5F51">
        <w:t xml:space="preserve"> debug</w:t>
      </w:r>
      <w:r w:rsidR="004525CA">
        <w:t>ging</w:t>
      </w:r>
      <w:r w:rsidR="00DE5F51">
        <w:t xml:space="preserve"> </w:t>
      </w:r>
      <w:r w:rsidR="004525CA">
        <w:t xml:space="preserve">these </w:t>
      </w:r>
      <w:r w:rsidR="00DE5F51">
        <w:t>extensions</w:t>
      </w:r>
      <w:r w:rsidR="004525CA">
        <w:t xml:space="preserve"> is</w:t>
      </w:r>
      <w:r w:rsidR="00DE5F51">
        <w:t xml:space="preserve"> probably the reason why developers avoid adding </w:t>
      </w:r>
      <w:r>
        <w:t>design-time</w:t>
      </w:r>
      <w:r w:rsidR="00DE5F51">
        <w:t xml:space="preserve"> support to their applications. At </w:t>
      </w:r>
      <w:r>
        <w:t>design-time</w:t>
      </w:r>
      <w:r w:rsidR="004525CA">
        <w:t>,</w:t>
      </w:r>
      <w:r w:rsidR="00DE5F51">
        <w:t xml:space="preserve"> there is no debugger attached. </w:t>
      </w:r>
      <w:r w:rsidR="004525CA">
        <w:t>Therefore</w:t>
      </w:r>
      <w:r w:rsidR="00DE5F51">
        <w:t xml:space="preserve">, you cannot easily add breakpoints </w:t>
      </w:r>
      <w:r w:rsidR="004525CA">
        <w:t xml:space="preserve">or </w:t>
      </w:r>
      <w:r w:rsidR="00DE5F51">
        <w:t xml:space="preserve">step into the code to see </w:t>
      </w:r>
      <w:r w:rsidR="004525CA">
        <w:t>the</w:t>
      </w:r>
      <w:r w:rsidR="00DE5F51">
        <w:t xml:space="preserve"> internal</w:t>
      </w:r>
      <w:r w:rsidR="004525CA">
        <w:t xml:space="preserve"> processes</w:t>
      </w:r>
      <w:r w:rsidR="00DE5F51">
        <w:t xml:space="preserve">. Using smart exceptions and try/catch blocks might help, but this is not a good debugging experience. </w:t>
      </w:r>
    </w:p>
    <w:p w:rsidR="00DE5F51" w:rsidRDefault="00DE5F51" w:rsidP="00DE5F51">
      <w:pPr>
        <w:pStyle w:val="BodyTextCont"/>
      </w:pPr>
      <w:commentRangeStart w:id="3"/>
      <w:r>
        <w:t xml:space="preserve">To debug within the Visual Studio </w:t>
      </w:r>
      <w:r w:rsidR="00720E8A">
        <w:t>design-time</w:t>
      </w:r>
      <w:r>
        <w:t xml:space="preserve"> environment</w:t>
      </w:r>
      <w:commentRangeEnd w:id="3"/>
      <w:r w:rsidR="00AB2BC5">
        <w:rPr>
          <w:rStyle w:val="Kommentarzeichen"/>
        </w:rPr>
        <w:commentReference w:id="3"/>
      </w:r>
      <w:r w:rsidR="004525CA">
        <w:t>,</w:t>
      </w:r>
      <w:r>
        <w:t xml:space="preserve"> </w:t>
      </w:r>
      <w:commentRangeStart w:id="4"/>
      <w:r>
        <w:t xml:space="preserve">you </w:t>
      </w:r>
      <w:commentRangeEnd w:id="4"/>
      <w:r w:rsidR="00037A95">
        <w:rPr>
          <w:rStyle w:val="Kommentarzeichen"/>
        </w:rPr>
        <w:commentReference w:id="4"/>
      </w:r>
      <w:r>
        <w:t xml:space="preserve">must </w:t>
      </w:r>
      <w:r w:rsidR="004525CA">
        <w:t xml:space="preserve">open </w:t>
      </w:r>
      <w:r>
        <w:t xml:space="preserve">another instance of Visual Studio and debug the code there. To do this, open the property pages of the Web project and activate the option </w:t>
      </w:r>
      <w:r w:rsidRPr="00A252B2">
        <w:rPr>
          <w:i/>
        </w:rPr>
        <w:t>Start external program</w:t>
      </w:r>
      <w:r>
        <w:t>.</w:t>
      </w:r>
    </w:p>
    <w:p w:rsidR="00DE5F51" w:rsidRDefault="00DE5F51" w:rsidP="00DE5F51">
      <w:r>
        <w:rPr>
          <w:noProof/>
          <w:lang w:val="de-DE" w:eastAsia="de-DE"/>
        </w:rPr>
        <w:lastRenderedPageBreak/>
        <w:drawing>
          <wp:inline distT="0" distB="0" distL="0" distR="0">
            <wp:extent cx="5486400" cy="3143885"/>
            <wp:effectExtent l="19050" t="0" r="0" b="0"/>
            <wp:docPr id="10" name="ASPEXTf0407.tif" descr="D:\UserData\jkrause\Documents\Meine Daten\Bücher\Fachbuchprojekte\ASP.NET Extensibility\Images\ASPEXTf04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407.tif"/>
                    <pic:cNvPicPr/>
                  </pic:nvPicPr>
                  <pic:blipFill>
                    <a:blip r:link="rId14"/>
                    <a:stretch>
                      <a:fillRect/>
                    </a:stretch>
                  </pic:blipFill>
                  <pic:spPr>
                    <a:xfrm>
                      <a:off x="0" y="0"/>
                      <a:ext cx="5486400" cy="3143885"/>
                    </a:xfrm>
                    <a:prstGeom prst="rect">
                      <a:avLst/>
                    </a:prstGeom>
                  </pic:spPr>
                </pic:pic>
              </a:graphicData>
            </a:graphic>
          </wp:inline>
        </w:drawing>
      </w:r>
    </w:p>
    <w:p w:rsidR="00DE5F51" w:rsidRDefault="00DE5F51" w:rsidP="00DE5F51">
      <w:pPr>
        <w:pStyle w:val="Production"/>
      </w:pPr>
      <w:r>
        <w:t xml:space="preserve">Insert </w:t>
      </w:r>
      <w:r w:rsidRPr="00A252B2">
        <w:t>ASPEXTf0407</w:t>
      </w:r>
      <w:r>
        <w:t>.tif</w:t>
      </w:r>
    </w:p>
    <w:p w:rsidR="00DE5F51" w:rsidRPr="00A252B2" w:rsidRDefault="00DE5F51" w:rsidP="00DE5F51">
      <w:pPr>
        <w:pStyle w:val="FigureCaption"/>
      </w:pPr>
      <w:r>
        <w:t xml:space="preserve">Figure </w:t>
      </w:r>
      <w:r w:rsidR="00A53D92">
        <w:t>5</w:t>
      </w:r>
      <w:r w:rsidR="001A4869">
        <w:t>-</w:t>
      </w:r>
      <w:r w:rsidR="003A7953">
        <w:fldChar w:fldCharType="begin"/>
      </w:r>
      <w:r w:rsidR="003A7953">
        <w:instrText xml:space="preserve"> SEQ Figure \* ARABIC </w:instrText>
      </w:r>
      <w:r w:rsidR="003A7953">
        <w:fldChar w:fldCharType="separate"/>
      </w:r>
      <w:r w:rsidR="00A4435E">
        <w:t>4</w:t>
      </w:r>
      <w:r w:rsidR="003A7953">
        <w:fldChar w:fldCharType="end"/>
      </w:r>
      <w:r>
        <w:t xml:space="preserve"> Start another instance of Visual Studio to debug at </w:t>
      </w:r>
      <w:r w:rsidR="00720E8A">
        <w:t>design-time</w:t>
      </w:r>
      <w:r>
        <w:t xml:space="preserve"> </w:t>
      </w:r>
    </w:p>
    <w:p w:rsidR="00136C57" w:rsidRPr="00136C57" w:rsidRDefault="00DE5F51" w:rsidP="00136C57">
      <w:pPr>
        <w:pStyle w:val="BodyTextCont"/>
        <w:rPr>
          <w:noProof/>
          <w:lang w:eastAsia="de-DE"/>
        </w:rPr>
      </w:pPr>
      <w:r w:rsidRPr="00A252B2">
        <w:t>As the external program, choose the Visual Studio executable,</w:t>
      </w:r>
      <w:r>
        <w:t xml:space="preserve"> </w:t>
      </w:r>
      <w:r w:rsidRPr="00A252B2">
        <w:rPr>
          <w:i/>
        </w:rPr>
        <w:t>devenv.exe</w:t>
      </w:r>
      <w:r>
        <w:t xml:space="preserve">. When you start debugging the project by hitting F5, another instance of Visual Studio appears. </w:t>
      </w:r>
      <w:r w:rsidR="00054906">
        <w:t>L</w:t>
      </w:r>
      <w:r>
        <w:t xml:space="preserve">oad the same project </w:t>
      </w:r>
      <w:r w:rsidR="00054906">
        <w:t xml:space="preserve">in this instance </w:t>
      </w:r>
      <w:r>
        <w:t xml:space="preserve">and </w:t>
      </w:r>
      <w:r w:rsidR="004525CA">
        <w:t xml:space="preserve">launch </w:t>
      </w:r>
      <w:r>
        <w:t xml:space="preserve">the </w:t>
      </w:r>
      <w:r w:rsidR="00720E8A">
        <w:t>design-time</w:t>
      </w:r>
      <w:r>
        <w:t xml:space="preserve"> environment. </w:t>
      </w:r>
      <w:r w:rsidR="00054906">
        <w:t>Y</w:t>
      </w:r>
      <w:r>
        <w:t xml:space="preserve">ou can now set breakpoints </w:t>
      </w:r>
      <w:r w:rsidR="00054906">
        <w:t xml:space="preserve">in the first instance </w:t>
      </w:r>
      <w:r>
        <w:t xml:space="preserve">and debug as you would do at runtime. To get to specific </w:t>
      </w:r>
      <w:r w:rsidRPr="00A252B2">
        <w:t>code</w:t>
      </w:r>
      <w:r>
        <w:t xml:space="preserve"> sections just start using the code within the second instance.</w:t>
      </w:r>
    </w:p>
    <w:p w:rsidR="005E4D16" w:rsidRDefault="00505D76" w:rsidP="00505D76">
      <w:pPr>
        <w:pStyle w:val="berschrift2"/>
      </w:pPr>
      <w:r w:rsidRPr="00136C57">
        <w:t>Edit Resources</w:t>
      </w:r>
      <w:r w:rsidR="005E4D16" w:rsidRPr="00136C57">
        <w:t xml:space="preserve"> </w:t>
      </w:r>
      <w:r w:rsidR="009C441E" w:rsidRPr="00136C57">
        <w:t>at Run</w:t>
      </w:r>
      <w:r w:rsidR="005874CB">
        <w:t>t</w:t>
      </w:r>
      <w:r w:rsidR="009C441E" w:rsidRPr="00136C57">
        <w:t>ime</w:t>
      </w:r>
    </w:p>
    <w:p w:rsidR="001911E5" w:rsidRDefault="005874CB" w:rsidP="00DE5F51">
      <w:pPr>
        <w:pStyle w:val="BodyTextFirst"/>
      </w:pPr>
      <w:r>
        <w:t>Now that we have</w:t>
      </w:r>
      <w:r w:rsidR="00DE5F51">
        <w:t xml:space="preserve"> flexible access to the resources</w:t>
      </w:r>
      <w:r w:rsidR="00054906">
        <w:t>,</w:t>
      </w:r>
      <w:r w:rsidR="00DE5F51">
        <w:t xml:space="preserve"> </w:t>
      </w:r>
      <w:r>
        <w:t xml:space="preserve">it is easy to implement </w:t>
      </w:r>
      <w:r w:rsidR="00DE5F51">
        <w:t xml:space="preserve">additional options. Imagine a complex site that contains hundreds </w:t>
      </w:r>
      <w:r w:rsidR="00540F91">
        <w:t>or</w:t>
      </w:r>
      <w:r w:rsidR="00DE5F51">
        <w:t xml:space="preserve"> thousands of resources. Several authors add content, change content, </w:t>
      </w:r>
      <w:r w:rsidR="001911E5">
        <w:t xml:space="preserve">and </w:t>
      </w:r>
      <w:r w:rsidR="00DE5F51">
        <w:t>add new languages</w:t>
      </w:r>
      <w:r w:rsidR="001911E5">
        <w:t xml:space="preserve">. Doing so in XML files is </w:t>
      </w:r>
      <w:r w:rsidR="00540F91">
        <w:t>very inefficient</w:t>
      </w:r>
      <w:r w:rsidR="001911E5">
        <w:t xml:space="preserve">. </w:t>
      </w:r>
      <w:r w:rsidR="00054906">
        <w:t>Consider</w:t>
      </w:r>
      <w:r w:rsidR="001911E5">
        <w:t xml:space="preserve"> </w:t>
      </w:r>
      <w:r w:rsidR="00540F91">
        <w:t xml:space="preserve">also </w:t>
      </w:r>
      <w:r w:rsidR="001911E5">
        <w:t xml:space="preserve">the way translators usually work. Good translators might handle the content well, but dealing with XML is not </w:t>
      </w:r>
      <w:r w:rsidR="00540F91">
        <w:t xml:space="preserve">their </w:t>
      </w:r>
      <w:r>
        <w:t xml:space="preserve">area of </w:t>
      </w:r>
      <w:r w:rsidR="00540F91">
        <w:t>proficiency</w:t>
      </w:r>
      <w:r w:rsidR="001911E5">
        <w:t>. Deploying a</w:t>
      </w:r>
      <w:r>
        <w:t xml:space="preserve"> separate</w:t>
      </w:r>
      <w:r w:rsidR="001911E5">
        <w:t xml:space="preserve"> application to support their </w:t>
      </w:r>
      <w:r>
        <w:t xml:space="preserve">translation </w:t>
      </w:r>
      <w:r w:rsidR="001911E5">
        <w:t>work</w:t>
      </w:r>
      <w:r w:rsidR="00540F91">
        <w:t xml:space="preserve"> introduces additional complications</w:t>
      </w:r>
      <w:r w:rsidR="001911E5">
        <w:t xml:space="preserve">. </w:t>
      </w:r>
      <w:r w:rsidR="00540F91">
        <w:t>T</w:t>
      </w:r>
      <w:r w:rsidR="001911E5">
        <w:t xml:space="preserve">ext portions often require a different translation depending on the context </w:t>
      </w:r>
      <w:r w:rsidR="00E917E1">
        <w:t xml:space="preserve">in which </w:t>
      </w:r>
      <w:r w:rsidR="001911E5">
        <w:t xml:space="preserve">they appear. </w:t>
      </w:r>
      <w:r w:rsidR="0026263C">
        <w:t xml:space="preserve">This context </w:t>
      </w:r>
      <w:r w:rsidR="00E917E1">
        <w:t xml:space="preserve">is </w:t>
      </w:r>
      <w:r w:rsidR="001911E5">
        <w:t xml:space="preserve">lost when translating </w:t>
      </w:r>
      <w:r w:rsidR="00E917E1">
        <w:t>fragments</w:t>
      </w:r>
      <w:r w:rsidR="001911E5">
        <w:t xml:space="preserve"> of a sentence or single words.</w:t>
      </w:r>
    </w:p>
    <w:p w:rsidR="001911E5" w:rsidRDefault="001911E5" w:rsidP="001911E5">
      <w:pPr>
        <w:pStyle w:val="BodyTextCont"/>
      </w:pPr>
      <w:r w:rsidRPr="001911E5">
        <w:t xml:space="preserve">Editing content online would be </w:t>
      </w:r>
      <w:r w:rsidR="00E917E1">
        <w:t xml:space="preserve">a </w:t>
      </w:r>
      <w:r w:rsidR="00540F91">
        <w:t>better</w:t>
      </w:r>
      <w:r w:rsidR="00540F91" w:rsidRPr="001911E5">
        <w:t xml:space="preserve"> </w:t>
      </w:r>
      <w:r w:rsidRPr="001911E5">
        <w:t xml:space="preserve">option. However, handling resources the </w:t>
      </w:r>
      <w:r w:rsidR="00540F91">
        <w:t>standard</w:t>
      </w:r>
      <w:r w:rsidR="00540F91" w:rsidRPr="001911E5">
        <w:t xml:space="preserve"> </w:t>
      </w:r>
      <w:r w:rsidRPr="001911E5">
        <w:t>way</w:t>
      </w:r>
      <w:r w:rsidR="00E917E1">
        <w:t xml:space="preserve"> (in</w:t>
      </w:r>
      <w:r>
        <w:t xml:space="preserve"> files</w:t>
      </w:r>
      <w:r w:rsidR="00E917E1">
        <w:t>)</w:t>
      </w:r>
      <w:r>
        <w:t xml:space="preserve"> and compil</w:t>
      </w:r>
      <w:r w:rsidR="00E917E1">
        <w:t>ing</w:t>
      </w:r>
      <w:r>
        <w:t xml:space="preserve"> </w:t>
      </w:r>
      <w:r w:rsidR="00540F91">
        <w:t xml:space="preserve">them </w:t>
      </w:r>
      <w:r>
        <w:t>in</w:t>
      </w:r>
      <w:r w:rsidR="00540F91">
        <w:t>to</w:t>
      </w:r>
      <w:r>
        <w:t xml:space="preserve"> binary resources </w:t>
      </w:r>
      <w:r w:rsidR="00540F91">
        <w:t>precludes the saving of new content into the resources</w:t>
      </w:r>
      <w:r>
        <w:t>. In this section</w:t>
      </w:r>
      <w:r w:rsidR="0026263C">
        <w:t>,</w:t>
      </w:r>
      <w:r>
        <w:t xml:space="preserve"> I </w:t>
      </w:r>
      <w:r w:rsidR="00E917E1">
        <w:t>demons</w:t>
      </w:r>
      <w:r w:rsidR="002B21C2">
        <w:t>t</w:t>
      </w:r>
      <w:r w:rsidR="00E917E1">
        <w:t xml:space="preserve">rate </w:t>
      </w:r>
      <w:r>
        <w:t>how to use an extended resource provider model to access resource files online—anytime.</w:t>
      </w:r>
    </w:p>
    <w:p w:rsidR="001911E5" w:rsidRDefault="001911E5" w:rsidP="001911E5">
      <w:pPr>
        <w:pStyle w:val="berschrift3"/>
      </w:pPr>
      <w:r>
        <w:lastRenderedPageBreak/>
        <w:t xml:space="preserve">How it </w:t>
      </w:r>
      <w:r w:rsidR="008656C1">
        <w:t>Works</w:t>
      </w:r>
    </w:p>
    <w:p w:rsidR="00696813" w:rsidRDefault="00A90C18" w:rsidP="001911E5">
      <w:pPr>
        <w:pStyle w:val="BodyTextFirst"/>
      </w:pPr>
      <w:r>
        <w:t>In the previous sections</w:t>
      </w:r>
      <w:r w:rsidR="0026263C">
        <w:t>,</w:t>
      </w:r>
      <w:r>
        <w:t xml:space="preserve"> </w:t>
      </w:r>
      <w:r w:rsidR="00E917E1">
        <w:t xml:space="preserve">we looked at </w:t>
      </w:r>
      <w:r>
        <w:t>a different storage</w:t>
      </w:r>
      <w:r w:rsidR="001911E5" w:rsidRPr="001911E5">
        <w:t xml:space="preserve"> </w:t>
      </w:r>
      <w:r>
        <w:t xml:space="preserve">model. The provider still relays </w:t>
      </w:r>
      <w:r w:rsidR="00E917E1">
        <w:t xml:space="preserve">the </w:t>
      </w:r>
      <w:r>
        <w:t>files, but</w:t>
      </w:r>
      <w:r w:rsidR="00E917E1">
        <w:t xml:space="preserve"> the</w:t>
      </w:r>
      <w:r>
        <w:t xml:space="preserve"> file structure and availability is much more flexible. Most </w:t>
      </w:r>
      <w:r w:rsidR="00E917E1">
        <w:t>importantly</w:t>
      </w:r>
      <w:r>
        <w:t xml:space="preserve">, we have total control over it. To have access at </w:t>
      </w:r>
      <w:r w:rsidR="00720E8A">
        <w:t>runtime</w:t>
      </w:r>
      <w:r>
        <w:t xml:space="preserve">, a service must be able to open </w:t>
      </w:r>
      <w:r w:rsidR="00AD487A">
        <w:t xml:space="preserve">each </w:t>
      </w:r>
      <w:r w:rsidR="00E917E1">
        <w:t>.</w:t>
      </w:r>
      <w:proofErr w:type="spellStart"/>
      <w:r w:rsidRPr="0026263C">
        <w:rPr>
          <w:i/>
        </w:rPr>
        <w:t>resx</w:t>
      </w:r>
      <w:proofErr w:type="spellEnd"/>
      <w:r>
        <w:t xml:space="preserve"> file, write new or changed content in</w:t>
      </w:r>
      <w:r w:rsidR="00AD487A">
        <w:t>to</w:t>
      </w:r>
      <w:r>
        <w:t xml:space="preserve"> it, and close the file. </w:t>
      </w:r>
    </w:p>
    <w:p w:rsidR="000F3AEA" w:rsidRDefault="00A90C18">
      <w:pPr>
        <w:pStyle w:val="BodyTextCont"/>
      </w:pPr>
      <w:r>
        <w:t>The</w:t>
      </w:r>
      <w:r w:rsidR="00696813">
        <w:t xml:space="preserve"> only disadvantage with the</w:t>
      </w:r>
      <w:r>
        <w:t xml:space="preserve"> provider read</w:t>
      </w:r>
      <w:r w:rsidR="00696813">
        <w:t>ing</w:t>
      </w:r>
      <w:r>
        <w:t xml:space="preserve"> the </w:t>
      </w:r>
      <w:r w:rsidR="00696813">
        <w:t xml:space="preserve">data directly </w:t>
      </w:r>
      <w:r>
        <w:t xml:space="preserve">from the </w:t>
      </w:r>
      <w:r w:rsidR="00E917E1">
        <w:t>.</w:t>
      </w:r>
      <w:proofErr w:type="spellStart"/>
      <w:r w:rsidRPr="0026263C">
        <w:rPr>
          <w:i/>
        </w:rPr>
        <w:t>resx</w:t>
      </w:r>
      <w:proofErr w:type="spellEnd"/>
      <w:r>
        <w:t xml:space="preserve"> files</w:t>
      </w:r>
      <w:r w:rsidR="00696813">
        <w:t xml:space="preserve"> is:</w:t>
      </w:r>
      <w:r>
        <w:t xml:space="preserve"> </w:t>
      </w:r>
      <w:r w:rsidR="00696813">
        <w:t>how can we</w:t>
      </w:r>
      <w:r>
        <w:t xml:space="preserve"> </w:t>
      </w:r>
      <w:r w:rsidR="00696813">
        <w:t>continue to</w:t>
      </w:r>
      <w:r>
        <w:t xml:space="preserve"> use cach</w:t>
      </w:r>
      <w:r w:rsidR="00696813">
        <w:t>ing</w:t>
      </w:r>
      <w:r>
        <w:t xml:space="preserve"> to improve performance</w:t>
      </w:r>
      <w:r w:rsidR="00696813">
        <w:t>?</w:t>
      </w:r>
      <w:r>
        <w:t xml:space="preserve"> </w:t>
      </w:r>
    </w:p>
    <w:p w:rsidR="000F3AEA" w:rsidRDefault="00A90C18">
      <w:pPr>
        <w:pStyle w:val="BodyTextCont"/>
      </w:pPr>
      <w:r>
        <w:t xml:space="preserve">There </w:t>
      </w:r>
      <w:r w:rsidR="0026263C">
        <w:t>are</w:t>
      </w:r>
      <w:r>
        <w:t xml:space="preserve"> several </w:t>
      </w:r>
      <w:r w:rsidR="0026263C">
        <w:t>options</w:t>
      </w:r>
      <w:r>
        <w:t xml:space="preserve">. </w:t>
      </w:r>
      <w:r w:rsidR="00E917E1">
        <w:t>For example, you could</w:t>
      </w:r>
      <w:r>
        <w:t xml:space="preserve"> recognize the editing mode and suppress cach</w:t>
      </w:r>
      <w:r w:rsidR="002B21C2">
        <w:t xml:space="preserve">ing while </w:t>
      </w:r>
      <w:r>
        <w:t>e</w:t>
      </w:r>
      <w:r w:rsidR="002B21C2">
        <w:t>diting</w:t>
      </w:r>
      <w:r>
        <w:t>. Alternatively, you could a</w:t>
      </w:r>
      <w:r w:rsidR="00E917E1">
        <w:t>dd a</w:t>
      </w:r>
      <w:r>
        <w:t xml:space="preserve"> refresh button or link that forces the cache to be destroyed. Both options are easy to implement</w:t>
      </w:r>
      <w:r w:rsidR="00E917E1">
        <w:t>,</w:t>
      </w:r>
      <w:r>
        <w:t xml:space="preserve"> but beyond the scope of this chapter. </w:t>
      </w:r>
    </w:p>
    <w:p w:rsidR="0066263F" w:rsidRDefault="00A90C18" w:rsidP="00A90C18">
      <w:pPr>
        <w:pStyle w:val="BodyTextCont"/>
      </w:pPr>
      <w:r>
        <w:t xml:space="preserve">To access </w:t>
      </w:r>
      <w:r w:rsidR="005874CB">
        <w:t xml:space="preserve">the </w:t>
      </w:r>
      <w:r>
        <w:t xml:space="preserve">resources </w:t>
      </w:r>
      <w:r w:rsidR="00E82447">
        <w:t xml:space="preserve">from </w:t>
      </w:r>
      <w:r w:rsidR="00E917E1">
        <w:t xml:space="preserve">the </w:t>
      </w:r>
      <w:r w:rsidR="00E82447">
        <w:t>client</w:t>
      </w:r>
      <w:r w:rsidR="00E917E1">
        <w:t>,</w:t>
      </w:r>
      <w:r w:rsidR="00E82447">
        <w:t xml:space="preserve"> we must find a way </w:t>
      </w:r>
      <w:r w:rsidR="00E917E1">
        <w:t xml:space="preserve">of </w:t>
      </w:r>
      <w:r w:rsidR="00E82447">
        <w:t>communicat</w:t>
      </w:r>
      <w:r w:rsidR="00E917E1">
        <w:t xml:space="preserve">ing between the </w:t>
      </w:r>
      <w:r w:rsidR="00E82447">
        <w:t xml:space="preserve">browser </w:t>
      </w:r>
      <w:r w:rsidR="00E917E1">
        <w:t xml:space="preserve">and the </w:t>
      </w:r>
      <w:r w:rsidR="00E82447">
        <w:t xml:space="preserve">server. </w:t>
      </w:r>
      <w:r w:rsidR="00E917E1">
        <w:t>A</w:t>
      </w:r>
      <w:r w:rsidR="00E82447">
        <w:t xml:space="preserve"> web service and JavaScript </w:t>
      </w:r>
      <w:r w:rsidR="00E917E1">
        <w:t xml:space="preserve">could </w:t>
      </w:r>
      <w:r w:rsidR="00E82447">
        <w:t xml:space="preserve">achieve this. </w:t>
      </w:r>
      <w:r w:rsidR="00E917E1">
        <w:t>As</w:t>
      </w:r>
      <w:r w:rsidR="00E82447">
        <w:t xml:space="preserve"> you </w:t>
      </w:r>
      <w:r w:rsidR="00E917E1">
        <w:t xml:space="preserve">only </w:t>
      </w:r>
      <w:r w:rsidR="00E82447">
        <w:t>need JavaScript when editing pages</w:t>
      </w:r>
      <w:r w:rsidR="005874CB">
        <w:t>—not when merely viewing pages—</w:t>
      </w:r>
      <w:r w:rsidR="00E82447">
        <w:t xml:space="preserve">it’s </w:t>
      </w:r>
      <w:r w:rsidR="00E917E1">
        <w:t xml:space="preserve">a good idea </w:t>
      </w:r>
      <w:r w:rsidR="00E82447">
        <w:t xml:space="preserve">to have a special master page </w:t>
      </w:r>
      <w:r w:rsidR="00E917E1">
        <w:t xml:space="preserve">containing </w:t>
      </w:r>
      <w:r w:rsidR="00E82447">
        <w:t xml:space="preserve">all the </w:t>
      </w:r>
      <w:r w:rsidR="002B21C2">
        <w:t>JavaScript functions</w:t>
      </w:r>
      <w:r w:rsidR="00E82447">
        <w:t>.</w:t>
      </w:r>
      <w:r w:rsidR="0066263F">
        <w:t xml:space="preserve"> </w:t>
      </w:r>
    </w:p>
    <w:p w:rsidR="0066263F" w:rsidRDefault="0066263F" w:rsidP="0066263F">
      <w:pPr>
        <w:pStyle w:val="BodyTextCont"/>
      </w:pPr>
      <w:r>
        <w:t>From the perspective of the application, you</w:t>
      </w:r>
      <w:r w:rsidR="00E917E1">
        <w:t>’ll</w:t>
      </w:r>
      <w:r>
        <w:t xml:space="preserve"> need </w:t>
      </w:r>
      <w:r w:rsidR="00E917E1">
        <w:t xml:space="preserve">to </w:t>
      </w:r>
      <w:r>
        <w:t>create the following functions:</w:t>
      </w:r>
    </w:p>
    <w:p w:rsidR="0066263F" w:rsidRDefault="0066263F" w:rsidP="0066263F">
      <w:pPr>
        <w:pStyle w:val="BulletFirst"/>
      </w:pPr>
      <w:r>
        <w:tab/>
        <w:t>*</w:t>
      </w:r>
      <w:r>
        <w:tab/>
        <w:t xml:space="preserve">Retrieve supported languages and deliver as </w:t>
      </w:r>
      <w:r w:rsidR="00E917E1">
        <w:t xml:space="preserve">a </w:t>
      </w:r>
      <w:r>
        <w:t>web service</w:t>
      </w:r>
    </w:p>
    <w:p w:rsidR="0066263F" w:rsidRDefault="0066263F" w:rsidP="0066263F">
      <w:pPr>
        <w:pStyle w:val="Bullet"/>
      </w:pPr>
      <w:r>
        <w:tab/>
        <w:t>*</w:t>
      </w:r>
      <w:r>
        <w:tab/>
        <w:t xml:space="preserve">Retrieve resources for </w:t>
      </w:r>
      <w:r w:rsidR="00E917E1">
        <w:t xml:space="preserve">the </w:t>
      </w:r>
      <w:r>
        <w:t xml:space="preserve">current page and language from </w:t>
      </w:r>
      <w:r w:rsidR="00E917E1">
        <w:t xml:space="preserve">the </w:t>
      </w:r>
      <w:r>
        <w:t>web service</w:t>
      </w:r>
    </w:p>
    <w:p w:rsidR="0066263F" w:rsidRDefault="0066263F" w:rsidP="0066263F">
      <w:pPr>
        <w:pStyle w:val="Bullet"/>
      </w:pPr>
      <w:r>
        <w:tab/>
        <w:t>*</w:t>
      </w:r>
      <w:r>
        <w:tab/>
        <w:t xml:space="preserve">Write data back to </w:t>
      </w:r>
      <w:r w:rsidR="00E917E1">
        <w:t xml:space="preserve">the </w:t>
      </w:r>
      <w:r>
        <w:t xml:space="preserve">web service to store in the appropriate </w:t>
      </w:r>
      <w:r w:rsidR="00881729" w:rsidRPr="00881729">
        <w:rPr>
          <w:i/>
        </w:rPr>
        <w:t>.</w:t>
      </w:r>
      <w:proofErr w:type="spellStart"/>
      <w:r w:rsidR="00881729" w:rsidRPr="00881729">
        <w:rPr>
          <w:i/>
        </w:rPr>
        <w:t>resx</w:t>
      </w:r>
      <w:proofErr w:type="spellEnd"/>
      <w:r>
        <w:t xml:space="preserve"> file</w:t>
      </w:r>
    </w:p>
    <w:p w:rsidR="0066263F" w:rsidRDefault="0066263F" w:rsidP="0066263F">
      <w:pPr>
        <w:pStyle w:val="Bullet"/>
      </w:pPr>
      <w:r>
        <w:tab/>
        <w:t>*</w:t>
      </w:r>
      <w:r>
        <w:tab/>
        <w:t>Extend the page to support</w:t>
      </w:r>
      <w:r w:rsidR="00E917E1">
        <w:t xml:space="preserve"> the</w:t>
      </w:r>
      <w:r>
        <w:t xml:space="preserve"> editing </w:t>
      </w:r>
      <w:r w:rsidR="00E917E1">
        <w:t xml:space="preserve">of </w:t>
      </w:r>
      <w:r>
        <w:t xml:space="preserve">the elements on </w:t>
      </w:r>
      <w:r w:rsidR="00E917E1">
        <w:t xml:space="preserve">a </w:t>
      </w:r>
      <w:r>
        <w:t>control by control bas</w:t>
      </w:r>
      <w:r w:rsidR="00E917E1">
        <w:t>is</w:t>
      </w:r>
    </w:p>
    <w:p w:rsidR="000F3AEA" w:rsidRDefault="0066263F">
      <w:pPr>
        <w:pStyle w:val="BulletLast"/>
      </w:pPr>
      <w:r>
        <w:tab/>
        <w:t>*</w:t>
      </w:r>
      <w:r>
        <w:tab/>
        <w:t>Create an editor to allow editing the control’s content on the client</w:t>
      </w:r>
    </w:p>
    <w:p w:rsidR="001911E5" w:rsidRDefault="0066263F" w:rsidP="00A90C18">
      <w:pPr>
        <w:pStyle w:val="BodyTextCont"/>
      </w:pPr>
      <w:r>
        <w:t xml:space="preserve">The client </w:t>
      </w:r>
      <w:r w:rsidR="00E917E1">
        <w:t xml:space="preserve">portion </w:t>
      </w:r>
      <w:r>
        <w:t>is written in JavaScript</w:t>
      </w:r>
      <w:r w:rsidR="00E917E1">
        <w:t>, which</w:t>
      </w:r>
      <w:r>
        <w:t xml:space="preserve"> has several functions:</w:t>
      </w:r>
    </w:p>
    <w:p w:rsidR="0066263F" w:rsidRDefault="0066263F" w:rsidP="0066263F">
      <w:pPr>
        <w:pStyle w:val="BulletFirst"/>
      </w:pPr>
      <w:r>
        <w:tab/>
        <w:t>*</w:t>
      </w:r>
      <w:r>
        <w:tab/>
        <w:t xml:space="preserve">Create an editor to edit parts of </w:t>
      </w:r>
      <w:r w:rsidR="00E917E1">
        <w:t xml:space="preserve">a </w:t>
      </w:r>
      <w:r>
        <w:t>page</w:t>
      </w:r>
    </w:p>
    <w:p w:rsidR="0066263F" w:rsidRDefault="0066263F" w:rsidP="0066263F">
      <w:pPr>
        <w:pStyle w:val="Bullet"/>
      </w:pPr>
      <w:r>
        <w:tab/>
        <w:t>*</w:t>
      </w:r>
      <w:r>
        <w:tab/>
        <w:t xml:space="preserve">Load current resource data from </w:t>
      </w:r>
      <w:r w:rsidR="00E917E1">
        <w:t xml:space="preserve">the </w:t>
      </w:r>
      <w:r>
        <w:t>server</w:t>
      </w:r>
    </w:p>
    <w:p w:rsidR="0066263F" w:rsidRDefault="0066263F" w:rsidP="0066263F">
      <w:pPr>
        <w:pStyle w:val="Bullet"/>
      </w:pPr>
      <w:r>
        <w:tab/>
        <w:t>*</w:t>
      </w:r>
      <w:r>
        <w:tab/>
        <w:t xml:space="preserve">Save changed content back to </w:t>
      </w:r>
      <w:r w:rsidR="00E917E1">
        <w:t xml:space="preserve">the </w:t>
      </w:r>
      <w:r>
        <w:t>server</w:t>
      </w:r>
    </w:p>
    <w:p w:rsidR="0066263F" w:rsidRPr="0066263F" w:rsidRDefault="0066263F" w:rsidP="0066263F">
      <w:pPr>
        <w:pStyle w:val="BulletLast"/>
      </w:pPr>
      <w:r>
        <w:tab/>
        <w:t>*</w:t>
      </w:r>
      <w:r>
        <w:tab/>
        <w:t>Change the currently edited language</w:t>
      </w:r>
    </w:p>
    <w:p w:rsidR="0066263F" w:rsidRDefault="0066263F" w:rsidP="001911E5">
      <w:pPr>
        <w:pStyle w:val="BodyTextCont"/>
      </w:pPr>
      <w:r>
        <w:t xml:space="preserve">In this </w:t>
      </w:r>
      <w:r w:rsidR="0026263C">
        <w:t>example,</w:t>
      </w:r>
      <w:r>
        <w:t xml:space="preserve"> I store the supported languages in another XML file, called </w:t>
      </w:r>
      <w:r w:rsidRPr="0066263F">
        <w:rPr>
          <w:i/>
        </w:rPr>
        <w:t>Cultures.xml</w:t>
      </w:r>
      <w:r>
        <w:t xml:space="preserve">. </w:t>
      </w:r>
    </w:p>
    <w:p w:rsidR="00DE5F51" w:rsidRDefault="0066263F" w:rsidP="0066263F">
      <w:pPr>
        <w:pStyle w:val="CodeCaption"/>
      </w:pPr>
      <w:r>
        <w:t xml:space="preserve">Listing </w:t>
      </w:r>
      <w:r w:rsidR="00094254">
        <w:t>5</w:t>
      </w:r>
      <w:r w:rsidR="00037A95">
        <w:t>-</w:t>
      </w:r>
      <w:r w:rsidR="003A7953">
        <w:fldChar w:fldCharType="begin"/>
      </w:r>
      <w:r w:rsidR="003A7953">
        <w:instrText xml:space="preserve"> SEQ Listing \* ARABIC </w:instrText>
      </w:r>
      <w:r w:rsidR="003A7953">
        <w:fldChar w:fldCharType="separate"/>
      </w:r>
      <w:r w:rsidR="00A4435E">
        <w:t>7</w:t>
      </w:r>
      <w:r w:rsidR="003A7953">
        <w:fldChar w:fldCharType="end"/>
      </w:r>
      <w:r>
        <w:t xml:space="preserve"> The supported cultures stored as XML</w:t>
      </w:r>
    </w:p>
    <w:p w:rsidR="0066263F" w:rsidRDefault="0066263F" w:rsidP="0066263F">
      <w:pPr>
        <w:pStyle w:val="CodeFirst"/>
      </w:pPr>
      <w:r>
        <w:t>&lt;?xml version="1.0" encoding="utf-8" ?&gt;</w:t>
      </w:r>
    </w:p>
    <w:p w:rsidR="0066263F" w:rsidRDefault="0066263F" w:rsidP="0066263F">
      <w:pPr>
        <w:pStyle w:val="Code"/>
      </w:pPr>
      <w:r>
        <w:t>&lt;Cultures&gt;</w:t>
      </w:r>
    </w:p>
    <w:p w:rsidR="0066263F" w:rsidRDefault="0066263F" w:rsidP="0066263F">
      <w:pPr>
        <w:pStyle w:val="Code"/>
      </w:pPr>
      <w:r>
        <w:t xml:space="preserve">  &lt;CultureInfo name="English" id="en-Us" /&gt;</w:t>
      </w:r>
    </w:p>
    <w:p w:rsidR="0066263F" w:rsidRDefault="0066263F" w:rsidP="0066263F">
      <w:pPr>
        <w:pStyle w:val="Code"/>
      </w:pPr>
      <w:r>
        <w:t xml:space="preserve">  &lt;CultureInfo name="Deutsch" id="de-De" /&gt;</w:t>
      </w:r>
    </w:p>
    <w:p w:rsidR="0066263F" w:rsidRDefault="0066263F" w:rsidP="0066263F">
      <w:pPr>
        <w:pStyle w:val="Code"/>
      </w:pPr>
      <w:r>
        <w:t xml:space="preserve">  &lt;CultureInfo name="Italiano" id="it-It" /&gt;</w:t>
      </w:r>
    </w:p>
    <w:p w:rsidR="0066263F" w:rsidRPr="0066263F" w:rsidRDefault="0066263F" w:rsidP="0066263F">
      <w:pPr>
        <w:pStyle w:val="CodeLast"/>
      </w:pPr>
      <w:r>
        <w:t>&lt;/Cultures&gt;</w:t>
      </w:r>
    </w:p>
    <w:p w:rsidR="0066263F" w:rsidRDefault="0066263F" w:rsidP="0066263F">
      <w:pPr>
        <w:pStyle w:val="BodyTextCont"/>
      </w:pPr>
      <w:r>
        <w:t>The web service method exposes this content to the client. To cache this information</w:t>
      </w:r>
      <w:r w:rsidR="00E917E1">
        <w:t>,</w:t>
      </w:r>
      <w:r>
        <w:t xml:space="preserve"> I store the data </w:t>
      </w:r>
      <w:r w:rsidR="003C682B">
        <w:t>during</w:t>
      </w:r>
      <w:r>
        <w:t xml:space="preserve"> </w:t>
      </w:r>
      <w:r w:rsidR="00E917E1">
        <w:t xml:space="preserve">the </w:t>
      </w:r>
      <w:r>
        <w:t>application start.</w:t>
      </w:r>
    </w:p>
    <w:p w:rsidR="0066263F" w:rsidRDefault="0066263F" w:rsidP="0066263F">
      <w:pPr>
        <w:pStyle w:val="CodeCaption"/>
      </w:pPr>
      <w:r>
        <w:t xml:space="preserve">Listing </w:t>
      </w:r>
      <w:r w:rsidR="003C682B">
        <w:t>5</w:t>
      </w:r>
      <w:r w:rsidR="001D6FDA">
        <w:t>-</w:t>
      </w:r>
      <w:r w:rsidR="003A7953">
        <w:fldChar w:fldCharType="begin"/>
      </w:r>
      <w:r w:rsidR="003A7953">
        <w:instrText xml:space="preserve"> SEQ Listing \* ARABIC </w:instrText>
      </w:r>
      <w:r w:rsidR="003A7953">
        <w:fldChar w:fldCharType="separate"/>
      </w:r>
      <w:r w:rsidR="00A4435E">
        <w:t>8</w:t>
      </w:r>
      <w:r w:rsidR="003A7953">
        <w:fldChar w:fldCharType="end"/>
      </w:r>
      <w:r>
        <w:t xml:space="preserve"> Retrieve supported cultures on application start</w:t>
      </w:r>
    </w:p>
    <w:p w:rsidR="0066263F" w:rsidRPr="0066263F" w:rsidRDefault="0066263F" w:rsidP="0066263F">
      <w:pPr>
        <w:pStyle w:val="CodeFirst"/>
        <w:rPr>
          <w:lang w:eastAsia="de-DE"/>
        </w:rPr>
      </w:pPr>
      <w:r w:rsidRPr="0066263F">
        <w:rPr>
          <w:lang w:eastAsia="de-DE"/>
        </w:rPr>
        <w:lastRenderedPageBreak/>
        <w:t xml:space="preserve">void Application_Start(object sender, EventArgs e) </w:t>
      </w:r>
    </w:p>
    <w:p w:rsidR="0066263F" w:rsidRPr="0066263F" w:rsidRDefault="0066263F" w:rsidP="0066263F">
      <w:pPr>
        <w:pStyle w:val="Code"/>
        <w:rPr>
          <w:lang w:eastAsia="de-DE"/>
        </w:rPr>
      </w:pPr>
      <w:r w:rsidRPr="0066263F">
        <w:rPr>
          <w:lang w:eastAsia="de-DE"/>
        </w:rPr>
        <w:t>{</w:t>
      </w:r>
    </w:p>
    <w:p w:rsidR="0066263F" w:rsidRDefault="0066263F" w:rsidP="0066263F">
      <w:pPr>
        <w:pStyle w:val="Code"/>
        <w:rPr>
          <w:lang w:eastAsia="de-DE"/>
        </w:rPr>
      </w:pPr>
      <w:r w:rsidRPr="0066263F">
        <w:rPr>
          <w:lang w:eastAsia="de-DE"/>
        </w:rPr>
        <w:t xml:space="preserve">    XDocument xmlDoc = XDocument.Load(Path.Combine(Server.MapPath("~/App_Data"),</w:t>
      </w:r>
      <w:r>
        <w:rPr>
          <w:lang w:eastAsia="de-DE"/>
        </w:rPr>
        <w:t xml:space="preserve"> </w:t>
      </w:r>
      <w:r>
        <w:rPr>
          <w:lang w:eastAsia="de-DE"/>
        </w:rPr>
        <w:sym w:font="Wingdings" w:char="F0C3"/>
      </w:r>
    </w:p>
    <w:p w:rsidR="0066263F" w:rsidRPr="0066263F" w:rsidRDefault="0066263F" w:rsidP="0066263F">
      <w:pPr>
        <w:pStyle w:val="Code"/>
        <w:rPr>
          <w:lang w:eastAsia="de-DE"/>
        </w:rPr>
      </w:pPr>
      <w:r>
        <w:rPr>
          <w:lang w:eastAsia="de-DE"/>
        </w:rPr>
        <w:t xml:space="preserve">                                                                 </w:t>
      </w:r>
      <w:r w:rsidRPr="0066263F">
        <w:rPr>
          <w:lang w:eastAsia="de-DE"/>
        </w:rPr>
        <w:t xml:space="preserve"> "Cultures.xml"));</w:t>
      </w:r>
    </w:p>
    <w:p w:rsidR="0066263F" w:rsidRDefault="0066263F" w:rsidP="0066263F">
      <w:pPr>
        <w:pStyle w:val="Code"/>
        <w:rPr>
          <w:lang w:eastAsia="de-DE"/>
        </w:rPr>
      </w:pPr>
      <w:r w:rsidRPr="0066263F">
        <w:rPr>
          <w:lang w:eastAsia="de-DE"/>
        </w:rPr>
        <w:t xml:space="preserve">    var cultures = from c in xmlDoc.Descendants("CultureInfo") </w:t>
      </w:r>
      <w:r>
        <w:rPr>
          <w:lang w:eastAsia="de-DE"/>
        </w:rPr>
        <w:sym w:font="Wingdings" w:char="F0C3"/>
      </w:r>
    </w:p>
    <w:p w:rsidR="0066263F" w:rsidRPr="0066263F" w:rsidRDefault="0066263F" w:rsidP="0066263F">
      <w:pPr>
        <w:pStyle w:val="Code"/>
        <w:rPr>
          <w:lang w:eastAsia="de-DE"/>
        </w:rPr>
      </w:pPr>
      <w:r>
        <w:rPr>
          <w:lang w:eastAsia="de-DE"/>
        </w:rPr>
        <w:t xml:space="preserve">                   </w:t>
      </w:r>
      <w:r w:rsidRPr="0066263F">
        <w:rPr>
          <w:lang w:eastAsia="de-DE"/>
        </w:rPr>
        <w:t>select new CultureInfo(c.Attribute("id").Value);</w:t>
      </w:r>
    </w:p>
    <w:p w:rsidR="0066263F" w:rsidRPr="0066263F" w:rsidRDefault="0066263F" w:rsidP="0066263F">
      <w:pPr>
        <w:pStyle w:val="Code"/>
        <w:rPr>
          <w:lang w:eastAsia="de-DE"/>
        </w:rPr>
      </w:pPr>
      <w:r w:rsidRPr="0066263F">
        <w:rPr>
          <w:lang w:eastAsia="de-DE"/>
        </w:rPr>
        <w:t xml:space="preserve">    Application["cultures"] = cultures.ToList&lt;CultureInfo&gt;();</w:t>
      </w:r>
    </w:p>
    <w:p w:rsidR="00DE5F51" w:rsidRPr="004022F1" w:rsidRDefault="0066263F" w:rsidP="0066263F">
      <w:pPr>
        <w:pStyle w:val="CodeLast"/>
        <w:rPr>
          <w:lang w:eastAsia="de-DE"/>
        </w:rPr>
      </w:pPr>
      <w:r w:rsidRPr="004022F1">
        <w:rPr>
          <w:lang w:eastAsia="de-DE"/>
        </w:rPr>
        <w:t>}</w:t>
      </w:r>
    </w:p>
    <w:p w:rsidR="00377CAA" w:rsidRDefault="00377CAA" w:rsidP="00377CAA">
      <w:pPr>
        <w:pStyle w:val="BodyTextCont"/>
        <w:rPr>
          <w:lang w:eastAsia="de-DE"/>
        </w:rPr>
      </w:pPr>
      <w:r w:rsidRPr="00377CAA">
        <w:rPr>
          <w:lang w:eastAsia="de-DE"/>
        </w:rPr>
        <w:t>The service</w:t>
      </w:r>
      <w:r>
        <w:rPr>
          <w:lang w:eastAsia="de-DE"/>
        </w:rPr>
        <w:t>’</w:t>
      </w:r>
      <w:r w:rsidRPr="00377CAA">
        <w:rPr>
          <w:lang w:eastAsia="de-DE"/>
        </w:rPr>
        <w:t xml:space="preserve">s method transforms this into a </w:t>
      </w:r>
      <w:proofErr w:type="spellStart"/>
      <w:r w:rsidRPr="00377CAA">
        <w:rPr>
          <w:lang w:eastAsia="de-DE"/>
        </w:rPr>
        <w:t>seriali</w:t>
      </w:r>
      <w:r>
        <w:rPr>
          <w:lang w:eastAsia="de-DE"/>
        </w:rPr>
        <w:t>z</w:t>
      </w:r>
      <w:r w:rsidRPr="00377CAA">
        <w:rPr>
          <w:lang w:eastAsia="de-DE"/>
        </w:rPr>
        <w:t>abl</w:t>
      </w:r>
      <w:r>
        <w:rPr>
          <w:lang w:eastAsia="de-DE"/>
        </w:rPr>
        <w:t>e</w:t>
      </w:r>
      <w:proofErr w:type="spellEnd"/>
      <w:r>
        <w:rPr>
          <w:lang w:eastAsia="de-DE"/>
        </w:rPr>
        <w:t xml:space="preserve"> object that is easy to read on the </w:t>
      </w:r>
      <w:r w:rsidR="003C682B">
        <w:rPr>
          <w:lang w:eastAsia="de-DE"/>
        </w:rPr>
        <w:t>client</w:t>
      </w:r>
      <w:r>
        <w:rPr>
          <w:lang w:eastAsia="de-DE"/>
        </w:rPr>
        <w:t>.</w:t>
      </w:r>
      <w:r w:rsidR="00AA5DDC">
        <w:rPr>
          <w:lang w:eastAsia="de-DE"/>
        </w:rPr>
        <w:t xml:space="preserve"> First</w:t>
      </w:r>
      <w:r w:rsidR="00E917E1">
        <w:rPr>
          <w:lang w:eastAsia="de-DE"/>
        </w:rPr>
        <w:t>ly</w:t>
      </w:r>
      <w:r w:rsidR="00AA5DDC">
        <w:rPr>
          <w:lang w:eastAsia="de-DE"/>
        </w:rPr>
        <w:t xml:space="preserve">, we need a web service class </w:t>
      </w:r>
      <w:r w:rsidR="00E917E1">
        <w:rPr>
          <w:lang w:eastAsia="de-DE"/>
        </w:rPr>
        <w:t>with</w:t>
      </w:r>
      <w:r w:rsidR="00AA5DDC">
        <w:rPr>
          <w:lang w:eastAsia="de-DE"/>
        </w:rPr>
        <w:t xml:space="preserve"> the following definition:</w:t>
      </w:r>
    </w:p>
    <w:p w:rsidR="00AA5DDC" w:rsidRDefault="00AA5DDC" w:rsidP="00AA5DDC">
      <w:pPr>
        <w:pStyle w:val="CodeCaption"/>
      </w:pPr>
      <w:r>
        <w:t xml:space="preserve">Listing </w:t>
      </w:r>
      <w:r w:rsidR="003C682B">
        <w:t>5</w:t>
      </w:r>
      <w:r w:rsidR="001D6FDA">
        <w:t>-</w:t>
      </w:r>
      <w:r w:rsidR="003A7953">
        <w:fldChar w:fldCharType="begin"/>
      </w:r>
      <w:r w:rsidR="003A7953">
        <w:instrText xml:space="preserve"> SEQ Listing \* ARABIC </w:instrText>
      </w:r>
      <w:r w:rsidR="003A7953">
        <w:fldChar w:fldCharType="separate"/>
      </w:r>
      <w:r w:rsidR="00A4435E">
        <w:t>9</w:t>
      </w:r>
      <w:r w:rsidR="003A7953">
        <w:fldChar w:fldCharType="end"/>
      </w:r>
      <w:r>
        <w:t xml:space="preserve"> The web service’s class head</w:t>
      </w:r>
    </w:p>
    <w:p w:rsidR="00AA5DDC" w:rsidRPr="00AA5DDC" w:rsidRDefault="00AA5DDC" w:rsidP="00AA5DDC">
      <w:pPr>
        <w:pStyle w:val="CodeFirst"/>
      </w:pPr>
      <w:r w:rsidRPr="00AA5DDC">
        <w:t>[ScriptService()]</w:t>
      </w:r>
    </w:p>
    <w:p w:rsidR="00AA5DDC" w:rsidRPr="00AA5DDC" w:rsidRDefault="00AA5DDC" w:rsidP="00AA5DDC">
      <w:pPr>
        <w:pStyle w:val="Code"/>
      </w:pPr>
      <w:r w:rsidRPr="00AA5DDC">
        <w:t>[WebService(Namespace = "http://www.</w:t>
      </w:r>
      <w:r w:rsidR="001D6FDA">
        <w:t>apress</w:t>
      </w:r>
      <w:r w:rsidRPr="00AA5DDC">
        <w:t>.com/ws")]</w:t>
      </w:r>
    </w:p>
    <w:p w:rsidR="00AA5DDC" w:rsidRPr="00AA5DDC" w:rsidRDefault="00AA5DDC" w:rsidP="00AA5DDC">
      <w:pPr>
        <w:pStyle w:val="Code"/>
      </w:pPr>
      <w:r w:rsidRPr="00AA5DDC">
        <w:t>[GenerateScriptType(typeof(Cultures))]</w:t>
      </w:r>
    </w:p>
    <w:p w:rsidR="00AA5DDC" w:rsidRPr="00AA5DDC" w:rsidRDefault="00AA5DDC" w:rsidP="00AA5DDC">
      <w:pPr>
        <w:pStyle w:val="Code"/>
      </w:pPr>
      <w:r w:rsidRPr="00AA5DDC">
        <w:t>[WebServiceBinding(ConformsTo = WsiProfiles.BasicProfile1_1)]</w:t>
      </w:r>
    </w:p>
    <w:p w:rsidR="00AA5DDC" w:rsidRPr="00AA5DDC" w:rsidRDefault="00AA5DDC" w:rsidP="00AA5DDC">
      <w:pPr>
        <w:pStyle w:val="Code"/>
      </w:pPr>
      <w:r w:rsidRPr="00AA5DDC">
        <w:t>public class ResourceService : System.Web.Services.WebService</w:t>
      </w:r>
    </w:p>
    <w:p w:rsidR="00AA5DDC" w:rsidRDefault="00AA5DDC" w:rsidP="00AA5DDC">
      <w:pPr>
        <w:pStyle w:val="Code"/>
      </w:pPr>
      <w:r w:rsidRPr="00AA5DDC">
        <w:t>{</w:t>
      </w:r>
    </w:p>
    <w:p w:rsidR="00AA5DDC" w:rsidRPr="00D63745" w:rsidRDefault="00AA5DDC" w:rsidP="00AA5DDC">
      <w:pPr>
        <w:pStyle w:val="Code"/>
      </w:pPr>
      <w:r w:rsidRPr="00D63745">
        <w:t xml:space="preserve">  CustomResourceProviderFactory rf;</w:t>
      </w:r>
    </w:p>
    <w:p w:rsidR="00AA5DDC" w:rsidRPr="00D63745" w:rsidRDefault="00AA5DDC" w:rsidP="00AA5DDC">
      <w:pPr>
        <w:pStyle w:val="Code"/>
      </w:pPr>
    </w:p>
    <w:p w:rsidR="00AA5DDC" w:rsidRPr="00D63745" w:rsidRDefault="00AA5DDC" w:rsidP="00AA5DDC">
      <w:pPr>
        <w:pStyle w:val="Code"/>
      </w:pPr>
      <w:r w:rsidRPr="00D63745">
        <w:t xml:space="preserve">  public ResourceService()</w:t>
      </w:r>
    </w:p>
    <w:p w:rsidR="00AA5DDC" w:rsidRPr="00D63745" w:rsidRDefault="00AA5DDC" w:rsidP="00AA5DDC">
      <w:pPr>
        <w:pStyle w:val="Code"/>
      </w:pPr>
      <w:r w:rsidRPr="00D63745">
        <w:t xml:space="preserve">  {</w:t>
      </w:r>
    </w:p>
    <w:p w:rsidR="00AA5DDC" w:rsidRPr="00D63745" w:rsidRDefault="00AA5DDC" w:rsidP="00AA5DDC">
      <w:pPr>
        <w:pStyle w:val="Code"/>
      </w:pPr>
      <w:r w:rsidRPr="00D63745">
        <w:t xml:space="preserve">    </w:t>
      </w:r>
      <w:r>
        <w:t xml:space="preserve"> </w:t>
      </w:r>
      <w:r w:rsidRPr="00D63745">
        <w:t>rf = new CustomResourceProviderFactory();</w:t>
      </w:r>
    </w:p>
    <w:p w:rsidR="00AA5DDC" w:rsidRDefault="00AA5DDC" w:rsidP="00AA5DDC">
      <w:pPr>
        <w:pStyle w:val="Code"/>
      </w:pPr>
      <w:r w:rsidRPr="00D63745">
        <w:t xml:space="preserve">  }</w:t>
      </w:r>
    </w:p>
    <w:p w:rsidR="00AA5DDC" w:rsidRDefault="00AA5DDC" w:rsidP="00AA5DDC">
      <w:pPr>
        <w:pStyle w:val="Code"/>
      </w:pPr>
      <w:r>
        <w:t xml:space="preserve">   …</w:t>
      </w:r>
    </w:p>
    <w:p w:rsidR="00AA5DDC" w:rsidRDefault="00AA5DDC" w:rsidP="00AA5DDC">
      <w:pPr>
        <w:pStyle w:val="CodeLast"/>
      </w:pPr>
    </w:p>
    <w:p w:rsidR="00AA5DDC" w:rsidRPr="00AA5DDC" w:rsidRDefault="00AA5DDC" w:rsidP="00AA5DDC">
      <w:pPr>
        <w:pStyle w:val="CodeLast"/>
      </w:pPr>
      <w:r>
        <w:t>}</w:t>
      </w:r>
    </w:p>
    <w:p w:rsidR="00AA5DDC" w:rsidRPr="00AA5DDC" w:rsidRDefault="00E917E1" w:rsidP="00AA5DDC">
      <w:pPr>
        <w:pStyle w:val="BodyTextCont"/>
      </w:pPr>
      <w:r>
        <w:t xml:space="preserve">This </w:t>
      </w:r>
      <w:r w:rsidR="00AA5DDC">
        <w:t xml:space="preserve">definition makes the code available for JavaScript pages and defines </w:t>
      </w:r>
      <w:r>
        <w:t xml:space="preserve">a </w:t>
      </w:r>
      <w:r w:rsidR="00AA5DDC">
        <w:t>private data type</w:t>
      </w:r>
      <w:r>
        <w:t>,</w:t>
      </w:r>
      <w:r w:rsidR="00AA5DDC">
        <w:t xml:space="preserve"> </w:t>
      </w:r>
      <w:r w:rsidR="00AA5DDC" w:rsidRPr="00AA5DDC">
        <w:rPr>
          <w:rStyle w:val="CodeInline"/>
        </w:rPr>
        <w:t>Cultures</w:t>
      </w:r>
      <w:r w:rsidR="00AA5DDC">
        <w:t xml:space="preserve">, as shown in the next code listing. Additionally, the constructor prepares the factory we created earlier in this chapter to </w:t>
      </w:r>
      <w:r>
        <w:t xml:space="preserve">obtain </w:t>
      </w:r>
      <w:r w:rsidR="00AA5DDC">
        <w:t xml:space="preserve">access to the resources. </w:t>
      </w:r>
      <w:r>
        <w:t xml:space="preserve">This means that </w:t>
      </w:r>
      <w:r w:rsidR="00AA5DDC">
        <w:t xml:space="preserve">the majority of code </w:t>
      </w:r>
      <w:r>
        <w:t xml:space="preserve">is </w:t>
      </w:r>
      <w:r w:rsidR="00AA5DDC">
        <w:t>in the existing classes</w:t>
      </w:r>
      <w:r>
        <w:t>, and leaves us with only a few tasks:</w:t>
      </w:r>
    </w:p>
    <w:p w:rsidR="0066263F" w:rsidRDefault="0066263F" w:rsidP="0066263F">
      <w:pPr>
        <w:pStyle w:val="CodeCaption"/>
      </w:pPr>
      <w:r>
        <w:t xml:space="preserve">Listing </w:t>
      </w:r>
      <w:r w:rsidR="003C682B">
        <w:t>5</w:t>
      </w:r>
      <w:r w:rsidR="001D6FDA">
        <w:t>-</w:t>
      </w:r>
      <w:r w:rsidR="003A7953">
        <w:fldChar w:fldCharType="begin"/>
      </w:r>
      <w:r w:rsidR="003A7953">
        <w:instrText xml:space="preserve"> SEQ Listing \* ARABIC </w:instrText>
      </w:r>
      <w:r w:rsidR="003A7953">
        <w:fldChar w:fldCharType="separate"/>
      </w:r>
      <w:r w:rsidR="00A4435E">
        <w:t>10</w:t>
      </w:r>
      <w:r w:rsidR="003A7953">
        <w:fldChar w:fldCharType="end"/>
      </w:r>
      <w:r>
        <w:t xml:space="preserve"> The supported cultures exposed via a service</w:t>
      </w:r>
    </w:p>
    <w:p w:rsidR="0066263F" w:rsidRPr="0066263F" w:rsidRDefault="0066263F" w:rsidP="0066263F">
      <w:pPr>
        <w:pStyle w:val="CodeFirst"/>
        <w:rPr>
          <w:lang w:eastAsia="de-DE"/>
        </w:rPr>
      </w:pPr>
      <w:r w:rsidRPr="0066263F">
        <w:rPr>
          <w:lang w:eastAsia="de-DE"/>
        </w:rPr>
        <w:t>[WebMethod()]</w:t>
      </w:r>
    </w:p>
    <w:p w:rsidR="0066263F" w:rsidRPr="0066263F" w:rsidRDefault="0066263F" w:rsidP="0066263F">
      <w:pPr>
        <w:pStyle w:val="Code"/>
        <w:rPr>
          <w:lang w:eastAsia="de-DE"/>
        </w:rPr>
      </w:pPr>
      <w:r w:rsidRPr="0066263F">
        <w:rPr>
          <w:lang w:eastAsia="de-DE"/>
        </w:rPr>
        <w:t>public Cultures GetAllLanguages()</w:t>
      </w:r>
    </w:p>
    <w:p w:rsidR="0066263F" w:rsidRPr="0066263F" w:rsidRDefault="0066263F" w:rsidP="0066263F">
      <w:pPr>
        <w:pStyle w:val="Code"/>
        <w:rPr>
          <w:lang w:eastAsia="de-DE"/>
        </w:rPr>
      </w:pPr>
      <w:r w:rsidRPr="0066263F">
        <w:rPr>
          <w:lang w:eastAsia="de-DE"/>
        </w:rPr>
        <w:t>{</w:t>
      </w:r>
    </w:p>
    <w:p w:rsidR="0066263F" w:rsidRPr="0066263F" w:rsidRDefault="0066263F" w:rsidP="0066263F">
      <w:pPr>
        <w:pStyle w:val="Code"/>
        <w:rPr>
          <w:lang w:eastAsia="de-DE"/>
        </w:rPr>
      </w:pPr>
      <w:r w:rsidRPr="0066263F">
        <w:rPr>
          <w:lang w:eastAsia="de-DE"/>
        </w:rPr>
        <w:t xml:space="preserve">    List&lt;CultureInfo&gt; cList = (List&lt;CultureInfo&gt;)Application["cultures"];</w:t>
      </w:r>
    </w:p>
    <w:p w:rsidR="0066263F" w:rsidRPr="0066263F" w:rsidRDefault="0066263F" w:rsidP="0066263F">
      <w:pPr>
        <w:pStyle w:val="Code"/>
        <w:rPr>
          <w:lang w:eastAsia="de-DE"/>
        </w:rPr>
      </w:pPr>
      <w:r w:rsidRPr="0066263F">
        <w:rPr>
          <w:lang w:eastAsia="de-DE"/>
        </w:rPr>
        <w:t xml:space="preserve">    Cultures c = new Cultures(cList.Count);</w:t>
      </w:r>
    </w:p>
    <w:p w:rsidR="0066263F" w:rsidRPr="0066263F" w:rsidRDefault="0066263F" w:rsidP="0066263F">
      <w:pPr>
        <w:pStyle w:val="Code"/>
        <w:rPr>
          <w:lang w:eastAsia="de-DE"/>
        </w:rPr>
      </w:pPr>
      <w:r w:rsidRPr="0066263F">
        <w:rPr>
          <w:lang w:eastAsia="de-DE"/>
        </w:rPr>
        <w:t xml:space="preserve">    for (int i = 0; i &lt; cList.Count; i++)</w:t>
      </w:r>
    </w:p>
    <w:p w:rsidR="0066263F" w:rsidRPr="0066263F" w:rsidRDefault="0066263F" w:rsidP="0066263F">
      <w:pPr>
        <w:pStyle w:val="Code"/>
        <w:rPr>
          <w:lang w:eastAsia="de-DE"/>
        </w:rPr>
      </w:pPr>
      <w:r w:rsidRPr="0066263F">
        <w:rPr>
          <w:lang w:eastAsia="de-DE"/>
        </w:rPr>
        <w:t xml:space="preserve">    {</w:t>
      </w:r>
    </w:p>
    <w:p w:rsidR="0066263F" w:rsidRPr="0066263F" w:rsidRDefault="0066263F" w:rsidP="0066263F">
      <w:pPr>
        <w:pStyle w:val="Code"/>
        <w:rPr>
          <w:lang w:eastAsia="de-DE"/>
        </w:rPr>
      </w:pPr>
      <w:r w:rsidRPr="0066263F">
        <w:rPr>
          <w:lang w:eastAsia="de-DE"/>
        </w:rPr>
        <w:t xml:space="preserve">        c.cultureName[i] = cList[i].DisplayName;</w:t>
      </w:r>
    </w:p>
    <w:p w:rsidR="0066263F" w:rsidRPr="0066263F" w:rsidRDefault="0066263F" w:rsidP="0066263F">
      <w:pPr>
        <w:pStyle w:val="Code"/>
        <w:rPr>
          <w:lang w:eastAsia="de-DE"/>
        </w:rPr>
      </w:pPr>
      <w:r w:rsidRPr="0066263F">
        <w:rPr>
          <w:lang w:eastAsia="de-DE"/>
        </w:rPr>
        <w:t xml:space="preserve">        c.cultureID[i] = cList[i].Name;</w:t>
      </w:r>
    </w:p>
    <w:p w:rsidR="0066263F" w:rsidRPr="004022F1" w:rsidRDefault="0066263F" w:rsidP="0066263F">
      <w:pPr>
        <w:pStyle w:val="Code"/>
        <w:rPr>
          <w:lang w:eastAsia="de-DE"/>
        </w:rPr>
      </w:pPr>
      <w:r w:rsidRPr="0066263F">
        <w:rPr>
          <w:lang w:eastAsia="de-DE"/>
        </w:rPr>
        <w:t xml:space="preserve">    </w:t>
      </w:r>
      <w:r w:rsidRPr="004022F1">
        <w:rPr>
          <w:lang w:eastAsia="de-DE"/>
        </w:rPr>
        <w:t>}</w:t>
      </w:r>
    </w:p>
    <w:p w:rsidR="0066263F" w:rsidRPr="004022F1" w:rsidRDefault="0066263F" w:rsidP="0066263F">
      <w:pPr>
        <w:pStyle w:val="Code"/>
        <w:rPr>
          <w:lang w:eastAsia="de-DE"/>
        </w:rPr>
      </w:pPr>
      <w:r w:rsidRPr="004022F1">
        <w:rPr>
          <w:lang w:eastAsia="de-DE"/>
        </w:rPr>
        <w:t xml:space="preserve">    return c;</w:t>
      </w:r>
    </w:p>
    <w:p w:rsidR="0066263F" w:rsidRPr="004022F1" w:rsidRDefault="0066263F" w:rsidP="00377CAA">
      <w:pPr>
        <w:pStyle w:val="Code"/>
        <w:rPr>
          <w:lang w:eastAsia="de-DE"/>
        </w:rPr>
      </w:pPr>
      <w:r w:rsidRPr="004022F1">
        <w:rPr>
          <w:lang w:eastAsia="de-DE"/>
        </w:rPr>
        <w:t>}</w:t>
      </w:r>
    </w:p>
    <w:p w:rsidR="00377CAA" w:rsidRPr="004022F1" w:rsidRDefault="00377CAA" w:rsidP="00377CAA">
      <w:pPr>
        <w:pStyle w:val="Code"/>
        <w:rPr>
          <w:lang w:eastAsia="de-DE"/>
        </w:rPr>
      </w:pPr>
    </w:p>
    <w:p w:rsidR="00377CAA" w:rsidRPr="00377CAA" w:rsidRDefault="00377CAA" w:rsidP="00377CAA">
      <w:pPr>
        <w:pStyle w:val="Code"/>
        <w:rPr>
          <w:lang w:eastAsia="de-DE"/>
        </w:rPr>
      </w:pPr>
      <w:r w:rsidRPr="00377CAA">
        <w:rPr>
          <w:lang w:eastAsia="de-DE"/>
        </w:rPr>
        <w:t>[Serializable()]</w:t>
      </w:r>
    </w:p>
    <w:p w:rsidR="00377CAA" w:rsidRPr="00377CAA" w:rsidRDefault="00377CAA" w:rsidP="00377CAA">
      <w:pPr>
        <w:pStyle w:val="Code"/>
        <w:rPr>
          <w:lang w:eastAsia="de-DE"/>
        </w:rPr>
      </w:pPr>
      <w:r w:rsidRPr="00377CAA">
        <w:rPr>
          <w:lang w:eastAsia="de-DE"/>
        </w:rPr>
        <w:t>public class Cultures</w:t>
      </w:r>
    </w:p>
    <w:p w:rsidR="00377CAA" w:rsidRPr="00377CAA" w:rsidRDefault="00377CAA" w:rsidP="00377CAA">
      <w:pPr>
        <w:pStyle w:val="Code"/>
        <w:rPr>
          <w:lang w:eastAsia="de-DE"/>
        </w:rPr>
      </w:pPr>
      <w:r w:rsidRPr="00377CAA">
        <w:rPr>
          <w:lang w:eastAsia="de-DE"/>
        </w:rPr>
        <w:lastRenderedPageBreak/>
        <w:t>{</w:t>
      </w:r>
    </w:p>
    <w:p w:rsidR="00377CAA" w:rsidRPr="00377CAA" w:rsidRDefault="00377CAA" w:rsidP="00377CAA">
      <w:pPr>
        <w:pStyle w:val="Code"/>
        <w:rPr>
          <w:lang w:eastAsia="de-DE"/>
        </w:rPr>
      </w:pPr>
      <w:r w:rsidRPr="00377CAA">
        <w:rPr>
          <w:lang w:eastAsia="de-DE"/>
        </w:rPr>
        <w:t xml:space="preserve">    public Cultures() : this(2)</w:t>
      </w:r>
    </w:p>
    <w:p w:rsidR="00377CAA" w:rsidRPr="00377CAA" w:rsidRDefault="00377CAA" w:rsidP="00377CAA">
      <w:pPr>
        <w:pStyle w:val="Code"/>
        <w:rPr>
          <w:lang w:eastAsia="de-DE"/>
        </w:rPr>
      </w:pPr>
      <w:r w:rsidRPr="00377CAA">
        <w:rPr>
          <w:lang w:eastAsia="de-DE"/>
        </w:rPr>
        <w:t xml:space="preserve">    {</w:t>
      </w:r>
    </w:p>
    <w:p w:rsidR="00377CAA" w:rsidRPr="00377CAA" w:rsidRDefault="00377CAA" w:rsidP="00377CAA">
      <w:pPr>
        <w:pStyle w:val="Code"/>
        <w:rPr>
          <w:lang w:eastAsia="de-DE"/>
        </w:rPr>
      </w:pPr>
      <w:r w:rsidRPr="00377CAA">
        <w:rPr>
          <w:lang w:eastAsia="de-DE"/>
        </w:rPr>
        <w:t xml:space="preserve">    }</w:t>
      </w:r>
    </w:p>
    <w:p w:rsidR="00377CAA" w:rsidRPr="00377CAA" w:rsidRDefault="00377CAA" w:rsidP="00377CAA">
      <w:pPr>
        <w:pStyle w:val="Code"/>
        <w:rPr>
          <w:lang w:eastAsia="de-DE"/>
        </w:rPr>
      </w:pPr>
    </w:p>
    <w:p w:rsidR="00377CAA" w:rsidRPr="00377CAA" w:rsidRDefault="00377CAA" w:rsidP="00377CAA">
      <w:pPr>
        <w:pStyle w:val="Code"/>
        <w:rPr>
          <w:lang w:eastAsia="de-DE"/>
        </w:rPr>
      </w:pPr>
      <w:r w:rsidRPr="00377CAA">
        <w:rPr>
          <w:lang w:eastAsia="de-DE"/>
        </w:rPr>
        <w:t xml:space="preserve">    public Cultures(int len)</w:t>
      </w:r>
    </w:p>
    <w:p w:rsidR="00377CAA" w:rsidRPr="00377CAA" w:rsidRDefault="00377CAA" w:rsidP="00377CAA">
      <w:pPr>
        <w:pStyle w:val="Code"/>
        <w:rPr>
          <w:lang w:eastAsia="de-DE"/>
        </w:rPr>
      </w:pPr>
      <w:r w:rsidRPr="00377CAA">
        <w:rPr>
          <w:lang w:eastAsia="de-DE"/>
        </w:rPr>
        <w:t xml:space="preserve">    {</w:t>
      </w:r>
    </w:p>
    <w:p w:rsidR="00377CAA" w:rsidRPr="00377CAA" w:rsidRDefault="00377CAA" w:rsidP="00377CAA">
      <w:pPr>
        <w:pStyle w:val="Code"/>
        <w:rPr>
          <w:lang w:eastAsia="de-DE"/>
        </w:rPr>
      </w:pPr>
      <w:r w:rsidRPr="00377CAA">
        <w:rPr>
          <w:lang w:eastAsia="de-DE"/>
        </w:rPr>
        <w:t xml:space="preserve">        this.len = len;</w:t>
      </w:r>
    </w:p>
    <w:p w:rsidR="00377CAA" w:rsidRPr="00377CAA" w:rsidRDefault="00377CAA" w:rsidP="00377CAA">
      <w:pPr>
        <w:pStyle w:val="Code"/>
        <w:rPr>
          <w:lang w:eastAsia="de-DE"/>
        </w:rPr>
      </w:pPr>
      <w:r w:rsidRPr="00377CAA">
        <w:rPr>
          <w:lang w:eastAsia="de-DE"/>
        </w:rPr>
        <w:t xml:space="preserve">        cultureName = new string[len];</w:t>
      </w:r>
    </w:p>
    <w:p w:rsidR="00377CAA" w:rsidRPr="00377CAA" w:rsidRDefault="00377CAA" w:rsidP="00377CAA">
      <w:pPr>
        <w:pStyle w:val="Code"/>
        <w:rPr>
          <w:lang w:eastAsia="de-DE"/>
        </w:rPr>
      </w:pPr>
      <w:r w:rsidRPr="00377CAA">
        <w:rPr>
          <w:lang w:eastAsia="de-DE"/>
        </w:rPr>
        <w:t xml:space="preserve">        cultureID = new string[len];</w:t>
      </w:r>
    </w:p>
    <w:p w:rsidR="00377CAA" w:rsidRPr="00377CAA" w:rsidRDefault="00377CAA" w:rsidP="00377CAA">
      <w:pPr>
        <w:pStyle w:val="Code"/>
        <w:rPr>
          <w:lang w:eastAsia="de-DE"/>
        </w:rPr>
      </w:pPr>
      <w:r w:rsidRPr="00377CAA">
        <w:rPr>
          <w:lang w:eastAsia="de-DE"/>
        </w:rPr>
        <w:t xml:space="preserve">    }</w:t>
      </w:r>
    </w:p>
    <w:p w:rsidR="00377CAA" w:rsidRPr="00377CAA" w:rsidRDefault="00377CAA" w:rsidP="00377CAA">
      <w:pPr>
        <w:pStyle w:val="Code"/>
        <w:rPr>
          <w:lang w:eastAsia="de-DE"/>
        </w:rPr>
      </w:pPr>
    </w:p>
    <w:p w:rsidR="00377CAA" w:rsidRPr="00377CAA" w:rsidRDefault="00377CAA" w:rsidP="00377CAA">
      <w:pPr>
        <w:pStyle w:val="Code"/>
        <w:rPr>
          <w:lang w:eastAsia="de-DE"/>
        </w:rPr>
      </w:pPr>
      <w:r w:rsidRPr="00377CAA">
        <w:rPr>
          <w:lang w:eastAsia="de-DE"/>
        </w:rPr>
        <w:t xml:space="preserve">    public string[] cultureName;</w:t>
      </w:r>
    </w:p>
    <w:p w:rsidR="00377CAA" w:rsidRPr="00377CAA" w:rsidRDefault="00377CAA" w:rsidP="00377CAA">
      <w:pPr>
        <w:pStyle w:val="Code"/>
        <w:rPr>
          <w:lang w:eastAsia="de-DE"/>
        </w:rPr>
      </w:pPr>
      <w:r w:rsidRPr="00377CAA">
        <w:rPr>
          <w:lang w:eastAsia="de-DE"/>
        </w:rPr>
        <w:t xml:space="preserve">    public string[] cultureID;</w:t>
      </w:r>
    </w:p>
    <w:p w:rsidR="00377CAA" w:rsidRPr="004022F1" w:rsidRDefault="00377CAA" w:rsidP="00377CAA">
      <w:pPr>
        <w:pStyle w:val="Code"/>
        <w:rPr>
          <w:lang w:eastAsia="de-DE"/>
        </w:rPr>
      </w:pPr>
      <w:r w:rsidRPr="004022F1">
        <w:rPr>
          <w:lang w:eastAsia="de-DE"/>
        </w:rPr>
        <w:t xml:space="preserve">    public int len;</w:t>
      </w:r>
    </w:p>
    <w:p w:rsidR="00377CAA" w:rsidRPr="004022F1" w:rsidRDefault="00377CAA" w:rsidP="00377CAA">
      <w:pPr>
        <w:pStyle w:val="CodeLast"/>
        <w:rPr>
          <w:lang w:eastAsia="de-DE"/>
        </w:rPr>
      </w:pPr>
      <w:r w:rsidRPr="004022F1">
        <w:rPr>
          <w:lang w:eastAsia="de-DE"/>
        </w:rPr>
        <w:t>}</w:t>
      </w:r>
    </w:p>
    <w:p w:rsidR="0066263F" w:rsidRDefault="00AA5DDC" w:rsidP="0066263F">
      <w:pPr>
        <w:pStyle w:val="BodyTextCont"/>
      </w:pPr>
      <w:r>
        <w:t xml:space="preserve">The remaining tasks </w:t>
      </w:r>
      <w:r w:rsidR="00E917E1">
        <w:t xml:space="preserve">required of the </w:t>
      </w:r>
      <w:r>
        <w:t xml:space="preserve">web service </w:t>
      </w:r>
      <w:r w:rsidR="00E917E1">
        <w:t xml:space="preserve">are </w:t>
      </w:r>
      <w:r>
        <w:t>coded in two methods—</w:t>
      </w:r>
      <w:proofErr w:type="spellStart"/>
      <w:r w:rsidRPr="00AA5DDC">
        <w:rPr>
          <w:rStyle w:val="CodeInline"/>
        </w:rPr>
        <w:t>LoadResource</w:t>
      </w:r>
      <w:proofErr w:type="spellEnd"/>
      <w:r>
        <w:t xml:space="preserve"> and </w:t>
      </w:r>
      <w:proofErr w:type="spellStart"/>
      <w:r w:rsidRPr="00AA5DDC">
        <w:rPr>
          <w:rStyle w:val="CodeInline"/>
        </w:rPr>
        <w:t>SaveResource</w:t>
      </w:r>
      <w:proofErr w:type="spellEnd"/>
      <w:r>
        <w:t xml:space="preserve">. Both </w:t>
      </w:r>
      <w:r w:rsidR="00750F8A">
        <w:t xml:space="preserve">receive </w:t>
      </w:r>
      <w:r>
        <w:t>four parameters:</w:t>
      </w:r>
    </w:p>
    <w:p w:rsidR="00AA5DDC" w:rsidRDefault="00AA5DDC" w:rsidP="00AA5DDC">
      <w:pPr>
        <w:pStyle w:val="BulletFirst"/>
      </w:pPr>
      <w:r>
        <w:tab/>
        <w:t>*</w:t>
      </w:r>
      <w:r>
        <w:tab/>
      </w:r>
      <w:proofErr w:type="spellStart"/>
      <w:r w:rsidRPr="0026263C">
        <w:rPr>
          <w:rStyle w:val="CodeInline"/>
        </w:rPr>
        <w:t>pageId</w:t>
      </w:r>
      <w:proofErr w:type="spellEnd"/>
      <w:r>
        <w:t xml:space="preserve">: The name </w:t>
      </w:r>
      <w:r w:rsidR="00E917E1">
        <w:t xml:space="preserve">of </w:t>
      </w:r>
      <w:r>
        <w:t xml:space="preserve">the resource file, </w:t>
      </w:r>
      <w:r w:rsidR="00E917E1">
        <w:t xml:space="preserve">which </w:t>
      </w:r>
      <w:r>
        <w:t>nam</w:t>
      </w:r>
      <w:r w:rsidR="00E917E1">
        <w:t>es</w:t>
      </w:r>
      <w:r>
        <w:t xml:space="preserve"> the </w:t>
      </w:r>
      <w:proofErr w:type="spellStart"/>
      <w:r w:rsidRPr="0026263C">
        <w:rPr>
          <w:i/>
        </w:rPr>
        <w:t>aspx</w:t>
      </w:r>
      <w:proofErr w:type="spellEnd"/>
      <w:r>
        <w:t xml:space="preserve"> or </w:t>
      </w:r>
      <w:proofErr w:type="spellStart"/>
      <w:r w:rsidRPr="0026263C">
        <w:rPr>
          <w:i/>
        </w:rPr>
        <w:t>ascx</w:t>
      </w:r>
      <w:proofErr w:type="spellEnd"/>
      <w:r>
        <w:t xml:space="preserve"> file</w:t>
      </w:r>
    </w:p>
    <w:p w:rsidR="00AA5DDC" w:rsidRDefault="00AA5DDC" w:rsidP="00AA5DDC">
      <w:pPr>
        <w:pStyle w:val="Bullet"/>
      </w:pPr>
      <w:r>
        <w:tab/>
        <w:t>*</w:t>
      </w:r>
      <w:r>
        <w:tab/>
      </w:r>
      <w:proofErr w:type="spellStart"/>
      <w:r w:rsidRPr="0026263C">
        <w:rPr>
          <w:rStyle w:val="CodeInline"/>
        </w:rPr>
        <w:t>ctrlId</w:t>
      </w:r>
      <w:proofErr w:type="spellEnd"/>
      <w:r>
        <w:t>: The Id of the control request</w:t>
      </w:r>
      <w:r w:rsidR="00E917E1">
        <w:t>ing</w:t>
      </w:r>
      <w:r>
        <w:t xml:space="preserve"> the resource. This includes the property name, </w:t>
      </w:r>
      <w:r w:rsidR="00E917E1">
        <w:t xml:space="preserve">such as </w:t>
      </w:r>
      <w:r w:rsidRPr="00AA5DDC">
        <w:rPr>
          <w:i/>
        </w:rPr>
        <w:t>Label1Resource1.Text</w:t>
      </w:r>
      <w:r>
        <w:t>.</w:t>
      </w:r>
    </w:p>
    <w:p w:rsidR="00AA5DDC" w:rsidRDefault="00AA5DDC" w:rsidP="00AA5DDC">
      <w:pPr>
        <w:pStyle w:val="Bullet"/>
      </w:pPr>
      <w:r>
        <w:tab/>
        <w:t>*</w:t>
      </w:r>
      <w:r>
        <w:tab/>
      </w:r>
      <w:r w:rsidRPr="0026263C">
        <w:rPr>
          <w:rStyle w:val="CodeInline"/>
        </w:rPr>
        <w:t>culture</w:t>
      </w:r>
      <w:r>
        <w:t xml:space="preserve">: The id of the culture, </w:t>
      </w:r>
      <w:r w:rsidR="00750F8A">
        <w:t xml:space="preserve">such as </w:t>
      </w:r>
      <w:r>
        <w:t>“en-us” or “de-de”.</w:t>
      </w:r>
    </w:p>
    <w:p w:rsidR="00AA5DDC" w:rsidRPr="00AA5DDC" w:rsidRDefault="00AA5DDC" w:rsidP="00AA5DDC">
      <w:pPr>
        <w:pStyle w:val="BulletLast"/>
      </w:pPr>
      <w:r>
        <w:tab/>
        <w:t>*</w:t>
      </w:r>
      <w:r>
        <w:tab/>
      </w:r>
      <w:r w:rsidRPr="0026263C">
        <w:rPr>
          <w:rStyle w:val="CodeInline"/>
        </w:rPr>
        <w:t>theme</w:t>
      </w:r>
      <w:r>
        <w:t xml:space="preserve">: The current theme </w:t>
      </w:r>
      <w:r w:rsidR="00E917E1">
        <w:t xml:space="preserve">that </w:t>
      </w:r>
      <w:r>
        <w:t>the resource is written to or read from. This is the special extension</w:t>
      </w:r>
      <w:r w:rsidR="00E917E1">
        <w:t xml:space="preserve">, </w:t>
      </w:r>
      <w:r>
        <w:t xml:space="preserve">as explained at the beginning of the chapter. If themed resources are not a </w:t>
      </w:r>
      <w:r w:rsidR="0026263C">
        <w:t>requirement,</w:t>
      </w:r>
      <w:r>
        <w:t xml:space="preserve"> </w:t>
      </w:r>
      <w:r w:rsidR="0026263C">
        <w:t>you can</w:t>
      </w:r>
      <w:r w:rsidR="00A8665A">
        <w:t xml:space="preserve"> safely</w:t>
      </w:r>
      <w:r w:rsidR="0026263C">
        <w:t xml:space="preserve"> remove </w:t>
      </w:r>
      <w:r>
        <w:t>this parameter.</w:t>
      </w:r>
    </w:p>
    <w:p w:rsidR="0066263F" w:rsidRPr="00AA5DDC" w:rsidRDefault="00AA5DDC" w:rsidP="0066263F">
      <w:pPr>
        <w:pStyle w:val="BodyTextCont"/>
      </w:pPr>
      <w:r>
        <w:t xml:space="preserve">The next code listing </w:t>
      </w:r>
      <w:r w:rsidR="00A8665A">
        <w:t xml:space="preserve">illustrates </w:t>
      </w:r>
      <w:r>
        <w:t xml:space="preserve">the methods. The </w:t>
      </w:r>
      <w:proofErr w:type="spellStart"/>
      <w:r w:rsidRPr="00AA5DDC">
        <w:rPr>
          <w:rStyle w:val="CodeInline"/>
        </w:rPr>
        <w:t>SaveResource</w:t>
      </w:r>
      <w:proofErr w:type="spellEnd"/>
      <w:r>
        <w:t xml:space="preserve"> method has one additional parameter called </w:t>
      </w:r>
      <w:r w:rsidRPr="00AA5DDC">
        <w:rPr>
          <w:rStyle w:val="CodeInline"/>
        </w:rPr>
        <w:t>content</w:t>
      </w:r>
      <w:r>
        <w:t xml:space="preserve"> that contains the data </w:t>
      </w:r>
      <w:r w:rsidR="0091099F">
        <w:t xml:space="preserve">to be </w:t>
      </w:r>
      <w:r>
        <w:t xml:space="preserve">written into the resource file. The </w:t>
      </w:r>
      <w:proofErr w:type="spellStart"/>
      <w:r w:rsidRPr="00AA5DDC">
        <w:rPr>
          <w:rStyle w:val="CodeInline"/>
        </w:rPr>
        <w:t>LoadResource</w:t>
      </w:r>
      <w:proofErr w:type="spellEnd"/>
      <w:r>
        <w:t xml:space="preserve"> method returns exactly that value using the same parameters.</w:t>
      </w:r>
    </w:p>
    <w:p w:rsidR="005E4D16" w:rsidRPr="00D63745" w:rsidRDefault="00AA5DDC" w:rsidP="00AA5DDC">
      <w:pPr>
        <w:pStyle w:val="CodeCaption"/>
      </w:pPr>
      <w:r>
        <w:t xml:space="preserve">Listing </w:t>
      </w:r>
      <w:r w:rsidR="00750F8A">
        <w:t>5</w:t>
      </w:r>
      <w:r w:rsidR="008656C1">
        <w:t>-</w:t>
      </w:r>
      <w:r w:rsidR="003A7953">
        <w:fldChar w:fldCharType="begin"/>
      </w:r>
      <w:r w:rsidR="003A7953">
        <w:instrText xml:space="preserve"> SEQ Listing \* ARABIC </w:instrText>
      </w:r>
      <w:r w:rsidR="003A7953">
        <w:fldChar w:fldCharType="separate"/>
      </w:r>
      <w:r w:rsidR="00A4435E">
        <w:t>11</w:t>
      </w:r>
      <w:r w:rsidR="003A7953">
        <w:fldChar w:fldCharType="end"/>
      </w:r>
      <w:r>
        <w:t xml:space="preserve"> Web methods to load and save resources directly from </w:t>
      </w:r>
      <w:r w:rsidR="00A8665A">
        <w:t xml:space="preserve">the </w:t>
      </w:r>
      <w:r>
        <w:t>client</w:t>
      </w:r>
    </w:p>
    <w:p w:rsidR="005E4D16" w:rsidRPr="00D63745" w:rsidRDefault="005E4D16" w:rsidP="00505D76">
      <w:pPr>
        <w:pStyle w:val="Code"/>
      </w:pPr>
      <w:r w:rsidRPr="00D63745">
        <w:t>[WebMethod()]</w:t>
      </w:r>
    </w:p>
    <w:p w:rsidR="00AA5DDC" w:rsidRDefault="005E4D16" w:rsidP="00505D76">
      <w:pPr>
        <w:pStyle w:val="Code"/>
      </w:pPr>
      <w:r w:rsidRPr="00D63745">
        <w:t xml:space="preserve">public string LoadResource(string pageId, string ctrlId, </w:t>
      </w:r>
      <w:r w:rsidR="00AA5DDC">
        <w:sym w:font="Wingdings" w:char="F0C3"/>
      </w:r>
    </w:p>
    <w:p w:rsidR="005E4D16" w:rsidRPr="00D63745" w:rsidRDefault="00AA5DDC" w:rsidP="00505D76">
      <w:pPr>
        <w:pStyle w:val="Code"/>
      </w:pPr>
      <w:r>
        <w:t xml:space="preserve">                           </w:t>
      </w:r>
      <w:r w:rsidR="005E4D16" w:rsidRPr="00D63745">
        <w:t>string culture, string theme)</w:t>
      </w:r>
    </w:p>
    <w:p w:rsidR="005E4D16" w:rsidRPr="00D63745" w:rsidRDefault="005E4D16" w:rsidP="00505D76">
      <w:pPr>
        <w:pStyle w:val="Code"/>
      </w:pPr>
      <w:r w:rsidRPr="00D63745">
        <w:t>{</w:t>
      </w:r>
    </w:p>
    <w:p w:rsidR="005E4D16" w:rsidRPr="00D63745" w:rsidRDefault="005E4D16" w:rsidP="00505D76">
      <w:pPr>
        <w:pStyle w:val="Code"/>
      </w:pPr>
      <w:r w:rsidRPr="00D63745">
        <w:t xml:space="preserve">    pageId = pageId.Replace("~", "");</w:t>
      </w:r>
    </w:p>
    <w:p w:rsidR="005E4D16" w:rsidRPr="00D63745" w:rsidRDefault="005E4D16" w:rsidP="00505D76">
      <w:pPr>
        <w:pStyle w:val="Code"/>
      </w:pPr>
      <w:r w:rsidRPr="00D63745">
        <w:t xml:space="preserve">    rf.Theme = theme;</w:t>
      </w:r>
    </w:p>
    <w:p w:rsidR="005E4D16" w:rsidRPr="00D63745" w:rsidRDefault="005E4D16" w:rsidP="00505D76">
      <w:pPr>
        <w:pStyle w:val="Code"/>
      </w:pPr>
      <w:r w:rsidRPr="00D63745">
        <w:t xml:space="preserve">    IResourceProvider rp = rf.CreateLocalResourceProvider(pageId);</w:t>
      </w:r>
    </w:p>
    <w:p w:rsidR="00AA5DDC" w:rsidRDefault="005E4D16" w:rsidP="00505D76">
      <w:pPr>
        <w:pStyle w:val="Code"/>
      </w:pPr>
      <w:r w:rsidRPr="00D63745">
        <w:t xml:space="preserve">    object value = ((CustomResourceProvider)rp).GetResxObject(</w:t>
      </w:r>
      <w:r w:rsidR="00AA5DDC">
        <w:t xml:space="preserve"> </w:t>
      </w:r>
      <w:r w:rsidR="00AA5DDC">
        <w:sym w:font="Wingdings" w:char="F0C3"/>
      </w:r>
    </w:p>
    <w:p w:rsidR="005E4D16" w:rsidRPr="00D63745" w:rsidRDefault="00AA5DDC" w:rsidP="00505D76">
      <w:pPr>
        <w:pStyle w:val="Code"/>
      </w:pPr>
      <w:r>
        <w:t xml:space="preserve">                                                 </w:t>
      </w:r>
      <w:r w:rsidR="005E4D16" w:rsidRPr="00D63745">
        <w:t>ctrlId, new CultureInfo(culture));</w:t>
      </w:r>
    </w:p>
    <w:p w:rsidR="005E4D16" w:rsidRPr="00D63745" w:rsidRDefault="005E4D16" w:rsidP="00505D76">
      <w:pPr>
        <w:pStyle w:val="Code"/>
      </w:pPr>
      <w:r w:rsidRPr="00D63745">
        <w:t xml:space="preserve">    return (value == null) ? String.Empty : value.ToString();</w:t>
      </w:r>
    </w:p>
    <w:p w:rsidR="005E4D16" w:rsidRPr="00D63745" w:rsidRDefault="005E4D16" w:rsidP="00505D76">
      <w:pPr>
        <w:pStyle w:val="Code"/>
      </w:pPr>
      <w:r w:rsidRPr="00D63745">
        <w:t>}</w:t>
      </w:r>
    </w:p>
    <w:p w:rsidR="005E4D16" w:rsidRPr="00D63745" w:rsidRDefault="005E4D16" w:rsidP="00505D76">
      <w:pPr>
        <w:pStyle w:val="Code"/>
      </w:pPr>
    </w:p>
    <w:p w:rsidR="005E4D16" w:rsidRPr="00D63745" w:rsidRDefault="005E4D16" w:rsidP="00505D76">
      <w:pPr>
        <w:pStyle w:val="Code"/>
      </w:pPr>
      <w:r w:rsidRPr="00D63745">
        <w:t>[WebMethod()]</w:t>
      </w:r>
    </w:p>
    <w:p w:rsidR="00AA5DDC" w:rsidRDefault="005E4D16" w:rsidP="00505D76">
      <w:pPr>
        <w:pStyle w:val="Code"/>
      </w:pPr>
      <w:r w:rsidRPr="00D63745">
        <w:t xml:space="preserve">public void SaveResource(string pageId, string ctrlId, </w:t>
      </w:r>
      <w:r w:rsidR="00AA5DDC">
        <w:sym w:font="Wingdings" w:char="F0C3"/>
      </w:r>
    </w:p>
    <w:p w:rsidR="005E4D16" w:rsidRPr="00D63745" w:rsidRDefault="00AA5DDC" w:rsidP="00505D76">
      <w:pPr>
        <w:pStyle w:val="Code"/>
      </w:pPr>
      <w:r>
        <w:t xml:space="preserve">                         </w:t>
      </w:r>
      <w:r w:rsidR="005E4D16" w:rsidRPr="00D63745">
        <w:t>string content, string culture, string theme)</w:t>
      </w:r>
    </w:p>
    <w:p w:rsidR="005E4D16" w:rsidRPr="00D63745" w:rsidRDefault="005E4D16" w:rsidP="00505D76">
      <w:pPr>
        <w:pStyle w:val="Code"/>
      </w:pPr>
      <w:r w:rsidRPr="00D63745">
        <w:t>{</w:t>
      </w:r>
    </w:p>
    <w:p w:rsidR="005E4D16" w:rsidRPr="00D63745" w:rsidRDefault="00840F32" w:rsidP="00505D76">
      <w:pPr>
        <w:pStyle w:val="Code"/>
      </w:pPr>
      <w:r>
        <w:lastRenderedPageBreak/>
        <w:t xml:space="preserve"> </w:t>
      </w:r>
      <w:r w:rsidR="005E4D16" w:rsidRPr="00D63745">
        <w:t xml:space="preserve">   pageId = pageId.Replace("~", "");</w:t>
      </w:r>
    </w:p>
    <w:p w:rsidR="005E4D16" w:rsidRPr="00D63745" w:rsidRDefault="005E4D16" w:rsidP="00505D76">
      <w:pPr>
        <w:pStyle w:val="Code"/>
      </w:pPr>
      <w:r w:rsidRPr="00D63745">
        <w:t xml:space="preserve">    rf.Theme = theme;</w:t>
      </w:r>
    </w:p>
    <w:p w:rsidR="005E4D16" w:rsidRPr="00D63745" w:rsidRDefault="005E4D16" w:rsidP="00505D76">
      <w:pPr>
        <w:pStyle w:val="Code"/>
      </w:pPr>
      <w:r w:rsidRPr="00D63745">
        <w:t xml:space="preserve">    IResourceProvider rp = rf.CreateLocalResourceProvider(pageId);</w:t>
      </w:r>
    </w:p>
    <w:p w:rsidR="005E4D16" w:rsidRPr="00750F8A" w:rsidRDefault="005E4D16" w:rsidP="00750F8A">
      <w:pPr>
        <w:pStyle w:val="Code"/>
      </w:pPr>
      <w:r w:rsidRPr="00750F8A">
        <w:t xml:space="preserve">    </w:t>
      </w:r>
      <w:r w:rsidR="00881729" w:rsidRPr="00881729">
        <w:t>CultureInfo ci = new CultureInfo(culture);</w:t>
      </w:r>
    </w:p>
    <w:p w:rsidR="005E4D16" w:rsidRPr="00D63745" w:rsidRDefault="003F78C7" w:rsidP="00505D76">
      <w:pPr>
        <w:pStyle w:val="Code"/>
      </w:pPr>
      <w:r w:rsidRPr="00750F8A">
        <w:rPr>
          <w:rFonts w:ascii="Times New Roman" w:hAnsi="Times New Roman"/>
          <w:noProof w:val="0"/>
          <w:sz w:val="24"/>
        </w:rPr>
        <w:t xml:space="preserve">    </w:t>
      </w:r>
      <w:r w:rsidR="005E4D16" w:rsidRPr="00D63745">
        <w:t xml:space="preserve">((CustomResourceProvider)rp).GetResourceWriter(ci).AddResource(ctrlId, </w:t>
      </w:r>
      <w:r w:rsidR="00AA5DDC">
        <w:rPr>
          <w:rFonts w:cs="TheSansMonoConNormal"/>
        </w:rPr>
        <w:sym w:font="Wingdings" w:char="F0C3"/>
      </w:r>
    </w:p>
    <w:p w:rsidR="005E4D16" w:rsidRPr="004022F1" w:rsidRDefault="005E4D16" w:rsidP="00505D76">
      <w:pPr>
        <w:pStyle w:val="Code"/>
      </w:pPr>
      <w:r w:rsidRPr="00D63745">
        <w:t xml:space="preserve">                                                                   </w:t>
      </w:r>
      <w:r w:rsidRPr="004022F1">
        <w:t>content);</w:t>
      </w:r>
    </w:p>
    <w:p w:rsidR="005E4D16" w:rsidRPr="004022F1" w:rsidRDefault="005E4D16" w:rsidP="00AA5DDC">
      <w:pPr>
        <w:pStyle w:val="CodeLast"/>
      </w:pPr>
      <w:r w:rsidRPr="004022F1">
        <w:t>}</w:t>
      </w:r>
    </w:p>
    <w:p w:rsidR="00AA5DDC" w:rsidRPr="00840F32" w:rsidRDefault="00840F32" w:rsidP="00AA5DDC">
      <w:pPr>
        <w:pStyle w:val="BodyTextCont"/>
      </w:pPr>
      <w:r w:rsidRPr="00840F32">
        <w:t xml:space="preserve">There are some </w:t>
      </w:r>
      <w:r w:rsidR="00A8665A">
        <w:t>additional</w:t>
      </w:r>
      <w:r w:rsidR="00A8665A" w:rsidRPr="00840F32">
        <w:t xml:space="preserve"> </w:t>
      </w:r>
      <w:r w:rsidRPr="00840F32">
        <w:t xml:space="preserve">steps required. To </w:t>
      </w:r>
      <w:r w:rsidR="00A8665A">
        <w:t>display</w:t>
      </w:r>
      <w:r w:rsidR="00A8665A" w:rsidRPr="00840F32">
        <w:t xml:space="preserve"> </w:t>
      </w:r>
      <w:r w:rsidR="00A8665A">
        <w:t xml:space="preserve">and enable </w:t>
      </w:r>
      <w:r w:rsidRPr="00840F32">
        <w:t>the editor</w:t>
      </w:r>
      <w:r w:rsidR="00A8665A">
        <w:t xml:space="preserve">, </w:t>
      </w:r>
      <w:r>
        <w:t>you</w:t>
      </w:r>
      <w:r w:rsidR="00A8665A">
        <w:t>’ll</w:t>
      </w:r>
      <w:r>
        <w:t xml:space="preserve"> need to prepare the page. To avoid </w:t>
      </w:r>
      <w:r w:rsidR="00750F8A">
        <w:t xml:space="preserve">including </w:t>
      </w:r>
      <w:r>
        <w:t>all the JavaScript in the page</w:t>
      </w:r>
      <w:r w:rsidR="00A8665A">
        <w:t>,</w:t>
      </w:r>
      <w:r>
        <w:t xml:space="preserve"> another master page is used. With two different master pages</w:t>
      </w:r>
      <w:r w:rsidR="00A8665A">
        <w:t>,</w:t>
      </w:r>
      <w:r>
        <w:t xml:space="preserve"> you can decide which one to </w:t>
      </w:r>
      <w:r w:rsidR="00A8665A">
        <w:t>use,</w:t>
      </w:r>
      <w:r>
        <w:t xml:space="preserve"> depending on whether the page is </w:t>
      </w:r>
      <w:r w:rsidR="00A8665A">
        <w:t xml:space="preserve">displayed </w:t>
      </w:r>
      <w:r>
        <w:t>in edit mode or not. Changing the master page dynamically requires access to the page</w:t>
      </w:r>
      <w:r w:rsidR="00A8665A">
        <w:t>’</w:t>
      </w:r>
      <w:r>
        <w:t xml:space="preserve">s </w:t>
      </w:r>
      <w:proofErr w:type="spellStart"/>
      <w:r w:rsidRPr="00840F32">
        <w:rPr>
          <w:rStyle w:val="CodeInline"/>
        </w:rPr>
        <w:t>PreInit</w:t>
      </w:r>
      <w:proofErr w:type="spellEnd"/>
      <w:r>
        <w:t xml:space="preserve"> event.</w:t>
      </w:r>
    </w:p>
    <w:p w:rsidR="005E4D16" w:rsidRPr="00840F32" w:rsidRDefault="00840F32" w:rsidP="00840F32">
      <w:pPr>
        <w:pStyle w:val="CodeCaption"/>
      </w:pPr>
      <w:r>
        <w:t xml:space="preserve">Listing </w:t>
      </w:r>
      <w:r w:rsidR="00750F8A">
        <w:t>5</w:t>
      </w:r>
      <w:r w:rsidR="001D6FDA">
        <w:t>-</w:t>
      </w:r>
      <w:r w:rsidR="003A7953">
        <w:fldChar w:fldCharType="begin"/>
      </w:r>
      <w:r w:rsidR="003A7953">
        <w:instrText xml:space="preserve"> SEQ Listing \* ARABIC </w:instrText>
      </w:r>
      <w:r w:rsidR="003A7953">
        <w:fldChar w:fldCharType="separate"/>
      </w:r>
      <w:r w:rsidR="00A4435E">
        <w:t>12</w:t>
      </w:r>
      <w:r w:rsidR="003A7953">
        <w:fldChar w:fldCharType="end"/>
      </w:r>
      <w:r>
        <w:t xml:space="preserve"> </w:t>
      </w:r>
      <w:r w:rsidR="00A8665A">
        <w:t>C</w:t>
      </w:r>
      <w:r>
        <w:t>hanging the master page and theme programmatically</w:t>
      </w:r>
      <w:r w:rsidR="005E4D16" w:rsidRPr="00840F32">
        <w:t xml:space="preserve"> </w:t>
      </w:r>
    </w:p>
    <w:p w:rsidR="005E4D16" w:rsidRPr="00D63745" w:rsidRDefault="005E4D16" w:rsidP="00505D76">
      <w:pPr>
        <w:pStyle w:val="Code"/>
      </w:pPr>
      <w:r w:rsidRPr="00D63745">
        <w:t>public partial class _Default : BasePage</w:t>
      </w:r>
    </w:p>
    <w:p w:rsidR="005E4D16" w:rsidRPr="00D63745" w:rsidRDefault="005E4D16" w:rsidP="00505D76">
      <w:pPr>
        <w:pStyle w:val="Code"/>
      </w:pPr>
    </w:p>
    <w:p w:rsidR="005E4D16" w:rsidRPr="00D63745" w:rsidRDefault="005E4D16" w:rsidP="00505D76">
      <w:pPr>
        <w:pStyle w:val="Code"/>
      </w:pPr>
      <w:r w:rsidRPr="00D63745">
        <w:t>protected override void OnPreInit(EventArgs e)</w:t>
      </w:r>
    </w:p>
    <w:p w:rsidR="005E4D16" w:rsidRPr="00D63745" w:rsidRDefault="005E4D16" w:rsidP="00505D76">
      <w:pPr>
        <w:pStyle w:val="Code"/>
      </w:pPr>
      <w:r w:rsidRPr="00D63745">
        <w:t>{</w:t>
      </w:r>
    </w:p>
    <w:p w:rsidR="005E4D16" w:rsidRPr="00D63745" w:rsidRDefault="005E4D16" w:rsidP="00505D76">
      <w:pPr>
        <w:pStyle w:val="Code"/>
      </w:pPr>
      <w:r w:rsidRPr="00D63745">
        <w:t xml:space="preserve">  base.OnPreInit(e);</w:t>
      </w:r>
    </w:p>
    <w:p w:rsidR="005E4D16" w:rsidRPr="00D63745" w:rsidRDefault="005E4D16" w:rsidP="00505D76">
      <w:pPr>
        <w:pStyle w:val="Code"/>
      </w:pPr>
      <w:r w:rsidRPr="00D63745">
        <w:t xml:space="preserve">  // Set Editor (special handling beyound the domain scope)</w:t>
      </w:r>
    </w:p>
    <w:p w:rsidR="005E4D16" w:rsidRPr="00D63745" w:rsidRDefault="005E4D16" w:rsidP="00505D76">
      <w:pPr>
        <w:pStyle w:val="Code"/>
      </w:pPr>
      <w:r w:rsidRPr="00D63745">
        <w:t xml:space="preserve">  if (Request.QueryString["e"] != null &amp;&amp; Request.QueryString["e"] == "on")</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Session["Editor"] = true;</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if (Request.QueryString["e"] != null &amp;&amp; Request.QueryString["e"] == "off")</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Session["Editor"] = null;</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string domain = Request.Url.Host;</w:t>
      </w:r>
    </w:p>
    <w:p w:rsidR="005E4D16" w:rsidRPr="00D63745" w:rsidRDefault="005E4D16" w:rsidP="00505D76">
      <w:pPr>
        <w:pStyle w:val="Code"/>
      </w:pPr>
      <w:r w:rsidRPr="00D63745">
        <w:t xml:space="preserve">  // Set Dynamic Theming and Master Pages</w:t>
      </w:r>
    </w:p>
    <w:p w:rsidR="005E4D16" w:rsidRPr="00D63745" w:rsidRDefault="005E4D16" w:rsidP="00505D76">
      <w:pPr>
        <w:pStyle w:val="Code"/>
      </w:pPr>
      <w:r w:rsidRPr="00D63745">
        <w:t xml:space="preserve">  if (Session["Editor"] != null)</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Master.MasterPageFile = "editor.master";</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else</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Master.MasterPageFile = "default.master";</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if (Session["theme"] != null)</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Theme = Session["theme"] as string;</w:t>
      </w:r>
    </w:p>
    <w:p w:rsidR="005E4D16" w:rsidRPr="004022F1" w:rsidRDefault="005E4D16" w:rsidP="00505D76">
      <w:pPr>
        <w:pStyle w:val="Code"/>
      </w:pPr>
      <w:r w:rsidRPr="00D63745">
        <w:t xml:space="preserve">  </w:t>
      </w:r>
      <w:r w:rsidRPr="004022F1">
        <w:t>}</w:t>
      </w:r>
    </w:p>
    <w:p w:rsidR="005E4D16" w:rsidRPr="004022F1" w:rsidRDefault="005E4D16" w:rsidP="00840F32">
      <w:pPr>
        <w:pStyle w:val="CodeLast"/>
      </w:pPr>
      <w:r w:rsidRPr="004022F1">
        <w:t>}</w:t>
      </w:r>
    </w:p>
    <w:p w:rsidR="00840F32" w:rsidRDefault="00840F32" w:rsidP="00840F32">
      <w:pPr>
        <w:pStyle w:val="BodyTextCont"/>
      </w:pPr>
      <w:r w:rsidRPr="00840F32">
        <w:t>As you can see from</w:t>
      </w:r>
      <w:r w:rsidR="00A8665A">
        <w:t xml:space="preserve"> the</w:t>
      </w:r>
      <w:r w:rsidRPr="00840F32">
        <w:t xml:space="preserve"> code</w:t>
      </w:r>
      <w:r>
        <w:t>,</w:t>
      </w:r>
      <w:r w:rsidRPr="00840F32">
        <w:t xml:space="preserve"> a </w:t>
      </w:r>
      <w:proofErr w:type="spellStart"/>
      <w:r w:rsidRPr="00840F32">
        <w:t>QueryString</w:t>
      </w:r>
      <w:proofErr w:type="spellEnd"/>
      <w:r w:rsidRPr="00840F32">
        <w:t xml:space="preserve"> parameter is used to </w:t>
      </w:r>
      <w:r w:rsidR="0048054D">
        <w:t>switch between</w:t>
      </w:r>
      <w:r w:rsidR="0048054D" w:rsidRPr="00840F32">
        <w:t xml:space="preserve"> </w:t>
      </w:r>
      <w:r w:rsidRPr="00840F32">
        <w:t xml:space="preserve">the </w:t>
      </w:r>
      <w:r>
        <w:t>master page</w:t>
      </w:r>
      <w:r w:rsidR="0048054D">
        <w:t>s</w:t>
      </w:r>
      <w:r>
        <w:t xml:space="preserve"> with </w:t>
      </w:r>
      <w:r w:rsidRPr="00840F32">
        <w:t>edit</w:t>
      </w:r>
      <w:r>
        <w:t>ing capabilities enabled</w:t>
      </w:r>
      <w:r w:rsidR="0048054D">
        <w:t xml:space="preserve"> or disabled</w:t>
      </w:r>
      <w:r>
        <w:t xml:space="preserve">. Just </w:t>
      </w:r>
      <w:r w:rsidR="0091099F">
        <w:t>append</w:t>
      </w:r>
      <w:r>
        <w:t xml:space="preserve"> </w:t>
      </w:r>
      <w:r w:rsidRPr="00840F32">
        <w:rPr>
          <w:rStyle w:val="CodeInline"/>
        </w:rPr>
        <w:t>?e=on</w:t>
      </w:r>
      <w:r>
        <w:t xml:space="preserve"> to the URL</w:t>
      </w:r>
      <w:r w:rsidR="00A20E02">
        <w:t>,</w:t>
      </w:r>
      <w:r>
        <w:t xml:space="preserve"> and the editor will </w:t>
      </w:r>
      <w:r w:rsidR="00A20E02">
        <w:t>appear</w:t>
      </w:r>
      <w:r>
        <w:t>. Once enabled</w:t>
      </w:r>
      <w:r w:rsidR="00A20E02">
        <w:t>,</w:t>
      </w:r>
      <w:r>
        <w:t xml:space="preserve"> a session variable </w:t>
      </w:r>
      <w:r w:rsidR="00A20E02">
        <w:t xml:space="preserve">retains </w:t>
      </w:r>
      <w:r>
        <w:t>the state. To switch the editor of</w:t>
      </w:r>
      <w:r w:rsidR="00A20E02">
        <w:t>f</w:t>
      </w:r>
      <w:r>
        <w:t xml:space="preserve"> on the fly add </w:t>
      </w:r>
      <w:r w:rsidRPr="00840F32">
        <w:rPr>
          <w:rStyle w:val="CodeInline"/>
        </w:rPr>
        <w:t>?e=off</w:t>
      </w:r>
      <w:r>
        <w:t xml:space="preserve">. This is </w:t>
      </w:r>
      <w:r w:rsidR="00A20E02">
        <w:t xml:space="preserve">only </w:t>
      </w:r>
      <w:r>
        <w:t>a suggestion</w:t>
      </w:r>
      <w:r w:rsidR="0048054D">
        <w:t>—y</w:t>
      </w:r>
      <w:r>
        <w:t>ou may find smart</w:t>
      </w:r>
      <w:r w:rsidR="00A20E02">
        <w:t>er</w:t>
      </w:r>
      <w:r>
        <w:t xml:space="preserve"> ways </w:t>
      </w:r>
      <w:r w:rsidR="00A20E02">
        <w:t xml:space="preserve">of </w:t>
      </w:r>
      <w:r>
        <w:t>achiev</w:t>
      </w:r>
      <w:r w:rsidR="00A20E02">
        <w:t>ing</w:t>
      </w:r>
      <w:r>
        <w:t xml:space="preserve"> this. </w:t>
      </w:r>
      <w:r w:rsidR="00A20E02">
        <w:t>Now we need to build t</w:t>
      </w:r>
      <w:r>
        <w:t xml:space="preserve">he master page to support the </w:t>
      </w:r>
      <w:r w:rsidR="0048054D">
        <w:t xml:space="preserve">necessary </w:t>
      </w:r>
      <w:r>
        <w:t xml:space="preserve">features. </w:t>
      </w:r>
    </w:p>
    <w:p w:rsidR="00840F32" w:rsidRDefault="00840F32" w:rsidP="00DA3064">
      <w:pPr>
        <w:pStyle w:val="berschrift2"/>
      </w:pPr>
      <w:r>
        <w:lastRenderedPageBreak/>
        <w:t>Creating an Online Editor</w:t>
      </w:r>
    </w:p>
    <w:p w:rsidR="000F3AEA" w:rsidRDefault="004430C1">
      <w:pPr>
        <w:pStyle w:val="BodyTextFirst"/>
      </w:pPr>
      <w:r>
        <w:t>For the</w:t>
      </w:r>
      <w:r w:rsidR="00840F32">
        <w:t xml:space="preserve"> online editor </w:t>
      </w:r>
      <w:r>
        <w:t>to function,</w:t>
      </w:r>
      <w:r w:rsidR="00840F32">
        <w:t xml:space="preserve"> the JavaScript on the page must handle all controls and call the web service’s methods with the right parameters. </w:t>
      </w:r>
      <w:r>
        <w:t xml:space="preserve">The first </w:t>
      </w:r>
      <w:r w:rsidR="00840F32">
        <w:t xml:space="preserve">step is preparation. Each control on the page </w:t>
      </w:r>
      <w:r>
        <w:t>must</w:t>
      </w:r>
      <w:r w:rsidR="00840F32">
        <w:t xml:space="preserve"> be </w:t>
      </w:r>
      <w:r w:rsidR="001E6EC3">
        <w:t xml:space="preserve">tested </w:t>
      </w:r>
      <w:r w:rsidR="00840F32">
        <w:t>for</w:t>
      </w:r>
      <w:r>
        <w:t xml:space="preserve"> the</w:t>
      </w:r>
      <w:r w:rsidR="00840F32">
        <w:t xml:space="preserve"> </w:t>
      </w:r>
      <w:r w:rsidR="001E6EC3">
        <w:t xml:space="preserve">presence </w:t>
      </w:r>
      <w:r w:rsidR="00840F32">
        <w:t xml:space="preserve">of the </w:t>
      </w:r>
      <w:proofErr w:type="spellStart"/>
      <w:r w:rsidR="00840F32" w:rsidRPr="00840F32">
        <w:rPr>
          <w:rStyle w:val="CodeInline"/>
        </w:rPr>
        <w:t>meta:resourcekey</w:t>
      </w:r>
      <w:proofErr w:type="spellEnd"/>
      <w:r w:rsidR="00840F32">
        <w:t xml:space="preserve"> attribute. If </w:t>
      </w:r>
      <w:r>
        <w:t>this</w:t>
      </w:r>
      <w:r w:rsidR="00840F32">
        <w:t xml:space="preserve"> exists, </w:t>
      </w:r>
      <w:r>
        <w:t>then</w:t>
      </w:r>
      <w:r w:rsidR="00840F32">
        <w:t xml:space="preserve"> a connected resource </w:t>
      </w:r>
      <w:r>
        <w:t xml:space="preserve">is </w:t>
      </w:r>
      <w:r w:rsidR="00840F32">
        <w:t>available</w:t>
      </w:r>
      <w:r>
        <w:t>, and</w:t>
      </w:r>
      <w:r w:rsidR="00840F32">
        <w:t xml:space="preserve"> the editor should handle this control. To achieve this</w:t>
      </w:r>
      <w:r w:rsidR="002A5F6B">
        <w:t>,</w:t>
      </w:r>
      <w:r w:rsidR="00840F32">
        <w:t xml:space="preserve"> </w:t>
      </w:r>
      <w:r>
        <w:t>the</w:t>
      </w:r>
      <w:r w:rsidR="00840F32">
        <w:t xml:space="preserve"> </w:t>
      </w:r>
      <w:proofErr w:type="spellStart"/>
      <w:r w:rsidR="00840F32" w:rsidRPr="002A5F6B">
        <w:rPr>
          <w:rStyle w:val="CodeInline"/>
        </w:rPr>
        <w:t>ReadControls</w:t>
      </w:r>
      <w:proofErr w:type="spellEnd"/>
      <w:r w:rsidR="00840F32">
        <w:t xml:space="preserve"> </w:t>
      </w:r>
      <w:r>
        <w:t xml:space="preserve">method </w:t>
      </w:r>
      <w:r w:rsidR="00840F32">
        <w:t>loops through all</w:t>
      </w:r>
      <w:r>
        <w:t xml:space="preserve"> the</w:t>
      </w:r>
      <w:r w:rsidR="00840F32">
        <w:t xml:space="preserve"> controls. The </w:t>
      </w:r>
      <w:proofErr w:type="spellStart"/>
      <w:r w:rsidR="00840F32" w:rsidRPr="002A5F6B">
        <w:rPr>
          <w:rStyle w:val="CodeInline"/>
        </w:rPr>
        <w:t>Init</w:t>
      </w:r>
      <w:proofErr w:type="spellEnd"/>
      <w:r w:rsidR="00840F32">
        <w:t xml:space="preserve"> event is the right place</w:t>
      </w:r>
      <w:r w:rsidR="001E6EC3">
        <w:t xml:space="preserve"> in the pipeline for this method call</w:t>
      </w:r>
      <w:r>
        <w:t>, as</w:t>
      </w:r>
      <w:r w:rsidR="00840F32">
        <w:t xml:space="preserve"> the controls are ready to go at that sta</w:t>
      </w:r>
      <w:r w:rsidR="001E6EC3">
        <w:t>g</w:t>
      </w:r>
      <w:r w:rsidR="00840F32">
        <w:t>e. Later</w:t>
      </w:r>
      <w:r w:rsidR="001E6EC3">
        <w:t>,</w:t>
      </w:r>
      <w:r w:rsidR="00840F32">
        <w:t xml:space="preserve"> in the </w:t>
      </w:r>
      <w:proofErr w:type="spellStart"/>
      <w:r w:rsidR="00840F32" w:rsidRPr="002A5F6B">
        <w:rPr>
          <w:rStyle w:val="CodeInline"/>
        </w:rPr>
        <w:t>PreRender</w:t>
      </w:r>
      <w:proofErr w:type="spellEnd"/>
      <w:r w:rsidR="00840F32">
        <w:t xml:space="preserve"> event</w:t>
      </w:r>
      <w:r>
        <w:t>,</w:t>
      </w:r>
      <w:r w:rsidR="00840F32">
        <w:t xml:space="preserve"> the </w:t>
      </w:r>
      <w:r w:rsidR="002A5F6B">
        <w:t xml:space="preserve">code uses the </w:t>
      </w:r>
      <w:r w:rsidR="001E6EC3">
        <w:t xml:space="preserve">data </w:t>
      </w:r>
      <w:r w:rsidR="00840F32">
        <w:t xml:space="preserve">collected </w:t>
      </w:r>
      <w:r w:rsidR="001E6EC3">
        <w:t xml:space="preserve">here </w:t>
      </w:r>
      <w:r w:rsidR="002A5F6B">
        <w:t>to add the JavaScript calls.</w:t>
      </w:r>
    </w:p>
    <w:p w:rsidR="002A5F6B" w:rsidRDefault="002A5F6B" w:rsidP="00840F32">
      <w:pPr>
        <w:pStyle w:val="BodyTextCont"/>
      </w:pPr>
      <w:r>
        <w:t xml:space="preserve">To </w:t>
      </w:r>
      <w:r w:rsidR="001E6EC3">
        <w:t xml:space="preserve">test for </w:t>
      </w:r>
      <w:r>
        <w:t>the attribute</w:t>
      </w:r>
      <w:r w:rsidR="004430C1">
        <w:t>,</w:t>
      </w:r>
      <w:r>
        <w:t xml:space="preserve"> a regular expression is used. This </w:t>
      </w:r>
      <w:r w:rsidR="004430C1">
        <w:t xml:space="preserve">may </w:t>
      </w:r>
      <w:r>
        <w:t xml:space="preserve">seem </w:t>
      </w:r>
      <w:r w:rsidR="004430C1">
        <w:t>strange, since</w:t>
      </w:r>
      <w:r>
        <w:t xml:space="preserve"> we have an object model which we could access directly. However,</w:t>
      </w:r>
      <w:r w:rsidR="004430C1">
        <w:t xml:space="preserve"> although</w:t>
      </w:r>
      <w:r>
        <w:t xml:space="preserve"> the object model is present, the implicit resource expressions </w:t>
      </w:r>
      <w:r w:rsidR="004430C1">
        <w:t>have already been</w:t>
      </w:r>
      <w:r>
        <w:t xml:space="preserve"> replaced by code snippets</w:t>
      </w:r>
      <w:r w:rsidR="004430C1">
        <w:t xml:space="preserve"> at the page parser sta</w:t>
      </w:r>
      <w:r w:rsidR="0091099F">
        <w:t>g</w:t>
      </w:r>
      <w:r w:rsidR="004430C1">
        <w:t>e</w:t>
      </w:r>
      <w:r>
        <w:t>.</w:t>
      </w:r>
      <w:r w:rsidR="004430C1">
        <w:t xml:space="preserve"> T</w:t>
      </w:r>
      <w:r>
        <w:t xml:space="preserve">he </w:t>
      </w:r>
      <w:proofErr w:type="spellStart"/>
      <w:r w:rsidRPr="002A5F6B">
        <w:rPr>
          <w:rStyle w:val="CodeInline"/>
        </w:rPr>
        <w:t>meta:resourcekey</w:t>
      </w:r>
      <w:proofErr w:type="spellEnd"/>
      <w:r>
        <w:t xml:space="preserve"> attributes do not exist in the object model.</w:t>
      </w:r>
      <w:r w:rsidR="004430C1">
        <w:t xml:space="preserve"> Your</w:t>
      </w:r>
      <w:r>
        <w:t xml:space="preserve"> only option </w:t>
      </w:r>
      <w:r w:rsidR="004430C1">
        <w:t>is to</w:t>
      </w:r>
      <w:r>
        <w:t xml:space="preserve"> pars</w:t>
      </w:r>
      <w:r w:rsidR="004430C1">
        <w:t>e</w:t>
      </w:r>
      <w:r>
        <w:t xml:space="preserve"> the source code of the page directly</w:t>
      </w:r>
      <w:r w:rsidR="004430C1">
        <w:t xml:space="preserve"> and to </w:t>
      </w:r>
      <w:r>
        <w:t>virtually add another parser cycle after the internal one.</w:t>
      </w:r>
    </w:p>
    <w:p w:rsidR="002A5F6B" w:rsidRDefault="002A5F6B" w:rsidP="002A5F6B">
      <w:pPr>
        <w:pStyle w:val="NoteTipCaution"/>
      </w:pPr>
      <w:r>
        <w:t>Note:</w:t>
      </w:r>
      <w:r>
        <w:tab/>
        <w:t>The page must exist a</w:t>
      </w:r>
      <w:r w:rsidR="00B0399B">
        <w:t>t</w:t>
      </w:r>
      <w:r>
        <w:t xml:space="preserve"> </w:t>
      </w:r>
      <w:r w:rsidR="00720E8A">
        <w:t>runtime</w:t>
      </w:r>
      <w:r>
        <w:t xml:space="preserve"> with full markup available. Pre-compiled sites with hidden source will not work with this example.</w:t>
      </w:r>
    </w:p>
    <w:p w:rsidR="00840F32" w:rsidRDefault="002A5F6B" w:rsidP="00840F32">
      <w:pPr>
        <w:pStyle w:val="BodyTextCont"/>
      </w:pPr>
      <w:r>
        <w:t xml:space="preserve">The next code listing shows </w:t>
      </w:r>
      <w:r w:rsidR="004430C1">
        <w:t xml:space="preserve">the </w:t>
      </w:r>
      <w:r>
        <w:t xml:space="preserve">methods that parse the page, collect the controls, and add the required JavaScript. Because the scripting is a </w:t>
      </w:r>
      <w:r w:rsidR="001B3731">
        <w:t xml:space="preserve">little </w:t>
      </w:r>
      <w:r>
        <w:t>tricky, it’s explained after</w:t>
      </w:r>
      <w:r w:rsidR="004430C1">
        <w:t>wards</w:t>
      </w:r>
      <w:r>
        <w:t xml:space="preserve"> in more depth.</w:t>
      </w:r>
    </w:p>
    <w:p w:rsidR="00307C65" w:rsidRPr="00840F32" w:rsidRDefault="00307C65" w:rsidP="00307C65">
      <w:pPr>
        <w:pStyle w:val="CodeCaption"/>
      </w:pPr>
      <w:r>
        <w:t xml:space="preserve">Listing </w:t>
      </w:r>
      <w:r w:rsidR="001B3731">
        <w:t>5</w:t>
      </w:r>
      <w:r w:rsidR="001D6FDA">
        <w:t>-</w:t>
      </w:r>
      <w:r w:rsidR="003A7953">
        <w:fldChar w:fldCharType="begin"/>
      </w:r>
      <w:r w:rsidR="003A7953">
        <w:instrText xml:space="preserve"> SEQ Listing \* ARABIC </w:instrText>
      </w:r>
      <w:r w:rsidR="003A7953">
        <w:fldChar w:fldCharType="separate"/>
      </w:r>
      <w:r w:rsidR="00A4435E">
        <w:t>13</w:t>
      </w:r>
      <w:r w:rsidR="003A7953">
        <w:fldChar w:fldCharType="end"/>
      </w:r>
      <w:r>
        <w:t xml:space="preserve"> The master page with the default setting for regular expression</w:t>
      </w:r>
    </w:p>
    <w:p w:rsidR="00307C65" w:rsidRPr="00307C65" w:rsidRDefault="00307C65" w:rsidP="00307C65">
      <w:pPr>
        <w:pStyle w:val="CodeFirst"/>
      </w:pPr>
      <w:r w:rsidRPr="00307C65">
        <w:t>public partial class EditorMasterPage : System.Web.UI.MasterPage</w:t>
      </w:r>
    </w:p>
    <w:p w:rsidR="00307C65" w:rsidRPr="00307C65" w:rsidRDefault="00307C65" w:rsidP="00307C65">
      <w:pPr>
        <w:pStyle w:val="Code"/>
      </w:pPr>
      <w:r w:rsidRPr="00307C65">
        <w:t>{</w:t>
      </w:r>
    </w:p>
    <w:p w:rsidR="00307C65" w:rsidRPr="00307C65" w:rsidRDefault="00307C65" w:rsidP="00307C65">
      <w:pPr>
        <w:pStyle w:val="Code"/>
      </w:pPr>
      <w:r w:rsidRPr="00307C65">
        <w:t xml:space="preserve">    private static Regex rx;</w:t>
      </w:r>
    </w:p>
    <w:p w:rsidR="00307C65" w:rsidRPr="00307C65" w:rsidRDefault="00307C65" w:rsidP="00307C65">
      <w:pPr>
        <w:pStyle w:val="Code"/>
      </w:pPr>
      <w:r w:rsidRPr="00307C65">
        <w:t xml:space="preserve">    private Dictionary&lt;string, Dictionary&lt;string, string&gt;&gt; pages;</w:t>
      </w:r>
    </w:p>
    <w:p w:rsidR="00307C65" w:rsidRPr="00307C65" w:rsidRDefault="00307C65" w:rsidP="00307C65">
      <w:pPr>
        <w:pStyle w:val="Code"/>
      </w:pPr>
    </w:p>
    <w:p w:rsidR="00307C65" w:rsidRPr="00307C65" w:rsidRDefault="00307C65" w:rsidP="00307C65">
      <w:pPr>
        <w:pStyle w:val="Code"/>
      </w:pPr>
      <w:r w:rsidRPr="00307C65">
        <w:t xml:space="preserve">    static EditorMasterPage()</w:t>
      </w:r>
    </w:p>
    <w:p w:rsidR="00307C65" w:rsidRPr="00307C65" w:rsidRDefault="00307C65" w:rsidP="00307C65">
      <w:pPr>
        <w:pStyle w:val="Code"/>
      </w:pPr>
      <w:r w:rsidRPr="00307C65">
        <w:t xml:space="preserve">    {</w:t>
      </w:r>
    </w:p>
    <w:p w:rsidR="00307C65" w:rsidRDefault="00307C65" w:rsidP="00307C65">
      <w:pPr>
        <w:pStyle w:val="Code"/>
      </w:pPr>
      <w:r w:rsidRPr="00307C65">
        <w:t xml:space="preserve">        rx = new Regex(@"\&lt;(?&lt;tagName&gt;\w+(:\w+){0,1}) (?&lt;attr&gt;[^&gt;]*) ?&gt;", </w:t>
      </w:r>
      <w:r>
        <w:sym w:font="Wingdings" w:char="F0C3"/>
      </w:r>
    </w:p>
    <w:p w:rsidR="00307C65" w:rsidRDefault="00307C65" w:rsidP="00307C65">
      <w:pPr>
        <w:pStyle w:val="Code"/>
      </w:pPr>
      <w:r>
        <w:t xml:space="preserve">                 </w:t>
      </w:r>
      <w:r w:rsidRPr="00307C65">
        <w:t xml:space="preserve">RegexOptions.ExplicitCapture | </w:t>
      </w:r>
      <w:r>
        <w:sym w:font="Wingdings" w:char="F0C3"/>
      </w:r>
    </w:p>
    <w:p w:rsidR="00307C65" w:rsidRDefault="00307C65" w:rsidP="00307C65">
      <w:pPr>
        <w:pStyle w:val="Code"/>
      </w:pPr>
      <w:r>
        <w:t xml:space="preserve">                 </w:t>
      </w:r>
      <w:r w:rsidRPr="00307C65">
        <w:t xml:space="preserve">RegexOptions.Multiline | </w:t>
      </w:r>
      <w:r>
        <w:sym w:font="Wingdings" w:char="F0C3"/>
      </w:r>
    </w:p>
    <w:p w:rsidR="00307C65" w:rsidRDefault="00307C65" w:rsidP="00307C65">
      <w:pPr>
        <w:pStyle w:val="Code"/>
      </w:pPr>
      <w:r>
        <w:t xml:space="preserve">                 </w:t>
      </w:r>
      <w:r w:rsidRPr="00307C65">
        <w:t xml:space="preserve">RegexOptions.IgnoreCase | </w:t>
      </w:r>
      <w:r>
        <w:sym w:font="Wingdings" w:char="F0C3"/>
      </w:r>
    </w:p>
    <w:p w:rsidR="00307C65" w:rsidRPr="00307C65" w:rsidRDefault="00307C65" w:rsidP="00307C65">
      <w:pPr>
        <w:pStyle w:val="Code"/>
      </w:pPr>
      <w:r>
        <w:t xml:space="preserve">                 </w:t>
      </w:r>
      <w:r w:rsidRPr="00307C65">
        <w:t>RegexOptions.IgnorePatternWhitespace);</w:t>
      </w:r>
    </w:p>
    <w:p w:rsidR="00307C65" w:rsidRPr="00307C65" w:rsidRDefault="00307C65" w:rsidP="00307C65">
      <w:pPr>
        <w:pStyle w:val="CodeLast"/>
      </w:pPr>
      <w:r w:rsidRPr="00307C65">
        <w:t xml:space="preserve">    }</w:t>
      </w:r>
    </w:p>
    <w:p w:rsidR="001D6FDA" w:rsidRDefault="00307C65" w:rsidP="00307C65">
      <w:pPr>
        <w:pStyle w:val="BodyTextCont"/>
      </w:pPr>
      <w:r>
        <w:t xml:space="preserve">The regular expression simply addresses a tag with several attributes and returns the matching element as a collection of named arrays. </w:t>
      </w:r>
      <w:r w:rsidR="001D6FDA">
        <w:t xml:space="preserve">This array contains all tags on the page captured with the key </w:t>
      </w:r>
      <w:r w:rsidR="001D6FDA" w:rsidRPr="0006201D">
        <w:rPr>
          <w:rStyle w:val="CodeInline"/>
        </w:rPr>
        <w:t>&lt;</w:t>
      </w:r>
      <w:proofErr w:type="spellStart"/>
      <w:r w:rsidR="001D6FDA" w:rsidRPr="0006201D">
        <w:rPr>
          <w:rStyle w:val="CodeInline"/>
        </w:rPr>
        <w:t>tagName</w:t>
      </w:r>
      <w:proofErr w:type="spellEnd"/>
      <w:r w:rsidR="001D6FDA" w:rsidRPr="0006201D">
        <w:rPr>
          <w:rStyle w:val="CodeInline"/>
        </w:rPr>
        <w:t>&gt;</w:t>
      </w:r>
      <w:r w:rsidR="0006201D">
        <w:t xml:space="preserve"> and the attributes block—the remaining part of the element—with the key </w:t>
      </w:r>
      <w:r w:rsidR="0006201D" w:rsidRPr="0006201D">
        <w:rPr>
          <w:rStyle w:val="CodeInline"/>
        </w:rPr>
        <w:t>&lt;</w:t>
      </w:r>
      <w:proofErr w:type="spellStart"/>
      <w:r w:rsidR="0006201D" w:rsidRPr="0006201D">
        <w:rPr>
          <w:rStyle w:val="CodeInline"/>
        </w:rPr>
        <w:t>attr</w:t>
      </w:r>
      <w:proofErr w:type="spellEnd"/>
      <w:r w:rsidR="0006201D" w:rsidRPr="0006201D">
        <w:rPr>
          <w:rStyle w:val="CodeInline"/>
        </w:rPr>
        <w:t>&gt;</w:t>
      </w:r>
      <w:r w:rsidR="0006201D">
        <w:t>. An element like &lt;</w:t>
      </w:r>
      <w:proofErr w:type="spellStart"/>
      <w:r w:rsidR="0006201D">
        <w:t>asp:button</w:t>
      </w:r>
      <w:proofErr w:type="spellEnd"/>
      <w:r w:rsidR="0006201D">
        <w:t xml:space="preserve"> </w:t>
      </w:r>
      <w:proofErr w:type="spellStart"/>
      <w:r w:rsidR="0006201D">
        <w:t>runat</w:t>
      </w:r>
      <w:proofErr w:type="spellEnd"/>
      <w:r w:rsidR="0006201D">
        <w:t xml:space="preserve">=”server” </w:t>
      </w:r>
      <w:proofErr w:type="spellStart"/>
      <w:r w:rsidR="0006201D">
        <w:t>meta:resourcekey</w:t>
      </w:r>
      <w:proofErr w:type="spellEnd"/>
      <w:r w:rsidR="0006201D">
        <w:t>=”ButtonRes1” /&gt; would be divided into the “</w:t>
      </w:r>
      <w:proofErr w:type="spellStart"/>
      <w:r w:rsidR="0006201D">
        <w:t>asp:button</w:t>
      </w:r>
      <w:proofErr w:type="spellEnd"/>
      <w:r w:rsidR="0006201D">
        <w:t>” part and the “</w:t>
      </w:r>
      <w:proofErr w:type="spellStart"/>
      <w:r w:rsidR="0006201D">
        <w:t>runat</w:t>
      </w:r>
      <w:proofErr w:type="spellEnd"/>
      <w:r w:rsidR="0006201D">
        <w:t xml:space="preserve">=”server” </w:t>
      </w:r>
      <w:proofErr w:type="spellStart"/>
      <w:r w:rsidR="0006201D">
        <w:t>meta:resourcekey</w:t>
      </w:r>
      <w:proofErr w:type="spellEnd"/>
      <w:r w:rsidR="0006201D">
        <w:t xml:space="preserve">=”ButtonRes1” part in the first step. </w:t>
      </w:r>
    </w:p>
    <w:p w:rsidR="00307C65" w:rsidRDefault="00307C65" w:rsidP="00307C65">
      <w:pPr>
        <w:pStyle w:val="BodyTextCont"/>
      </w:pPr>
      <w:r>
        <w:lastRenderedPageBreak/>
        <w:t>Regular expressions are beyond the scope of this book</w:t>
      </w:r>
      <w:r w:rsidR="004430C1">
        <w:t>;</w:t>
      </w:r>
      <w:r>
        <w:t xml:space="preserve"> </w:t>
      </w:r>
      <w:r w:rsidR="004430C1">
        <w:t>p</w:t>
      </w:r>
      <w:r>
        <w:t xml:space="preserve">lease refer to the documentation if you have difficulties reading this expression. For </w:t>
      </w:r>
      <w:r w:rsidR="004430C1">
        <w:t>the moment,</w:t>
      </w:r>
      <w:r>
        <w:t xml:space="preserve"> it’s </w:t>
      </w:r>
      <w:r w:rsidR="0091099F">
        <w:t>sufficient</w:t>
      </w:r>
      <w:r>
        <w:t xml:space="preserve"> to know that the string fragments recognized by the expression are collected in named arrays, whereas the names are defined in </w:t>
      </w:r>
      <w:r w:rsidRPr="00307C65">
        <w:rPr>
          <w:rStyle w:val="CodeInline"/>
        </w:rPr>
        <w:t>&lt;</w:t>
      </w:r>
      <w:r>
        <w:rPr>
          <w:rStyle w:val="CodeInline"/>
        </w:rPr>
        <w:t xml:space="preserve">angle </w:t>
      </w:r>
      <w:r w:rsidRPr="00307C65">
        <w:rPr>
          <w:rStyle w:val="CodeInline"/>
        </w:rPr>
        <w:t>brackets&gt;</w:t>
      </w:r>
      <w:r>
        <w:t>.</w:t>
      </w:r>
      <w:r w:rsidR="0006201D" w:rsidRPr="0006201D">
        <w:t xml:space="preserve"> </w:t>
      </w:r>
      <w:r w:rsidR="0006201D">
        <w:t xml:space="preserve">The attributes are </w:t>
      </w:r>
      <w:proofErr w:type="spellStart"/>
      <w:r w:rsidR="0006201D">
        <w:t>splitted</w:t>
      </w:r>
      <w:proofErr w:type="spellEnd"/>
      <w:r w:rsidR="0006201D">
        <w:t xml:space="preserve"> into single ones by using the space as a divider.</w:t>
      </w:r>
    </w:p>
    <w:p w:rsidR="00840F32" w:rsidRPr="00840F32" w:rsidRDefault="00840F32" w:rsidP="00840F32">
      <w:pPr>
        <w:pStyle w:val="CodeCaption"/>
      </w:pPr>
      <w:r>
        <w:t xml:space="preserve">Listing </w:t>
      </w:r>
      <w:r w:rsidR="001B3731">
        <w:t>5</w:t>
      </w:r>
      <w:r w:rsidR="001D6FDA">
        <w:t>-</w:t>
      </w:r>
      <w:r w:rsidR="003A7953">
        <w:fldChar w:fldCharType="begin"/>
      </w:r>
      <w:r w:rsidR="003A7953">
        <w:instrText xml:space="preserve"> SEQ Listing \* ARABIC </w:instrText>
      </w:r>
      <w:r w:rsidR="003A7953">
        <w:fldChar w:fldCharType="separate"/>
      </w:r>
      <w:r w:rsidR="00A4435E">
        <w:t>14</w:t>
      </w:r>
      <w:r w:rsidR="003A7953">
        <w:fldChar w:fldCharType="end"/>
      </w:r>
      <w:r>
        <w:t xml:space="preserve"> </w:t>
      </w:r>
      <w:r w:rsidR="002A5F6B">
        <w:t>Analysing the controls regarding the meta:resourcekey attribute</w:t>
      </w:r>
    </w:p>
    <w:p w:rsidR="00307C65" w:rsidRDefault="005E4D16" w:rsidP="002A5F6B">
      <w:pPr>
        <w:pStyle w:val="CodeFirst"/>
      </w:pPr>
      <w:r w:rsidRPr="00D63745">
        <w:t xml:space="preserve">protected override void OnInit(EventArgs e) </w:t>
      </w:r>
    </w:p>
    <w:p w:rsidR="005E4D16" w:rsidRPr="00307C65" w:rsidRDefault="005E4D16" w:rsidP="00307C65">
      <w:pPr>
        <w:pStyle w:val="Code"/>
      </w:pPr>
      <w:r w:rsidRPr="00D63745">
        <w:t>{</w:t>
      </w:r>
    </w:p>
    <w:p w:rsidR="005E4D16" w:rsidRPr="00D63745" w:rsidRDefault="005E4D16" w:rsidP="00307C65">
      <w:pPr>
        <w:pStyle w:val="Code"/>
      </w:pPr>
      <w:r w:rsidRPr="00D63745">
        <w:t xml:space="preserve">  pages = new Dictionary&lt;string, Dictionary&lt;string, string&gt;&gt;();</w:t>
      </w:r>
    </w:p>
    <w:p w:rsidR="005E4D16" w:rsidRPr="00D63745" w:rsidRDefault="005E4D16" w:rsidP="00505D76">
      <w:pPr>
        <w:pStyle w:val="Code"/>
      </w:pPr>
      <w:r w:rsidRPr="00D63745">
        <w:t xml:space="preserve">  ReadControls(this.Page.AppRelativeVirtualPath);</w:t>
      </w:r>
    </w:p>
    <w:p w:rsidR="005E4D16" w:rsidRPr="00D63745" w:rsidRDefault="005E4D16" w:rsidP="00505D76">
      <w:pPr>
        <w:pStyle w:val="Code"/>
      </w:pPr>
      <w:r w:rsidRPr="00D63745">
        <w:t xml:space="preserve">  base.OnInit(e);</w:t>
      </w:r>
    </w:p>
    <w:p w:rsidR="005E4D16" w:rsidRPr="00D63745" w:rsidRDefault="005E4D16" w:rsidP="00505D76">
      <w:pPr>
        <w:pStyle w:val="Code"/>
      </w:pPr>
      <w:r w:rsidRPr="00D63745">
        <w:t>}</w:t>
      </w:r>
    </w:p>
    <w:p w:rsidR="002A5F6B" w:rsidRDefault="002A5F6B" w:rsidP="00505D76">
      <w:pPr>
        <w:pStyle w:val="Code"/>
      </w:pPr>
    </w:p>
    <w:p w:rsidR="005E4D16" w:rsidRPr="00D63745" w:rsidRDefault="005E4D16" w:rsidP="00505D76">
      <w:pPr>
        <w:pStyle w:val="Code"/>
      </w:pPr>
      <w:r w:rsidRPr="00D63745">
        <w:t>privat void ReadControls(string path) {</w:t>
      </w:r>
    </w:p>
    <w:p w:rsidR="005E4D16" w:rsidRPr="00D63745" w:rsidRDefault="005E4D16" w:rsidP="00505D76">
      <w:pPr>
        <w:pStyle w:val="Code"/>
      </w:pPr>
      <w:r w:rsidRPr="00D63745">
        <w:t xml:space="preserve">  if (!pages.ContainsKey(path))</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StreamReader sr = new StreamReader(Server.MapPath(path));</w:t>
      </w:r>
    </w:p>
    <w:p w:rsidR="005E4D16" w:rsidRPr="00D63745" w:rsidRDefault="005E4D16" w:rsidP="00505D76">
      <w:pPr>
        <w:pStyle w:val="Code"/>
      </w:pPr>
      <w:r w:rsidRPr="00D63745">
        <w:t xml:space="preserve">    string s = sr.ReadToEnd();</w:t>
      </w:r>
    </w:p>
    <w:p w:rsidR="005E4D16" w:rsidRPr="00D63745" w:rsidRDefault="005E4D16" w:rsidP="00505D76">
      <w:pPr>
        <w:pStyle w:val="Code"/>
      </w:pPr>
      <w:r w:rsidRPr="00D63745">
        <w:t xml:space="preserve">    sr.Close();</w:t>
      </w:r>
    </w:p>
    <w:p w:rsidR="005E4D16" w:rsidRPr="00D63745" w:rsidRDefault="005E4D16" w:rsidP="00505D76">
      <w:pPr>
        <w:pStyle w:val="Code"/>
      </w:pPr>
      <w:r w:rsidRPr="00D63745">
        <w:t xml:space="preserve">    pages.Add(path, new Dictionary&lt;string, string&gt;());</w:t>
      </w:r>
    </w:p>
    <w:p w:rsidR="005E4D16" w:rsidRPr="00D63745" w:rsidRDefault="005E4D16" w:rsidP="00505D76">
      <w:pPr>
        <w:pStyle w:val="Code"/>
      </w:pPr>
      <w:r w:rsidRPr="00D63745">
        <w:t xml:space="preserve">    MatchCollection mc = rx.Matches(s);</w:t>
      </w:r>
    </w:p>
    <w:p w:rsidR="002A5F6B" w:rsidRDefault="005E4D16" w:rsidP="00505D76">
      <w:pPr>
        <w:pStyle w:val="Code"/>
      </w:pPr>
      <w:r w:rsidRPr="00D63745">
        <w:t xml:space="preserve">    foreach (Match m in mc) </w:t>
      </w:r>
    </w:p>
    <w:p w:rsidR="005E4D16" w:rsidRPr="00D63745" w:rsidRDefault="002A5F6B" w:rsidP="00505D76">
      <w:pPr>
        <w:pStyle w:val="Code"/>
      </w:pPr>
      <w:r>
        <w:t xml:space="preserve">    </w:t>
      </w:r>
      <w:r w:rsidR="005E4D16" w:rsidRPr="00D63745">
        <w:t>{</w:t>
      </w:r>
    </w:p>
    <w:p w:rsidR="005E4D16" w:rsidRPr="00D63745" w:rsidRDefault="005E4D16" w:rsidP="00505D76">
      <w:pPr>
        <w:pStyle w:val="Code"/>
      </w:pPr>
      <w:r w:rsidRPr="00D63745">
        <w:t xml:space="preserve">      Group g = m.Groups["attr"];</w:t>
      </w:r>
    </w:p>
    <w:p w:rsidR="002A5F6B" w:rsidRDefault="005E4D16" w:rsidP="00505D76">
      <w:pPr>
        <w:pStyle w:val="Code"/>
      </w:pPr>
      <w:r w:rsidRPr="00D63745">
        <w:t xml:space="preserve">      if (g != null)  </w:t>
      </w:r>
    </w:p>
    <w:p w:rsidR="005E4D16" w:rsidRPr="00D63745" w:rsidRDefault="002A5F6B" w:rsidP="00505D76">
      <w:pPr>
        <w:pStyle w:val="Code"/>
      </w:pPr>
      <w:r>
        <w:t xml:space="preserve">      </w:t>
      </w:r>
      <w:r w:rsidR="005E4D16" w:rsidRPr="00D63745">
        <w:t>{</w:t>
      </w:r>
    </w:p>
    <w:p w:rsidR="002A5F6B" w:rsidRDefault="005E4D16" w:rsidP="00505D76">
      <w:pPr>
        <w:pStyle w:val="Code"/>
      </w:pPr>
      <w:r w:rsidRPr="00D63745">
        <w:t xml:space="preserve">        string[] attributes = g.Value.Split(" ".ToCharArray(), </w:t>
      </w:r>
      <w:r w:rsidR="002A5F6B">
        <w:sym w:font="Wingdings" w:char="F0C3"/>
      </w:r>
    </w:p>
    <w:p w:rsidR="005E4D16" w:rsidRPr="00D63745" w:rsidRDefault="002A5F6B" w:rsidP="00505D76">
      <w:pPr>
        <w:pStyle w:val="Code"/>
      </w:pPr>
      <w:r>
        <w:t xml:space="preserve">                              </w:t>
      </w:r>
      <w:r w:rsidR="005E4D16" w:rsidRPr="00D63745">
        <w:t>StringSplitOptions.RemoveEmptyEntries);</w:t>
      </w:r>
    </w:p>
    <w:p w:rsidR="005E4D16" w:rsidRPr="00D63745" w:rsidRDefault="005E4D16" w:rsidP="00505D76">
      <w:pPr>
        <w:pStyle w:val="Code"/>
      </w:pPr>
      <w:r w:rsidRPr="00D63745">
        <w:t xml:space="preserve">        string key = null, id = null;</w:t>
      </w:r>
    </w:p>
    <w:p w:rsidR="002A5F6B" w:rsidRDefault="005E4D16" w:rsidP="00505D76">
      <w:pPr>
        <w:pStyle w:val="Code"/>
      </w:pPr>
      <w:r w:rsidRPr="00D63745">
        <w:t xml:space="preserve">        foreach (string attr in attributes) </w:t>
      </w:r>
    </w:p>
    <w:p w:rsidR="005E4D16" w:rsidRPr="00D63745" w:rsidRDefault="002A5F6B" w:rsidP="00505D76">
      <w:pPr>
        <w:pStyle w:val="Code"/>
      </w:pPr>
      <w:r>
        <w:t xml:space="preserve">        </w:t>
      </w:r>
      <w:r w:rsidR="005E4D16" w:rsidRPr="00D63745">
        <w:t>{</w:t>
      </w:r>
    </w:p>
    <w:p w:rsidR="002A5F6B" w:rsidRDefault="005E4D16" w:rsidP="00505D76">
      <w:pPr>
        <w:pStyle w:val="Code"/>
      </w:pPr>
      <w:r w:rsidRPr="00D63745">
        <w:t xml:space="preserve">          if (attr.StartsWith("meta:resourcekey")) </w:t>
      </w:r>
    </w:p>
    <w:p w:rsidR="005E4D16" w:rsidRPr="00D63745" w:rsidRDefault="002A5F6B" w:rsidP="00505D76">
      <w:pPr>
        <w:pStyle w:val="Code"/>
      </w:pPr>
      <w:r>
        <w:t xml:space="preserve">          </w:t>
      </w:r>
      <w:r w:rsidR="005E4D16" w:rsidRPr="00D63745">
        <w:t>{</w:t>
      </w:r>
    </w:p>
    <w:p w:rsidR="005E4D16" w:rsidRPr="00D63745" w:rsidRDefault="005E4D16" w:rsidP="00505D76">
      <w:pPr>
        <w:pStyle w:val="Code"/>
      </w:pPr>
      <w:r w:rsidRPr="00D63745">
        <w:t xml:space="preserve">            string param = attr.Split("=".ToCharArray())[1].Trim();</w:t>
      </w:r>
    </w:p>
    <w:p w:rsidR="005E4D16" w:rsidRPr="00D63745" w:rsidRDefault="005E4D16" w:rsidP="00505D76">
      <w:pPr>
        <w:pStyle w:val="Code"/>
      </w:pPr>
      <w:r w:rsidRPr="00D63745">
        <w:t xml:space="preserve">            key = param.Substring(1, param.Length - 2);</w:t>
      </w:r>
    </w:p>
    <w:p w:rsidR="005E4D16" w:rsidRPr="00D63745" w:rsidRDefault="005E4D16" w:rsidP="00505D76">
      <w:pPr>
        <w:pStyle w:val="Code"/>
      </w:pPr>
      <w:r w:rsidRPr="00D63745">
        <w:t xml:space="preserve">          }</w:t>
      </w:r>
    </w:p>
    <w:p w:rsidR="002A5F6B" w:rsidRDefault="005E4D16" w:rsidP="00505D76">
      <w:pPr>
        <w:pStyle w:val="Code"/>
      </w:pPr>
      <w:r w:rsidRPr="00D63745">
        <w:t xml:space="preserve">          if (attr.StartsWith("id", StringComparison.InvariantCultureIgnoreCase)) </w:t>
      </w:r>
    </w:p>
    <w:p w:rsidR="005E4D16" w:rsidRPr="00D63745" w:rsidRDefault="002A5F6B" w:rsidP="00505D76">
      <w:pPr>
        <w:pStyle w:val="Code"/>
      </w:pPr>
      <w:r>
        <w:t xml:space="preserve">          </w:t>
      </w:r>
      <w:r w:rsidR="005E4D16" w:rsidRPr="00D63745">
        <w:t>{</w:t>
      </w:r>
    </w:p>
    <w:p w:rsidR="005E4D16" w:rsidRPr="00D63745" w:rsidRDefault="005E4D16" w:rsidP="00505D76">
      <w:pPr>
        <w:pStyle w:val="Code"/>
      </w:pPr>
      <w:r w:rsidRPr="00D63745">
        <w:t xml:space="preserve">            string[] fragments = attr.Split("=".ToCharArray());</w:t>
      </w:r>
    </w:p>
    <w:p w:rsidR="005E4D16" w:rsidRPr="00D63745" w:rsidRDefault="005E4D16" w:rsidP="00505D76">
      <w:pPr>
        <w:pStyle w:val="Code"/>
      </w:pPr>
      <w:r w:rsidRPr="00D63745">
        <w:t xml:space="preserve">            if (fragments.Length == 2) {</w:t>
      </w:r>
    </w:p>
    <w:p w:rsidR="005E4D16" w:rsidRPr="00D63745" w:rsidRDefault="005E4D16" w:rsidP="00505D76">
      <w:pPr>
        <w:pStyle w:val="Code"/>
      </w:pPr>
      <w:r w:rsidRPr="00D63745">
        <w:t xml:space="preserve">              string param = fragments[1].Trim();</w:t>
      </w:r>
    </w:p>
    <w:p w:rsidR="005E4D16" w:rsidRPr="00D63745" w:rsidRDefault="005E4D16" w:rsidP="00505D76">
      <w:pPr>
        <w:pStyle w:val="Code"/>
      </w:pPr>
      <w:r w:rsidRPr="00D63745">
        <w:t xml:space="preserve">              id = param.Substring(1, param.Length - 2);</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w:t>
      </w:r>
    </w:p>
    <w:p w:rsidR="002A5F6B" w:rsidRDefault="005E4D16" w:rsidP="00505D76">
      <w:pPr>
        <w:pStyle w:val="Code"/>
      </w:pPr>
      <w:r w:rsidRPr="00D63745">
        <w:t xml:space="preserve">        if (!String.IsNullOrEmpty(id) &amp;&amp; !(String.IsNullOrEmpty(key))) </w:t>
      </w:r>
    </w:p>
    <w:p w:rsidR="005E4D16" w:rsidRPr="00D63745" w:rsidRDefault="002A5F6B" w:rsidP="00505D76">
      <w:pPr>
        <w:pStyle w:val="Code"/>
      </w:pPr>
      <w:r>
        <w:t xml:space="preserve">        </w:t>
      </w:r>
      <w:r w:rsidR="005E4D16" w:rsidRPr="00D63745">
        <w:t>{</w:t>
      </w:r>
    </w:p>
    <w:p w:rsidR="005E4D16" w:rsidRPr="00D63745" w:rsidRDefault="005E4D16" w:rsidP="00505D76">
      <w:pPr>
        <w:pStyle w:val="Code"/>
      </w:pPr>
      <w:r w:rsidRPr="00D63745">
        <w:t xml:space="preserve">          // need to support server transfer</w:t>
      </w:r>
    </w:p>
    <w:p w:rsidR="002A5F6B" w:rsidRDefault="005E4D16" w:rsidP="00505D76">
      <w:pPr>
        <w:pStyle w:val="Code"/>
      </w:pPr>
      <w:r w:rsidRPr="00D63745">
        <w:t xml:space="preserve">          if (!pages[path].ContainsKey(id)) </w:t>
      </w:r>
      <w:r w:rsidR="002A5F6B">
        <w:t xml:space="preserve"> </w:t>
      </w:r>
    </w:p>
    <w:p w:rsidR="005E4D16" w:rsidRPr="00D63745" w:rsidRDefault="002A5F6B" w:rsidP="00505D76">
      <w:pPr>
        <w:pStyle w:val="Code"/>
      </w:pPr>
      <w:r>
        <w:t xml:space="preserve">          </w:t>
      </w:r>
      <w:r w:rsidR="005E4D16" w:rsidRPr="00D63745">
        <w:t>{</w:t>
      </w:r>
    </w:p>
    <w:p w:rsidR="005E4D16" w:rsidRPr="00D63745" w:rsidRDefault="005E4D16" w:rsidP="00505D76">
      <w:pPr>
        <w:pStyle w:val="Code"/>
      </w:pPr>
      <w:r w:rsidRPr="00D63745">
        <w:lastRenderedPageBreak/>
        <w:t xml:space="preserve">            pages[path].Add(id, key);</w:t>
      </w:r>
    </w:p>
    <w:p w:rsidR="005E4D16" w:rsidRPr="004022F1" w:rsidRDefault="005E4D16" w:rsidP="00505D76">
      <w:pPr>
        <w:pStyle w:val="Code"/>
      </w:pPr>
      <w:r w:rsidRPr="00D63745">
        <w:t xml:space="preserve">          </w:t>
      </w:r>
      <w:r w:rsidRPr="004022F1">
        <w:t>}</w:t>
      </w:r>
    </w:p>
    <w:p w:rsidR="005E4D16" w:rsidRPr="004022F1" w:rsidRDefault="005E4D16" w:rsidP="00505D76">
      <w:pPr>
        <w:pStyle w:val="Code"/>
      </w:pPr>
      <w:r w:rsidRPr="004022F1">
        <w:t xml:space="preserve">        }</w:t>
      </w:r>
    </w:p>
    <w:p w:rsidR="005E4D16" w:rsidRPr="004022F1" w:rsidRDefault="005E4D16" w:rsidP="00505D76">
      <w:pPr>
        <w:pStyle w:val="Code"/>
      </w:pPr>
      <w:r w:rsidRPr="004022F1">
        <w:t xml:space="preserve">      }</w:t>
      </w:r>
    </w:p>
    <w:p w:rsidR="005E4D16" w:rsidRPr="004022F1" w:rsidRDefault="005E4D16" w:rsidP="00505D76">
      <w:pPr>
        <w:pStyle w:val="Code"/>
      </w:pPr>
      <w:r w:rsidRPr="004022F1">
        <w:t xml:space="preserve">    }</w:t>
      </w:r>
    </w:p>
    <w:p w:rsidR="005E4D16" w:rsidRPr="004022F1" w:rsidRDefault="005E4D16" w:rsidP="00505D76">
      <w:pPr>
        <w:pStyle w:val="Code"/>
      </w:pPr>
      <w:r w:rsidRPr="004022F1">
        <w:t xml:space="preserve">  }</w:t>
      </w:r>
    </w:p>
    <w:p w:rsidR="005E4D16" w:rsidRPr="004022F1" w:rsidRDefault="005E4D16" w:rsidP="00505D76">
      <w:pPr>
        <w:pStyle w:val="Code"/>
      </w:pPr>
      <w:r w:rsidRPr="004022F1">
        <w:t>}</w:t>
      </w:r>
    </w:p>
    <w:p w:rsidR="002A5F6B" w:rsidRPr="002A5F6B" w:rsidRDefault="002A5F6B" w:rsidP="002A5F6B">
      <w:pPr>
        <w:pStyle w:val="BodyTextCont"/>
      </w:pPr>
      <w:r w:rsidRPr="002A5F6B">
        <w:t xml:space="preserve">The collection pages contain </w:t>
      </w:r>
      <w:r w:rsidR="00D97168">
        <w:t xml:space="preserve">data from </w:t>
      </w:r>
      <w:r w:rsidRPr="002A5F6B">
        <w:t xml:space="preserve">all </w:t>
      </w:r>
      <w:r w:rsidR="004430C1">
        <w:t xml:space="preserve">the </w:t>
      </w:r>
      <w:r>
        <w:t>files scanned so far. Remember that a page can contain several user controls</w:t>
      </w:r>
      <w:r w:rsidR="004430C1">
        <w:t>, and that</w:t>
      </w:r>
      <w:r>
        <w:t xml:space="preserve"> </w:t>
      </w:r>
      <w:r w:rsidR="004430C1">
        <w:t>t</w:t>
      </w:r>
      <w:r w:rsidRPr="002A5F6B">
        <w:t>hese controls must become available</w:t>
      </w:r>
      <w:r w:rsidR="004430C1">
        <w:t xml:space="preserve"> at the</w:t>
      </w:r>
      <w:r w:rsidRPr="002A5F6B">
        <w:t xml:space="preserve"> same time. For each page</w:t>
      </w:r>
      <w:r w:rsidR="004430C1">
        <w:t>,</w:t>
      </w:r>
      <w:r w:rsidRPr="002A5F6B">
        <w:t xml:space="preserve"> we store the control’s id and resource key.</w:t>
      </w:r>
      <w:r>
        <w:t xml:space="preserve"> Th</w:t>
      </w:r>
      <w:r w:rsidR="004430C1">
        <w:t>is</w:t>
      </w:r>
      <w:r>
        <w:t xml:space="preserve"> makes it possible to access the control</w:t>
      </w:r>
      <w:r w:rsidR="00684332">
        <w:t>,</w:t>
      </w:r>
      <w:r>
        <w:t xml:space="preserve"> based on its </w:t>
      </w:r>
      <w:r w:rsidR="00684332">
        <w:t>i</w:t>
      </w:r>
      <w:r>
        <w:t>d</w:t>
      </w:r>
      <w:r w:rsidR="00684332">
        <w:t>,</w:t>
      </w:r>
      <w:r w:rsidRPr="002A5F6B">
        <w:t xml:space="preserve"> </w:t>
      </w:r>
      <w:r>
        <w:t>and the resource</w:t>
      </w:r>
      <w:r w:rsidR="00684332">
        <w:t>,</w:t>
      </w:r>
      <w:r>
        <w:t xml:space="preserve"> based on </w:t>
      </w:r>
      <w:r w:rsidR="00684332">
        <w:t>its</w:t>
      </w:r>
      <w:r>
        <w:t xml:space="preserve"> key. Once all </w:t>
      </w:r>
      <w:r w:rsidR="0091099F">
        <w:t xml:space="preserve">the </w:t>
      </w:r>
      <w:r>
        <w:t xml:space="preserve">data </w:t>
      </w:r>
      <w:r w:rsidR="00684332">
        <w:t>ha</w:t>
      </w:r>
      <w:r w:rsidR="0091099F">
        <w:t>s</w:t>
      </w:r>
      <w:r w:rsidR="00684332">
        <w:t xml:space="preserve"> been</w:t>
      </w:r>
      <w:r>
        <w:t xml:space="preserve"> collected</w:t>
      </w:r>
      <w:r w:rsidR="00684332">
        <w:t>,</w:t>
      </w:r>
      <w:r>
        <w:t xml:space="preserve"> the page is processed normally. In </w:t>
      </w:r>
      <w:proofErr w:type="spellStart"/>
      <w:r w:rsidRPr="002A5F6B">
        <w:rPr>
          <w:rStyle w:val="CodeInline"/>
        </w:rPr>
        <w:t>PreRender</w:t>
      </w:r>
      <w:proofErr w:type="spellEnd"/>
      <w:r w:rsidR="00684332">
        <w:t xml:space="preserve">, </w:t>
      </w:r>
      <w:r>
        <w:t>the information is used to add the JavaScript calls.</w:t>
      </w:r>
    </w:p>
    <w:p w:rsidR="00840F32" w:rsidRPr="00840F32" w:rsidRDefault="00840F32" w:rsidP="00840F32">
      <w:pPr>
        <w:pStyle w:val="CodeCaption"/>
      </w:pPr>
      <w:r>
        <w:t xml:space="preserve">Listing </w:t>
      </w:r>
      <w:r w:rsidR="006765F7">
        <w:t>5</w:t>
      </w:r>
      <w:r w:rsidR="0006201D">
        <w:t>-</w:t>
      </w:r>
      <w:r w:rsidR="003A7953">
        <w:fldChar w:fldCharType="begin"/>
      </w:r>
      <w:r w:rsidR="003A7953">
        <w:instrText xml:space="preserve"> SEQ Listing \* ARABIC </w:instrText>
      </w:r>
      <w:r w:rsidR="003A7953">
        <w:fldChar w:fldCharType="separate"/>
      </w:r>
      <w:r w:rsidR="00A4435E">
        <w:t>15</w:t>
      </w:r>
      <w:r w:rsidR="003A7953">
        <w:fldChar w:fldCharType="end"/>
      </w:r>
      <w:r>
        <w:t xml:space="preserve"> </w:t>
      </w:r>
      <w:r w:rsidR="002A5F6B">
        <w:t>Add editing capability to the collected controls</w:t>
      </w:r>
      <w:r w:rsidRPr="00840F32">
        <w:t xml:space="preserve"> </w:t>
      </w:r>
    </w:p>
    <w:p w:rsidR="005E4D16" w:rsidRPr="00D63745" w:rsidRDefault="005E4D16" w:rsidP="004823DC">
      <w:pPr>
        <w:pStyle w:val="CodeFirst"/>
      </w:pPr>
      <w:r w:rsidRPr="00D63745">
        <w:t>protected override void OnPreRender(EventArgs e)</w:t>
      </w:r>
    </w:p>
    <w:p w:rsidR="005E4D16" w:rsidRPr="00D63745" w:rsidRDefault="005E4D16" w:rsidP="00505D76">
      <w:pPr>
        <w:pStyle w:val="Code"/>
      </w:pPr>
      <w:r w:rsidRPr="00D63745">
        <w:t>{</w:t>
      </w:r>
    </w:p>
    <w:p w:rsidR="005E4D16" w:rsidRPr="00D63745" w:rsidRDefault="005E4D16" w:rsidP="00505D76">
      <w:pPr>
        <w:pStyle w:val="Code"/>
      </w:pPr>
      <w:r w:rsidRPr="00D63745">
        <w:t xml:space="preserve">  foreach (string name in this.ContentPlaceHolders)</w:t>
      </w:r>
    </w:p>
    <w:p w:rsidR="005E4D16" w:rsidRPr="00D63745" w:rsidRDefault="005E4D16" w:rsidP="00505D76">
      <w:pPr>
        <w:pStyle w:val="Code"/>
      </w:pPr>
      <w:r w:rsidRPr="00D63745">
        <w:t xml:space="preserve">  {</w:t>
      </w:r>
    </w:p>
    <w:p w:rsidR="005E4D16" w:rsidRPr="00D63745" w:rsidRDefault="005E4D16" w:rsidP="00505D76">
      <w:pPr>
        <w:pStyle w:val="Code"/>
      </w:pPr>
      <w:r w:rsidRPr="00D63745">
        <w:t xml:space="preserve">    ContentPlaceHolder cph = (ContentPlaceHolder)FindControl(name);</w:t>
      </w:r>
    </w:p>
    <w:p w:rsidR="005E4D16" w:rsidRPr="00D63745" w:rsidRDefault="005E4D16" w:rsidP="00505D76">
      <w:pPr>
        <w:pStyle w:val="Code"/>
      </w:pPr>
      <w:r w:rsidRPr="00D63745">
        <w:t xml:space="preserve">    ControlCollection cc = cph.Controls;</w:t>
      </w:r>
    </w:p>
    <w:p w:rsidR="005E4D16" w:rsidRPr="00D63745" w:rsidRDefault="005E4D16" w:rsidP="00505D76">
      <w:pPr>
        <w:pStyle w:val="Code"/>
      </w:pPr>
      <w:r w:rsidRPr="00D63745">
        <w:t xml:space="preserve">    this.NavigateControls(cc);</w:t>
      </w:r>
    </w:p>
    <w:p w:rsidR="005E4D16" w:rsidRPr="004022F1" w:rsidRDefault="005E4D16" w:rsidP="00505D76">
      <w:pPr>
        <w:pStyle w:val="Code"/>
      </w:pPr>
      <w:r w:rsidRPr="00D63745">
        <w:t xml:space="preserve">  </w:t>
      </w:r>
      <w:r w:rsidRPr="004022F1">
        <w:t>}</w:t>
      </w:r>
    </w:p>
    <w:p w:rsidR="005E4D16" w:rsidRPr="004022F1" w:rsidRDefault="005E4D16" w:rsidP="00505D76">
      <w:pPr>
        <w:pStyle w:val="Code"/>
      </w:pPr>
      <w:r w:rsidRPr="004022F1">
        <w:t xml:space="preserve">  base.OnPreRender(e);</w:t>
      </w:r>
    </w:p>
    <w:p w:rsidR="005E4D16" w:rsidRPr="004022F1" w:rsidRDefault="005E4D16" w:rsidP="004823DC">
      <w:pPr>
        <w:pStyle w:val="CodeLast"/>
      </w:pPr>
      <w:r w:rsidRPr="004022F1">
        <w:t>}</w:t>
      </w:r>
    </w:p>
    <w:p w:rsidR="004823DC" w:rsidRDefault="004823DC" w:rsidP="004823DC">
      <w:pPr>
        <w:pStyle w:val="BodyTextCont"/>
      </w:pPr>
      <w:r w:rsidRPr="004823DC">
        <w:t xml:space="preserve">This is only the first part—the entry point. </w:t>
      </w:r>
      <w:r>
        <w:t>Assuming we’re operating on a page that uses a master page—a prerequisite for this solution—we</w:t>
      </w:r>
      <w:r w:rsidR="00684332">
        <w:t>’ll</w:t>
      </w:r>
      <w:r>
        <w:t xml:space="preserve"> need to handle</w:t>
      </w:r>
      <w:r w:rsidR="00684332">
        <w:t xml:space="preserve"> the</w:t>
      </w:r>
      <w:r>
        <w:t xml:space="preserve"> </w:t>
      </w:r>
      <w:proofErr w:type="spellStart"/>
      <w:r w:rsidRPr="004823DC">
        <w:rPr>
          <w:rStyle w:val="CodeInline"/>
        </w:rPr>
        <w:t>ContentPlaceHolders</w:t>
      </w:r>
      <w:proofErr w:type="spellEnd"/>
      <w:r>
        <w:t xml:space="preserve">. </w:t>
      </w:r>
      <w:r w:rsidR="00307C65">
        <w:t xml:space="preserve">Each such control is </w:t>
      </w:r>
      <w:r w:rsidR="003240A2">
        <w:t xml:space="preserve">processed </w:t>
      </w:r>
      <w:r w:rsidR="00307C65">
        <w:t>as its own container.</w:t>
      </w:r>
      <w:r w:rsidR="00395EAF">
        <w:t xml:space="preserve"> The </w:t>
      </w:r>
      <w:proofErr w:type="spellStart"/>
      <w:r w:rsidR="00395EAF" w:rsidRPr="00395EAF">
        <w:rPr>
          <w:rStyle w:val="CodeInline"/>
        </w:rPr>
        <w:t>NavigateControl</w:t>
      </w:r>
      <w:proofErr w:type="spellEnd"/>
      <w:r w:rsidR="00395EAF">
        <w:t xml:space="preserve"> method works recursively. </w:t>
      </w:r>
    </w:p>
    <w:p w:rsidR="00307C65" w:rsidRDefault="00307C65" w:rsidP="00307C65">
      <w:pPr>
        <w:pStyle w:val="CodeCaption"/>
      </w:pPr>
      <w:r>
        <w:t xml:space="preserve">Listing </w:t>
      </w:r>
      <w:r w:rsidR="003240A2">
        <w:t>5</w:t>
      </w:r>
      <w:r w:rsidR="0006201D">
        <w:t>-</w:t>
      </w:r>
      <w:r w:rsidR="003A7953">
        <w:fldChar w:fldCharType="begin"/>
      </w:r>
      <w:r w:rsidR="003A7953">
        <w:instrText xml:space="preserve"> SEQ Listing \* ARABIC </w:instrText>
      </w:r>
      <w:r w:rsidR="003A7953">
        <w:fldChar w:fldCharType="separate"/>
      </w:r>
      <w:r w:rsidR="00A4435E">
        <w:t>16</w:t>
      </w:r>
      <w:r w:rsidR="003A7953">
        <w:fldChar w:fldCharType="end"/>
      </w:r>
      <w:r>
        <w:t xml:space="preserve"> Navigating all controls and add</w:t>
      </w:r>
      <w:r w:rsidR="00684332">
        <w:t>ing</w:t>
      </w:r>
      <w:r>
        <w:t xml:space="preserve"> the required script (the next listing)</w:t>
      </w:r>
    </w:p>
    <w:p w:rsidR="00307C65" w:rsidRDefault="00307C65" w:rsidP="00307C65">
      <w:pPr>
        <w:pStyle w:val="CodeFirst"/>
      </w:pPr>
      <w:r>
        <w:t>private void NavigateControls(ControlCollection cc)</w:t>
      </w:r>
    </w:p>
    <w:p w:rsidR="00307C65" w:rsidRDefault="00307C65" w:rsidP="00307C65">
      <w:pPr>
        <w:pStyle w:val="Code"/>
      </w:pPr>
      <w:r>
        <w:t>{</w:t>
      </w:r>
    </w:p>
    <w:p w:rsidR="00307C65" w:rsidRDefault="00307C65" w:rsidP="00307C65">
      <w:pPr>
        <w:pStyle w:val="Code"/>
      </w:pPr>
      <w:r>
        <w:t xml:space="preserve">    string path = String.Empty;</w:t>
      </w:r>
    </w:p>
    <w:p w:rsidR="00307C65" w:rsidRDefault="00307C65" w:rsidP="00307C65">
      <w:pPr>
        <w:pStyle w:val="Code"/>
      </w:pPr>
      <w:r>
        <w:t xml:space="preserve">    for (int i = 0; i &lt; cc.Count; i++)</w:t>
      </w:r>
    </w:p>
    <w:p w:rsidR="00307C65" w:rsidRDefault="00307C65" w:rsidP="00307C65">
      <w:pPr>
        <w:pStyle w:val="Code"/>
      </w:pPr>
      <w:r>
        <w:t xml:space="preserve">    {</w:t>
      </w:r>
    </w:p>
    <w:p w:rsidR="00307C65" w:rsidRDefault="00307C65" w:rsidP="00307C65">
      <w:pPr>
        <w:pStyle w:val="Code"/>
      </w:pPr>
      <w:r>
        <w:t xml:space="preserve">        Control ctl = cc[i]; </w:t>
      </w:r>
    </w:p>
    <w:p w:rsidR="00307C65" w:rsidRDefault="00307C65" w:rsidP="00307C65">
      <w:pPr>
        <w:pStyle w:val="Code"/>
      </w:pPr>
      <w:r>
        <w:t xml:space="preserve">        // updatepanel container might have no id, but children</w:t>
      </w:r>
    </w:p>
    <w:p w:rsidR="00307C65" w:rsidRDefault="00307C65" w:rsidP="00307C65">
      <w:pPr>
        <w:pStyle w:val="Code"/>
      </w:pPr>
      <w:r>
        <w:t xml:space="preserve">        if (ctl != null &amp;&amp; (ctl.ID != null || ctl.HasControls())) </w:t>
      </w:r>
    </w:p>
    <w:p w:rsidR="00307C65" w:rsidRDefault="00307C65" w:rsidP="00307C65">
      <w:pPr>
        <w:pStyle w:val="Code"/>
      </w:pPr>
      <w:r>
        <w:t xml:space="preserve">        {                </w:t>
      </w:r>
    </w:p>
    <w:p w:rsidR="00307C65" w:rsidRDefault="00307C65" w:rsidP="00307C65">
      <w:pPr>
        <w:pStyle w:val="Code"/>
      </w:pPr>
      <w:r>
        <w:t xml:space="preserve">            if (ctl.HasControls())</w:t>
      </w:r>
    </w:p>
    <w:p w:rsidR="00307C65" w:rsidRDefault="00307C65" w:rsidP="00307C65">
      <w:pPr>
        <w:pStyle w:val="Code"/>
      </w:pPr>
      <w:r>
        <w:t xml:space="preserve">            {</w:t>
      </w:r>
    </w:p>
    <w:p w:rsidR="00307C65" w:rsidRDefault="00307C65" w:rsidP="00307C65">
      <w:pPr>
        <w:pStyle w:val="Code"/>
      </w:pPr>
      <w:r>
        <w:t xml:space="preserve">                if (ctl is UserControl &amp;&amp; </w:t>
      </w:r>
      <w:r>
        <w:sym w:font="Wingdings" w:char="F0C3"/>
      </w:r>
      <w:r>
        <w:t xml:space="preserve"> </w:t>
      </w:r>
    </w:p>
    <w:p w:rsidR="00307C65" w:rsidRDefault="00307C65" w:rsidP="00307C65">
      <w:pPr>
        <w:pStyle w:val="Code"/>
      </w:pPr>
      <w:r>
        <w:t xml:space="preserve">                    !(ctl.GetType().Name.Contains("collapseliteral")) &amp;&amp; </w:t>
      </w:r>
      <w:r>
        <w:sym w:font="Wingdings" w:char="F0C3"/>
      </w:r>
    </w:p>
    <w:p w:rsidR="00307C65" w:rsidRDefault="00307C65" w:rsidP="00307C65">
      <w:pPr>
        <w:pStyle w:val="Code"/>
      </w:pPr>
      <w:r>
        <w:t xml:space="preserve">                    !(ctl.GetType().Name.Contains("pageheader")))</w:t>
      </w:r>
    </w:p>
    <w:p w:rsidR="00307C65" w:rsidRDefault="00307C65" w:rsidP="00307C65">
      <w:pPr>
        <w:pStyle w:val="Code"/>
      </w:pPr>
      <w:r>
        <w:t xml:space="preserve">                {</w:t>
      </w:r>
    </w:p>
    <w:p w:rsidR="00307C65" w:rsidRDefault="00307C65" w:rsidP="00307C65">
      <w:pPr>
        <w:pStyle w:val="Code"/>
      </w:pPr>
      <w:r>
        <w:t xml:space="preserve">                    path = ctl.TemplateControl.AppRelativeVirtualPath;</w:t>
      </w:r>
    </w:p>
    <w:p w:rsidR="00307C65" w:rsidRDefault="00307C65" w:rsidP="00307C65">
      <w:pPr>
        <w:pStyle w:val="Code"/>
      </w:pPr>
      <w:r>
        <w:t xml:space="preserve">                }</w:t>
      </w:r>
    </w:p>
    <w:p w:rsidR="00307C65" w:rsidRDefault="00307C65" w:rsidP="00307C65">
      <w:pPr>
        <w:pStyle w:val="Code"/>
      </w:pPr>
      <w:r>
        <w:lastRenderedPageBreak/>
        <w:t xml:space="preserve">                else</w:t>
      </w:r>
    </w:p>
    <w:p w:rsidR="00307C65" w:rsidRDefault="00307C65" w:rsidP="00307C65">
      <w:pPr>
        <w:pStyle w:val="Code"/>
      </w:pPr>
      <w:r>
        <w:t xml:space="preserve">                {</w:t>
      </w:r>
    </w:p>
    <w:p w:rsidR="00307C65" w:rsidRDefault="00307C65" w:rsidP="00307C65">
      <w:pPr>
        <w:pStyle w:val="Code"/>
      </w:pPr>
      <w:r>
        <w:t xml:space="preserve">                    path = ctl.Page.AppRelativeVirtualPath;</w:t>
      </w:r>
    </w:p>
    <w:p w:rsidR="00307C65" w:rsidRDefault="00307C65" w:rsidP="00307C65">
      <w:pPr>
        <w:pStyle w:val="Code"/>
      </w:pPr>
      <w:r>
        <w:t xml:space="preserve">                }</w:t>
      </w:r>
    </w:p>
    <w:p w:rsidR="00307C65" w:rsidRDefault="00307C65" w:rsidP="00307C65">
      <w:pPr>
        <w:pStyle w:val="Code"/>
      </w:pPr>
      <w:r>
        <w:t xml:space="preserve">                ReadControls(path);</w:t>
      </w:r>
    </w:p>
    <w:p w:rsidR="00307C65" w:rsidRDefault="00307C65" w:rsidP="00307C65">
      <w:pPr>
        <w:pStyle w:val="Code"/>
      </w:pPr>
      <w:r>
        <w:t xml:space="preserve">                this.NavigateControls(ctl.Controls);                    </w:t>
      </w:r>
    </w:p>
    <w:p w:rsidR="00307C65" w:rsidRDefault="00307C65" w:rsidP="00307C65">
      <w:pPr>
        <w:pStyle w:val="Code"/>
      </w:pPr>
      <w:r>
        <w:t xml:space="preserve">                if (!pages.ContainsKey(path)) continue;</w:t>
      </w:r>
    </w:p>
    <w:p w:rsidR="00307C65" w:rsidRDefault="00307C65" w:rsidP="00307C65">
      <w:pPr>
        <w:pStyle w:val="Code"/>
      </w:pPr>
      <w:r>
        <w:t xml:space="preserve">                if (ctl.ID == null) continue;</w:t>
      </w:r>
    </w:p>
    <w:p w:rsidR="00307C65" w:rsidRDefault="00307C65" w:rsidP="00307C65">
      <w:pPr>
        <w:pStyle w:val="Code"/>
      </w:pPr>
      <w:r>
        <w:t xml:space="preserve">                if (!pages[path].ContainsKey(ctl.ID)) continue;</w:t>
      </w:r>
    </w:p>
    <w:p w:rsidR="00307C65" w:rsidRDefault="00307C65" w:rsidP="00307C65">
      <w:pPr>
        <w:pStyle w:val="Code"/>
      </w:pPr>
      <w:r>
        <w:t xml:space="preserve">                string ctlKey = pages[path][ctl.ID];</w:t>
      </w:r>
    </w:p>
    <w:p w:rsidR="00307C65" w:rsidRDefault="00307C65" w:rsidP="00307C65">
      <w:pPr>
        <w:pStyle w:val="Code"/>
      </w:pPr>
      <w:r>
        <w:t xml:space="preserve">                if (ctlKey != null)</w:t>
      </w:r>
    </w:p>
    <w:p w:rsidR="00307C65" w:rsidRDefault="00307C65" w:rsidP="00307C65">
      <w:pPr>
        <w:pStyle w:val="Code"/>
      </w:pPr>
      <w:r>
        <w:t xml:space="preserve">                {</w:t>
      </w:r>
    </w:p>
    <w:p w:rsidR="00307C65" w:rsidRDefault="00307C65" w:rsidP="00307C65">
      <w:pPr>
        <w:pStyle w:val="Code"/>
      </w:pPr>
      <w:r>
        <w:t xml:space="preserve">                    if (ctl is UserControl)</w:t>
      </w:r>
    </w:p>
    <w:p w:rsidR="00307C65" w:rsidRDefault="00307C65" w:rsidP="00307C65">
      <w:pPr>
        <w:pStyle w:val="Code"/>
      </w:pPr>
      <w:r>
        <w:t xml:space="preserve">                    {</w:t>
      </w:r>
    </w:p>
    <w:p w:rsidR="00307C65" w:rsidRDefault="00307C65" w:rsidP="00307C65">
      <w:pPr>
        <w:pStyle w:val="Code"/>
      </w:pPr>
      <w:r>
        <w:t xml:space="preserve">                        AddEditorControl(ctl, path, ctlKey, i);</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t xml:space="preserve">            else</w:t>
      </w:r>
    </w:p>
    <w:p w:rsidR="00307C65" w:rsidRDefault="00307C65" w:rsidP="00307C65">
      <w:pPr>
        <w:pStyle w:val="Code"/>
      </w:pPr>
      <w:r>
        <w:t xml:space="preserve">            {</w:t>
      </w:r>
    </w:p>
    <w:p w:rsidR="00307C65" w:rsidRDefault="00307C65" w:rsidP="00307C65">
      <w:pPr>
        <w:pStyle w:val="Code"/>
      </w:pPr>
      <w:r>
        <w:t xml:space="preserve">                path = ctl.TemplateControl.AppRelativeVirtualPath;</w:t>
      </w:r>
    </w:p>
    <w:p w:rsidR="00307C65" w:rsidRDefault="00307C65" w:rsidP="00307C65">
      <w:pPr>
        <w:pStyle w:val="Code"/>
      </w:pPr>
      <w:r>
        <w:t xml:space="preserve">                if (!pages.ContainsKey(path)) continue;</w:t>
      </w:r>
    </w:p>
    <w:p w:rsidR="00307C65" w:rsidRDefault="00307C65" w:rsidP="00307C65">
      <w:pPr>
        <w:pStyle w:val="Code"/>
      </w:pPr>
      <w:r>
        <w:t xml:space="preserve">                if (!pages[path].ContainsKey(ctl.ID)) continue;</w:t>
      </w:r>
    </w:p>
    <w:p w:rsidR="00307C65" w:rsidRDefault="00307C65" w:rsidP="00307C65">
      <w:pPr>
        <w:pStyle w:val="Code"/>
      </w:pPr>
      <w:r>
        <w:t xml:space="preserve">                string ctlKey = pages[path][ctl.ID];</w:t>
      </w:r>
    </w:p>
    <w:p w:rsidR="00307C65" w:rsidRDefault="00307C65" w:rsidP="00307C65">
      <w:pPr>
        <w:pStyle w:val="Code"/>
      </w:pPr>
      <w:r>
        <w:t xml:space="preserve">                if (ctlKey != null)</w:t>
      </w:r>
    </w:p>
    <w:p w:rsidR="00307C65" w:rsidRDefault="00307C65" w:rsidP="00307C65">
      <w:pPr>
        <w:pStyle w:val="Code"/>
      </w:pPr>
      <w:r>
        <w:t xml:space="preserve">                {</w:t>
      </w:r>
    </w:p>
    <w:p w:rsidR="00307C65" w:rsidRDefault="00307C65" w:rsidP="00307C65">
      <w:pPr>
        <w:pStyle w:val="Code"/>
      </w:pPr>
      <w:r>
        <w:t xml:space="preserve">                    switch (ctl.GetType().Name)</w:t>
      </w:r>
    </w:p>
    <w:p w:rsidR="00307C65" w:rsidRDefault="00307C65" w:rsidP="00307C65">
      <w:pPr>
        <w:pStyle w:val="Code"/>
      </w:pPr>
      <w:r>
        <w:t xml:space="preserve">                    {</w:t>
      </w:r>
    </w:p>
    <w:p w:rsidR="00307C65" w:rsidRDefault="00307C65" w:rsidP="00307C65">
      <w:pPr>
        <w:pStyle w:val="Code"/>
      </w:pPr>
      <w:r>
        <w:t xml:space="preserve">                        case "ValidationSummary":</w:t>
      </w:r>
    </w:p>
    <w:p w:rsidR="00307C65" w:rsidRDefault="00307C65" w:rsidP="00307C65">
      <w:pPr>
        <w:pStyle w:val="Code"/>
      </w:pPr>
      <w:r>
        <w:t xml:space="preserve">                            continue;</w:t>
      </w:r>
    </w:p>
    <w:p w:rsidR="00307C65" w:rsidRDefault="00307C65" w:rsidP="00307C65">
      <w:pPr>
        <w:pStyle w:val="Code"/>
      </w:pPr>
      <w:r>
        <w:t xml:space="preserve">                        case "WebPartZone":</w:t>
      </w:r>
    </w:p>
    <w:p w:rsidR="00395EAF" w:rsidRDefault="00307C65" w:rsidP="00307C65">
      <w:pPr>
        <w:pStyle w:val="Code"/>
      </w:pPr>
      <w:r>
        <w:t xml:space="preserve">                            // access the webparts, which are not p</w:t>
      </w:r>
      <w:r w:rsidR="00395EAF">
        <w:t>a</w:t>
      </w:r>
      <w:r>
        <w:t xml:space="preserve">rt </w:t>
      </w:r>
    </w:p>
    <w:p w:rsidR="00307C65" w:rsidRDefault="00395EAF" w:rsidP="00307C65">
      <w:pPr>
        <w:pStyle w:val="Code"/>
      </w:pPr>
      <w:r>
        <w:t xml:space="preserve">                            // </w:t>
      </w:r>
      <w:r w:rsidR="00307C65">
        <w:t>of the control collection</w:t>
      </w:r>
    </w:p>
    <w:p w:rsidR="00307C65" w:rsidRDefault="00307C65" w:rsidP="00307C65">
      <w:pPr>
        <w:pStyle w:val="Code"/>
      </w:pPr>
      <w:r>
        <w:t xml:space="preserve">                            foreach (Control part in ((WebPartZone)ctl).WebParts)</w:t>
      </w:r>
    </w:p>
    <w:p w:rsidR="00307C65" w:rsidRDefault="00307C65" w:rsidP="00307C65">
      <w:pPr>
        <w:pStyle w:val="Code"/>
      </w:pPr>
      <w:r>
        <w:t xml:space="preserve">                            {</w:t>
      </w:r>
    </w:p>
    <w:p w:rsidR="00395EAF" w:rsidRDefault="00307C65" w:rsidP="00307C65">
      <w:pPr>
        <w:pStyle w:val="Code"/>
      </w:pPr>
      <w:r>
        <w:t xml:space="preserve">                                path = part.Controls[0].TemplateControl.</w:t>
      </w:r>
      <w:r w:rsidR="00395EAF">
        <w:t xml:space="preserve"> </w:t>
      </w:r>
      <w:r w:rsidR="00395EAF">
        <w:sym w:font="Wingdings" w:char="F0C3"/>
      </w:r>
    </w:p>
    <w:p w:rsidR="00307C65" w:rsidRDefault="00395EAF" w:rsidP="00307C65">
      <w:pPr>
        <w:pStyle w:val="Code"/>
      </w:pPr>
      <w:r>
        <w:t xml:space="preserve">                                       </w:t>
      </w:r>
      <w:r w:rsidR="00307C65">
        <w:t>AppRelativeVirtualPath;</w:t>
      </w:r>
    </w:p>
    <w:p w:rsidR="00307C65" w:rsidRDefault="00307C65" w:rsidP="00307C65">
      <w:pPr>
        <w:pStyle w:val="Code"/>
      </w:pPr>
      <w:r>
        <w:t xml:space="preserve">                                AddEditorControl(part, path, ctlKey, i);</w:t>
      </w:r>
    </w:p>
    <w:p w:rsidR="00307C65" w:rsidRDefault="00307C65" w:rsidP="00307C65">
      <w:pPr>
        <w:pStyle w:val="Code"/>
      </w:pPr>
      <w:r>
        <w:t xml:space="preserve">                            }</w:t>
      </w:r>
    </w:p>
    <w:p w:rsidR="00307C65" w:rsidRDefault="00307C65" w:rsidP="00307C65">
      <w:pPr>
        <w:pStyle w:val="Code"/>
      </w:pPr>
      <w:r>
        <w:t xml:space="preserve">                            break;</w:t>
      </w:r>
    </w:p>
    <w:p w:rsidR="00307C65" w:rsidRDefault="00307C65" w:rsidP="00307C65">
      <w:pPr>
        <w:pStyle w:val="Code"/>
      </w:pPr>
      <w:r>
        <w:t xml:space="preserve">                        default:</w:t>
      </w:r>
    </w:p>
    <w:p w:rsidR="00307C65" w:rsidRDefault="00307C65" w:rsidP="00307C65">
      <w:pPr>
        <w:pStyle w:val="Code"/>
      </w:pPr>
      <w:r>
        <w:t xml:space="preserve">                            AddEditorControl(ctl, path, ctlKey, i);                                </w:t>
      </w:r>
    </w:p>
    <w:p w:rsidR="00307C65" w:rsidRDefault="00307C65" w:rsidP="00307C65">
      <w:pPr>
        <w:pStyle w:val="Code"/>
      </w:pPr>
      <w:r>
        <w:t xml:space="preserve">                            break;</w:t>
      </w:r>
    </w:p>
    <w:p w:rsidR="00307C65" w:rsidRDefault="00307C65" w:rsidP="00307C65">
      <w:pPr>
        <w:pStyle w:val="Code"/>
      </w:pPr>
      <w:r>
        <w:t xml:space="preserve">                    }</w:t>
      </w:r>
    </w:p>
    <w:p w:rsidR="00307C65" w:rsidRDefault="00307C65" w:rsidP="00307C65">
      <w:pPr>
        <w:pStyle w:val="Code"/>
      </w:pPr>
      <w:r>
        <w:t xml:space="preserve">                    cc = ctl.Parent.Controls;</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95EAF">
      <w:pPr>
        <w:pStyle w:val="CodeLast"/>
      </w:pPr>
      <w:r>
        <w:t>}</w:t>
      </w:r>
    </w:p>
    <w:p w:rsidR="00395EAF" w:rsidRDefault="00395EAF" w:rsidP="00395EAF">
      <w:pPr>
        <w:pStyle w:val="BodyTextCont"/>
      </w:pPr>
      <w:r>
        <w:lastRenderedPageBreak/>
        <w:t xml:space="preserve">The final step for each valid control </w:t>
      </w:r>
      <w:r w:rsidR="00684332">
        <w:t xml:space="preserve">located </w:t>
      </w:r>
      <w:r>
        <w:t xml:space="preserve">is </w:t>
      </w:r>
      <w:r w:rsidR="00684332">
        <w:t xml:space="preserve">to </w:t>
      </w:r>
      <w:r>
        <w:t xml:space="preserve">call the </w:t>
      </w:r>
      <w:proofErr w:type="spellStart"/>
      <w:r w:rsidRPr="00395EAF">
        <w:rPr>
          <w:rStyle w:val="CodeInline"/>
        </w:rPr>
        <w:t>AddEditorControl</w:t>
      </w:r>
      <w:proofErr w:type="spellEnd"/>
      <w:r>
        <w:t xml:space="preserve"> method. The methods add a small image (8x8 pixel)</w:t>
      </w:r>
      <w:r w:rsidR="00684332">
        <w:t xml:space="preserve"> which</w:t>
      </w:r>
      <w:r>
        <w:t xml:space="preserve"> appears near the control</w:t>
      </w:r>
      <w:r w:rsidR="00684332">
        <w:t>, allowing</w:t>
      </w:r>
      <w:r>
        <w:t xml:space="preserve"> the user to click there and open the editor. </w:t>
      </w:r>
      <w:r w:rsidR="00684332">
        <w:t>D</w:t>
      </w:r>
      <w:r w:rsidR="0026263C">
        <w:t>ifferent images</w:t>
      </w:r>
      <w:r>
        <w:t xml:space="preserve"> express </w:t>
      </w:r>
      <w:r w:rsidR="00684332">
        <w:t xml:space="preserve">different </w:t>
      </w:r>
      <w:r>
        <w:t>states:</w:t>
      </w:r>
    </w:p>
    <w:p w:rsidR="00395EAF" w:rsidRDefault="00395EAF" w:rsidP="00395EAF">
      <w:pPr>
        <w:pStyle w:val="BulletFirst"/>
      </w:pPr>
      <w:r>
        <w:tab/>
        <w:t>*</w:t>
      </w:r>
      <w:r>
        <w:tab/>
      </w:r>
      <w:r w:rsidRPr="0026263C">
        <w:rPr>
          <w:i/>
        </w:rPr>
        <w:t>validator.gif</w:t>
      </w:r>
      <w:r>
        <w:t xml:space="preserve">: The control is a validator. The control itself might be invisible </w:t>
      </w:r>
      <w:r w:rsidR="00684332">
        <w:t>depending on</w:t>
      </w:r>
      <w:r>
        <w:t xml:space="preserve"> the page’s validation state. However, the editor control is present.</w:t>
      </w:r>
    </w:p>
    <w:p w:rsidR="00395EAF" w:rsidRDefault="00395EAF" w:rsidP="00395EAF">
      <w:pPr>
        <w:pStyle w:val="Bullet"/>
      </w:pPr>
      <w:r>
        <w:tab/>
        <w:t>*</w:t>
      </w:r>
      <w:r>
        <w:tab/>
      </w:r>
      <w:r w:rsidRPr="0026263C">
        <w:rPr>
          <w:i/>
        </w:rPr>
        <w:t>webpart.gif</w:t>
      </w:r>
      <w:r>
        <w:t xml:space="preserve">: </w:t>
      </w:r>
      <w:proofErr w:type="spellStart"/>
      <w:r>
        <w:t>Webparts</w:t>
      </w:r>
      <w:proofErr w:type="spellEnd"/>
      <w:r>
        <w:t xml:space="preserve"> do not handle resource</w:t>
      </w:r>
      <w:r w:rsidR="00684332">
        <w:t>s</w:t>
      </w:r>
      <w:r>
        <w:t xml:space="preserve">, but they have additional content </w:t>
      </w:r>
      <w:r w:rsidR="00684332">
        <w:t xml:space="preserve">which </w:t>
      </w:r>
      <w:r>
        <w:t xml:space="preserve">might </w:t>
      </w:r>
      <w:r w:rsidR="00684332">
        <w:t xml:space="preserve">contain </w:t>
      </w:r>
      <w:r>
        <w:t>resources.</w:t>
      </w:r>
    </w:p>
    <w:p w:rsidR="00395EAF" w:rsidRDefault="00395EAF" w:rsidP="00395EAF">
      <w:pPr>
        <w:pStyle w:val="Bullet"/>
      </w:pPr>
      <w:r>
        <w:tab/>
        <w:t>*</w:t>
      </w:r>
      <w:r>
        <w:tab/>
      </w:r>
      <w:r w:rsidRPr="0026263C">
        <w:rPr>
          <w:i/>
        </w:rPr>
        <w:t>resx.gif</w:t>
      </w:r>
      <w:r>
        <w:t xml:space="preserve">: Regular control with </w:t>
      </w:r>
      <w:r w:rsidR="00684332">
        <w:t xml:space="preserve">previously </w:t>
      </w:r>
      <w:r>
        <w:t>added resources</w:t>
      </w:r>
    </w:p>
    <w:p w:rsidR="00395EAF" w:rsidRDefault="00395EAF" w:rsidP="00395EAF">
      <w:pPr>
        <w:pStyle w:val="BulletLast"/>
      </w:pPr>
      <w:r>
        <w:tab/>
        <w:t>*</w:t>
      </w:r>
      <w:r>
        <w:tab/>
      </w:r>
      <w:r w:rsidRPr="0026263C">
        <w:rPr>
          <w:i/>
        </w:rPr>
        <w:t>edit.gif</w:t>
      </w:r>
      <w:r>
        <w:t xml:space="preserve">: Regular control </w:t>
      </w:r>
      <w:r w:rsidR="00684332">
        <w:t>with no attached</w:t>
      </w:r>
      <w:r>
        <w:t xml:space="preserve"> resources</w:t>
      </w:r>
    </w:p>
    <w:p w:rsidR="00395EAF" w:rsidRDefault="00395EAF" w:rsidP="00395EAF">
      <w:pPr>
        <w:pStyle w:val="BodyTextCont"/>
      </w:pPr>
      <w:r>
        <w:t>Additionally</w:t>
      </w:r>
      <w:r w:rsidR="00684332">
        <w:t>,</w:t>
      </w:r>
      <w:r>
        <w:t xml:space="preserve"> a tooltip is created</w:t>
      </w:r>
      <w:r w:rsidR="00684332">
        <w:t xml:space="preserve"> in order</w:t>
      </w:r>
      <w:r>
        <w:t xml:space="preserve"> to inform the user about the control </w:t>
      </w:r>
      <w:r w:rsidR="00684332">
        <w:t xml:space="preserve">beneath </w:t>
      </w:r>
      <w:r>
        <w:t xml:space="preserve">the mouse pointer. </w:t>
      </w:r>
      <w:r w:rsidR="00684332">
        <w:t xml:space="preserve">This is </w:t>
      </w:r>
      <w:r>
        <w:t xml:space="preserve">helpful </w:t>
      </w:r>
      <w:r w:rsidR="00684332">
        <w:t xml:space="preserve">as, </w:t>
      </w:r>
      <w:r>
        <w:t>on complex pages</w:t>
      </w:r>
      <w:r w:rsidR="00684332">
        <w:t>, it isn’t always possible to align the image exactly.</w:t>
      </w:r>
      <w:r>
        <w:t xml:space="preserve"> </w:t>
      </w:r>
    </w:p>
    <w:p w:rsidR="00307C65" w:rsidRDefault="00395EAF" w:rsidP="00395EAF">
      <w:pPr>
        <w:pStyle w:val="CodeCaption"/>
      </w:pPr>
      <w:r>
        <w:t xml:space="preserve">Listing </w:t>
      </w:r>
      <w:r w:rsidR="00701066">
        <w:t>5</w:t>
      </w:r>
      <w:r w:rsidR="008656C1">
        <w:t>-</w:t>
      </w:r>
      <w:r w:rsidR="003A7953">
        <w:fldChar w:fldCharType="begin"/>
      </w:r>
      <w:r w:rsidR="003A7953">
        <w:instrText xml:space="preserve"> SEQ Listing \* ARABIC </w:instrText>
      </w:r>
      <w:r w:rsidR="003A7953">
        <w:fldChar w:fldCharType="separate"/>
      </w:r>
      <w:r w:rsidR="00A4435E">
        <w:t>17</w:t>
      </w:r>
      <w:r w:rsidR="003A7953">
        <w:fldChar w:fldCharType="end"/>
      </w:r>
      <w:r>
        <w:t xml:space="preserve"> Adding the script code</w:t>
      </w:r>
    </w:p>
    <w:p w:rsidR="00307C65" w:rsidRDefault="00307C65" w:rsidP="00307C65">
      <w:pPr>
        <w:pStyle w:val="Code"/>
      </w:pPr>
      <w:r>
        <w:t>private void AddEditorControl(Control ctl, string path, string ctlKey, int i)</w:t>
      </w:r>
    </w:p>
    <w:p w:rsidR="00307C65" w:rsidRDefault="00307C65" w:rsidP="00307C65">
      <w:pPr>
        <w:pStyle w:val="Code"/>
      </w:pPr>
      <w:r>
        <w:t>{</w:t>
      </w:r>
    </w:p>
    <w:p w:rsidR="00307C65" w:rsidRDefault="00307C65" w:rsidP="00307C65">
      <w:pPr>
        <w:pStyle w:val="Code"/>
      </w:pPr>
      <w:r>
        <w:t xml:space="preserve">    bool HasRes = false;</w:t>
      </w:r>
    </w:p>
    <w:p w:rsidR="00307C65" w:rsidRDefault="00307C65" w:rsidP="00307C65">
      <w:pPr>
        <w:pStyle w:val="Code"/>
      </w:pPr>
      <w:r>
        <w:t xml:space="preserve">    string[] attributeList = GetPossibleResourceList(ctl);</w:t>
      </w:r>
    </w:p>
    <w:p w:rsidR="00307C65" w:rsidRDefault="00307C65" w:rsidP="00307C65">
      <w:pPr>
        <w:pStyle w:val="Code"/>
      </w:pPr>
      <w:r>
        <w:t xml:space="preserve">    HasRes = this.GetLocalResource(path, ctlKey, attributeList);</w:t>
      </w:r>
    </w:p>
    <w:p w:rsidR="00307C65" w:rsidRDefault="00307C65" w:rsidP="00307C65">
      <w:pPr>
        <w:pStyle w:val="Code"/>
      </w:pPr>
      <w:r>
        <w:t xml:space="preserve">    StringBuilder sb = new StringBuilder();</w:t>
      </w:r>
    </w:p>
    <w:p w:rsidR="00307C65" w:rsidRDefault="00307C65" w:rsidP="00307C65">
      <w:pPr>
        <w:pStyle w:val="Code"/>
      </w:pPr>
      <w:r>
        <w:t xml:space="preserve">    using (StringWriter sw = new StringWriter(sb))</w:t>
      </w:r>
    </w:p>
    <w:p w:rsidR="00307C65" w:rsidRDefault="00307C65" w:rsidP="00307C65">
      <w:pPr>
        <w:pStyle w:val="Code"/>
      </w:pPr>
      <w:r>
        <w:t xml:space="preserve">    {</w:t>
      </w:r>
    </w:p>
    <w:p w:rsidR="00307C65" w:rsidRDefault="00307C65" w:rsidP="00307C65">
      <w:pPr>
        <w:pStyle w:val="Code"/>
      </w:pPr>
      <w:r>
        <w:t xml:space="preserve">        HtmlTextWriter ht = new HtmlTextWriter(sw);</w:t>
      </w:r>
    </w:p>
    <w:p w:rsidR="00307C65" w:rsidRDefault="00307C65" w:rsidP="00307C65">
      <w:pPr>
        <w:pStyle w:val="Code"/>
      </w:pPr>
      <w:r>
        <w:t xml:space="preserve">        ht.AddStyleAttribute(HtmlTextWriterStyle.Display, "inline");</w:t>
      </w:r>
    </w:p>
    <w:p w:rsidR="00307C65" w:rsidRDefault="00307C65" w:rsidP="00307C65">
      <w:pPr>
        <w:pStyle w:val="Code"/>
      </w:pPr>
      <w:r>
        <w:t xml:space="preserve">        ht.AddStyleAttribute(HtmlTextWriterStyle.Cursor, "hand");</w:t>
      </w:r>
    </w:p>
    <w:p w:rsidR="00307C65" w:rsidRDefault="00307C65" w:rsidP="00307C65">
      <w:pPr>
        <w:pStyle w:val="Code"/>
      </w:pPr>
      <w:r>
        <w:t xml:space="preserve">        ht.AddStyleAttribute(HtmlTextWriterStyle.Position, "relative");</w:t>
      </w:r>
    </w:p>
    <w:p w:rsidR="00307C65" w:rsidRDefault="00307C65" w:rsidP="00307C65">
      <w:pPr>
        <w:pStyle w:val="Code"/>
      </w:pPr>
      <w:r>
        <w:t xml:space="preserve">        ht.AddStyleAttribute(HtmlTextWriterStyle.Left, "-8");</w:t>
      </w:r>
    </w:p>
    <w:p w:rsidR="00307C65" w:rsidRDefault="00307C65" w:rsidP="00307C65">
      <w:pPr>
        <w:pStyle w:val="Code"/>
      </w:pPr>
      <w:r>
        <w:t xml:space="preserve">        ht.AddStyleAttribute(HtmlTextWriterStyle.Top, "-8");</w:t>
      </w:r>
    </w:p>
    <w:p w:rsidR="00307C65" w:rsidRDefault="00307C65" w:rsidP="00307C65">
      <w:pPr>
        <w:pStyle w:val="Code"/>
      </w:pPr>
      <w:r>
        <w:t xml:space="preserve">        ht.AddStyleAttribute(HtmlTextWriterStyle.ZIndex, "100000");</w:t>
      </w:r>
    </w:p>
    <w:p w:rsidR="00307C65" w:rsidRDefault="00307C65" w:rsidP="00307C65">
      <w:pPr>
        <w:pStyle w:val="Code"/>
      </w:pPr>
      <w:r>
        <w:t xml:space="preserve">        if (HasRes)</w:t>
      </w:r>
    </w:p>
    <w:p w:rsidR="00307C65" w:rsidRDefault="00307C65" w:rsidP="00307C65">
      <w:pPr>
        <w:pStyle w:val="Code"/>
      </w:pPr>
      <w:r>
        <w:t xml:space="preserve">        {</w:t>
      </w:r>
    </w:p>
    <w:p w:rsidR="00307C65" w:rsidRDefault="00307C65" w:rsidP="00307C65">
      <w:pPr>
        <w:pStyle w:val="Code"/>
      </w:pPr>
      <w:r>
        <w:t xml:space="preserve">            if (ctl is IValidator)</w:t>
      </w:r>
    </w:p>
    <w:p w:rsidR="00307C65" w:rsidRDefault="00307C65" w:rsidP="00307C65">
      <w:pPr>
        <w:pStyle w:val="Code"/>
      </w:pPr>
      <w:r>
        <w:t xml:space="preserve">            {</w:t>
      </w:r>
    </w:p>
    <w:p w:rsidR="00395EAF" w:rsidRDefault="00307C65" w:rsidP="00307C65">
      <w:pPr>
        <w:pStyle w:val="Code"/>
      </w:pPr>
      <w:r>
        <w:t xml:space="preserve">                ht.AddAttribute("src", Request.ApplicationPath + </w:t>
      </w:r>
      <w:r w:rsidR="00395EAF">
        <w:sym w:font="Wingdings" w:char="F0C3"/>
      </w:r>
      <w:r w:rsidR="00395EAF">
        <w:t xml:space="preserve"> </w:t>
      </w:r>
    </w:p>
    <w:p w:rsidR="00307C65" w:rsidRDefault="00395EAF" w:rsidP="00307C65">
      <w:pPr>
        <w:pStyle w:val="Code"/>
      </w:pPr>
      <w:r>
        <w:t xml:space="preserve">                                </w:t>
      </w:r>
      <w:r w:rsidR="00307C65">
        <w:t>"/images/Resxeditor/validator.gif");</w:t>
      </w:r>
    </w:p>
    <w:p w:rsidR="00307C65" w:rsidRDefault="00307C65" w:rsidP="00307C65">
      <w:pPr>
        <w:pStyle w:val="Code"/>
      </w:pPr>
      <w:r>
        <w:t xml:space="preserve">            }</w:t>
      </w:r>
    </w:p>
    <w:p w:rsidR="00307C65" w:rsidRDefault="00307C65" w:rsidP="00307C65">
      <w:pPr>
        <w:pStyle w:val="Code"/>
      </w:pPr>
      <w:r>
        <w:t xml:space="preserve">            else if (ctl is IWebPart)</w:t>
      </w:r>
    </w:p>
    <w:p w:rsidR="00307C65" w:rsidRDefault="00307C65" w:rsidP="00307C65">
      <w:pPr>
        <w:pStyle w:val="Code"/>
      </w:pPr>
      <w:r>
        <w:t xml:space="preserve">            {</w:t>
      </w:r>
    </w:p>
    <w:p w:rsidR="00395EAF" w:rsidRDefault="00307C65" w:rsidP="00307C65">
      <w:pPr>
        <w:pStyle w:val="Code"/>
      </w:pPr>
      <w:r>
        <w:t xml:space="preserve">                ht.AddAttribute("src", Request.ApplicationPath +</w:t>
      </w:r>
      <w:r w:rsidR="00395EAF">
        <w:t xml:space="preserve"> </w:t>
      </w:r>
      <w:r w:rsidR="00395EAF">
        <w:sym w:font="Wingdings" w:char="F0C3"/>
      </w:r>
    </w:p>
    <w:p w:rsidR="00307C65" w:rsidRDefault="00395EAF" w:rsidP="00307C65">
      <w:pPr>
        <w:pStyle w:val="Code"/>
      </w:pPr>
      <w:r>
        <w:t xml:space="preserve">                               </w:t>
      </w:r>
      <w:r w:rsidR="00307C65">
        <w:t xml:space="preserve"> "/images/Resxeditor/webpart.gif");</w:t>
      </w:r>
    </w:p>
    <w:p w:rsidR="00307C65" w:rsidRDefault="00307C65" w:rsidP="00307C65">
      <w:pPr>
        <w:pStyle w:val="Code"/>
      </w:pPr>
      <w:r>
        <w:t xml:space="preserve">            }</w:t>
      </w:r>
    </w:p>
    <w:p w:rsidR="00307C65" w:rsidRDefault="00307C65" w:rsidP="00307C65">
      <w:pPr>
        <w:pStyle w:val="Code"/>
      </w:pPr>
      <w:r>
        <w:t xml:space="preserve">            else</w:t>
      </w:r>
    </w:p>
    <w:p w:rsidR="00307C65" w:rsidRDefault="00307C65" w:rsidP="00307C65">
      <w:pPr>
        <w:pStyle w:val="Code"/>
      </w:pPr>
      <w:r>
        <w:t xml:space="preserve">            {</w:t>
      </w:r>
    </w:p>
    <w:p w:rsidR="00395EAF" w:rsidRDefault="00307C65" w:rsidP="00307C65">
      <w:pPr>
        <w:pStyle w:val="Code"/>
      </w:pPr>
      <w:r>
        <w:t xml:space="preserve">                ht.AddAttribute("src", Request.ApplicationPath +</w:t>
      </w:r>
      <w:r w:rsidR="00395EAF">
        <w:t xml:space="preserve"> </w:t>
      </w:r>
      <w:r w:rsidR="00395EAF">
        <w:sym w:font="Wingdings" w:char="F0C3"/>
      </w:r>
      <w:r>
        <w:t xml:space="preserve"> </w:t>
      </w:r>
      <w:r w:rsidR="00395EAF">
        <w:t xml:space="preserve"> </w:t>
      </w:r>
    </w:p>
    <w:p w:rsidR="00307C65" w:rsidRDefault="00395EAF" w:rsidP="00307C65">
      <w:pPr>
        <w:pStyle w:val="Code"/>
      </w:pPr>
      <w:r>
        <w:t xml:space="preserve">                                </w:t>
      </w:r>
      <w:r w:rsidR="00307C65">
        <w:t>"/images/Resxeditor/resx.gif");</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lastRenderedPageBreak/>
        <w:t xml:space="preserve">        else</w:t>
      </w:r>
    </w:p>
    <w:p w:rsidR="00307C65" w:rsidRDefault="00307C65" w:rsidP="00307C65">
      <w:pPr>
        <w:pStyle w:val="Code"/>
      </w:pPr>
      <w:r>
        <w:t xml:space="preserve">        {</w:t>
      </w:r>
    </w:p>
    <w:p w:rsidR="00395EAF" w:rsidRDefault="00307C65" w:rsidP="00307C65">
      <w:pPr>
        <w:pStyle w:val="Code"/>
      </w:pPr>
      <w:r>
        <w:t xml:space="preserve">            ht.AddAttribute("src", Request.ApplicationPath +</w:t>
      </w:r>
      <w:r w:rsidR="00395EAF">
        <w:t xml:space="preserve"> </w:t>
      </w:r>
      <w:r w:rsidR="00395EAF">
        <w:sym w:font="Wingdings" w:char="F0C3"/>
      </w:r>
      <w:r>
        <w:t xml:space="preserve"> </w:t>
      </w:r>
    </w:p>
    <w:p w:rsidR="00307C65" w:rsidRDefault="00395EAF" w:rsidP="00307C65">
      <w:pPr>
        <w:pStyle w:val="Code"/>
      </w:pPr>
      <w:r>
        <w:t xml:space="preserve">                            </w:t>
      </w:r>
      <w:r w:rsidR="00307C65">
        <w:t>"/images/Resxeditor/Edit.png");</w:t>
      </w:r>
    </w:p>
    <w:p w:rsidR="00307C65" w:rsidRDefault="00307C65" w:rsidP="00307C65">
      <w:pPr>
        <w:pStyle w:val="Code"/>
      </w:pPr>
      <w:r>
        <w:t xml:space="preserve">        }</w:t>
      </w:r>
    </w:p>
    <w:p w:rsidR="00307C65" w:rsidRDefault="00307C65" w:rsidP="00307C65">
      <w:pPr>
        <w:pStyle w:val="Code"/>
      </w:pPr>
      <w:r>
        <w:t xml:space="preserve">        ht.AddAttribute("width", Unit.Pixel(8).ToString());</w:t>
      </w:r>
    </w:p>
    <w:p w:rsidR="00307C65" w:rsidRDefault="00307C65" w:rsidP="00307C65">
      <w:pPr>
        <w:pStyle w:val="Code"/>
      </w:pPr>
      <w:r>
        <w:t xml:space="preserve">        ht.AddAttribute("height", Unit.Pixel(8).ToString());</w:t>
      </w:r>
    </w:p>
    <w:p w:rsidR="00307C65" w:rsidRDefault="00307C65" w:rsidP="008656C1">
      <w:pPr>
        <w:pStyle w:val="CodeBold"/>
      </w:pPr>
      <w:r>
        <w:t xml:space="preserve">        // Add all required data as attributes to let loading them from JScript</w:t>
      </w:r>
    </w:p>
    <w:p w:rsidR="00395EAF" w:rsidRDefault="00307C65" w:rsidP="00307C65">
      <w:pPr>
        <w:pStyle w:val="Code"/>
      </w:pPr>
      <w:r>
        <w:t xml:space="preserve">        bool allowHtml = (ctl is Literal) || (ctl is LiteralControl) || </w:t>
      </w:r>
      <w:r w:rsidR="00395EAF">
        <w:sym w:font="Wingdings" w:char="F0C3"/>
      </w:r>
    </w:p>
    <w:p w:rsidR="00395EAF" w:rsidRDefault="00395EAF" w:rsidP="00307C65">
      <w:pPr>
        <w:pStyle w:val="Code"/>
      </w:pPr>
      <w:r>
        <w:t xml:space="preserve">                         </w:t>
      </w:r>
      <w:r w:rsidR="00307C65">
        <w:t xml:space="preserve">(ctl is HtmlGenericControl) || </w:t>
      </w:r>
      <w:r>
        <w:sym w:font="Wingdings" w:char="F0C3"/>
      </w:r>
    </w:p>
    <w:p w:rsidR="00307C65" w:rsidRDefault="00395EAF" w:rsidP="00307C65">
      <w:pPr>
        <w:pStyle w:val="Code"/>
      </w:pPr>
      <w:r>
        <w:t xml:space="preserve">                         </w:t>
      </w:r>
      <w:r w:rsidR="00307C65">
        <w:t>(ctl.GetType().Name.Contains("collapseliteral"));</w:t>
      </w:r>
    </w:p>
    <w:p w:rsidR="00307C65" w:rsidRDefault="00307C65" w:rsidP="00307C65">
      <w:pPr>
        <w:pStyle w:val="Code"/>
      </w:pPr>
      <w:r>
        <w:t xml:space="preserve">        ht.AddAttribute("allowHtml", (allowHtml) ? "true" : "false");</w:t>
      </w:r>
    </w:p>
    <w:p w:rsidR="00307C65" w:rsidRDefault="00307C65" w:rsidP="00307C65">
      <w:pPr>
        <w:pStyle w:val="Code"/>
      </w:pPr>
      <w:r>
        <w:t xml:space="preserve">        ht.AddAttribute("pageID", path);</w:t>
      </w:r>
    </w:p>
    <w:p w:rsidR="00307C65" w:rsidRDefault="00307C65" w:rsidP="00307C65">
      <w:pPr>
        <w:pStyle w:val="Code"/>
      </w:pPr>
      <w:r>
        <w:t xml:space="preserve">        ht.AddAttribute("ctrlClientID", ctl.ClientID);</w:t>
      </w:r>
    </w:p>
    <w:p w:rsidR="00307C65" w:rsidRDefault="00307C65" w:rsidP="00307C65">
      <w:pPr>
        <w:pStyle w:val="Code"/>
      </w:pPr>
      <w:r>
        <w:t xml:space="preserve">        ht.AddAttribute("ctrlID", ctlKey);</w:t>
      </w:r>
    </w:p>
    <w:p w:rsidR="00307C65" w:rsidRPr="00E00078" w:rsidRDefault="00307C65" w:rsidP="00E00078">
      <w:pPr>
        <w:pStyle w:val="Code"/>
      </w:pPr>
      <w:r w:rsidRPr="00E00078">
        <w:t xml:space="preserve">        </w:t>
      </w:r>
      <w:r w:rsidR="00881729" w:rsidRPr="00881729">
        <w:t>ht.AddAttribute("attributes", String.Join(",", attributeList));</w:t>
      </w:r>
    </w:p>
    <w:p w:rsidR="00395EAF" w:rsidRDefault="003F78C7" w:rsidP="00307C65">
      <w:pPr>
        <w:pStyle w:val="Code"/>
      </w:pPr>
      <w:r w:rsidRPr="00E00078">
        <w:rPr>
          <w:rFonts w:ascii="Times New Roman" w:hAnsi="Times New Roman"/>
          <w:noProof w:val="0"/>
          <w:sz w:val="24"/>
        </w:rPr>
        <w:t xml:space="preserve">       </w:t>
      </w:r>
      <w:r w:rsidR="0006201D">
        <w:rPr>
          <w:rFonts w:ascii="Times New Roman" w:hAnsi="Times New Roman"/>
          <w:noProof w:val="0"/>
          <w:sz w:val="24"/>
        </w:rPr>
        <w:t xml:space="preserve">     </w:t>
      </w:r>
      <w:r w:rsidRPr="00E00078">
        <w:rPr>
          <w:rFonts w:ascii="Times New Roman" w:hAnsi="Times New Roman"/>
          <w:noProof w:val="0"/>
          <w:sz w:val="24"/>
        </w:rPr>
        <w:t xml:space="preserve"> </w:t>
      </w:r>
      <w:r w:rsidR="00307C65">
        <w:t>ht.AddAttribute("alt", String.Format("Typ</w:t>
      </w:r>
      <w:r w:rsidR="00395EAF">
        <w:t>e</w:t>
      </w:r>
      <w:r w:rsidR="00307C65">
        <w:t xml:space="preserve"> (W</w:t>
      </w:r>
      <w:r w:rsidR="00395EAF">
        <w:t>hat</w:t>
      </w:r>
      <w:r w:rsidR="00307C65">
        <w:t>?):{0}\n</w:t>
      </w:r>
      <w:r w:rsidR="00395EAF">
        <w:t xml:space="preserve"> </w:t>
      </w:r>
      <w:r w:rsidR="00395EAF">
        <w:sym w:font="Wingdings" w:char="F0C3"/>
      </w:r>
    </w:p>
    <w:p w:rsidR="00395EAF" w:rsidRDefault="00395EAF" w:rsidP="00307C65">
      <w:pPr>
        <w:pStyle w:val="Code"/>
      </w:pPr>
      <w:r>
        <w:t xml:space="preserve">                                               </w:t>
      </w:r>
      <w:r w:rsidR="00307C65">
        <w:t>Name</w:t>
      </w:r>
      <w:r>
        <w:t xml:space="preserve"> </w:t>
      </w:r>
      <w:r w:rsidR="00307C65">
        <w:t>(W</w:t>
      </w:r>
      <w:r>
        <w:t>ho</w:t>
      </w:r>
      <w:r w:rsidR="00307C65">
        <w:t>?):{1}\</w:t>
      </w:r>
      <w:r>
        <w:t>n</w:t>
      </w:r>
      <w:r>
        <w:sym w:font="Wingdings" w:char="F0C3"/>
      </w:r>
    </w:p>
    <w:p w:rsidR="00395EAF" w:rsidRDefault="00395EAF" w:rsidP="00307C65">
      <w:pPr>
        <w:pStyle w:val="Code"/>
      </w:pPr>
      <w:r>
        <w:t xml:space="preserve">                                               Content</w:t>
      </w:r>
      <w:r w:rsidR="00307C65">
        <w:t xml:space="preserve"> (W</w:t>
      </w:r>
      <w:r>
        <w:t>hy</w:t>
      </w:r>
      <w:r w:rsidR="00307C65">
        <w:t>?):{2}\n</w:t>
      </w:r>
      <w:r>
        <w:sym w:font="Wingdings" w:char="F0C3"/>
      </w:r>
    </w:p>
    <w:p w:rsidR="00395EAF" w:rsidRDefault="00395EAF" w:rsidP="00307C65">
      <w:pPr>
        <w:pStyle w:val="Code"/>
      </w:pPr>
      <w:r>
        <w:t xml:space="preserve">                                               </w:t>
      </w:r>
      <w:r w:rsidR="00307C65">
        <w:t>Container (W</w:t>
      </w:r>
      <w:r>
        <w:t>here?):{3}\n</w:t>
      </w:r>
      <w:r>
        <w:sym w:font="Wingdings" w:char="F0C3"/>
      </w:r>
    </w:p>
    <w:p w:rsidR="00395EAF" w:rsidRDefault="00395EAF" w:rsidP="00307C65">
      <w:pPr>
        <w:pStyle w:val="Code"/>
      </w:pPr>
      <w:r>
        <w:t xml:space="preserve">                                               State</w:t>
      </w:r>
      <w:r w:rsidR="00307C65">
        <w:t xml:space="preserve"> (</w:t>
      </w:r>
      <w:r>
        <w:t>How</w:t>
      </w:r>
      <w:r w:rsidR="00307C65">
        <w:t>?):{4}",</w:t>
      </w:r>
      <w:r>
        <w:sym w:font="Wingdings" w:char="F0C3"/>
      </w:r>
    </w:p>
    <w:p w:rsidR="00395EAF" w:rsidRDefault="00395EAF" w:rsidP="00307C65">
      <w:pPr>
        <w:pStyle w:val="Code"/>
      </w:pPr>
      <w:r>
        <w:t xml:space="preserve">                        </w:t>
      </w:r>
      <w:r w:rsidR="00307C65">
        <w:t xml:space="preserve"> ctl.GetType().Name, </w:t>
      </w:r>
      <w:r>
        <w:sym w:font="Wingdings" w:char="F0C3"/>
      </w:r>
    </w:p>
    <w:p w:rsidR="00395EAF" w:rsidRDefault="00395EAF" w:rsidP="00307C65">
      <w:pPr>
        <w:pStyle w:val="Code"/>
      </w:pPr>
      <w:r>
        <w:t xml:space="preserve">                         </w:t>
      </w:r>
      <w:r w:rsidR="00307C65">
        <w:t xml:space="preserve">ctlKey, </w:t>
      </w:r>
      <w:r>
        <w:sym w:font="Wingdings" w:char="F0C3"/>
      </w:r>
      <w:r>
        <w:t xml:space="preserve"> </w:t>
      </w:r>
    </w:p>
    <w:p w:rsidR="00395EAF" w:rsidRDefault="00395EAF" w:rsidP="00307C65">
      <w:pPr>
        <w:pStyle w:val="Code"/>
      </w:pPr>
      <w:r>
        <w:t xml:space="preserve">                         </w:t>
      </w:r>
      <w:r w:rsidR="00307C65">
        <w:t xml:space="preserve">(allowHtml) ? "HTML" : "Text", </w:t>
      </w:r>
      <w:r>
        <w:sym w:font="Wingdings" w:char="F0C3"/>
      </w:r>
    </w:p>
    <w:p w:rsidR="00395EAF" w:rsidRDefault="00395EAF" w:rsidP="00307C65">
      <w:pPr>
        <w:pStyle w:val="Code"/>
      </w:pPr>
      <w:r>
        <w:t xml:space="preserve">                         </w:t>
      </w:r>
      <w:r w:rsidR="00307C65">
        <w:t xml:space="preserve">path, </w:t>
      </w:r>
      <w:r>
        <w:sym w:font="Wingdings" w:char="F0C3"/>
      </w:r>
      <w:r>
        <w:t xml:space="preserve"> </w:t>
      </w:r>
    </w:p>
    <w:p w:rsidR="008656C1" w:rsidRDefault="00395EAF" w:rsidP="008656C1">
      <w:pPr>
        <w:pStyle w:val="Code"/>
      </w:pPr>
      <w:r>
        <w:t xml:space="preserve">                         </w:t>
      </w:r>
      <w:r w:rsidR="00307C65">
        <w:t>(ctl.Visible) ? "Vi</w:t>
      </w:r>
      <w:r w:rsidR="008656C1">
        <w:t>sible" : "Hidden by Default"));</w:t>
      </w:r>
    </w:p>
    <w:p w:rsidR="00307C65" w:rsidRDefault="008656C1" w:rsidP="008656C1">
      <w:pPr>
        <w:pStyle w:val="CodeBold"/>
      </w:pPr>
      <w:r>
        <w:t xml:space="preserve">        // make the icon clickable</w:t>
      </w:r>
    </w:p>
    <w:p w:rsidR="00395EAF" w:rsidRDefault="00307C65" w:rsidP="00307C65">
      <w:pPr>
        <w:pStyle w:val="Code"/>
      </w:pPr>
      <w:r>
        <w:t xml:space="preserve">        ht.AddAttribute("onclick", </w:t>
      </w:r>
      <w:r w:rsidR="00395EAF">
        <w:sym w:font="Wingdings" w:char="F0C3"/>
      </w:r>
    </w:p>
    <w:p w:rsidR="00307C65" w:rsidRDefault="00395EAF" w:rsidP="00307C65">
      <w:pPr>
        <w:pStyle w:val="Code"/>
      </w:pPr>
      <w:r>
        <w:t xml:space="preserve">        </w:t>
      </w:r>
      <w:r w:rsidR="00307C65">
        <w:t>String.Format("showEditor({0}, this); return false;", (allowHtml) ? 1 : 0));</w:t>
      </w:r>
    </w:p>
    <w:p w:rsidR="00307C65" w:rsidRPr="00E05158" w:rsidRDefault="00307C65" w:rsidP="00307C65">
      <w:pPr>
        <w:pStyle w:val="Code"/>
      </w:pPr>
      <w:r>
        <w:t xml:space="preserve">        </w:t>
      </w:r>
      <w:r w:rsidRPr="00E05158">
        <w:t>ht.RenderBeginTag(HtmlTextWriterTag.Img);</w:t>
      </w:r>
    </w:p>
    <w:p w:rsidR="00307C65" w:rsidRPr="00E05158" w:rsidRDefault="00307C65" w:rsidP="00307C65">
      <w:pPr>
        <w:pStyle w:val="Code"/>
      </w:pPr>
      <w:r w:rsidRPr="00E05158">
        <w:t xml:space="preserve">        ht.RenderEndTag();</w:t>
      </w:r>
    </w:p>
    <w:p w:rsidR="00307C65" w:rsidRDefault="00307C65" w:rsidP="00307C65">
      <w:pPr>
        <w:pStyle w:val="Code"/>
      </w:pPr>
      <w:r w:rsidRPr="00E05158">
        <w:t xml:space="preserve">        </w:t>
      </w:r>
      <w:r>
        <w:t>LiteralControl lb = new LiteralControl(sb.ToString());</w:t>
      </w:r>
    </w:p>
    <w:p w:rsidR="0006201D" w:rsidRDefault="0006201D" w:rsidP="0006201D">
      <w:pPr>
        <w:pStyle w:val="Code"/>
      </w:pPr>
      <w:r>
        <w:t xml:space="preserve">        ctl.Parent.Controls.AddAt(i + 1, lb);</w:t>
      </w:r>
    </w:p>
    <w:p w:rsidR="00307C65" w:rsidRDefault="00307C65" w:rsidP="00307C65">
      <w:pPr>
        <w:pStyle w:val="Code"/>
      </w:pPr>
      <w:r>
        <w:t xml:space="preserve">    }</w:t>
      </w:r>
    </w:p>
    <w:p w:rsidR="00307C65" w:rsidRDefault="00307C65" w:rsidP="00307C65">
      <w:pPr>
        <w:pStyle w:val="Code"/>
      </w:pPr>
      <w:r>
        <w:t>}</w:t>
      </w:r>
    </w:p>
    <w:p w:rsidR="00307C65" w:rsidRDefault="00307C65" w:rsidP="00307C65">
      <w:pPr>
        <w:pStyle w:val="Code"/>
      </w:pPr>
    </w:p>
    <w:p w:rsidR="003D1D44" w:rsidRDefault="003D1D44" w:rsidP="003D1D44">
      <w:pPr>
        <w:pStyle w:val="CodeBold"/>
      </w:pPr>
      <w:r>
        <w:t>// Check for existence of a local resource to modify icon</w:t>
      </w:r>
    </w:p>
    <w:p w:rsidR="00307C65" w:rsidRDefault="00307C65" w:rsidP="00307C65">
      <w:pPr>
        <w:pStyle w:val="Code"/>
      </w:pPr>
      <w:r>
        <w:t>private bool GetLocalResource(string path, string ctrlId, string[] reslist)</w:t>
      </w:r>
    </w:p>
    <w:p w:rsidR="00307C65" w:rsidRDefault="00307C65" w:rsidP="00307C65">
      <w:pPr>
        <w:pStyle w:val="Code"/>
      </w:pPr>
      <w:r>
        <w:t>{</w:t>
      </w:r>
    </w:p>
    <w:p w:rsidR="00307C65" w:rsidRDefault="00307C65" w:rsidP="00307C65">
      <w:pPr>
        <w:pStyle w:val="Code"/>
      </w:pPr>
      <w:r>
        <w:t xml:space="preserve">    bool hasRes = false;</w:t>
      </w:r>
    </w:p>
    <w:p w:rsidR="00307C65" w:rsidRDefault="00307C65" w:rsidP="00307C65">
      <w:pPr>
        <w:pStyle w:val="Code"/>
      </w:pPr>
      <w:r>
        <w:t xml:space="preserve">    for (int i = 0; i &lt; reslist.Length; i++)</w:t>
      </w:r>
    </w:p>
    <w:p w:rsidR="00307C65" w:rsidRDefault="00307C65" w:rsidP="00307C65">
      <w:pPr>
        <w:pStyle w:val="Code"/>
      </w:pPr>
      <w:r>
        <w:t xml:space="preserve">    {</w:t>
      </w:r>
    </w:p>
    <w:p w:rsidR="00307C65" w:rsidRDefault="00307C65" w:rsidP="00307C65">
      <w:pPr>
        <w:pStyle w:val="Code"/>
      </w:pPr>
      <w:r>
        <w:t xml:space="preserve">        try</w:t>
      </w:r>
    </w:p>
    <w:p w:rsidR="00307C65" w:rsidRDefault="00307C65" w:rsidP="00307C65">
      <w:pPr>
        <w:pStyle w:val="Code"/>
      </w:pPr>
      <w:r>
        <w:t xml:space="preserve">        {</w:t>
      </w:r>
    </w:p>
    <w:p w:rsidR="00307C65" w:rsidRDefault="00307C65" w:rsidP="00307C65">
      <w:pPr>
        <w:pStyle w:val="Code"/>
      </w:pPr>
      <w:r>
        <w:t xml:space="preserve">            if (reslist[i] != null)</w:t>
      </w:r>
    </w:p>
    <w:p w:rsidR="00307C65" w:rsidRDefault="00307C65" w:rsidP="00307C65">
      <w:pPr>
        <w:pStyle w:val="Code"/>
      </w:pPr>
      <w:r>
        <w:t xml:space="preserve">            {</w:t>
      </w:r>
    </w:p>
    <w:p w:rsidR="00307C65" w:rsidRDefault="00307C65" w:rsidP="00307C65">
      <w:pPr>
        <w:pStyle w:val="Code"/>
      </w:pPr>
      <w:r>
        <w:t xml:space="preserve">                string resId = String.Format("{0}.{1}", ctrlId, reslist[i]);</w:t>
      </w:r>
    </w:p>
    <w:p w:rsidR="00395EAF" w:rsidRDefault="00307C65" w:rsidP="00307C65">
      <w:pPr>
        <w:pStyle w:val="Code"/>
      </w:pPr>
      <w:r>
        <w:t xml:space="preserve">                object oValue = HttpContext.GetLocalResourceObject(path, resId,</w:t>
      </w:r>
      <w:r w:rsidR="00395EAF" w:rsidRPr="00395EAF">
        <w:t xml:space="preserve"> </w:t>
      </w:r>
      <w:r w:rsidR="00395EAF">
        <w:sym w:font="Wingdings" w:char="F0C3"/>
      </w:r>
    </w:p>
    <w:p w:rsidR="00307C65" w:rsidRDefault="00395EAF" w:rsidP="00307C65">
      <w:pPr>
        <w:pStyle w:val="Code"/>
      </w:pPr>
      <w:r>
        <w:t xml:space="preserve">                               </w:t>
      </w:r>
      <w:r w:rsidR="00307C65">
        <w:t xml:space="preserve"> Thread.CurrentThread.CurrentCulture);</w:t>
      </w:r>
    </w:p>
    <w:p w:rsidR="00307C65" w:rsidRDefault="00307C65" w:rsidP="00307C65">
      <w:pPr>
        <w:pStyle w:val="Code"/>
      </w:pPr>
      <w:r>
        <w:t xml:space="preserve">                if (oValue != null)</w:t>
      </w:r>
    </w:p>
    <w:p w:rsidR="00307C65" w:rsidRDefault="00307C65" w:rsidP="00307C65">
      <w:pPr>
        <w:pStyle w:val="Code"/>
      </w:pPr>
      <w:r>
        <w:t xml:space="preserve">                {</w:t>
      </w:r>
    </w:p>
    <w:p w:rsidR="00307C65" w:rsidRDefault="00307C65" w:rsidP="00307C65">
      <w:pPr>
        <w:pStyle w:val="Code"/>
      </w:pPr>
      <w:r>
        <w:t xml:space="preserve">                    hasRes = true;</w:t>
      </w:r>
    </w:p>
    <w:p w:rsidR="00307C65" w:rsidRDefault="00307C65" w:rsidP="00307C65">
      <w:pPr>
        <w:pStyle w:val="Code"/>
      </w:pPr>
      <w:r>
        <w:lastRenderedPageBreak/>
        <w:t xml:space="preserve">                    break;</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t xml:space="preserve">            else</w:t>
      </w:r>
    </w:p>
    <w:p w:rsidR="00307C65" w:rsidRDefault="00307C65" w:rsidP="00307C65">
      <w:pPr>
        <w:pStyle w:val="Code"/>
      </w:pPr>
      <w:r>
        <w:t xml:space="preserve">            {</w:t>
      </w:r>
    </w:p>
    <w:p w:rsidR="00307C65" w:rsidRDefault="00307C65" w:rsidP="00307C65">
      <w:pPr>
        <w:pStyle w:val="Code"/>
      </w:pPr>
      <w:r>
        <w:t xml:space="preserve">                break;</w:t>
      </w:r>
    </w:p>
    <w:p w:rsidR="00307C65" w:rsidRDefault="00307C65" w:rsidP="00307C65">
      <w:pPr>
        <w:pStyle w:val="Code"/>
      </w:pPr>
      <w:r>
        <w:t xml:space="preserve">            }</w:t>
      </w:r>
    </w:p>
    <w:p w:rsidR="00307C65" w:rsidRDefault="00307C65" w:rsidP="00307C65">
      <w:pPr>
        <w:pStyle w:val="Code"/>
      </w:pPr>
    </w:p>
    <w:p w:rsidR="00307C65" w:rsidRDefault="00307C65" w:rsidP="00307C65">
      <w:pPr>
        <w:pStyle w:val="Code"/>
      </w:pPr>
      <w:r>
        <w:t xml:space="preserve">        }</w:t>
      </w:r>
    </w:p>
    <w:p w:rsidR="00307C65" w:rsidRDefault="00307C65" w:rsidP="00307C65">
      <w:pPr>
        <w:pStyle w:val="Code"/>
      </w:pPr>
      <w:r>
        <w:t xml:space="preserve">        catch { }</w:t>
      </w:r>
    </w:p>
    <w:p w:rsidR="00307C65" w:rsidRDefault="00307C65" w:rsidP="00307C65">
      <w:pPr>
        <w:pStyle w:val="Code"/>
      </w:pPr>
    </w:p>
    <w:p w:rsidR="00307C65" w:rsidRDefault="00307C65" w:rsidP="00307C65">
      <w:pPr>
        <w:pStyle w:val="Code"/>
      </w:pPr>
      <w:r>
        <w:t xml:space="preserve">    }</w:t>
      </w:r>
    </w:p>
    <w:p w:rsidR="00307C65" w:rsidRDefault="00307C65" w:rsidP="00307C65">
      <w:pPr>
        <w:pStyle w:val="Code"/>
      </w:pPr>
      <w:r>
        <w:t xml:space="preserve">    return hasRes;</w:t>
      </w:r>
    </w:p>
    <w:p w:rsidR="00307C65" w:rsidRDefault="00307C65" w:rsidP="00307C65">
      <w:pPr>
        <w:pStyle w:val="Code"/>
      </w:pPr>
      <w:r>
        <w:t>}</w:t>
      </w:r>
    </w:p>
    <w:p w:rsidR="00307C65" w:rsidRDefault="00307C65" w:rsidP="003D1D44">
      <w:pPr>
        <w:pStyle w:val="CodeBold"/>
      </w:pPr>
    </w:p>
    <w:p w:rsidR="003D1D44" w:rsidRDefault="003D1D44" w:rsidP="003D1D44">
      <w:pPr>
        <w:pStyle w:val="CodeBold"/>
      </w:pPr>
      <w:r>
        <w:t>// Return a list of supported properties by this editor (extend at your will)</w:t>
      </w:r>
    </w:p>
    <w:p w:rsidR="00307C65" w:rsidRDefault="00307C65" w:rsidP="00307C65">
      <w:pPr>
        <w:pStyle w:val="Code"/>
      </w:pPr>
      <w:r>
        <w:t>private string[] GetPossibleResourceList(Control _Control)</w:t>
      </w:r>
    </w:p>
    <w:p w:rsidR="00307C65" w:rsidRDefault="00307C65" w:rsidP="00307C65">
      <w:pPr>
        <w:pStyle w:val="Code"/>
      </w:pPr>
      <w:r>
        <w:t>{</w:t>
      </w:r>
    </w:p>
    <w:p w:rsidR="00307C65" w:rsidRDefault="00307C65" w:rsidP="00307C65">
      <w:pPr>
        <w:pStyle w:val="Code"/>
      </w:pPr>
      <w:r>
        <w:t xml:space="preserve">    List&lt;string&gt; res = new List&lt;string&gt;();</w:t>
      </w:r>
    </w:p>
    <w:p w:rsidR="00307C65" w:rsidRDefault="00307C65" w:rsidP="00307C65">
      <w:pPr>
        <w:pStyle w:val="Code"/>
      </w:pPr>
      <w:r>
        <w:t xml:space="preserve">    switch (_Control.GetType().ToString())</w:t>
      </w:r>
    </w:p>
    <w:p w:rsidR="00307C65" w:rsidRDefault="00307C65" w:rsidP="00307C65">
      <w:pPr>
        <w:pStyle w:val="Code"/>
      </w:pPr>
      <w:r>
        <w:t xml:space="preserve">    {   </w:t>
      </w:r>
    </w:p>
    <w:p w:rsidR="00307C65" w:rsidRDefault="00307C65" w:rsidP="00307C65">
      <w:pPr>
        <w:pStyle w:val="Code"/>
      </w:pPr>
      <w:r>
        <w:t xml:space="preserve">        case "System.Web.UI.WebControls.Literal":</w:t>
      </w:r>
    </w:p>
    <w:p w:rsidR="00307C65" w:rsidRDefault="00307C65" w:rsidP="00307C65">
      <w:pPr>
        <w:pStyle w:val="Code"/>
      </w:pPr>
      <w:r>
        <w:t xml:space="preserve">            res.Add("Text");</w:t>
      </w:r>
    </w:p>
    <w:p w:rsidR="00307C65" w:rsidRDefault="00307C65" w:rsidP="00307C65">
      <w:pPr>
        <w:pStyle w:val="Code"/>
      </w:pPr>
      <w:r>
        <w:t xml:space="preserve">            break;</w:t>
      </w:r>
    </w:p>
    <w:p w:rsidR="00307C65" w:rsidRDefault="00307C65" w:rsidP="00307C65">
      <w:pPr>
        <w:pStyle w:val="Code"/>
      </w:pPr>
      <w:r>
        <w:t xml:space="preserve">        case "System.Web.UI.WebControls.DropDownList":</w:t>
      </w:r>
    </w:p>
    <w:p w:rsidR="00307C65" w:rsidRDefault="00307C65" w:rsidP="00307C65">
      <w:pPr>
        <w:pStyle w:val="Code"/>
      </w:pPr>
      <w:r>
        <w:t xml:space="preserve">            res.Add("ToolTip");</w:t>
      </w:r>
    </w:p>
    <w:p w:rsidR="00307C65" w:rsidRDefault="00307C65" w:rsidP="00307C65">
      <w:pPr>
        <w:pStyle w:val="Code"/>
      </w:pPr>
      <w:r>
        <w:t xml:space="preserve">            break;</w:t>
      </w:r>
    </w:p>
    <w:p w:rsidR="00307C65" w:rsidRDefault="00307C65" w:rsidP="00307C65">
      <w:pPr>
        <w:pStyle w:val="Code"/>
      </w:pPr>
      <w:r>
        <w:t xml:space="preserve">        case "System.Web.UI.WebControls.Menu":</w:t>
      </w:r>
    </w:p>
    <w:p w:rsidR="00307C65" w:rsidRDefault="00307C65" w:rsidP="00307C65">
      <w:pPr>
        <w:pStyle w:val="Code"/>
      </w:pPr>
      <w:r>
        <w:t xml:space="preserve">            res.Add("ScrollDownText");</w:t>
      </w:r>
    </w:p>
    <w:p w:rsidR="00307C65" w:rsidRDefault="00307C65" w:rsidP="00307C65">
      <w:pPr>
        <w:pStyle w:val="Code"/>
      </w:pPr>
      <w:r>
        <w:t xml:space="preserve">            res.Add("ToolTip");</w:t>
      </w:r>
    </w:p>
    <w:p w:rsidR="00307C65" w:rsidRDefault="00307C65" w:rsidP="00307C65">
      <w:pPr>
        <w:pStyle w:val="Code"/>
      </w:pPr>
      <w:r>
        <w:t xml:space="preserve">            res.Add("ScrollUpText");</w:t>
      </w:r>
    </w:p>
    <w:p w:rsidR="00307C65" w:rsidRDefault="00307C65" w:rsidP="00307C65">
      <w:pPr>
        <w:pStyle w:val="Code"/>
      </w:pPr>
      <w:r>
        <w:t xml:space="preserve">            res.Add("SkipLinkText");</w:t>
      </w:r>
    </w:p>
    <w:p w:rsidR="00307C65" w:rsidRDefault="00307C65" w:rsidP="00307C65">
      <w:pPr>
        <w:pStyle w:val="Code"/>
      </w:pPr>
      <w:r>
        <w:t xml:space="preserve">            break;</w:t>
      </w:r>
    </w:p>
    <w:p w:rsidR="00307C65" w:rsidRDefault="00307C65" w:rsidP="00307C65">
      <w:pPr>
        <w:pStyle w:val="Code"/>
      </w:pPr>
      <w:r>
        <w:t xml:space="preserve">        case "System.Web.UI.WebControls.TextBox":</w:t>
      </w:r>
    </w:p>
    <w:p w:rsidR="00307C65" w:rsidRDefault="00307C65" w:rsidP="00307C65">
      <w:pPr>
        <w:pStyle w:val="Code"/>
      </w:pPr>
      <w:r>
        <w:t xml:space="preserve">            res.Add("ToolTip");</w:t>
      </w:r>
    </w:p>
    <w:p w:rsidR="00307C65" w:rsidRDefault="00307C65" w:rsidP="00307C65">
      <w:pPr>
        <w:pStyle w:val="Code"/>
      </w:pPr>
      <w:r>
        <w:t xml:space="preserve">            res.Add("Text");</w:t>
      </w:r>
    </w:p>
    <w:p w:rsidR="00307C65" w:rsidRDefault="00307C65" w:rsidP="00307C65">
      <w:pPr>
        <w:pStyle w:val="Code"/>
      </w:pPr>
      <w:r>
        <w:t xml:space="preserve">            break;</w:t>
      </w:r>
    </w:p>
    <w:p w:rsidR="00307C65" w:rsidRDefault="00307C65" w:rsidP="00307C65">
      <w:pPr>
        <w:pStyle w:val="Code"/>
      </w:pPr>
      <w:r>
        <w:t xml:space="preserve">        default:</w:t>
      </w:r>
    </w:p>
    <w:p w:rsidR="00307C65" w:rsidRDefault="003D1D44" w:rsidP="00307C65">
      <w:pPr>
        <w:pStyle w:val="Code"/>
      </w:pPr>
      <w:r>
        <w:t xml:space="preserve">            if (</w:t>
      </w:r>
      <w:r w:rsidR="00307C65">
        <w:t>Control is IWebPart)</w:t>
      </w:r>
    </w:p>
    <w:p w:rsidR="00307C65" w:rsidRDefault="00307C65" w:rsidP="00307C65">
      <w:pPr>
        <w:pStyle w:val="Code"/>
      </w:pPr>
      <w:r>
        <w:t xml:space="preserve">            {</w:t>
      </w:r>
    </w:p>
    <w:p w:rsidR="003D1D44" w:rsidRDefault="003D1D44" w:rsidP="003D1D44">
      <w:pPr>
        <w:pStyle w:val="CodeBold"/>
      </w:pPr>
      <w:r>
        <w:t xml:space="preserve">                // internally set title</w:t>
      </w:r>
    </w:p>
    <w:p w:rsidR="00307C65" w:rsidRDefault="00307C65" w:rsidP="00307C65">
      <w:pPr>
        <w:pStyle w:val="Code"/>
      </w:pPr>
      <w:r>
        <w:t xml:space="preserve">                res.Add("Text"); </w:t>
      </w:r>
    </w:p>
    <w:p w:rsidR="003D1D44" w:rsidRDefault="00307C65" w:rsidP="00307C65">
      <w:pPr>
        <w:pStyle w:val="Code"/>
      </w:pPr>
      <w:r>
        <w:t xml:space="preserve">            } </w:t>
      </w:r>
    </w:p>
    <w:p w:rsidR="00307C65" w:rsidRDefault="003D1D44" w:rsidP="00307C65">
      <w:pPr>
        <w:pStyle w:val="Code"/>
      </w:pPr>
      <w:r>
        <w:t xml:space="preserve">            </w:t>
      </w:r>
      <w:r w:rsidR="00307C65">
        <w:t>else if (_Control is IValidator)</w:t>
      </w:r>
    </w:p>
    <w:p w:rsidR="00307C65" w:rsidRDefault="00307C65" w:rsidP="00307C65">
      <w:pPr>
        <w:pStyle w:val="Code"/>
      </w:pPr>
      <w:r>
        <w:t xml:space="preserve">            {</w:t>
      </w:r>
    </w:p>
    <w:p w:rsidR="00307C65" w:rsidRDefault="00307C65" w:rsidP="00307C65">
      <w:pPr>
        <w:pStyle w:val="Code"/>
      </w:pPr>
      <w:r>
        <w:t xml:space="preserve">                res.Add("Text");</w:t>
      </w:r>
    </w:p>
    <w:p w:rsidR="00307C65" w:rsidRDefault="00307C65" w:rsidP="00307C65">
      <w:pPr>
        <w:pStyle w:val="Code"/>
      </w:pPr>
      <w:r>
        <w:t xml:space="preserve">                res.Add("ToolTip");</w:t>
      </w:r>
    </w:p>
    <w:p w:rsidR="00307C65" w:rsidRDefault="00307C65" w:rsidP="00307C65">
      <w:pPr>
        <w:pStyle w:val="Code"/>
      </w:pPr>
      <w:r>
        <w:t xml:space="preserve">                res.Add("ErrorMessage");</w:t>
      </w:r>
    </w:p>
    <w:p w:rsidR="00307C65" w:rsidRDefault="00307C65" w:rsidP="00307C65">
      <w:pPr>
        <w:pStyle w:val="Code"/>
      </w:pPr>
    </w:p>
    <w:p w:rsidR="00307C65" w:rsidRDefault="00307C65" w:rsidP="00307C65">
      <w:pPr>
        <w:pStyle w:val="Code"/>
      </w:pPr>
      <w:r>
        <w:t xml:space="preserve">            } else {</w:t>
      </w:r>
    </w:p>
    <w:p w:rsidR="00307C65" w:rsidRDefault="00307C65" w:rsidP="00307C65">
      <w:pPr>
        <w:pStyle w:val="Code"/>
      </w:pPr>
      <w:r>
        <w:t xml:space="preserve">                res.Add("Text");</w:t>
      </w:r>
    </w:p>
    <w:p w:rsidR="00307C65" w:rsidRDefault="00307C65" w:rsidP="00307C65">
      <w:pPr>
        <w:pStyle w:val="Code"/>
      </w:pPr>
      <w:r>
        <w:t xml:space="preserve">                res.Add("ToolTip");</w:t>
      </w:r>
    </w:p>
    <w:p w:rsidR="00307C65" w:rsidRDefault="00307C65" w:rsidP="00307C65">
      <w:pPr>
        <w:pStyle w:val="Code"/>
      </w:pPr>
      <w:r>
        <w:lastRenderedPageBreak/>
        <w:t xml:space="preserve">            }</w:t>
      </w:r>
    </w:p>
    <w:p w:rsidR="00307C65" w:rsidRDefault="00307C65" w:rsidP="00307C65">
      <w:pPr>
        <w:pStyle w:val="Code"/>
      </w:pPr>
      <w:r>
        <w:t xml:space="preserve">            break;</w:t>
      </w:r>
    </w:p>
    <w:p w:rsidR="00307C65" w:rsidRDefault="00307C65" w:rsidP="00307C65">
      <w:pPr>
        <w:pStyle w:val="Code"/>
      </w:pPr>
      <w:r>
        <w:t xml:space="preserve">    }</w:t>
      </w:r>
    </w:p>
    <w:p w:rsidR="00307C65" w:rsidRDefault="00307C65" w:rsidP="00307C65">
      <w:pPr>
        <w:pStyle w:val="Code"/>
      </w:pPr>
      <w:r>
        <w:t xml:space="preserve">    return res.ToArray();</w:t>
      </w:r>
    </w:p>
    <w:p w:rsidR="00307C65" w:rsidRDefault="00307C65" w:rsidP="00307C65">
      <w:pPr>
        <w:pStyle w:val="Code"/>
      </w:pPr>
      <w:r>
        <w:t>}</w:t>
      </w:r>
    </w:p>
    <w:p w:rsidR="00307C65" w:rsidRDefault="00307C65" w:rsidP="00307C65">
      <w:pPr>
        <w:pStyle w:val="Code"/>
      </w:pPr>
    </w:p>
    <w:p w:rsidR="003D1D44" w:rsidRDefault="003D1D44" w:rsidP="003D1D44">
      <w:pPr>
        <w:pStyle w:val="CodeBold"/>
      </w:pPr>
      <w:r>
        <w:t>// Resolve place holders in case of master page driven web site</w:t>
      </w:r>
    </w:p>
    <w:p w:rsidR="00307C65" w:rsidRDefault="00307C65" w:rsidP="00307C65">
      <w:pPr>
        <w:pStyle w:val="Code"/>
      </w:pPr>
      <w:r>
        <w:t>private Control GetAndFindInPlaceHolder(string controlName)</w:t>
      </w:r>
    </w:p>
    <w:p w:rsidR="00307C65" w:rsidRDefault="00307C65" w:rsidP="00307C65">
      <w:pPr>
        <w:pStyle w:val="Code"/>
      </w:pPr>
      <w:r>
        <w:t>{</w:t>
      </w:r>
    </w:p>
    <w:p w:rsidR="00307C65" w:rsidRDefault="00307C65" w:rsidP="00307C65">
      <w:pPr>
        <w:pStyle w:val="Code"/>
      </w:pPr>
      <w:r>
        <w:t xml:space="preserve">    MasterPage mp = (MasterPage)this.Page.Master;</w:t>
      </w:r>
    </w:p>
    <w:p w:rsidR="0006201D" w:rsidRDefault="00307C65" w:rsidP="00307C65">
      <w:pPr>
        <w:pStyle w:val="Code"/>
      </w:pPr>
      <w:r>
        <w:t xml:space="preserve">    PropertyInfo pi = mp.GetType().GetProperty("ContentPlaceHolders", </w:t>
      </w:r>
      <w:r w:rsidR="0006201D">
        <w:sym w:font="Wingdings" w:char="F0C3"/>
      </w:r>
    </w:p>
    <w:p w:rsidR="0006201D" w:rsidRDefault="0006201D" w:rsidP="00307C65">
      <w:pPr>
        <w:pStyle w:val="Code"/>
      </w:pPr>
      <w:r>
        <w:t xml:space="preserve">                                   </w:t>
      </w:r>
      <w:r w:rsidR="00307C65">
        <w:t>System.Reflection.BindingFlags.Instance |</w:t>
      </w:r>
      <w:r>
        <w:t xml:space="preserve"> </w:t>
      </w:r>
      <w:r>
        <w:sym w:font="Wingdings" w:char="F0C3"/>
      </w:r>
      <w:r w:rsidR="00307C65">
        <w:t xml:space="preserve"> </w:t>
      </w:r>
      <w:r>
        <w:t xml:space="preserve"> </w:t>
      </w:r>
    </w:p>
    <w:p w:rsidR="00307C65" w:rsidRDefault="0006201D" w:rsidP="00307C65">
      <w:pPr>
        <w:pStyle w:val="Code"/>
      </w:pPr>
      <w:r>
        <w:t xml:space="preserve">                                   </w:t>
      </w:r>
      <w:r w:rsidR="00307C65">
        <w:t>System.Reflection.BindingFlags.NonPublic);</w:t>
      </w:r>
    </w:p>
    <w:p w:rsidR="00307C65" w:rsidRDefault="00307C65" w:rsidP="00307C65">
      <w:pPr>
        <w:pStyle w:val="Code"/>
      </w:pPr>
      <w:r>
        <w:t xml:space="preserve">    IList names = (IList) pi.GetValue(mp, null);        </w:t>
      </w:r>
    </w:p>
    <w:p w:rsidR="00307C65" w:rsidRDefault="00307C65" w:rsidP="00307C65">
      <w:pPr>
        <w:pStyle w:val="Code"/>
      </w:pPr>
      <w:r>
        <w:t xml:space="preserve">    foreach (string name in names)</w:t>
      </w:r>
    </w:p>
    <w:p w:rsidR="00307C65" w:rsidRDefault="00307C65" w:rsidP="00307C65">
      <w:pPr>
        <w:pStyle w:val="Code"/>
      </w:pPr>
      <w:r>
        <w:t xml:space="preserve">    {</w:t>
      </w:r>
    </w:p>
    <w:p w:rsidR="00307C65" w:rsidRDefault="00307C65" w:rsidP="00307C65">
      <w:pPr>
        <w:pStyle w:val="Code"/>
      </w:pPr>
      <w:r>
        <w:t xml:space="preserve">        ContentPlaceHolder cph = (ContentPlaceHolder)MainContent.FindControl(name);</w:t>
      </w:r>
    </w:p>
    <w:p w:rsidR="00307C65" w:rsidRDefault="00307C65" w:rsidP="00307C65">
      <w:pPr>
        <w:pStyle w:val="Code"/>
      </w:pPr>
      <w:r>
        <w:t xml:space="preserve">        if (cph != null)</w:t>
      </w:r>
    </w:p>
    <w:p w:rsidR="00307C65" w:rsidRDefault="00307C65" w:rsidP="00307C65">
      <w:pPr>
        <w:pStyle w:val="Code"/>
      </w:pPr>
      <w:r>
        <w:t xml:space="preserve">        {</w:t>
      </w:r>
    </w:p>
    <w:p w:rsidR="00307C65" w:rsidRDefault="00307C65" w:rsidP="00307C65">
      <w:pPr>
        <w:pStyle w:val="Code"/>
      </w:pPr>
      <w:r>
        <w:t xml:space="preserve">            Control c = cph.FindControl(controlName);</w:t>
      </w:r>
    </w:p>
    <w:p w:rsidR="00307C65" w:rsidRDefault="00307C65" w:rsidP="00307C65">
      <w:pPr>
        <w:pStyle w:val="Code"/>
      </w:pPr>
      <w:r>
        <w:t xml:space="preserve">            if (c != null)</w:t>
      </w:r>
    </w:p>
    <w:p w:rsidR="00307C65" w:rsidRDefault="00307C65" w:rsidP="00307C65">
      <w:pPr>
        <w:pStyle w:val="Code"/>
      </w:pPr>
      <w:r>
        <w:t xml:space="preserve">            {</w:t>
      </w:r>
    </w:p>
    <w:p w:rsidR="00307C65" w:rsidRDefault="00307C65" w:rsidP="00307C65">
      <w:pPr>
        <w:pStyle w:val="Code"/>
      </w:pPr>
      <w:r>
        <w:t xml:space="preserve">                return c;</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t xml:space="preserve">    }</w:t>
      </w:r>
    </w:p>
    <w:p w:rsidR="00307C65" w:rsidRDefault="00307C65" w:rsidP="00307C65">
      <w:pPr>
        <w:pStyle w:val="Code"/>
      </w:pPr>
      <w:r>
        <w:t xml:space="preserve">    return null;</w:t>
      </w:r>
    </w:p>
    <w:p w:rsidR="00307C65" w:rsidRPr="004823DC" w:rsidRDefault="00307C65" w:rsidP="00307C65">
      <w:pPr>
        <w:pStyle w:val="Code"/>
      </w:pPr>
      <w:r>
        <w:t>}</w:t>
      </w:r>
    </w:p>
    <w:p w:rsidR="004823DC" w:rsidRDefault="00395EAF" w:rsidP="004823DC">
      <w:pPr>
        <w:pStyle w:val="BodyTextCont"/>
      </w:pPr>
      <w:r>
        <w:t xml:space="preserve">The </w:t>
      </w:r>
      <w:proofErr w:type="spellStart"/>
      <w:r w:rsidRPr="00395EAF">
        <w:rPr>
          <w:rStyle w:val="CodeInline"/>
        </w:rPr>
        <w:t>GetPossibleResourceList</w:t>
      </w:r>
      <w:proofErr w:type="spellEnd"/>
      <w:r>
        <w:t xml:space="preserve"> method contains a hard coded sequence of supported attributes. </w:t>
      </w:r>
      <w:r w:rsidR="00684332">
        <w:t>This</w:t>
      </w:r>
      <w:r>
        <w:t xml:space="preserve"> solution</w:t>
      </w:r>
      <w:r w:rsidR="00684332">
        <w:t xml:space="preserve">, therefore, </w:t>
      </w:r>
      <w:r>
        <w:t xml:space="preserve">does not support all </w:t>
      </w:r>
      <w:r w:rsidR="00684332">
        <w:t xml:space="preserve">the </w:t>
      </w:r>
      <w:r>
        <w:t xml:space="preserve">possible properties of a control. Extending </w:t>
      </w:r>
      <w:r w:rsidR="00684332">
        <w:t xml:space="preserve">the </w:t>
      </w:r>
      <w:r>
        <w:t xml:space="preserve">method is </w:t>
      </w:r>
      <w:r w:rsidR="00213C28">
        <w:t>trivial</w:t>
      </w:r>
      <w:r>
        <w:t>. It</w:t>
      </w:r>
      <w:r w:rsidR="00684332">
        <w:t xml:space="preserve"> takes</w:t>
      </w:r>
      <w:r>
        <w:t xml:space="preserve"> much more effort to create the JavaScript</w:t>
      </w:r>
      <w:r w:rsidR="00213C28">
        <w:t>-</w:t>
      </w:r>
      <w:r>
        <w:t>based editor to add the content. As long as it’s text</w:t>
      </w:r>
      <w:r w:rsidR="00684332">
        <w:t>,</w:t>
      </w:r>
      <w:r>
        <w:t xml:space="preserve"> simple controls will </w:t>
      </w:r>
      <w:r w:rsidR="00684332">
        <w:t>achieve this</w:t>
      </w:r>
      <w:r>
        <w:t xml:space="preserve">. </w:t>
      </w:r>
      <w:r w:rsidRPr="0089693C">
        <w:t xml:space="preserve">However, editing image paths </w:t>
      </w:r>
      <w:r w:rsidR="0089693C" w:rsidRPr="0089693C">
        <w:t xml:space="preserve">or </w:t>
      </w:r>
      <w:r w:rsidRPr="0089693C">
        <w:t>color</w:t>
      </w:r>
      <w:r w:rsidR="00684332">
        <w:t>s</w:t>
      </w:r>
      <w:r w:rsidR="0089693C" w:rsidRPr="0089693C">
        <w:t xml:space="preserve"> would require more work.</w:t>
      </w:r>
      <w:r w:rsidRPr="0089693C">
        <w:t xml:space="preserve"> </w:t>
      </w:r>
    </w:p>
    <w:p w:rsidR="00395EAF" w:rsidRPr="0089693C" w:rsidRDefault="0089693C" w:rsidP="004823DC">
      <w:pPr>
        <w:pStyle w:val="BodyTextCont"/>
      </w:pPr>
      <w:r>
        <w:t xml:space="preserve">To understand the </w:t>
      </w:r>
      <w:r w:rsidR="00684332">
        <w:t xml:space="preserve">entire </w:t>
      </w:r>
      <w:r>
        <w:t>code</w:t>
      </w:r>
      <w:r w:rsidR="00684332">
        <w:t>,</w:t>
      </w:r>
      <w:r>
        <w:t xml:space="preserve"> a </w:t>
      </w:r>
      <w:r w:rsidR="00684332">
        <w:t xml:space="preserve">glance at </w:t>
      </w:r>
      <w:r>
        <w:t>the result might help:</w:t>
      </w:r>
    </w:p>
    <w:p w:rsidR="00840F32" w:rsidRPr="00840F32" w:rsidRDefault="00840F32" w:rsidP="00840F32">
      <w:pPr>
        <w:pStyle w:val="CodeCaption"/>
      </w:pPr>
      <w:r>
        <w:t xml:space="preserve">Listing </w:t>
      </w:r>
      <w:r w:rsidR="00213C28">
        <w:t>5</w:t>
      </w:r>
      <w:r w:rsidR="0006201D">
        <w:t>-</w:t>
      </w:r>
      <w:r w:rsidR="003A7953">
        <w:fldChar w:fldCharType="begin"/>
      </w:r>
      <w:r w:rsidR="003A7953">
        <w:instrText xml:space="preserve"> SEQ Listing \* ARABIC </w:instrText>
      </w:r>
      <w:r w:rsidR="003A7953">
        <w:fldChar w:fldCharType="separate"/>
      </w:r>
      <w:r w:rsidR="00A4435E">
        <w:t>18</w:t>
      </w:r>
      <w:r w:rsidR="003A7953">
        <w:fldChar w:fldCharType="end"/>
      </w:r>
      <w:r>
        <w:t xml:space="preserve"> </w:t>
      </w:r>
      <w:r w:rsidR="0089693C">
        <w:t>A typical JavaScript sequence created with the above code</w:t>
      </w:r>
      <w:r w:rsidRPr="00840F32">
        <w:t xml:space="preserve"> </w:t>
      </w:r>
    </w:p>
    <w:p w:rsidR="005E4D16" w:rsidRPr="00D63745" w:rsidRDefault="005E4D16" w:rsidP="0089693C">
      <w:pPr>
        <w:pStyle w:val="CodeFirst"/>
      </w:pPr>
      <w:r w:rsidRPr="00D63745">
        <w:t xml:space="preserve">&lt;img src="/DemoApplication/images/Resxeditor/resx.gif" </w:t>
      </w:r>
    </w:p>
    <w:p w:rsidR="005E4D16" w:rsidRPr="00D63745" w:rsidRDefault="005E4D16" w:rsidP="00505D76">
      <w:pPr>
        <w:pStyle w:val="Code"/>
      </w:pPr>
      <w:r w:rsidRPr="00D63745">
        <w:t xml:space="preserve">  width="8px" height="8px" </w:t>
      </w:r>
    </w:p>
    <w:p w:rsidR="005E4D16" w:rsidRPr="00D63745" w:rsidRDefault="005E4D16" w:rsidP="00505D76">
      <w:pPr>
        <w:pStyle w:val="Code"/>
      </w:pPr>
      <w:r w:rsidRPr="00D63745">
        <w:t xml:space="preserve">  allowHtml="false" </w:t>
      </w:r>
    </w:p>
    <w:p w:rsidR="005E4D16" w:rsidRPr="00D63745" w:rsidRDefault="005E4D16" w:rsidP="00505D76">
      <w:pPr>
        <w:pStyle w:val="Code"/>
      </w:pPr>
      <w:r w:rsidRPr="00D63745">
        <w:t xml:space="preserve">  pageID="~/Default.aspx"   </w:t>
      </w:r>
    </w:p>
    <w:p w:rsidR="005E4D16" w:rsidRPr="00D63745" w:rsidRDefault="005E4D16" w:rsidP="00505D76">
      <w:pPr>
        <w:pStyle w:val="Code"/>
      </w:pPr>
      <w:r w:rsidRPr="00D63745">
        <w:t xml:space="preserve">  ctrlClientID="ctl00_ctl00_MainContent_MainContent_LinkButtonTheme1" </w:t>
      </w:r>
    </w:p>
    <w:p w:rsidR="005E4D16" w:rsidRPr="00D63745" w:rsidRDefault="005E4D16" w:rsidP="00505D76">
      <w:pPr>
        <w:pStyle w:val="Code"/>
      </w:pPr>
      <w:r w:rsidRPr="00D63745">
        <w:t xml:space="preserve">  ctrlID="LinkButtonTheme1Resource1" </w:t>
      </w:r>
    </w:p>
    <w:p w:rsidR="005E4D16" w:rsidRPr="00D63745" w:rsidRDefault="005E4D16" w:rsidP="00505D76">
      <w:pPr>
        <w:pStyle w:val="Code"/>
      </w:pPr>
      <w:r w:rsidRPr="00D63745">
        <w:t xml:space="preserve">  attributes="Text,ToolTip" alt="Tooltip" </w:t>
      </w:r>
    </w:p>
    <w:p w:rsidR="005E4D16" w:rsidRPr="00D63745" w:rsidRDefault="005E4D16" w:rsidP="00505D76">
      <w:pPr>
        <w:pStyle w:val="Code"/>
      </w:pPr>
      <w:r w:rsidRPr="00D63745">
        <w:t xml:space="preserve">  onclick="showEditor(0, this); return false;" </w:t>
      </w:r>
    </w:p>
    <w:p w:rsidR="0089693C" w:rsidRPr="00D63745" w:rsidRDefault="005E4D16" w:rsidP="00505D76">
      <w:pPr>
        <w:pStyle w:val="Code"/>
      </w:pPr>
      <w:r w:rsidRPr="00D63745">
        <w:t xml:space="preserve">  style="display:inline;cursor:hand;position:relative;left:-8;top:-8;z-index:100000;" /&gt;</w:t>
      </w:r>
    </w:p>
    <w:p w:rsidR="005E4D16" w:rsidRPr="0089693C" w:rsidRDefault="00684332" w:rsidP="0089693C">
      <w:pPr>
        <w:pStyle w:val="BodyTextCont"/>
      </w:pPr>
      <w:r>
        <w:t>B</w:t>
      </w:r>
      <w:r w:rsidR="0089693C" w:rsidRPr="0089693C">
        <w:t xml:space="preserve">efore defining the JavaScript editor itself, </w:t>
      </w:r>
      <w:r w:rsidR="00B571D2">
        <w:t>here is</w:t>
      </w:r>
      <w:r>
        <w:t xml:space="preserve"> </w:t>
      </w:r>
      <w:r w:rsidR="0089693C" w:rsidRPr="0089693C">
        <w:t>the</w:t>
      </w:r>
      <w:r w:rsidR="0089693C">
        <w:t xml:space="preserve"> working editor</w:t>
      </w:r>
      <w:r w:rsidR="00B571D2">
        <w:t>:</w:t>
      </w:r>
    </w:p>
    <w:p w:rsidR="005E4D16" w:rsidRPr="0089693C" w:rsidRDefault="005E4D16" w:rsidP="0026263C">
      <w:pPr>
        <w:pStyle w:val="Figure"/>
      </w:pPr>
      <w:r w:rsidRPr="0089693C">
        <w:lastRenderedPageBreak/>
        <w:t xml:space="preserve"> </w:t>
      </w:r>
      <w:r w:rsidR="0026263C">
        <w:rPr>
          <w:noProof/>
          <w:lang w:val="de-DE" w:eastAsia="de-DE"/>
        </w:rPr>
        <w:drawing>
          <wp:inline distT="0" distB="0" distL="0" distR="0">
            <wp:extent cx="4529328" cy="2237232"/>
            <wp:effectExtent l="19050" t="0" r="4572" b="0"/>
            <wp:docPr id="3" name="ASPEXTf0504.tif" descr="D:\UserData\jkrause\Documents\Meine Daten\Bücher\Fachbuchprojekte\ASP.NET Extensibility\Images\ASPEXTf05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504.tif"/>
                    <pic:cNvPicPr/>
                  </pic:nvPicPr>
                  <pic:blipFill>
                    <a:blip r:link="rId13"/>
                    <a:stretch>
                      <a:fillRect/>
                    </a:stretch>
                  </pic:blipFill>
                  <pic:spPr>
                    <a:xfrm>
                      <a:off x="0" y="0"/>
                      <a:ext cx="4529328" cy="2237232"/>
                    </a:xfrm>
                    <a:prstGeom prst="rect">
                      <a:avLst/>
                    </a:prstGeom>
                  </pic:spPr>
                </pic:pic>
              </a:graphicData>
            </a:graphic>
          </wp:inline>
        </w:drawing>
      </w:r>
    </w:p>
    <w:p w:rsidR="005E4D16" w:rsidRPr="0026263C" w:rsidRDefault="0089693C" w:rsidP="0089693C">
      <w:pPr>
        <w:pStyle w:val="FigureCaption"/>
      </w:pPr>
      <w:r w:rsidRPr="0026263C">
        <w:t xml:space="preserve">Figure </w:t>
      </w:r>
      <w:r w:rsidR="00213C28">
        <w:t>5</w:t>
      </w:r>
      <w:r w:rsidR="0006201D">
        <w:t>-</w:t>
      </w:r>
      <w:r w:rsidR="005C7D11">
        <w:fldChar w:fldCharType="begin"/>
      </w:r>
      <w:r w:rsidRPr="0026263C">
        <w:instrText xml:space="preserve"> SEQ Figure \* ARABIC </w:instrText>
      </w:r>
      <w:r w:rsidR="005C7D11">
        <w:fldChar w:fldCharType="separate"/>
      </w:r>
      <w:r w:rsidR="00A4435E">
        <w:t>5</w:t>
      </w:r>
      <w:r w:rsidR="005C7D11">
        <w:fldChar w:fldCharType="end"/>
      </w:r>
      <w:r w:rsidRPr="0026263C">
        <w:t xml:space="preserve"> </w:t>
      </w:r>
      <w:r w:rsidR="0026263C" w:rsidRPr="0026263C">
        <w:t>The page in edit mode</w:t>
      </w:r>
    </w:p>
    <w:p w:rsidR="005E4D16" w:rsidRPr="00F21E42" w:rsidRDefault="00F21E42" w:rsidP="0026263C">
      <w:pPr>
        <w:pStyle w:val="BodyTextCont"/>
      </w:pPr>
      <w:r w:rsidRPr="00F21E42">
        <w:t xml:space="preserve">After clicking on one </w:t>
      </w:r>
      <w:r>
        <w:t>of t</w:t>
      </w:r>
      <w:r w:rsidRPr="00F21E42">
        <w:t>he small icons</w:t>
      </w:r>
      <w:r w:rsidR="0006201D">
        <w:t>,</w:t>
      </w:r>
      <w:r w:rsidRPr="00F21E42">
        <w:t xml:space="preserve"> </w:t>
      </w:r>
      <w:r w:rsidR="00684332">
        <w:t>which</w:t>
      </w:r>
      <w:r w:rsidR="00684332" w:rsidRPr="00F21E42">
        <w:t xml:space="preserve"> </w:t>
      </w:r>
      <w:r w:rsidR="00684332">
        <w:t>re</w:t>
      </w:r>
      <w:r w:rsidRPr="00F21E42">
        <w:t>present</w:t>
      </w:r>
      <w:r w:rsidR="00684332">
        <w:t>s</w:t>
      </w:r>
      <w:r w:rsidRPr="00F21E42">
        <w:t xml:space="preserve"> a resource</w:t>
      </w:r>
      <w:r>
        <w:t>,</w:t>
      </w:r>
      <w:r w:rsidRPr="00F21E42">
        <w:t xml:space="preserve"> the editor appears.</w:t>
      </w:r>
    </w:p>
    <w:p w:rsidR="0089693C" w:rsidRDefault="005E4D16" w:rsidP="009D3FFC">
      <w:pPr>
        <w:pStyle w:val="Figure"/>
      </w:pPr>
      <w:r w:rsidRPr="00F21E42">
        <w:lastRenderedPageBreak/>
        <w:t xml:space="preserve"> </w:t>
      </w:r>
      <w:r w:rsidR="009D3FFC" w:rsidRPr="009D3FFC">
        <w:rPr>
          <w:noProof/>
          <w:lang w:val="de-DE" w:eastAsia="de-DE"/>
        </w:rPr>
        <w:drawing>
          <wp:inline distT="0" distB="0" distL="0" distR="0">
            <wp:extent cx="5486400" cy="5282565"/>
            <wp:effectExtent l="19050" t="0" r="0" b="0"/>
            <wp:docPr id="5" name="ASPEXTf0505.tif" descr="D:\UserData\jkrause\Documents\Meine Daten\Bücher\Fachbuchprojekte\ASP.NET Extensibility\Images\ASPEXTf05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XTf0505.tif"/>
                    <pic:cNvPicPr/>
                  </pic:nvPicPr>
                  <pic:blipFill>
                    <a:blip r:link="rId15"/>
                    <a:stretch>
                      <a:fillRect/>
                    </a:stretch>
                  </pic:blipFill>
                  <pic:spPr>
                    <a:xfrm>
                      <a:off x="0" y="0"/>
                      <a:ext cx="5486400" cy="5282565"/>
                    </a:xfrm>
                    <a:prstGeom prst="rect">
                      <a:avLst/>
                    </a:prstGeom>
                  </pic:spPr>
                </pic:pic>
              </a:graphicData>
            </a:graphic>
          </wp:inline>
        </w:drawing>
      </w:r>
    </w:p>
    <w:p w:rsidR="0006201D" w:rsidRPr="0006201D" w:rsidRDefault="0006201D" w:rsidP="0006201D">
      <w:pPr>
        <w:pStyle w:val="Production"/>
      </w:pPr>
      <w:r>
        <w:t>Insert ASPEXTf0505.tif</w:t>
      </w:r>
    </w:p>
    <w:p w:rsidR="0089693C" w:rsidRDefault="0089693C" w:rsidP="0089693C">
      <w:pPr>
        <w:pStyle w:val="FigureCaption"/>
      </w:pPr>
      <w:r w:rsidRPr="00D81660">
        <w:t xml:space="preserve">Figure </w:t>
      </w:r>
      <w:r w:rsidR="00213C28">
        <w:t>5</w:t>
      </w:r>
      <w:r w:rsidR="0006201D">
        <w:t>-</w:t>
      </w:r>
      <w:r w:rsidR="005C7D11">
        <w:fldChar w:fldCharType="begin"/>
      </w:r>
      <w:r w:rsidRPr="00D81660">
        <w:instrText xml:space="preserve"> SEQ Figure \* ARABIC </w:instrText>
      </w:r>
      <w:r w:rsidR="005C7D11">
        <w:fldChar w:fldCharType="separate"/>
      </w:r>
      <w:r w:rsidR="00A4435E">
        <w:t>6</w:t>
      </w:r>
      <w:r w:rsidR="005C7D11">
        <w:fldChar w:fldCharType="end"/>
      </w:r>
      <w:r w:rsidR="00D81660">
        <w:t xml:space="preserve"> The editor in action</w:t>
      </w:r>
    </w:p>
    <w:p w:rsidR="00D81660" w:rsidRPr="00D81660" w:rsidRDefault="00D81660" w:rsidP="00D81660">
      <w:pPr>
        <w:pStyle w:val="BodyTextCont"/>
      </w:pPr>
      <w:r>
        <w:t xml:space="preserve">The editor needs access to the web service method </w:t>
      </w:r>
      <w:r w:rsidR="00B571D2">
        <w:t>we</w:t>
      </w:r>
      <w:r w:rsidR="00072881">
        <w:t xml:space="preserve"> </w:t>
      </w:r>
      <w:r>
        <w:t>defined</w:t>
      </w:r>
      <w:r w:rsidR="00B571D2">
        <w:t xml:space="preserve"> earlier</w:t>
      </w:r>
      <w:r>
        <w:t xml:space="preserve">. To achieve </w:t>
      </w:r>
      <w:r w:rsidR="0026263C">
        <w:t>this, a</w:t>
      </w:r>
      <w:r>
        <w:t xml:space="preserve"> </w:t>
      </w:r>
      <w:proofErr w:type="spellStart"/>
      <w:r w:rsidRPr="00D81660">
        <w:rPr>
          <w:rStyle w:val="CodeInline"/>
        </w:rPr>
        <w:t>ScriptManager</w:t>
      </w:r>
      <w:proofErr w:type="spellEnd"/>
      <w:r>
        <w:t xml:space="preserve"> control is helpful. It references the web service definition. </w:t>
      </w:r>
    </w:p>
    <w:p w:rsidR="00840F32" w:rsidRPr="00840F32" w:rsidRDefault="00840F32" w:rsidP="00840F32">
      <w:pPr>
        <w:pStyle w:val="CodeCaption"/>
      </w:pPr>
      <w:r>
        <w:t xml:space="preserve">Listing </w:t>
      </w:r>
      <w:r w:rsidR="009C39D4">
        <w:t>5.</w:t>
      </w:r>
      <w:r w:rsidR="003A7953">
        <w:fldChar w:fldCharType="begin"/>
      </w:r>
      <w:r w:rsidR="003A7953">
        <w:instrText xml:space="preserve"> SEQ Listing \* ARABIC </w:instrText>
      </w:r>
      <w:r w:rsidR="003A7953">
        <w:fldChar w:fldCharType="separate"/>
      </w:r>
      <w:r w:rsidR="00A4435E">
        <w:t>19</w:t>
      </w:r>
      <w:r w:rsidR="003A7953">
        <w:fldChar w:fldCharType="end"/>
      </w:r>
      <w:r>
        <w:t xml:space="preserve"> The supported cultures exposed via a service</w:t>
      </w:r>
      <w:r w:rsidRPr="00840F32">
        <w:t xml:space="preserve"> </w:t>
      </w:r>
    </w:p>
    <w:p w:rsidR="005E4D16" w:rsidRPr="00D63745" w:rsidRDefault="005E4D16" w:rsidP="00505D76">
      <w:pPr>
        <w:pStyle w:val="Code"/>
      </w:pPr>
      <w:r w:rsidRPr="00D63745">
        <w:t xml:space="preserve">&lt;asp:ScriptManager ID="ScriptManager1" runat="server" </w:t>
      </w:r>
    </w:p>
    <w:p w:rsidR="005E4D16" w:rsidRPr="00D63745" w:rsidRDefault="005E4D16" w:rsidP="00505D76">
      <w:pPr>
        <w:pStyle w:val="Code"/>
      </w:pPr>
      <w:r w:rsidRPr="00D63745">
        <w:t xml:space="preserve">                   EnablePartialRendering="False"&gt;</w:t>
      </w:r>
    </w:p>
    <w:p w:rsidR="005E4D16" w:rsidRPr="00505D76" w:rsidRDefault="005E4D16" w:rsidP="00505D76">
      <w:pPr>
        <w:pStyle w:val="Code"/>
      </w:pPr>
      <w:r w:rsidRPr="00D63745">
        <w:t xml:space="preserve">  </w:t>
      </w:r>
      <w:r w:rsidRPr="00505D76">
        <w:t>&lt;services&gt;</w:t>
      </w:r>
    </w:p>
    <w:p w:rsidR="005E4D16" w:rsidRPr="00D63745" w:rsidRDefault="005E4D16" w:rsidP="00505D76">
      <w:pPr>
        <w:pStyle w:val="Code"/>
      </w:pPr>
      <w:r w:rsidRPr="00D63745">
        <w:t xml:space="preserve">    &lt;asp:ServiceReference path="~/ResxEditor/ResourceService.asmx" /&gt;</w:t>
      </w:r>
    </w:p>
    <w:p w:rsidR="005E4D16" w:rsidRPr="004022F1" w:rsidRDefault="005E4D16" w:rsidP="00505D76">
      <w:pPr>
        <w:pStyle w:val="Code"/>
      </w:pPr>
      <w:r w:rsidRPr="00D63745">
        <w:t xml:space="preserve">  </w:t>
      </w:r>
      <w:r w:rsidRPr="004022F1">
        <w:t>&lt;/services&gt;</w:t>
      </w:r>
    </w:p>
    <w:p w:rsidR="005E4D16" w:rsidRPr="00D81660" w:rsidRDefault="005E4D16" w:rsidP="00D81660">
      <w:pPr>
        <w:pStyle w:val="Code"/>
      </w:pPr>
      <w:r w:rsidRPr="00D81660">
        <w:t>&lt;/asp:ScriptManager&gt;</w:t>
      </w:r>
    </w:p>
    <w:p w:rsidR="00D81660" w:rsidRPr="00D81660" w:rsidRDefault="00072881" w:rsidP="00D81660">
      <w:pPr>
        <w:pStyle w:val="BodyTextCont"/>
      </w:pPr>
      <w:r>
        <w:lastRenderedPageBreak/>
        <w:t>M</w:t>
      </w:r>
      <w:r w:rsidR="00D81660" w:rsidRPr="00D81660">
        <w:t xml:space="preserve">ore code is required </w:t>
      </w:r>
      <w:r w:rsidR="00D81660">
        <w:t>for t</w:t>
      </w:r>
      <w:r w:rsidR="00D81660" w:rsidRPr="00D81660">
        <w:t xml:space="preserve">he editor itself. </w:t>
      </w:r>
      <w:r>
        <w:t>This is</w:t>
      </w:r>
      <w:r w:rsidR="00D81660">
        <w:t xml:space="preserve"> </w:t>
      </w:r>
      <w:r w:rsidR="009C39D4">
        <w:t xml:space="preserve">accomplished via </w:t>
      </w:r>
      <w:r w:rsidR="00D81660">
        <w:t xml:space="preserve">a user control </w:t>
      </w:r>
      <w:r w:rsidR="009C39D4">
        <w:t>on</w:t>
      </w:r>
      <w:r w:rsidR="00D81660">
        <w:t xml:space="preserve"> the editor master page. </w:t>
      </w:r>
      <w:r w:rsidR="009E5BC7">
        <w:t xml:space="preserve">The first block of code is </w:t>
      </w:r>
      <w:r w:rsidR="009C39D4">
        <w:t xml:space="preserve">sourced </w:t>
      </w:r>
      <w:r w:rsidR="009E5BC7">
        <w:t>from CodeLifter.com</w:t>
      </w:r>
      <w:r w:rsidR="009C39D4">
        <w:t>—it</w:t>
      </w:r>
      <w:r w:rsidR="009E5BC7">
        <w:t xml:space="preserve"> creates a </w:t>
      </w:r>
      <w:proofErr w:type="spellStart"/>
      <w:r w:rsidR="009C39D4">
        <w:t>draggable</w:t>
      </w:r>
      <w:proofErr w:type="spellEnd"/>
      <w:r w:rsidR="009C39D4">
        <w:t xml:space="preserve"> </w:t>
      </w:r>
      <w:r w:rsidR="009E5BC7">
        <w:t xml:space="preserve">popup window. </w:t>
      </w:r>
      <w:r>
        <w:t xml:space="preserve">As </w:t>
      </w:r>
      <w:r w:rsidR="009E5BC7">
        <w:t>it’s helpful to</w:t>
      </w:r>
      <w:r>
        <w:t xml:space="preserve"> view </w:t>
      </w:r>
      <w:r w:rsidR="009E5BC7">
        <w:t>the resources</w:t>
      </w:r>
      <w:r>
        <w:t xml:space="preserve"> in the context of the page, </w:t>
      </w:r>
      <w:r w:rsidR="00B571D2">
        <w:t>let</w:t>
      </w:r>
      <w:r w:rsidR="009E5BC7">
        <w:t xml:space="preserve"> the user move the window around and make hidden parts of the surface accessible. </w:t>
      </w:r>
    </w:p>
    <w:p w:rsidR="0089693C" w:rsidRDefault="0089693C" w:rsidP="0089693C">
      <w:pPr>
        <w:pStyle w:val="CodeCaption"/>
      </w:pPr>
      <w:r>
        <w:t xml:space="preserve">Listing </w:t>
      </w:r>
      <w:r w:rsidR="002E2E3A">
        <w:t>5</w:t>
      </w:r>
      <w:r w:rsidR="009D3FFC">
        <w:t>-</w:t>
      </w:r>
      <w:r w:rsidR="003A7953">
        <w:fldChar w:fldCharType="begin"/>
      </w:r>
      <w:r w:rsidR="003A7953">
        <w:instrText xml:space="preserve"> SEQ Listing \* ARABIC </w:instrText>
      </w:r>
      <w:r w:rsidR="003A7953">
        <w:fldChar w:fldCharType="separate"/>
      </w:r>
      <w:r w:rsidR="00A4435E">
        <w:t>20</w:t>
      </w:r>
      <w:r w:rsidR="003A7953">
        <w:fldChar w:fldCharType="end"/>
      </w:r>
      <w:r>
        <w:t xml:space="preserve"> The JavaScript editor defined in the edit.ascx control</w:t>
      </w:r>
      <w:r w:rsidR="009E5BC7">
        <w:t>, part 1</w:t>
      </w:r>
      <w:r w:rsidR="00072881">
        <w:t>:</w:t>
      </w:r>
      <w:r w:rsidR="009E5BC7">
        <w:t xml:space="preserve"> the drag window</w:t>
      </w:r>
    </w:p>
    <w:p w:rsidR="0089693C" w:rsidRDefault="0089693C" w:rsidP="0089693C">
      <w:pPr>
        <w:pStyle w:val="Code"/>
      </w:pPr>
      <w:r>
        <w:t>&lt;%@ Control Language="C#" AutoEventWireup="false" CodeFile="edit.ascx.cs" Inherits="edit" %&gt;</w:t>
      </w:r>
    </w:p>
    <w:p w:rsidR="0089693C" w:rsidRDefault="0089693C" w:rsidP="0089693C">
      <w:pPr>
        <w:pStyle w:val="Code"/>
      </w:pPr>
    </w:p>
    <w:p w:rsidR="0089693C" w:rsidRDefault="0089693C" w:rsidP="0089693C">
      <w:pPr>
        <w:pStyle w:val="Code"/>
      </w:pPr>
      <w:r>
        <w:t>&lt;script language="JavaScript1.2" type="text/javascript"&gt;</w:t>
      </w:r>
    </w:p>
    <w:p w:rsidR="0089693C" w:rsidRDefault="0089693C" w:rsidP="0089693C">
      <w:pPr>
        <w:pStyle w:val="Code"/>
      </w:pPr>
      <w:r>
        <w:t xml:space="preserve">    // Script Source: CodeLifter.com</w:t>
      </w:r>
    </w:p>
    <w:p w:rsidR="0089693C" w:rsidRDefault="0089693C" w:rsidP="0089693C">
      <w:pPr>
        <w:pStyle w:val="Code"/>
      </w:pPr>
      <w:r>
        <w:t xml:space="preserve">    // Copyright 2003</w:t>
      </w:r>
    </w:p>
    <w:p w:rsidR="0089693C" w:rsidRDefault="0089693C" w:rsidP="0089693C">
      <w:pPr>
        <w:pStyle w:val="Code"/>
      </w:pPr>
      <w:r>
        <w:t xml:space="preserve">    // Do not remove this header</w:t>
      </w:r>
    </w:p>
    <w:p w:rsidR="0089693C" w:rsidRPr="002E2E3A" w:rsidRDefault="0089693C" w:rsidP="002E2E3A">
      <w:pPr>
        <w:pStyle w:val="Code"/>
      </w:pPr>
      <w:r w:rsidRPr="002E2E3A">
        <w:t xml:space="preserve">    </w:t>
      </w:r>
      <w:r w:rsidR="00881729" w:rsidRPr="00881729">
        <w:t>isIE = document.all;</w:t>
      </w:r>
    </w:p>
    <w:p w:rsidR="0089693C" w:rsidRPr="002E2E3A" w:rsidRDefault="00881729" w:rsidP="002E2E3A">
      <w:pPr>
        <w:pStyle w:val="Code"/>
      </w:pPr>
      <w:r w:rsidRPr="00881729">
        <w:t xml:space="preserve">    isNN = !document.all &amp;&amp; document.getElementById;</w:t>
      </w:r>
    </w:p>
    <w:p w:rsidR="0089693C" w:rsidRDefault="00881729" w:rsidP="0089693C">
      <w:pPr>
        <w:pStyle w:val="Code"/>
      </w:pPr>
      <w:r w:rsidRPr="00881729">
        <w:t xml:space="preserve">    </w:t>
      </w:r>
      <w:r w:rsidR="0089693C">
        <w:t>isHot = false;</w:t>
      </w:r>
    </w:p>
    <w:p w:rsidR="0089693C" w:rsidRDefault="0089693C" w:rsidP="0089693C">
      <w:pPr>
        <w:pStyle w:val="Code"/>
      </w:pPr>
    </w:p>
    <w:p w:rsidR="0089693C" w:rsidRDefault="0089693C" w:rsidP="0089693C">
      <w:pPr>
        <w:pStyle w:val="Code"/>
      </w:pPr>
      <w:r>
        <w:t xml:space="preserve">    function ddInit(e) {</w:t>
      </w:r>
    </w:p>
    <w:p w:rsidR="0089693C" w:rsidRDefault="0089693C" w:rsidP="0089693C">
      <w:pPr>
        <w:pStyle w:val="Code"/>
      </w:pPr>
      <w:r>
        <w:t xml:space="preserve">        topDog = isIE ? "BODY" : "HTML";</w:t>
      </w:r>
    </w:p>
    <w:p w:rsidR="0089693C" w:rsidRDefault="0089693C" w:rsidP="0089693C">
      <w:pPr>
        <w:pStyle w:val="Code"/>
      </w:pPr>
      <w:r>
        <w:t xml:space="preserve">        hotDog = isIE ? event.srcElement : e.target;</w:t>
      </w:r>
    </w:p>
    <w:p w:rsidR="0089693C" w:rsidRDefault="0089693C" w:rsidP="0089693C">
      <w:pPr>
        <w:pStyle w:val="Code"/>
      </w:pPr>
      <w:r>
        <w:t xml:space="preserve">        while (hotDog.id != "titleBar" &amp;&amp; hotDog.tagName != topDog) {</w:t>
      </w:r>
    </w:p>
    <w:p w:rsidR="0089693C" w:rsidRDefault="0089693C" w:rsidP="0089693C">
      <w:pPr>
        <w:pStyle w:val="Code"/>
      </w:pPr>
      <w:r>
        <w:t xml:space="preserve">            hotDog = isIE ? hotDog.parentElement : hotDog.parentNode;</w:t>
      </w:r>
    </w:p>
    <w:p w:rsidR="00EB5B29" w:rsidRDefault="0089693C" w:rsidP="0089693C">
      <w:pPr>
        <w:pStyle w:val="Code"/>
      </w:pPr>
      <w:r>
        <w:t xml:space="preserve">            if (hotDog == null || hotDog.id == null || hotDog.tagName == null) </w:t>
      </w:r>
    </w:p>
    <w:p w:rsidR="0089693C" w:rsidRDefault="00EB5B29" w:rsidP="0089693C">
      <w:pPr>
        <w:pStyle w:val="Code"/>
      </w:pPr>
      <w:r>
        <w:t xml:space="preserve">                </w:t>
      </w:r>
      <w:r w:rsidR="0089693C">
        <w:t>return;</w:t>
      </w:r>
    </w:p>
    <w:p w:rsidR="0089693C" w:rsidRDefault="0089693C" w:rsidP="0089693C">
      <w:pPr>
        <w:pStyle w:val="Code"/>
      </w:pPr>
      <w:r>
        <w:t xml:space="preserve">        }</w:t>
      </w:r>
    </w:p>
    <w:p w:rsidR="0089693C" w:rsidRDefault="0089693C" w:rsidP="0089693C">
      <w:pPr>
        <w:pStyle w:val="Code"/>
      </w:pPr>
      <w:r>
        <w:t xml:space="preserve">        if (hotDog.id == "titleBar") {</w:t>
      </w:r>
    </w:p>
    <w:p w:rsidR="0089693C" w:rsidRPr="004B0BFD" w:rsidRDefault="0089693C" w:rsidP="004B0BFD">
      <w:pPr>
        <w:pStyle w:val="Code"/>
      </w:pPr>
      <w:r w:rsidRPr="004B0BFD">
        <w:t xml:space="preserve">            </w:t>
      </w:r>
      <w:r w:rsidR="00881729" w:rsidRPr="00881729">
        <w:t>offsetx = isIE ? event.clientX : e.clientX;</w:t>
      </w:r>
    </w:p>
    <w:p w:rsidR="0089693C" w:rsidRDefault="00881729" w:rsidP="0089693C">
      <w:pPr>
        <w:pStyle w:val="Code"/>
      </w:pPr>
      <w:r w:rsidRPr="00881729">
        <w:t xml:space="preserve">            </w:t>
      </w:r>
      <w:r w:rsidR="0089693C">
        <w:t>offsety = isIE ? event.clientY : e.clientY;</w:t>
      </w:r>
    </w:p>
    <w:p w:rsidR="0089693C" w:rsidRDefault="0089693C" w:rsidP="0089693C">
      <w:pPr>
        <w:pStyle w:val="Code"/>
      </w:pPr>
      <w:r>
        <w:t xml:space="preserve">            nowX = parseInt(whichDog.style.left);</w:t>
      </w:r>
    </w:p>
    <w:p w:rsidR="0089693C" w:rsidRDefault="0089693C" w:rsidP="0089693C">
      <w:pPr>
        <w:pStyle w:val="Code"/>
      </w:pPr>
      <w:r>
        <w:t xml:space="preserve">            nowY = parseInt(whichDog.style.top);</w:t>
      </w:r>
    </w:p>
    <w:p w:rsidR="0089693C" w:rsidRDefault="0089693C" w:rsidP="0089693C">
      <w:pPr>
        <w:pStyle w:val="Code"/>
      </w:pPr>
      <w:r>
        <w:t xml:space="preserve">            ddEnabled = true;</w:t>
      </w:r>
    </w:p>
    <w:p w:rsidR="0089693C" w:rsidRDefault="0089693C" w:rsidP="0089693C">
      <w:pPr>
        <w:pStyle w:val="Code"/>
      </w:pPr>
      <w:r>
        <w:t xml:space="preserve">            document.onmousemove = dd;</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dd(e) {</w:t>
      </w:r>
    </w:p>
    <w:p w:rsidR="0089693C" w:rsidRDefault="0089693C" w:rsidP="0089693C">
      <w:pPr>
        <w:pStyle w:val="Code"/>
      </w:pPr>
      <w:r>
        <w:t xml:space="preserve">        if (!ddEnabled) return;</w:t>
      </w:r>
    </w:p>
    <w:p w:rsidR="00EB5B29" w:rsidRDefault="0089693C" w:rsidP="0089693C">
      <w:pPr>
        <w:pStyle w:val="Code"/>
      </w:pPr>
      <w:r>
        <w:t xml:space="preserve">        whichDog.style.left = isIE ? </w:t>
      </w:r>
      <w:r w:rsidR="00EB5B29">
        <w:sym w:font="Wingdings" w:char="F0C3"/>
      </w:r>
    </w:p>
    <w:p w:rsidR="0089693C" w:rsidRDefault="00EB5B29" w:rsidP="0089693C">
      <w:pPr>
        <w:pStyle w:val="Code"/>
      </w:pPr>
      <w:r>
        <w:t xml:space="preserve">                        </w:t>
      </w:r>
      <w:r w:rsidR="0089693C">
        <w:t>nowX + event.clientX - offsetx : nowX + e.clientX - offsetx;</w:t>
      </w:r>
    </w:p>
    <w:p w:rsidR="00EB5B29" w:rsidRDefault="0089693C" w:rsidP="0089693C">
      <w:pPr>
        <w:pStyle w:val="Code"/>
      </w:pPr>
      <w:r>
        <w:t xml:space="preserve">        whichDog.style.top = isIE ? </w:t>
      </w:r>
      <w:r w:rsidR="00EB5B29">
        <w:sym w:font="Wingdings" w:char="F0C3"/>
      </w:r>
    </w:p>
    <w:p w:rsidR="0089693C" w:rsidRDefault="00EB5B29" w:rsidP="0089693C">
      <w:pPr>
        <w:pStyle w:val="Code"/>
      </w:pPr>
      <w:r>
        <w:t xml:space="preserve">                        </w:t>
      </w:r>
      <w:r w:rsidR="0089693C">
        <w:t>nowY + event.clientY - offsety : nowY + e.clientY - offsety;</w:t>
      </w:r>
    </w:p>
    <w:p w:rsidR="0089693C" w:rsidRDefault="0089693C" w:rsidP="0089693C">
      <w:pPr>
        <w:pStyle w:val="Code"/>
      </w:pPr>
      <w:r>
        <w:t xml:space="preserve">        return false;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hideMe() {</w:t>
      </w:r>
    </w:p>
    <w:p w:rsidR="0089693C" w:rsidRDefault="0089693C" w:rsidP="0089693C">
      <w:pPr>
        <w:pStyle w:val="Code"/>
      </w:pPr>
      <w:r>
        <w:t xml:space="preserve">        whichDog.style.visibility = "hidden";</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showMe() {</w:t>
      </w:r>
    </w:p>
    <w:p w:rsidR="0089693C" w:rsidRDefault="0089693C" w:rsidP="0089693C">
      <w:pPr>
        <w:pStyle w:val="Code"/>
      </w:pPr>
      <w:r>
        <w:t xml:space="preserve">        whichDog.style.visibility = "visible";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document.onmousedown = ddInit;</w:t>
      </w:r>
    </w:p>
    <w:p w:rsidR="0089693C" w:rsidRDefault="0089693C" w:rsidP="0089693C">
      <w:pPr>
        <w:pStyle w:val="Code"/>
      </w:pPr>
      <w:r>
        <w:t xml:space="preserve">    document.onmouseup = Function("ddEnabled=false");</w:t>
      </w:r>
    </w:p>
    <w:p w:rsidR="0089693C" w:rsidRDefault="0089693C" w:rsidP="0089693C">
      <w:pPr>
        <w:pStyle w:val="Code"/>
      </w:pPr>
    </w:p>
    <w:p w:rsidR="0089693C" w:rsidRDefault="0089693C" w:rsidP="009E5BC7">
      <w:pPr>
        <w:pStyle w:val="CodeLast"/>
      </w:pPr>
      <w:r>
        <w:t>&lt;/script&gt;</w:t>
      </w:r>
    </w:p>
    <w:p w:rsidR="00EB5B29" w:rsidRPr="00EB5B29" w:rsidRDefault="00EB5B29" w:rsidP="00EB5B29">
      <w:pPr>
        <w:pStyle w:val="BodyTextCont"/>
      </w:pPr>
      <w:r>
        <w:t>This code portion is shown for completeness. It</w:t>
      </w:r>
      <w:r w:rsidR="00F72494">
        <w:t xml:space="preserve"> </w:t>
      </w:r>
      <w:r>
        <w:t>is used to move the editor window around. When editing the page</w:t>
      </w:r>
      <w:r w:rsidR="00F72494">
        <w:t>,</w:t>
      </w:r>
      <w:r>
        <w:t xml:space="preserve"> it’s helpful to </w:t>
      </w:r>
      <w:r w:rsidR="00B571D2">
        <w:t xml:space="preserve">see </w:t>
      </w:r>
      <w:r>
        <w:t xml:space="preserve">the page </w:t>
      </w:r>
      <w:r w:rsidR="00F72494">
        <w:t xml:space="preserve">which </w:t>
      </w:r>
      <w:r>
        <w:t xml:space="preserve">might be partly hidden by the overlaid window. </w:t>
      </w:r>
    </w:p>
    <w:p w:rsidR="009E5BC7" w:rsidRDefault="009E5BC7" w:rsidP="009E5BC7">
      <w:pPr>
        <w:pStyle w:val="CodeCaption"/>
      </w:pPr>
      <w:r>
        <w:t xml:space="preserve">Listing </w:t>
      </w:r>
      <w:r w:rsidR="004B0BFD">
        <w:t>5</w:t>
      </w:r>
      <w:r w:rsidR="009D3FFC">
        <w:t>-</w:t>
      </w:r>
      <w:r w:rsidR="003A7953">
        <w:fldChar w:fldCharType="begin"/>
      </w:r>
      <w:r w:rsidR="003A7953">
        <w:instrText xml:space="preserve"> SEQ Listing \* ARABIC </w:instrText>
      </w:r>
      <w:r w:rsidR="003A7953">
        <w:fldChar w:fldCharType="separate"/>
      </w:r>
      <w:r w:rsidR="00A4435E">
        <w:t>21</w:t>
      </w:r>
      <w:r w:rsidR="003A7953">
        <w:fldChar w:fldCharType="end"/>
      </w:r>
      <w:r>
        <w:t xml:space="preserve"> The JavaScript editor defined in the edit.ascx control, part 2</w:t>
      </w:r>
      <w:r w:rsidR="00F72494">
        <w:t>:</w:t>
      </w:r>
      <w:r>
        <w:t xml:space="preserve"> the resource access</w:t>
      </w:r>
    </w:p>
    <w:p w:rsidR="0089693C" w:rsidRDefault="0089693C" w:rsidP="009E5BC7">
      <w:pPr>
        <w:pStyle w:val="CodeFirst"/>
      </w:pPr>
      <w:r>
        <w:t>&lt;script language="javascript" type="text/javascript"&gt;</w:t>
      </w:r>
    </w:p>
    <w:p w:rsidR="0089693C" w:rsidRDefault="0089693C" w:rsidP="0089693C">
      <w:pPr>
        <w:pStyle w:val="Code"/>
      </w:pPr>
    </w:p>
    <w:p w:rsidR="0089693C" w:rsidRDefault="0089693C" w:rsidP="0089693C">
      <w:pPr>
        <w:pStyle w:val="Code"/>
      </w:pPr>
      <w:r>
        <w:t xml:space="preserve">    var parentObj;</w:t>
      </w:r>
    </w:p>
    <w:p w:rsidR="0089693C" w:rsidRDefault="0089693C" w:rsidP="0089693C">
      <w:pPr>
        <w:pStyle w:val="Code"/>
      </w:pPr>
    </w:p>
    <w:p w:rsidR="0089693C" w:rsidRDefault="0089693C" w:rsidP="0089693C">
      <w:pPr>
        <w:pStyle w:val="Code"/>
      </w:pPr>
      <w:r>
        <w:t xml:space="preserve">    function showMessage(msg) {</w:t>
      </w:r>
    </w:p>
    <w:p w:rsidR="0089693C" w:rsidRDefault="0089693C" w:rsidP="0089693C">
      <w:pPr>
        <w:pStyle w:val="Code"/>
      </w:pPr>
      <w:r>
        <w:t xml:space="preserve">        var label = document.getElementById('MessageLabel')</w:t>
      </w:r>
    </w:p>
    <w:p w:rsidR="0089693C" w:rsidRDefault="0089693C" w:rsidP="0089693C">
      <w:pPr>
        <w:pStyle w:val="Code"/>
      </w:pPr>
      <w:r>
        <w:t xml:space="preserve">        label.innerText = msg;</w:t>
      </w:r>
    </w:p>
    <w:p w:rsidR="0089693C" w:rsidRDefault="0089693C" w:rsidP="0089693C">
      <w:pPr>
        <w:pStyle w:val="Code"/>
      </w:pPr>
      <w:r>
        <w:t xml:space="preserve">        label.style.display = (msg.length == 0) ? 'none' : 'block';</w:t>
      </w:r>
    </w:p>
    <w:p w:rsidR="0089693C" w:rsidRDefault="0089693C" w:rsidP="0089693C">
      <w:pPr>
        <w:pStyle w:val="Code"/>
      </w:pPr>
      <w:r>
        <w:t xml:space="preserve">        label.style.color = "#00FF33";</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showError(msg) {</w:t>
      </w:r>
    </w:p>
    <w:p w:rsidR="0089693C" w:rsidRDefault="0089693C" w:rsidP="0089693C">
      <w:pPr>
        <w:pStyle w:val="Code"/>
      </w:pPr>
      <w:r>
        <w:t xml:space="preserve">        var label = document.getElementById('MessageLabel')</w:t>
      </w:r>
    </w:p>
    <w:p w:rsidR="0089693C" w:rsidRDefault="0089693C" w:rsidP="0089693C">
      <w:pPr>
        <w:pStyle w:val="Code"/>
      </w:pPr>
      <w:r>
        <w:t xml:space="preserve">        label.innerText = msg;</w:t>
      </w:r>
    </w:p>
    <w:p w:rsidR="0089693C" w:rsidRDefault="0089693C" w:rsidP="0089693C">
      <w:pPr>
        <w:pStyle w:val="Code"/>
      </w:pPr>
      <w:r>
        <w:t xml:space="preserve">        label.style.display = (msg.length == 0) ? 'none' : 'block';</w:t>
      </w:r>
    </w:p>
    <w:p w:rsidR="0089693C" w:rsidRDefault="0089693C" w:rsidP="0089693C">
      <w:pPr>
        <w:pStyle w:val="Code"/>
      </w:pPr>
      <w:r>
        <w:t xml:space="preserve">        label.style.color = "#FF0000";</w:t>
      </w:r>
    </w:p>
    <w:p w:rsidR="0089693C" w:rsidRDefault="0089693C" w:rsidP="0089693C">
      <w:pPr>
        <w:pStyle w:val="Code"/>
      </w:pPr>
      <w:r>
        <w:t xml:space="preserve">    }</w:t>
      </w:r>
    </w:p>
    <w:p w:rsidR="0089693C" w:rsidRDefault="0089693C" w:rsidP="0089693C">
      <w:pPr>
        <w:pStyle w:val="Code"/>
      </w:pPr>
    </w:p>
    <w:p w:rsidR="0089693C" w:rsidRDefault="0089693C" w:rsidP="003D1D44">
      <w:pPr>
        <w:pStyle w:val="CodeBold"/>
      </w:pPr>
      <w:r>
        <w:t xml:space="preserve">    // These functions call the Web Service method.  </w:t>
      </w:r>
    </w:p>
    <w:p w:rsidR="0089693C" w:rsidRDefault="0089693C" w:rsidP="0089693C">
      <w:pPr>
        <w:pStyle w:val="Code"/>
      </w:pPr>
    </w:p>
    <w:p w:rsidR="0089693C" w:rsidRDefault="0089693C" w:rsidP="0089693C">
      <w:pPr>
        <w:pStyle w:val="Code"/>
      </w:pPr>
      <w:r>
        <w:t xml:space="preserve">    function initLanguages() {</w:t>
      </w:r>
    </w:p>
    <w:p w:rsidR="0089693C" w:rsidRDefault="0089693C" w:rsidP="0089693C">
      <w:pPr>
        <w:pStyle w:val="Code"/>
      </w:pPr>
      <w:r>
        <w:t xml:space="preserve">        showMessage("</w:t>
      </w:r>
      <w:r w:rsidR="009E5BC7">
        <w:t>Calling</w:t>
      </w:r>
      <w:r>
        <w:t xml:space="preserve"> Server...");</w:t>
      </w:r>
    </w:p>
    <w:p w:rsidR="00EB5B29" w:rsidRDefault="0089693C" w:rsidP="0089693C">
      <w:pPr>
        <w:pStyle w:val="Code"/>
      </w:pPr>
      <w:r>
        <w:t xml:space="preserve">        ResxEditor.ResourceService.GetAllLanguages(initLanguagesCallback, </w:t>
      </w:r>
      <w:r w:rsidR="00EB5B29">
        <w:sym w:font="Wingdings" w:char="F0C3"/>
      </w:r>
    </w:p>
    <w:p w:rsidR="0089693C" w:rsidRDefault="00EB5B29" w:rsidP="0089693C">
      <w:pPr>
        <w:pStyle w:val="Code"/>
      </w:pPr>
      <w:r>
        <w:t xml:space="preserve">                                                   </w:t>
      </w:r>
      <w:r w:rsidR="0089693C">
        <w:t>initLanguagesError);</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initLanguagesCallback(result) {</w:t>
      </w:r>
    </w:p>
    <w:p w:rsidR="0089693C" w:rsidRDefault="0089693C" w:rsidP="0089693C">
      <w:pPr>
        <w:pStyle w:val="Code"/>
      </w:pPr>
      <w:r>
        <w:t xml:space="preserve">        var selLoad = document.getElementById('ResxLanguageSelector');</w:t>
      </w:r>
    </w:p>
    <w:p w:rsidR="0089693C" w:rsidRDefault="0089693C" w:rsidP="0089693C">
      <w:pPr>
        <w:pStyle w:val="Code"/>
      </w:pPr>
      <w:r>
        <w:t xml:space="preserve">        var selCopy = document.getElementById('ResxCopySelector');</w:t>
      </w:r>
    </w:p>
    <w:p w:rsidR="0089693C" w:rsidRDefault="0089693C" w:rsidP="0089693C">
      <w:pPr>
        <w:pStyle w:val="Code"/>
      </w:pPr>
      <w:r>
        <w:t xml:space="preserve">        selLoad.options.length = 0;</w:t>
      </w:r>
    </w:p>
    <w:p w:rsidR="0089693C" w:rsidRDefault="0089693C" w:rsidP="0089693C">
      <w:pPr>
        <w:pStyle w:val="Code"/>
      </w:pPr>
      <w:r>
        <w:t xml:space="preserve">        selCopy.options.length = 0;</w:t>
      </w:r>
    </w:p>
    <w:p w:rsidR="0089693C" w:rsidRDefault="0089693C" w:rsidP="0089693C">
      <w:pPr>
        <w:pStyle w:val="Code"/>
      </w:pPr>
      <w:r>
        <w:t xml:space="preserve">        for (i = 0; i &lt; result.len; i++) {</w:t>
      </w:r>
    </w:p>
    <w:p w:rsidR="003D1D44" w:rsidRDefault="0089693C" w:rsidP="0089693C">
      <w:pPr>
        <w:pStyle w:val="Code"/>
      </w:pPr>
      <w:r>
        <w:t xml:space="preserve">            selLoad.options[i] = new Option(result.cultureName[i], </w:t>
      </w:r>
      <w:r w:rsidR="003D1D44">
        <w:sym w:font="Wingdings" w:char="F0C3"/>
      </w:r>
    </w:p>
    <w:p w:rsidR="0089693C" w:rsidRDefault="003D1D44" w:rsidP="0089693C">
      <w:pPr>
        <w:pStyle w:val="Code"/>
      </w:pPr>
      <w:r>
        <w:t xml:space="preserve">                                            </w:t>
      </w:r>
      <w:r w:rsidR="0089693C">
        <w:t>result.cultureID[i]);</w:t>
      </w:r>
    </w:p>
    <w:p w:rsidR="003D1D44" w:rsidRDefault="0089693C" w:rsidP="0089693C">
      <w:pPr>
        <w:pStyle w:val="Code"/>
      </w:pPr>
      <w:r>
        <w:t xml:space="preserve">            selCopy.options[i] = new Option(result.cultureName[i],</w:t>
      </w:r>
      <w:r w:rsidR="003D1D44">
        <w:t xml:space="preserve"> </w:t>
      </w:r>
      <w:r w:rsidR="003D1D44">
        <w:sym w:font="Wingdings" w:char="F0C3"/>
      </w:r>
      <w:r>
        <w:t xml:space="preserve"> </w:t>
      </w:r>
    </w:p>
    <w:p w:rsidR="0089693C" w:rsidRDefault="003D1D44" w:rsidP="0089693C">
      <w:pPr>
        <w:pStyle w:val="Code"/>
      </w:pPr>
      <w:r>
        <w:t xml:space="preserve">                                            </w:t>
      </w:r>
      <w:r w:rsidR="0089693C">
        <w:t>result.cultureID[i]);</w:t>
      </w:r>
    </w:p>
    <w:p w:rsidR="0089693C" w:rsidRDefault="0089693C" w:rsidP="0089693C">
      <w:pPr>
        <w:pStyle w:val="Code"/>
      </w:pPr>
      <w:r>
        <w:t xml:space="preserve">        }</w:t>
      </w:r>
    </w:p>
    <w:p w:rsidR="0089693C" w:rsidRDefault="0089693C" w:rsidP="0089693C">
      <w:pPr>
        <w:pStyle w:val="Code"/>
      </w:pPr>
      <w:r>
        <w:t xml:space="preserve">        showMessage("");</w:t>
      </w:r>
    </w:p>
    <w:p w:rsidR="003D1D44" w:rsidRDefault="0089693C" w:rsidP="0089693C">
      <w:pPr>
        <w:pStyle w:val="Code"/>
      </w:pPr>
      <w:r>
        <w:t xml:space="preserve">        document.getElementById('theContentContainer').setAttribute("disabled",</w:t>
      </w:r>
      <w:r w:rsidR="003D1D44">
        <w:t xml:space="preserve"> </w:t>
      </w:r>
      <w:r w:rsidR="003D1D44">
        <w:sym w:font="Wingdings" w:char="F0C3"/>
      </w:r>
      <w:r>
        <w:t xml:space="preserve"> </w:t>
      </w:r>
    </w:p>
    <w:p w:rsidR="0089693C" w:rsidRDefault="003D1D44" w:rsidP="0089693C">
      <w:pPr>
        <w:pStyle w:val="Code"/>
      </w:pPr>
      <w:r>
        <w:t xml:space="preserve">                                                                      </w:t>
      </w:r>
      <w:r w:rsidR="0089693C">
        <w:t>false);</w:t>
      </w:r>
    </w:p>
    <w:p w:rsidR="0089693C" w:rsidRDefault="0089693C" w:rsidP="0089693C">
      <w:pPr>
        <w:pStyle w:val="Code"/>
      </w:pPr>
      <w:r>
        <w:lastRenderedPageBreak/>
        <w:t xml:space="preserve">    }</w:t>
      </w:r>
    </w:p>
    <w:p w:rsidR="0089693C" w:rsidRDefault="0089693C" w:rsidP="0089693C">
      <w:pPr>
        <w:pStyle w:val="Code"/>
      </w:pPr>
    </w:p>
    <w:p w:rsidR="0089693C" w:rsidRDefault="0089693C" w:rsidP="0089693C">
      <w:pPr>
        <w:pStyle w:val="Code"/>
      </w:pPr>
      <w:r>
        <w:t xml:space="preserve">    function initLanguagesError(error) {</w:t>
      </w:r>
    </w:p>
    <w:p w:rsidR="0089693C" w:rsidRDefault="0089693C" w:rsidP="0089693C">
      <w:pPr>
        <w:pStyle w:val="Code"/>
      </w:pPr>
      <w:r>
        <w:t xml:space="preserve">        showError(error.get_message());</w:t>
      </w:r>
    </w:p>
    <w:p w:rsidR="0089693C" w:rsidRPr="00A4435E" w:rsidRDefault="0089693C" w:rsidP="0089693C">
      <w:pPr>
        <w:pStyle w:val="Code"/>
      </w:pPr>
      <w:r>
        <w:t xml:space="preserve">    </w:t>
      </w:r>
      <w:r w:rsidRPr="00A4435E">
        <w:t>}</w:t>
      </w:r>
    </w:p>
    <w:p w:rsidR="0089693C" w:rsidRPr="00A4435E" w:rsidRDefault="0089693C" w:rsidP="0089693C">
      <w:pPr>
        <w:pStyle w:val="Code"/>
      </w:pPr>
    </w:p>
    <w:p w:rsidR="0089693C" w:rsidRPr="00A4435E" w:rsidRDefault="0089693C" w:rsidP="0089693C">
      <w:pPr>
        <w:pStyle w:val="Code"/>
      </w:pPr>
      <w:r w:rsidRPr="00A4435E">
        <w:t xml:space="preserve">    function saveMe() {</w:t>
      </w:r>
    </w:p>
    <w:p w:rsidR="0089693C" w:rsidRPr="000F3AEA" w:rsidRDefault="0089693C" w:rsidP="0089693C">
      <w:pPr>
        <w:pStyle w:val="Code"/>
      </w:pPr>
      <w:r w:rsidRPr="009D3FFC">
        <w:t xml:space="preserve">        showMessage("</w:t>
      </w:r>
      <w:r w:rsidR="009D3FFC" w:rsidRPr="009D3FFC">
        <w:t>Save the data</w:t>
      </w:r>
      <w:r w:rsidRPr="009D3FFC">
        <w:t>...</w:t>
      </w:r>
      <w:r w:rsidRPr="000F3AEA">
        <w:t>");</w:t>
      </w:r>
    </w:p>
    <w:p w:rsidR="0089693C" w:rsidRPr="004B0BFD" w:rsidRDefault="0089693C" w:rsidP="004B0BFD">
      <w:pPr>
        <w:pStyle w:val="Code"/>
      </w:pPr>
      <w:r w:rsidRPr="004B0BFD">
        <w:t xml:space="preserve">        </w:t>
      </w:r>
      <w:r w:rsidR="00881729" w:rsidRPr="00881729">
        <w:t>var pageId = parentObj.getAttribute("pageID");</w:t>
      </w:r>
    </w:p>
    <w:p w:rsidR="0089693C" w:rsidRDefault="003F78C7" w:rsidP="004B0BFD">
      <w:pPr>
        <w:pStyle w:val="Code"/>
      </w:pPr>
      <w:r w:rsidRPr="004B0BFD">
        <w:t xml:space="preserve">        </w:t>
      </w:r>
      <w:r w:rsidR="0089693C">
        <w:t>var ctrlId = parentObj.getAttribute("ctrlID");</w:t>
      </w:r>
    </w:p>
    <w:p w:rsidR="0089693C" w:rsidRDefault="0089693C" w:rsidP="0089693C">
      <w:pPr>
        <w:pStyle w:val="Code"/>
      </w:pPr>
      <w:r>
        <w:t xml:space="preserve">        var theme = '&lt;% = Theme %&gt;';</w:t>
      </w:r>
    </w:p>
    <w:p w:rsidR="0089693C" w:rsidRDefault="0089693C" w:rsidP="0089693C">
      <w:pPr>
        <w:pStyle w:val="Code"/>
      </w:pPr>
      <w:r>
        <w:t xml:space="preserve">        var tb = document.getElementById('&lt;% = EditTextBox.ClientID %&gt;').innerText;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89693C" w:rsidRDefault="0089693C" w:rsidP="0089693C">
      <w:pPr>
        <w:pStyle w:val="Code"/>
      </w:pPr>
      <w:r>
        <w:t xml:space="preserve">            // Text</w:t>
      </w:r>
    </w:p>
    <w:p w:rsidR="009D3FFC" w:rsidRDefault="0089693C" w:rsidP="0089693C">
      <w:pPr>
        <w:pStyle w:val="Code"/>
      </w:pPr>
      <w:r>
        <w:t xml:space="preserve">            ResxEditor.ResourceService.SaveResource(pageId, ctrlId + ".Text", </w:t>
      </w:r>
      <w:r w:rsidR="009D3FFC">
        <w:sym w:font="Wingdings" w:char="F0C3"/>
      </w:r>
    </w:p>
    <w:p w:rsidR="009D3FFC" w:rsidRDefault="009D3FFC" w:rsidP="0089693C">
      <w:pPr>
        <w:pStyle w:val="Code"/>
      </w:pPr>
      <w:r>
        <w:t xml:space="preserve">                                                    </w:t>
      </w:r>
      <w:r w:rsidR="0089693C">
        <w:t xml:space="preserve">tb, culture, theme, </w:t>
      </w:r>
      <w:r>
        <w:sym w:font="Wingdings" w:char="F0C3"/>
      </w:r>
    </w:p>
    <w:p w:rsidR="009D3FFC" w:rsidRDefault="009D3FFC" w:rsidP="0089693C">
      <w:pPr>
        <w:pStyle w:val="Code"/>
      </w:pPr>
      <w:r>
        <w:t xml:space="preserve">                                                    </w:t>
      </w:r>
      <w:r w:rsidR="0089693C">
        <w:t xml:space="preserve">saveMeCallbackText, </w:t>
      </w:r>
      <w:r>
        <w:sym w:font="Wingdings" w:char="F0C3"/>
      </w:r>
    </w:p>
    <w:p w:rsidR="0089693C" w:rsidRDefault="009D3FFC" w:rsidP="0089693C">
      <w:pPr>
        <w:pStyle w:val="Code"/>
      </w:pPr>
      <w:r>
        <w:t xml:space="preserve">                                                    </w:t>
      </w:r>
      <w:r w:rsidR="0089693C">
        <w:t>saveMeError);</w:t>
      </w:r>
    </w:p>
    <w:p w:rsidR="0089693C" w:rsidRDefault="0089693C" w:rsidP="0089693C">
      <w:pPr>
        <w:pStyle w:val="Code"/>
      </w:pPr>
      <w:r>
        <w:t xml:space="preserve">        }</w:t>
      </w:r>
    </w:p>
    <w:p w:rsidR="0089693C" w:rsidRDefault="0089693C" w:rsidP="0089693C">
      <w:pPr>
        <w:pStyle w:val="Code"/>
      </w:pPr>
      <w:r>
        <w:t xml:space="preserve">        // close after save is done</w:t>
      </w:r>
    </w:p>
    <w:p w:rsidR="0089693C" w:rsidRDefault="0089693C" w:rsidP="0089693C">
      <w:pPr>
        <w:pStyle w:val="Code"/>
      </w:pPr>
      <w:r>
        <w:t xml:space="preserve">        if (document.getElementById('saveMeCloseCheckbox').checked == true) {</w:t>
      </w:r>
    </w:p>
    <w:p w:rsidR="0089693C" w:rsidRDefault="0089693C" w:rsidP="0089693C">
      <w:pPr>
        <w:pStyle w:val="Code"/>
      </w:pPr>
      <w:r>
        <w:t xml:space="preserve">            hideEditor();</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3D1D44">
      <w:pPr>
        <w:pStyle w:val="CodeBold"/>
      </w:pPr>
      <w:r>
        <w:t xml:space="preserve">    // This is the callback function that process</w:t>
      </w:r>
      <w:r w:rsidR="003D1D44">
        <w:t>es the Web Service return value</w:t>
      </w:r>
    </w:p>
    <w:p w:rsidR="0089693C" w:rsidRDefault="0089693C" w:rsidP="0089693C">
      <w:pPr>
        <w:pStyle w:val="Code"/>
      </w:pPr>
      <w:r>
        <w:t xml:space="preserve">    function saveMeCallbackText(result, eventArgs) {</w:t>
      </w:r>
    </w:p>
    <w:p w:rsidR="0089693C" w:rsidRDefault="0089693C" w:rsidP="0089693C">
      <w:pPr>
        <w:pStyle w:val="Code"/>
      </w:pPr>
      <w:r>
        <w:t xml:space="preserve">        if (parentObj.getAttribute("attributes").search(/ToolTip/) != -1) {</w:t>
      </w:r>
    </w:p>
    <w:p w:rsidR="0089693C" w:rsidRDefault="0089693C" w:rsidP="0089693C">
      <w:pPr>
        <w:pStyle w:val="Code"/>
      </w:pPr>
      <w:r>
        <w:t xml:space="preserve">            showMessage("</w:t>
      </w:r>
      <w:r w:rsidR="009D3FFC">
        <w:t>Save the data</w:t>
      </w:r>
      <w:r>
        <w:t>....");</w:t>
      </w:r>
    </w:p>
    <w:p w:rsidR="0089693C" w:rsidRDefault="0089693C" w:rsidP="0089693C">
      <w:pPr>
        <w:pStyle w:val="Code"/>
      </w:pPr>
      <w:r>
        <w:t xml:space="preserve">            // Tooltip</w:t>
      </w:r>
    </w:p>
    <w:p w:rsidR="0089693C" w:rsidRDefault="0089693C" w:rsidP="0089693C">
      <w:pPr>
        <w:pStyle w:val="Code"/>
      </w:pPr>
      <w:r>
        <w:t xml:space="preserve">            var pageId = parentObj.getAttribute("pageID");</w:t>
      </w:r>
    </w:p>
    <w:p w:rsidR="0089693C" w:rsidRDefault="0089693C" w:rsidP="0089693C">
      <w:pPr>
        <w:pStyle w:val="Code"/>
      </w:pPr>
      <w:r>
        <w:t xml:space="preserve">            var ctrlId = parentObj.getAttribute("ctrlID");</w:t>
      </w:r>
    </w:p>
    <w:p w:rsidR="0089693C" w:rsidRDefault="0089693C" w:rsidP="0089693C">
      <w:pPr>
        <w:pStyle w:val="Code"/>
      </w:pPr>
      <w:r>
        <w:t xml:space="preserve">            var theme = '&lt;% = Theme %&gt;';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9D3FFC" w:rsidRDefault="0089693C" w:rsidP="0089693C">
      <w:pPr>
        <w:pStyle w:val="Code"/>
      </w:pPr>
      <w:r>
        <w:t xml:space="preserve">                var tb = </w:t>
      </w:r>
      <w:r w:rsidR="009D3FFC">
        <w:sym w:font="Wingdings" w:char="F0C3"/>
      </w:r>
    </w:p>
    <w:p w:rsidR="0089693C" w:rsidRDefault="009D3FFC" w:rsidP="0089693C">
      <w:pPr>
        <w:pStyle w:val="Code"/>
      </w:pPr>
      <w:r>
        <w:t xml:space="preserve">                </w:t>
      </w:r>
      <w:r w:rsidR="0089693C">
        <w:t>document.getElementById('&lt;% = TextBoxTooltip.ClientID %&gt;').value;</w:t>
      </w:r>
    </w:p>
    <w:p w:rsidR="003D1D44" w:rsidRDefault="0089693C" w:rsidP="0089693C">
      <w:pPr>
        <w:pStyle w:val="Code"/>
      </w:pPr>
      <w:r>
        <w:t xml:space="preserve">                ResxEditor.ResourceService.SaveResource(pageId, </w:t>
      </w:r>
      <w:r w:rsidR="003D1D44">
        <w:sym w:font="Wingdings" w:char="F0C3"/>
      </w:r>
    </w:p>
    <w:p w:rsidR="003D1D44" w:rsidRDefault="003D1D44" w:rsidP="0089693C">
      <w:pPr>
        <w:pStyle w:val="Code"/>
      </w:pPr>
      <w:r>
        <w:t xml:space="preserve">                                                         </w:t>
      </w:r>
      <w:r w:rsidR="0089693C">
        <w:t>ctrlId + ".ToolTip",</w:t>
      </w:r>
      <w:r>
        <w:t xml:space="preserve"> </w:t>
      </w:r>
      <w:r>
        <w:sym w:font="Wingdings" w:char="F0C3"/>
      </w:r>
    </w:p>
    <w:p w:rsidR="003D1D44" w:rsidRDefault="003D1D44" w:rsidP="0089693C">
      <w:pPr>
        <w:pStyle w:val="Code"/>
      </w:pPr>
      <w:r>
        <w:t xml:space="preserve">                                                        </w:t>
      </w:r>
      <w:r w:rsidR="0089693C">
        <w:t xml:space="preserve"> tb, culture, theme,</w:t>
      </w:r>
      <w:r>
        <w:t xml:space="preserve"> </w:t>
      </w:r>
      <w:r>
        <w:sym w:font="Wingdings" w:char="F0C3"/>
      </w:r>
    </w:p>
    <w:p w:rsidR="003D1D44" w:rsidRDefault="003D1D44" w:rsidP="0089693C">
      <w:pPr>
        <w:pStyle w:val="Code"/>
      </w:pPr>
      <w:r>
        <w:t xml:space="preserve">                                                        </w:t>
      </w:r>
      <w:r w:rsidR="0089693C">
        <w:t xml:space="preserve"> saveMeCallbackTooltip,</w:t>
      </w:r>
      <w:r>
        <w:t xml:space="preserve"> </w:t>
      </w:r>
      <w:r>
        <w:sym w:font="Wingdings" w:char="F0C3"/>
      </w:r>
      <w:r w:rsidR="0089693C">
        <w:t xml:space="preserve"> </w:t>
      </w:r>
    </w:p>
    <w:p w:rsidR="0089693C" w:rsidRDefault="003D1D44" w:rsidP="0089693C">
      <w:pPr>
        <w:pStyle w:val="Code"/>
      </w:pPr>
      <w:r>
        <w:t xml:space="preserve">                                                         </w:t>
      </w:r>
      <w:r w:rsidR="0089693C">
        <w:t>saveMeError);</w:t>
      </w:r>
    </w:p>
    <w:p w:rsidR="0089693C" w:rsidRDefault="0089693C" w:rsidP="0089693C">
      <w:pPr>
        <w:pStyle w:val="Code"/>
      </w:pPr>
      <w:r>
        <w:t xml:space="preserve">            }</w:t>
      </w:r>
    </w:p>
    <w:p w:rsidR="0089693C" w:rsidRDefault="0089693C" w:rsidP="0089693C">
      <w:pPr>
        <w:pStyle w:val="Code"/>
      </w:pPr>
      <w:r>
        <w:t xml:space="preserve">        } else {</w:t>
      </w:r>
    </w:p>
    <w:p w:rsidR="0089693C" w:rsidRDefault="0089693C" w:rsidP="0089693C">
      <w:pPr>
        <w:pStyle w:val="Code"/>
      </w:pPr>
      <w:r>
        <w:t xml:space="preserve">            saveMeCallbackTooltip(null, null);</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saveMeCallbackTooltip(result, eventArgs) {</w:t>
      </w:r>
    </w:p>
    <w:p w:rsidR="0089693C" w:rsidRDefault="0089693C" w:rsidP="0089693C">
      <w:pPr>
        <w:pStyle w:val="Code"/>
      </w:pPr>
      <w:r>
        <w:lastRenderedPageBreak/>
        <w:t xml:space="preserve">        if (parentObj.getAttribute("attributes").search(/ErrorMessage/) != -1) {</w:t>
      </w:r>
    </w:p>
    <w:p w:rsidR="0089693C" w:rsidRDefault="0089693C" w:rsidP="0089693C">
      <w:pPr>
        <w:pStyle w:val="Code"/>
      </w:pPr>
      <w:r>
        <w:t xml:space="preserve">            showMessage("S</w:t>
      </w:r>
      <w:r w:rsidR="009D3FFC">
        <w:t>ave the data</w:t>
      </w:r>
      <w:r>
        <w:t>.....");</w:t>
      </w:r>
    </w:p>
    <w:p w:rsidR="0089693C" w:rsidRDefault="0089693C" w:rsidP="0089693C">
      <w:pPr>
        <w:pStyle w:val="Code"/>
      </w:pPr>
      <w:r>
        <w:t xml:space="preserve">            // Tooltip</w:t>
      </w:r>
    </w:p>
    <w:p w:rsidR="0089693C" w:rsidRDefault="0089693C" w:rsidP="0089693C">
      <w:pPr>
        <w:pStyle w:val="Code"/>
      </w:pPr>
      <w:r>
        <w:t xml:space="preserve">            var pageId = parentObj.getAttribute("pageID");</w:t>
      </w:r>
    </w:p>
    <w:p w:rsidR="0089693C" w:rsidRDefault="0089693C" w:rsidP="0089693C">
      <w:pPr>
        <w:pStyle w:val="Code"/>
      </w:pPr>
      <w:r>
        <w:t xml:space="preserve">            var ctrlId = parentObj.getAttribute("ctrlID");</w:t>
      </w:r>
    </w:p>
    <w:p w:rsidR="0089693C" w:rsidRDefault="0089693C" w:rsidP="0089693C">
      <w:pPr>
        <w:pStyle w:val="Code"/>
      </w:pPr>
      <w:r>
        <w:t xml:space="preserve">            var theme = '&lt;% = Theme %&gt;';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9D3FFC" w:rsidRDefault="0089693C" w:rsidP="0089693C">
      <w:pPr>
        <w:pStyle w:val="Code"/>
      </w:pPr>
      <w:r>
        <w:t xml:space="preserve">                var tb = </w:t>
      </w:r>
      <w:r w:rsidR="009D3FFC">
        <w:sym w:font="Wingdings" w:char="F0C3"/>
      </w:r>
    </w:p>
    <w:p w:rsidR="0089693C" w:rsidRDefault="009D3FFC" w:rsidP="0089693C">
      <w:pPr>
        <w:pStyle w:val="Code"/>
      </w:pPr>
      <w:r>
        <w:t xml:space="preserve">            </w:t>
      </w:r>
      <w:r w:rsidR="0089693C">
        <w:t>document.getElementById('&lt;% = TextBoxErrorMessage.ClientID %&gt;').value;</w:t>
      </w:r>
    </w:p>
    <w:p w:rsidR="009D3FFC" w:rsidRDefault="0089693C" w:rsidP="0089693C">
      <w:pPr>
        <w:pStyle w:val="Code"/>
      </w:pPr>
      <w:r>
        <w:t xml:space="preserve">                ResxEditor.ResourceService.SaveResource(pageId, </w:t>
      </w:r>
      <w:r w:rsidR="009D3FFC">
        <w:sym w:font="Wingdings" w:char="F0C3"/>
      </w:r>
    </w:p>
    <w:p w:rsidR="009D3FFC" w:rsidRDefault="009D3FFC" w:rsidP="0089693C">
      <w:pPr>
        <w:pStyle w:val="Code"/>
      </w:pPr>
      <w:r>
        <w:t xml:space="preserve">                                                        </w:t>
      </w:r>
      <w:r w:rsidR="0089693C">
        <w:t>ctrlId + ".ErrorMessage",</w:t>
      </w:r>
      <w:r>
        <w:sym w:font="Wingdings" w:char="F0C3"/>
      </w:r>
    </w:p>
    <w:p w:rsidR="009D3FFC" w:rsidRDefault="009D3FFC" w:rsidP="0089693C">
      <w:pPr>
        <w:pStyle w:val="Code"/>
      </w:pPr>
      <w:r>
        <w:t xml:space="preserve">                                                       </w:t>
      </w:r>
      <w:r w:rsidR="0089693C">
        <w:t xml:space="preserve"> tb, culture, theme, </w:t>
      </w:r>
      <w:r>
        <w:sym w:font="Wingdings" w:char="F0C3"/>
      </w:r>
    </w:p>
    <w:p w:rsidR="009D3FFC" w:rsidRDefault="009D3FFC" w:rsidP="0089693C">
      <w:pPr>
        <w:pStyle w:val="Code"/>
      </w:pPr>
      <w:r>
        <w:t xml:space="preserve">                                                        </w:t>
      </w:r>
      <w:r w:rsidR="0089693C">
        <w:t>saveMeCallbackVisibility,</w:t>
      </w:r>
      <w:r w:rsidRPr="009D3FFC">
        <w:t xml:space="preserve"> </w:t>
      </w:r>
      <w:r>
        <w:sym w:font="Wingdings" w:char="F0C3"/>
      </w:r>
    </w:p>
    <w:p w:rsidR="0089693C" w:rsidRDefault="009D3FFC" w:rsidP="0089693C">
      <w:pPr>
        <w:pStyle w:val="Code"/>
      </w:pPr>
      <w:r>
        <w:t xml:space="preserve">                                                       </w:t>
      </w:r>
      <w:r w:rsidR="0089693C">
        <w:t xml:space="preserve"> saveMeError);</w:t>
      </w:r>
    </w:p>
    <w:p w:rsidR="0089693C" w:rsidRDefault="0089693C" w:rsidP="0089693C">
      <w:pPr>
        <w:pStyle w:val="Code"/>
      </w:pPr>
      <w:r>
        <w:t xml:space="preserve">            }</w:t>
      </w:r>
    </w:p>
    <w:p w:rsidR="0089693C" w:rsidRDefault="0089693C" w:rsidP="0089693C">
      <w:pPr>
        <w:pStyle w:val="Code"/>
      </w:pPr>
      <w:r>
        <w:t xml:space="preserve">        } else {</w:t>
      </w:r>
    </w:p>
    <w:p w:rsidR="0089693C" w:rsidRDefault="0089693C" w:rsidP="0089693C">
      <w:pPr>
        <w:pStyle w:val="Code"/>
      </w:pPr>
      <w:r>
        <w:t xml:space="preserve">            saveMeCallbackVisibility(null, null);</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saveMeCallbackVisibility(result, eventArgs) {</w:t>
      </w:r>
    </w:p>
    <w:p w:rsidR="0089693C" w:rsidRPr="00FC5CDC" w:rsidRDefault="0089693C" w:rsidP="003D1D44">
      <w:pPr>
        <w:pStyle w:val="CodeBold"/>
      </w:pPr>
      <w:r w:rsidRPr="00FC5CDC">
        <w:t xml:space="preserve">        </w:t>
      </w:r>
      <w:r w:rsidR="00881729" w:rsidRPr="00881729">
        <w:t>// Properties::Visible</w:t>
      </w:r>
    </w:p>
    <w:p w:rsidR="0089693C" w:rsidRPr="00FC5CDC" w:rsidRDefault="00881729" w:rsidP="00FC5CDC">
      <w:pPr>
        <w:pStyle w:val="Code"/>
      </w:pPr>
      <w:r w:rsidRPr="00881729">
        <w:t xml:space="preserve">        var pageId = parentObj.getAttribute("pageID");</w:t>
      </w:r>
    </w:p>
    <w:p w:rsidR="0089693C" w:rsidRDefault="003F78C7" w:rsidP="00FC5CDC">
      <w:pPr>
        <w:pStyle w:val="Code"/>
      </w:pPr>
      <w:r w:rsidRPr="00FC5CDC">
        <w:t xml:space="preserve">        </w:t>
      </w:r>
      <w:r w:rsidR="0089693C">
        <w:t>var ctrlId = parentObj.getAttribute("ctrlID");</w:t>
      </w:r>
    </w:p>
    <w:p w:rsidR="0089693C" w:rsidRDefault="0089693C" w:rsidP="0089693C">
      <w:pPr>
        <w:pStyle w:val="Code"/>
      </w:pPr>
      <w:r>
        <w:t xml:space="preserve">        var theme = '&lt;% = Theme %&gt;';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89693C" w:rsidRDefault="0089693C" w:rsidP="0089693C">
      <w:pPr>
        <w:pStyle w:val="Code"/>
      </w:pPr>
      <w:r>
        <w:t xml:space="preserve">            var cb = document.getElementById('&lt;% = ChkBoxVisible.ClientID %&gt;');</w:t>
      </w:r>
    </w:p>
    <w:p w:rsidR="0089693C" w:rsidRDefault="0089693C" w:rsidP="0089693C">
      <w:pPr>
        <w:pStyle w:val="Code"/>
      </w:pPr>
      <w:r>
        <w:t xml:space="preserve">            if (cb.checked == false) {</w:t>
      </w:r>
    </w:p>
    <w:p w:rsidR="009D3FFC" w:rsidRDefault="0089693C" w:rsidP="0089693C">
      <w:pPr>
        <w:pStyle w:val="Code"/>
      </w:pPr>
      <w:r>
        <w:t xml:space="preserve">                ResxEditor.ResourceService.SaveResource(pageId, </w:t>
      </w:r>
      <w:r w:rsidR="009D3FFC">
        <w:sym w:font="Wingdings" w:char="F0C3"/>
      </w:r>
    </w:p>
    <w:p w:rsidR="009D3FFC" w:rsidRDefault="009D3FFC" w:rsidP="0089693C">
      <w:pPr>
        <w:pStyle w:val="Code"/>
      </w:pPr>
      <w:r>
        <w:t xml:space="preserve">                                                        </w:t>
      </w:r>
      <w:r w:rsidR="0089693C">
        <w:t>ctrlId + ".Visible",</w:t>
      </w:r>
      <w:r>
        <w:sym w:font="Wingdings" w:char="F0C3"/>
      </w:r>
    </w:p>
    <w:p w:rsidR="009D3FFC" w:rsidRDefault="009D3FFC" w:rsidP="0089693C">
      <w:pPr>
        <w:pStyle w:val="Code"/>
      </w:pPr>
      <w:r>
        <w:t xml:space="preserve">                                                       </w:t>
      </w:r>
      <w:r w:rsidR="0089693C">
        <w:t xml:space="preserve"> "False", culture, theme,</w:t>
      </w:r>
      <w:r w:rsidRPr="009D3FFC">
        <w:t xml:space="preserve"> </w:t>
      </w:r>
      <w:r>
        <w:sym w:font="Wingdings" w:char="F0C3"/>
      </w:r>
      <w:r w:rsidR="0089693C">
        <w:t xml:space="preserve"> </w:t>
      </w:r>
      <w:r>
        <w:t xml:space="preserve">  </w:t>
      </w:r>
    </w:p>
    <w:p w:rsidR="009D3FFC" w:rsidRDefault="009D3FFC" w:rsidP="0089693C">
      <w:pPr>
        <w:pStyle w:val="Code"/>
      </w:pPr>
      <w:r>
        <w:t xml:space="preserve">                                                        </w:t>
      </w:r>
      <w:r w:rsidR="0089693C">
        <w:t>saveMeCallbackErrorMessage,</w:t>
      </w:r>
      <w:r>
        <w:sym w:font="Wingdings" w:char="F0C3"/>
      </w:r>
      <w:r>
        <w:t xml:space="preserve"> </w:t>
      </w:r>
    </w:p>
    <w:p w:rsidR="0089693C" w:rsidRDefault="009D3FFC" w:rsidP="0089693C">
      <w:pPr>
        <w:pStyle w:val="Code"/>
      </w:pPr>
      <w:r>
        <w:t xml:space="preserve">                                                        </w:t>
      </w:r>
      <w:r w:rsidR="0089693C">
        <w:t>saveMeError);</w:t>
      </w:r>
    </w:p>
    <w:p w:rsidR="0089693C" w:rsidRDefault="0089693C" w:rsidP="0089693C">
      <w:pPr>
        <w:pStyle w:val="Code"/>
      </w:pPr>
      <w:r>
        <w:t xml:space="preserve">            } else {</w:t>
      </w:r>
    </w:p>
    <w:p w:rsidR="009D3FFC" w:rsidRDefault="0089693C" w:rsidP="0089693C">
      <w:pPr>
        <w:pStyle w:val="Code"/>
      </w:pPr>
      <w:r>
        <w:t xml:space="preserve">                ResxEditor.ResourceService.SaveResource(pageId, </w:t>
      </w:r>
      <w:r w:rsidR="009D3FFC">
        <w:sym w:font="Wingdings" w:char="F0C3"/>
      </w:r>
    </w:p>
    <w:p w:rsidR="009D3FFC" w:rsidRDefault="009D3FFC" w:rsidP="0089693C">
      <w:pPr>
        <w:pStyle w:val="Code"/>
      </w:pPr>
      <w:r>
        <w:t xml:space="preserve">                                                        </w:t>
      </w:r>
      <w:r w:rsidR="0089693C">
        <w:t xml:space="preserve">ctrlId + ".Visible", </w:t>
      </w:r>
      <w:r>
        <w:sym w:font="Wingdings" w:char="F0C3"/>
      </w:r>
    </w:p>
    <w:p w:rsidR="009D3FFC" w:rsidRDefault="009D3FFC" w:rsidP="0089693C">
      <w:pPr>
        <w:pStyle w:val="Code"/>
      </w:pPr>
      <w:r>
        <w:t xml:space="preserve">                                                        </w:t>
      </w:r>
      <w:r w:rsidR="0089693C">
        <w:t>"True", culture, theme,</w:t>
      </w:r>
      <w:r w:rsidRPr="009D3FFC">
        <w:t xml:space="preserve"> </w:t>
      </w:r>
      <w:r>
        <w:sym w:font="Wingdings" w:char="F0C3"/>
      </w:r>
    </w:p>
    <w:p w:rsidR="009D3FFC" w:rsidRDefault="009D3FFC" w:rsidP="0089693C">
      <w:pPr>
        <w:pStyle w:val="Code"/>
      </w:pPr>
      <w:r>
        <w:t xml:space="preserve">                                                       </w:t>
      </w:r>
      <w:r w:rsidR="0089693C">
        <w:t xml:space="preserve"> saveMeCallbackErrorMessage,</w:t>
      </w:r>
      <w:r>
        <w:sym w:font="Wingdings" w:char="F0C3"/>
      </w:r>
      <w:r w:rsidR="0089693C">
        <w:t xml:space="preserve"> </w:t>
      </w:r>
    </w:p>
    <w:p w:rsidR="0089693C" w:rsidRDefault="009D3FFC" w:rsidP="0089693C">
      <w:pPr>
        <w:pStyle w:val="Code"/>
      </w:pPr>
      <w:r>
        <w:t xml:space="preserve">                                                        </w:t>
      </w:r>
      <w:r w:rsidR="0089693C">
        <w:t>saveMeError);</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saveMeCallbackErrorMessage(result, eventArgs) {</w:t>
      </w:r>
    </w:p>
    <w:p w:rsidR="0089693C" w:rsidRDefault="0089693C" w:rsidP="0089693C">
      <w:pPr>
        <w:pStyle w:val="Code"/>
      </w:pPr>
      <w:r>
        <w:t xml:space="preserve">        showMessage("");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saveMeError(err) {</w:t>
      </w:r>
    </w:p>
    <w:p w:rsidR="0089693C" w:rsidRDefault="0089693C" w:rsidP="0089693C">
      <w:pPr>
        <w:pStyle w:val="Code"/>
      </w:pPr>
      <w:r>
        <w:lastRenderedPageBreak/>
        <w:t xml:space="preserve">        showError(err.get_message());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loadMe() {</w:t>
      </w:r>
    </w:p>
    <w:p w:rsidR="0089693C" w:rsidRDefault="0089693C" w:rsidP="0089693C">
      <w:pPr>
        <w:pStyle w:val="Code"/>
      </w:pPr>
      <w:r>
        <w:t xml:space="preserve">        showMessage("</w:t>
      </w:r>
      <w:r w:rsidR="00FC5CDC">
        <w:t>Load Resources from</w:t>
      </w:r>
      <w:r>
        <w:t xml:space="preserve"> Server...");</w:t>
      </w:r>
    </w:p>
    <w:p w:rsidR="0089693C" w:rsidRPr="00FC5CDC" w:rsidRDefault="0089693C" w:rsidP="00FC5CDC">
      <w:pPr>
        <w:pStyle w:val="Code"/>
      </w:pPr>
      <w:r w:rsidRPr="00FC5CDC">
        <w:t xml:space="preserve">        </w:t>
      </w:r>
      <w:r w:rsidR="00881729" w:rsidRPr="00881729">
        <w:t>var pageId = parentObj.getAttribute("pageID");</w:t>
      </w:r>
    </w:p>
    <w:p w:rsidR="0089693C" w:rsidRDefault="003F78C7" w:rsidP="00FC5CDC">
      <w:pPr>
        <w:pStyle w:val="Code"/>
      </w:pPr>
      <w:r w:rsidRPr="00FC5CDC">
        <w:t xml:space="preserve">        </w:t>
      </w:r>
      <w:r w:rsidR="0089693C">
        <w:t>var ctrlId = parentObj.getAttribute("ctrlID");</w:t>
      </w:r>
    </w:p>
    <w:p w:rsidR="0089693C" w:rsidRDefault="0089693C" w:rsidP="0089693C">
      <w:pPr>
        <w:pStyle w:val="Code"/>
      </w:pPr>
      <w:r>
        <w:t xml:space="preserve">        var theme = '&lt;% = Theme %&gt;';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89693C" w:rsidRDefault="0089693C" w:rsidP="0089693C">
      <w:pPr>
        <w:pStyle w:val="Code"/>
      </w:pPr>
      <w:r>
        <w:t xml:space="preserve">            document.getElementById('LabelControlId').innerText = ctrlId;</w:t>
      </w:r>
    </w:p>
    <w:p w:rsidR="0089693C" w:rsidRDefault="0089693C" w:rsidP="0089693C">
      <w:pPr>
        <w:pStyle w:val="Code"/>
      </w:pPr>
      <w:r>
        <w:t xml:space="preserve">            document.getElementById('LabelPageId').innerText = pageId;</w:t>
      </w:r>
    </w:p>
    <w:p w:rsidR="0089693C" w:rsidRDefault="0089693C" w:rsidP="003D1D44">
      <w:pPr>
        <w:pStyle w:val="CodeBold"/>
      </w:pPr>
      <w:r>
        <w:t xml:space="preserve">            // Text    </w:t>
      </w:r>
    </w:p>
    <w:p w:rsidR="003D1D44" w:rsidRDefault="0089693C" w:rsidP="0089693C">
      <w:pPr>
        <w:pStyle w:val="Code"/>
      </w:pPr>
      <w:r>
        <w:t xml:space="preserve">            ResxEditor.ResourceService.LoadResource(pageId, </w:t>
      </w:r>
      <w:r w:rsidR="003D1D44">
        <w:sym w:font="Wingdings" w:char="F0C3"/>
      </w:r>
    </w:p>
    <w:p w:rsidR="003D1D44" w:rsidRDefault="003D1D44" w:rsidP="0089693C">
      <w:pPr>
        <w:pStyle w:val="Code"/>
      </w:pPr>
      <w:r>
        <w:t xml:space="preserve">                                                    </w:t>
      </w:r>
      <w:r w:rsidR="0089693C">
        <w:t xml:space="preserve">ctrlId + ".Text", </w:t>
      </w:r>
      <w:r>
        <w:t xml:space="preserve"> </w:t>
      </w:r>
      <w:r>
        <w:sym w:font="Wingdings" w:char="F0C3"/>
      </w:r>
    </w:p>
    <w:p w:rsidR="003D1D44" w:rsidRDefault="003D1D44" w:rsidP="0089693C">
      <w:pPr>
        <w:pStyle w:val="Code"/>
      </w:pPr>
      <w:r>
        <w:t xml:space="preserve">                                                    </w:t>
      </w:r>
      <w:r w:rsidR="0089693C">
        <w:t>culture, theme,</w:t>
      </w:r>
      <w:r>
        <w:t xml:space="preserve"> </w:t>
      </w:r>
      <w:r>
        <w:sym w:font="Wingdings" w:char="F0C3"/>
      </w:r>
    </w:p>
    <w:p w:rsidR="003D1D44" w:rsidRDefault="003D1D44" w:rsidP="0089693C">
      <w:pPr>
        <w:pStyle w:val="Code"/>
      </w:pPr>
      <w:r>
        <w:t xml:space="preserve">                                                   </w:t>
      </w:r>
      <w:r w:rsidR="0089693C">
        <w:t xml:space="preserve"> loadMeCallbackText,</w:t>
      </w:r>
      <w:r>
        <w:t xml:space="preserve"> </w:t>
      </w:r>
      <w:r>
        <w:sym w:font="Wingdings" w:char="F0C3"/>
      </w:r>
    </w:p>
    <w:p w:rsidR="0089693C" w:rsidRDefault="003D1D44" w:rsidP="0089693C">
      <w:pPr>
        <w:pStyle w:val="Code"/>
      </w:pPr>
      <w:r>
        <w:t xml:space="preserve">                                                   </w:t>
      </w:r>
      <w:r w:rsidR="0089693C">
        <w:t xml:space="preserve"> loadMeError);</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loadMeCallbackText(result, eventArgs) {</w:t>
      </w:r>
    </w:p>
    <w:p w:rsidR="0089693C" w:rsidRDefault="0089693C" w:rsidP="0089693C">
      <w:pPr>
        <w:pStyle w:val="Code"/>
      </w:pPr>
      <w:r>
        <w:t xml:space="preserve">        document.getElementById('&lt;% = EditTextBox.ClientID %&gt;').innerText = result;</w:t>
      </w:r>
    </w:p>
    <w:p w:rsidR="0089693C" w:rsidRDefault="0089693C" w:rsidP="0089693C">
      <w:pPr>
        <w:pStyle w:val="Code"/>
      </w:pPr>
      <w:r>
        <w:t xml:space="preserve">        if (parentObj.getAttribute("attributes").search(/ToolTip/) != -1) {</w:t>
      </w:r>
    </w:p>
    <w:p w:rsidR="0089693C" w:rsidRDefault="0089693C" w:rsidP="0089693C">
      <w:pPr>
        <w:pStyle w:val="Code"/>
      </w:pPr>
      <w:r>
        <w:t xml:space="preserve">            showMessage("</w:t>
      </w:r>
      <w:r w:rsidR="00FC5CDC">
        <w:t xml:space="preserve">Load Resources from </w:t>
      </w:r>
      <w:r>
        <w:t>Server....");</w:t>
      </w:r>
    </w:p>
    <w:p w:rsidR="0089693C" w:rsidRDefault="0089693C" w:rsidP="0089693C">
      <w:pPr>
        <w:pStyle w:val="Code"/>
      </w:pPr>
      <w:r>
        <w:t xml:space="preserve">            // Tooltip</w:t>
      </w:r>
    </w:p>
    <w:p w:rsidR="0089693C" w:rsidRPr="00FC5CDC" w:rsidRDefault="0089693C" w:rsidP="00FC5CDC">
      <w:pPr>
        <w:pStyle w:val="Code"/>
      </w:pPr>
      <w:r w:rsidRPr="00FC5CDC">
        <w:t xml:space="preserve">            </w:t>
      </w:r>
      <w:r w:rsidR="00881729" w:rsidRPr="00881729">
        <w:t>var pageId = parentObj.getAttribute("pageID");</w:t>
      </w:r>
    </w:p>
    <w:p w:rsidR="0089693C" w:rsidRDefault="003F78C7" w:rsidP="00FC5CDC">
      <w:pPr>
        <w:pStyle w:val="Code"/>
      </w:pPr>
      <w:r w:rsidRPr="00FC5CDC">
        <w:t xml:space="preserve">            </w:t>
      </w:r>
      <w:r w:rsidR="0089693C">
        <w:t>var ctrlId = parentObj.getAttribute("ctrlID");</w:t>
      </w:r>
    </w:p>
    <w:p w:rsidR="0089693C" w:rsidRDefault="0089693C" w:rsidP="0089693C">
      <w:pPr>
        <w:pStyle w:val="Code"/>
      </w:pPr>
      <w:r>
        <w:t xml:space="preserve">            var theme = '&lt;% = Theme %&gt;';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3D1D44" w:rsidRDefault="0089693C" w:rsidP="0089693C">
      <w:pPr>
        <w:pStyle w:val="Code"/>
      </w:pPr>
      <w:r>
        <w:t xml:space="preserve">                ResxEditor.ResourceService.LoadResource(pageId, </w:t>
      </w:r>
      <w:r w:rsidR="003D1D44">
        <w:sym w:font="Wingdings" w:char="F0C3"/>
      </w:r>
    </w:p>
    <w:p w:rsidR="003D1D44" w:rsidRDefault="003D1D44" w:rsidP="0089693C">
      <w:pPr>
        <w:pStyle w:val="Code"/>
      </w:pPr>
      <w:r>
        <w:t xml:space="preserve">                                                        </w:t>
      </w:r>
      <w:r w:rsidR="0089693C">
        <w:t xml:space="preserve">ctrlId + ".Tooltip", </w:t>
      </w:r>
      <w:r>
        <w:t xml:space="preserve"> </w:t>
      </w:r>
      <w:r>
        <w:sym w:font="Wingdings" w:char="F0C3"/>
      </w:r>
      <w:r>
        <w:t xml:space="preserve">      </w:t>
      </w:r>
    </w:p>
    <w:p w:rsidR="003D1D44" w:rsidRDefault="003D1D44" w:rsidP="0089693C">
      <w:pPr>
        <w:pStyle w:val="Code"/>
      </w:pPr>
      <w:r>
        <w:t xml:space="preserve">                                                        </w:t>
      </w:r>
      <w:r w:rsidR="0089693C">
        <w:t xml:space="preserve">culture, theme, </w:t>
      </w:r>
      <w:r>
        <w:sym w:font="Wingdings" w:char="F0C3"/>
      </w:r>
    </w:p>
    <w:p w:rsidR="003D1D44" w:rsidRDefault="003D1D44" w:rsidP="0089693C">
      <w:pPr>
        <w:pStyle w:val="Code"/>
      </w:pPr>
      <w:r>
        <w:t xml:space="preserve">                                                        </w:t>
      </w:r>
      <w:r w:rsidR="0089693C">
        <w:t xml:space="preserve">loadMeCallbackTooltip, </w:t>
      </w:r>
      <w:r>
        <w:sym w:font="Wingdings" w:char="F0C3"/>
      </w:r>
    </w:p>
    <w:p w:rsidR="0089693C" w:rsidRDefault="003D1D44" w:rsidP="0089693C">
      <w:pPr>
        <w:pStyle w:val="Code"/>
      </w:pPr>
      <w:r>
        <w:t xml:space="preserve">                                                        </w:t>
      </w:r>
      <w:r w:rsidR="0089693C">
        <w:t>loadMeError);</w:t>
      </w:r>
    </w:p>
    <w:p w:rsidR="003D1D44" w:rsidRDefault="0089693C" w:rsidP="0089693C">
      <w:pPr>
        <w:pStyle w:val="Code"/>
      </w:pPr>
      <w:r>
        <w:t xml:space="preserve">                document.getElementById('&lt;% = TextBoxTooltip.ClientID %&gt;').</w:t>
      </w:r>
      <w:r w:rsidR="003D1D44">
        <w:t xml:space="preserve"> </w:t>
      </w:r>
      <w:r w:rsidR="003D1D44">
        <w:sym w:font="Wingdings" w:char="F0C3"/>
      </w:r>
      <w:r w:rsidR="003D1D44">
        <w:t xml:space="preserve"> </w:t>
      </w:r>
    </w:p>
    <w:p w:rsidR="0089693C" w:rsidRDefault="003D1D44" w:rsidP="0089693C">
      <w:pPr>
        <w:pStyle w:val="Code"/>
      </w:pPr>
      <w:r>
        <w:t xml:space="preserve">                                                              </w:t>
      </w:r>
      <w:r w:rsidR="0089693C">
        <w:t>disabled = false;</w:t>
      </w:r>
    </w:p>
    <w:p w:rsidR="003D1D44" w:rsidRDefault="0089693C" w:rsidP="0089693C">
      <w:pPr>
        <w:pStyle w:val="Code"/>
      </w:pPr>
      <w:r>
        <w:t xml:space="preserve">                document.getElementById('&lt;% = TextBoxTooltip.ClientID %&gt;').</w:t>
      </w:r>
      <w:r w:rsidR="003D1D44">
        <w:t xml:space="preserve"> </w:t>
      </w:r>
      <w:r w:rsidR="003D1D44">
        <w:sym w:font="Wingdings" w:char="F0C3"/>
      </w:r>
    </w:p>
    <w:p w:rsidR="0089693C" w:rsidRDefault="003D1D44" w:rsidP="0089693C">
      <w:pPr>
        <w:pStyle w:val="Code"/>
      </w:pPr>
      <w:r>
        <w:t xml:space="preserve">                                               </w:t>
      </w:r>
      <w:r w:rsidR="0089693C">
        <w:t>style.backgroundColor = "white";</w:t>
      </w:r>
    </w:p>
    <w:p w:rsidR="0089693C" w:rsidRDefault="0089693C" w:rsidP="0089693C">
      <w:pPr>
        <w:pStyle w:val="Code"/>
      </w:pPr>
      <w:r>
        <w:t xml:space="preserve">            }</w:t>
      </w:r>
    </w:p>
    <w:p w:rsidR="0089693C" w:rsidRDefault="0089693C" w:rsidP="0089693C">
      <w:pPr>
        <w:pStyle w:val="Code"/>
      </w:pPr>
      <w:r>
        <w:t xml:space="preserve">        } else {</w:t>
      </w:r>
    </w:p>
    <w:p w:rsidR="003D1D44" w:rsidRDefault="0089693C" w:rsidP="0089693C">
      <w:pPr>
        <w:pStyle w:val="Code"/>
      </w:pPr>
      <w:r>
        <w:t xml:space="preserve">            document.getElementById('&lt;% = TextBoxTooltip.ClientID %&gt;').</w:t>
      </w:r>
      <w:r w:rsidR="003D1D44">
        <w:t xml:space="preserve"> </w:t>
      </w:r>
      <w:r w:rsidR="003D1D44">
        <w:sym w:font="Wingdings" w:char="F0C3"/>
      </w:r>
    </w:p>
    <w:p w:rsidR="0089693C" w:rsidRDefault="003D1D44" w:rsidP="0089693C">
      <w:pPr>
        <w:pStyle w:val="Code"/>
      </w:pPr>
      <w:r>
        <w:t xml:space="preserve">                                                              </w:t>
      </w:r>
      <w:r w:rsidR="0089693C">
        <w:t>disabled = true;</w:t>
      </w:r>
    </w:p>
    <w:p w:rsidR="003D1D44" w:rsidRDefault="0089693C" w:rsidP="0089693C">
      <w:pPr>
        <w:pStyle w:val="Code"/>
      </w:pPr>
      <w:r>
        <w:t xml:space="preserve">            document.getElementById('&lt;% = TextBoxTooltip.ClientID %&gt;').</w:t>
      </w:r>
      <w:r w:rsidR="003D1D44">
        <w:t xml:space="preserve"> </w:t>
      </w:r>
      <w:r w:rsidR="003D1D44">
        <w:sym w:font="Wingdings" w:char="F0C3"/>
      </w:r>
    </w:p>
    <w:p w:rsidR="0089693C" w:rsidRDefault="003D1D44" w:rsidP="0089693C">
      <w:pPr>
        <w:pStyle w:val="Code"/>
      </w:pPr>
      <w:r>
        <w:t xml:space="preserve">                                               </w:t>
      </w:r>
      <w:r w:rsidR="0089693C">
        <w:t>style.backgroundColor = "silver";</w:t>
      </w:r>
    </w:p>
    <w:p w:rsidR="0089693C" w:rsidRDefault="0089693C" w:rsidP="0089693C">
      <w:pPr>
        <w:pStyle w:val="Code"/>
      </w:pPr>
      <w:r>
        <w:t xml:space="preserve">            getErrorMessage();</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p>
    <w:p w:rsidR="0089693C" w:rsidRDefault="0089693C" w:rsidP="0089693C">
      <w:pPr>
        <w:pStyle w:val="Code"/>
      </w:pPr>
      <w:r>
        <w:t xml:space="preserve">    function loadMeCallbackTooltip(result, eventArgs) {</w:t>
      </w:r>
    </w:p>
    <w:p w:rsidR="003D1D44" w:rsidRDefault="0089693C" w:rsidP="0089693C">
      <w:pPr>
        <w:pStyle w:val="Code"/>
      </w:pPr>
      <w:r>
        <w:t xml:space="preserve">        document.getElementById('&lt;% = TextBoxTooltip.ClientID %&gt;')</w:t>
      </w:r>
      <w:r w:rsidR="003D1D44">
        <w:t xml:space="preserve">. </w:t>
      </w:r>
      <w:r w:rsidR="003D1D44">
        <w:sym w:font="Wingdings" w:char="F0C3"/>
      </w:r>
    </w:p>
    <w:p w:rsidR="0089693C" w:rsidRDefault="003D1D44" w:rsidP="0089693C">
      <w:pPr>
        <w:pStyle w:val="Code"/>
      </w:pPr>
      <w:r>
        <w:t xml:space="preserve">                                                             </w:t>
      </w:r>
      <w:r w:rsidR="0089693C">
        <w:t>innerText = result;</w:t>
      </w:r>
    </w:p>
    <w:p w:rsidR="0089693C" w:rsidRDefault="0089693C" w:rsidP="0089693C">
      <w:pPr>
        <w:pStyle w:val="Code"/>
      </w:pPr>
      <w:r>
        <w:t xml:space="preserve">        getErrorMessage();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getErrorMessage() {</w:t>
      </w:r>
    </w:p>
    <w:p w:rsidR="0089693C" w:rsidRDefault="0089693C" w:rsidP="0089693C">
      <w:pPr>
        <w:pStyle w:val="Code"/>
      </w:pPr>
      <w:r>
        <w:t xml:space="preserve">        if (parentObj.getAttribute("attributes").search(/ErrorMessage/) != -1) {</w:t>
      </w:r>
    </w:p>
    <w:p w:rsidR="0089693C" w:rsidRDefault="0089693C" w:rsidP="0089693C">
      <w:pPr>
        <w:pStyle w:val="Code"/>
      </w:pPr>
      <w:r>
        <w:t xml:space="preserve">            showMessage("</w:t>
      </w:r>
      <w:r w:rsidR="00FC5CDC">
        <w:t>Load Resources from</w:t>
      </w:r>
      <w:r>
        <w:t xml:space="preserve"> Server.....");</w:t>
      </w:r>
    </w:p>
    <w:p w:rsidR="0089693C" w:rsidRDefault="0089693C" w:rsidP="003D1D44">
      <w:pPr>
        <w:pStyle w:val="CodeBold"/>
      </w:pPr>
      <w:r>
        <w:t xml:space="preserve">            // ErrorMessage</w:t>
      </w:r>
    </w:p>
    <w:p w:rsidR="0089693C" w:rsidRDefault="0089693C" w:rsidP="0089693C">
      <w:pPr>
        <w:pStyle w:val="Code"/>
      </w:pPr>
      <w:r>
        <w:t xml:space="preserve">            var pageId = parentObj.getAttribute("pageID");</w:t>
      </w:r>
    </w:p>
    <w:p w:rsidR="0089693C" w:rsidRDefault="0089693C" w:rsidP="0089693C">
      <w:pPr>
        <w:pStyle w:val="Code"/>
      </w:pPr>
      <w:r>
        <w:t xml:space="preserve">            var ctrlId = parentObj.getAttribute("ctrlID");</w:t>
      </w:r>
    </w:p>
    <w:p w:rsidR="0089693C" w:rsidRDefault="0089693C" w:rsidP="0089693C">
      <w:pPr>
        <w:pStyle w:val="Code"/>
      </w:pPr>
      <w:r>
        <w:t xml:space="preserve">            var theme = '&lt;% = Theme %&gt;';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3D1D44" w:rsidRDefault="0089693C" w:rsidP="0089693C">
      <w:pPr>
        <w:pStyle w:val="Code"/>
      </w:pPr>
      <w:r>
        <w:t xml:space="preserve">                ResxEditor.ResourceService.LoadResource(pageId, </w:t>
      </w:r>
      <w:r w:rsidR="003D1D44">
        <w:sym w:font="Wingdings" w:char="F0C3"/>
      </w:r>
    </w:p>
    <w:p w:rsidR="003D1D44" w:rsidRDefault="003D1D44" w:rsidP="0089693C">
      <w:pPr>
        <w:pStyle w:val="Code"/>
      </w:pPr>
      <w:r>
        <w:t xml:space="preserve">                                                        </w:t>
      </w:r>
      <w:r w:rsidR="0089693C">
        <w:t xml:space="preserve">ctrlId + ".ErrorMessage", </w:t>
      </w:r>
      <w:r>
        <w:sym w:font="Wingdings" w:char="F0C3"/>
      </w:r>
    </w:p>
    <w:p w:rsidR="003D1D44" w:rsidRDefault="003D1D44" w:rsidP="0089693C">
      <w:pPr>
        <w:pStyle w:val="Code"/>
      </w:pPr>
      <w:r>
        <w:t xml:space="preserve">                                                        </w:t>
      </w:r>
      <w:r w:rsidR="0089693C">
        <w:t xml:space="preserve">culture, theme, </w:t>
      </w:r>
      <w:r>
        <w:sym w:font="Wingdings" w:char="F0C3"/>
      </w:r>
    </w:p>
    <w:p w:rsidR="003D1D44" w:rsidRDefault="003D1D44" w:rsidP="0089693C">
      <w:pPr>
        <w:pStyle w:val="Code"/>
      </w:pPr>
      <w:r>
        <w:t xml:space="preserve">                                                        loadMeCallbackErrorMessage,</w:t>
      </w:r>
      <w:r>
        <w:sym w:font="Wingdings" w:char="F0C3"/>
      </w:r>
    </w:p>
    <w:p w:rsidR="0089693C" w:rsidRDefault="003D1D44" w:rsidP="0089693C">
      <w:pPr>
        <w:pStyle w:val="Code"/>
      </w:pPr>
      <w:r>
        <w:t xml:space="preserve">                                                        </w:t>
      </w:r>
      <w:r w:rsidR="0089693C">
        <w:t>loadMeError);</w:t>
      </w:r>
    </w:p>
    <w:p w:rsidR="0089693C" w:rsidRDefault="0089693C" w:rsidP="0089693C">
      <w:pPr>
        <w:pStyle w:val="Code"/>
      </w:pPr>
      <w:r>
        <w:t xml:space="preserve">            }</w:t>
      </w:r>
    </w:p>
    <w:p w:rsidR="0089693C" w:rsidRDefault="0089693C" w:rsidP="0089693C">
      <w:pPr>
        <w:pStyle w:val="Code"/>
      </w:pPr>
      <w:r>
        <w:t xml:space="preserve">        } else {</w:t>
      </w:r>
    </w:p>
    <w:p w:rsidR="0089693C" w:rsidRDefault="0089693C" w:rsidP="003D1D44">
      <w:pPr>
        <w:pStyle w:val="CodeBold"/>
      </w:pPr>
      <w:r>
        <w:t xml:space="preserve">            // Proceed with next</w:t>
      </w:r>
    </w:p>
    <w:p w:rsidR="0089693C" w:rsidRDefault="0089693C" w:rsidP="0089693C">
      <w:pPr>
        <w:pStyle w:val="Code"/>
      </w:pPr>
      <w:r>
        <w:t xml:space="preserve">            getVisibility();</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loadMeCallbackErrorMessage(result, eventArgs) {</w:t>
      </w:r>
    </w:p>
    <w:p w:rsidR="0089693C" w:rsidRDefault="0089693C" w:rsidP="003D1D44">
      <w:pPr>
        <w:pStyle w:val="CodeBold"/>
      </w:pPr>
      <w:r>
        <w:t xml:space="preserve">        // Save result</w:t>
      </w:r>
    </w:p>
    <w:p w:rsidR="003D1D44" w:rsidRDefault="0089693C" w:rsidP="0089693C">
      <w:pPr>
        <w:pStyle w:val="Code"/>
      </w:pPr>
      <w:r>
        <w:t xml:space="preserve">        document.getElementById('&lt;% = TextBoxErrorMessage.ClientID %&gt;').</w:t>
      </w:r>
      <w:r w:rsidR="003D1D44">
        <w:t xml:space="preserve"> </w:t>
      </w:r>
      <w:r w:rsidR="003D1D44">
        <w:sym w:font="Wingdings" w:char="F0C3"/>
      </w:r>
    </w:p>
    <w:p w:rsidR="0089693C" w:rsidRDefault="003D1D44" w:rsidP="0089693C">
      <w:pPr>
        <w:pStyle w:val="Code"/>
      </w:pPr>
      <w:r>
        <w:t xml:space="preserve">                                                       </w:t>
      </w:r>
      <w:r w:rsidR="0089693C">
        <w:t>innerText = result;</w:t>
      </w:r>
    </w:p>
    <w:p w:rsidR="0089693C" w:rsidRDefault="0089693C" w:rsidP="003D1D44">
      <w:pPr>
        <w:pStyle w:val="CodeBold"/>
      </w:pPr>
      <w:r>
        <w:t xml:space="preserve">        // Proceed with next</w:t>
      </w:r>
    </w:p>
    <w:p w:rsidR="0089693C" w:rsidRDefault="0089693C" w:rsidP="0089693C">
      <w:pPr>
        <w:pStyle w:val="Code"/>
      </w:pPr>
      <w:r>
        <w:t xml:space="preserve">        getVisibility();</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getVisibility() {</w:t>
      </w:r>
    </w:p>
    <w:p w:rsidR="0089693C" w:rsidRPr="00FC5CDC" w:rsidRDefault="0089693C" w:rsidP="00FC5CDC">
      <w:pPr>
        <w:pStyle w:val="Code"/>
      </w:pPr>
      <w:r w:rsidRPr="00FC5CDC">
        <w:t xml:space="preserve">        </w:t>
      </w:r>
      <w:r w:rsidR="00881729" w:rsidRPr="00881729">
        <w:t>var pageId = parentObj.getAttribute("pageID");</w:t>
      </w:r>
    </w:p>
    <w:p w:rsidR="0089693C" w:rsidRDefault="00881729" w:rsidP="00FC5CDC">
      <w:pPr>
        <w:pStyle w:val="Code"/>
      </w:pPr>
      <w:r w:rsidRPr="00881729">
        <w:t xml:space="preserve">        </w:t>
      </w:r>
      <w:r w:rsidR="0089693C">
        <w:t>var ctrlId = parentObj.getAttribute("ctrlID");</w:t>
      </w:r>
    </w:p>
    <w:p w:rsidR="0089693C" w:rsidRDefault="0089693C" w:rsidP="0089693C">
      <w:pPr>
        <w:pStyle w:val="Code"/>
      </w:pPr>
      <w:r>
        <w:t xml:space="preserve">        var sel = document.getElementById('ResxLanguageSelector');</w:t>
      </w:r>
    </w:p>
    <w:p w:rsidR="0089693C" w:rsidRDefault="0089693C" w:rsidP="0089693C">
      <w:pPr>
        <w:pStyle w:val="Code"/>
      </w:pPr>
      <w:r>
        <w:t xml:space="preserve">        var theme = '&lt;% = Theme %&gt;';</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3D1D44" w:rsidRDefault="0089693C" w:rsidP="0089693C">
      <w:pPr>
        <w:pStyle w:val="Code"/>
      </w:pPr>
      <w:r>
        <w:t xml:space="preserve">            ResxEditor.ResourceService.LoadResource(pageId,</w:t>
      </w:r>
      <w:r w:rsidR="003D1D44">
        <w:t xml:space="preserve"> </w:t>
      </w:r>
      <w:r w:rsidR="003D1D44">
        <w:sym w:font="Wingdings" w:char="F0C3"/>
      </w:r>
    </w:p>
    <w:p w:rsidR="003D1D44" w:rsidRDefault="003D1D44" w:rsidP="0089693C">
      <w:pPr>
        <w:pStyle w:val="Code"/>
      </w:pPr>
      <w:r>
        <w:t xml:space="preserve">                                                   </w:t>
      </w:r>
      <w:r w:rsidR="0089693C">
        <w:t xml:space="preserve"> ctrlId + ".Visible", </w:t>
      </w:r>
      <w:r>
        <w:t xml:space="preserve"> </w:t>
      </w:r>
      <w:r>
        <w:sym w:font="Wingdings" w:char="F0C3"/>
      </w:r>
    </w:p>
    <w:p w:rsidR="003D1D44" w:rsidRDefault="003D1D44" w:rsidP="0089693C">
      <w:pPr>
        <w:pStyle w:val="Code"/>
      </w:pPr>
      <w:r>
        <w:t xml:space="preserve">                                                    </w:t>
      </w:r>
      <w:r w:rsidR="0089693C">
        <w:t>culture, theme,</w:t>
      </w:r>
      <w:r>
        <w:t xml:space="preserve"> </w:t>
      </w:r>
      <w:r>
        <w:sym w:font="Wingdings" w:char="F0C3"/>
      </w:r>
      <w:r w:rsidR="0089693C">
        <w:t xml:space="preserve"> </w:t>
      </w:r>
      <w:r>
        <w:t xml:space="preserve"> </w:t>
      </w:r>
    </w:p>
    <w:p w:rsidR="003D1D44" w:rsidRDefault="003D1D44" w:rsidP="0089693C">
      <w:pPr>
        <w:pStyle w:val="Code"/>
      </w:pPr>
      <w:r>
        <w:t xml:space="preserve">                                                    </w:t>
      </w:r>
      <w:r w:rsidR="0089693C">
        <w:t>loadMeCallbackVisible,</w:t>
      </w:r>
      <w:r>
        <w:t xml:space="preserve"> </w:t>
      </w:r>
      <w:r>
        <w:sym w:font="Wingdings" w:char="F0C3"/>
      </w:r>
      <w:r w:rsidR="0089693C">
        <w:t xml:space="preserve"> </w:t>
      </w:r>
      <w:r>
        <w:t xml:space="preserve"> </w:t>
      </w:r>
    </w:p>
    <w:p w:rsidR="0089693C" w:rsidRDefault="003D1D44" w:rsidP="0089693C">
      <w:pPr>
        <w:pStyle w:val="Code"/>
      </w:pPr>
      <w:r>
        <w:t xml:space="preserve">                                                    </w:t>
      </w:r>
      <w:r w:rsidR="0089693C">
        <w:t>loadMeError);</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lastRenderedPageBreak/>
        <w:t xml:space="preserve">    function loadMeCallbackVisible(result, eventArgs) {</w:t>
      </w:r>
    </w:p>
    <w:p w:rsidR="0089693C" w:rsidRDefault="0089693C" w:rsidP="003D1D44">
      <w:pPr>
        <w:pStyle w:val="CodeBold"/>
      </w:pPr>
      <w:r>
        <w:t xml:space="preserve">        // Save result</w:t>
      </w:r>
    </w:p>
    <w:p w:rsidR="0089693C" w:rsidRDefault="0089693C" w:rsidP="0089693C">
      <w:pPr>
        <w:pStyle w:val="Code"/>
      </w:pPr>
      <w:r>
        <w:t xml:space="preserve">        if (result == null || result == true || result == "True") {</w:t>
      </w:r>
    </w:p>
    <w:p w:rsidR="003D1D44" w:rsidRDefault="0089693C" w:rsidP="0089693C">
      <w:pPr>
        <w:pStyle w:val="Code"/>
      </w:pPr>
      <w:r>
        <w:t xml:space="preserve">            document.getElementById('&lt;% = ChkBoxVisible.ClientID %&gt;').checked =</w:t>
      </w:r>
      <w:r w:rsidR="003D1D44">
        <w:t xml:space="preserve"> </w:t>
      </w:r>
      <w:r w:rsidR="003D1D44">
        <w:sym w:font="Wingdings" w:char="F0C3"/>
      </w:r>
    </w:p>
    <w:p w:rsidR="0089693C" w:rsidRDefault="003D1D44" w:rsidP="0089693C">
      <w:pPr>
        <w:pStyle w:val="Code"/>
      </w:pPr>
      <w:r>
        <w:t xml:space="preserve">                                                                             </w:t>
      </w:r>
      <w:r w:rsidR="0089693C">
        <w:t xml:space="preserve"> true;</w:t>
      </w:r>
    </w:p>
    <w:p w:rsidR="0089693C" w:rsidRDefault="0089693C" w:rsidP="0089693C">
      <w:pPr>
        <w:pStyle w:val="Code"/>
      </w:pPr>
      <w:r>
        <w:t xml:space="preserve">        } else {</w:t>
      </w:r>
    </w:p>
    <w:p w:rsidR="003D1D44" w:rsidRDefault="0089693C" w:rsidP="0089693C">
      <w:pPr>
        <w:pStyle w:val="Code"/>
      </w:pPr>
      <w:r>
        <w:t xml:space="preserve">            document.getElementById('&lt;% = ChkBoxVisible.ClientID %&gt;').checked =</w:t>
      </w:r>
      <w:r w:rsidR="003D1D44">
        <w:t xml:space="preserve"> </w:t>
      </w:r>
      <w:r w:rsidR="003D1D44">
        <w:sym w:font="Wingdings" w:char="F0C3"/>
      </w:r>
      <w:r>
        <w:t xml:space="preserve"> </w:t>
      </w:r>
    </w:p>
    <w:p w:rsidR="0089693C" w:rsidRDefault="003D1D44" w:rsidP="0089693C">
      <w:pPr>
        <w:pStyle w:val="Code"/>
      </w:pPr>
      <w:r>
        <w:t xml:space="preserve">                                                                              </w:t>
      </w:r>
      <w:r w:rsidR="0089693C">
        <w:t>false;</w:t>
      </w:r>
    </w:p>
    <w:p w:rsidR="0089693C" w:rsidRDefault="0089693C" w:rsidP="0089693C">
      <w:pPr>
        <w:pStyle w:val="Code"/>
      </w:pPr>
      <w:r>
        <w:t xml:space="preserve">        }</w:t>
      </w:r>
    </w:p>
    <w:p w:rsidR="0089693C" w:rsidRDefault="0089693C" w:rsidP="003D1D44">
      <w:pPr>
        <w:pStyle w:val="CodeBold"/>
      </w:pPr>
      <w:r>
        <w:t xml:space="preserve">        // Done</w:t>
      </w:r>
      <w:r w:rsidR="003D1D44">
        <w:t>, clear message</w:t>
      </w:r>
    </w:p>
    <w:p w:rsidR="0089693C" w:rsidRDefault="0089693C" w:rsidP="0089693C">
      <w:pPr>
        <w:pStyle w:val="Code"/>
      </w:pPr>
      <w:r>
        <w:t xml:space="preserve">        showMessage("");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p>
    <w:p w:rsidR="0089693C" w:rsidRDefault="0089693C" w:rsidP="0089693C">
      <w:pPr>
        <w:pStyle w:val="Code"/>
      </w:pPr>
      <w:r>
        <w:t xml:space="preserve">    function loadMeError(err) {</w:t>
      </w:r>
    </w:p>
    <w:p w:rsidR="0089693C" w:rsidRDefault="0089693C" w:rsidP="0089693C">
      <w:pPr>
        <w:pStyle w:val="Code"/>
      </w:pPr>
      <w:r>
        <w:t xml:space="preserve">        showError(err.get_message());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copyMe() {</w:t>
      </w:r>
    </w:p>
    <w:p w:rsidR="0089693C" w:rsidRDefault="0089693C" w:rsidP="0089693C">
      <w:pPr>
        <w:pStyle w:val="Code"/>
      </w:pPr>
      <w:r>
        <w:t xml:space="preserve">        showMessage("</w:t>
      </w:r>
      <w:r w:rsidR="00FC5CDC">
        <w:t>Load Resources from</w:t>
      </w:r>
      <w:r>
        <w:t xml:space="preserve"> Server...");</w:t>
      </w:r>
    </w:p>
    <w:p w:rsidR="0089693C" w:rsidRDefault="0089693C" w:rsidP="0089693C">
      <w:pPr>
        <w:pStyle w:val="Code"/>
      </w:pPr>
      <w:r>
        <w:t xml:space="preserve">        var pageId = parentObj.getAttribute("pageID");</w:t>
      </w:r>
    </w:p>
    <w:p w:rsidR="0089693C" w:rsidRDefault="0089693C" w:rsidP="0089693C">
      <w:pPr>
        <w:pStyle w:val="Code"/>
      </w:pPr>
      <w:r>
        <w:t xml:space="preserve">        var ctrlId = parentObj.getAttribute("ctrlID");</w:t>
      </w:r>
    </w:p>
    <w:p w:rsidR="0089693C" w:rsidRDefault="0089693C" w:rsidP="0089693C">
      <w:pPr>
        <w:pStyle w:val="Code"/>
      </w:pPr>
      <w:r>
        <w:t xml:space="preserve">        var sel = document.getElementById('ResxCopySelector');</w:t>
      </w:r>
    </w:p>
    <w:p w:rsidR="0089693C" w:rsidRDefault="0089693C" w:rsidP="0089693C">
      <w:pPr>
        <w:pStyle w:val="Code"/>
      </w:pPr>
      <w:r>
        <w:t xml:space="preserve">        var theme = '&lt;% = Theme %&gt;';</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89693C" w:rsidRDefault="0089693C" w:rsidP="003D1D44">
      <w:pPr>
        <w:pStyle w:val="CodeBold"/>
      </w:pPr>
      <w:r>
        <w:t xml:space="preserve">            // Text    </w:t>
      </w:r>
    </w:p>
    <w:p w:rsidR="003D1D44" w:rsidRDefault="0089693C" w:rsidP="0089693C">
      <w:pPr>
        <w:pStyle w:val="Code"/>
      </w:pPr>
      <w:r>
        <w:t xml:space="preserve">            ResxEditor.ResourceService.LoadResource(pageId, </w:t>
      </w:r>
      <w:r w:rsidR="003D1D44">
        <w:sym w:font="Wingdings" w:char="F0C3"/>
      </w:r>
    </w:p>
    <w:p w:rsidR="003D1D44" w:rsidRDefault="003D1D44" w:rsidP="0089693C">
      <w:pPr>
        <w:pStyle w:val="Code"/>
      </w:pPr>
      <w:r>
        <w:t xml:space="preserve">                                                     </w:t>
      </w:r>
      <w:r w:rsidR="0089693C">
        <w:t xml:space="preserve">ctrlId + ".Text", </w:t>
      </w:r>
      <w:r>
        <w:t xml:space="preserve"> </w:t>
      </w:r>
      <w:r>
        <w:sym w:font="Wingdings" w:char="F0C3"/>
      </w:r>
    </w:p>
    <w:p w:rsidR="003D1D44" w:rsidRDefault="003D1D44" w:rsidP="0089693C">
      <w:pPr>
        <w:pStyle w:val="Code"/>
      </w:pPr>
      <w:r>
        <w:t xml:space="preserve">                                                     </w:t>
      </w:r>
      <w:r w:rsidR="0089693C">
        <w:t>culture, theme,</w:t>
      </w:r>
      <w:r>
        <w:t xml:space="preserve"> </w:t>
      </w:r>
      <w:r>
        <w:sym w:font="Wingdings" w:char="F0C3"/>
      </w:r>
      <w:r w:rsidR="0089693C">
        <w:t xml:space="preserve"> </w:t>
      </w:r>
      <w:r>
        <w:t xml:space="preserve">                                                     </w:t>
      </w:r>
    </w:p>
    <w:p w:rsidR="003D1D44" w:rsidRDefault="003D1D44" w:rsidP="0089693C">
      <w:pPr>
        <w:pStyle w:val="Code"/>
      </w:pPr>
      <w:r>
        <w:t xml:space="preserve">                                                     </w:t>
      </w:r>
      <w:r w:rsidR="0089693C">
        <w:t xml:space="preserve">copyMeCallbackText, </w:t>
      </w:r>
      <w:r>
        <w:sym w:font="Wingdings" w:char="F0C3"/>
      </w:r>
    </w:p>
    <w:p w:rsidR="0089693C" w:rsidRDefault="003D1D44" w:rsidP="0089693C">
      <w:pPr>
        <w:pStyle w:val="Code"/>
      </w:pPr>
      <w:r>
        <w:t xml:space="preserve">                                                     </w:t>
      </w:r>
      <w:r w:rsidR="0089693C">
        <w:t>loadMeError);</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copyMeCallbackText(result, eventArgs) {</w:t>
      </w:r>
    </w:p>
    <w:p w:rsidR="0089693C" w:rsidRDefault="0089693C" w:rsidP="0089693C">
      <w:pPr>
        <w:pStyle w:val="Code"/>
      </w:pPr>
      <w:r>
        <w:t xml:space="preserve">        document.getElementById('&lt;% = EditTextBox.ClientID %&gt;').innerText = result;</w:t>
      </w:r>
    </w:p>
    <w:p w:rsidR="0089693C" w:rsidRDefault="0089693C" w:rsidP="0089693C">
      <w:pPr>
        <w:pStyle w:val="Code"/>
      </w:pPr>
      <w:r>
        <w:t xml:space="preserve">        showMessage("</w:t>
      </w:r>
      <w:r w:rsidR="009E5BC7">
        <w:t xml:space="preserve">Load Resources from </w:t>
      </w:r>
      <w:r>
        <w:t>Server....");</w:t>
      </w:r>
    </w:p>
    <w:p w:rsidR="0089693C" w:rsidRPr="00FC5CDC" w:rsidRDefault="0089693C" w:rsidP="00FC5CDC">
      <w:pPr>
        <w:pStyle w:val="Code"/>
      </w:pPr>
      <w:r w:rsidRPr="00FC5CDC">
        <w:t xml:space="preserve">        </w:t>
      </w:r>
      <w:r w:rsidR="00881729" w:rsidRPr="00881729">
        <w:t>// Tooltip</w:t>
      </w:r>
    </w:p>
    <w:p w:rsidR="0089693C" w:rsidRPr="00FC5CDC" w:rsidRDefault="00881729" w:rsidP="00FC5CDC">
      <w:pPr>
        <w:pStyle w:val="Code"/>
      </w:pPr>
      <w:r w:rsidRPr="00881729">
        <w:t xml:space="preserve">        var pageId = parentObj.getAttribute("pageID");</w:t>
      </w:r>
    </w:p>
    <w:p w:rsidR="0089693C" w:rsidRDefault="003F78C7" w:rsidP="00FC5CDC">
      <w:pPr>
        <w:pStyle w:val="Code"/>
      </w:pPr>
      <w:r w:rsidRPr="00FC5CDC">
        <w:t xml:space="preserve">        </w:t>
      </w:r>
      <w:r w:rsidR="0089693C">
        <w:t>var ctrlId = parentObj.getAttribute("ctrlID");</w:t>
      </w:r>
    </w:p>
    <w:p w:rsidR="0089693C" w:rsidRDefault="0089693C" w:rsidP="0089693C">
      <w:pPr>
        <w:pStyle w:val="Code"/>
      </w:pPr>
      <w:r>
        <w:t xml:space="preserve">        var sel = document.getElementById('ResxCopySelector');</w:t>
      </w:r>
    </w:p>
    <w:p w:rsidR="0089693C" w:rsidRDefault="0089693C" w:rsidP="0089693C">
      <w:pPr>
        <w:pStyle w:val="Code"/>
      </w:pPr>
      <w:r>
        <w:t xml:space="preserve">        var theme = '&lt;% = Theme %&gt;';</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3D1D44" w:rsidRDefault="0089693C" w:rsidP="0089693C">
      <w:pPr>
        <w:pStyle w:val="Code"/>
      </w:pPr>
      <w:r>
        <w:t xml:space="preserve">            ResxEditor.ResourceService.LoadResource(pageId, </w:t>
      </w:r>
      <w:r w:rsidR="003D1D44">
        <w:sym w:font="Wingdings" w:char="F0C3"/>
      </w:r>
    </w:p>
    <w:p w:rsidR="003D1D44" w:rsidRDefault="003D1D44" w:rsidP="0089693C">
      <w:pPr>
        <w:pStyle w:val="Code"/>
      </w:pPr>
      <w:r>
        <w:t xml:space="preserve">                                                     </w:t>
      </w:r>
      <w:r w:rsidR="0089693C">
        <w:t xml:space="preserve">ctrlId + ".Tooltip", </w:t>
      </w:r>
      <w:r>
        <w:sym w:font="Wingdings" w:char="F0C3"/>
      </w:r>
    </w:p>
    <w:p w:rsidR="003D1D44" w:rsidRDefault="003D1D44" w:rsidP="0089693C">
      <w:pPr>
        <w:pStyle w:val="Code"/>
      </w:pPr>
      <w:r>
        <w:t xml:space="preserve">                                                     </w:t>
      </w:r>
      <w:r w:rsidR="0089693C">
        <w:t xml:space="preserve">culture, theme, </w:t>
      </w:r>
      <w:r>
        <w:sym w:font="Wingdings" w:char="F0C3"/>
      </w:r>
    </w:p>
    <w:p w:rsidR="003D1D44" w:rsidRDefault="003D1D44" w:rsidP="0089693C">
      <w:pPr>
        <w:pStyle w:val="Code"/>
      </w:pPr>
      <w:r>
        <w:t xml:space="preserve">                                                     </w:t>
      </w:r>
      <w:r w:rsidR="0089693C">
        <w:t xml:space="preserve">copyMeCallbackTooltip, </w:t>
      </w:r>
      <w:r>
        <w:sym w:font="Wingdings" w:char="F0C3"/>
      </w:r>
    </w:p>
    <w:p w:rsidR="0089693C" w:rsidRDefault="003D1D44" w:rsidP="0089693C">
      <w:pPr>
        <w:pStyle w:val="Code"/>
      </w:pPr>
      <w:r>
        <w:t xml:space="preserve">                                                     </w:t>
      </w:r>
      <w:r w:rsidR="0089693C">
        <w:t>loadMeError);</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copyMeCallbackTooltip(result, eventArgs) {</w:t>
      </w:r>
    </w:p>
    <w:p w:rsidR="0089693C" w:rsidRDefault="0089693C" w:rsidP="0089693C">
      <w:pPr>
        <w:pStyle w:val="Code"/>
      </w:pPr>
      <w:r>
        <w:t xml:space="preserve">        showMessage("L</w:t>
      </w:r>
      <w:r w:rsidR="009E5BC7">
        <w:t>oad</w:t>
      </w:r>
      <w:r>
        <w:t xml:space="preserve"> Resource</w:t>
      </w:r>
      <w:r w:rsidR="009E5BC7">
        <w:t>s</w:t>
      </w:r>
      <w:r>
        <w:t xml:space="preserve"> </w:t>
      </w:r>
      <w:r w:rsidR="009E5BC7">
        <w:t>from</w:t>
      </w:r>
      <w:r>
        <w:t xml:space="preserve"> Server.....");</w:t>
      </w:r>
    </w:p>
    <w:p w:rsidR="0089693C" w:rsidRPr="00FC5CDC" w:rsidRDefault="0089693C" w:rsidP="00FC5CDC">
      <w:pPr>
        <w:pStyle w:val="Code"/>
      </w:pPr>
      <w:r w:rsidRPr="00FC5CDC">
        <w:t xml:space="preserve">        </w:t>
      </w:r>
      <w:r w:rsidR="00881729" w:rsidRPr="00881729">
        <w:t>// Tooltip</w:t>
      </w:r>
    </w:p>
    <w:p w:rsidR="0089693C" w:rsidRPr="00FC5CDC" w:rsidRDefault="00881729" w:rsidP="00FC5CDC">
      <w:pPr>
        <w:pStyle w:val="Code"/>
      </w:pPr>
      <w:r w:rsidRPr="00881729">
        <w:t xml:space="preserve">        var pageId = parentObj.getAttribute("pageID");</w:t>
      </w:r>
    </w:p>
    <w:p w:rsidR="0089693C" w:rsidRDefault="003F78C7" w:rsidP="00FC5CDC">
      <w:pPr>
        <w:pStyle w:val="Code"/>
      </w:pPr>
      <w:r w:rsidRPr="00FC5CDC">
        <w:t xml:space="preserve">        </w:t>
      </w:r>
      <w:r w:rsidR="0089693C">
        <w:t>var ctrlId = parentObj.getAttribute("ctrlID");</w:t>
      </w:r>
    </w:p>
    <w:p w:rsidR="0089693C" w:rsidRDefault="0089693C" w:rsidP="0089693C">
      <w:pPr>
        <w:pStyle w:val="Code"/>
      </w:pPr>
      <w:r>
        <w:t xml:space="preserve">        var sel = document.getElementById('ResxCopySelector');</w:t>
      </w:r>
    </w:p>
    <w:p w:rsidR="0089693C" w:rsidRDefault="0089693C" w:rsidP="0089693C">
      <w:pPr>
        <w:pStyle w:val="Code"/>
      </w:pPr>
      <w:r>
        <w:t xml:space="preserve">        var theme = '&lt;% = Theme %&gt;';</w:t>
      </w:r>
    </w:p>
    <w:p w:rsidR="0089693C" w:rsidRDefault="0089693C" w:rsidP="0089693C">
      <w:pPr>
        <w:pStyle w:val="Code"/>
      </w:pPr>
      <w:r>
        <w:t xml:space="preserve">        if (sel.options.length &gt; 0) {</w:t>
      </w:r>
    </w:p>
    <w:p w:rsidR="0089693C" w:rsidRDefault="0089693C" w:rsidP="0089693C">
      <w:pPr>
        <w:pStyle w:val="Code"/>
      </w:pPr>
      <w:r>
        <w:t xml:space="preserve">            var culture = sel.options[sel.selectedIndex].value;</w:t>
      </w:r>
    </w:p>
    <w:p w:rsidR="003D1D44" w:rsidRDefault="0089693C" w:rsidP="0089693C">
      <w:pPr>
        <w:pStyle w:val="Code"/>
      </w:pPr>
      <w:r>
        <w:t xml:space="preserve">            ResxEditor.ResourceService.LoadResource(pageId, </w:t>
      </w:r>
      <w:r w:rsidR="003D1D44">
        <w:sym w:font="Wingdings" w:char="F0C3"/>
      </w:r>
    </w:p>
    <w:p w:rsidR="003D1D44" w:rsidRDefault="003D1D44" w:rsidP="0089693C">
      <w:pPr>
        <w:pStyle w:val="Code"/>
      </w:pPr>
      <w:r>
        <w:t xml:space="preserve">                                                     </w:t>
      </w:r>
      <w:r w:rsidR="0089693C">
        <w:t xml:space="preserve">ctrlId + ".ErrorMessage", </w:t>
      </w:r>
      <w:r>
        <w:sym w:font="Wingdings" w:char="F0C3"/>
      </w:r>
    </w:p>
    <w:p w:rsidR="003D1D44" w:rsidRDefault="003D1D44" w:rsidP="0089693C">
      <w:pPr>
        <w:pStyle w:val="Code"/>
      </w:pPr>
      <w:r>
        <w:t xml:space="preserve">                                                     </w:t>
      </w:r>
      <w:r w:rsidR="0089693C">
        <w:t xml:space="preserve">culture, theme, </w:t>
      </w:r>
      <w:r>
        <w:sym w:font="Wingdings" w:char="F0C3"/>
      </w:r>
    </w:p>
    <w:p w:rsidR="003D1D44" w:rsidRDefault="003D1D44" w:rsidP="0089693C">
      <w:pPr>
        <w:pStyle w:val="Code"/>
      </w:pPr>
      <w:r>
        <w:t xml:space="preserve">                                                     </w:t>
      </w:r>
      <w:r w:rsidR="0089693C">
        <w:t xml:space="preserve">copyMeCallbackErrorMessage, </w:t>
      </w:r>
      <w:r>
        <w:sym w:font="Wingdings" w:char="F0C3"/>
      </w:r>
    </w:p>
    <w:p w:rsidR="0089693C" w:rsidRDefault="003D1D44" w:rsidP="0089693C">
      <w:pPr>
        <w:pStyle w:val="Code"/>
      </w:pPr>
      <w:r>
        <w:t xml:space="preserve">                                                     </w:t>
      </w:r>
      <w:r w:rsidR="0089693C">
        <w:t>loadMeError);</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copyMeCallbackErrorMessage(result, eventArgs) {</w:t>
      </w:r>
    </w:p>
    <w:p w:rsidR="003D1D44" w:rsidRDefault="0089693C" w:rsidP="0089693C">
      <w:pPr>
        <w:pStyle w:val="Code"/>
      </w:pPr>
      <w:r>
        <w:t xml:space="preserve">        document.getElementById('&lt;% = TextBoxErrorMe</w:t>
      </w:r>
      <w:r w:rsidR="003D1D44">
        <w:t>ssage.ClientID %&gt;').innerText =</w:t>
      </w:r>
      <w:r w:rsidR="003D1D44">
        <w:sym w:font="Wingdings" w:char="F0C3"/>
      </w:r>
    </w:p>
    <w:p w:rsidR="0089693C" w:rsidRDefault="003D1D44" w:rsidP="0089693C">
      <w:pPr>
        <w:pStyle w:val="Code"/>
      </w:pPr>
      <w:r>
        <w:t xml:space="preserve">                                                                             </w:t>
      </w:r>
      <w:r w:rsidR="0089693C">
        <w:t>result;</w:t>
      </w:r>
    </w:p>
    <w:p w:rsidR="0089693C" w:rsidRDefault="0089693C" w:rsidP="0089693C">
      <w:pPr>
        <w:pStyle w:val="Code"/>
      </w:pPr>
      <w:r>
        <w:t xml:space="preserve">        showMessage("");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showEditor(allowHtml, parent) {</w:t>
      </w:r>
    </w:p>
    <w:p w:rsidR="0089693C" w:rsidRDefault="0089693C" w:rsidP="0089693C">
      <w:pPr>
        <w:pStyle w:val="Code"/>
      </w:pPr>
      <w:r>
        <w:t xml:space="preserve">        showMessage("");</w:t>
      </w:r>
    </w:p>
    <w:p w:rsidR="0089693C" w:rsidRDefault="0089693C" w:rsidP="0089693C">
      <w:pPr>
        <w:pStyle w:val="Code"/>
      </w:pPr>
      <w:r>
        <w:t xml:space="preserve">        document.getElementById('&lt;% = EditTextBox.ClientID %&gt;').disabled = true;</w:t>
      </w:r>
    </w:p>
    <w:p w:rsidR="0089693C" w:rsidRDefault="0089693C" w:rsidP="0089693C">
      <w:pPr>
        <w:pStyle w:val="Code"/>
      </w:pPr>
      <w:r>
        <w:t xml:space="preserve">        document.getElementById('&lt;% = TextBoxTooltip.ClientID %&gt;').disabled = true;</w:t>
      </w:r>
    </w:p>
    <w:p w:rsidR="003D1D44" w:rsidRDefault="0089693C" w:rsidP="0089693C">
      <w:pPr>
        <w:pStyle w:val="Code"/>
      </w:pPr>
      <w:r>
        <w:t xml:space="preserve">        document.getElement</w:t>
      </w:r>
      <w:r w:rsidR="003D1D44">
        <w:t xml:space="preserve">ById('&lt;% = EditTextBox.ClientID%&gt;'). </w:t>
      </w:r>
      <w:r w:rsidR="003D1D44">
        <w:sym w:font="Wingdings" w:char="F0C3"/>
      </w:r>
    </w:p>
    <w:p w:rsidR="0089693C" w:rsidRDefault="003D1D44" w:rsidP="0089693C">
      <w:pPr>
        <w:pStyle w:val="Code"/>
      </w:pPr>
      <w:r>
        <w:t xml:space="preserve">                                                   style.backgroundColor</w:t>
      </w:r>
      <w:r w:rsidR="0089693C">
        <w:t>= "silver";</w:t>
      </w:r>
    </w:p>
    <w:p w:rsidR="003D1D44" w:rsidRDefault="0089693C" w:rsidP="0089693C">
      <w:pPr>
        <w:pStyle w:val="Code"/>
      </w:pPr>
      <w:r>
        <w:t xml:space="preserve">        document.getElementById('&lt;% = TextBoxTooltip.ClientID %&gt;').</w:t>
      </w:r>
      <w:r w:rsidR="003D1D44">
        <w:t xml:space="preserve"> </w:t>
      </w:r>
      <w:r w:rsidR="003D1D44">
        <w:sym w:font="Wingdings" w:char="F0C3"/>
      </w:r>
    </w:p>
    <w:p w:rsidR="0089693C" w:rsidRDefault="003D1D44" w:rsidP="0089693C">
      <w:pPr>
        <w:pStyle w:val="Code"/>
      </w:pPr>
      <w:r>
        <w:t xml:space="preserve">                                                   </w:t>
      </w:r>
      <w:r w:rsidR="0089693C">
        <w:t>style.backgroundColor = "silver";</w:t>
      </w:r>
    </w:p>
    <w:p w:rsidR="0089693C" w:rsidRDefault="0089693C" w:rsidP="0089693C">
      <w:pPr>
        <w:pStyle w:val="Code"/>
      </w:pPr>
      <w:r>
        <w:t xml:space="preserve">        document.getElementById('ErrorMessage').style.display = "none";</w:t>
      </w:r>
    </w:p>
    <w:p w:rsidR="003D1D44" w:rsidRDefault="0089693C" w:rsidP="0089693C">
      <w:pPr>
        <w:pStyle w:val="Code"/>
      </w:pPr>
      <w:r>
        <w:t xml:space="preserve">        parentObj = parent; </w:t>
      </w:r>
    </w:p>
    <w:p w:rsidR="0089693C" w:rsidRDefault="003D1D44" w:rsidP="003D1D44">
      <w:pPr>
        <w:pStyle w:val="CodeBold"/>
      </w:pPr>
      <w:r>
        <w:t xml:space="preserve">        </w:t>
      </w:r>
      <w:r w:rsidR="0089693C">
        <w:t>// image with attribute referencing to object data</w:t>
      </w:r>
    </w:p>
    <w:p w:rsidR="0089693C" w:rsidRDefault="0089693C" w:rsidP="0089693C">
      <w:pPr>
        <w:pStyle w:val="Code"/>
      </w:pPr>
      <w:r>
        <w:t xml:space="preserve">        var etb = document.getElementById('textBoxContainer');</w:t>
      </w:r>
    </w:p>
    <w:p w:rsidR="0089693C" w:rsidRDefault="0089693C" w:rsidP="0089693C">
      <w:pPr>
        <w:pStyle w:val="Code"/>
      </w:pPr>
      <w:r>
        <w:t xml:space="preserve">        // TODO: support more attributes</w:t>
      </w:r>
    </w:p>
    <w:p w:rsidR="0089693C" w:rsidRDefault="0089693C" w:rsidP="0089693C">
      <w:pPr>
        <w:pStyle w:val="Code"/>
      </w:pPr>
      <w:r>
        <w:t xml:space="preserve">        var attr = parentObj.getAttribute("attributes");</w:t>
      </w:r>
    </w:p>
    <w:p w:rsidR="0089693C" w:rsidRDefault="0089693C" w:rsidP="0089693C">
      <w:pPr>
        <w:pStyle w:val="Code"/>
      </w:pPr>
      <w:r>
        <w:t xml:space="preserve">        var a = attr.split(",");</w:t>
      </w:r>
    </w:p>
    <w:p w:rsidR="0089693C" w:rsidRDefault="0089693C" w:rsidP="0089693C">
      <w:pPr>
        <w:pStyle w:val="Code"/>
      </w:pPr>
      <w:r>
        <w:t xml:space="preserve">        for (i = 0; i &lt; a.length; i++) {</w:t>
      </w:r>
    </w:p>
    <w:p w:rsidR="0089693C" w:rsidRDefault="0089693C" w:rsidP="0089693C">
      <w:pPr>
        <w:pStyle w:val="Code"/>
      </w:pPr>
      <w:r>
        <w:t xml:space="preserve">            switch (a[i]) {</w:t>
      </w:r>
    </w:p>
    <w:p w:rsidR="0089693C" w:rsidRDefault="0089693C" w:rsidP="0089693C">
      <w:pPr>
        <w:pStyle w:val="Code"/>
      </w:pPr>
      <w:r>
        <w:t xml:space="preserve">                case "Title":</w:t>
      </w:r>
    </w:p>
    <w:p w:rsidR="0089693C" w:rsidRDefault="0089693C" w:rsidP="0089693C">
      <w:pPr>
        <w:pStyle w:val="Code"/>
      </w:pPr>
      <w:r>
        <w:t xml:space="preserve">                    break;</w:t>
      </w:r>
    </w:p>
    <w:p w:rsidR="0089693C" w:rsidRDefault="0089693C" w:rsidP="0089693C">
      <w:pPr>
        <w:pStyle w:val="Code"/>
      </w:pPr>
      <w:r>
        <w:t xml:space="preserve">                case "Text":</w:t>
      </w:r>
    </w:p>
    <w:p w:rsidR="00E05158" w:rsidRDefault="0089693C" w:rsidP="0089693C">
      <w:pPr>
        <w:pStyle w:val="Code"/>
      </w:pPr>
      <w:r>
        <w:t xml:space="preserve">                    document.getElementById('&lt;% = EditTextBox.ClientID %&gt;')</w:t>
      </w:r>
      <w:r w:rsidR="00E05158">
        <w:t xml:space="preserve">. </w:t>
      </w:r>
      <w:r w:rsidR="00E05158">
        <w:sym w:font="Wingdings" w:char="F0C3"/>
      </w:r>
      <w:r w:rsidR="00E05158">
        <w:t xml:space="preserve">                                                    </w:t>
      </w:r>
    </w:p>
    <w:p w:rsidR="0089693C" w:rsidRDefault="00E05158" w:rsidP="0089693C">
      <w:pPr>
        <w:pStyle w:val="Code"/>
      </w:pPr>
      <w:r>
        <w:t xml:space="preserve">                                                                  </w:t>
      </w:r>
      <w:r w:rsidR="0089693C">
        <w:t>disabled = false;</w:t>
      </w:r>
    </w:p>
    <w:p w:rsidR="00E05158" w:rsidRDefault="0089693C" w:rsidP="0089693C">
      <w:pPr>
        <w:pStyle w:val="Code"/>
      </w:pPr>
      <w:r>
        <w:t xml:space="preserve">                    document.getElementById('&lt;% = EditTextBox.ClientID %&gt;').</w:t>
      </w:r>
      <w:r w:rsidR="00E05158">
        <w:t xml:space="preserve"> </w:t>
      </w:r>
      <w:r w:rsidR="00E05158">
        <w:sym w:font="Wingdings" w:char="F0C3"/>
      </w:r>
    </w:p>
    <w:p w:rsidR="0089693C" w:rsidRDefault="00E05158" w:rsidP="0089693C">
      <w:pPr>
        <w:pStyle w:val="Code"/>
      </w:pPr>
      <w:r>
        <w:t xml:space="preserve">                                                         </w:t>
      </w:r>
      <w:r w:rsidR="0089693C">
        <w:t>style.backgroundColor = "";</w:t>
      </w:r>
    </w:p>
    <w:p w:rsidR="0089693C" w:rsidRDefault="0089693C" w:rsidP="0089693C">
      <w:pPr>
        <w:pStyle w:val="Code"/>
      </w:pPr>
      <w:r>
        <w:t xml:space="preserve">                    etb.style.visibility = 'visible';</w:t>
      </w:r>
    </w:p>
    <w:p w:rsidR="0089693C" w:rsidRDefault="0089693C" w:rsidP="0089693C">
      <w:pPr>
        <w:pStyle w:val="Code"/>
      </w:pPr>
      <w:r>
        <w:t xml:space="preserve">                    etb.style.display = 'inline';</w:t>
      </w:r>
    </w:p>
    <w:p w:rsidR="0089693C" w:rsidRDefault="0089693C" w:rsidP="0089693C">
      <w:pPr>
        <w:pStyle w:val="Code"/>
      </w:pPr>
      <w:r>
        <w:t xml:space="preserve">                    break;</w:t>
      </w:r>
    </w:p>
    <w:p w:rsidR="0089693C" w:rsidRDefault="0089693C" w:rsidP="0089693C">
      <w:pPr>
        <w:pStyle w:val="Code"/>
      </w:pPr>
      <w:r>
        <w:t xml:space="preserve">                case "ToolTip":</w:t>
      </w:r>
    </w:p>
    <w:p w:rsidR="00E05158" w:rsidRDefault="0089693C" w:rsidP="0089693C">
      <w:pPr>
        <w:pStyle w:val="Code"/>
      </w:pPr>
      <w:r>
        <w:lastRenderedPageBreak/>
        <w:t xml:space="preserve">                    document.getElementById('&lt;% = TextBoxTooltip.ClientID %&gt;').</w:t>
      </w:r>
      <w:r w:rsidR="00E05158">
        <w:t xml:space="preserve"> </w:t>
      </w:r>
      <w:r w:rsidR="00E05158">
        <w:sym w:font="Wingdings" w:char="F0C3"/>
      </w:r>
    </w:p>
    <w:p w:rsidR="0089693C" w:rsidRDefault="00E05158" w:rsidP="0089693C">
      <w:pPr>
        <w:pStyle w:val="Code"/>
      </w:pPr>
      <w:r>
        <w:t xml:space="preserve">                                                   </w:t>
      </w:r>
      <w:r w:rsidR="0089693C">
        <w:t>disabled = false;</w:t>
      </w:r>
    </w:p>
    <w:p w:rsidR="00E05158" w:rsidRDefault="0089693C" w:rsidP="0089693C">
      <w:pPr>
        <w:pStyle w:val="Code"/>
      </w:pPr>
      <w:r>
        <w:t xml:space="preserve">                    document.getElementById('&lt;% = TextBoxTooltip.ClientID %&gt;').</w:t>
      </w:r>
      <w:r w:rsidR="00E05158">
        <w:t xml:space="preserve"> </w:t>
      </w:r>
      <w:r w:rsidR="00E05158">
        <w:sym w:font="Wingdings" w:char="F0C3"/>
      </w:r>
    </w:p>
    <w:p w:rsidR="0089693C" w:rsidRDefault="00E05158" w:rsidP="0089693C">
      <w:pPr>
        <w:pStyle w:val="Code"/>
      </w:pPr>
      <w:r>
        <w:t xml:space="preserve">                                                   </w:t>
      </w:r>
      <w:r w:rsidR="0089693C">
        <w:t>style.backgroundColor = "white";</w:t>
      </w:r>
    </w:p>
    <w:p w:rsidR="0089693C" w:rsidRDefault="0089693C" w:rsidP="0089693C">
      <w:pPr>
        <w:pStyle w:val="Code"/>
      </w:pPr>
      <w:r>
        <w:t xml:space="preserve">                    break;</w:t>
      </w:r>
    </w:p>
    <w:p w:rsidR="0089693C" w:rsidRDefault="0089693C" w:rsidP="0089693C">
      <w:pPr>
        <w:pStyle w:val="Code"/>
      </w:pPr>
      <w:r>
        <w:t xml:space="preserve">                case "ErrorMessage":</w:t>
      </w:r>
    </w:p>
    <w:p w:rsidR="0089693C" w:rsidRDefault="0089693C" w:rsidP="0089693C">
      <w:pPr>
        <w:pStyle w:val="Code"/>
      </w:pPr>
      <w:r>
        <w:t xml:space="preserve">                    document.getElementById('ErrorMessage').style.display = "block";</w:t>
      </w:r>
    </w:p>
    <w:p w:rsidR="0089693C" w:rsidRDefault="0089693C" w:rsidP="0089693C">
      <w:pPr>
        <w:pStyle w:val="Code"/>
      </w:pPr>
      <w:r>
        <w:t xml:space="preserve">                    break;</w:t>
      </w:r>
    </w:p>
    <w:p w:rsidR="0089693C" w:rsidRDefault="0089693C" w:rsidP="0089693C">
      <w:pPr>
        <w:pStyle w:val="Code"/>
      </w:pPr>
      <w:r>
        <w:t xml:space="preserve">            }</w:t>
      </w:r>
    </w:p>
    <w:p w:rsidR="0089693C" w:rsidRDefault="0089693C" w:rsidP="0089693C">
      <w:pPr>
        <w:pStyle w:val="Code"/>
      </w:pPr>
      <w:r>
        <w:t xml:space="preserve">        }</w:t>
      </w:r>
    </w:p>
    <w:p w:rsidR="0089693C" w:rsidRDefault="0089693C" w:rsidP="0089693C">
      <w:pPr>
        <w:pStyle w:val="Code"/>
      </w:pPr>
      <w:r>
        <w:t xml:space="preserve">        loadMe();</w:t>
      </w:r>
    </w:p>
    <w:p w:rsidR="0089693C" w:rsidRDefault="0089693C" w:rsidP="0089693C">
      <w:pPr>
        <w:pStyle w:val="Code"/>
      </w:pPr>
      <w:r>
        <w:t xml:space="preserve">        showMe();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hideEditor() {</w:t>
      </w:r>
    </w:p>
    <w:p w:rsidR="0089693C" w:rsidRDefault="0089693C" w:rsidP="0089693C">
      <w:pPr>
        <w:pStyle w:val="Code"/>
      </w:pPr>
      <w:r>
        <w:t xml:space="preserve">        var etb = document.getElementById('textBoxContainer');</w:t>
      </w:r>
    </w:p>
    <w:p w:rsidR="0089693C" w:rsidRDefault="0089693C" w:rsidP="0089693C">
      <w:pPr>
        <w:pStyle w:val="Code"/>
      </w:pPr>
      <w:r>
        <w:t xml:space="preserve">        etb.style.visibility = 'hidden';</w:t>
      </w:r>
    </w:p>
    <w:p w:rsidR="0089693C" w:rsidRDefault="0089693C" w:rsidP="0089693C">
      <w:pPr>
        <w:pStyle w:val="Code"/>
      </w:pPr>
      <w:r>
        <w:t xml:space="preserve">        etb.style.display = 'none';</w:t>
      </w:r>
    </w:p>
    <w:p w:rsidR="0089693C" w:rsidRDefault="0089693C" w:rsidP="0089693C">
      <w:pPr>
        <w:pStyle w:val="Code"/>
      </w:pPr>
      <w:r>
        <w:t xml:space="preserve">        hideMe();</w:t>
      </w:r>
    </w:p>
    <w:p w:rsidR="0089693C" w:rsidRDefault="0089693C" w:rsidP="0089693C">
      <w:pPr>
        <w:pStyle w:val="Code"/>
      </w:pPr>
      <w:r>
        <w:t xml:space="preserve">    }</w:t>
      </w:r>
    </w:p>
    <w:p w:rsidR="0089693C" w:rsidRDefault="0089693C" w:rsidP="0089693C">
      <w:pPr>
        <w:pStyle w:val="Code"/>
      </w:pPr>
    </w:p>
    <w:p w:rsidR="0089693C" w:rsidRDefault="0089693C" w:rsidP="0089693C">
      <w:pPr>
        <w:pStyle w:val="Code"/>
      </w:pPr>
      <w:r>
        <w:t xml:space="preserve">    function initEditor() {</w:t>
      </w:r>
    </w:p>
    <w:p w:rsidR="0089693C" w:rsidRDefault="0089693C" w:rsidP="0089693C">
      <w:pPr>
        <w:pStyle w:val="Code"/>
      </w:pPr>
      <w:r>
        <w:t xml:space="preserve">        // init</w:t>
      </w:r>
    </w:p>
    <w:p w:rsidR="0089693C" w:rsidRDefault="0089693C" w:rsidP="0089693C">
      <w:pPr>
        <w:pStyle w:val="Code"/>
      </w:pPr>
      <w:r>
        <w:t xml:space="preserve">        var sel = document.getElementById('ResxLanguageSelector');</w:t>
      </w:r>
    </w:p>
    <w:p w:rsidR="0089693C" w:rsidRDefault="0089693C" w:rsidP="0089693C">
      <w:pPr>
        <w:pStyle w:val="Code"/>
      </w:pPr>
      <w:r>
        <w:t xml:space="preserve">        if (sel.options.length == 0) {</w:t>
      </w:r>
    </w:p>
    <w:p w:rsidR="0089693C" w:rsidRDefault="0089693C" w:rsidP="0089693C">
      <w:pPr>
        <w:pStyle w:val="Code"/>
      </w:pPr>
      <w:r>
        <w:t xml:space="preserve">            initLanguages();</w:t>
      </w:r>
    </w:p>
    <w:p w:rsidR="0089693C" w:rsidRDefault="0089693C" w:rsidP="0089693C">
      <w:pPr>
        <w:pStyle w:val="Code"/>
      </w:pPr>
      <w:r>
        <w:t xml:space="preserve">        }</w:t>
      </w:r>
    </w:p>
    <w:p w:rsidR="0089693C" w:rsidRDefault="0089693C" w:rsidP="0089693C">
      <w:pPr>
        <w:pStyle w:val="Code"/>
      </w:pPr>
      <w:r>
        <w:t xml:space="preserve">        hideEditor();</w:t>
      </w:r>
    </w:p>
    <w:p w:rsidR="0089693C" w:rsidRDefault="0089693C" w:rsidP="0089693C">
      <w:pPr>
        <w:pStyle w:val="Code"/>
      </w:pPr>
      <w:r>
        <w:t xml:space="preserve">    }</w:t>
      </w:r>
    </w:p>
    <w:p w:rsidR="0089693C" w:rsidRDefault="0089693C" w:rsidP="0089693C">
      <w:pPr>
        <w:pStyle w:val="Code"/>
      </w:pPr>
    </w:p>
    <w:p w:rsidR="009E5BC7" w:rsidRDefault="0089693C" w:rsidP="009E5BC7">
      <w:pPr>
        <w:pStyle w:val="CodeLast"/>
      </w:pPr>
      <w:r>
        <w:t>&lt;/script&gt;</w:t>
      </w:r>
    </w:p>
    <w:p w:rsidR="00EB5B29" w:rsidRDefault="00EB5B29" w:rsidP="00EB5B29">
      <w:pPr>
        <w:pStyle w:val="BodyTextCont"/>
      </w:pPr>
      <w:r>
        <w:t>This longer JavaScript code block invokes the web services. The pattern is</w:t>
      </w:r>
      <w:r w:rsidR="00F2274B">
        <w:t>,</w:t>
      </w:r>
      <w:r>
        <w:t xml:space="preserve"> according to Ajax </w:t>
      </w:r>
      <w:r w:rsidR="008D4C66">
        <w:t xml:space="preserve">convention, </w:t>
      </w:r>
      <w:r>
        <w:t xml:space="preserve">asynchronous. </w:t>
      </w:r>
      <w:r w:rsidR="007E1538">
        <w:t>O</w:t>
      </w:r>
      <w:r>
        <w:t xml:space="preserve">ne method </w:t>
      </w:r>
      <w:r w:rsidR="008D4C66">
        <w:t xml:space="preserve">calls </w:t>
      </w:r>
      <w:r>
        <w:t xml:space="preserve">the </w:t>
      </w:r>
      <w:r w:rsidR="008D4C66">
        <w:t xml:space="preserve">web </w:t>
      </w:r>
      <w:r>
        <w:t>service, defining callback methods as parameters. Once the</w:t>
      </w:r>
      <w:r w:rsidR="008D4C66">
        <w:t xml:space="preserve"> web</w:t>
      </w:r>
      <w:r>
        <w:t xml:space="preserve"> service respond</w:t>
      </w:r>
      <w:r w:rsidR="007E1538">
        <w:t>s,</w:t>
      </w:r>
      <w:r>
        <w:t xml:space="preserve"> the callback method is invoked. This </w:t>
      </w:r>
      <w:r w:rsidR="007E1538">
        <w:t xml:space="preserve">could </w:t>
      </w:r>
      <w:r>
        <w:t xml:space="preserve">be either </w:t>
      </w:r>
      <w:r w:rsidR="007E1538">
        <w:t xml:space="preserve">a </w:t>
      </w:r>
      <w:r>
        <w:t xml:space="preserve">success or error path depending on the </w:t>
      </w:r>
      <w:r w:rsidR="007E1538">
        <w:t>outcome.</w:t>
      </w:r>
      <w:r>
        <w:t xml:space="preserve"> The result is written back into the elements of the editor window. Other methods transfer data from </w:t>
      </w:r>
      <w:r w:rsidR="007E1538">
        <w:t xml:space="preserve">the </w:t>
      </w:r>
      <w:r>
        <w:t>editor window to the server. Due to the complexity</w:t>
      </w:r>
      <w:r w:rsidR="007E1538">
        <w:t>,</w:t>
      </w:r>
      <w:r>
        <w:t xml:space="preserve"> several methods are required:</w:t>
      </w:r>
    </w:p>
    <w:p w:rsidR="00EB5B29" w:rsidRDefault="00EB5B29" w:rsidP="00EB5B29">
      <w:pPr>
        <w:pStyle w:val="BulletFirst"/>
      </w:pPr>
      <w:r>
        <w:tab/>
        <w:t>*</w:t>
      </w:r>
      <w:r>
        <w:tab/>
      </w:r>
      <w:proofErr w:type="spellStart"/>
      <w:r>
        <w:t>SaveXX</w:t>
      </w:r>
      <w:proofErr w:type="spellEnd"/>
      <w:r>
        <w:t>. Each Save method saves a particular control’s content</w:t>
      </w:r>
    </w:p>
    <w:p w:rsidR="00EB5B29" w:rsidRDefault="00EB5B29" w:rsidP="00EB5B29">
      <w:pPr>
        <w:pStyle w:val="Bullet"/>
      </w:pPr>
      <w:r>
        <w:tab/>
        <w:t>*</w:t>
      </w:r>
      <w:r>
        <w:tab/>
      </w:r>
      <w:proofErr w:type="spellStart"/>
      <w:r>
        <w:t>LoadXX</w:t>
      </w:r>
      <w:proofErr w:type="spellEnd"/>
      <w:r>
        <w:t xml:space="preserve">. Each Load method loads the content from </w:t>
      </w:r>
      <w:r w:rsidR="007E1538">
        <w:t xml:space="preserve">the </w:t>
      </w:r>
      <w:r>
        <w:t xml:space="preserve">server </w:t>
      </w:r>
    </w:p>
    <w:p w:rsidR="00EB5B29" w:rsidRDefault="00EB5B29" w:rsidP="00EB5B29">
      <w:pPr>
        <w:pStyle w:val="Bullet"/>
      </w:pPr>
      <w:r>
        <w:tab/>
        <w:t>*</w:t>
      </w:r>
      <w:r>
        <w:tab/>
      </w:r>
      <w:proofErr w:type="spellStart"/>
      <w:r>
        <w:t>CopyXX</w:t>
      </w:r>
      <w:proofErr w:type="spellEnd"/>
      <w:r>
        <w:t>. The copy method copies from one language to another</w:t>
      </w:r>
    </w:p>
    <w:p w:rsidR="00EB5B29" w:rsidRDefault="00EB5B29" w:rsidP="00EB5B29">
      <w:pPr>
        <w:pStyle w:val="BulletLast"/>
      </w:pPr>
      <w:r>
        <w:tab/>
        <w:t>*</w:t>
      </w:r>
      <w:r>
        <w:tab/>
      </w:r>
      <w:proofErr w:type="spellStart"/>
      <w:r>
        <w:t>XXCallback</w:t>
      </w:r>
      <w:proofErr w:type="spellEnd"/>
      <w:r>
        <w:t>. The callback contain</w:t>
      </w:r>
      <w:r w:rsidR="007E1538">
        <w:t>ing</w:t>
      </w:r>
      <w:r>
        <w:t xml:space="preserve"> the data</w:t>
      </w:r>
    </w:p>
    <w:p w:rsidR="00EB5B29" w:rsidRPr="00EB5B29" w:rsidRDefault="00EB5B29" w:rsidP="00EB5B29">
      <w:pPr>
        <w:pStyle w:val="BodyTextCont"/>
      </w:pPr>
      <w:r>
        <w:t xml:space="preserve">Some callback methods invoke the </w:t>
      </w:r>
      <w:r w:rsidR="008D4C66">
        <w:t xml:space="preserve">subsequent </w:t>
      </w:r>
      <w:r>
        <w:t>step. For</w:t>
      </w:r>
      <w:r w:rsidR="007E1538">
        <w:t xml:space="preserve"> the</w:t>
      </w:r>
      <w:r>
        <w:t xml:space="preserve"> Load procedure, the </w:t>
      </w:r>
      <w:proofErr w:type="spellStart"/>
      <w:r w:rsidRPr="00EB5B29">
        <w:rPr>
          <w:rStyle w:val="CodeInline"/>
        </w:rPr>
        <w:t>LoadMe</w:t>
      </w:r>
      <w:proofErr w:type="spellEnd"/>
      <w:r>
        <w:t xml:space="preserve"> function is the entry point. In the callback</w:t>
      </w:r>
      <w:r w:rsidR="007E1538">
        <w:t>,</w:t>
      </w:r>
      <w:r>
        <w:t xml:space="preserve"> the next control’s resource is </w:t>
      </w:r>
      <w:r w:rsidR="008D4C66">
        <w:t xml:space="preserve">retrieved </w:t>
      </w:r>
      <w:r>
        <w:t xml:space="preserve">from </w:t>
      </w:r>
      <w:r w:rsidR="00EA1617">
        <w:t xml:space="preserve">the </w:t>
      </w:r>
      <w:r>
        <w:t xml:space="preserve">server and read in its own callback method. </w:t>
      </w:r>
      <w:r w:rsidR="00EA1617">
        <w:t xml:space="preserve">This </w:t>
      </w:r>
      <w:r>
        <w:t>creates a chain of callbacks</w:t>
      </w:r>
      <w:r w:rsidR="00EA1617">
        <w:t xml:space="preserve"> that are</w:t>
      </w:r>
      <w:r>
        <w:t xml:space="preserve"> </w:t>
      </w:r>
      <w:r w:rsidR="002258E3">
        <w:t xml:space="preserve">dependent </w:t>
      </w:r>
      <w:r>
        <w:t xml:space="preserve">on each other. </w:t>
      </w:r>
      <w:r w:rsidR="00EA1617">
        <w:t>T</w:t>
      </w:r>
      <w:r>
        <w:t xml:space="preserve">his is similar </w:t>
      </w:r>
      <w:r w:rsidR="00EA1617">
        <w:t xml:space="preserve">for the Save </w:t>
      </w:r>
      <w:r>
        <w:t xml:space="preserve">procedure. </w:t>
      </w:r>
      <w:r w:rsidR="009D3FFC">
        <w:t xml:space="preserve">After defining the </w:t>
      </w:r>
      <w:r>
        <w:t>access</w:t>
      </w:r>
      <w:r w:rsidR="009D3FFC">
        <w:t xml:space="preserve"> methods</w:t>
      </w:r>
      <w:r>
        <w:t xml:space="preserve"> to the server</w:t>
      </w:r>
      <w:r w:rsidR="00EA1617">
        <w:t>,</w:t>
      </w:r>
      <w:r>
        <w:t xml:space="preserve"> the editor window can be created.</w:t>
      </w:r>
    </w:p>
    <w:p w:rsidR="009E5BC7" w:rsidRDefault="009E5BC7" w:rsidP="009E5BC7">
      <w:pPr>
        <w:pStyle w:val="CodeCaption"/>
      </w:pPr>
      <w:r>
        <w:lastRenderedPageBreak/>
        <w:t xml:space="preserve">Listing </w:t>
      </w:r>
      <w:r w:rsidR="008D4C66">
        <w:t>5</w:t>
      </w:r>
      <w:r w:rsidR="009D3FFC">
        <w:t>-</w:t>
      </w:r>
      <w:r w:rsidR="003A7953">
        <w:fldChar w:fldCharType="begin"/>
      </w:r>
      <w:r w:rsidR="003A7953">
        <w:instrText xml:space="preserve"> SEQ Listing \* ARABIC </w:instrText>
      </w:r>
      <w:r w:rsidR="003A7953">
        <w:fldChar w:fldCharType="separate"/>
      </w:r>
      <w:r w:rsidR="00A4435E">
        <w:t>22</w:t>
      </w:r>
      <w:r w:rsidR="003A7953">
        <w:fldChar w:fldCharType="end"/>
      </w:r>
      <w:r>
        <w:t xml:space="preserve"> Part 3 The editor popup window definition</w:t>
      </w:r>
    </w:p>
    <w:p w:rsidR="0089693C" w:rsidRDefault="0089693C" w:rsidP="009E5BC7">
      <w:pPr>
        <w:pStyle w:val="CodeFirst"/>
      </w:pPr>
      <w:r>
        <w:t>&lt;div id="theLayer" style="background-color: silver; position: absolute; top: 40px; left: 175px; width: 740px; border: solid 2px gray;</w:t>
      </w:r>
    </w:p>
    <w:p w:rsidR="0089693C" w:rsidRDefault="00E05158" w:rsidP="0089693C">
      <w:pPr>
        <w:pStyle w:val="Code"/>
      </w:pPr>
      <w:r>
        <w:t xml:space="preserve"> </w:t>
      </w:r>
      <w:r w:rsidR="0089693C">
        <w:t>padding: 5px; font-family: Verdana; color: Blue; font-size: 10pt; visibility: visible; z-index: 10000"&gt;</w:t>
      </w:r>
    </w:p>
    <w:p w:rsidR="0089693C" w:rsidRDefault="00E05158" w:rsidP="0089693C">
      <w:pPr>
        <w:pStyle w:val="Code"/>
      </w:pPr>
      <w:r>
        <w:t xml:space="preserve"> </w:t>
      </w:r>
      <w:r w:rsidR="0089693C">
        <w:t>&lt;table border="0" width="100%" bgcolor="transparent" cellspacing="0" cellpadding="0"&gt;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&lt;td width="100%"&gt;</w:t>
      </w:r>
    </w:p>
    <w:p w:rsidR="00E05158" w:rsidRDefault="00E05158" w:rsidP="0089693C">
      <w:pPr>
        <w:pStyle w:val="Code"/>
      </w:pPr>
      <w:r>
        <w:t xml:space="preserve">    </w:t>
      </w:r>
      <w:r w:rsidR="0089693C">
        <w:t xml:space="preserve">&lt;table border="0" bgcolor="blue" width="100%" cellspacing="0" cellpadding="3" </w:t>
      </w:r>
    </w:p>
    <w:p w:rsidR="0089693C" w:rsidRDefault="00E05158" w:rsidP="0089693C">
      <w:pPr>
        <w:pStyle w:val="Code"/>
      </w:pPr>
      <w:r>
        <w:t xml:space="preserve">           </w:t>
      </w:r>
      <w:r w:rsidR="0089693C">
        <w:t>height="32"&gt;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&lt;td id="titleBar" style="cursor: move" width="95%"&gt;</w:t>
      </w:r>
    </w:p>
    <w:p w:rsidR="0089693C" w:rsidRDefault="00E05158" w:rsidP="0089693C">
      <w:pPr>
        <w:pStyle w:val="Code"/>
      </w:pPr>
      <w:r>
        <w:t xml:space="preserve">       </w:t>
      </w:r>
      <w:r w:rsidR="0089693C">
        <w:t>&lt;ilayer width="100%" onselectstart="return false"&gt;</w:t>
      </w:r>
    </w:p>
    <w:p w:rsidR="00E05158" w:rsidRDefault="00E05158" w:rsidP="0089693C">
      <w:pPr>
        <w:pStyle w:val="Code"/>
      </w:pPr>
      <w:r>
        <w:t xml:space="preserve">       </w:t>
      </w:r>
      <w:r w:rsidR="0089693C">
        <w:t xml:space="preserve">  &lt;layer width="100%" onMouseover="isHot=true;if (isN4) ddN4(theLayer)" </w:t>
      </w:r>
    </w:p>
    <w:p w:rsidR="0089693C" w:rsidRDefault="00E05158" w:rsidP="0089693C">
      <w:pPr>
        <w:pStyle w:val="Code"/>
      </w:pPr>
      <w:r>
        <w:t xml:space="preserve">                                           </w:t>
      </w:r>
      <w:r w:rsidR="0089693C">
        <w:t>onMouseout="isHot=false"&gt;</w:t>
      </w:r>
    </w:p>
    <w:p w:rsidR="00E05158" w:rsidRDefault="00E05158" w:rsidP="0089693C">
      <w:pPr>
        <w:pStyle w:val="Code"/>
      </w:pPr>
      <w:r>
        <w:t xml:space="preserve">       </w:t>
      </w:r>
      <w:r w:rsidR="0089693C">
        <w:t xml:space="preserve">  &lt;span style="font-family:Verdana;font-size:12pt; font-weight:bold;</w:t>
      </w:r>
      <w:r>
        <w:t xml:space="preserve"> </w:t>
      </w:r>
    </w:p>
    <w:p w:rsidR="0089693C" w:rsidRDefault="00E05158" w:rsidP="0089693C">
      <w:pPr>
        <w:pStyle w:val="Code"/>
      </w:pPr>
      <w:r>
        <w:t xml:space="preserve">                       </w:t>
      </w:r>
      <w:r w:rsidR="0089693C">
        <w:t>color:Wheat"&gt;Online Resource Editor&lt;/span&gt;</w:t>
      </w:r>
    </w:p>
    <w:p w:rsidR="0089693C" w:rsidRDefault="00E05158" w:rsidP="0089693C">
      <w:pPr>
        <w:pStyle w:val="Code"/>
      </w:pPr>
      <w:r>
        <w:t xml:space="preserve">       </w:t>
      </w:r>
      <w:r w:rsidR="0089693C">
        <w:t xml:space="preserve">  &lt;/layer&gt;</w:t>
      </w:r>
    </w:p>
    <w:p w:rsidR="0089693C" w:rsidRDefault="00E05158" w:rsidP="0089693C">
      <w:pPr>
        <w:pStyle w:val="Code"/>
      </w:pPr>
      <w:r>
        <w:t xml:space="preserve">       </w:t>
      </w:r>
      <w:r w:rsidR="0089693C">
        <w:t xml:space="preserve"> &lt;/ilayer&gt;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&lt;td style="cursor: hand" valign="top" align="right" width="5%"&gt;</w:t>
      </w:r>
    </w:p>
    <w:p w:rsidR="00E05158" w:rsidRDefault="00E05158" w:rsidP="0089693C">
      <w:pPr>
        <w:pStyle w:val="Code"/>
      </w:pPr>
      <w:r>
        <w:t xml:space="preserve">       </w:t>
      </w:r>
      <w:r w:rsidR="0089693C">
        <w:t xml:space="preserve">&lt;div onclick="hideEditor();return false" style="padding: 2px; color: #ffffff; </w:t>
      </w:r>
    </w:p>
    <w:p w:rsidR="0089693C" w:rsidRDefault="00E05158" w:rsidP="0089693C">
      <w:pPr>
        <w:pStyle w:val="Code"/>
      </w:pPr>
      <w:r>
        <w:t xml:space="preserve">            </w:t>
      </w:r>
      <w:r w:rsidR="0089693C">
        <w:t>background-color: Red; width: 8px; height: 12px; font-size: 9px;</w:t>
      </w:r>
    </w:p>
    <w:p w:rsidR="00E05158" w:rsidRDefault="00E05158" w:rsidP="0089693C">
      <w:pPr>
        <w:pStyle w:val="Code"/>
      </w:pPr>
      <w:r>
        <w:t xml:space="preserve">            </w:t>
      </w:r>
      <w:r w:rsidR="0089693C">
        <w:t>font-family: Verdana; text-decoration: none; text-align: center;</w:t>
      </w:r>
    </w:p>
    <w:p w:rsidR="0089693C" w:rsidRDefault="00E05158" w:rsidP="0089693C">
      <w:pPr>
        <w:pStyle w:val="Code"/>
      </w:pPr>
      <w:r>
        <w:t xml:space="preserve">           </w:t>
      </w:r>
      <w:r w:rsidR="0089693C">
        <w:t xml:space="preserve"> vertical-align: top"&gt;</w:t>
      </w:r>
    </w:p>
    <w:p w:rsidR="0089693C" w:rsidRDefault="00E05158" w:rsidP="0089693C">
      <w:pPr>
        <w:pStyle w:val="Code"/>
      </w:pPr>
      <w:r>
        <w:t xml:space="preserve">        </w:t>
      </w:r>
      <w:r w:rsidR="0089693C">
        <w:t>x</w:t>
      </w:r>
    </w:p>
    <w:p w:rsidR="0089693C" w:rsidRDefault="00E05158" w:rsidP="0089693C">
      <w:pPr>
        <w:pStyle w:val="Code"/>
      </w:pPr>
      <w:r>
        <w:t xml:space="preserve">       </w:t>
      </w:r>
      <w:r w:rsidR="0089693C">
        <w:t>&lt;/div&gt;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&lt;tr&gt;</w:t>
      </w:r>
    </w:p>
    <w:p w:rsidR="00E05158" w:rsidRDefault="00E05158" w:rsidP="0089693C">
      <w:pPr>
        <w:pStyle w:val="Code"/>
      </w:pPr>
      <w:r>
        <w:t xml:space="preserve">      </w:t>
      </w:r>
      <w:r w:rsidR="0089693C">
        <w:t xml:space="preserve">&lt;td width="100%" bgcolor="#FFFFFF" style="padding: 4px" colspan="2" </w:t>
      </w:r>
    </w:p>
    <w:p w:rsidR="0089693C" w:rsidRDefault="00E05158" w:rsidP="0089693C">
      <w:pPr>
        <w:pStyle w:val="Code"/>
      </w:pPr>
      <w:r>
        <w:t xml:space="preserve">          </w:t>
      </w:r>
      <w:r w:rsidR="0089693C">
        <w:t>disabled="true" id="theContentContainer"&gt;</w:t>
      </w:r>
    </w:p>
    <w:p w:rsidR="0089693C" w:rsidRPr="00A4435E" w:rsidRDefault="00E05158" w:rsidP="0089693C">
      <w:pPr>
        <w:pStyle w:val="Code"/>
      </w:pPr>
      <w:r>
        <w:t xml:space="preserve">       </w:t>
      </w:r>
      <w:r w:rsidR="0089693C" w:rsidRPr="00A4435E">
        <w:t>&lt;table&gt;</w:t>
      </w:r>
    </w:p>
    <w:p w:rsidR="0089693C" w:rsidRPr="00A4435E" w:rsidRDefault="00E05158" w:rsidP="0089693C">
      <w:pPr>
        <w:pStyle w:val="Code"/>
      </w:pPr>
      <w:r>
        <w:t xml:space="preserve">        </w:t>
      </w:r>
      <w:r w:rsidR="0089693C" w:rsidRPr="00A4435E">
        <w:t>&lt;tr&gt;</w:t>
      </w:r>
    </w:p>
    <w:p w:rsidR="0089693C" w:rsidRPr="00A4435E" w:rsidRDefault="00E05158" w:rsidP="0089693C">
      <w:pPr>
        <w:pStyle w:val="Code"/>
      </w:pPr>
      <w:r>
        <w:t xml:space="preserve">         </w:t>
      </w:r>
      <w:r w:rsidR="0089693C" w:rsidRPr="00A4435E">
        <w:t>&lt;td&gt;</w:t>
      </w:r>
    </w:p>
    <w:p w:rsidR="0089693C" w:rsidRPr="00A4435E" w:rsidRDefault="00E05158" w:rsidP="0089693C">
      <w:pPr>
        <w:pStyle w:val="Code"/>
      </w:pPr>
      <w:r>
        <w:t xml:space="preserve">          </w:t>
      </w:r>
      <w:r w:rsidR="009D3FFC" w:rsidRPr="00A4435E">
        <w:t>Language selection</w:t>
      </w:r>
      <w:r w:rsidR="0089693C" w:rsidRPr="00A4435E">
        <w: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&lt;select id="ResxLanguageSelector" onchange="loadMe();"&gt;</w:t>
      </w:r>
    </w:p>
    <w:p w:rsidR="0089693C" w:rsidRDefault="00E05158" w:rsidP="0089693C">
      <w:pPr>
        <w:pStyle w:val="Code"/>
      </w:pPr>
      <w:r>
        <w:t xml:space="preserve">          </w:t>
      </w:r>
      <w:r w:rsidR="0089693C">
        <w:t>&lt;/select&gt;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&lt;td&gt;</w:t>
      </w:r>
    </w:p>
    <w:p w:rsidR="0089693C" w:rsidRPr="00A4435E" w:rsidRDefault="00E05158" w:rsidP="0089693C">
      <w:pPr>
        <w:pStyle w:val="Code"/>
      </w:pPr>
      <w:r>
        <w:t xml:space="preserve">          </w:t>
      </w:r>
      <w:r w:rsidR="009D3FFC" w:rsidRPr="00A4435E">
        <w:t>Copy from language</w:t>
      </w:r>
      <w:r w:rsidR="0089693C" w:rsidRPr="00A4435E">
        <w:t>:</w:t>
      </w:r>
    </w:p>
    <w:p w:rsidR="0089693C" w:rsidRPr="00A4435E" w:rsidRDefault="00E05158" w:rsidP="0089693C">
      <w:pPr>
        <w:pStyle w:val="Code"/>
      </w:pPr>
      <w:r>
        <w:t xml:space="preserve">         </w:t>
      </w:r>
      <w:r w:rsidR="0089693C" w:rsidRPr="00A4435E">
        <w:t>&lt;/td&gt;</w:t>
      </w:r>
    </w:p>
    <w:p w:rsidR="0089693C" w:rsidRPr="00A4435E" w:rsidRDefault="00E05158" w:rsidP="0089693C">
      <w:pPr>
        <w:pStyle w:val="Code"/>
      </w:pPr>
      <w:r>
        <w:t xml:space="preserve">         </w:t>
      </w:r>
      <w:r w:rsidR="0089693C" w:rsidRPr="00A4435E">
        <w:t>&lt;td&gt;</w:t>
      </w:r>
    </w:p>
    <w:p w:rsidR="0089693C" w:rsidRDefault="00E05158" w:rsidP="0089693C">
      <w:pPr>
        <w:pStyle w:val="Code"/>
      </w:pPr>
      <w:r>
        <w:t xml:space="preserve">          </w:t>
      </w:r>
      <w:r w:rsidR="0089693C">
        <w:t>&lt;select id="ResxCopySelector" onchange="copyMe();"&gt;</w:t>
      </w:r>
    </w:p>
    <w:p w:rsidR="0089693C" w:rsidRDefault="00E05158" w:rsidP="0089693C">
      <w:pPr>
        <w:pStyle w:val="Code"/>
      </w:pPr>
      <w:r>
        <w:t xml:space="preserve">          </w:t>
      </w:r>
      <w:r w:rsidR="0089693C">
        <w:t>&lt;/select&gt;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&lt;/tr&gt;</w:t>
      </w:r>
    </w:p>
    <w:p w:rsidR="0089693C" w:rsidRDefault="00E05158" w:rsidP="0089693C">
      <w:pPr>
        <w:pStyle w:val="Code"/>
      </w:pPr>
      <w:r>
        <w:lastRenderedPageBreak/>
        <w:t xml:space="preserve">       </w:t>
      </w:r>
      <w:r w:rsidR="0089693C">
        <w:t>&lt;/table&gt;</w:t>
      </w:r>
    </w:p>
    <w:p w:rsidR="0089693C" w:rsidRDefault="00E05158" w:rsidP="0089693C">
      <w:pPr>
        <w:pStyle w:val="Code"/>
      </w:pPr>
      <w:r>
        <w:t xml:space="preserve">       </w:t>
      </w:r>
      <w:r w:rsidR="0089693C">
        <w:t>&lt;hr width="100%" size="2" color="gray" /&gt;</w:t>
      </w:r>
    </w:p>
    <w:p w:rsidR="008F69EB" w:rsidRDefault="00E05158" w:rsidP="0089693C">
      <w:pPr>
        <w:pStyle w:val="Code"/>
      </w:pPr>
      <w:r>
        <w:t xml:space="preserve">       </w:t>
      </w:r>
      <w:r w:rsidR="0089693C">
        <w:t xml:space="preserve">Resource: &lt;span style="font-weight: bold;" </w:t>
      </w:r>
    </w:p>
    <w:p w:rsidR="008F69EB" w:rsidRDefault="00E05158" w:rsidP="0089693C">
      <w:pPr>
        <w:pStyle w:val="Code"/>
      </w:pPr>
      <w:r>
        <w:t xml:space="preserve">         </w:t>
      </w:r>
      <w:r w:rsidR="008F69EB">
        <w:t xml:space="preserve">  </w:t>
      </w:r>
      <w:r w:rsidR="0089693C">
        <w:t>id="LabelControlId"&gt;&lt;/span&gt;&amp;nbsp;</w:t>
      </w:r>
      <w:r w:rsidR="008F69EB">
        <w:t>on</w:t>
      </w:r>
      <w:r w:rsidR="0089693C">
        <w:t xml:space="preserve">&amp;nbsp; </w:t>
      </w:r>
    </w:p>
    <w:p w:rsidR="008F69EB" w:rsidRDefault="00E05158" w:rsidP="0089693C">
      <w:pPr>
        <w:pStyle w:val="Code"/>
      </w:pPr>
      <w:r>
        <w:t xml:space="preserve">         </w:t>
      </w:r>
      <w:r w:rsidR="008F69EB">
        <w:t xml:space="preserve">  </w:t>
      </w:r>
      <w:r w:rsidR="0089693C">
        <w:t xml:space="preserve">&lt;span style="font-weight: bold;" </w:t>
      </w:r>
    </w:p>
    <w:p w:rsidR="0089693C" w:rsidRDefault="00E05158" w:rsidP="0089693C">
      <w:pPr>
        <w:pStyle w:val="Code"/>
      </w:pPr>
      <w:r>
        <w:t xml:space="preserve">         </w:t>
      </w:r>
      <w:r w:rsidR="008F69EB">
        <w:t xml:space="preserve">  </w:t>
      </w:r>
      <w:r w:rsidR="0089693C">
        <w:t>id="LabelPageId"&gt;</w:t>
      </w:r>
    </w:p>
    <w:p w:rsidR="0089693C" w:rsidRDefault="00E05158" w:rsidP="0089693C">
      <w:pPr>
        <w:pStyle w:val="Code"/>
      </w:pPr>
      <w:r>
        <w:t xml:space="preserve">         </w:t>
      </w:r>
      <w:r w:rsidR="0089693C">
        <w:t xml:space="preserve">  &lt;/span&gt;</w:t>
      </w:r>
    </w:p>
    <w:p w:rsidR="0089693C" w:rsidRDefault="00E05158" w:rsidP="0089693C">
      <w:pPr>
        <w:pStyle w:val="Code"/>
      </w:pPr>
      <w:r>
        <w:t xml:space="preserve">       </w:t>
      </w:r>
      <w:r w:rsidR="0089693C">
        <w:t>&lt;br /&gt;</w:t>
      </w:r>
    </w:p>
    <w:p w:rsidR="0089693C" w:rsidRDefault="00E05158" w:rsidP="0089693C">
      <w:pPr>
        <w:pStyle w:val="Code"/>
      </w:pPr>
      <w:r>
        <w:t xml:space="preserve">       </w:t>
      </w:r>
      <w:r w:rsidR="0089693C">
        <w:t>&lt;hr width="100%" size="2" color="gray" /&gt;</w:t>
      </w:r>
    </w:p>
    <w:p w:rsidR="0089693C" w:rsidRDefault="00E05158" w:rsidP="0089693C">
      <w:pPr>
        <w:pStyle w:val="Code"/>
      </w:pPr>
      <w:r>
        <w:t xml:space="preserve">       </w:t>
      </w:r>
      <w:r w:rsidR="0089693C">
        <w:t>Tooltip:&lt;br /&gt;</w:t>
      </w:r>
    </w:p>
    <w:p w:rsidR="008F69EB" w:rsidRDefault="00E05158" w:rsidP="0089693C">
      <w:pPr>
        <w:pStyle w:val="Code"/>
      </w:pPr>
      <w:r>
        <w:t xml:space="preserve">       </w:t>
      </w:r>
      <w:r w:rsidR="0089693C">
        <w:t xml:space="preserve">&lt;asp:TextBox runat="server" ID="TextBoxTooltip" </w:t>
      </w:r>
    </w:p>
    <w:p w:rsidR="008F69EB" w:rsidRDefault="00E05158" w:rsidP="0089693C">
      <w:pPr>
        <w:pStyle w:val="Code"/>
      </w:pPr>
      <w:r>
        <w:t xml:space="preserve">          </w:t>
      </w:r>
      <w:r w:rsidR="008F69EB">
        <w:t xml:space="preserve"> </w:t>
      </w:r>
      <w:r w:rsidR="0089693C">
        <w:t xml:space="preserve">TextMode="SingleLine" Width="720px" </w:t>
      </w:r>
    </w:p>
    <w:p w:rsidR="0089693C" w:rsidRDefault="00E05158" w:rsidP="0089693C">
      <w:pPr>
        <w:pStyle w:val="Code"/>
      </w:pPr>
      <w:r>
        <w:t xml:space="preserve">          </w:t>
      </w:r>
      <w:r w:rsidR="008F69EB">
        <w:t xml:space="preserve"> </w:t>
      </w:r>
      <w:r w:rsidR="0089693C">
        <w:t>Visible="true"&gt;&lt;/asp:TextBox&gt;</w:t>
      </w:r>
    </w:p>
    <w:p w:rsidR="009D3FFC" w:rsidRPr="00A4435E" w:rsidRDefault="00E05158" w:rsidP="0089693C">
      <w:pPr>
        <w:pStyle w:val="Code"/>
      </w:pPr>
      <w:r>
        <w:t xml:space="preserve">       </w:t>
      </w:r>
      <w:r w:rsidR="0089693C" w:rsidRPr="00A4435E">
        <w:t>&lt;span style="display: none" id="ErrorMessage"&gt;</w:t>
      </w:r>
    </w:p>
    <w:p w:rsidR="009D3FFC" w:rsidRPr="00A4435E" w:rsidRDefault="009D3FFC" w:rsidP="0089693C">
      <w:pPr>
        <w:pStyle w:val="Code"/>
      </w:pPr>
      <w:r w:rsidRPr="00A4435E">
        <w:tab/>
      </w:r>
      <w:r w:rsidRPr="00A4435E">
        <w:tab/>
      </w:r>
      <w:r w:rsidRPr="00A4435E">
        <w:tab/>
      </w:r>
      <w:r w:rsidRPr="00A4435E">
        <w:tab/>
        <w:t>ErrorMessage (Message in group, Text = Message text)</w:t>
      </w:r>
    </w:p>
    <w:p w:rsidR="0089693C" w:rsidRPr="00A4435E" w:rsidRDefault="00E05158" w:rsidP="0089693C">
      <w:pPr>
        <w:pStyle w:val="Code"/>
      </w:pPr>
      <w:r>
        <w:t xml:space="preserve">       </w:t>
      </w:r>
      <w:r w:rsidR="0089693C" w:rsidRPr="00A4435E">
        <w:t>&lt;br /&gt;</w:t>
      </w:r>
    </w:p>
    <w:p w:rsidR="008F69EB" w:rsidRDefault="00E05158" w:rsidP="0089693C">
      <w:pPr>
        <w:pStyle w:val="Code"/>
      </w:pPr>
      <w:r>
        <w:t xml:space="preserve">        </w:t>
      </w:r>
      <w:r w:rsidR="0089693C">
        <w:t xml:space="preserve">&lt;asp:TextBox runat="server" ID="TextBoxErrorMessage" </w:t>
      </w:r>
    </w:p>
    <w:p w:rsidR="008F69EB" w:rsidRDefault="00E05158" w:rsidP="0089693C">
      <w:pPr>
        <w:pStyle w:val="Code"/>
      </w:pPr>
      <w:r>
        <w:t xml:space="preserve">           </w:t>
      </w:r>
      <w:r w:rsidR="008F69EB">
        <w:t xml:space="preserve"> </w:t>
      </w:r>
      <w:r w:rsidR="0089693C">
        <w:t xml:space="preserve">TextMode="SingleLine" Width="720px" </w:t>
      </w:r>
    </w:p>
    <w:p w:rsidR="0089693C" w:rsidRDefault="00E05158" w:rsidP="0089693C">
      <w:pPr>
        <w:pStyle w:val="Code"/>
      </w:pPr>
      <w:r>
        <w:t xml:space="preserve">           </w:t>
      </w:r>
      <w:r w:rsidR="008F69EB">
        <w:t xml:space="preserve"> </w:t>
      </w:r>
      <w:r w:rsidR="0089693C">
        <w:t>Visible="true"&gt;&lt;/asp:TextBox&gt;</w:t>
      </w:r>
    </w:p>
    <w:p w:rsidR="0089693C" w:rsidRDefault="00E05158" w:rsidP="0089693C">
      <w:pPr>
        <w:pStyle w:val="Code"/>
      </w:pPr>
      <w:r>
        <w:t xml:space="preserve">       </w:t>
      </w:r>
      <w:r w:rsidR="0089693C">
        <w:t>&lt;/span&gt;</w:t>
      </w:r>
    </w:p>
    <w:p w:rsidR="0089693C" w:rsidRDefault="00E05158" w:rsidP="0089693C">
      <w:pPr>
        <w:pStyle w:val="Code"/>
      </w:pPr>
      <w:r>
        <w:t xml:space="preserve">       </w:t>
      </w:r>
      <w:r w:rsidR="0089693C">
        <w:t>&lt;hr width="100%" size="2" color="gray" /&gt;</w:t>
      </w:r>
    </w:p>
    <w:p w:rsidR="008F69EB" w:rsidRDefault="00E05158" w:rsidP="0089693C">
      <w:pPr>
        <w:pStyle w:val="Code"/>
      </w:pPr>
      <w:r>
        <w:t xml:space="preserve">       </w:t>
      </w:r>
      <w:r w:rsidR="0089693C" w:rsidRPr="009D3FFC">
        <w:t>&lt;asp:CheckBox runat="server" ID="ChkBoxVisible"</w:t>
      </w:r>
      <w:r>
        <w:t xml:space="preserve">           </w:t>
      </w:r>
      <w:r w:rsidR="008F69EB">
        <w:t xml:space="preserve">  </w:t>
      </w:r>
    </w:p>
    <w:p w:rsidR="0089693C" w:rsidRPr="009D3FFC" w:rsidRDefault="00E05158" w:rsidP="0089693C">
      <w:pPr>
        <w:pStyle w:val="Code"/>
      </w:pPr>
      <w:r>
        <w:t xml:space="preserve">          </w:t>
      </w:r>
      <w:r w:rsidR="008F69EB">
        <w:t xml:space="preserve">  </w:t>
      </w:r>
      <w:r w:rsidR="0089693C" w:rsidRPr="009D3FFC">
        <w:t>Text="</w:t>
      </w:r>
      <w:r w:rsidR="009D3FFC" w:rsidRPr="009D3FFC">
        <w:t>Mak</w:t>
      </w:r>
      <w:r w:rsidR="009D3FFC">
        <w:t>e element visible</w:t>
      </w:r>
      <w:r w:rsidR="0089693C" w:rsidRPr="009D3FFC">
        <w:t>" /&gt;</w:t>
      </w:r>
    </w:p>
    <w:p w:rsidR="0089693C" w:rsidRDefault="00E05158" w:rsidP="0089693C">
      <w:pPr>
        <w:pStyle w:val="Code"/>
      </w:pPr>
      <w:r>
        <w:t xml:space="preserve">       </w:t>
      </w:r>
      <w:r w:rsidR="0089693C">
        <w:t>&lt;hr width="100%" size="2" color="gray" /&gt;</w:t>
      </w:r>
    </w:p>
    <w:p w:rsidR="0089693C" w:rsidRDefault="00E05158" w:rsidP="0089693C">
      <w:pPr>
        <w:pStyle w:val="Code"/>
      </w:pPr>
      <w:r>
        <w:t xml:space="preserve">       </w:t>
      </w:r>
      <w:r w:rsidR="0089693C">
        <w:t>&lt;div id="textBoxContainer" style="visibility: hidden"&gt;</w:t>
      </w:r>
    </w:p>
    <w:p w:rsidR="008F69EB" w:rsidRDefault="00E05158" w:rsidP="0089693C">
      <w:pPr>
        <w:pStyle w:val="Code"/>
      </w:pPr>
      <w:r>
        <w:t xml:space="preserve">        </w:t>
      </w:r>
      <w:r w:rsidR="0089693C">
        <w:t xml:space="preserve">&lt;asp:TextBox runat="server" ID="EditTextBox" </w:t>
      </w:r>
    </w:p>
    <w:p w:rsidR="008F69EB" w:rsidRDefault="00E05158" w:rsidP="0089693C">
      <w:pPr>
        <w:pStyle w:val="Code"/>
      </w:pPr>
      <w:r>
        <w:t xml:space="preserve">           </w:t>
      </w:r>
      <w:r w:rsidR="008F69EB">
        <w:t xml:space="preserve"> </w:t>
      </w:r>
      <w:r w:rsidR="0089693C">
        <w:t xml:space="preserve">TextMode="MultiLine" </w:t>
      </w:r>
    </w:p>
    <w:p w:rsidR="008F69EB" w:rsidRDefault="00E05158" w:rsidP="0089693C">
      <w:pPr>
        <w:pStyle w:val="Code"/>
      </w:pPr>
      <w:r>
        <w:t xml:space="preserve">           </w:t>
      </w:r>
      <w:r w:rsidR="008F69EB">
        <w:t xml:space="preserve"> </w:t>
      </w:r>
      <w:r w:rsidR="0089693C">
        <w:t xml:space="preserve">Height="400px" Width="720px" </w:t>
      </w:r>
    </w:p>
    <w:p w:rsidR="0089693C" w:rsidRDefault="00E05158" w:rsidP="0089693C">
      <w:pPr>
        <w:pStyle w:val="Code"/>
      </w:pPr>
      <w:r>
        <w:t xml:space="preserve">           </w:t>
      </w:r>
      <w:r w:rsidR="008F69EB">
        <w:t xml:space="preserve"> </w:t>
      </w:r>
      <w:r w:rsidR="0089693C">
        <w:t>Visible="true"&gt;&lt;/asp:TextBox&gt;</w:t>
      </w:r>
    </w:p>
    <w:p w:rsidR="0089693C" w:rsidRDefault="00E05158" w:rsidP="0089693C">
      <w:pPr>
        <w:pStyle w:val="Code"/>
      </w:pPr>
      <w:r>
        <w:t xml:space="preserve">       </w:t>
      </w:r>
      <w:r w:rsidR="0089693C">
        <w:t>&lt;/div&gt;</w:t>
      </w:r>
    </w:p>
    <w:p w:rsidR="0089693C" w:rsidRDefault="00E05158" w:rsidP="0089693C">
      <w:pPr>
        <w:pStyle w:val="Code"/>
      </w:pPr>
      <w:r>
        <w:t xml:space="preserve">       </w:t>
      </w:r>
      <w:r w:rsidR="0089693C">
        <w:t>&lt;br /&gt;</w:t>
      </w:r>
    </w:p>
    <w:p w:rsidR="0089693C" w:rsidRDefault="00E05158" w:rsidP="0089693C">
      <w:pPr>
        <w:pStyle w:val="Code"/>
      </w:pPr>
      <w:r>
        <w:t xml:space="preserve">       </w:t>
      </w:r>
      <w:r w:rsidR="0089693C">
        <w:t>&lt;table border="0" width="100%"&gt;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&lt;td align="left" width="80%"&gt;</w:t>
      </w:r>
    </w:p>
    <w:p w:rsidR="0089693C" w:rsidRDefault="00E05158" w:rsidP="0089693C">
      <w:pPr>
        <w:pStyle w:val="Code"/>
      </w:pPr>
      <w:r>
        <w:t xml:space="preserve">          </w:t>
      </w:r>
      <w:r w:rsidR="0089693C">
        <w:t>&lt;label&gt;</w:t>
      </w:r>
    </w:p>
    <w:p w:rsidR="009D3FFC" w:rsidRDefault="00E05158" w:rsidP="0089693C">
      <w:pPr>
        <w:pStyle w:val="Code"/>
      </w:pPr>
      <w:r>
        <w:t xml:space="preserve">           </w:t>
      </w:r>
      <w:r w:rsidR="0089693C">
        <w:t>&lt;input id="saveMeCloseCheckbox"</w:t>
      </w:r>
      <w:r>
        <w:t xml:space="preserve"> </w:t>
      </w:r>
      <w:r w:rsidR="009D3FFC">
        <w:t xml:space="preserve"> </w:t>
      </w:r>
    </w:p>
    <w:p w:rsidR="009D3FFC" w:rsidRDefault="00E05158" w:rsidP="0089693C">
      <w:pPr>
        <w:pStyle w:val="Code"/>
      </w:pPr>
      <w:r>
        <w:t xml:space="preserve">            </w:t>
      </w:r>
      <w:r w:rsidR="009D3FFC">
        <w:t xml:space="preserve">   </w:t>
      </w:r>
      <w:r w:rsidR="0089693C">
        <w:t>type="checkbox" value="Close" /&gt;</w:t>
      </w:r>
    </w:p>
    <w:p w:rsidR="0089693C" w:rsidRDefault="00E05158" w:rsidP="0089693C">
      <w:pPr>
        <w:pStyle w:val="Code"/>
      </w:pPr>
      <w:r>
        <w:t xml:space="preserve">           </w:t>
      </w:r>
      <w:r w:rsidR="009D3FFC">
        <w:t xml:space="preserve"> Close after Save</w:t>
      </w:r>
    </w:p>
    <w:p w:rsidR="0089693C" w:rsidRDefault="00E05158" w:rsidP="0089693C">
      <w:pPr>
        <w:pStyle w:val="Code"/>
      </w:pPr>
      <w:r>
        <w:t xml:space="preserve">          </w:t>
      </w:r>
      <w:r w:rsidR="0089693C">
        <w:t>&lt;/label&gt;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&lt;td align="right" width="20%"&gt;</w:t>
      </w:r>
    </w:p>
    <w:p w:rsidR="009D3FFC" w:rsidRDefault="00E05158" w:rsidP="0089693C">
      <w:pPr>
        <w:pStyle w:val="Code"/>
      </w:pPr>
      <w:r>
        <w:t xml:space="preserve">          </w:t>
      </w:r>
      <w:r w:rsidR="0089693C">
        <w:t>&lt;input type="button"</w:t>
      </w:r>
    </w:p>
    <w:p w:rsidR="0089693C" w:rsidRDefault="00E05158" w:rsidP="0089693C">
      <w:pPr>
        <w:pStyle w:val="Code"/>
      </w:pPr>
      <w:r>
        <w:t xml:space="preserve">     </w:t>
      </w:r>
      <w:r w:rsidR="0089693C">
        <w:t xml:space="preserve"> </w:t>
      </w:r>
      <w:r>
        <w:t xml:space="preserve">           </w:t>
      </w:r>
      <w:r w:rsidR="0089693C">
        <w:t>onclick="saveMe();return false;" value="</w:t>
      </w:r>
      <w:r w:rsidR="009D3FFC">
        <w:t>Save</w:t>
      </w:r>
      <w:r w:rsidR="0089693C">
        <w:t>" /&gt;&amp;nbsp;</w:t>
      </w:r>
    </w:p>
    <w:p w:rsidR="009D3FFC" w:rsidRDefault="00E05158" w:rsidP="0089693C">
      <w:pPr>
        <w:pStyle w:val="Code"/>
      </w:pPr>
      <w:r>
        <w:t xml:space="preserve">          </w:t>
      </w:r>
      <w:r w:rsidR="0089693C">
        <w:t xml:space="preserve">&lt;input type="button" </w:t>
      </w:r>
    </w:p>
    <w:p w:rsidR="0089693C" w:rsidRDefault="00E05158" w:rsidP="0089693C">
      <w:pPr>
        <w:pStyle w:val="Code"/>
      </w:pPr>
      <w:r>
        <w:t xml:space="preserve">     </w:t>
      </w:r>
      <w:r w:rsidR="009D3FFC">
        <w:t xml:space="preserve"> </w:t>
      </w:r>
      <w:r>
        <w:t xml:space="preserve">           </w:t>
      </w:r>
      <w:r w:rsidR="0089693C">
        <w:t>onclick="hideEditor();return false;" value="</w:t>
      </w:r>
      <w:r w:rsidR="009D3FFC">
        <w:t>Close</w:t>
      </w:r>
      <w:r w:rsidR="0089693C">
        <w:t>" /&gt;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&lt;/table&gt;</w:t>
      </w:r>
    </w:p>
    <w:p w:rsidR="0089693C" w:rsidRDefault="00E05158" w:rsidP="0089693C">
      <w:pPr>
        <w:pStyle w:val="Code"/>
      </w:pPr>
      <w:r>
        <w:t xml:space="preserve">       </w:t>
      </w:r>
      <w:r w:rsidR="0089693C">
        <w:t>&lt;br /&gt;</w:t>
      </w:r>
    </w:p>
    <w:p w:rsidR="008F69EB" w:rsidRDefault="00E05158" w:rsidP="0089693C">
      <w:pPr>
        <w:pStyle w:val="Code"/>
      </w:pPr>
      <w:r>
        <w:t xml:space="preserve">       </w:t>
      </w:r>
      <w:r w:rsidR="0089693C">
        <w:t xml:space="preserve">&lt;div id="MessageLabel" style="color: Green; </w:t>
      </w:r>
    </w:p>
    <w:p w:rsidR="0089693C" w:rsidRDefault="00E05158" w:rsidP="0089693C">
      <w:pPr>
        <w:pStyle w:val="Code"/>
      </w:pPr>
      <w:r>
        <w:t xml:space="preserve">              </w:t>
      </w:r>
      <w:r w:rsidR="008F69EB">
        <w:t xml:space="preserve">  </w:t>
      </w:r>
      <w:r w:rsidR="0089693C">
        <w:t>font-weight: bold"&gt;</w:t>
      </w:r>
    </w:p>
    <w:p w:rsidR="0089693C" w:rsidRPr="000F3AEA" w:rsidRDefault="00E05158" w:rsidP="0089693C">
      <w:pPr>
        <w:pStyle w:val="Code"/>
      </w:pPr>
      <w:r>
        <w:t xml:space="preserve">       </w:t>
      </w:r>
      <w:r w:rsidR="0089693C" w:rsidRPr="000F3AEA">
        <w:t>&lt;/div&gt;</w:t>
      </w:r>
    </w:p>
    <w:p w:rsidR="0089693C" w:rsidRPr="000F3AEA" w:rsidRDefault="00E05158" w:rsidP="0089693C">
      <w:pPr>
        <w:pStyle w:val="Code"/>
      </w:pPr>
      <w:r>
        <w:lastRenderedPageBreak/>
        <w:t xml:space="preserve">       </w:t>
      </w:r>
      <w:r w:rsidR="0089693C" w:rsidRPr="000F3AEA">
        <w:t>&lt;br /&gt;</w:t>
      </w:r>
    </w:p>
    <w:p w:rsidR="001A3526" w:rsidRDefault="00E05158" w:rsidP="0089693C">
      <w:pPr>
        <w:pStyle w:val="Code"/>
      </w:pPr>
      <w:r>
        <w:t xml:space="preserve">       </w:t>
      </w:r>
      <w:r w:rsidR="0089693C" w:rsidRPr="001A3526">
        <w:t>&lt;span style="color: Red"&gt;&lt;strong&gt;Hin</w:t>
      </w:r>
      <w:r w:rsidR="001A3526">
        <w:t>t</w:t>
      </w:r>
      <w:r w:rsidR="0089693C" w:rsidRPr="001A3526">
        <w:t>: &lt;/strong&gt;</w:t>
      </w:r>
      <w:r w:rsidR="001A3526">
        <w:t xml:space="preserve"> </w:t>
      </w:r>
      <w:r w:rsidR="001A3526">
        <w:sym w:font="Wingdings" w:char="F0C3"/>
      </w:r>
    </w:p>
    <w:p w:rsidR="0089693C" w:rsidRPr="001A3526" w:rsidRDefault="00E05158" w:rsidP="0089693C">
      <w:pPr>
        <w:pStyle w:val="Code"/>
      </w:pPr>
      <w:r>
        <w:t xml:space="preserve">       </w:t>
      </w:r>
      <w:r w:rsidR="001A3526">
        <w:t xml:space="preserve"> </w:t>
      </w:r>
      <w:r w:rsidR="001A3526" w:rsidRPr="001A3526">
        <w:t>Re</w:t>
      </w:r>
      <w:r w:rsidR="001A3526">
        <w:t>fresh  page by choosing another language</w:t>
      </w:r>
      <w:r w:rsidR="0089693C" w:rsidRPr="001A3526">
        <w:t>!&lt;/span&gt;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&lt;/table&gt;</w:t>
      </w:r>
    </w:p>
    <w:p w:rsidR="0089693C" w:rsidRDefault="00E05158" w:rsidP="0089693C">
      <w:pPr>
        <w:pStyle w:val="Code"/>
      </w:pPr>
      <w:r>
        <w:t xml:space="preserve">   </w:t>
      </w:r>
      <w:r w:rsidR="0089693C">
        <w:t>&lt;/td&gt;</w:t>
      </w:r>
    </w:p>
    <w:p w:rsidR="0089693C" w:rsidRDefault="00E05158" w:rsidP="0089693C">
      <w:pPr>
        <w:pStyle w:val="Code"/>
      </w:pPr>
      <w:r>
        <w:t xml:space="preserve">  </w:t>
      </w:r>
      <w:r w:rsidR="0089693C">
        <w:t>&lt;/tr&gt;</w:t>
      </w:r>
    </w:p>
    <w:p w:rsidR="0089693C" w:rsidRDefault="00E05158" w:rsidP="0089693C">
      <w:pPr>
        <w:pStyle w:val="Code"/>
      </w:pPr>
      <w:r>
        <w:t xml:space="preserve"> </w:t>
      </w:r>
      <w:r w:rsidR="0089693C">
        <w:t>&lt;/table&gt;</w:t>
      </w:r>
    </w:p>
    <w:p w:rsidR="0089693C" w:rsidRDefault="0089693C" w:rsidP="0089693C">
      <w:pPr>
        <w:pStyle w:val="Code"/>
      </w:pPr>
      <w:r>
        <w:t>&lt;/div&gt;</w:t>
      </w:r>
    </w:p>
    <w:p w:rsidR="0089693C" w:rsidRDefault="0089693C" w:rsidP="0089693C">
      <w:pPr>
        <w:pStyle w:val="Code"/>
      </w:pPr>
    </w:p>
    <w:p w:rsidR="0089693C" w:rsidRDefault="0089693C" w:rsidP="0089693C">
      <w:pPr>
        <w:pStyle w:val="Code"/>
      </w:pPr>
      <w:r>
        <w:t>&lt;script language="javascript" type="text/javascript"&gt;</w:t>
      </w:r>
    </w:p>
    <w:p w:rsidR="0089693C" w:rsidRDefault="0089693C" w:rsidP="0089693C">
      <w:pPr>
        <w:pStyle w:val="Code"/>
      </w:pPr>
      <w:r>
        <w:t xml:space="preserve">    whichDog = isIE ? document.all.theLayer : document.getElementById("theLayer");</w:t>
      </w:r>
    </w:p>
    <w:p w:rsidR="0089693C" w:rsidRDefault="0089693C" w:rsidP="0089693C">
      <w:pPr>
        <w:pStyle w:val="Code"/>
      </w:pPr>
      <w:r>
        <w:t xml:space="preserve">    setTimeout('initEditor()', 100);</w:t>
      </w:r>
    </w:p>
    <w:p w:rsidR="0089693C" w:rsidRDefault="0089693C" w:rsidP="0089693C">
      <w:pPr>
        <w:pStyle w:val="Code"/>
      </w:pPr>
      <w:r>
        <w:t xml:space="preserve">    if (typeof (Sys) !== "undefined") Sys.Application.notifyScriptLoaded();</w:t>
      </w:r>
    </w:p>
    <w:p w:rsidR="0089693C" w:rsidRDefault="0089693C" w:rsidP="00EB5B29">
      <w:pPr>
        <w:pStyle w:val="CodeLast"/>
      </w:pPr>
      <w:r>
        <w:t>&lt;/script&gt;</w:t>
      </w:r>
    </w:p>
    <w:p w:rsidR="00EB5B29" w:rsidRDefault="00EB5B29" w:rsidP="00EB5B29">
      <w:pPr>
        <w:pStyle w:val="BodyTextCont"/>
      </w:pPr>
      <w:r>
        <w:t xml:space="preserve">This is simply a </w:t>
      </w:r>
      <w:r w:rsidR="00945798">
        <w:t xml:space="preserve">fragment </w:t>
      </w:r>
      <w:r>
        <w:t>of HTML contain</w:t>
      </w:r>
      <w:r w:rsidR="00EA1617">
        <w:t>ing</w:t>
      </w:r>
      <w:r>
        <w:t xml:space="preserve"> the controls and </w:t>
      </w:r>
      <w:r w:rsidR="00EA1617">
        <w:t xml:space="preserve">the </w:t>
      </w:r>
      <w:r w:rsidR="001A3526">
        <w:t xml:space="preserve">supporting script that </w:t>
      </w:r>
      <w:r w:rsidR="00EA1617">
        <w:t xml:space="preserve">manages </w:t>
      </w:r>
      <w:r w:rsidR="001A3526">
        <w:t xml:space="preserve">the page loading cycle. The control has </w:t>
      </w:r>
      <w:r w:rsidR="0051303A">
        <w:t xml:space="preserve">a </w:t>
      </w:r>
      <w:r w:rsidR="001A3526">
        <w:t xml:space="preserve">few </w:t>
      </w:r>
      <w:r w:rsidR="0051303A">
        <w:t xml:space="preserve">trivial </w:t>
      </w:r>
      <w:r w:rsidR="001A3526">
        <w:t xml:space="preserve">lines of code behind </w:t>
      </w:r>
      <w:r w:rsidR="0051303A">
        <w:t>(Listing 5.23)</w:t>
      </w:r>
      <w:r w:rsidR="001A3526">
        <w:t xml:space="preserve">. </w:t>
      </w:r>
      <w:r w:rsidR="008559D7">
        <w:t>As written</w:t>
      </w:r>
      <w:r w:rsidR="001A3526">
        <w:t>, everything relies on JavaScript in the client</w:t>
      </w:r>
      <w:r w:rsidR="008F69EB">
        <w:t>.</w:t>
      </w:r>
      <w:r w:rsidR="001A3526">
        <w:t xml:space="preserve"> </w:t>
      </w:r>
      <w:r w:rsidR="008F69EB">
        <w:t xml:space="preserve">The </w:t>
      </w:r>
      <w:r w:rsidR="001A3526">
        <w:t xml:space="preserve">web service on the server </w:t>
      </w:r>
      <w:r w:rsidR="00EA1617">
        <w:t xml:space="preserve">acts </w:t>
      </w:r>
      <w:r w:rsidR="001A3526">
        <w:t>as an access layer to the underlying resource provider.</w:t>
      </w:r>
    </w:p>
    <w:p w:rsidR="00495C78" w:rsidRDefault="00495C78" w:rsidP="00495C78">
      <w:pPr>
        <w:pStyle w:val="CodeCaption"/>
      </w:pPr>
      <w:r>
        <w:t xml:space="preserve">Listing </w:t>
      </w:r>
      <w:r w:rsidR="00945798">
        <w:t>5</w:t>
      </w:r>
      <w:r w:rsidR="008F69EB">
        <w:t>-</w:t>
      </w:r>
      <w:r w:rsidR="003A7953">
        <w:fldChar w:fldCharType="begin"/>
      </w:r>
      <w:r w:rsidR="003A7953">
        <w:instrText xml:space="preserve"> SEQ Listing \* ARABIC </w:instrText>
      </w:r>
      <w:r w:rsidR="003A7953">
        <w:fldChar w:fldCharType="separate"/>
      </w:r>
      <w:r w:rsidR="00A4435E">
        <w:t>23</w:t>
      </w:r>
      <w:r w:rsidR="003A7953">
        <w:fldChar w:fldCharType="end"/>
      </w:r>
      <w:r>
        <w:t xml:space="preserve"> The </w:t>
      </w:r>
      <w:r w:rsidR="00945798">
        <w:t>“</w:t>
      </w:r>
      <w:r>
        <w:t>code behind</w:t>
      </w:r>
      <w:r w:rsidR="00945798">
        <w:t>”</w:t>
      </w:r>
      <w:r>
        <w:t xml:space="preserve"> </w:t>
      </w:r>
      <w:r w:rsidR="00945798">
        <w:t xml:space="preserve">for </w:t>
      </w:r>
      <w:r>
        <w:t>the control</w:t>
      </w:r>
    </w:p>
    <w:p w:rsidR="00495C78" w:rsidRPr="00495C78" w:rsidRDefault="00495C78" w:rsidP="00495C78">
      <w:pPr>
        <w:pStyle w:val="Code"/>
        <w:rPr>
          <w:lang w:eastAsia="de-DE"/>
        </w:rPr>
      </w:pPr>
      <w:r w:rsidRPr="00495C78">
        <w:rPr>
          <w:lang w:eastAsia="de-DE"/>
        </w:rPr>
        <w:t>using System;</w:t>
      </w:r>
    </w:p>
    <w:p w:rsidR="00495C78" w:rsidRPr="00495C78" w:rsidRDefault="00495C78" w:rsidP="00495C78">
      <w:pPr>
        <w:pStyle w:val="Code"/>
        <w:rPr>
          <w:lang w:eastAsia="de-DE"/>
        </w:rPr>
      </w:pPr>
      <w:r w:rsidRPr="00495C78">
        <w:rPr>
          <w:lang w:eastAsia="de-DE"/>
        </w:rPr>
        <w:t>using System.Web.UI;</w:t>
      </w:r>
    </w:p>
    <w:p w:rsidR="00495C78" w:rsidRPr="00495C78" w:rsidRDefault="00495C78" w:rsidP="00495C78">
      <w:pPr>
        <w:pStyle w:val="Code"/>
        <w:rPr>
          <w:lang w:eastAsia="de-DE"/>
        </w:rPr>
      </w:pPr>
    </w:p>
    <w:p w:rsidR="00495C78" w:rsidRPr="00495C78" w:rsidRDefault="00495C78" w:rsidP="00495C78">
      <w:pPr>
        <w:pStyle w:val="Code"/>
        <w:rPr>
          <w:lang w:eastAsia="de-DE"/>
        </w:rPr>
      </w:pPr>
      <w:r w:rsidRPr="00495C78">
        <w:rPr>
          <w:lang w:eastAsia="de-DE"/>
        </w:rPr>
        <w:t>public partial class edit : System.Web.UI.UserControl</w:t>
      </w:r>
    </w:p>
    <w:p w:rsidR="00495C78" w:rsidRPr="00495C78" w:rsidRDefault="00495C78" w:rsidP="00495C78">
      <w:pPr>
        <w:pStyle w:val="Code"/>
        <w:rPr>
          <w:lang w:eastAsia="de-DE"/>
        </w:rPr>
      </w:pPr>
      <w:r w:rsidRPr="00495C78">
        <w:rPr>
          <w:lang w:eastAsia="de-DE"/>
        </w:rPr>
        <w:t>{</w:t>
      </w:r>
    </w:p>
    <w:p w:rsidR="00495C78" w:rsidRPr="00495C78" w:rsidRDefault="00495C78" w:rsidP="00495C78">
      <w:pPr>
        <w:pStyle w:val="Code"/>
        <w:rPr>
          <w:lang w:eastAsia="de-DE"/>
        </w:rPr>
      </w:pPr>
      <w:r w:rsidRPr="00495C78">
        <w:rPr>
          <w:lang w:eastAsia="de-DE"/>
        </w:rPr>
        <w:t xml:space="preserve">    protected override void OnInit(EventArgs e)</w:t>
      </w:r>
    </w:p>
    <w:p w:rsidR="00495C78" w:rsidRPr="00495C78" w:rsidRDefault="00495C78" w:rsidP="00495C78">
      <w:pPr>
        <w:pStyle w:val="Code"/>
        <w:rPr>
          <w:lang w:eastAsia="de-DE"/>
        </w:rPr>
      </w:pPr>
      <w:r w:rsidRPr="00495C78">
        <w:rPr>
          <w:lang w:eastAsia="de-DE"/>
        </w:rPr>
        <w:t xml:space="preserve">    {</w:t>
      </w:r>
    </w:p>
    <w:p w:rsidR="00495C78" w:rsidRPr="00495C78" w:rsidRDefault="00495C78" w:rsidP="00495C78">
      <w:pPr>
        <w:pStyle w:val="Code"/>
        <w:rPr>
          <w:lang w:eastAsia="de-DE"/>
        </w:rPr>
      </w:pPr>
      <w:r w:rsidRPr="00495C78">
        <w:rPr>
          <w:lang w:eastAsia="de-DE"/>
        </w:rPr>
        <w:t xml:space="preserve">        Page.EnableEventValidation = false;</w:t>
      </w:r>
    </w:p>
    <w:p w:rsidR="00495C78" w:rsidRPr="00495C78" w:rsidRDefault="00495C78" w:rsidP="00495C78">
      <w:pPr>
        <w:pStyle w:val="Code"/>
        <w:rPr>
          <w:lang w:eastAsia="de-DE"/>
        </w:rPr>
      </w:pPr>
      <w:r w:rsidRPr="00495C78">
        <w:rPr>
          <w:lang w:eastAsia="de-DE"/>
        </w:rPr>
        <w:t xml:space="preserve">        base.OnInit(e);</w:t>
      </w:r>
    </w:p>
    <w:p w:rsidR="00495C78" w:rsidRPr="00495C78" w:rsidRDefault="00495C78" w:rsidP="00495C78">
      <w:pPr>
        <w:pStyle w:val="Code"/>
        <w:rPr>
          <w:lang w:eastAsia="de-DE"/>
        </w:rPr>
      </w:pPr>
      <w:r w:rsidRPr="00495C78">
        <w:rPr>
          <w:lang w:eastAsia="de-DE"/>
        </w:rPr>
        <w:t xml:space="preserve">    }</w:t>
      </w:r>
    </w:p>
    <w:p w:rsidR="00495C78" w:rsidRPr="00495C78" w:rsidRDefault="00495C78" w:rsidP="00495C78">
      <w:pPr>
        <w:pStyle w:val="Code"/>
        <w:rPr>
          <w:lang w:eastAsia="de-DE"/>
        </w:rPr>
      </w:pPr>
    </w:p>
    <w:p w:rsidR="00495C78" w:rsidRPr="00495C78" w:rsidRDefault="00495C78" w:rsidP="00495C78">
      <w:pPr>
        <w:pStyle w:val="Code"/>
        <w:rPr>
          <w:lang w:eastAsia="de-DE"/>
        </w:rPr>
      </w:pPr>
      <w:r w:rsidRPr="00495C78">
        <w:rPr>
          <w:lang w:eastAsia="de-DE"/>
        </w:rPr>
        <w:t xml:space="preserve">    protected override void OnLoad(EventArgs e)</w:t>
      </w:r>
    </w:p>
    <w:p w:rsidR="00495C78" w:rsidRPr="00495C78" w:rsidRDefault="00495C78" w:rsidP="00495C78">
      <w:pPr>
        <w:pStyle w:val="Code"/>
        <w:rPr>
          <w:lang w:eastAsia="de-DE"/>
        </w:rPr>
      </w:pPr>
      <w:r w:rsidRPr="00495C78">
        <w:rPr>
          <w:lang w:eastAsia="de-DE"/>
        </w:rPr>
        <w:t xml:space="preserve">    {</w:t>
      </w:r>
    </w:p>
    <w:p w:rsidR="00495C78" w:rsidRPr="00495C78" w:rsidRDefault="00495C78" w:rsidP="00495C78">
      <w:pPr>
        <w:pStyle w:val="Code"/>
        <w:rPr>
          <w:lang w:eastAsia="de-DE"/>
        </w:rPr>
      </w:pPr>
      <w:r w:rsidRPr="00495C78">
        <w:rPr>
          <w:lang w:eastAsia="de-DE"/>
        </w:rPr>
        <w:t xml:space="preserve">        base.OnLoad(e);                </w:t>
      </w:r>
    </w:p>
    <w:p w:rsidR="00495C78" w:rsidRPr="00495C78" w:rsidRDefault="00495C78" w:rsidP="00495C78">
      <w:pPr>
        <w:pStyle w:val="Code"/>
        <w:rPr>
          <w:lang w:eastAsia="de-DE"/>
        </w:rPr>
      </w:pPr>
      <w:r w:rsidRPr="00495C78">
        <w:rPr>
          <w:lang w:eastAsia="de-DE"/>
        </w:rPr>
        <w:t xml:space="preserve">    }</w:t>
      </w:r>
    </w:p>
    <w:p w:rsidR="00495C78" w:rsidRPr="00495C78" w:rsidRDefault="00495C78" w:rsidP="00495C78">
      <w:pPr>
        <w:pStyle w:val="Code"/>
        <w:rPr>
          <w:lang w:eastAsia="de-DE"/>
        </w:rPr>
      </w:pPr>
    </w:p>
    <w:p w:rsidR="00495C78" w:rsidRPr="00495C78" w:rsidRDefault="00495C78" w:rsidP="00495C78">
      <w:pPr>
        <w:pStyle w:val="Code"/>
        <w:rPr>
          <w:lang w:eastAsia="de-DE"/>
        </w:rPr>
      </w:pPr>
      <w:r w:rsidRPr="00495C78">
        <w:rPr>
          <w:lang w:eastAsia="de-DE"/>
        </w:rPr>
        <w:t xml:space="preserve">    protected string Theme</w:t>
      </w:r>
    </w:p>
    <w:p w:rsidR="00495C78" w:rsidRPr="00495C78" w:rsidRDefault="00495C78" w:rsidP="00495C78">
      <w:pPr>
        <w:pStyle w:val="Code"/>
        <w:rPr>
          <w:lang w:eastAsia="de-DE"/>
        </w:rPr>
      </w:pPr>
      <w:r w:rsidRPr="00495C78">
        <w:rPr>
          <w:lang w:eastAsia="de-DE"/>
        </w:rPr>
        <w:t xml:space="preserve">    {</w:t>
      </w:r>
    </w:p>
    <w:p w:rsidR="00495C78" w:rsidRPr="00495C78" w:rsidRDefault="00495C78" w:rsidP="00495C78">
      <w:pPr>
        <w:pStyle w:val="Code"/>
        <w:rPr>
          <w:lang w:eastAsia="de-DE"/>
        </w:rPr>
      </w:pPr>
      <w:r w:rsidRPr="00495C78">
        <w:rPr>
          <w:lang w:eastAsia="de-DE"/>
        </w:rPr>
        <w:t xml:space="preserve">        get</w:t>
      </w:r>
    </w:p>
    <w:p w:rsidR="00495C78" w:rsidRPr="00495C78" w:rsidRDefault="00495C78" w:rsidP="00495C78">
      <w:pPr>
        <w:pStyle w:val="Code"/>
        <w:rPr>
          <w:lang w:eastAsia="de-DE"/>
        </w:rPr>
      </w:pPr>
      <w:r w:rsidRPr="00495C78">
        <w:rPr>
          <w:lang w:eastAsia="de-DE"/>
        </w:rPr>
        <w:t xml:space="preserve">        {</w:t>
      </w:r>
    </w:p>
    <w:p w:rsidR="00495C78" w:rsidRPr="00495C78" w:rsidRDefault="00495C78" w:rsidP="00495C78">
      <w:pPr>
        <w:pStyle w:val="Code"/>
        <w:rPr>
          <w:lang w:eastAsia="de-DE"/>
        </w:rPr>
      </w:pPr>
      <w:r w:rsidRPr="00495C78">
        <w:rPr>
          <w:lang w:eastAsia="de-DE"/>
        </w:rPr>
        <w:t xml:space="preserve">            return Session["theme"] as string;</w:t>
      </w:r>
    </w:p>
    <w:p w:rsidR="00495C78" w:rsidRPr="004022F1" w:rsidRDefault="00495C78" w:rsidP="00495C78">
      <w:pPr>
        <w:pStyle w:val="Code"/>
        <w:rPr>
          <w:lang w:eastAsia="de-DE"/>
        </w:rPr>
      </w:pPr>
      <w:r w:rsidRPr="00495C78">
        <w:rPr>
          <w:lang w:eastAsia="de-DE"/>
        </w:rPr>
        <w:t xml:space="preserve">        </w:t>
      </w:r>
      <w:r w:rsidRPr="004022F1">
        <w:rPr>
          <w:lang w:eastAsia="de-DE"/>
        </w:rPr>
        <w:t>}</w:t>
      </w:r>
    </w:p>
    <w:p w:rsidR="00495C78" w:rsidRPr="004022F1" w:rsidRDefault="00495C78" w:rsidP="00495C78">
      <w:pPr>
        <w:pStyle w:val="Code"/>
        <w:rPr>
          <w:lang w:eastAsia="de-DE"/>
        </w:rPr>
      </w:pPr>
      <w:r w:rsidRPr="004022F1">
        <w:rPr>
          <w:lang w:eastAsia="de-DE"/>
        </w:rPr>
        <w:t xml:space="preserve">    }</w:t>
      </w:r>
    </w:p>
    <w:p w:rsidR="00495C78" w:rsidRPr="004022F1" w:rsidRDefault="00495C78" w:rsidP="00495C78">
      <w:pPr>
        <w:pStyle w:val="CodeLast"/>
        <w:rPr>
          <w:lang w:eastAsia="de-DE"/>
        </w:rPr>
      </w:pPr>
      <w:r w:rsidRPr="004022F1">
        <w:rPr>
          <w:lang w:eastAsia="de-DE"/>
        </w:rPr>
        <w:t>}</w:t>
      </w:r>
    </w:p>
    <w:p w:rsidR="00495C78" w:rsidRPr="004022F1" w:rsidRDefault="001A3526" w:rsidP="009E5BC7">
      <w:pPr>
        <w:pStyle w:val="BodyTextCont"/>
        <w:rPr>
          <w:lang w:eastAsia="de-DE"/>
        </w:rPr>
      </w:pPr>
      <w:r>
        <w:rPr>
          <w:lang w:eastAsia="de-DE"/>
        </w:rPr>
        <w:t xml:space="preserve">The only public parameter we need is the currently selected theme. This value is </w:t>
      </w:r>
      <w:r w:rsidR="00AB4416">
        <w:rPr>
          <w:lang w:eastAsia="de-DE"/>
        </w:rPr>
        <w:t>included in</w:t>
      </w:r>
      <w:r>
        <w:rPr>
          <w:lang w:eastAsia="de-DE"/>
        </w:rPr>
        <w:t xml:space="preserve"> the web service</w:t>
      </w:r>
      <w:r w:rsidR="00AB4416">
        <w:rPr>
          <w:lang w:eastAsia="de-DE"/>
        </w:rPr>
        <w:t xml:space="preserve"> calls</w:t>
      </w:r>
      <w:r w:rsidR="00EA1617">
        <w:rPr>
          <w:lang w:eastAsia="de-DE"/>
        </w:rPr>
        <w:t xml:space="preserve">, where it </w:t>
      </w:r>
      <w:r w:rsidR="00AB4416">
        <w:rPr>
          <w:lang w:eastAsia="de-DE"/>
        </w:rPr>
        <w:t>is used to route</w:t>
      </w:r>
      <w:r w:rsidR="008559D7">
        <w:rPr>
          <w:lang w:eastAsia="de-DE"/>
        </w:rPr>
        <w:t xml:space="preserve"> </w:t>
      </w:r>
      <w:r>
        <w:rPr>
          <w:lang w:eastAsia="de-DE"/>
        </w:rPr>
        <w:t>the resource data into the right resource storage.</w:t>
      </w:r>
    </w:p>
    <w:p w:rsidR="009E5BC7" w:rsidRPr="00AE46D7" w:rsidRDefault="009E5BC7" w:rsidP="00AE46D7">
      <w:pPr>
        <w:pStyle w:val="berschrift1"/>
      </w:pPr>
      <w:r w:rsidRPr="004022F1">
        <w:rPr>
          <w:lang w:eastAsia="de-DE"/>
        </w:rPr>
        <w:lastRenderedPageBreak/>
        <w:t>Summary</w:t>
      </w:r>
      <w:bookmarkStart w:id="5" w:name="_GoBack"/>
      <w:bookmarkEnd w:id="5"/>
    </w:p>
    <w:p w:rsidR="009E5BC7" w:rsidRDefault="009E5BC7" w:rsidP="009E5BC7">
      <w:pPr>
        <w:pStyle w:val="BodyTextFirst"/>
        <w:rPr>
          <w:lang w:eastAsia="de-DE"/>
        </w:rPr>
      </w:pPr>
      <w:r w:rsidRPr="009E5BC7">
        <w:rPr>
          <w:lang w:eastAsia="de-DE"/>
        </w:rPr>
        <w:t>In this chapter</w:t>
      </w:r>
      <w:r>
        <w:rPr>
          <w:lang w:eastAsia="de-DE"/>
        </w:rPr>
        <w:t>,</w:t>
      </w:r>
      <w:r w:rsidRPr="009E5BC7">
        <w:rPr>
          <w:lang w:eastAsia="de-DE"/>
        </w:rPr>
        <w:t xml:space="preserve"> </w:t>
      </w:r>
      <w:r w:rsidR="002171D2">
        <w:rPr>
          <w:lang w:eastAsia="de-DE"/>
        </w:rPr>
        <w:t xml:space="preserve">we looked closely at how to handle </w:t>
      </w:r>
      <w:r>
        <w:rPr>
          <w:lang w:eastAsia="de-DE"/>
        </w:rPr>
        <w:t>resource provider</w:t>
      </w:r>
      <w:r w:rsidR="002171D2">
        <w:rPr>
          <w:lang w:eastAsia="de-DE"/>
        </w:rPr>
        <w:t>s</w:t>
      </w:r>
      <w:r>
        <w:rPr>
          <w:lang w:eastAsia="de-DE"/>
        </w:rPr>
        <w:t xml:space="preserve">. A complete solution </w:t>
      </w:r>
      <w:r w:rsidR="00076AE9">
        <w:rPr>
          <w:lang w:eastAsia="de-DE"/>
        </w:rPr>
        <w:t>is</w:t>
      </w:r>
      <w:r w:rsidR="002171D2">
        <w:rPr>
          <w:lang w:eastAsia="de-DE"/>
        </w:rPr>
        <w:t xml:space="preserve"> capable of</w:t>
      </w:r>
      <w:r>
        <w:rPr>
          <w:lang w:eastAsia="de-DE"/>
        </w:rPr>
        <w:t xml:space="preserve"> chang</w:t>
      </w:r>
      <w:r w:rsidR="002171D2">
        <w:rPr>
          <w:lang w:eastAsia="de-DE"/>
        </w:rPr>
        <w:t>ing</w:t>
      </w:r>
      <w:r>
        <w:rPr>
          <w:lang w:eastAsia="de-DE"/>
        </w:rPr>
        <w:t xml:space="preserve"> internal behavior without losing any default feature</w:t>
      </w:r>
      <w:r w:rsidR="002171D2">
        <w:rPr>
          <w:lang w:eastAsia="de-DE"/>
        </w:rPr>
        <w:t>s</w:t>
      </w:r>
      <w:r w:rsidR="00076AE9">
        <w:rPr>
          <w:lang w:eastAsia="de-DE"/>
        </w:rPr>
        <w:t>,</w:t>
      </w:r>
      <w:r>
        <w:rPr>
          <w:lang w:eastAsia="de-DE"/>
        </w:rPr>
        <w:t xml:space="preserve"> </w:t>
      </w:r>
      <w:r w:rsidR="00076AE9">
        <w:rPr>
          <w:lang w:eastAsia="de-DE"/>
        </w:rPr>
        <w:t xml:space="preserve">and </w:t>
      </w:r>
      <w:r>
        <w:rPr>
          <w:lang w:eastAsia="de-DE"/>
        </w:rPr>
        <w:t>include</w:t>
      </w:r>
      <w:r w:rsidR="00076AE9">
        <w:rPr>
          <w:lang w:eastAsia="de-DE"/>
        </w:rPr>
        <w:t>s</w:t>
      </w:r>
      <w:r>
        <w:rPr>
          <w:lang w:eastAsia="de-DE"/>
        </w:rPr>
        <w:t xml:space="preserve"> a </w:t>
      </w:r>
      <w:r w:rsidR="00720E8A">
        <w:rPr>
          <w:lang w:eastAsia="de-DE"/>
        </w:rPr>
        <w:t>design-time</w:t>
      </w:r>
      <w:r>
        <w:rPr>
          <w:lang w:eastAsia="de-DE"/>
        </w:rPr>
        <w:t xml:space="preserve"> control.</w:t>
      </w:r>
      <w:r w:rsidR="0024395B">
        <w:rPr>
          <w:lang w:eastAsia="de-DE"/>
        </w:rPr>
        <w:t xml:space="preserve"> </w:t>
      </w:r>
      <w:r w:rsidR="00720E8A">
        <w:rPr>
          <w:lang w:eastAsia="de-DE"/>
        </w:rPr>
        <w:t>Design-time</w:t>
      </w:r>
      <w:r w:rsidR="0024395B">
        <w:rPr>
          <w:lang w:eastAsia="de-DE"/>
        </w:rPr>
        <w:t xml:space="preserve"> support is an important part of </w:t>
      </w:r>
      <w:r w:rsidR="00076AE9">
        <w:rPr>
          <w:lang w:eastAsia="de-DE"/>
        </w:rPr>
        <w:t>any</w:t>
      </w:r>
      <w:r w:rsidR="002171D2">
        <w:rPr>
          <w:lang w:eastAsia="de-DE"/>
        </w:rPr>
        <w:t xml:space="preserve"> </w:t>
      </w:r>
      <w:r w:rsidR="0024395B">
        <w:rPr>
          <w:lang w:eastAsia="de-DE"/>
        </w:rPr>
        <w:t>custom solution</w:t>
      </w:r>
      <w:r w:rsidR="002171D2">
        <w:rPr>
          <w:lang w:eastAsia="de-DE"/>
        </w:rPr>
        <w:t xml:space="preserve">, and it would be </w:t>
      </w:r>
      <w:r w:rsidR="00825816">
        <w:rPr>
          <w:lang w:eastAsia="de-DE"/>
        </w:rPr>
        <w:t>shortsighted</w:t>
      </w:r>
      <w:r w:rsidR="0024395B">
        <w:rPr>
          <w:lang w:eastAsia="de-DE"/>
        </w:rPr>
        <w:t xml:space="preserve"> to ignore the </w:t>
      </w:r>
      <w:r w:rsidR="002171D2">
        <w:rPr>
          <w:lang w:eastAsia="de-DE"/>
        </w:rPr>
        <w:t>option of using</w:t>
      </w:r>
      <w:r w:rsidR="0024395B">
        <w:rPr>
          <w:lang w:eastAsia="de-DE"/>
        </w:rPr>
        <w:t xml:space="preserve"> designer tools </w:t>
      </w:r>
      <w:r w:rsidR="00825816">
        <w:rPr>
          <w:lang w:eastAsia="de-DE"/>
        </w:rPr>
        <w:t>(</w:t>
      </w:r>
      <w:r w:rsidR="0024395B">
        <w:rPr>
          <w:lang w:eastAsia="de-DE"/>
        </w:rPr>
        <w:t>even if you</w:t>
      </w:r>
      <w:r w:rsidR="002171D2">
        <w:rPr>
          <w:lang w:eastAsia="de-DE"/>
        </w:rPr>
        <w:t xml:space="preserve"> do not intend to employ them</w:t>
      </w:r>
      <w:r w:rsidR="0024395B">
        <w:rPr>
          <w:lang w:eastAsia="de-DE"/>
        </w:rPr>
        <w:t xml:space="preserve"> yourself</w:t>
      </w:r>
      <w:r w:rsidR="00825816">
        <w:rPr>
          <w:lang w:eastAsia="de-DE"/>
        </w:rPr>
        <w:t>)</w:t>
      </w:r>
      <w:r w:rsidR="0024395B">
        <w:rPr>
          <w:lang w:eastAsia="de-DE"/>
        </w:rPr>
        <w:t xml:space="preserve">. </w:t>
      </w:r>
      <w:r w:rsidR="002171D2">
        <w:rPr>
          <w:lang w:eastAsia="de-DE"/>
        </w:rPr>
        <w:t xml:space="preserve">All </w:t>
      </w:r>
      <w:r w:rsidR="00AC2227">
        <w:rPr>
          <w:lang w:eastAsia="de-DE"/>
        </w:rPr>
        <w:t xml:space="preserve">code shown in this chapter has full </w:t>
      </w:r>
      <w:r w:rsidR="00720E8A">
        <w:rPr>
          <w:lang w:eastAsia="de-DE"/>
        </w:rPr>
        <w:t>design-time</w:t>
      </w:r>
      <w:r w:rsidR="00AC2227">
        <w:rPr>
          <w:lang w:eastAsia="de-DE"/>
        </w:rPr>
        <w:t xml:space="preserve"> support</w:t>
      </w:r>
      <w:r w:rsidR="002171D2">
        <w:rPr>
          <w:lang w:eastAsia="de-DE"/>
        </w:rPr>
        <w:t>,</w:t>
      </w:r>
      <w:r w:rsidR="00AC2227">
        <w:rPr>
          <w:lang w:eastAsia="de-DE"/>
        </w:rPr>
        <w:t xml:space="preserve"> including </w:t>
      </w:r>
      <w:r w:rsidR="002171D2">
        <w:rPr>
          <w:lang w:eastAsia="de-DE"/>
        </w:rPr>
        <w:t xml:space="preserve">the </w:t>
      </w:r>
      <w:r w:rsidR="00AC2227">
        <w:rPr>
          <w:lang w:eastAsia="de-DE"/>
        </w:rPr>
        <w:t xml:space="preserve">steps </w:t>
      </w:r>
      <w:r w:rsidR="002171D2">
        <w:rPr>
          <w:lang w:eastAsia="de-DE"/>
        </w:rPr>
        <w:t xml:space="preserve">for </w:t>
      </w:r>
      <w:r w:rsidR="00AC2227">
        <w:rPr>
          <w:lang w:eastAsia="de-DE"/>
        </w:rPr>
        <w:t>enabl</w:t>
      </w:r>
      <w:r w:rsidR="002171D2">
        <w:rPr>
          <w:lang w:eastAsia="de-DE"/>
        </w:rPr>
        <w:t>ing</w:t>
      </w:r>
      <w:r w:rsidR="00AC2227">
        <w:rPr>
          <w:lang w:eastAsia="de-DE"/>
        </w:rPr>
        <w:t xml:space="preserve"> debugging.</w:t>
      </w:r>
    </w:p>
    <w:p w:rsidR="009E5BC7" w:rsidRDefault="002171D2" w:rsidP="009E5BC7">
      <w:pPr>
        <w:pStyle w:val="BodyTextCont"/>
        <w:rPr>
          <w:lang w:eastAsia="de-DE"/>
        </w:rPr>
      </w:pPr>
      <w:r>
        <w:rPr>
          <w:lang w:eastAsia="de-DE"/>
        </w:rPr>
        <w:t>Furthermore</w:t>
      </w:r>
      <w:r w:rsidR="009E5BC7">
        <w:rPr>
          <w:lang w:eastAsia="de-DE"/>
        </w:rPr>
        <w:t xml:space="preserve">, </w:t>
      </w:r>
      <w:r w:rsidR="005526C5">
        <w:rPr>
          <w:lang w:eastAsia="de-DE"/>
        </w:rPr>
        <w:t xml:space="preserve">we made </w:t>
      </w:r>
      <w:r w:rsidR="009E5BC7">
        <w:rPr>
          <w:lang w:eastAsia="de-DE"/>
        </w:rPr>
        <w:t xml:space="preserve">the resource provider accessible via a web service. </w:t>
      </w:r>
      <w:r w:rsidR="00076AE9">
        <w:rPr>
          <w:lang w:eastAsia="de-DE"/>
        </w:rPr>
        <w:t>We built</w:t>
      </w:r>
      <w:r w:rsidR="009E5BC7">
        <w:rPr>
          <w:lang w:eastAsia="de-DE"/>
        </w:rPr>
        <w:t xml:space="preserve"> a JavaScript</w:t>
      </w:r>
      <w:r w:rsidR="00076AE9">
        <w:rPr>
          <w:lang w:eastAsia="de-DE"/>
        </w:rPr>
        <w:t>-</w:t>
      </w:r>
      <w:r w:rsidR="009E5BC7">
        <w:rPr>
          <w:lang w:eastAsia="de-DE"/>
        </w:rPr>
        <w:t xml:space="preserve">based editor on the client to read and save resources at </w:t>
      </w:r>
      <w:r w:rsidR="00720E8A">
        <w:rPr>
          <w:lang w:eastAsia="de-DE"/>
        </w:rPr>
        <w:t>runtime</w:t>
      </w:r>
      <w:r w:rsidR="005526C5">
        <w:rPr>
          <w:lang w:eastAsia="de-DE"/>
        </w:rPr>
        <w:t xml:space="preserve">, </w:t>
      </w:r>
      <w:r w:rsidR="008559D7">
        <w:rPr>
          <w:lang w:eastAsia="de-DE"/>
        </w:rPr>
        <w:t>enabling</w:t>
      </w:r>
      <w:r w:rsidR="005526C5">
        <w:rPr>
          <w:lang w:eastAsia="de-DE"/>
        </w:rPr>
        <w:t xml:space="preserve"> resource</w:t>
      </w:r>
      <w:r w:rsidR="008559D7">
        <w:rPr>
          <w:lang w:eastAsia="de-DE"/>
        </w:rPr>
        <w:t>-</w:t>
      </w:r>
      <w:r w:rsidR="009E5BC7">
        <w:rPr>
          <w:lang w:eastAsia="de-DE"/>
        </w:rPr>
        <w:t xml:space="preserve">based pages </w:t>
      </w:r>
      <w:r w:rsidR="008559D7">
        <w:rPr>
          <w:lang w:eastAsia="de-DE"/>
        </w:rPr>
        <w:t xml:space="preserve">to </w:t>
      </w:r>
      <w:r w:rsidR="005526C5">
        <w:rPr>
          <w:lang w:eastAsia="de-DE"/>
        </w:rPr>
        <w:t xml:space="preserve">be </w:t>
      </w:r>
      <w:r w:rsidR="009E5BC7">
        <w:rPr>
          <w:lang w:eastAsia="de-DE"/>
        </w:rPr>
        <w:t xml:space="preserve">editable </w:t>
      </w:r>
      <w:r w:rsidR="008559D7">
        <w:rPr>
          <w:lang w:eastAsia="de-DE"/>
        </w:rPr>
        <w:t>online</w:t>
      </w:r>
      <w:r w:rsidR="009E5BC7">
        <w:rPr>
          <w:lang w:eastAsia="de-DE"/>
        </w:rPr>
        <w:t xml:space="preserve">. </w:t>
      </w:r>
      <w:r w:rsidR="005526C5">
        <w:rPr>
          <w:lang w:eastAsia="de-DE"/>
        </w:rPr>
        <w:t xml:space="preserve">The </w:t>
      </w:r>
      <w:r w:rsidR="009E5BC7">
        <w:rPr>
          <w:lang w:eastAsia="de-DE"/>
        </w:rPr>
        <w:t xml:space="preserve">examples </w:t>
      </w:r>
      <w:r w:rsidR="005526C5">
        <w:rPr>
          <w:lang w:eastAsia="de-DE"/>
        </w:rPr>
        <w:t>demonstrat</w:t>
      </w:r>
      <w:r w:rsidR="00825816">
        <w:rPr>
          <w:lang w:eastAsia="de-DE"/>
        </w:rPr>
        <w:t>e</w:t>
      </w:r>
      <w:r w:rsidR="005526C5">
        <w:rPr>
          <w:lang w:eastAsia="de-DE"/>
        </w:rPr>
        <w:t xml:space="preserve"> </w:t>
      </w:r>
      <w:r w:rsidR="009E5BC7">
        <w:rPr>
          <w:lang w:eastAsia="de-DE"/>
        </w:rPr>
        <w:t xml:space="preserve">how to implement a highly customized </w:t>
      </w:r>
      <w:r w:rsidR="00865BE0">
        <w:rPr>
          <w:lang w:eastAsia="de-DE"/>
        </w:rPr>
        <w:t>solution, which</w:t>
      </w:r>
      <w:r w:rsidR="009E5BC7">
        <w:rPr>
          <w:lang w:eastAsia="de-DE"/>
        </w:rPr>
        <w:t xml:space="preserve"> fits well into the existing ASP.NET framework.</w:t>
      </w:r>
    </w:p>
    <w:p w:rsidR="009E5BC7" w:rsidRDefault="009E5BC7" w:rsidP="009E5BC7">
      <w:pPr>
        <w:pStyle w:val="BodyTextCont"/>
        <w:rPr>
          <w:lang w:eastAsia="de-DE"/>
        </w:rPr>
      </w:pPr>
    </w:p>
    <w:p w:rsidR="009E5BC7" w:rsidRPr="009E5BC7" w:rsidRDefault="009E5BC7" w:rsidP="009E5BC7">
      <w:pPr>
        <w:pStyle w:val="BodyTextFirst"/>
        <w:rPr>
          <w:lang w:eastAsia="de-DE"/>
        </w:rPr>
      </w:pPr>
    </w:p>
    <w:sectPr w:rsidR="009E5BC7" w:rsidRPr="009E5BC7" w:rsidSect="00A26137">
      <w:pgSz w:w="12240" w:h="15840"/>
      <w:pgMar w:top="180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White" w:date="2009-04-10T11:44:00Z" w:initials="DMW">
    <w:p w:rsidR="00720E8A" w:rsidRDefault="00720E8A">
      <w:pPr>
        <w:pStyle w:val="Kommentartext"/>
      </w:pPr>
      <w:r>
        <w:rPr>
          <w:rStyle w:val="Kommentarzeichen"/>
        </w:rPr>
        <w:annotationRef/>
      </w:r>
      <w:r>
        <w:t>Is there a reason that you are using a deprecated interface and not the “designated successor”?</w:t>
      </w:r>
    </w:p>
  </w:comment>
  <w:comment w:id="2" w:author="Jörg Krause" w:date="2009-04-13T11:38:00Z" w:initials="JK">
    <w:p w:rsidR="00720E8A" w:rsidRDefault="00720E8A">
      <w:pPr>
        <w:pStyle w:val="Kommentartext"/>
      </w:pPr>
      <w:r>
        <w:rPr>
          <w:rStyle w:val="Kommentarzeichen"/>
        </w:rPr>
        <w:annotationRef/>
      </w:r>
      <w:r>
        <w:t>It’s not my code, it’s decompiled VS code that explains how we can treat the resource management. I guess with VS 2010 Microsoft will move to new interfaces, but for now it’s what we</w:t>
      </w:r>
      <w:r w:rsidR="008656C1">
        <w:t>’re supposed to work</w:t>
      </w:r>
      <w:r>
        <w:t xml:space="preserve"> with</w:t>
      </w:r>
      <w:r w:rsidR="008656C1">
        <w:t>.</w:t>
      </w:r>
    </w:p>
  </w:comment>
  <w:comment w:id="3" w:author="David White" w:date="2009-04-10T13:29:00Z" w:initials="DMW">
    <w:p w:rsidR="00720E8A" w:rsidRDefault="00720E8A">
      <w:pPr>
        <w:pStyle w:val="Kommentartext"/>
      </w:pPr>
      <w:r>
        <w:rPr>
          <w:rStyle w:val="Kommentarzeichen"/>
        </w:rPr>
        <w:annotationRef/>
      </w:r>
      <w:r>
        <w:t xml:space="preserve">This is a repetition of paragraphs from the end of chapter 4. I think this section should be deleted, and the reader directed to the appropriate page instead. </w:t>
      </w:r>
    </w:p>
  </w:comment>
  <w:comment w:id="4" w:author="Jörg Krause" w:date="2009-04-12T20:02:00Z" w:initials="JK">
    <w:p w:rsidR="00720E8A" w:rsidRDefault="00720E8A">
      <w:pPr>
        <w:pStyle w:val="Kommentartext"/>
      </w:pPr>
      <w:r>
        <w:rPr>
          <w:rStyle w:val="Kommentarzeichen"/>
        </w:rPr>
        <w:annotationRef/>
      </w:r>
      <w:r>
        <w:t xml:space="preserve">Not sure, </w:t>
      </w:r>
      <w:r w:rsidRPr="00037A95">
        <w:rPr>
          <w:b/>
        </w:rPr>
        <w:t>question to editor</w:t>
      </w:r>
      <w:r>
        <w:t>: If one reads the chapter alone it’s not complete. Redirecting to another topic to cover this? Repeating seems okay, it’s only two pages.</w:t>
      </w:r>
    </w:p>
  </w:comment>
</w:comments>
</file>

<file path=word/customizations.xml><?xml version="1.0" encoding="utf-8"?>
<wne:tcg xmlns:r="http://schemas.openxmlformats.org/officeDocument/2006/relationships" xmlns:wne="http://schemas.microsoft.com/office/word/2006/wordml">
  <wne:keymaps>
    <wne:keymap wne:kcmPrimary="0442" wne:kcmSecondary="0043">
      <wne:acd wne:acdName="acd1"/>
    </wne:keymap>
    <wne:keymap wne:kcmPrimary="0442" wne:kcmSecondary="0046">
      <wne:acd wne:acdName="acd0"/>
    </wne:keymap>
    <wne:keymap wne:kcmPrimary="0443">
      <wne:acd wne:acdName="acd2"/>
    </wne:keymap>
  </wne:keymaps>
  <wne:toolbars>
    <wne:acdManifest>
      <wne:acdEntry wne:acdName="acd0"/>
      <wne:acdEntry wne:acdName="acd1"/>
      <wne:acdEntry wne:acdName="acd2"/>
    </wne:acdManifest>
  </wne:toolbars>
  <wne:acds>
    <wne:acd wne:argValue="AgBCAG8AZAB5ACAAVABlAHgAdAAgAEYAaQByAHMAdAA=" wne:acdName="acd0" wne:fciIndexBasedOn="0065"/>
    <wne:acd wne:argValue="AgBCAG8AZAB5ACAAVABlAHgAdAAgAEMAbwBuAHQA" wne:acdName="acd1" wne:fciIndexBasedOn="0065"/>
    <wne:acd wne:argValue="AgBDAG8AZABlACAASQBuAGwAaQBuAGU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352" w:rsidRDefault="00142352">
      <w:r>
        <w:separator/>
      </w:r>
    </w:p>
  </w:endnote>
  <w:endnote w:type="continuationSeparator" w:id="0">
    <w:p w:rsidR="00142352" w:rsidRDefault="0014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MonoConNormal">
    <w:altName w:val="Arial"/>
    <w:panose1 w:val="00000000000000000000"/>
    <w:charset w:val="00"/>
    <w:family w:val="swiss"/>
    <w:notTrueType/>
    <w:pitch w:val="variable"/>
    <w:sig w:usb0="00000001"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352" w:rsidRDefault="00142352">
      <w:r>
        <w:separator/>
      </w:r>
    </w:p>
  </w:footnote>
  <w:footnote w:type="continuationSeparator" w:id="0">
    <w:p w:rsidR="00142352" w:rsidRDefault="00142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7">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8">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9">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8"/>
  </w:num>
  <w:num w:numId="2">
    <w:abstractNumId w:val="10"/>
    <w:lvlOverride w:ilvl="0">
      <w:lvl w:ilvl="0">
        <w:start w:val="1"/>
        <w:numFmt w:val="bullet"/>
        <w:lvlText w:val="?"/>
        <w:legacy w:legacy="1" w:legacySpace="0" w:legacyIndent="360"/>
        <w:lvlJc w:val="left"/>
        <w:pPr>
          <w:ind w:left="360" w:hanging="360"/>
        </w:pPr>
      </w:lvl>
    </w:lvlOverride>
  </w:num>
  <w:num w:numId="3">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4">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5">
    <w:abstractNumId w:val="9"/>
  </w:num>
  <w:num w:numId="6">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7">
    <w:abstractNumId w:val="0"/>
  </w:num>
  <w:num w:numId="8">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9">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10">
    <w:abstractNumId w:val="18"/>
  </w:num>
  <w:num w:numId="11">
    <w:abstractNumId w:val="17"/>
  </w:num>
  <w:num w:numId="12">
    <w:abstractNumId w:val="19"/>
  </w:num>
  <w:num w:numId="13">
    <w:abstractNumId w:val="13"/>
  </w:num>
  <w:num w:numId="14">
    <w:abstractNumId w:val="16"/>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2"/>
  </w:num>
  <w:num w:numId="18">
    <w:abstractNumId w:val="20"/>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21"/>
  </w:num>
  <w:num w:numId="27">
    <w:abstractNumId w:val="11"/>
  </w:num>
  <w:num w:numId="28">
    <w:abstractNumId w:val="14"/>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de-DE" w:vendorID="64" w:dllVersion="131078" w:nlCheck="1" w:checkStyle="1"/>
  <w:activeWritingStyle w:appName="MSWord" w:lang="fr-FR"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Porto::GUID" w:val="{55346779-6b61-4bc5-be67-d06792ed587f}"/>
  </w:docVars>
  <w:rsids>
    <w:rsidRoot w:val="007F16F7"/>
    <w:rsid w:val="00000BCF"/>
    <w:rsid w:val="0000585E"/>
    <w:rsid w:val="00015308"/>
    <w:rsid w:val="00025C9D"/>
    <w:rsid w:val="0003327C"/>
    <w:rsid w:val="00037A95"/>
    <w:rsid w:val="00042DE0"/>
    <w:rsid w:val="00044792"/>
    <w:rsid w:val="00046166"/>
    <w:rsid w:val="0005303F"/>
    <w:rsid w:val="00054906"/>
    <w:rsid w:val="0006201D"/>
    <w:rsid w:val="00062049"/>
    <w:rsid w:val="000662B2"/>
    <w:rsid w:val="00072881"/>
    <w:rsid w:val="00072F9C"/>
    <w:rsid w:val="00076AE9"/>
    <w:rsid w:val="00083968"/>
    <w:rsid w:val="00094254"/>
    <w:rsid w:val="000B2492"/>
    <w:rsid w:val="000B2A64"/>
    <w:rsid w:val="000B5530"/>
    <w:rsid w:val="000B76E8"/>
    <w:rsid w:val="000D01CE"/>
    <w:rsid w:val="000D3356"/>
    <w:rsid w:val="000E175E"/>
    <w:rsid w:val="000F0FE8"/>
    <w:rsid w:val="000F3017"/>
    <w:rsid w:val="000F3AEA"/>
    <w:rsid w:val="000F6108"/>
    <w:rsid w:val="001074EE"/>
    <w:rsid w:val="00122F9F"/>
    <w:rsid w:val="00123EE6"/>
    <w:rsid w:val="00135953"/>
    <w:rsid w:val="00136C57"/>
    <w:rsid w:val="00142352"/>
    <w:rsid w:val="00145B74"/>
    <w:rsid w:val="00145CBC"/>
    <w:rsid w:val="0014789A"/>
    <w:rsid w:val="001532A4"/>
    <w:rsid w:val="0016027B"/>
    <w:rsid w:val="00161050"/>
    <w:rsid w:val="00170641"/>
    <w:rsid w:val="00176A55"/>
    <w:rsid w:val="001846B0"/>
    <w:rsid w:val="00185321"/>
    <w:rsid w:val="00185DB2"/>
    <w:rsid w:val="001911E5"/>
    <w:rsid w:val="00193D7B"/>
    <w:rsid w:val="001A3526"/>
    <w:rsid w:val="001A4869"/>
    <w:rsid w:val="001B140F"/>
    <w:rsid w:val="001B2DB9"/>
    <w:rsid w:val="001B3731"/>
    <w:rsid w:val="001B5784"/>
    <w:rsid w:val="001B719B"/>
    <w:rsid w:val="001C0670"/>
    <w:rsid w:val="001C2100"/>
    <w:rsid w:val="001C2104"/>
    <w:rsid w:val="001D067F"/>
    <w:rsid w:val="001D6FDA"/>
    <w:rsid w:val="001E3A7B"/>
    <w:rsid w:val="001E6EC3"/>
    <w:rsid w:val="001E7C60"/>
    <w:rsid w:val="00201485"/>
    <w:rsid w:val="00201746"/>
    <w:rsid w:val="002133AD"/>
    <w:rsid w:val="00213C28"/>
    <w:rsid w:val="002171D2"/>
    <w:rsid w:val="002217DE"/>
    <w:rsid w:val="0022184B"/>
    <w:rsid w:val="002258E3"/>
    <w:rsid w:val="00226D92"/>
    <w:rsid w:val="00231FD7"/>
    <w:rsid w:val="002333F5"/>
    <w:rsid w:val="00234BE1"/>
    <w:rsid w:val="00243420"/>
    <w:rsid w:val="0024395B"/>
    <w:rsid w:val="00243A1B"/>
    <w:rsid w:val="00245F76"/>
    <w:rsid w:val="00247D74"/>
    <w:rsid w:val="0026263C"/>
    <w:rsid w:val="00267458"/>
    <w:rsid w:val="00272308"/>
    <w:rsid w:val="00285529"/>
    <w:rsid w:val="002969DE"/>
    <w:rsid w:val="00297637"/>
    <w:rsid w:val="002A5F6B"/>
    <w:rsid w:val="002A7C5D"/>
    <w:rsid w:val="002B21C2"/>
    <w:rsid w:val="002B6262"/>
    <w:rsid w:val="002D1434"/>
    <w:rsid w:val="002D695F"/>
    <w:rsid w:val="002E1DE6"/>
    <w:rsid w:val="002E2E3A"/>
    <w:rsid w:val="002E318F"/>
    <w:rsid w:val="002F026D"/>
    <w:rsid w:val="002F10C8"/>
    <w:rsid w:val="002F3B0F"/>
    <w:rsid w:val="002F7A44"/>
    <w:rsid w:val="00307C65"/>
    <w:rsid w:val="003124CC"/>
    <w:rsid w:val="00312B36"/>
    <w:rsid w:val="00320C26"/>
    <w:rsid w:val="00323142"/>
    <w:rsid w:val="003240A2"/>
    <w:rsid w:val="00324140"/>
    <w:rsid w:val="00332B2E"/>
    <w:rsid w:val="003370F1"/>
    <w:rsid w:val="0034407C"/>
    <w:rsid w:val="00344B57"/>
    <w:rsid w:val="00356713"/>
    <w:rsid w:val="00356AA2"/>
    <w:rsid w:val="00372C2D"/>
    <w:rsid w:val="00377CAA"/>
    <w:rsid w:val="003837AE"/>
    <w:rsid w:val="00385053"/>
    <w:rsid w:val="0038781D"/>
    <w:rsid w:val="0039328A"/>
    <w:rsid w:val="003935DE"/>
    <w:rsid w:val="00395EAF"/>
    <w:rsid w:val="003A2009"/>
    <w:rsid w:val="003A63A4"/>
    <w:rsid w:val="003A7953"/>
    <w:rsid w:val="003B6CB3"/>
    <w:rsid w:val="003C1EF7"/>
    <w:rsid w:val="003C23A8"/>
    <w:rsid w:val="003C5F63"/>
    <w:rsid w:val="003C682B"/>
    <w:rsid w:val="003D1D44"/>
    <w:rsid w:val="003D4077"/>
    <w:rsid w:val="003D4172"/>
    <w:rsid w:val="003D4377"/>
    <w:rsid w:val="003E586A"/>
    <w:rsid w:val="003F33ED"/>
    <w:rsid w:val="003F5A81"/>
    <w:rsid w:val="003F5FCD"/>
    <w:rsid w:val="003F78C7"/>
    <w:rsid w:val="004022F1"/>
    <w:rsid w:val="00403E4D"/>
    <w:rsid w:val="00430439"/>
    <w:rsid w:val="004318CF"/>
    <w:rsid w:val="0043449F"/>
    <w:rsid w:val="00437153"/>
    <w:rsid w:val="0043766C"/>
    <w:rsid w:val="004430C1"/>
    <w:rsid w:val="00443543"/>
    <w:rsid w:val="004525CA"/>
    <w:rsid w:val="00453F50"/>
    <w:rsid w:val="00456134"/>
    <w:rsid w:val="00464933"/>
    <w:rsid w:val="00473D8B"/>
    <w:rsid w:val="0048054D"/>
    <w:rsid w:val="004823DC"/>
    <w:rsid w:val="00492BC3"/>
    <w:rsid w:val="00495C78"/>
    <w:rsid w:val="004B0BFD"/>
    <w:rsid w:val="004C018C"/>
    <w:rsid w:val="004C03AB"/>
    <w:rsid w:val="004C1027"/>
    <w:rsid w:val="004C1D59"/>
    <w:rsid w:val="004D0C69"/>
    <w:rsid w:val="004D1183"/>
    <w:rsid w:val="004D39B7"/>
    <w:rsid w:val="004E3A67"/>
    <w:rsid w:val="004F6155"/>
    <w:rsid w:val="00504E23"/>
    <w:rsid w:val="00505D76"/>
    <w:rsid w:val="005073F5"/>
    <w:rsid w:val="00510D88"/>
    <w:rsid w:val="0051303A"/>
    <w:rsid w:val="005161FD"/>
    <w:rsid w:val="005170F8"/>
    <w:rsid w:val="00523B30"/>
    <w:rsid w:val="00531C19"/>
    <w:rsid w:val="005323E2"/>
    <w:rsid w:val="0054055C"/>
    <w:rsid w:val="00540F91"/>
    <w:rsid w:val="00545784"/>
    <w:rsid w:val="005526C5"/>
    <w:rsid w:val="00564A55"/>
    <w:rsid w:val="005659FD"/>
    <w:rsid w:val="00566A87"/>
    <w:rsid w:val="0057365F"/>
    <w:rsid w:val="005874CB"/>
    <w:rsid w:val="00591953"/>
    <w:rsid w:val="00594872"/>
    <w:rsid w:val="00594EBF"/>
    <w:rsid w:val="00595760"/>
    <w:rsid w:val="005A2759"/>
    <w:rsid w:val="005C2441"/>
    <w:rsid w:val="005C2C48"/>
    <w:rsid w:val="005C7D11"/>
    <w:rsid w:val="005D084A"/>
    <w:rsid w:val="005D67FB"/>
    <w:rsid w:val="005E0177"/>
    <w:rsid w:val="005E1C3A"/>
    <w:rsid w:val="005E4D16"/>
    <w:rsid w:val="005F084F"/>
    <w:rsid w:val="005F5E0B"/>
    <w:rsid w:val="005F728C"/>
    <w:rsid w:val="006204E5"/>
    <w:rsid w:val="00623690"/>
    <w:rsid w:val="006258E8"/>
    <w:rsid w:val="00630A5E"/>
    <w:rsid w:val="00635510"/>
    <w:rsid w:val="006402DA"/>
    <w:rsid w:val="00646B79"/>
    <w:rsid w:val="00652E99"/>
    <w:rsid w:val="0065491F"/>
    <w:rsid w:val="00661A27"/>
    <w:rsid w:val="0066263F"/>
    <w:rsid w:val="0066547C"/>
    <w:rsid w:val="0067278E"/>
    <w:rsid w:val="006765F7"/>
    <w:rsid w:val="00683C75"/>
    <w:rsid w:val="00684332"/>
    <w:rsid w:val="00690363"/>
    <w:rsid w:val="00696813"/>
    <w:rsid w:val="006A2AA5"/>
    <w:rsid w:val="006A3A6A"/>
    <w:rsid w:val="006A44BB"/>
    <w:rsid w:val="006A4C5B"/>
    <w:rsid w:val="006B2241"/>
    <w:rsid w:val="006B3757"/>
    <w:rsid w:val="006B794B"/>
    <w:rsid w:val="006C20B4"/>
    <w:rsid w:val="006C678C"/>
    <w:rsid w:val="006D0CC9"/>
    <w:rsid w:val="006D14D3"/>
    <w:rsid w:val="006E4148"/>
    <w:rsid w:val="006E4696"/>
    <w:rsid w:val="006E4C31"/>
    <w:rsid w:val="006E5C25"/>
    <w:rsid w:val="006E68FE"/>
    <w:rsid w:val="00700E15"/>
    <w:rsid w:val="00701066"/>
    <w:rsid w:val="00706F5F"/>
    <w:rsid w:val="00707D41"/>
    <w:rsid w:val="00711FC8"/>
    <w:rsid w:val="00712221"/>
    <w:rsid w:val="0071281B"/>
    <w:rsid w:val="00720E8A"/>
    <w:rsid w:val="00722D15"/>
    <w:rsid w:val="00731B8D"/>
    <w:rsid w:val="00736CBC"/>
    <w:rsid w:val="00750F8A"/>
    <w:rsid w:val="00753487"/>
    <w:rsid w:val="00754A29"/>
    <w:rsid w:val="00757200"/>
    <w:rsid w:val="00757DCF"/>
    <w:rsid w:val="007615DE"/>
    <w:rsid w:val="007654BE"/>
    <w:rsid w:val="00766030"/>
    <w:rsid w:val="00772443"/>
    <w:rsid w:val="00777218"/>
    <w:rsid w:val="00777CCE"/>
    <w:rsid w:val="0078039C"/>
    <w:rsid w:val="007841EA"/>
    <w:rsid w:val="00786CE5"/>
    <w:rsid w:val="0079378A"/>
    <w:rsid w:val="007948D5"/>
    <w:rsid w:val="0079678E"/>
    <w:rsid w:val="007A0F95"/>
    <w:rsid w:val="007C0FB5"/>
    <w:rsid w:val="007D0BF9"/>
    <w:rsid w:val="007E09EC"/>
    <w:rsid w:val="007E1538"/>
    <w:rsid w:val="007F16F7"/>
    <w:rsid w:val="007F1E1C"/>
    <w:rsid w:val="007F3215"/>
    <w:rsid w:val="007F5F35"/>
    <w:rsid w:val="008104BC"/>
    <w:rsid w:val="00825816"/>
    <w:rsid w:val="00825D41"/>
    <w:rsid w:val="00837DA3"/>
    <w:rsid w:val="00840CA2"/>
    <w:rsid w:val="00840F32"/>
    <w:rsid w:val="00842C25"/>
    <w:rsid w:val="0084489B"/>
    <w:rsid w:val="008464D8"/>
    <w:rsid w:val="008472AA"/>
    <w:rsid w:val="008559D7"/>
    <w:rsid w:val="0085753F"/>
    <w:rsid w:val="00861E38"/>
    <w:rsid w:val="008656C1"/>
    <w:rsid w:val="00865BE0"/>
    <w:rsid w:val="0087121F"/>
    <w:rsid w:val="00875EDD"/>
    <w:rsid w:val="00881729"/>
    <w:rsid w:val="008869F9"/>
    <w:rsid w:val="0089001F"/>
    <w:rsid w:val="00892297"/>
    <w:rsid w:val="00893F26"/>
    <w:rsid w:val="0089693C"/>
    <w:rsid w:val="00896F20"/>
    <w:rsid w:val="008A4813"/>
    <w:rsid w:val="008C0D0F"/>
    <w:rsid w:val="008C4BFC"/>
    <w:rsid w:val="008D136D"/>
    <w:rsid w:val="008D1C73"/>
    <w:rsid w:val="008D4C66"/>
    <w:rsid w:val="008D54B4"/>
    <w:rsid w:val="008D571B"/>
    <w:rsid w:val="008E1A02"/>
    <w:rsid w:val="008E5AD2"/>
    <w:rsid w:val="008E73D9"/>
    <w:rsid w:val="008F4C89"/>
    <w:rsid w:val="008F69EB"/>
    <w:rsid w:val="00900E9B"/>
    <w:rsid w:val="00904060"/>
    <w:rsid w:val="009061FB"/>
    <w:rsid w:val="0091099F"/>
    <w:rsid w:val="0091312A"/>
    <w:rsid w:val="00925276"/>
    <w:rsid w:val="00926FD3"/>
    <w:rsid w:val="00940E99"/>
    <w:rsid w:val="009435FF"/>
    <w:rsid w:val="00945798"/>
    <w:rsid w:val="00945F9F"/>
    <w:rsid w:val="00953F10"/>
    <w:rsid w:val="00955C34"/>
    <w:rsid w:val="0095657A"/>
    <w:rsid w:val="009569DB"/>
    <w:rsid w:val="009601C4"/>
    <w:rsid w:val="009637B8"/>
    <w:rsid w:val="009652E9"/>
    <w:rsid w:val="0096787B"/>
    <w:rsid w:val="00972FD8"/>
    <w:rsid w:val="009751F8"/>
    <w:rsid w:val="00984821"/>
    <w:rsid w:val="009870AF"/>
    <w:rsid w:val="009A3249"/>
    <w:rsid w:val="009C015D"/>
    <w:rsid w:val="009C081F"/>
    <w:rsid w:val="009C39D4"/>
    <w:rsid w:val="009C441E"/>
    <w:rsid w:val="009D06FE"/>
    <w:rsid w:val="009D0819"/>
    <w:rsid w:val="009D3FFC"/>
    <w:rsid w:val="009D5144"/>
    <w:rsid w:val="009D7283"/>
    <w:rsid w:val="009E5BC7"/>
    <w:rsid w:val="009F5A78"/>
    <w:rsid w:val="009F68F7"/>
    <w:rsid w:val="009F7A28"/>
    <w:rsid w:val="00A02BED"/>
    <w:rsid w:val="00A07755"/>
    <w:rsid w:val="00A10E46"/>
    <w:rsid w:val="00A122DA"/>
    <w:rsid w:val="00A12E16"/>
    <w:rsid w:val="00A20D8F"/>
    <w:rsid w:val="00A20E02"/>
    <w:rsid w:val="00A244CC"/>
    <w:rsid w:val="00A252B2"/>
    <w:rsid w:val="00A25783"/>
    <w:rsid w:val="00A26137"/>
    <w:rsid w:val="00A274C0"/>
    <w:rsid w:val="00A332AE"/>
    <w:rsid w:val="00A43EA2"/>
    <w:rsid w:val="00A4435E"/>
    <w:rsid w:val="00A44639"/>
    <w:rsid w:val="00A44A06"/>
    <w:rsid w:val="00A469F6"/>
    <w:rsid w:val="00A53D92"/>
    <w:rsid w:val="00A61A42"/>
    <w:rsid w:val="00A81961"/>
    <w:rsid w:val="00A829D2"/>
    <w:rsid w:val="00A8665A"/>
    <w:rsid w:val="00A90C18"/>
    <w:rsid w:val="00A92D9A"/>
    <w:rsid w:val="00A95B47"/>
    <w:rsid w:val="00AA0751"/>
    <w:rsid w:val="00AA3426"/>
    <w:rsid w:val="00AA5DDC"/>
    <w:rsid w:val="00AA61A4"/>
    <w:rsid w:val="00AB2BC5"/>
    <w:rsid w:val="00AB4416"/>
    <w:rsid w:val="00AC2227"/>
    <w:rsid w:val="00AC5A59"/>
    <w:rsid w:val="00AC7B3C"/>
    <w:rsid w:val="00AD487A"/>
    <w:rsid w:val="00AD545A"/>
    <w:rsid w:val="00AD76D2"/>
    <w:rsid w:val="00AE09C9"/>
    <w:rsid w:val="00AE0AEE"/>
    <w:rsid w:val="00AE46D7"/>
    <w:rsid w:val="00AF748F"/>
    <w:rsid w:val="00B0399B"/>
    <w:rsid w:val="00B040FD"/>
    <w:rsid w:val="00B1203F"/>
    <w:rsid w:val="00B20A20"/>
    <w:rsid w:val="00B2147F"/>
    <w:rsid w:val="00B25B41"/>
    <w:rsid w:val="00B27A1C"/>
    <w:rsid w:val="00B339A3"/>
    <w:rsid w:val="00B349E1"/>
    <w:rsid w:val="00B4461B"/>
    <w:rsid w:val="00B54063"/>
    <w:rsid w:val="00B571D2"/>
    <w:rsid w:val="00B6570A"/>
    <w:rsid w:val="00B72DB5"/>
    <w:rsid w:val="00B81E2E"/>
    <w:rsid w:val="00B94081"/>
    <w:rsid w:val="00BA0131"/>
    <w:rsid w:val="00BA1FD3"/>
    <w:rsid w:val="00BA2C51"/>
    <w:rsid w:val="00BA74FE"/>
    <w:rsid w:val="00BC6BF0"/>
    <w:rsid w:val="00BD209B"/>
    <w:rsid w:val="00BD7187"/>
    <w:rsid w:val="00BE0E8D"/>
    <w:rsid w:val="00BE15A4"/>
    <w:rsid w:val="00BF16D9"/>
    <w:rsid w:val="00BF3A6B"/>
    <w:rsid w:val="00C002E3"/>
    <w:rsid w:val="00C10E23"/>
    <w:rsid w:val="00C12FA9"/>
    <w:rsid w:val="00C14C50"/>
    <w:rsid w:val="00C258AD"/>
    <w:rsid w:val="00C2711B"/>
    <w:rsid w:val="00C27568"/>
    <w:rsid w:val="00C323B1"/>
    <w:rsid w:val="00C404E4"/>
    <w:rsid w:val="00C4203F"/>
    <w:rsid w:val="00C44433"/>
    <w:rsid w:val="00C5023E"/>
    <w:rsid w:val="00C54B70"/>
    <w:rsid w:val="00C61897"/>
    <w:rsid w:val="00C83379"/>
    <w:rsid w:val="00CA278C"/>
    <w:rsid w:val="00CA301F"/>
    <w:rsid w:val="00CA3412"/>
    <w:rsid w:val="00CD15FC"/>
    <w:rsid w:val="00CD7DB6"/>
    <w:rsid w:val="00CE03EE"/>
    <w:rsid w:val="00CE612F"/>
    <w:rsid w:val="00CF02FB"/>
    <w:rsid w:val="00CF0776"/>
    <w:rsid w:val="00D051AE"/>
    <w:rsid w:val="00D069AA"/>
    <w:rsid w:val="00D12C6F"/>
    <w:rsid w:val="00D14751"/>
    <w:rsid w:val="00D1692A"/>
    <w:rsid w:val="00D2046F"/>
    <w:rsid w:val="00D20CEA"/>
    <w:rsid w:val="00D35AC2"/>
    <w:rsid w:val="00D36C4D"/>
    <w:rsid w:val="00D55B68"/>
    <w:rsid w:val="00D56EA0"/>
    <w:rsid w:val="00D576E7"/>
    <w:rsid w:val="00D57AE4"/>
    <w:rsid w:val="00D81660"/>
    <w:rsid w:val="00D8607A"/>
    <w:rsid w:val="00D8670C"/>
    <w:rsid w:val="00D941EB"/>
    <w:rsid w:val="00D966AC"/>
    <w:rsid w:val="00D97168"/>
    <w:rsid w:val="00DA0A5C"/>
    <w:rsid w:val="00DA23FA"/>
    <w:rsid w:val="00DA3064"/>
    <w:rsid w:val="00DA35A1"/>
    <w:rsid w:val="00DA620C"/>
    <w:rsid w:val="00DC4C83"/>
    <w:rsid w:val="00DD7670"/>
    <w:rsid w:val="00DE306B"/>
    <w:rsid w:val="00DE4111"/>
    <w:rsid w:val="00DE5F51"/>
    <w:rsid w:val="00E00078"/>
    <w:rsid w:val="00E05158"/>
    <w:rsid w:val="00E13115"/>
    <w:rsid w:val="00E17B58"/>
    <w:rsid w:val="00E242BA"/>
    <w:rsid w:val="00E244AE"/>
    <w:rsid w:val="00E30841"/>
    <w:rsid w:val="00E30C3E"/>
    <w:rsid w:val="00E32B51"/>
    <w:rsid w:val="00E472A4"/>
    <w:rsid w:val="00E6761B"/>
    <w:rsid w:val="00E705D8"/>
    <w:rsid w:val="00E7411A"/>
    <w:rsid w:val="00E76582"/>
    <w:rsid w:val="00E7729A"/>
    <w:rsid w:val="00E77831"/>
    <w:rsid w:val="00E77AFE"/>
    <w:rsid w:val="00E82447"/>
    <w:rsid w:val="00E917E1"/>
    <w:rsid w:val="00E9472B"/>
    <w:rsid w:val="00E96226"/>
    <w:rsid w:val="00EA1617"/>
    <w:rsid w:val="00EA4CEC"/>
    <w:rsid w:val="00EB0C2B"/>
    <w:rsid w:val="00EB174C"/>
    <w:rsid w:val="00EB5B29"/>
    <w:rsid w:val="00EB7197"/>
    <w:rsid w:val="00ED1AE3"/>
    <w:rsid w:val="00ED4BAF"/>
    <w:rsid w:val="00ED4E3B"/>
    <w:rsid w:val="00ED66F6"/>
    <w:rsid w:val="00EE6D2D"/>
    <w:rsid w:val="00EF0532"/>
    <w:rsid w:val="00F1146E"/>
    <w:rsid w:val="00F14C58"/>
    <w:rsid w:val="00F17F68"/>
    <w:rsid w:val="00F218F4"/>
    <w:rsid w:val="00F21C49"/>
    <w:rsid w:val="00F21E42"/>
    <w:rsid w:val="00F21FA6"/>
    <w:rsid w:val="00F2274B"/>
    <w:rsid w:val="00F23B7B"/>
    <w:rsid w:val="00F3209B"/>
    <w:rsid w:val="00F32509"/>
    <w:rsid w:val="00F47C4F"/>
    <w:rsid w:val="00F54FE6"/>
    <w:rsid w:val="00F63513"/>
    <w:rsid w:val="00F72494"/>
    <w:rsid w:val="00F84135"/>
    <w:rsid w:val="00F875E3"/>
    <w:rsid w:val="00F8787B"/>
    <w:rsid w:val="00F93685"/>
    <w:rsid w:val="00F94C9C"/>
    <w:rsid w:val="00FA4813"/>
    <w:rsid w:val="00FB3A16"/>
    <w:rsid w:val="00FC3642"/>
    <w:rsid w:val="00FC46F3"/>
    <w:rsid w:val="00FC5CDC"/>
    <w:rsid w:val="00FC70DE"/>
    <w:rsid w:val="00FD2232"/>
    <w:rsid w:val="00FD66F6"/>
    <w:rsid w:val="00FE0C2B"/>
    <w:rsid w:val="00FE0D99"/>
    <w:rsid w:val="00FE5BD4"/>
    <w:rsid w:val="00FF3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Standard">
    <w:name w:val="Normal"/>
    <w:qFormat/>
    <w:rsid w:val="00955C34"/>
    <w:pPr>
      <w:spacing w:after="120"/>
    </w:pPr>
    <w:rPr>
      <w:sz w:val="24"/>
      <w:lang w:val="en-US" w:eastAsia="en-US"/>
    </w:rPr>
  </w:style>
  <w:style w:type="paragraph" w:styleId="berschrift1">
    <w:name w:val="heading 1"/>
    <w:basedOn w:val="Standard"/>
    <w:next w:val="Standard"/>
    <w:qFormat/>
    <w:rsid w:val="00955C34"/>
    <w:pPr>
      <w:keepNext/>
      <w:spacing w:before="360"/>
      <w:contextualSpacing/>
      <w:outlineLvl w:val="0"/>
    </w:pPr>
    <w:rPr>
      <w:rFonts w:ascii="Arial" w:hAnsi="Arial"/>
      <w:b/>
      <w:sz w:val="36"/>
      <w:szCs w:val="36"/>
    </w:rPr>
  </w:style>
  <w:style w:type="paragraph" w:styleId="berschrift2">
    <w:name w:val="heading 2"/>
    <w:basedOn w:val="Standard"/>
    <w:next w:val="Standard"/>
    <w:link w:val="berschrift2Zchn"/>
    <w:qFormat/>
    <w:rsid w:val="00955C34"/>
    <w:pPr>
      <w:keepNext/>
      <w:spacing w:before="360"/>
      <w:contextualSpacing/>
      <w:outlineLvl w:val="1"/>
    </w:pPr>
    <w:rPr>
      <w:b/>
      <w:sz w:val="29"/>
      <w:szCs w:val="28"/>
    </w:rPr>
  </w:style>
  <w:style w:type="paragraph" w:styleId="berschrift3">
    <w:name w:val="heading 3"/>
    <w:basedOn w:val="Standard"/>
    <w:next w:val="Standard"/>
    <w:link w:val="berschrift3Zchn"/>
    <w:qFormat/>
    <w:rsid w:val="00955C34"/>
    <w:pPr>
      <w:keepNext/>
      <w:spacing w:before="360"/>
      <w:contextualSpacing/>
      <w:outlineLvl w:val="2"/>
    </w:pPr>
    <w:rPr>
      <w:rFonts w:ascii="Arial Narrow" w:hAnsi="Arial Narrow"/>
      <w:b/>
      <w:sz w:val="25"/>
      <w:szCs w:val="28"/>
    </w:rPr>
  </w:style>
  <w:style w:type="paragraph" w:styleId="berschrift4">
    <w:name w:val="heading 4"/>
    <w:basedOn w:val="Standard"/>
    <w:next w:val="Standard"/>
    <w:qFormat/>
    <w:rsid w:val="00955C34"/>
    <w:pPr>
      <w:keepNext/>
      <w:spacing w:before="360"/>
      <w:contextualSpacing/>
      <w:outlineLvl w:val="3"/>
    </w:pPr>
    <w:rPr>
      <w:b/>
      <w:spacing w:val="-6"/>
      <w:szCs w:val="24"/>
    </w:rPr>
  </w:style>
  <w:style w:type="paragraph" w:styleId="berschrift5">
    <w:name w:val="heading 5"/>
    <w:basedOn w:val="Standard"/>
    <w:next w:val="Standard"/>
    <w:qFormat/>
    <w:rsid w:val="00955C34"/>
    <w:pPr>
      <w:spacing w:before="240" w:after="60"/>
      <w:outlineLvl w:val="4"/>
    </w:pPr>
    <w:rPr>
      <w:rFonts w:ascii="Arial Narrow" w:hAnsi="Arial Narrow"/>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rsid w:val="00955C34"/>
    <w:pPr>
      <w:spacing w:line="260" w:lineRule="exact"/>
      <w:ind w:firstLine="360"/>
    </w:pPr>
    <w:rPr>
      <w:sz w:val="23"/>
      <w:lang w:val="en-US" w:eastAsia="en-US"/>
    </w:rPr>
  </w:style>
  <w:style w:type="paragraph" w:customStyle="1" w:styleId="BodyTextFirst">
    <w:name w:val="Body Text First"/>
    <w:basedOn w:val="Textkrper"/>
    <w:rsid w:val="00955C34"/>
    <w:pPr>
      <w:spacing w:before="120"/>
      <w:ind w:firstLine="0"/>
    </w:pPr>
  </w:style>
  <w:style w:type="paragraph" w:customStyle="1" w:styleId="BodyTextCont">
    <w:name w:val="Body Text Cont"/>
    <w:basedOn w:val="Standard"/>
    <w:next w:val="Textkrper"/>
    <w:rsid w:val="00955C34"/>
    <w:pPr>
      <w:spacing w:before="120" w:after="0" w:line="260" w:lineRule="exact"/>
      <w:contextualSpacing/>
    </w:pPr>
    <w:rPr>
      <w:sz w:val="23"/>
    </w:rPr>
  </w:style>
  <w:style w:type="paragraph" w:customStyle="1" w:styleId="Bullet">
    <w:name w:val="Bullet"/>
    <w:basedOn w:val="Standard"/>
    <w:rsid w:val="00955C34"/>
    <w:pPr>
      <w:keepLines/>
      <w:tabs>
        <w:tab w:val="left" w:pos="216"/>
        <w:tab w:val="left" w:pos="576"/>
      </w:tabs>
      <w:spacing w:before="120" w:line="260" w:lineRule="exact"/>
      <w:ind w:left="576" w:hanging="576"/>
    </w:pPr>
    <w:rPr>
      <w:sz w:val="23"/>
    </w:rPr>
  </w:style>
  <w:style w:type="paragraph" w:customStyle="1" w:styleId="BulletFirst">
    <w:name w:val="Bullet First"/>
    <w:basedOn w:val="Bullet"/>
    <w:next w:val="Bullet"/>
    <w:rsid w:val="00955C34"/>
    <w:pPr>
      <w:spacing w:before="240"/>
    </w:pPr>
  </w:style>
  <w:style w:type="paragraph" w:customStyle="1" w:styleId="BulletLast">
    <w:name w:val="Bullet Last"/>
    <w:basedOn w:val="Bullet"/>
    <w:next w:val="Textkrper"/>
    <w:rsid w:val="00955C34"/>
    <w:pPr>
      <w:spacing w:after="240"/>
    </w:pPr>
  </w:style>
  <w:style w:type="paragraph" w:customStyle="1" w:styleId="NoteTipCaution">
    <w:name w:val="Note/Tip/Caution"/>
    <w:basedOn w:val="Standard"/>
    <w:next w:val="Textkrper"/>
    <w:rsid w:val="00955C34"/>
    <w:pPr>
      <w:widowControl w:val="0"/>
      <w:pBdr>
        <w:top w:val="single" w:sz="4" w:space="10" w:color="auto"/>
        <w:bottom w:val="single" w:sz="4" w:space="10" w:color="auto"/>
      </w:pBdr>
      <w:spacing w:before="360" w:after="360" w:line="280" w:lineRule="exact"/>
    </w:pPr>
    <w:rPr>
      <w:rFonts w:ascii="Arial Narrow" w:hAnsi="Arial Narrow"/>
      <w:sz w:val="21"/>
      <w:szCs w:val="24"/>
    </w:rPr>
  </w:style>
  <w:style w:type="paragraph" w:customStyle="1" w:styleId="CodeBold">
    <w:name w:val="Code Bold"/>
    <w:basedOn w:val="Standard"/>
    <w:rsid w:val="00955C34"/>
    <w:pPr>
      <w:spacing w:after="0" w:line="240" w:lineRule="exact"/>
      <w:ind w:right="144"/>
    </w:pPr>
    <w:rPr>
      <w:rFonts w:ascii="TheSansMonoConNormal" w:hAnsi="TheSansMonoConNormal"/>
      <w:b/>
      <w:noProof/>
      <w:color w:val="800000"/>
      <w:sz w:val="20"/>
    </w:rPr>
  </w:style>
  <w:style w:type="paragraph" w:customStyle="1" w:styleId="ChapterNumber">
    <w:name w:val="Chapter Number"/>
    <w:next w:val="ChapterTitle"/>
    <w:rsid w:val="00955C34"/>
    <w:pPr>
      <w:keepNext/>
      <w:spacing w:after="240"/>
    </w:pPr>
    <w:rPr>
      <w:rFonts w:ascii="Arial" w:hAnsi="Arial"/>
      <w:b/>
      <w:caps/>
      <w:sz w:val="28"/>
      <w:szCs w:val="28"/>
      <w:lang w:val="en-US" w:eastAsia="en-US"/>
    </w:rPr>
  </w:style>
  <w:style w:type="paragraph" w:customStyle="1" w:styleId="ChapterTitle">
    <w:name w:val="Chapter Title"/>
    <w:next w:val="Standard"/>
    <w:rsid w:val="00955C34"/>
    <w:pPr>
      <w:spacing w:before="480" w:after="480"/>
    </w:pPr>
    <w:rPr>
      <w:rFonts w:ascii="Arial" w:hAnsi="Arial"/>
      <w:b/>
      <w:sz w:val="60"/>
      <w:szCs w:val="48"/>
      <w:lang w:val="en-US" w:eastAsia="en-US"/>
    </w:rPr>
  </w:style>
  <w:style w:type="paragraph" w:customStyle="1" w:styleId="FigureCaption">
    <w:name w:val="Figure Caption"/>
    <w:next w:val="Textkrper"/>
    <w:rsid w:val="00955C34"/>
    <w:pPr>
      <w:tabs>
        <w:tab w:val="left" w:pos="576"/>
      </w:tabs>
      <w:spacing w:before="240" w:after="240" w:line="280" w:lineRule="exact"/>
      <w:contextualSpacing/>
    </w:pPr>
    <w:rPr>
      <w:i/>
      <w:noProof/>
      <w:sz w:val="22"/>
      <w:lang w:val="en-US" w:eastAsia="en-US"/>
    </w:rPr>
  </w:style>
  <w:style w:type="paragraph" w:customStyle="1" w:styleId="CodeCaption">
    <w:name w:val="Code Caption"/>
    <w:basedOn w:val="FigureCaption"/>
    <w:next w:val="CodeFirst"/>
    <w:rsid w:val="00955C34"/>
    <w:pPr>
      <w:spacing w:after="120"/>
    </w:pPr>
  </w:style>
  <w:style w:type="paragraph" w:customStyle="1" w:styleId="CodeFirst">
    <w:name w:val="Code First"/>
    <w:basedOn w:val="Standard"/>
    <w:next w:val="Standard"/>
    <w:rsid w:val="00955C34"/>
    <w:pPr>
      <w:spacing w:before="160" w:after="0" w:line="240" w:lineRule="exact"/>
      <w:ind w:right="144"/>
    </w:pPr>
    <w:rPr>
      <w:rFonts w:ascii="TheSansMonoConNormal" w:hAnsi="TheSansMonoConNormal"/>
      <w:noProof/>
      <w:sz w:val="20"/>
    </w:rPr>
  </w:style>
  <w:style w:type="paragraph" w:customStyle="1" w:styleId="CodeFirstBold">
    <w:name w:val="Code First Bold"/>
    <w:basedOn w:val="CodeFirst"/>
    <w:rsid w:val="00955C34"/>
    <w:rPr>
      <w:b/>
      <w:color w:val="800000"/>
    </w:rPr>
  </w:style>
  <w:style w:type="paragraph" w:customStyle="1" w:styleId="CodeLast">
    <w:name w:val="Code Last"/>
    <w:basedOn w:val="Standard"/>
    <w:next w:val="Textkrper"/>
    <w:rsid w:val="00955C34"/>
    <w:pPr>
      <w:spacing w:after="160" w:line="240" w:lineRule="exact"/>
      <w:ind w:right="144"/>
    </w:pPr>
    <w:rPr>
      <w:rFonts w:ascii="TheSansMonoConNormal" w:hAnsi="TheSansMonoConNormal"/>
      <w:noProof/>
      <w:sz w:val="20"/>
    </w:rPr>
  </w:style>
  <w:style w:type="paragraph" w:customStyle="1" w:styleId="CodeLastBold">
    <w:name w:val="Code Last Bold"/>
    <w:basedOn w:val="CodeLast"/>
    <w:rsid w:val="00955C34"/>
    <w:rPr>
      <w:b/>
      <w:color w:val="800000"/>
    </w:rPr>
  </w:style>
  <w:style w:type="paragraph" w:customStyle="1" w:styleId="NumSubList">
    <w:name w:val="Num Sub List"/>
    <w:basedOn w:val="BulletSubList"/>
    <w:next w:val="Standard"/>
    <w:rsid w:val="00955C34"/>
  </w:style>
  <w:style w:type="paragraph" w:customStyle="1" w:styleId="BulletSubList">
    <w:name w:val="Bullet Sub List"/>
    <w:rsid w:val="00955C34"/>
    <w:pPr>
      <w:tabs>
        <w:tab w:val="left" w:pos="792"/>
        <w:tab w:val="left" w:pos="1080"/>
      </w:tabs>
      <w:spacing w:before="120" w:after="120"/>
      <w:ind w:left="1152" w:hanging="1152"/>
    </w:pPr>
    <w:rPr>
      <w:sz w:val="23"/>
      <w:lang w:val="en-US" w:eastAsia="en-US"/>
    </w:rPr>
  </w:style>
  <w:style w:type="paragraph" w:customStyle="1" w:styleId="NumList">
    <w:name w:val="Num List"/>
    <w:basedOn w:val="Standard"/>
    <w:next w:val="Standard"/>
    <w:rsid w:val="00955C34"/>
    <w:pPr>
      <w:keepLines/>
      <w:tabs>
        <w:tab w:val="left" w:pos="216"/>
        <w:tab w:val="left" w:pos="576"/>
      </w:tabs>
      <w:spacing w:before="120" w:after="240" w:line="260" w:lineRule="exact"/>
      <w:ind w:left="576" w:hanging="576"/>
    </w:pPr>
    <w:rPr>
      <w:sz w:val="23"/>
    </w:rPr>
  </w:style>
  <w:style w:type="paragraph" w:customStyle="1" w:styleId="Code">
    <w:name w:val="Code"/>
    <w:basedOn w:val="CodeBold"/>
    <w:rsid w:val="00955C34"/>
    <w:rPr>
      <w:b w:val="0"/>
      <w:color w:val="auto"/>
    </w:rPr>
  </w:style>
  <w:style w:type="paragraph" w:customStyle="1" w:styleId="Literaturverzeichnis1">
    <w:name w:val="Literaturverzeichnis1"/>
    <w:basedOn w:val="BulletFirst"/>
    <w:rsid w:val="00A26137"/>
    <w:pPr>
      <w:spacing w:before="120" w:after="0"/>
      <w:ind w:left="360" w:hanging="360"/>
    </w:pPr>
  </w:style>
  <w:style w:type="paragraph" w:styleId="Index1">
    <w:name w:val="index 1"/>
    <w:basedOn w:val="Standard"/>
    <w:next w:val="Standard"/>
    <w:semiHidden/>
    <w:rsid w:val="00955C34"/>
    <w:pPr>
      <w:ind w:left="720" w:hanging="720"/>
    </w:pPr>
  </w:style>
  <w:style w:type="paragraph" w:styleId="Index2">
    <w:name w:val="index 2"/>
    <w:basedOn w:val="Standard"/>
    <w:next w:val="Standard"/>
    <w:semiHidden/>
    <w:rsid w:val="00955C34"/>
    <w:pPr>
      <w:ind w:left="720" w:hanging="432"/>
    </w:pPr>
  </w:style>
  <w:style w:type="paragraph" w:styleId="Index3">
    <w:name w:val="index 3"/>
    <w:basedOn w:val="Standard"/>
    <w:next w:val="Standard"/>
    <w:semiHidden/>
    <w:rsid w:val="00955C34"/>
    <w:pPr>
      <w:ind w:left="720" w:hanging="144"/>
    </w:pPr>
  </w:style>
  <w:style w:type="paragraph" w:customStyle="1" w:styleId="IndexLetter">
    <w:name w:val="Index Letter"/>
    <w:basedOn w:val="Standard"/>
    <w:next w:val="Index1"/>
    <w:rsid w:val="00955C34"/>
    <w:pPr>
      <w:spacing w:before="240" w:after="0"/>
    </w:pPr>
    <w:rPr>
      <w:rFonts w:ascii="Arial" w:hAnsi="Arial"/>
      <w:b/>
      <w:sz w:val="28"/>
    </w:rPr>
  </w:style>
  <w:style w:type="paragraph" w:customStyle="1" w:styleId="PartOpenerText">
    <w:name w:val="Part Opener Text"/>
    <w:basedOn w:val="Standard"/>
    <w:next w:val="Textkrper"/>
    <w:rsid w:val="00955C34"/>
    <w:pPr>
      <w:spacing w:before="120" w:after="0" w:line="360" w:lineRule="auto"/>
      <w:contextualSpacing/>
    </w:pPr>
    <w:rPr>
      <w:rFonts w:ascii="Trebuchet MS" w:hAnsi="Trebuchet MS"/>
      <w:b/>
      <w:spacing w:val="-6"/>
      <w:sz w:val="22"/>
      <w:szCs w:val="22"/>
    </w:rPr>
  </w:style>
  <w:style w:type="paragraph" w:customStyle="1" w:styleId="SBCodeFirst">
    <w:name w:val="SB Code First"/>
    <w:rsid w:val="00955C34"/>
    <w:pPr>
      <w:spacing w:before="240"/>
      <w:ind w:left="288" w:right="288"/>
    </w:pPr>
    <w:rPr>
      <w:rFonts w:ascii="TheSansMonoConNormal" w:hAnsi="TheSansMonoConNormal"/>
      <w:noProof/>
      <w:lang w:val="en-US" w:eastAsia="en-US"/>
    </w:rPr>
  </w:style>
  <w:style w:type="paragraph" w:customStyle="1" w:styleId="NumListLast">
    <w:name w:val="Num List Last"/>
    <w:basedOn w:val="Standard"/>
    <w:rsid w:val="00955C34"/>
    <w:pPr>
      <w:keepLines/>
      <w:tabs>
        <w:tab w:val="left" w:pos="216"/>
        <w:tab w:val="left" w:pos="576"/>
      </w:tabs>
      <w:spacing w:before="120" w:after="240" w:line="260" w:lineRule="exact"/>
      <w:ind w:left="576" w:hanging="576"/>
    </w:pPr>
    <w:rPr>
      <w:sz w:val="23"/>
    </w:rPr>
  </w:style>
  <w:style w:type="paragraph" w:customStyle="1" w:styleId="NumListFirst">
    <w:name w:val="Num List First"/>
    <w:basedOn w:val="Standard"/>
    <w:next w:val="NumListLast"/>
    <w:rsid w:val="00955C34"/>
    <w:pPr>
      <w:keepLines/>
      <w:tabs>
        <w:tab w:val="left" w:pos="216"/>
        <w:tab w:val="left" w:pos="576"/>
      </w:tabs>
      <w:spacing w:before="240" w:line="260" w:lineRule="exact"/>
      <w:ind w:left="576" w:hanging="576"/>
    </w:pPr>
    <w:rPr>
      <w:sz w:val="23"/>
    </w:rPr>
  </w:style>
  <w:style w:type="paragraph" w:customStyle="1" w:styleId="PartNumber">
    <w:name w:val="Part Number"/>
    <w:basedOn w:val="ChapterNumber"/>
    <w:next w:val="PartTitle"/>
    <w:rsid w:val="00955C34"/>
    <w:pPr>
      <w:keepNext w:val="0"/>
    </w:pPr>
  </w:style>
  <w:style w:type="paragraph" w:customStyle="1" w:styleId="PartTitle">
    <w:name w:val="Part Title"/>
    <w:basedOn w:val="ChapterTitle"/>
    <w:next w:val="Standard"/>
    <w:rsid w:val="00955C34"/>
    <w:pPr>
      <w:spacing w:before="0"/>
    </w:pPr>
  </w:style>
  <w:style w:type="paragraph" w:customStyle="1" w:styleId="Production">
    <w:name w:val="Production"/>
    <w:next w:val="Textkrper"/>
    <w:autoRedefine/>
    <w:rsid w:val="00955C34"/>
    <w:pPr>
      <w:keepNext/>
      <w:keepLines/>
      <w:spacing w:before="240" w:after="240"/>
    </w:pPr>
    <w:rPr>
      <w:b/>
      <w:i/>
      <w:color w:val="0000FF"/>
      <w:sz w:val="24"/>
      <w:lang w:val="en-US" w:eastAsia="en-US"/>
    </w:rPr>
  </w:style>
  <w:style w:type="paragraph" w:customStyle="1" w:styleId="Results">
    <w:name w:val="Results"/>
    <w:basedOn w:val="Standard"/>
    <w:rsid w:val="00955C34"/>
    <w:pPr>
      <w:spacing w:after="0" w:line="240" w:lineRule="exact"/>
      <w:ind w:right="144"/>
    </w:pPr>
    <w:rPr>
      <w:rFonts w:ascii="TheSansMonoConNormal" w:hAnsi="TheSansMonoConNormal"/>
      <w:noProof/>
      <w:sz w:val="20"/>
    </w:rPr>
  </w:style>
  <w:style w:type="paragraph" w:customStyle="1" w:styleId="ResultsFirst">
    <w:name w:val="Results First"/>
    <w:basedOn w:val="CodeFirst"/>
    <w:rsid w:val="00955C34"/>
    <w:pPr>
      <w:pBdr>
        <w:top w:val="single" w:sz="18" w:space="5" w:color="999999"/>
      </w:pBdr>
      <w:spacing w:before="240"/>
    </w:pPr>
  </w:style>
  <w:style w:type="paragraph" w:customStyle="1" w:styleId="ResultsLast">
    <w:name w:val="Results Last"/>
    <w:basedOn w:val="CodeLast"/>
    <w:rsid w:val="00955C34"/>
    <w:pPr>
      <w:pBdr>
        <w:bottom w:val="single" w:sz="18" w:space="5" w:color="999999"/>
      </w:pBdr>
    </w:pPr>
  </w:style>
  <w:style w:type="paragraph" w:customStyle="1" w:styleId="ResultsSingle">
    <w:name w:val="Results Single"/>
    <w:basedOn w:val="Standard"/>
    <w:rsid w:val="00955C34"/>
    <w:pPr>
      <w:pBdr>
        <w:top w:val="single" w:sz="18" w:space="5" w:color="999999"/>
        <w:bottom w:val="single" w:sz="18" w:space="5" w:color="999999"/>
      </w:pBdr>
      <w:spacing w:before="240" w:after="240"/>
      <w:ind w:right="144"/>
    </w:pPr>
    <w:rPr>
      <w:rFonts w:ascii="TheSansMonoConNormal" w:hAnsi="TheSansMonoConNormal"/>
      <w:noProof/>
      <w:sz w:val="20"/>
    </w:rPr>
  </w:style>
  <w:style w:type="paragraph" w:customStyle="1" w:styleId="SBBodyFirst">
    <w:name w:val="SB Body First"/>
    <w:basedOn w:val="Standard"/>
    <w:rsid w:val="00955C34"/>
    <w:pPr>
      <w:spacing w:before="120"/>
      <w:ind w:left="288" w:right="288"/>
    </w:pPr>
    <w:rPr>
      <w:rFonts w:ascii="Arial Narrow" w:hAnsi="Arial Narrow"/>
      <w:sz w:val="20"/>
    </w:rPr>
  </w:style>
  <w:style w:type="paragraph" w:customStyle="1" w:styleId="SBBulletFirst">
    <w:name w:val="SB Bullet First"/>
    <w:basedOn w:val="SBNumListFirst"/>
    <w:next w:val="SBBullet"/>
    <w:rsid w:val="00955C34"/>
    <w:pPr>
      <w:spacing w:after="120"/>
      <w:ind w:right="0" w:hanging="432"/>
    </w:pPr>
  </w:style>
  <w:style w:type="paragraph" w:customStyle="1" w:styleId="SBNumListFirst">
    <w:name w:val="SB Num List First"/>
    <w:basedOn w:val="SBNumList"/>
    <w:next w:val="SBNumList"/>
    <w:rsid w:val="00955C34"/>
  </w:style>
  <w:style w:type="paragraph" w:customStyle="1" w:styleId="SBNumList">
    <w:name w:val="SB Num List"/>
    <w:rsid w:val="00955C34"/>
    <w:pPr>
      <w:tabs>
        <w:tab w:val="left" w:pos="216"/>
        <w:tab w:val="left" w:pos="475"/>
      </w:tabs>
      <w:spacing w:before="240" w:after="240"/>
      <w:ind w:left="763" w:right="288" w:hanging="475"/>
    </w:pPr>
    <w:rPr>
      <w:rFonts w:ascii="Arial Narrow" w:hAnsi="Arial Narrow"/>
      <w:lang w:val="en-US" w:eastAsia="en-US"/>
    </w:rPr>
  </w:style>
  <w:style w:type="paragraph" w:customStyle="1" w:styleId="SBBullet">
    <w:name w:val="SB Bullet"/>
    <w:basedOn w:val="SBBulletFirst"/>
    <w:rsid w:val="00955C34"/>
    <w:pPr>
      <w:spacing w:before="120"/>
      <w:ind w:left="720" w:right="288"/>
    </w:pPr>
  </w:style>
  <w:style w:type="paragraph" w:customStyle="1" w:styleId="SBBulletLast">
    <w:name w:val="SB Bullet Last"/>
    <w:basedOn w:val="SBBullet"/>
    <w:next w:val="SBBodyFirst"/>
    <w:rsid w:val="00955C34"/>
    <w:pPr>
      <w:spacing w:after="240"/>
    </w:pPr>
  </w:style>
  <w:style w:type="paragraph" w:customStyle="1" w:styleId="SBHead">
    <w:name w:val="SB Head"/>
    <w:next w:val="SBBodyFirst"/>
    <w:rsid w:val="00955C34"/>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Body">
    <w:name w:val="SB Body"/>
    <w:basedOn w:val="SBBodyFirst"/>
    <w:rsid w:val="00955C34"/>
    <w:pPr>
      <w:ind w:firstLine="504"/>
    </w:pPr>
  </w:style>
  <w:style w:type="paragraph" w:customStyle="1" w:styleId="SBNumListLast">
    <w:name w:val="SB Num List Last"/>
    <w:basedOn w:val="SBNumList"/>
    <w:next w:val="SBBodyFirst"/>
    <w:rsid w:val="00955C34"/>
  </w:style>
  <w:style w:type="paragraph" w:customStyle="1" w:styleId="SBSubhead">
    <w:name w:val="SB Subhead"/>
    <w:rsid w:val="00955C34"/>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SBCodeSingle">
    <w:name w:val="SB Code Single"/>
    <w:basedOn w:val="SBCode"/>
    <w:rsid w:val="00955C34"/>
    <w:pPr>
      <w:spacing w:before="240" w:after="240"/>
    </w:pPr>
  </w:style>
  <w:style w:type="paragraph" w:customStyle="1" w:styleId="SBCode">
    <w:name w:val="SB Code"/>
    <w:rsid w:val="00955C34"/>
    <w:pPr>
      <w:ind w:left="288" w:right="288"/>
    </w:pPr>
    <w:rPr>
      <w:rFonts w:ascii="TheSansMonoConNormal" w:hAnsi="TheSansMonoConNormal"/>
      <w:noProof/>
      <w:lang w:val="en-US" w:eastAsia="en-US"/>
    </w:rPr>
  </w:style>
  <w:style w:type="paragraph" w:customStyle="1" w:styleId="TableText">
    <w:name w:val="Table Text"/>
    <w:rsid w:val="00955C34"/>
    <w:pPr>
      <w:spacing w:after="120"/>
    </w:pPr>
    <w:rPr>
      <w:sz w:val="21"/>
      <w:lang w:val="en-US" w:eastAsia="en-US"/>
    </w:rPr>
  </w:style>
  <w:style w:type="paragraph" w:customStyle="1" w:styleId="TableCaption">
    <w:name w:val="Table Caption"/>
    <w:basedOn w:val="FigureCaption"/>
    <w:next w:val="TableHead"/>
    <w:rsid w:val="00955C34"/>
    <w:pPr>
      <w:spacing w:after="120"/>
    </w:pPr>
  </w:style>
  <w:style w:type="paragraph" w:customStyle="1" w:styleId="TableHead">
    <w:name w:val="Table Head"/>
    <w:next w:val="TableText"/>
    <w:rsid w:val="00955C34"/>
    <w:pPr>
      <w:keepNext/>
      <w:pBdr>
        <w:top w:val="dotted" w:sz="4" w:space="3" w:color="auto"/>
      </w:pBdr>
      <w:spacing w:before="120" w:after="120" w:line="240" w:lineRule="exact"/>
      <w:ind w:left="720" w:hanging="720"/>
    </w:pPr>
    <w:rPr>
      <w:rFonts w:ascii="Arial Narrow" w:hAnsi="Arial Narrow"/>
      <w:b/>
      <w:sz w:val="21"/>
      <w:lang w:val="en-US" w:eastAsia="en-US"/>
    </w:rPr>
  </w:style>
  <w:style w:type="paragraph" w:customStyle="1" w:styleId="TableFootnote">
    <w:name w:val="Table Footnote"/>
    <w:basedOn w:val="TableText"/>
    <w:next w:val="Textkrper"/>
    <w:rsid w:val="00955C34"/>
    <w:pPr>
      <w:spacing w:before="60" w:after="240"/>
    </w:pPr>
    <w:rPr>
      <w:i/>
      <w:sz w:val="18"/>
    </w:rPr>
  </w:style>
  <w:style w:type="paragraph" w:customStyle="1" w:styleId="TableSubhead">
    <w:name w:val="Table Subhead"/>
    <w:next w:val="TableText"/>
    <w:rsid w:val="00955C34"/>
    <w:pPr>
      <w:keepNext/>
      <w:keepLines/>
      <w:spacing w:before="120" w:after="120" w:line="240" w:lineRule="exact"/>
    </w:pPr>
    <w:rPr>
      <w:b/>
      <w:color w:val="808080"/>
      <w:u w:val="single"/>
      <w:lang w:val="en-US" w:eastAsia="en-US"/>
    </w:rPr>
  </w:style>
  <w:style w:type="paragraph" w:customStyle="1" w:styleId="TableTextLast">
    <w:name w:val="Table Text Last"/>
    <w:basedOn w:val="TableText"/>
    <w:next w:val="Textkrper"/>
    <w:rsid w:val="00955C34"/>
    <w:pPr>
      <w:pBdr>
        <w:bottom w:val="dotted" w:sz="4" w:space="3" w:color="auto"/>
      </w:pBdr>
      <w:spacing w:after="240"/>
    </w:pPr>
  </w:style>
  <w:style w:type="paragraph" w:customStyle="1" w:styleId="UnnumberedFirst">
    <w:name w:val="Unnumbered First"/>
    <w:basedOn w:val="Unnumbered"/>
    <w:next w:val="Unnumbered"/>
    <w:rsid w:val="00955C34"/>
    <w:pPr>
      <w:spacing w:before="240" w:after="120"/>
    </w:pPr>
  </w:style>
  <w:style w:type="paragraph" w:customStyle="1" w:styleId="Unnumbered">
    <w:name w:val="Unnumbered"/>
    <w:rsid w:val="00955C34"/>
    <w:pPr>
      <w:overflowPunct w:val="0"/>
      <w:autoSpaceDE w:val="0"/>
      <w:autoSpaceDN w:val="0"/>
      <w:adjustRightInd w:val="0"/>
      <w:spacing w:before="120"/>
      <w:ind w:left="360"/>
      <w:textAlignment w:val="baseline"/>
    </w:pPr>
    <w:rPr>
      <w:sz w:val="23"/>
      <w:szCs w:val="23"/>
      <w:lang w:val="en-US" w:eastAsia="en-US"/>
    </w:rPr>
  </w:style>
  <w:style w:type="paragraph" w:customStyle="1" w:styleId="UnnumberedLast">
    <w:name w:val="Unnumbered Last"/>
    <w:basedOn w:val="Unnumbered"/>
    <w:next w:val="Textkrper"/>
    <w:rsid w:val="00955C34"/>
    <w:pPr>
      <w:spacing w:after="240"/>
    </w:pPr>
  </w:style>
  <w:style w:type="paragraph" w:customStyle="1" w:styleId="ChapterSubtitle">
    <w:name w:val="Chapter Subtitle"/>
    <w:basedOn w:val="ChapterTitle"/>
    <w:rsid w:val="00955C34"/>
    <w:pPr>
      <w:keepNext/>
      <w:spacing w:before="240" w:after="0" w:line="360" w:lineRule="auto"/>
    </w:pPr>
    <w:rPr>
      <w:rFonts w:ascii="Verdana" w:hAnsi="Verdana"/>
      <w:sz w:val="18"/>
      <w:szCs w:val="20"/>
    </w:rPr>
  </w:style>
  <w:style w:type="paragraph" w:customStyle="1" w:styleId="Equation">
    <w:name w:val="Equation"/>
    <w:basedOn w:val="Textkrper"/>
    <w:rsid w:val="00955C34"/>
    <w:pPr>
      <w:spacing w:before="120" w:after="120"/>
    </w:pPr>
  </w:style>
  <w:style w:type="paragraph" w:customStyle="1" w:styleId="QuoteSource">
    <w:name w:val="Quote Source"/>
    <w:basedOn w:val="Zitat"/>
    <w:next w:val="Textkrper"/>
    <w:autoRedefine/>
    <w:rsid w:val="00955C34"/>
    <w:pPr>
      <w:spacing w:before="0"/>
      <w:ind w:left="0" w:right="0"/>
      <w:jc w:val="right"/>
    </w:pPr>
    <w:rPr>
      <w:i w:val="0"/>
    </w:rPr>
  </w:style>
  <w:style w:type="paragraph" w:customStyle="1" w:styleId="SBSubList">
    <w:name w:val="SB Sub List"/>
    <w:basedOn w:val="SBBullet"/>
    <w:rsid w:val="00955C34"/>
    <w:pPr>
      <w:tabs>
        <w:tab w:val="clear" w:pos="216"/>
        <w:tab w:val="left" w:pos="763"/>
      </w:tabs>
      <w:ind w:left="1152" w:hanging="576"/>
    </w:pPr>
  </w:style>
  <w:style w:type="paragraph" w:customStyle="1" w:styleId="SBCodeLast">
    <w:name w:val="SB Code Last"/>
    <w:basedOn w:val="SBCode"/>
    <w:rsid w:val="00955C34"/>
    <w:pPr>
      <w:spacing w:after="240"/>
    </w:pPr>
  </w:style>
  <w:style w:type="paragraph" w:customStyle="1" w:styleId="ExerciseHead">
    <w:name w:val="Exercise Head"/>
    <w:basedOn w:val="SBHead"/>
    <w:next w:val="Standard"/>
    <w:rsid w:val="00955C34"/>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955C34"/>
    <w:pPr>
      <w:spacing w:before="120" w:after="120"/>
    </w:pPr>
    <w:rPr>
      <w:rFonts w:ascii="Arial Narrow" w:hAnsi="Arial Narrow"/>
      <w:lang w:val="en-US" w:eastAsia="en-US"/>
    </w:rPr>
  </w:style>
  <w:style w:type="paragraph" w:customStyle="1" w:styleId="ExerciseBodyLast">
    <w:name w:val="Exercise Body Last"/>
    <w:basedOn w:val="SBBodyFirst"/>
    <w:rsid w:val="00955C34"/>
    <w:pPr>
      <w:pBdr>
        <w:bottom w:val="single" w:sz="18" w:space="12" w:color="auto"/>
      </w:pBdr>
      <w:spacing w:after="240"/>
      <w:ind w:left="0" w:right="0"/>
    </w:pPr>
  </w:style>
  <w:style w:type="paragraph" w:customStyle="1" w:styleId="GlossaryHead">
    <w:name w:val="Glossary Head"/>
    <w:basedOn w:val="Standard"/>
    <w:rsid w:val="00955C34"/>
    <w:pPr>
      <w:spacing w:before="120" w:after="0"/>
    </w:pPr>
    <w:rPr>
      <w:rFonts w:ascii="Arial" w:hAnsi="Arial"/>
      <w:b/>
      <w:szCs w:val="24"/>
    </w:rPr>
  </w:style>
  <w:style w:type="paragraph" w:customStyle="1" w:styleId="GlossaryText">
    <w:name w:val="Glossary Text"/>
    <w:basedOn w:val="Standard"/>
    <w:rsid w:val="00955C34"/>
    <w:pPr>
      <w:spacing w:before="60" w:after="240"/>
      <w:ind w:left="360"/>
    </w:pPr>
    <w:rPr>
      <w:sz w:val="23"/>
    </w:rPr>
  </w:style>
  <w:style w:type="paragraph" w:customStyle="1" w:styleId="FMTitle">
    <w:name w:val="FM Title"/>
    <w:basedOn w:val="Standard"/>
    <w:rsid w:val="00955C34"/>
    <w:pPr>
      <w:jc w:val="center"/>
      <w:outlineLvl w:val="0"/>
    </w:pPr>
    <w:rPr>
      <w:rFonts w:ascii="Trebuchet MS" w:hAnsi="Trebuchet MS"/>
      <w:sz w:val="48"/>
    </w:rPr>
  </w:style>
  <w:style w:type="paragraph" w:customStyle="1" w:styleId="FMSubtitle">
    <w:name w:val="FM Subtitle"/>
    <w:basedOn w:val="FMTitle"/>
    <w:rsid w:val="00955C34"/>
    <w:rPr>
      <w:b/>
      <w:color w:val="808080"/>
      <w:sz w:val="24"/>
    </w:rPr>
  </w:style>
  <w:style w:type="paragraph" w:customStyle="1" w:styleId="FMAuthor">
    <w:name w:val="FM Author"/>
    <w:basedOn w:val="Standard"/>
    <w:rsid w:val="00955C34"/>
    <w:pPr>
      <w:spacing w:before="360"/>
      <w:jc w:val="center"/>
    </w:pPr>
    <w:rPr>
      <w:rFonts w:ascii="Arial" w:hAnsi="Arial"/>
      <w:b/>
      <w:caps/>
      <w:sz w:val="22"/>
      <w:szCs w:val="24"/>
    </w:rPr>
  </w:style>
  <w:style w:type="paragraph" w:customStyle="1" w:styleId="FMCopyright">
    <w:name w:val="FM Copyright"/>
    <w:rsid w:val="00955C34"/>
    <w:pPr>
      <w:spacing w:before="120" w:after="120"/>
    </w:pPr>
    <w:rPr>
      <w:sz w:val="21"/>
      <w:lang w:val="en-US" w:eastAsia="en-US"/>
    </w:rPr>
  </w:style>
  <w:style w:type="paragraph" w:customStyle="1" w:styleId="FMCopyrightCredits">
    <w:name w:val="FM Copyright Credits"/>
    <w:basedOn w:val="Standard"/>
    <w:rsid w:val="00955C34"/>
    <w:pPr>
      <w:spacing w:before="240" w:after="0"/>
      <w:ind w:left="648" w:hanging="288"/>
      <w:contextualSpacing/>
    </w:pPr>
    <w:rPr>
      <w:sz w:val="21"/>
    </w:rPr>
  </w:style>
  <w:style w:type="paragraph" w:customStyle="1" w:styleId="FMDedication">
    <w:name w:val="FM Dedication"/>
    <w:basedOn w:val="Standard"/>
    <w:rsid w:val="00955C34"/>
    <w:pPr>
      <w:jc w:val="center"/>
    </w:pPr>
    <w:rPr>
      <w:i/>
    </w:rPr>
  </w:style>
  <w:style w:type="paragraph" w:customStyle="1" w:styleId="FMHead">
    <w:name w:val="FM Head"/>
    <w:basedOn w:val="ChapterTitle"/>
    <w:rsid w:val="00955C34"/>
    <w:rPr>
      <w:rFonts w:ascii="Trebuchet MS" w:hAnsi="Trebuchet MS"/>
      <w:spacing w:val="-20"/>
      <w:szCs w:val="60"/>
    </w:rPr>
  </w:style>
  <w:style w:type="paragraph" w:customStyle="1" w:styleId="FMCopyrightCreditsLast">
    <w:name w:val="FM Copyright Credits Last"/>
    <w:basedOn w:val="FMCopyrightCredits"/>
    <w:next w:val="FMCopyright"/>
    <w:rsid w:val="00955C34"/>
    <w:pPr>
      <w:spacing w:before="0" w:after="240"/>
    </w:pPr>
  </w:style>
  <w:style w:type="character" w:customStyle="1" w:styleId="CodeInline">
    <w:name w:val="Code Inline"/>
    <w:basedOn w:val="Absatz-Standardschriftart"/>
    <w:rsid w:val="00955C34"/>
    <w:rPr>
      <w:rFonts w:ascii="TheSansMonoConNormal" w:hAnsi="TheSansMonoConNormal"/>
      <w:color w:val="008000"/>
      <w:sz w:val="20"/>
      <w:szCs w:val="20"/>
    </w:rPr>
  </w:style>
  <w:style w:type="paragraph" w:customStyle="1" w:styleId="Footnote">
    <w:name w:val="Footnote"/>
    <w:basedOn w:val="Standard"/>
    <w:rsid w:val="00955C34"/>
    <w:rPr>
      <w:sz w:val="19"/>
    </w:rPr>
  </w:style>
  <w:style w:type="paragraph" w:customStyle="1" w:styleId="CodeSingle">
    <w:name w:val="Code Single"/>
    <w:basedOn w:val="Standard"/>
    <w:rsid w:val="00955C34"/>
    <w:pPr>
      <w:spacing w:before="120" w:line="240" w:lineRule="exact"/>
      <w:ind w:right="144"/>
    </w:pPr>
    <w:rPr>
      <w:rFonts w:ascii="TheSansMonoConNormal" w:hAnsi="TheSansMonoConNormal"/>
      <w:noProof/>
      <w:sz w:val="20"/>
    </w:rPr>
  </w:style>
  <w:style w:type="paragraph" w:customStyle="1" w:styleId="Query">
    <w:name w:val="Query"/>
    <w:basedOn w:val="Production"/>
    <w:rsid w:val="00955C34"/>
    <w:rPr>
      <w:color w:val="FF0000"/>
    </w:rPr>
  </w:style>
  <w:style w:type="paragraph" w:styleId="Dokumentstruktur">
    <w:name w:val="Document Map"/>
    <w:basedOn w:val="Standard"/>
    <w:semiHidden/>
    <w:rsid w:val="00955C34"/>
    <w:pPr>
      <w:shd w:val="clear" w:color="auto" w:fill="000080"/>
    </w:pPr>
    <w:rPr>
      <w:rFonts w:ascii="Tahoma" w:hAnsi="Tahoma" w:cs="Tahoma"/>
    </w:rPr>
  </w:style>
  <w:style w:type="paragraph" w:customStyle="1" w:styleId="Figure">
    <w:name w:val="Figure"/>
    <w:next w:val="Standard"/>
    <w:autoRedefine/>
    <w:rsid w:val="00955C34"/>
    <w:pPr>
      <w:spacing w:before="120" w:after="20"/>
      <w:jc w:val="center"/>
    </w:pPr>
    <w:rPr>
      <w:rFonts w:ascii="Arial" w:hAnsi="Arial"/>
      <w:sz w:val="18"/>
      <w:lang w:val="en-US" w:eastAsia="en-US"/>
    </w:rPr>
  </w:style>
  <w:style w:type="paragraph" w:customStyle="1" w:styleId="EndOfChapter">
    <w:name w:val="EndOfChapter"/>
    <w:basedOn w:val="Textkrper"/>
    <w:rsid w:val="00955C34"/>
  </w:style>
  <w:style w:type="paragraph" w:styleId="Funotentext">
    <w:name w:val="footnote text"/>
    <w:basedOn w:val="Standard"/>
    <w:semiHidden/>
    <w:rsid w:val="00955C34"/>
    <w:rPr>
      <w:sz w:val="20"/>
    </w:rPr>
  </w:style>
  <w:style w:type="character" w:styleId="Funotenzeichen">
    <w:name w:val="footnote reference"/>
    <w:basedOn w:val="Absatz-Standardschriftart"/>
    <w:semiHidden/>
    <w:rsid w:val="00955C34"/>
    <w:rPr>
      <w:vertAlign w:val="superscript"/>
    </w:rPr>
  </w:style>
  <w:style w:type="paragraph" w:customStyle="1" w:styleId="BulletSingle">
    <w:name w:val="Bullet Single"/>
    <w:basedOn w:val="Bullet"/>
    <w:rsid w:val="00955C34"/>
    <w:pPr>
      <w:spacing w:before="240" w:after="240"/>
    </w:pPr>
  </w:style>
  <w:style w:type="paragraph" w:customStyle="1" w:styleId="ExerciseNumListFirst">
    <w:name w:val="Exercise Num List First"/>
    <w:basedOn w:val="SBNumListFirst"/>
    <w:rsid w:val="00955C34"/>
  </w:style>
  <w:style w:type="paragraph" w:customStyle="1" w:styleId="ExerciseNumList">
    <w:name w:val="Exercise Num List"/>
    <w:basedOn w:val="ExerciseNumListFirst"/>
    <w:rsid w:val="00955C34"/>
  </w:style>
  <w:style w:type="paragraph" w:customStyle="1" w:styleId="ExerciseNumListLast">
    <w:name w:val="Exercise Num List Last"/>
    <w:basedOn w:val="SBNumListLast"/>
    <w:rsid w:val="00955C34"/>
  </w:style>
  <w:style w:type="paragraph" w:customStyle="1" w:styleId="ExerciseBulletFirst">
    <w:name w:val="Exercise Bullet First"/>
    <w:basedOn w:val="SBBulletFirst"/>
    <w:rsid w:val="00955C34"/>
  </w:style>
  <w:style w:type="paragraph" w:customStyle="1" w:styleId="ExerciseBullet">
    <w:name w:val="Exercise Bullet"/>
    <w:basedOn w:val="SBBullet"/>
    <w:rsid w:val="00955C34"/>
  </w:style>
  <w:style w:type="paragraph" w:customStyle="1" w:styleId="ExerciseBulletLast">
    <w:name w:val="Exercise Bullet Last"/>
    <w:basedOn w:val="SBBulletLast"/>
    <w:rsid w:val="00955C34"/>
  </w:style>
  <w:style w:type="paragraph" w:customStyle="1" w:styleId="ExerciseCodeFirst">
    <w:name w:val="Exercise Code First"/>
    <w:basedOn w:val="SBCodeFirst"/>
    <w:rsid w:val="00955C34"/>
  </w:style>
  <w:style w:type="paragraph" w:customStyle="1" w:styleId="ExerciseCode">
    <w:name w:val="Exercise Code"/>
    <w:basedOn w:val="SBCode"/>
    <w:rsid w:val="00955C34"/>
  </w:style>
  <w:style w:type="paragraph" w:customStyle="1" w:styleId="ExerciseCodeLast">
    <w:name w:val="Exercise Code Last"/>
    <w:basedOn w:val="SBCodeLast"/>
    <w:rsid w:val="00955C34"/>
  </w:style>
  <w:style w:type="paragraph" w:customStyle="1" w:styleId="ExerciseCodeSingle">
    <w:name w:val="Exercise Code Single"/>
    <w:basedOn w:val="SBCodeSingle"/>
    <w:rsid w:val="00955C34"/>
  </w:style>
  <w:style w:type="paragraph" w:customStyle="1" w:styleId="ExerciseSubList">
    <w:name w:val="Exercise Sub List"/>
    <w:basedOn w:val="SBSubList"/>
    <w:rsid w:val="00955C34"/>
  </w:style>
  <w:style w:type="paragraph" w:customStyle="1" w:styleId="SBBodyLast">
    <w:name w:val="SB Body Last"/>
    <w:basedOn w:val="ExerciseBodyLast"/>
    <w:rsid w:val="00955C34"/>
    <w:pPr>
      <w:pBdr>
        <w:bottom w:val="single" w:sz="8" w:space="12" w:color="auto"/>
      </w:pBdr>
      <w:ind w:firstLine="504"/>
    </w:pPr>
  </w:style>
  <w:style w:type="paragraph" w:customStyle="1" w:styleId="ExerciseSubhead">
    <w:name w:val="Exercise Subhead"/>
    <w:basedOn w:val="SBSubhead"/>
    <w:rsid w:val="00955C34"/>
  </w:style>
  <w:style w:type="paragraph" w:styleId="Beschriftung">
    <w:name w:val="caption"/>
    <w:basedOn w:val="Standard"/>
    <w:next w:val="Standard"/>
    <w:unhideWhenUsed/>
    <w:qFormat/>
    <w:rsid w:val="007F16F7"/>
    <w:rPr>
      <w:b/>
      <w:bCs/>
      <w:color w:val="4F81BD" w:themeColor="accent1"/>
      <w:sz w:val="18"/>
      <w:szCs w:val="18"/>
    </w:rPr>
  </w:style>
  <w:style w:type="paragraph" w:styleId="Sprechblasentext">
    <w:name w:val="Balloon Text"/>
    <w:basedOn w:val="Standard"/>
    <w:link w:val="SprechblasentextZchn"/>
    <w:rsid w:val="00E32B5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32B51"/>
    <w:rPr>
      <w:rFonts w:ascii="Tahoma" w:hAnsi="Tahoma" w:cs="Tahoma"/>
      <w:sz w:val="16"/>
      <w:szCs w:val="16"/>
      <w:lang w:val="en-US" w:eastAsia="en-US"/>
    </w:rPr>
  </w:style>
  <w:style w:type="paragraph" w:customStyle="1" w:styleId="Literaturverzeichnis2">
    <w:name w:val="Literaturverzeichnis2"/>
    <w:basedOn w:val="BulletFirst"/>
    <w:rsid w:val="00C54B70"/>
    <w:pPr>
      <w:spacing w:before="120" w:after="0"/>
      <w:ind w:left="360" w:hanging="360"/>
    </w:pPr>
  </w:style>
  <w:style w:type="paragraph" w:customStyle="1" w:styleId="Literaturverzeichnis3">
    <w:name w:val="Literaturverzeichnis3"/>
    <w:basedOn w:val="BulletFirst"/>
    <w:rsid w:val="006204E5"/>
    <w:pPr>
      <w:spacing w:before="120" w:after="0"/>
      <w:ind w:left="360" w:hanging="360"/>
    </w:pPr>
  </w:style>
  <w:style w:type="character" w:styleId="Hyperlink">
    <w:name w:val="Hyperlink"/>
    <w:basedOn w:val="Absatz-Standardschriftart"/>
    <w:uiPriority w:val="99"/>
    <w:rsid w:val="00A122DA"/>
    <w:rPr>
      <w:color w:val="0000FF" w:themeColor="hyperlink"/>
      <w:u w:val="single"/>
    </w:rPr>
  </w:style>
  <w:style w:type="paragraph" w:customStyle="1" w:styleId="Literaturverzeichnis4">
    <w:name w:val="Literaturverzeichnis4"/>
    <w:basedOn w:val="BulletFirst"/>
    <w:rsid w:val="00C83379"/>
    <w:pPr>
      <w:spacing w:before="120" w:after="0"/>
      <w:ind w:left="360" w:hanging="360"/>
    </w:pPr>
  </w:style>
  <w:style w:type="paragraph" w:customStyle="1" w:styleId="Literaturverzeichnis5">
    <w:name w:val="Literaturverzeichnis5"/>
    <w:basedOn w:val="BulletFirst"/>
    <w:rsid w:val="00646B79"/>
    <w:pPr>
      <w:spacing w:before="120" w:after="0"/>
      <w:ind w:left="360" w:hanging="360"/>
    </w:pPr>
  </w:style>
  <w:style w:type="paragraph" w:customStyle="1" w:styleId="Literaturverzeichnis6">
    <w:name w:val="Literaturverzeichnis6"/>
    <w:basedOn w:val="BulletFirst"/>
    <w:rsid w:val="00FD2232"/>
    <w:pPr>
      <w:spacing w:before="120" w:after="0"/>
      <w:ind w:left="360" w:hanging="360"/>
    </w:pPr>
  </w:style>
  <w:style w:type="paragraph" w:customStyle="1" w:styleId="Literaturverzeichnis7">
    <w:name w:val="Literaturverzeichnis7"/>
    <w:basedOn w:val="BulletFirst"/>
    <w:rsid w:val="00BF16D9"/>
    <w:pPr>
      <w:spacing w:before="120" w:after="0"/>
      <w:ind w:left="360" w:hanging="360"/>
    </w:pPr>
  </w:style>
  <w:style w:type="paragraph" w:customStyle="1" w:styleId="Literaturverzeichnis8">
    <w:name w:val="Literaturverzeichnis8"/>
    <w:basedOn w:val="BulletFirst"/>
    <w:rsid w:val="001B719B"/>
    <w:pPr>
      <w:spacing w:before="120" w:after="0"/>
      <w:ind w:left="360" w:hanging="360"/>
    </w:pPr>
  </w:style>
  <w:style w:type="paragraph" w:customStyle="1" w:styleId="Literaturverzeichnis9">
    <w:name w:val="Literaturverzeichnis9"/>
    <w:basedOn w:val="BulletFirst"/>
    <w:rsid w:val="00A61A42"/>
    <w:pPr>
      <w:spacing w:before="120" w:after="0"/>
      <w:ind w:left="360" w:hanging="360"/>
    </w:pPr>
  </w:style>
  <w:style w:type="paragraph" w:customStyle="1" w:styleId="Literaturverzeichnis10">
    <w:name w:val="Literaturverzeichnis10"/>
    <w:basedOn w:val="BulletFirst"/>
    <w:rsid w:val="009D7283"/>
    <w:pPr>
      <w:spacing w:before="120" w:after="0"/>
      <w:ind w:left="360" w:hanging="360"/>
    </w:pPr>
  </w:style>
  <w:style w:type="paragraph" w:customStyle="1" w:styleId="Literaturverzeichnis11">
    <w:name w:val="Literaturverzeichnis11"/>
    <w:basedOn w:val="BulletFirst"/>
    <w:rsid w:val="00D20CEA"/>
    <w:pPr>
      <w:spacing w:before="120" w:after="0"/>
      <w:ind w:left="360" w:hanging="360"/>
    </w:pPr>
  </w:style>
  <w:style w:type="paragraph" w:customStyle="1" w:styleId="Literaturverzeichnis12">
    <w:name w:val="Literaturverzeichnis12"/>
    <w:basedOn w:val="BulletFirst"/>
    <w:rsid w:val="003837AE"/>
    <w:pPr>
      <w:spacing w:before="120" w:after="0"/>
      <w:ind w:left="360" w:hanging="360"/>
    </w:pPr>
  </w:style>
  <w:style w:type="paragraph" w:customStyle="1" w:styleId="Literaturverzeichnis13">
    <w:name w:val="Literaturverzeichnis13"/>
    <w:basedOn w:val="BulletFirst"/>
    <w:rsid w:val="007615DE"/>
    <w:pPr>
      <w:spacing w:before="120" w:after="0"/>
      <w:ind w:left="360" w:hanging="360"/>
    </w:pPr>
  </w:style>
  <w:style w:type="paragraph" w:customStyle="1" w:styleId="Literaturverzeichnis14">
    <w:name w:val="Literaturverzeichnis14"/>
    <w:basedOn w:val="BulletFirst"/>
    <w:rsid w:val="00623690"/>
    <w:pPr>
      <w:spacing w:before="120" w:after="0"/>
      <w:ind w:left="360" w:hanging="360"/>
    </w:pPr>
  </w:style>
  <w:style w:type="paragraph" w:customStyle="1" w:styleId="Literaturverzeichnis15">
    <w:name w:val="Literaturverzeichnis15"/>
    <w:basedOn w:val="BulletFirst"/>
    <w:rsid w:val="00AE09C9"/>
    <w:pPr>
      <w:spacing w:before="120" w:after="0"/>
      <w:ind w:left="360" w:hanging="360"/>
    </w:pPr>
  </w:style>
  <w:style w:type="paragraph" w:customStyle="1" w:styleId="Literaturverzeichnis16">
    <w:name w:val="Literaturverzeichnis16"/>
    <w:basedOn w:val="BulletFirst"/>
    <w:rsid w:val="00385053"/>
    <w:pPr>
      <w:spacing w:before="120" w:after="0"/>
      <w:ind w:left="360" w:hanging="360"/>
    </w:pPr>
  </w:style>
  <w:style w:type="paragraph" w:customStyle="1" w:styleId="Anfhrungszeichen1">
    <w:name w:val="Anführungszeichen1"/>
    <w:basedOn w:val="Textkrper"/>
    <w:next w:val="Textkrper"/>
    <w:rsid w:val="00385053"/>
    <w:pPr>
      <w:spacing w:before="320" w:after="240"/>
      <w:ind w:left="432" w:right="432" w:firstLine="0"/>
      <w:jc w:val="both"/>
    </w:pPr>
    <w:rPr>
      <w:i/>
      <w:sz w:val="24"/>
    </w:rPr>
  </w:style>
  <w:style w:type="paragraph" w:customStyle="1" w:styleId="Literaturverzeichnis17">
    <w:name w:val="Literaturverzeichnis17"/>
    <w:basedOn w:val="BulletFirst"/>
    <w:rsid w:val="00757DCF"/>
    <w:pPr>
      <w:spacing w:before="120" w:after="0"/>
      <w:ind w:left="360" w:hanging="360"/>
    </w:pPr>
  </w:style>
  <w:style w:type="paragraph" w:customStyle="1" w:styleId="Anfhrungszeichen2">
    <w:name w:val="Anführungszeichen2"/>
    <w:basedOn w:val="Textkrper"/>
    <w:next w:val="Textkrper"/>
    <w:rsid w:val="00757DCF"/>
    <w:pPr>
      <w:spacing w:before="320" w:after="240"/>
      <w:ind w:left="432" w:right="432" w:firstLine="0"/>
      <w:jc w:val="both"/>
    </w:pPr>
    <w:rPr>
      <w:i/>
      <w:sz w:val="24"/>
    </w:rPr>
  </w:style>
  <w:style w:type="character" w:styleId="Kommentarzeichen">
    <w:name w:val="annotation reference"/>
    <w:basedOn w:val="Absatz-Standardschriftart"/>
    <w:rsid w:val="00A92D9A"/>
    <w:rPr>
      <w:sz w:val="16"/>
      <w:szCs w:val="16"/>
    </w:rPr>
  </w:style>
  <w:style w:type="paragraph" w:styleId="Kommentartext">
    <w:name w:val="annotation text"/>
    <w:basedOn w:val="Standard"/>
    <w:link w:val="KommentartextZchn"/>
    <w:rsid w:val="00A92D9A"/>
    <w:rPr>
      <w:sz w:val="20"/>
    </w:rPr>
  </w:style>
  <w:style w:type="character" w:customStyle="1" w:styleId="KommentartextZchn">
    <w:name w:val="Kommentartext Zchn"/>
    <w:basedOn w:val="Absatz-Standardschriftart"/>
    <w:link w:val="Kommentartext"/>
    <w:rsid w:val="00A92D9A"/>
    <w:rPr>
      <w:lang w:val="en-US" w:eastAsia="en-US"/>
    </w:rPr>
  </w:style>
  <w:style w:type="paragraph" w:styleId="Kommentarthema">
    <w:name w:val="annotation subject"/>
    <w:basedOn w:val="Kommentartext"/>
    <w:next w:val="Kommentartext"/>
    <w:link w:val="KommentarthemaZchn"/>
    <w:rsid w:val="00A92D9A"/>
    <w:rPr>
      <w:b/>
      <w:bCs/>
    </w:rPr>
  </w:style>
  <w:style w:type="character" w:customStyle="1" w:styleId="KommentarthemaZchn">
    <w:name w:val="Kommentarthema Zchn"/>
    <w:basedOn w:val="KommentartextZchn"/>
    <w:link w:val="Kommentarthema"/>
    <w:rsid w:val="00A92D9A"/>
    <w:rPr>
      <w:b/>
      <w:bCs/>
      <w:lang w:val="en-US" w:eastAsia="en-US"/>
    </w:rPr>
  </w:style>
  <w:style w:type="paragraph" w:styleId="berarbeitung">
    <w:name w:val="Revision"/>
    <w:hidden/>
    <w:uiPriority w:val="99"/>
    <w:semiHidden/>
    <w:rsid w:val="00A92D9A"/>
    <w:rPr>
      <w:sz w:val="24"/>
      <w:lang w:val="en-US" w:eastAsia="en-US"/>
    </w:rPr>
  </w:style>
  <w:style w:type="paragraph" w:customStyle="1" w:styleId="Literaturverzeichnis18">
    <w:name w:val="Literaturverzeichnis18"/>
    <w:basedOn w:val="BulletFirst"/>
    <w:rsid w:val="00135953"/>
    <w:pPr>
      <w:spacing w:before="120" w:after="0"/>
      <w:ind w:left="360" w:hanging="360"/>
    </w:pPr>
  </w:style>
  <w:style w:type="paragraph" w:customStyle="1" w:styleId="Anfhrungszeichen3">
    <w:name w:val="Anführungszeichen3"/>
    <w:basedOn w:val="Textkrper"/>
    <w:next w:val="Textkrper"/>
    <w:rsid w:val="00135953"/>
    <w:pPr>
      <w:spacing w:before="320" w:after="240"/>
      <w:ind w:left="432" w:right="432" w:firstLine="0"/>
      <w:jc w:val="both"/>
    </w:pPr>
    <w:rPr>
      <w:i/>
      <w:sz w:val="24"/>
    </w:rPr>
  </w:style>
  <w:style w:type="paragraph" w:customStyle="1" w:styleId="Literaturverzeichnis19">
    <w:name w:val="Literaturverzeichnis19"/>
    <w:basedOn w:val="BulletFirst"/>
    <w:rsid w:val="009751F8"/>
    <w:pPr>
      <w:spacing w:before="120" w:after="0"/>
      <w:ind w:left="360" w:hanging="360"/>
    </w:pPr>
  </w:style>
  <w:style w:type="paragraph" w:customStyle="1" w:styleId="Anfhrungszeichen4">
    <w:name w:val="Anführungszeichen4"/>
    <w:basedOn w:val="Textkrper"/>
    <w:next w:val="Textkrper"/>
    <w:rsid w:val="009751F8"/>
    <w:pPr>
      <w:spacing w:before="320" w:after="240"/>
      <w:ind w:left="432" w:right="432" w:firstLine="0"/>
      <w:jc w:val="both"/>
    </w:pPr>
    <w:rPr>
      <w:i/>
      <w:sz w:val="24"/>
    </w:rPr>
  </w:style>
  <w:style w:type="character" w:customStyle="1" w:styleId="berschrift3Zchn">
    <w:name w:val="Überschrift 3 Zchn"/>
    <w:basedOn w:val="Absatz-Standardschriftart"/>
    <w:link w:val="berschrift3"/>
    <w:rsid w:val="00D14751"/>
    <w:rPr>
      <w:rFonts w:ascii="Arial Narrow" w:hAnsi="Arial Narrow"/>
      <w:b/>
      <w:sz w:val="25"/>
      <w:szCs w:val="28"/>
      <w:lang w:val="en-US" w:eastAsia="en-US"/>
    </w:rPr>
  </w:style>
  <w:style w:type="paragraph" w:styleId="Aufzhlungszeichen">
    <w:name w:val="List Bullet"/>
    <w:basedOn w:val="Standard"/>
    <w:rsid w:val="002D695F"/>
    <w:pPr>
      <w:tabs>
        <w:tab w:val="num" w:pos="360"/>
      </w:tabs>
      <w:ind w:left="360" w:hanging="360"/>
      <w:contextualSpacing/>
    </w:pPr>
  </w:style>
  <w:style w:type="paragraph" w:customStyle="1" w:styleId="Literaturverzeichnis20">
    <w:name w:val="Literaturverzeichnis20"/>
    <w:basedOn w:val="BulletFirst"/>
    <w:rsid w:val="005E4D16"/>
    <w:pPr>
      <w:spacing w:before="120" w:after="0"/>
      <w:ind w:left="360" w:hanging="360"/>
    </w:pPr>
  </w:style>
  <w:style w:type="paragraph" w:customStyle="1" w:styleId="Anfhrungszeichen5">
    <w:name w:val="Anführungszeichen5"/>
    <w:basedOn w:val="Textkrper"/>
    <w:next w:val="Textkrper"/>
    <w:rsid w:val="005E4D16"/>
    <w:pPr>
      <w:spacing w:before="320" w:after="240"/>
      <w:ind w:left="432" w:right="432" w:firstLine="0"/>
      <w:jc w:val="both"/>
    </w:pPr>
    <w:rPr>
      <w:i/>
      <w:sz w:val="24"/>
    </w:rPr>
  </w:style>
  <w:style w:type="character" w:customStyle="1" w:styleId="berschrift2Zchn">
    <w:name w:val="Überschrift 2 Zchn"/>
    <w:basedOn w:val="Absatz-Standardschriftart"/>
    <w:link w:val="berschrift2"/>
    <w:rsid w:val="005E4D16"/>
    <w:rPr>
      <w:b/>
      <w:sz w:val="29"/>
      <w:szCs w:val="28"/>
      <w:lang w:val="en-US" w:eastAsia="en-US"/>
    </w:rPr>
  </w:style>
  <w:style w:type="paragraph" w:customStyle="1" w:styleId="Literaturverzeichnis21">
    <w:name w:val="Literaturverzeichnis21"/>
    <w:basedOn w:val="BulletFirst"/>
    <w:rsid w:val="00A12E16"/>
    <w:pPr>
      <w:spacing w:before="120" w:after="0"/>
      <w:ind w:left="360" w:hanging="360"/>
    </w:pPr>
  </w:style>
  <w:style w:type="paragraph" w:customStyle="1" w:styleId="Anfhrungszeichen6">
    <w:name w:val="Anführungszeichen6"/>
    <w:basedOn w:val="Textkrper"/>
    <w:next w:val="Textkrper"/>
    <w:rsid w:val="00A12E16"/>
    <w:pPr>
      <w:spacing w:before="320" w:after="240"/>
      <w:ind w:left="432" w:right="432" w:firstLine="0"/>
      <w:jc w:val="both"/>
    </w:pPr>
    <w:rPr>
      <w:i/>
      <w:sz w:val="24"/>
    </w:rPr>
  </w:style>
  <w:style w:type="paragraph" w:customStyle="1" w:styleId="Literaturverzeichnis22">
    <w:name w:val="Literaturverzeichnis22"/>
    <w:basedOn w:val="BulletFirst"/>
    <w:rsid w:val="00FE0D99"/>
    <w:pPr>
      <w:spacing w:before="120" w:after="0"/>
      <w:ind w:left="360" w:hanging="360"/>
    </w:pPr>
  </w:style>
  <w:style w:type="paragraph" w:customStyle="1" w:styleId="Anfhrungszeichen7">
    <w:name w:val="Anführungszeichen7"/>
    <w:basedOn w:val="Textkrper"/>
    <w:next w:val="Textkrper"/>
    <w:rsid w:val="00FE0D99"/>
    <w:pPr>
      <w:spacing w:before="320" w:after="240"/>
      <w:ind w:left="432" w:right="432" w:firstLine="0"/>
      <w:jc w:val="both"/>
    </w:pPr>
    <w:rPr>
      <w:i/>
      <w:sz w:val="24"/>
    </w:rPr>
  </w:style>
  <w:style w:type="paragraph" w:customStyle="1" w:styleId="Bibliography1">
    <w:name w:val="Bibliography1"/>
    <w:basedOn w:val="BulletFirst"/>
    <w:rsid w:val="004022F1"/>
    <w:pPr>
      <w:spacing w:before="120" w:after="0"/>
      <w:ind w:left="360" w:hanging="360"/>
    </w:pPr>
  </w:style>
  <w:style w:type="paragraph" w:customStyle="1" w:styleId="Quote1">
    <w:name w:val="Quote1"/>
    <w:basedOn w:val="Textkrper"/>
    <w:next w:val="Textkrper"/>
    <w:rsid w:val="004022F1"/>
    <w:pPr>
      <w:spacing w:before="320" w:after="240"/>
      <w:ind w:left="432" w:right="432" w:firstLine="0"/>
      <w:jc w:val="both"/>
    </w:pPr>
    <w:rPr>
      <w:i/>
      <w:sz w:val="24"/>
    </w:rPr>
  </w:style>
  <w:style w:type="paragraph" w:styleId="Literaturverzeichnis">
    <w:name w:val="Bibliography"/>
    <w:basedOn w:val="BulletFirst"/>
    <w:rsid w:val="00955C34"/>
    <w:pPr>
      <w:spacing w:before="120" w:after="0"/>
      <w:ind w:left="360" w:hanging="360"/>
    </w:pPr>
  </w:style>
  <w:style w:type="paragraph" w:styleId="Zitat">
    <w:name w:val="Quote"/>
    <w:basedOn w:val="Textkrper"/>
    <w:next w:val="Textkrper"/>
    <w:link w:val="ZitatZchn"/>
    <w:qFormat/>
    <w:rsid w:val="00955C34"/>
    <w:pPr>
      <w:spacing w:before="320" w:after="240"/>
      <w:ind w:left="432" w:right="432" w:firstLine="0"/>
      <w:jc w:val="both"/>
    </w:pPr>
    <w:rPr>
      <w:i/>
      <w:sz w:val="24"/>
    </w:rPr>
  </w:style>
  <w:style w:type="character" w:customStyle="1" w:styleId="ZitatZchn">
    <w:name w:val="Zitat Zchn"/>
    <w:basedOn w:val="Absatz-Standardschriftart"/>
    <w:link w:val="Zitat"/>
    <w:rsid w:val="00EB7197"/>
    <w:rPr>
      <w:i/>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UserData\jkrause\Documents\Meine%20Daten\B&#252;cher\Fachbuchprojekte\ASP.NET%20Extensibility\Images\ASPEXTf0504.tif"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file:///D:\UserData\jkrause\Documents\Meine%20Daten\B&#252;cher\Fachbuchprojekte\ASP.NET%20Extensibility\Images\ASPEXTf0502.tif" TargetMode="External"/><Relationship Id="rId5" Type="http://schemas.microsoft.com/office/2007/relationships/stylesWithEffects" Target="stylesWithEffects.xml"/><Relationship Id="rId15" Type="http://schemas.openxmlformats.org/officeDocument/2006/relationships/image" Target="file:///D:\UserData\jkrause\Documents\Meine%20Daten\B&#252;cher\Fachbuchprojekte\ASP.NET%20Extensibility\Images\ASPEXTf0505.tif" TargetMode="External"/><Relationship Id="rId10" Type="http://schemas.openxmlformats.org/officeDocument/2006/relationships/image" Target="file:///D:\UserData\jkrause\Documents\Meine%20Daten\B&#252;cher\Fachbuchprojekte\ASP.NET%20Extensibility\Images\ASPEXTf0501.ti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file:///D:\UserData\jkrause\Documents\Meine%20Daten\B&#252;cher\Fachbuchprojekte\ASP.NET%20Extensibility\Images\ASPEXTf0407.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ressStyles_122906.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08280-7D90-422E-9012-FED492EF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ApressStyles_122906.dot</Template>
  <TotalTime>0</TotalTime>
  <Pages>53</Pages>
  <Words>14407</Words>
  <Characters>90769</Characters>
  <Application>Microsoft Office Word</Application>
  <DocSecurity>0</DocSecurity>
  <Lines>756</Lines>
  <Paragraphs>209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Apress Standard Book Design</vt:lpstr>
      <vt:lpstr>Apress Standard Book Design</vt:lpstr>
    </vt:vector>
  </TitlesOfParts>
  <Company>Apress</Company>
  <LinksUpToDate>false</LinksUpToDate>
  <CharactersWithSpaces>104967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Jörg Krause</dc:creator>
  <cp:lastModifiedBy>Joerg Krause</cp:lastModifiedBy>
  <cp:revision>4</cp:revision>
  <cp:lastPrinted>2009-04-12T19:50:00Z</cp:lastPrinted>
  <dcterms:created xsi:type="dcterms:W3CDTF">2009-04-13T10:00:00Z</dcterms:created>
  <dcterms:modified xsi:type="dcterms:W3CDTF">2012-03-27T12:18:00Z</dcterms:modified>
</cp:coreProperties>
</file>