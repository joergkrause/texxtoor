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56E" w:rsidRDefault="0054256E">
      <w:pPr>
        <w:pStyle w:val="ChapterNumber"/>
        <w:outlineLvl w:val="0"/>
      </w:pPr>
      <w:bookmarkStart w:id="0" w:name="_Toc218319713"/>
      <w:r>
        <w:t xml:space="preserve">Chapter </w:t>
      </w:r>
      <w:r w:rsidR="003250AD">
        <w:t>8</w:t>
      </w:r>
      <w:r>
        <w:t>—</w:t>
      </w:r>
      <w:bookmarkStart w:id="1" w:name="_Toc217443970"/>
      <w:bookmarkStart w:id="2" w:name="_Toc217444065"/>
      <w:bookmarkStart w:id="3" w:name="_Toc218076827"/>
      <w:bookmarkEnd w:id="0"/>
      <w:r w:rsidR="003250AD" w:rsidRPr="003250AD">
        <w:t xml:space="preserve"> </w:t>
      </w:r>
      <w:r w:rsidR="003250AD" w:rsidRPr="00E1150C">
        <w:t>Site Management</w:t>
      </w:r>
      <w:bookmarkEnd w:id="1"/>
      <w:bookmarkEnd w:id="2"/>
      <w:bookmarkEnd w:id="3"/>
      <w:r w:rsidR="00640B41">
        <w:t xml:space="preserve"> and Navigation</w:t>
      </w:r>
    </w:p>
    <w:p w:rsidR="00D57BA1" w:rsidRDefault="003250AD" w:rsidP="00E6098D">
      <w:pPr>
        <w:pStyle w:val="ChapterTitle"/>
      </w:pPr>
      <w:bookmarkStart w:id="4" w:name="_Toc218319714"/>
      <w:r w:rsidRPr="00E1150C">
        <w:t>Site Management</w:t>
      </w:r>
    </w:p>
    <w:p w:rsidR="000937CC" w:rsidRDefault="00640B41">
      <w:pPr>
        <w:pStyle w:val="BodyTextFirst"/>
      </w:pPr>
      <w:r>
        <w:t>In this chapter</w:t>
      </w:r>
      <w:r w:rsidR="00537F80">
        <w:t>,</w:t>
      </w:r>
      <w:r>
        <w:t xml:space="preserve"> </w:t>
      </w:r>
      <w:r w:rsidR="00117257">
        <w:t xml:space="preserve">I’ll </w:t>
      </w:r>
      <w:r w:rsidR="00537F80">
        <w:t>look at</w:t>
      </w:r>
      <w:r>
        <w:t xml:space="preserve"> site</w:t>
      </w:r>
      <w:r w:rsidR="00F06B58">
        <w:t>-</w:t>
      </w:r>
      <w:r>
        <w:t>specific extensibility features</w:t>
      </w:r>
      <w:r w:rsidR="00537F80">
        <w:t xml:space="preserve"> such as th</w:t>
      </w:r>
      <w:r>
        <w:t>e site map provider</w:t>
      </w:r>
      <w:r w:rsidR="00537F80">
        <w:t xml:space="preserve">, which is </w:t>
      </w:r>
      <w:r>
        <w:t>based on the extensible provider model</w:t>
      </w:r>
      <w:r w:rsidR="00537F80">
        <w:t xml:space="preserve"> that we’ve already learned about</w:t>
      </w:r>
      <w:r>
        <w:t xml:space="preserve">. </w:t>
      </w:r>
      <w:r w:rsidR="00F06B58">
        <w:t>A s</w:t>
      </w:r>
      <w:r>
        <w:t xml:space="preserve">ite map </w:t>
      </w:r>
      <w:r w:rsidR="00F06B58">
        <w:t xml:space="preserve">defines </w:t>
      </w:r>
      <w:r>
        <w:t>the navigation structure</w:t>
      </w:r>
      <w:r w:rsidR="00F06B58">
        <w:t xml:space="preserve"> of a web site</w:t>
      </w:r>
      <w:r>
        <w:t xml:space="preserve">. </w:t>
      </w:r>
      <w:r w:rsidR="00537F80">
        <w:t>By default, t</w:t>
      </w:r>
      <w:r>
        <w:t xml:space="preserve">he </w:t>
      </w:r>
      <w:r w:rsidR="00F06B58">
        <w:t xml:space="preserve">data </w:t>
      </w:r>
      <w:r>
        <w:t xml:space="preserve">store is the </w:t>
      </w:r>
      <w:proofErr w:type="spellStart"/>
      <w:r w:rsidRPr="00640B41">
        <w:rPr>
          <w:i/>
        </w:rPr>
        <w:t>web.sitemap</w:t>
      </w:r>
      <w:proofErr w:type="spellEnd"/>
      <w:r>
        <w:t xml:space="preserve"> XML file. </w:t>
      </w:r>
      <w:r w:rsidR="00B83457">
        <w:t>Although i</w:t>
      </w:r>
      <w:r>
        <w:t xml:space="preserve">t’s easy to change the default </w:t>
      </w:r>
      <w:r w:rsidR="00B83457">
        <w:t xml:space="preserve">setting, you’ll need a custom site map provider in order to </w:t>
      </w:r>
      <w:r>
        <w:t xml:space="preserve">store </w:t>
      </w:r>
      <w:r w:rsidR="007D3B85">
        <w:t xml:space="preserve">data anywhere </w:t>
      </w:r>
      <w:r w:rsidR="00B83457">
        <w:t xml:space="preserve">other than </w:t>
      </w:r>
      <w:r w:rsidR="00117257">
        <w:t>in an</w:t>
      </w:r>
      <w:r w:rsidR="00B83457">
        <w:t xml:space="preserve"> </w:t>
      </w:r>
      <w:r>
        <w:t xml:space="preserve">XML </w:t>
      </w:r>
      <w:r w:rsidR="00B83457">
        <w:t>file.</w:t>
      </w:r>
    </w:p>
    <w:p w:rsidR="00117257" w:rsidRDefault="00640B41" w:rsidP="00F06B58">
      <w:pPr>
        <w:pStyle w:val="BodyTextCont"/>
      </w:pPr>
      <w:r>
        <w:t xml:space="preserve">The navigation depends usually </w:t>
      </w:r>
      <w:r w:rsidR="000937CC">
        <w:t>on the web pages on disc</w:t>
      </w:r>
      <w:r>
        <w:t>.</w:t>
      </w:r>
      <w:r w:rsidR="00B83457">
        <w:t xml:space="preserve"> </w:t>
      </w:r>
      <w:r w:rsidR="00A5359D">
        <w:t>If you</w:t>
      </w:r>
      <w:r w:rsidR="00B83457">
        <w:t xml:space="preserve"> wish to hide the</w:t>
      </w:r>
      <w:r>
        <w:t xml:space="preserve"> internal</w:t>
      </w:r>
      <w:r w:rsidR="00117257">
        <w:t xml:space="preserve"> physical</w:t>
      </w:r>
      <w:r>
        <w:t xml:space="preserve"> structure </w:t>
      </w:r>
      <w:r w:rsidR="00B83457">
        <w:t xml:space="preserve">of your site </w:t>
      </w:r>
      <w:r>
        <w:t xml:space="preserve">or </w:t>
      </w:r>
      <w:r w:rsidR="00B83457">
        <w:t xml:space="preserve">to </w:t>
      </w:r>
      <w:r w:rsidR="00A5359D">
        <w:t>serve pages that do not originate from disk files, t</w:t>
      </w:r>
      <w:r>
        <w:t xml:space="preserve">he </w:t>
      </w:r>
      <w:proofErr w:type="spellStart"/>
      <w:r w:rsidRPr="00117257">
        <w:rPr>
          <w:rStyle w:val="CodeInline"/>
        </w:rPr>
        <w:t>VirtualPathProvider</w:t>
      </w:r>
      <w:proofErr w:type="spellEnd"/>
      <w:r>
        <w:t xml:space="preserve"> </w:t>
      </w:r>
      <w:r w:rsidR="00B83457">
        <w:t xml:space="preserve">can accomplish </w:t>
      </w:r>
      <w:r>
        <w:t>this.</w:t>
      </w:r>
      <w:r w:rsidR="00117257">
        <w:t xml:space="preserve"> Using this you can create a virtual site structure.</w:t>
      </w:r>
      <w:r>
        <w:t xml:space="preserve"> </w:t>
      </w:r>
    </w:p>
    <w:p w:rsidR="00F06B58" w:rsidRDefault="00B83457" w:rsidP="00F06B58">
      <w:pPr>
        <w:pStyle w:val="BodyTextCont"/>
      </w:pPr>
      <w:r>
        <w:t xml:space="preserve">In this chapter, </w:t>
      </w:r>
      <w:r w:rsidR="00117257">
        <w:t>you</w:t>
      </w:r>
      <w:r>
        <w:t xml:space="preserve">’ll learn how </w:t>
      </w:r>
      <w:r w:rsidR="00640B41">
        <w:t>to implement and modify the behavior of the</w:t>
      </w:r>
      <w:r w:rsidR="00A5359D">
        <w:t xml:space="preserve"> </w:t>
      </w:r>
      <w:proofErr w:type="spellStart"/>
      <w:r w:rsidR="00A5359D" w:rsidRPr="000937CC">
        <w:rPr>
          <w:rStyle w:val="CodeInline"/>
        </w:rPr>
        <w:t>SiteMapProvider</w:t>
      </w:r>
      <w:proofErr w:type="spellEnd"/>
      <w:r w:rsidR="00A5359D">
        <w:t xml:space="preserve"> and</w:t>
      </w:r>
      <w:r w:rsidR="00640B41">
        <w:t xml:space="preserve"> </w:t>
      </w:r>
      <w:proofErr w:type="spellStart"/>
      <w:r w:rsidR="00640B41" w:rsidRPr="000937CC">
        <w:rPr>
          <w:rStyle w:val="CodeInline"/>
        </w:rPr>
        <w:t>VirtualPathProvider</w:t>
      </w:r>
      <w:proofErr w:type="spellEnd"/>
      <w:r w:rsidR="00640B41">
        <w:t>.</w:t>
      </w:r>
    </w:p>
    <w:p w:rsidR="003250AD" w:rsidRDefault="003250AD" w:rsidP="003250AD">
      <w:pPr>
        <w:pStyle w:val="berschrift2"/>
      </w:pPr>
      <w:bookmarkStart w:id="5" w:name="_Toc217443971"/>
      <w:bookmarkStart w:id="6" w:name="_Toc217444066"/>
      <w:r w:rsidRPr="005C6ABB">
        <w:t>Site Map Providers</w:t>
      </w:r>
      <w:bookmarkEnd w:id="5"/>
      <w:bookmarkEnd w:id="6"/>
    </w:p>
    <w:p w:rsidR="005861B0" w:rsidRDefault="005861B0" w:rsidP="005861B0">
      <w:pPr>
        <w:pStyle w:val="BodyTextFirst"/>
      </w:pPr>
      <w:r>
        <w:t xml:space="preserve">ASP.NET features a data driven navigation system that uses hierarchical data sources and </w:t>
      </w:r>
      <w:r w:rsidR="00990B9B">
        <w:t xml:space="preserve">associated </w:t>
      </w:r>
      <w:r>
        <w:t xml:space="preserve">controls. </w:t>
      </w:r>
      <w:r w:rsidR="00B83457">
        <w:t xml:space="preserve">It’s much easier to </w:t>
      </w:r>
      <w:r>
        <w:t xml:space="preserve">create a </w:t>
      </w:r>
      <w:r w:rsidR="00990B9B">
        <w:t xml:space="preserve">site </w:t>
      </w:r>
      <w:r>
        <w:t>navigation</w:t>
      </w:r>
      <w:r w:rsidR="00B83457">
        <w:t>al system</w:t>
      </w:r>
      <w:r>
        <w:t xml:space="preserve"> and track the current position of the user </w:t>
      </w:r>
      <w:r w:rsidR="00B83457">
        <w:t>if you</w:t>
      </w:r>
      <w:r>
        <w:t xml:space="preserve"> us</w:t>
      </w:r>
      <w:r w:rsidR="00B83457">
        <w:t>e</w:t>
      </w:r>
      <w:r>
        <w:t xml:space="preserve"> the</w:t>
      </w:r>
      <w:r w:rsidR="00B83457">
        <w:t xml:space="preserve"> </w:t>
      </w:r>
      <w:r w:rsidR="00B83457" w:rsidRPr="005861B0">
        <w:rPr>
          <w:rStyle w:val="CodeInline"/>
        </w:rPr>
        <w:t>Menu</w:t>
      </w:r>
      <w:r w:rsidR="00B83457">
        <w:t xml:space="preserve"> control, </w:t>
      </w:r>
      <w:proofErr w:type="spellStart"/>
      <w:r w:rsidR="00B83457" w:rsidRPr="005861B0">
        <w:rPr>
          <w:rStyle w:val="CodeInline"/>
        </w:rPr>
        <w:t>TreeView</w:t>
      </w:r>
      <w:proofErr w:type="spellEnd"/>
      <w:r w:rsidR="00B83457">
        <w:t xml:space="preserve"> control or </w:t>
      </w:r>
      <w:proofErr w:type="spellStart"/>
      <w:r w:rsidR="00B83457" w:rsidRPr="005861B0">
        <w:rPr>
          <w:rStyle w:val="CodeInline"/>
        </w:rPr>
        <w:t>SiteMapPath</w:t>
      </w:r>
      <w:proofErr w:type="spellEnd"/>
      <w:r w:rsidR="00B83457">
        <w:t xml:space="preserve"> control.</w:t>
      </w:r>
    </w:p>
    <w:p w:rsidR="005861B0" w:rsidRDefault="005861B0" w:rsidP="005861B0">
      <w:pPr>
        <w:pStyle w:val="BodyTextCont"/>
      </w:pPr>
      <w:r>
        <w:t xml:space="preserve">As </w:t>
      </w:r>
      <w:r w:rsidR="00B83457">
        <w:t xml:space="preserve">is common in </w:t>
      </w:r>
      <w:r>
        <w:t>ASP.NET</w:t>
      </w:r>
      <w:r w:rsidR="00B83457">
        <w:t>,</w:t>
      </w:r>
      <w:r>
        <w:t xml:space="preserve"> these controls use a provider to </w:t>
      </w:r>
      <w:r w:rsidR="00B83457">
        <w:t xml:space="preserve">obtain </w:t>
      </w:r>
      <w:r>
        <w:t xml:space="preserve">data from a specific data source. </w:t>
      </w:r>
    </w:p>
    <w:p w:rsidR="003250AD" w:rsidRDefault="003250AD" w:rsidP="003250AD">
      <w:pPr>
        <w:pStyle w:val="berschrift3"/>
      </w:pPr>
      <w:bookmarkStart w:id="7" w:name="_Toc217443972"/>
      <w:r>
        <w:t>Internal Site Map Provider</w:t>
      </w:r>
      <w:bookmarkEnd w:id="7"/>
    </w:p>
    <w:p w:rsidR="0077263E" w:rsidRDefault="00B83457" w:rsidP="0077263E">
      <w:pPr>
        <w:pStyle w:val="BodyTextFirst"/>
      </w:pPr>
      <w:r>
        <w:t xml:space="preserve">Before you start writing your own provider, let’s look at how the internal one is implemented and how it works. </w:t>
      </w:r>
      <w:r w:rsidR="0077263E">
        <w:t>The</w:t>
      </w:r>
      <w:r w:rsidR="00641E06">
        <w:t xml:space="preserve"> </w:t>
      </w:r>
      <w:proofErr w:type="spellStart"/>
      <w:r w:rsidR="00641E06" w:rsidRPr="00641E06">
        <w:rPr>
          <w:rStyle w:val="CodeInline"/>
        </w:rPr>
        <w:t>XmlSiteMapProvider</w:t>
      </w:r>
      <w:proofErr w:type="spellEnd"/>
      <w:r w:rsidR="0077263E">
        <w:t xml:space="preserve"> provider reads an XML file contain</w:t>
      </w:r>
      <w:r>
        <w:t>ing</w:t>
      </w:r>
      <w:r w:rsidR="0077263E">
        <w:t xml:space="preserve"> the site structure as a hierarchy of </w:t>
      </w:r>
      <w:proofErr w:type="spellStart"/>
      <w:r w:rsidR="00F60403" w:rsidRPr="00F60403">
        <w:rPr>
          <w:rStyle w:val="CodeInline"/>
        </w:rPr>
        <w:t>SiteMapNode</w:t>
      </w:r>
      <w:proofErr w:type="spellEnd"/>
      <w:r w:rsidR="0077263E">
        <w:t xml:space="preserve"> elements. The file itself looks like this:</w:t>
      </w:r>
    </w:p>
    <w:p w:rsidR="0077263E" w:rsidRDefault="0077263E" w:rsidP="0077263E">
      <w:pPr>
        <w:pStyle w:val="CodeFirst"/>
      </w:pPr>
      <w:r>
        <w:t>&lt;siteMap&gt;</w:t>
      </w:r>
    </w:p>
    <w:p w:rsidR="0077263E" w:rsidRDefault="0077263E" w:rsidP="0077263E">
      <w:pPr>
        <w:pStyle w:val="Code"/>
      </w:pPr>
      <w:r>
        <w:t xml:space="preserve">  &lt;siteMapNode title="Home" description="Home" url="~/default.aspx" &gt;</w:t>
      </w:r>
    </w:p>
    <w:p w:rsidR="0077263E" w:rsidRDefault="0077263E" w:rsidP="0077263E">
      <w:pPr>
        <w:pStyle w:val="Code"/>
      </w:pPr>
      <w:r>
        <w:t xml:space="preserve">    &lt;siteMapNode title="Services" description="Services we offer" </w:t>
      </w:r>
      <w:r>
        <w:sym w:font="Wingdings" w:char="F0C3"/>
      </w:r>
    </w:p>
    <w:p w:rsidR="0077263E" w:rsidRDefault="0077263E" w:rsidP="0077263E">
      <w:pPr>
        <w:pStyle w:val="Code"/>
      </w:pPr>
      <w:r>
        <w:t xml:space="preserve">                 url="~/Services.aspx"&gt;</w:t>
      </w:r>
    </w:p>
    <w:p w:rsidR="0077263E" w:rsidRDefault="0077263E" w:rsidP="0077263E">
      <w:pPr>
        <w:pStyle w:val="Code"/>
      </w:pPr>
      <w:r>
        <w:t xml:space="preserve">    &lt;siteMapNode title="Training" description="Training classes"  </w:t>
      </w:r>
      <w:r>
        <w:sym w:font="Wingdings" w:char="F0C3"/>
      </w:r>
    </w:p>
    <w:p w:rsidR="0077263E" w:rsidRDefault="0077263E" w:rsidP="0077263E">
      <w:pPr>
        <w:pStyle w:val="Code"/>
      </w:pPr>
      <w:r>
        <w:t xml:space="preserve">                 url="~/Training.aspx" /&gt;</w:t>
      </w:r>
    </w:p>
    <w:p w:rsidR="0077263E" w:rsidRDefault="0077263E" w:rsidP="0077263E">
      <w:pPr>
        <w:pStyle w:val="Code"/>
      </w:pPr>
      <w:r>
        <w:t xml:space="preserve">    &lt;siteMapNode title="Consulting" description="Consulting services"  </w:t>
      </w:r>
      <w:r>
        <w:sym w:font="Wingdings" w:char="F0C3"/>
      </w:r>
    </w:p>
    <w:p w:rsidR="0077263E" w:rsidRPr="00990B9B" w:rsidRDefault="0077263E" w:rsidP="00990B9B">
      <w:pPr>
        <w:pStyle w:val="Code"/>
      </w:pPr>
      <w:r w:rsidRPr="00990B9B">
        <w:t xml:space="preserve">                 </w:t>
      </w:r>
      <w:r w:rsidR="00F60403" w:rsidRPr="00F60403">
        <w:t>url="~/Consulting.aspx" /&gt;</w:t>
      </w:r>
    </w:p>
    <w:p w:rsidR="0077263E" w:rsidRPr="00990B9B" w:rsidRDefault="00F60403" w:rsidP="00990B9B">
      <w:pPr>
        <w:pStyle w:val="Code"/>
      </w:pPr>
      <w:r w:rsidRPr="00F60403">
        <w:t xml:space="preserve">    &lt;/siteMapNode&gt;</w:t>
      </w:r>
    </w:p>
    <w:p w:rsidR="0077263E" w:rsidRPr="00990B9B" w:rsidRDefault="00F60403" w:rsidP="00990B9B">
      <w:pPr>
        <w:pStyle w:val="Code"/>
      </w:pPr>
      <w:r w:rsidRPr="00F60403">
        <w:t xml:space="preserve">  &lt;/siteMapNode&gt;</w:t>
      </w:r>
    </w:p>
    <w:p w:rsidR="0077263E" w:rsidRDefault="0077263E" w:rsidP="0077263E">
      <w:pPr>
        <w:pStyle w:val="CodeLast"/>
      </w:pPr>
      <w:r>
        <w:t xml:space="preserve">&lt;/siteMap&gt; </w:t>
      </w:r>
    </w:p>
    <w:p w:rsidR="0077263E" w:rsidRDefault="00B83457" w:rsidP="0077263E">
      <w:pPr>
        <w:pStyle w:val="BodyTextCont"/>
      </w:pPr>
      <w:r>
        <w:t>T</w:t>
      </w:r>
      <w:r w:rsidR="0077263E">
        <w:t xml:space="preserve">he file is named </w:t>
      </w:r>
      <w:proofErr w:type="spellStart"/>
      <w:r w:rsidR="0077263E" w:rsidRPr="0077263E">
        <w:rPr>
          <w:i/>
        </w:rPr>
        <w:t>web.sitemap</w:t>
      </w:r>
      <w:proofErr w:type="spellEnd"/>
      <w:r>
        <w:t xml:space="preserve"> by default.</w:t>
      </w:r>
      <w:r w:rsidR="0077263E">
        <w:t xml:space="preserve"> However, you can configure the provider to accept any </w:t>
      </w:r>
      <w:r w:rsidR="008B3FE9">
        <w:t>file</w:t>
      </w:r>
      <w:r w:rsidR="0077263E">
        <w:t xml:space="preserve">name. The best way </w:t>
      </w:r>
      <w:r>
        <w:t>is to use the</w:t>
      </w:r>
      <w:r w:rsidR="0077263E">
        <w:t xml:space="preserve"> </w:t>
      </w:r>
      <w:proofErr w:type="spellStart"/>
      <w:r w:rsidR="0077263E" w:rsidRPr="0077263E">
        <w:rPr>
          <w:rStyle w:val="CodeInline"/>
        </w:rPr>
        <w:t>SiteMapDataSource</w:t>
      </w:r>
      <w:proofErr w:type="spellEnd"/>
      <w:r w:rsidR="0077263E">
        <w:t xml:space="preserve"> control. A page using these controls could look like this:</w:t>
      </w:r>
    </w:p>
    <w:p w:rsidR="0077263E" w:rsidRDefault="0077263E" w:rsidP="0077263E">
      <w:pPr>
        <w:pStyle w:val="CodeFirst"/>
      </w:pPr>
      <w:r>
        <w:lastRenderedPageBreak/>
        <w:t>&lt;body&gt;</w:t>
      </w:r>
    </w:p>
    <w:p w:rsidR="0077263E" w:rsidRDefault="0077263E" w:rsidP="0077263E">
      <w:pPr>
        <w:pStyle w:val="Code"/>
      </w:pPr>
      <w:r>
        <w:t xml:space="preserve">  &lt;form id="form1" runat="server"&gt;</w:t>
      </w:r>
    </w:p>
    <w:p w:rsidR="0077263E" w:rsidRDefault="0077263E" w:rsidP="0077263E">
      <w:pPr>
        <w:pStyle w:val="Code"/>
      </w:pPr>
      <w:r>
        <w:t xml:space="preserve">  &lt;div&gt;</w:t>
      </w:r>
    </w:p>
    <w:p w:rsidR="0077263E" w:rsidRDefault="0077263E" w:rsidP="0077263E">
      <w:pPr>
        <w:pStyle w:val="Code"/>
      </w:pPr>
      <w:r>
        <w:t xml:space="preserve">  &lt;h2&gt;Using SiteMapPath&lt;/h2&gt;</w:t>
      </w:r>
    </w:p>
    <w:p w:rsidR="0077263E" w:rsidRDefault="0077263E" w:rsidP="0077263E">
      <w:pPr>
        <w:pStyle w:val="CodeBold"/>
      </w:pPr>
      <w:r>
        <w:t xml:space="preserve">  &lt;asp:SiteMapPath ID="SiteMapPath1" Runat="server"&gt;&lt;/asp:SiteMapPath&gt;</w:t>
      </w:r>
    </w:p>
    <w:p w:rsidR="0077263E" w:rsidRDefault="0077263E" w:rsidP="0077263E">
      <w:pPr>
        <w:pStyle w:val="Code"/>
      </w:pPr>
    </w:p>
    <w:p w:rsidR="0077263E" w:rsidRDefault="0077263E" w:rsidP="0077263E">
      <w:pPr>
        <w:pStyle w:val="CodeBold"/>
      </w:pPr>
      <w:r>
        <w:t xml:space="preserve">  &lt;asp:SiteMapDataSource ID="SiteMapDataSource1" Runat="server" /&gt;</w:t>
      </w:r>
    </w:p>
    <w:p w:rsidR="0077263E" w:rsidRDefault="0077263E" w:rsidP="0077263E">
      <w:pPr>
        <w:pStyle w:val="Code"/>
      </w:pPr>
    </w:p>
    <w:p w:rsidR="0077263E" w:rsidRDefault="0077263E" w:rsidP="0077263E">
      <w:pPr>
        <w:pStyle w:val="Code"/>
      </w:pPr>
      <w:r>
        <w:t xml:space="preserve">  &lt;h2&gt;Using TreeView&lt;/h2&gt;</w:t>
      </w:r>
    </w:p>
    <w:p w:rsidR="0077263E" w:rsidRDefault="0077263E" w:rsidP="009405B4">
      <w:pPr>
        <w:pStyle w:val="CodeBold"/>
      </w:pPr>
      <w:r>
        <w:t xml:space="preserve">  &lt;asp:TreeView ID="TreeView1" Runat="Server" DataSourceID="SiteMapDataSource1"&gt;</w:t>
      </w:r>
    </w:p>
    <w:p w:rsidR="0077263E" w:rsidRDefault="0077263E" w:rsidP="009405B4">
      <w:pPr>
        <w:pStyle w:val="CodeBold"/>
      </w:pPr>
      <w:r>
        <w:t xml:space="preserve">  &lt;/asp:TreeView&gt;</w:t>
      </w:r>
    </w:p>
    <w:p w:rsidR="0077263E" w:rsidRDefault="0077263E" w:rsidP="0077263E">
      <w:pPr>
        <w:pStyle w:val="Code"/>
      </w:pPr>
    </w:p>
    <w:p w:rsidR="0077263E" w:rsidRDefault="0077263E" w:rsidP="0077263E">
      <w:pPr>
        <w:pStyle w:val="Code"/>
      </w:pPr>
      <w:r>
        <w:t xml:space="preserve">  &lt;h2&gt;Using Menu&lt;/h2&gt;</w:t>
      </w:r>
    </w:p>
    <w:p w:rsidR="0077263E" w:rsidRDefault="0077263E" w:rsidP="009405B4">
      <w:pPr>
        <w:pStyle w:val="CodeBold"/>
      </w:pPr>
      <w:r>
        <w:t xml:space="preserve">  &lt;asp:Menu ID="Menu2" Runat="server" DataSourceID="SiteMapDataSource1"&gt;</w:t>
      </w:r>
    </w:p>
    <w:p w:rsidR="0077263E" w:rsidRDefault="0077263E" w:rsidP="009405B4">
      <w:pPr>
        <w:pStyle w:val="CodeBold"/>
      </w:pPr>
      <w:r>
        <w:t xml:space="preserve">  &lt;/asp:Menu&gt;</w:t>
      </w:r>
    </w:p>
    <w:p w:rsidR="0077263E" w:rsidRDefault="0077263E" w:rsidP="0077263E">
      <w:pPr>
        <w:pStyle w:val="Code"/>
      </w:pPr>
    </w:p>
    <w:p w:rsidR="0077263E" w:rsidRDefault="0077263E" w:rsidP="0077263E">
      <w:pPr>
        <w:pStyle w:val="Code"/>
      </w:pPr>
      <w:r>
        <w:t xml:space="preserve">  &lt;h2&gt;Using a Horizontal Menu&lt;/h2&gt;</w:t>
      </w:r>
    </w:p>
    <w:p w:rsidR="0077263E" w:rsidRDefault="0077263E" w:rsidP="009405B4">
      <w:pPr>
        <w:pStyle w:val="CodeBold"/>
      </w:pPr>
      <w:r>
        <w:t xml:space="preserve">  &lt;asp:Menu ID="Menu1" Runat="server" DataSourceID="SiteMapDataSource1"</w:t>
      </w:r>
    </w:p>
    <w:p w:rsidR="0077263E" w:rsidRDefault="0077263E" w:rsidP="009405B4">
      <w:pPr>
        <w:pStyle w:val="CodeBold"/>
      </w:pPr>
      <w:r>
        <w:t xml:space="preserve">    Orientation="Horizontal" </w:t>
      </w:r>
    </w:p>
    <w:p w:rsidR="0077263E" w:rsidRDefault="0077263E" w:rsidP="009405B4">
      <w:pPr>
        <w:pStyle w:val="CodeBold"/>
      </w:pPr>
      <w:r>
        <w:t xml:space="preserve">    StaticDisplayLevels="2" &gt;</w:t>
      </w:r>
    </w:p>
    <w:p w:rsidR="0077263E" w:rsidRDefault="0077263E" w:rsidP="009405B4">
      <w:pPr>
        <w:pStyle w:val="CodeBold"/>
      </w:pPr>
      <w:r>
        <w:t xml:space="preserve">  &lt;/asp:Menu&gt;</w:t>
      </w:r>
    </w:p>
    <w:p w:rsidR="0077263E" w:rsidRDefault="0077263E" w:rsidP="0077263E">
      <w:pPr>
        <w:pStyle w:val="Code"/>
      </w:pPr>
    </w:p>
    <w:p w:rsidR="0077263E" w:rsidRDefault="0077263E" w:rsidP="0077263E">
      <w:pPr>
        <w:pStyle w:val="Code"/>
      </w:pPr>
      <w:r>
        <w:t xml:space="preserve">  &lt;/div&gt;</w:t>
      </w:r>
    </w:p>
    <w:p w:rsidR="0077263E" w:rsidRDefault="0077263E" w:rsidP="0077263E">
      <w:pPr>
        <w:pStyle w:val="Code"/>
      </w:pPr>
      <w:r>
        <w:t xml:space="preserve">  &lt;/form&gt;</w:t>
      </w:r>
    </w:p>
    <w:p w:rsidR="0077263E" w:rsidRPr="0077263E" w:rsidRDefault="0077263E" w:rsidP="0077263E">
      <w:pPr>
        <w:pStyle w:val="CodeLast"/>
      </w:pPr>
      <w:r>
        <w:t>&lt;/body&gt;</w:t>
      </w:r>
    </w:p>
    <w:p w:rsidR="009405B4" w:rsidRDefault="009405B4" w:rsidP="0077263E">
      <w:pPr>
        <w:pStyle w:val="BodyTextCont"/>
      </w:pPr>
      <w:r>
        <w:t xml:space="preserve">This </w:t>
      </w:r>
      <w:r w:rsidR="00A94246">
        <w:t xml:space="preserve">web </w:t>
      </w:r>
      <w:r>
        <w:t xml:space="preserve">page already </w:t>
      </w:r>
      <w:r w:rsidR="00B83457">
        <w:t xml:space="preserve">has </w:t>
      </w:r>
      <w:r>
        <w:t xml:space="preserve">a complete navigation structure. The </w:t>
      </w:r>
      <w:proofErr w:type="spellStart"/>
      <w:r w:rsidRPr="009405B4">
        <w:rPr>
          <w:rStyle w:val="CodeInline"/>
        </w:rPr>
        <w:t>SiteMapPath</w:t>
      </w:r>
      <w:proofErr w:type="spellEnd"/>
      <w:r>
        <w:t xml:space="preserve"> control indicate</w:t>
      </w:r>
      <w:r w:rsidR="00B83457">
        <w:t>s</w:t>
      </w:r>
      <w:r>
        <w:t xml:space="preserve"> </w:t>
      </w:r>
      <w:r w:rsidR="00B83457">
        <w:t xml:space="preserve">your </w:t>
      </w:r>
      <w:r>
        <w:t>current position</w:t>
      </w:r>
      <w:r w:rsidR="008B3FE9">
        <w:t xml:space="preserve"> in the site structure via a “breadcrumb” style display</w:t>
      </w:r>
      <w:r>
        <w:t xml:space="preserve">. The </w:t>
      </w:r>
      <w:proofErr w:type="spellStart"/>
      <w:r w:rsidRPr="009405B4">
        <w:rPr>
          <w:rStyle w:val="CodeInline"/>
        </w:rPr>
        <w:t>TreeView</w:t>
      </w:r>
      <w:proofErr w:type="spellEnd"/>
      <w:r>
        <w:t xml:space="preserve"> and </w:t>
      </w:r>
      <w:r w:rsidRPr="009405B4">
        <w:rPr>
          <w:rStyle w:val="CodeInline"/>
        </w:rPr>
        <w:t>Menu</w:t>
      </w:r>
      <w:r>
        <w:t xml:space="preserve"> controls create a tree of all pages</w:t>
      </w:r>
      <w:r w:rsidR="00117257">
        <w:t>.</w:t>
      </w:r>
      <w:r>
        <w:t xml:space="preserve"> </w:t>
      </w:r>
      <w:r w:rsidR="00117257">
        <w:t xml:space="preserve">The </w:t>
      </w:r>
      <w:r w:rsidR="00117257" w:rsidRPr="00117257">
        <w:rPr>
          <w:rStyle w:val="CodeInline"/>
        </w:rPr>
        <w:t>Menu</w:t>
      </w:r>
      <w:r w:rsidR="00117257">
        <w:t xml:space="preserve"> control provides additionally </w:t>
      </w:r>
      <w:r w:rsidR="00B83457">
        <w:t xml:space="preserve">a </w:t>
      </w:r>
      <w:r>
        <w:t>JavaScript</w:t>
      </w:r>
      <w:r w:rsidR="00A94246">
        <w:t>-</w:t>
      </w:r>
      <w:r>
        <w:t xml:space="preserve">driven </w:t>
      </w:r>
      <w:r w:rsidR="00B83457">
        <w:t>drop-</w:t>
      </w:r>
      <w:r>
        <w:t xml:space="preserve">down menu. Both </w:t>
      </w:r>
      <w:r w:rsidR="00B83457">
        <w:t>include plenty</w:t>
      </w:r>
      <w:r>
        <w:t xml:space="preserve"> of features and </w:t>
      </w:r>
      <w:r w:rsidR="00B83457">
        <w:t>assistance for</w:t>
      </w:r>
      <w:r>
        <w:t xml:space="preserve"> creat</w:t>
      </w:r>
      <w:r w:rsidR="00B83457">
        <w:t>ing</w:t>
      </w:r>
      <w:r>
        <w:t xml:space="preserve"> sophisticated menus. As shown in the ex</w:t>
      </w:r>
      <w:r w:rsidR="00B83457">
        <w:t>ample,</w:t>
      </w:r>
      <w:r>
        <w:t xml:space="preserve"> the control</w:t>
      </w:r>
      <w:r w:rsidR="00117257">
        <w:t>s</w:t>
      </w:r>
      <w:r>
        <w:t xml:space="preserve"> can appear several times to create top level, side level, </w:t>
      </w:r>
      <w:r w:rsidR="00B83457">
        <w:t>or other kinds of</w:t>
      </w:r>
      <w:r>
        <w:t xml:space="preserve"> menu. You can even use several </w:t>
      </w:r>
      <w:proofErr w:type="spellStart"/>
      <w:r w:rsidRPr="0077263E">
        <w:rPr>
          <w:rStyle w:val="CodeInline"/>
        </w:rPr>
        <w:t>SiteMapDataSource</w:t>
      </w:r>
      <w:proofErr w:type="spellEnd"/>
      <w:r>
        <w:t xml:space="preserve"> controls to define different entry points in the site structure</w:t>
      </w:r>
      <w:r w:rsidR="00DF282F">
        <w:t xml:space="preserve"> or prepare</w:t>
      </w:r>
      <w:r>
        <w:t xml:space="preserve"> submenus </w:t>
      </w:r>
      <w:r w:rsidR="00DF282F">
        <w:t xml:space="preserve">and </w:t>
      </w:r>
      <w:r>
        <w:t>partial menus.</w:t>
      </w:r>
    </w:p>
    <w:p w:rsidR="009405B4" w:rsidRDefault="009405B4" w:rsidP="009405B4">
      <w:pPr>
        <w:pStyle w:val="NoteTipCaution"/>
      </w:pPr>
      <w:r>
        <w:t>Tip:</w:t>
      </w:r>
      <w:r>
        <w:tab/>
        <w:t>If you have not yet used these controls intensively</w:t>
      </w:r>
      <w:r w:rsidR="00DF282F">
        <w:t>,</w:t>
      </w:r>
      <w:r>
        <w:t xml:space="preserve"> the following </w:t>
      </w:r>
      <w:r w:rsidR="00DF282F">
        <w:t xml:space="preserve">web </w:t>
      </w:r>
      <w:r>
        <w:t xml:space="preserve">address is one entry point into the documentation: </w:t>
      </w:r>
      <w:r w:rsidRPr="009405B4">
        <w:t>http://msdn.microsoft.com/en-us/library/</w:t>
      </w:r>
      <w:proofErr w:type="gramStart"/>
      <w:r w:rsidRPr="009405B4">
        <w:t>ms178423.aspx</w:t>
      </w:r>
      <w:r>
        <w:t xml:space="preserve"> .</w:t>
      </w:r>
      <w:proofErr w:type="gramEnd"/>
    </w:p>
    <w:p w:rsidR="00CE3ADA" w:rsidRDefault="00DF282F" w:rsidP="009405B4">
      <w:pPr>
        <w:pStyle w:val="BodyTextCont"/>
      </w:pPr>
      <w:r>
        <w:t xml:space="preserve">This model has several </w:t>
      </w:r>
      <w:r w:rsidR="0077263E">
        <w:t>advantages</w:t>
      </w:r>
      <w:r w:rsidR="00D135D1">
        <w:t>—</w:t>
      </w:r>
      <w:r w:rsidR="0077263E">
        <w:t xml:space="preserve">as well as disadvantages. </w:t>
      </w:r>
      <w:r>
        <w:t xml:space="preserve">On the positive side, </w:t>
      </w:r>
      <w:r w:rsidR="0077263E">
        <w:t>it’s easy</w:t>
      </w:r>
      <w:r w:rsidR="00D135D1">
        <w:t xml:space="preserve"> and </w:t>
      </w:r>
      <w:r w:rsidR="0077263E">
        <w:t xml:space="preserve">fast </w:t>
      </w:r>
      <w:r w:rsidR="00D135D1">
        <w:t xml:space="preserve">to use, </w:t>
      </w:r>
      <w:r w:rsidR="0077263E">
        <w:t xml:space="preserve">and the structure of the content </w:t>
      </w:r>
      <w:r w:rsidR="00D135D1">
        <w:t>relates directly to</w:t>
      </w:r>
      <w:r w:rsidR="0077263E">
        <w:t xml:space="preserve"> the navigation. </w:t>
      </w:r>
      <w:r w:rsidR="00D135D1">
        <w:t>N</w:t>
      </w:r>
      <w:r w:rsidR="0077263E">
        <w:t xml:space="preserve">avigation is </w:t>
      </w:r>
      <w:r w:rsidR="00D135D1">
        <w:t xml:space="preserve">usually structured hierarchically, and </w:t>
      </w:r>
      <w:r w:rsidR="0077263E">
        <w:t xml:space="preserve">XML represents this perfectly. </w:t>
      </w:r>
    </w:p>
    <w:p w:rsidR="00CE3ADA" w:rsidRDefault="0077263E" w:rsidP="009405B4">
      <w:pPr>
        <w:pStyle w:val="BodyTextCont"/>
      </w:pPr>
      <w:r>
        <w:t xml:space="preserve">There </w:t>
      </w:r>
      <w:r w:rsidR="00D135D1">
        <w:t>are also some negatives</w:t>
      </w:r>
      <w:r>
        <w:t xml:space="preserve">. </w:t>
      </w:r>
      <w:r w:rsidR="00D135D1">
        <w:t>Firstly, t</w:t>
      </w:r>
      <w:r>
        <w:t>he URL is used internally as a key</w:t>
      </w:r>
      <w:r w:rsidR="00D135D1">
        <w:t>, which means that you</w:t>
      </w:r>
      <w:r>
        <w:t xml:space="preserve"> cannot use the same URL twice to point to a page from different locations in the hierarchy. </w:t>
      </w:r>
      <w:r w:rsidR="00D135D1">
        <w:t xml:space="preserve">It’s possible to work around this—you could </w:t>
      </w:r>
      <w:r>
        <w:t xml:space="preserve">add a dummy </w:t>
      </w:r>
      <w:proofErr w:type="spellStart"/>
      <w:r>
        <w:t>querystring</w:t>
      </w:r>
      <w:proofErr w:type="spellEnd"/>
      <w:r>
        <w:t xml:space="preserve"> parameter</w:t>
      </w:r>
      <w:r w:rsidR="00641E06">
        <w:t xml:space="preserve">, or </w:t>
      </w:r>
      <w:r w:rsidR="00D135D1">
        <w:t xml:space="preserve">use the </w:t>
      </w:r>
      <w:proofErr w:type="spellStart"/>
      <w:r w:rsidR="00641E06">
        <w:t>UrlMappings</w:t>
      </w:r>
      <w:proofErr w:type="spellEnd"/>
      <w:r w:rsidR="00641E06">
        <w:t xml:space="preserve"> defined in the </w:t>
      </w:r>
      <w:proofErr w:type="spellStart"/>
      <w:r w:rsidR="00641E06" w:rsidRPr="00641E06">
        <w:rPr>
          <w:i/>
        </w:rPr>
        <w:t>web.config</w:t>
      </w:r>
      <w:proofErr w:type="spellEnd"/>
      <w:r>
        <w:t xml:space="preserve">, but </w:t>
      </w:r>
      <w:r w:rsidR="00D135D1">
        <w:t xml:space="preserve">this isn’t ideal. </w:t>
      </w:r>
      <w:r w:rsidR="008B3FE9">
        <w:t>Furthermore, t</w:t>
      </w:r>
      <w:r w:rsidR="00CE3ADA">
        <w:t xml:space="preserve">he default provider </w:t>
      </w:r>
      <w:r w:rsidR="008B3FE9">
        <w:t>reads</w:t>
      </w:r>
      <w:r w:rsidR="00CE3ADA">
        <w:t xml:space="preserve"> the definition file once the application starts</w:t>
      </w:r>
      <w:r w:rsidR="00D135D1">
        <w:t>,</w:t>
      </w:r>
      <w:r w:rsidR="00CE3ADA">
        <w:t xml:space="preserve"> and holds the whole content in memory. </w:t>
      </w:r>
      <w:r w:rsidR="00D135D1">
        <w:t xml:space="preserve">Large </w:t>
      </w:r>
      <w:r w:rsidR="00CE3ADA">
        <w:t>structures operat</w:t>
      </w:r>
      <w:r w:rsidR="00D135D1">
        <w:t>ing</w:t>
      </w:r>
      <w:r w:rsidR="00CE3ADA">
        <w:t xml:space="preserve"> on several levels for submenus consume a lot of memory. </w:t>
      </w:r>
    </w:p>
    <w:p w:rsidR="00641E06" w:rsidRDefault="00641E06" w:rsidP="009405B4">
      <w:pPr>
        <w:pStyle w:val="BodyTextCont"/>
      </w:pPr>
      <w:r>
        <w:lastRenderedPageBreak/>
        <w:t>The internal provider is defined in</w:t>
      </w:r>
      <w:r w:rsidR="00D135D1">
        <w:t xml:space="preserve"> the</w:t>
      </w:r>
      <w:r>
        <w:t xml:space="preserve"> </w:t>
      </w:r>
      <w:proofErr w:type="spellStart"/>
      <w:r w:rsidRPr="00791C9F">
        <w:rPr>
          <w:i/>
        </w:rPr>
        <w:t>we</w:t>
      </w:r>
      <w:r w:rsidR="00791C9F" w:rsidRPr="00791C9F">
        <w:rPr>
          <w:i/>
        </w:rPr>
        <w:t>b</w:t>
      </w:r>
      <w:r w:rsidRPr="00791C9F">
        <w:rPr>
          <w:i/>
        </w:rPr>
        <w:t>.config</w:t>
      </w:r>
      <w:proofErr w:type="spellEnd"/>
      <w:r>
        <w:t xml:space="preserve"> </w:t>
      </w:r>
      <w:r w:rsidR="00791C9F">
        <w:t xml:space="preserve">file </w:t>
      </w:r>
      <w:r w:rsidR="00D135D1">
        <w:t>like any other</w:t>
      </w:r>
      <w:r>
        <w:t>:</w:t>
      </w:r>
    </w:p>
    <w:p w:rsidR="00641E06" w:rsidRDefault="00641E06" w:rsidP="00641E06">
      <w:pPr>
        <w:pStyle w:val="CodeFirst"/>
      </w:pPr>
      <w:r>
        <w:t>&lt;system.web&gt;</w:t>
      </w:r>
    </w:p>
    <w:p w:rsidR="00641E06" w:rsidRDefault="00641E06" w:rsidP="00641E06">
      <w:pPr>
        <w:pStyle w:val="Code"/>
      </w:pPr>
      <w:r>
        <w:t xml:space="preserve">  &lt;siteMap defaultProvider="XmlSiteMapProvider" enabled="true"&gt;</w:t>
      </w:r>
    </w:p>
    <w:p w:rsidR="00641E06" w:rsidRDefault="00641E06" w:rsidP="00641E06">
      <w:pPr>
        <w:pStyle w:val="Code"/>
      </w:pPr>
      <w:r>
        <w:t xml:space="preserve">    &lt;providers&gt;</w:t>
      </w:r>
    </w:p>
    <w:p w:rsidR="00641E06" w:rsidRDefault="00641E06" w:rsidP="00791C9F">
      <w:pPr>
        <w:pStyle w:val="CodeBold"/>
      </w:pPr>
      <w:r>
        <w:t xml:space="preserve">      &lt;add name="XmlSiteMapProvider"</w:t>
      </w:r>
    </w:p>
    <w:p w:rsidR="00641E06" w:rsidRDefault="00641E06" w:rsidP="00791C9F">
      <w:pPr>
        <w:pStyle w:val="CodeBold"/>
      </w:pPr>
      <w:r>
        <w:t xml:space="preserve">        description="Default SiteMap provider."</w:t>
      </w:r>
    </w:p>
    <w:p w:rsidR="00641E06" w:rsidRDefault="00641E06" w:rsidP="00791C9F">
      <w:pPr>
        <w:pStyle w:val="CodeBold"/>
      </w:pPr>
      <w:r>
        <w:t xml:space="preserve">        type</w:t>
      </w:r>
      <w:r w:rsidR="00791C9F">
        <w:t>="System.Web.XmlSiteMapProvider</w:t>
      </w:r>
      <w:r>
        <w:t>"</w:t>
      </w:r>
    </w:p>
    <w:p w:rsidR="00641E06" w:rsidRDefault="00641E06" w:rsidP="00791C9F">
      <w:pPr>
        <w:pStyle w:val="CodeBold"/>
      </w:pPr>
      <w:r>
        <w:t xml:space="preserve">        siteMapFile="Web.sitemap"</w:t>
      </w:r>
      <w:r w:rsidR="00791C9F">
        <w:t xml:space="preserve"> </w:t>
      </w:r>
      <w:r>
        <w:t>/&gt;</w:t>
      </w:r>
    </w:p>
    <w:p w:rsidR="00641E06" w:rsidRDefault="00641E06" w:rsidP="00641E06">
      <w:pPr>
        <w:pStyle w:val="Code"/>
      </w:pPr>
      <w:r>
        <w:t xml:space="preserve">    &lt;/providers&gt;</w:t>
      </w:r>
    </w:p>
    <w:p w:rsidR="00641E06" w:rsidRDefault="00641E06" w:rsidP="00641E06">
      <w:pPr>
        <w:pStyle w:val="Code"/>
      </w:pPr>
      <w:r>
        <w:t xml:space="preserve">  &lt;/siteMap&gt;</w:t>
      </w:r>
    </w:p>
    <w:p w:rsidR="00641E06" w:rsidRDefault="00641E06" w:rsidP="00641E06">
      <w:pPr>
        <w:pStyle w:val="CodeLast"/>
      </w:pPr>
      <w:r>
        <w:t>&lt;/system.web&gt;</w:t>
      </w:r>
    </w:p>
    <w:p w:rsidR="00641E06" w:rsidRDefault="00D135D1" w:rsidP="00641E06">
      <w:pPr>
        <w:pStyle w:val="BodyTextCont"/>
      </w:pPr>
      <w:bookmarkStart w:id="8" w:name="_Toc217443973"/>
      <w:r>
        <w:t>T</w:t>
      </w:r>
      <w:r w:rsidR="00791C9F">
        <w:t xml:space="preserve">he configuration, the sitemap file, and the appropriate controls </w:t>
      </w:r>
      <w:r w:rsidR="0020353C">
        <w:t xml:space="preserve">are </w:t>
      </w:r>
      <w:r w:rsidR="00791C9F">
        <w:t xml:space="preserve">everything you need </w:t>
      </w:r>
      <w:r>
        <w:t>for</w:t>
      </w:r>
      <w:r w:rsidR="00791C9F">
        <w:t xml:space="preserve"> </w:t>
      </w:r>
      <w:r w:rsidR="001B6D93">
        <w:t xml:space="preserve">complete site </w:t>
      </w:r>
      <w:r w:rsidR="00791C9F">
        <w:t>navigation.</w:t>
      </w:r>
    </w:p>
    <w:p w:rsidR="003250AD" w:rsidRDefault="003250AD" w:rsidP="003250AD">
      <w:pPr>
        <w:pStyle w:val="berschrift3"/>
      </w:pPr>
      <w:r>
        <w:t>Localization</w:t>
      </w:r>
      <w:bookmarkEnd w:id="8"/>
    </w:p>
    <w:p w:rsidR="00CE3ADA" w:rsidRPr="00CE3ADA" w:rsidRDefault="00CE3ADA" w:rsidP="00CE3ADA">
      <w:pPr>
        <w:pStyle w:val="BodyTextFirst"/>
      </w:pPr>
      <w:r>
        <w:t>The embedded sitemap provider supports full localization. The resource provider</w:t>
      </w:r>
      <w:r w:rsidR="00D135D1">
        <w:t xml:space="preserve"> (demonstrated </w:t>
      </w:r>
      <w:r>
        <w:t>in chapter 4</w:t>
      </w:r>
      <w:r w:rsidR="00D135D1">
        <w:t>)</w:t>
      </w:r>
      <w:r>
        <w:t xml:space="preserve"> is aware of</w:t>
      </w:r>
      <w:r w:rsidR="00D135D1">
        <w:t xml:space="preserve"> the</w:t>
      </w:r>
      <w:r>
        <w:t xml:space="preserve"> encoded resource keys and can </w:t>
      </w:r>
      <w:r w:rsidR="00D135D1">
        <w:t xml:space="preserve">obtain </w:t>
      </w:r>
      <w:r>
        <w:t>the content from a resource file. When providing different resource files for languages or cultures</w:t>
      </w:r>
      <w:r w:rsidR="00D135D1">
        <w:t>, you only need</w:t>
      </w:r>
      <w:r>
        <w:t xml:space="preserve"> one sitemap definition </w:t>
      </w:r>
      <w:r w:rsidR="00D135D1">
        <w:t xml:space="preserve">for </w:t>
      </w:r>
      <w:r w:rsidR="001B6D93">
        <w:t xml:space="preserve">each </w:t>
      </w:r>
      <w:r>
        <w:t>different language. It</w:t>
      </w:r>
      <w:r w:rsidR="001B6D93">
        <w:t xml:space="preserve"> i</w:t>
      </w:r>
      <w:r>
        <w:t xml:space="preserve">s, however, not possible to </w:t>
      </w:r>
      <w:r w:rsidR="001B6D93">
        <w:t xml:space="preserve">have </w:t>
      </w:r>
      <w:r>
        <w:t xml:space="preserve">different </w:t>
      </w:r>
      <w:r w:rsidR="001B6D93">
        <w:t xml:space="preserve">site </w:t>
      </w:r>
      <w:r>
        <w:t xml:space="preserve">structures for </w:t>
      </w:r>
      <w:r w:rsidR="001B6D93">
        <w:t xml:space="preserve">each </w:t>
      </w:r>
      <w:r>
        <w:t>culture.</w:t>
      </w:r>
    </w:p>
    <w:p w:rsidR="003250AD" w:rsidRDefault="003250AD" w:rsidP="003250AD">
      <w:pPr>
        <w:pStyle w:val="berschrift3"/>
      </w:pPr>
      <w:bookmarkStart w:id="9" w:name="_Toc217443974"/>
      <w:r>
        <w:t>Security Issues</w:t>
      </w:r>
      <w:bookmarkEnd w:id="9"/>
    </w:p>
    <w:p w:rsidR="00641E06" w:rsidRPr="00641E06" w:rsidRDefault="00641E06" w:rsidP="00641E06">
      <w:pPr>
        <w:pStyle w:val="BodyTextFirst"/>
      </w:pPr>
      <w:r>
        <w:t xml:space="preserve">The sitemap provider model </w:t>
      </w:r>
      <w:r w:rsidR="00DC3A9D">
        <w:t xml:space="preserve">does </w:t>
      </w:r>
      <w:r>
        <w:t xml:space="preserve">support a security concept. </w:t>
      </w:r>
      <w:r w:rsidR="008B3FE9">
        <w:t>If you d</w:t>
      </w:r>
      <w:r>
        <w:t xml:space="preserve">efine </w:t>
      </w:r>
      <w:r w:rsidR="00DC3A9D">
        <w:t xml:space="preserve">the </w:t>
      </w:r>
      <w:r>
        <w:t>roles for each node</w:t>
      </w:r>
      <w:r w:rsidR="00DC3A9D">
        <w:t>,</w:t>
      </w:r>
      <w:r>
        <w:t xml:space="preserve"> the provider will </w:t>
      </w:r>
      <w:r w:rsidR="0078445E">
        <w:t xml:space="preserve">display </w:t>
      </w:r>
      <w:r>
        <w:t xml:space="preserve">only those nodes the user is </w:t>
      </w:r>
      <w:r w:rsidR="00C068BF">
        <w:t>permitted to view</w:t>
      </w:r>
      <w:r>
        <w:t xml:space="preserve">. </w:t>
      </w:r>
      <w:r w:rsidR="00791C9F">
        <w:t xml:space="preserve">Security trimming can be </w:t>
      </w:r>
      <w:r w:rsidR="00DC3A9D">
        <w:t xml:space="preserve">switched </w:t>
      </w:r>
      <w:r w:rsidR="00791C9F">
        <w:t>on and off. Microsoft states that using more than 150 nodes will have a serious performance impact. When using the sitemap programmatically</w:t>
      </w:r>
      <w:r w:rsidR="00DC3A9D">
        <w:t>,</w:t>
      </w:r>
      <w:r w:rsidR="00791C9F">
        <w:t xml:space="preserve"> the provider will return </w:t>
      </w:r>
      <w:r w:rsidR="00791C9F" w:rsidRPr="00791C9F">
        <w:rPr>
          <w:rStyle w:val="CodeInline"/>
        </w:rPr>
        <w:t>null</w:t>
      </w:r>
      <w:r w:rsidR="00791C9F">
        <w:t xml:space="preserve"> if the current user has no access rights</w:t>
      </w:r>
      <w:r w:rsidR="008C3036">
        <w:t>, and</w:t>
      </w:r>
      <w:r w:rsidR="00791C9F">
        <w:t xml:space="preserve"> </w:t>
      </w:r>
      <w:r w:rsidR="008C3036">
        <w:t>a</w:t>
      </w:r>
      <w:r w:rsidR="00791C9F">
        <w:t xml:space="preserve">n exception </w:t>
      </w:r>
      <w:r w:rsidR="008C3036">
        <w:t>will occur</w:t>
      </w:r>
      <w:r w:rsidR="00791C9F">
        <w:t xml:space="preserve"> if the user </w:t>
      </w:r>
      <w:r w:rsidR="00C068BF">
        <w:t>is not permitted</w:t>
      </w:r>
      <w:r w:rsidR="00791C9F">
        <w:t xml:space="preserve"> to read the root node.</w:t>
      </w:r>
    </w:p>
    <w:p w:rsidR="003250AD" w:rsidRDefault="00791C9F" w:rsidP="00791C9F">
      <w:pPr>
        <w:pStyle w:val="berschrift3"/>
      </w:pPr>
      <w:r>
        <w:t>Reason</w:t>
      </w:r>
      <w:r w:rsidR="008C3036">
        <w:t>s</w:t>
      </w:r>
      <w:r>
        <w:t xml:space="preserve"> to Write a Custom Sitemap Provider</w:t>
      </w:r>
    </w:p>
    <w:p w:rsidR="00791C9F" w:rsidRDefault="008C3036" w:rsidP="00791C9F">
      <w:pPr>
        <w:pStyle w:val="BodyTextFirst"/>
      </w:pPr>
      <w:r>
        <w:t>T</w:t>
      </w:r>
      <w:r w:rsidR="00791C9F">
        <w:t xml:space="preserve">here are </w:t>
      </w:r>
      <w:r>
        <w:t>several</w:t>
      </w:r>
      <w:r w:rsidR="00791C9F">
        <w:t xml:space="preserve"> reasons </w:t>
      </w:r>
      <w:r>
        <w:t xml:space="preserve">why you might consider </w:t>
      </w:r>
      <w:r w:rsidR="00791C9F">
        <w:t>creat</w:t>
      </w:r>
      <w:r>
        <w:t>ing</w:t>
      </w:r>
      <w:r w:rsidR="00791C9F">
        <w:t xml:space="preserve"> a custom provider:</w:t>
      </w:r>
    </w:p>
    <w:p w:rsidR="00DA0F64" w:rsidRDefault="00791C9F" w:rsidP="00791C9F">
      <w:pPr>
        <w:pStyle w:val="BulletFirst"/>
      </w:pPr>
      <w:r>
        <w:tab/>
        <w:t>*</w:t>
      </w:r>
      <w:r>
        <w:tab/>
        <w:t xml:space="preserve">You </w:t>
      </w:r>
      <w:r w:rsidR="00DA0F64">
        <w:t xml:space="preserve">support localization and </w:t>
      </w:r>
      <w:r w:rsidR="008C3036">
        <w:t xml:space="preserve">need </w:t>
      </w:r>
      <w:r w:rsidR="00CC7BEF">
        <w:t xml:space="preserve">a </w:t>
      </w:r>
      <w:r w:rsidR="00DA0F64">
        <w:t xml:space="preserve">different </w:t>
      </w:r>
      <w:r w:rsidR="00CC7BEF">
        <w:t xml:space="preserve">site </w:t>
      </w:r>
      <w:r w:rsidR="00DA0F64">
        <w:t xml:space="preserve">structure </w:t>
      </w:r>
      <w:r w:rsidR="00CC7BEF">
        <w:t>for each</w:t>
      </w:r>
      <w:r w:rsidR="00DA0F64">
        <w:t xml:space="preserve"> culture </w:t>
      </w:r>
    </w:p>
    <w:p w:rsidR="00DA0F64" w:rsidRDefault="00DA0F64" w:rsidP="00DA0F64">
      <w:pPr>
        <w:pStyle w:val="Bullet"/>
      </w:pPr>
      <w:r>
        <w:tab/>
        <w:t>*</w:t>
      </w:r>
      <w:r>
        <w:tab/>
        <w:t xml:space="preserve">You have </w:t>
      </w:r>
      <w:r w:rsidR="008C3036">
        <w:t xml:space="preserve">hundreds </w:t>
      </w:r>
      <w:r>
        <w:t>of nodes and need security trimming</w:t>
      </w:r>
    </w:p>
    <w:p w:rsidR="00DA0F64" w:rsidRDefault="00DA0F64" w:rsidP="00DA0F64">
      <w:pPr>
        <w:pStyle w:val="Bullet"/>
      </w:pPr>
      <w:r>
        <w:tab/>
        <w:t>*</w:t>
      </w:r>
      <w:r>
        <w:tab/>
        <w:t xml:space="preserve">You have limited memory but a </w:t>
      </w:r>
      <w:r w:rsidR="008C3036">
        <w:t xml:space="preserve">large </w:t>
      </w:r>
      <w:r>
        <w:t>structure</w:t>
      </w:r>
    </w:p>
    <w:p w:rsidR="00DA0F64" w:rsidRDefault="00DA0F64" w:rsidP="00DA0F64">
      <w:pPr>
        <w:pStyle w:val="Bullet"/>
      </w:pPr>
      <w:r>
        <w:tab/>
        <w:t>*</w:t>
      </w:r>
      <w:r>
        <w:tab/>
        <w:t xml:space="preserve">You want to support </w:t>
      </w:r>
      <w:r w:rsidR="008C3036">
        <w:t xml:space="preserve">the </w:t>
      </w:r>
      <w:r>
        <w:t>same nodes several times in the hierarchy</w:t>
      </w:r>
    </w:p>
    <w:p w:rsidR="00DA0F64" w:rsidRDefault="00DA0F64" w:rsidP="00DA0F64">
      <w:pPr>
        <w:pStyle w:val="Bullet"/>
      </w:pPr>
      <w:r>
        <w:tab/>
        <w:t>*</w:t>
      </w:r>
      <w:r>
        <w:tab/>
        <w:t xml:space="preserve">You want </w:t>
      </w:r>
      <w:r w:rsidR="008C3036">
        <w:t xml:space="preserve">to </w:t>
      </w:r>
      <w:r>
        <w:t xml:space="preserve">allow users to add/remove nodes </w:t>
      </w:r>
    </w:p>
    <w:p w:rsidR="00DA0F64" w:rsidRPr="00DA0F64" w:rsidRDefault="00DA0F64" w:rsidP="00DA0F64">
      <w:pPr>
        <w:pStyle w:val="BulletLast"/>
      </w:pPr>
      <w:r>
        <w:tab/>
        <w:t>*</w:t>
      </w:r>
      <w:r>
        <w:tab/>
        <w:t xml:space="preserve">You want to </w:t>
      </w:r>
      <w:proofErr w:type="gramStart"/>
      <w:r w:rsidR="00CC7BEF">
        <w:t>persist</w:t>
      </w:r>
      <w:proofErr w:type="gramEnd"/>
      <w:r w:rsidR="00CC7BEF">
        <w:t xml:space="preserve"> </w:t>
      </w:r>
      <w:r>
        <w:t xml:space="preserve">the structure in </w:t>
      </w:r>
      <w:r w:rsidR="00CC7BEF">
        <w:t>an alternative data store</w:t>
      </w:r>
    </w:p>
    <w:p w:rsidR="00791C9F" w:rsidRDefault="008C3036" w:rsidP="00DA0F64">
      <w:pPr>
        <w:pStyle w:val="BodyTextCont"/>
      </w:pPr>
      <w:r>
        <w:t>There are two ways of</w:t>
      </w:r>
      <w:r w:rsidR="0085219D">
        <w:t xml:space="preserve"> </w:t>
      </w:r>
      <w:r w:rsidR="006B7163">
        <w:t xml:space="preserve">customizing </w:t>
      </w:r>
      <w:r w:rsidR="0085219D">
        <w:t>the provider’s behavior</w:t>
      </w:r>
      <w:r>
        <w:t>: either extending</w:t>
      </w:r>
      <w:r w:rsidR="0085219D">
        <w:t xml:space="preserve"> the default provider</w:t>
      </w:r>
      <w:r>
        <w:t>,</w:t>
      </w:r>
      <w:r w:rsidR="0085219D">
        <w:t xml:space="preserve"> or writ</w:t>
      </w:r>
      <w:r>
        <w:t>ing</w:t>
      </w:r>
      <w:r w:rsidR="0085219D">
        <w:t xml:space="preserve"> you</w:t>
      </w:r>
      <w:r w:rsidR="00CC7BEF">
        <w:t>r</w:t>
      </w:r>
      <w:r w:rsidR="0085219D">
        <w:t xml:space="preserve"> own. Extending the default provider let</w:t>
      </w:r>
      <w:r>
        <w:t>s</w:t>
      </w:r>
      <w:r w:rsidR="0085219D">
        <w:t xml:space="preserve"> you </w:t>
      </w:r>
      <w:r>
        <w:t>keep</w:t>
      </w:r>
      <w:r w:rsidR="0085219D">
        <w:t xml:space="preserve"> the XML file</w:t>
      </w:r>
      <w:r>
        <w:t>,</w:t>
      </w:r>
      <w:r w:rsidR="0085219D">
        <w:t xml:space="preserve"> but </w:t>
      </w:r>
      <w:r w:rsidR="0085219D">
        <w:lastRenderedPageBreak/>
        <w:t>allows different behavior whe</w:t>
      </w:r>
      <w:r>
        <w:t>n</w:t>
      </w:r>
      <w:r w:rsidR="0085219D">
        <w:t xml:space="preserve"> retrieving nodes or adding security features. Using your own provider gives you the </w:t>
      </w:r>
      <w:r>
        <w:t>ability</w:t>
      </w:r>
      <w:r w:rsidR="0085219D">
        <w:t xml:space="preserve"> to use a different data source.</w:t>
      </w:r>
    </w:p>
    <w:p w:rsidR="0085219D" w:rsidRDefault="0085219D" w:rsidP="0085219D">
      <w:pPr>
        <w:pStyle w:val="NoteTipCaution"/>
      </w:pPr>
      <w:r>
        <w:t>Tip:</w:t>
      </w:r>
      <w:r>
        <w:tab/>
        <w:t>You can us</w:t>
      </w:r>
      <w:r w:rsidR="008C3036">
        <w:t>e</w:t>
      </w:r>
      <w:r>
        <w:t xml:space="preserve"> </w:t>
      </w:r>
      <w:proofErr w:type="spellStart"/>
      <w:r>
        <w:t>XmlDocument</w:t>
      </w:r>
      <w:proofErr w:type="spellEnd"/>
      <w:r>
        <w:t xml:space="preserve"> or </w:t>
      </w:r>
      <w:proofErr w:type="spellStart"/>
      <w:r>
        <w:t>XDocument</w:t>
      </w:r>
      <w:proofErr w:type="spellEnd"/>
      <w:r>
        <w:t xml:space="preserve"> classes to retrieve and change nodes directly in the </w:t>
      </w:r>
      <w:proofErr w:type="spellStart"/>
      <w:r w:rsidR="00F60403" w:rsidRPr="00F60403">
        <w:rPr>
          <w:i/>
        </w:rPr>
        <w:t>web.sitemap</w:t>
      </w:r>
      <w:proofErr w:type="spellEnd"/>
      <w:r w:rsidR="00B8110E">
        <w:t xml:space="preserve"> file</w:t>
      </w:r>
      <w:r w:rsidR="008C3036">
        <w:t xml:space="preserve"> in order</w:t>
      </w:r>
      <w:r>
        <w:t xml:space="preserve"> to </w:t>
      </w:r>
      <w:r w:rsidR="008C3036">
        <w:t>edit</w:t>
      </w:r>
      <w:r>
        <w:t xml:space="preserve"> the site structure on the fly. This does not require a new provider</w:t>
      </w:r>
      <w:r w:rsidR="008C3036">
        <w:t>,</w:t>
      </w:r>
      <w:r>
        <w:t xml:space="preserve"> but extends the behavior of the site navigation universe. </w:t>
      </w:r>
      <w:r w:rsidR="008D3CAF">
        <w:t xml:space="preserve">Consider this </w:t>
      </w:r>
      <w:r>
        <w:t>before writ</w:t>
      </w:r>
      <w:r w:rsidR="008D3CAF">
        <w:t>ing</w:t>
      </w:r>
      <w:r>
        <w:t xml:space="preserve"> a lot of code just to get </w:t>
      </w:r>
      <w:r w:rsidR="006B7163">
        <w:t>read-</w:t>
      </w:r>
      <w:r>
        <w:t xml:space="preserve">write access. </w:t>
      </w:r>
    </w:p>
    <w:p w:rsidR="0085219D" w:rsidRPr="00CC0A55" w:rsidRDefault="00F45005" w:rsidP="00F45005">
      <w:pPr>
        <w:pStyle w:val="berschrift2"/>
      </w:pPr>
      <w:r w:rsidRPr="00CC0A55">
        <w:t>Writing a Custom Sitemap Provider</w:t>
      </w:r>
    </w:p>
    <w:p w:rsidR="00F45005" w:rsidRDefault="00F45005" w:rsidP="00F45005">
      <w:pPr>
        <w:pStyle w:val="BodyTextFirst"/>
      </w:pPr>
      <w:r w:rsidRPr="00F45005">
        <w:t>The purpose of</w:t>
      </w:r>
      <w:r w:rsidR="008D3CAF">
        <w:t xml:space="preserve"> </w:t>
      </w:r>
      <w:r w:rsidRPr="00F45005">
        <w:t xml:space="preserve">the provider shown here </w:t>
      </w:r>
      <w:r>
        <w:t xml:space="preserve">is to </w:t>
      </w:r>
      <w:r w:rsidR="008D3CAF">
        <w:t>access</w:t>
      </w:r>
      <w:r>
        <w:t xml:space="preserve"> another data source. For </w:t>
      </w:r>
      <w:r w:rsidR="000446A4">
        <w:t xml:space="preserve">web </w:t>
      </w:r>
      <w:r>
        <w:t xml:space="preserve">farm or web garden scenarios, or flexible access to the </w:t>
      </w:r>
      <w:r w:rsidR="006B7163">
        <w:t xml:space="preserve">site structure </w:t>
      </w:r>
      <w:r>
        <w:t>definition</w:t>
      </w:r>
      <w:r w:rsidR="008D3CAF">
        <w:t>,</w:t>
      </w:r>
      <w:r>
        <w:t xml:space="preserve"> a SQL Server database is the </w:t>
      </w:r>
      <w:r w:rsidR="000446A4">
        <w:t xml:space="preserve">best </w:t>
      </w:r>
      <w:r>
        <w:t>choice. The amount of data is relatively small</w:t>
      </w:r>
      <w:r w:rsidR="008D3CAF">
        <w:t>,</w:t>
      </w:r>
      <w:r>
        <w:t xml:space="preserve"> and SQL Server </w:t>
      </w:r>
      <w:r w:rsidR="008D3CAF">
        <w:t>retains</w:t>
      </w:r>
      <w:r>
        <w:t xml:space="preserve"> </w:t>
      </w:r>
      <w:r w:rsidR="008D3CAF">
        <w:t>it</w:t>
      </w:r>
      <w:r>
        <w:t xml:space="preserve"> in memory</w:t>
      </w:r>
      <w:r w:rsidR="008D3CAF">
        <w:t>, result</w:t>
      </w:r>
      <w:r w:rsidR="000446A4">
        <w:t>ing</w:t>
      </w:r>
      <w:r w:rsidR="008D3CAF">
        <w:t xml:space="preserve"> in fast </w:t>
      </w:r>
      <w:r>
        <w:t>access.</w:t>
      </w:r>
    </w:p>
    <w:p w:rsidR="00F45005" w:rsidRDefault="00F45005" w:rsidP="00F45005">
      <w:pPr>
        <w:pStyle w:val="berschrift3"/>
      </w:pPr>
      <w:r>
        <w:t>Prerequisit</w:t>
      </w:r>
      <w:r w:rsidR="000446A4">
        <w:t>e</w:t>
      </w:r>
      <w:r>
        <w:t>s</w:t>
      </w:r>
    </w:p>
    <w:p w:rsidR="00F45005" w:rsidRDefault="00F45005" w:rsidP="00F45005">
      <w:pPr>
        <w:pStyle w:val="BodyTextFirst"/>
      </w:pPr>
      <w:r>
        <w:t xml:space="preserve">A custom provider inherits from a base class </w:t>
      </w:r>
      <w:r w:rsidR="000446A4">
        <w:t>(</w:t>
      </w:r>
      <w:r>
        <w:t xml:space="preserve">as </w:t>
      </w:r>
      <w:r w:rsidR="000446A4">
        <w:t>we’ve seen many times)</w:t>
      </w:r>
      <w:r>
        <w:t>. For the sitemap provider</w:t>
      </w:r>
      <w:r w:rsidR="008D3CAF">
        <w:t>,</w:t>
      </w:r>
      <w:r>
        <w:t xml:space="preserve"> you have a choice</w:t>
      </w:r>
      <w:r w:rsidR="008D3CAF">
        <w:t xml:space="preserve"> between the</w:t>
      </w:r>
      <w:r>
        <w:t xml:space="preserve"> </w:t>
      </w:r>
      <w:proofErr w:type="spellStart"/>
      <w:r w:rsidRPr="00F45005">
        <w:rPr>
          <w:rStyle w:val="CodeInline"/>
        </w:rPr>
        <w:t>System.Web.StaticSiteMapProvider</w:t>
      </w:r>
      <w:proofErr w:type="spellEnd"/>
      <w:r>
        <w:t xml:space="preserve"> class </w:t>
      </w:r>
      <w:r w:rsidR="008D3CAF">
        <w:t>and</w:t>
      </w:r>
      <w:r w:rsidR="008D3CAF" w:rsidRPr="00F45005">
        <w:t xml:space="preserve"> </w:t>
      </w:r>
      <w:r>
        <w:t>its base class</w:t>
      </w:r>
      <w:r w:rsidR="008D3CAF">
        <w:t>,</w:t>
      </w:r>
      <w:r w:rsidRPr="00F45005">
        <w:t xml:space="preserve"> </w:t>
      </w:r>
      <w:proofErr w:type="spellStart"/>
      <w:r w:rsidRPr="00F45005">
        <w:rPr>
          <w:rStyle w:val="CodeInline"/>
        </w:rPr>
        <w:t>System.Web.SiteMapProvider</w:t>
      </w:r>
      <w:proofErr w:type="spellEnd"/>
      <w:r w:rsidRPr="00F45005">
        <w:t xml:space="preserve">. </w:t>
      </w:r>
      <w:r>
        <w:t xml:space="preserve"> The</w:t>
      </w:r>
      <w:r w:rsidR="008D3CAF">
        <w:t xml:space="preserve">se greatly simplify things, </w:t>
      </w:r>
      <w:r>
        <w:t xml:space="preserve">because </w:t>
      </w:r>
      <w:r w:rsidR="008D3CAF">
        <w:t xml:space="preserve">they </w:t>
      </w:r>
      <w:r>
        <w:t xml:space="preserve">come with </w:t>
      </w:r>
      <w:r w:rsidR="008D3CAF">
        <w:t>several</w:t>
      </w:r>
      <w:r>
        <w:t xml:space="preserve"> basic methods </w:t>
      </w:r>
      <w:r w:rsidR="008D3CAF">
        <w:t xml:space="preserve">already </w:t>
      </w:r>
      <w:r>
        <w:t xml:space="preserve">implemented. </w:t>
      </w:r>
    </w:p>
    <w:p w:rsidR="00F45005" w:rsidRDefault="00F45005" w:rsidP="00F45005">
      <w:pPr>
        <w:pStyle w:val="BodyTextCont"/>
      </w:pPr>
      <w:r>
        <w:t xml:space="preserve">You can use the </w:t>
      </w:r>
      <w:proofErr w:type="spellStart"/>
      <w:r w:rsidRPr="00F45005">
        <w:rPr>
          <w:rStyle w:val="CodeInline"/>
        </w:rPr>
        <w:t>StaticSiteMapProvider</w:t>
      </w:r>
      <w:proofErr w:type="spellEnd"/>
      <w:r>
        <w:t xml:space="preserve"> if:</w:t>
      </w:r>
    </w:p>
    <w:p w:rsidR="00F45005" w:rsidRPr="00F45005" w:rsidRDefault="00F45005" w:rsidP="00F45005">
      <w:pPr>
        <w:pStyle w:val="BulletFirst"/>
      </w:pPr>
      <w:r>
        <w:tab/>
      </w:r>
      <w:r w:rsidRPr="00F45005">
        <w:t>*</w:t>
      </w:r>
      <w:r w:rsidRPr="00F45005">
        <w:tab/>
        <w:t>You read nodes</w:t>
      </w:r>
      <w:r w:rsidR="008D3CAF">
        <w:t xml:space="preserve"> either</w:t>
      </w:r>
      <w:r w:rsidRPr="00F45005">
        <w:t xml:space="preserve"> once or </w:t>
      </w:r>
      <w:r w:rsidR="008D3CAF">
        <w:t>rarely</w:t>
      </w:r>
    </w:p>
    <w:p w:rsidR="00F45005" w:rsidRPr="00F45005" w:rsidRDefault="00F45005" w:rsidP="00F45005">
      <w:pPr>
        <w:pStyle w:val="BulletLast"/>
      </w:pPr>
      <w:r>
        <w:tab/>
      </w:r>
      <w:r w:rsidRPr="00F45005">
        <w:t>*</w:t>
      </w:r>
      <w:r w:rsidRPr="00F45005">
        <w:tab/>
        <w:t xml:space="preserve">All information is cached through the lifetime of the provider </w:t>
      </w:r>
    </w:p>
    <w:p w:rsidR="00F45005" w:rsidRDefault="00F45005" w:rsidP="00F45005">
      <w:pPr>
        <w:pStyle w:val="BodyTextCont"/>
      </w:pPr>
      <w:r>
        <w:t>The lifetime of the provider is usually the lifetime of the application. Changing the sitemap require</w:t>
      </w:r>
      <w:r w:rsidR="008D3CAF">
        <w:t>s</w:t>
      </w:r>
      <w:r>
        <w:t xml:space="preserve"> a restart. </w:t>
      </w:r>
    </w:p>
    <w:p w:rsidR="00F45005" w:rsidRDefault="00F45005" w:rsidP="00F45005">
      <w:pPr>
        <w:pStyle w:val="BodyTextCont"/>
      </w:pPr>
      <w:r>
        <w:t xml:space="preserve">If </w:t>
      </w:r>
      <w:r w:rsidR="006B7163">
        <w:t xml:space="preserve">any </w:t>
      </w:r>
      <w:r>
        <w:t xml:space="preserve">one of the following conditions </w:t>
      </w:r>
      <w:r w:rsidR="008D3CAF">
        <w:t xml:space="preserve">is </w:t>
      </w:r>
      <w:r>
        <w:t>met</w:t>
      </w:r>
      <w:r w:rsidR="008D3CAF">
        <w:t xml:space="preserve">, </w:t>
      </w:r>
      <w:r>
        <w:t xml:space="preserve">the </w:t>
      </w:r>
      <w:proofErr w:type="spellStart"/>
      <w:r w:rsidRPr="00F45005">
        <w:rPr>
          <w:rStyle w:val="CodeInline"/>
        </w:rPr>
        <w:t>SiteMapProvider</w:t>
      </w:r>
      <w:proofErr w:type="spellEnd"/>
      <w:r>
        <w:t xml:space="preserve"> type is a better choice:  </w:t>
      </w:r>
    </w:p>
    <w:p w:rsidR="00F45005" w:rsidRDefault="00F45005" w:rsidP="00F45005">
      <w:pPr>
        <w:pStyle w:val="BulletFirst"/>
      </w:pPr>
      <w:r>
        <w:tab/>
        <w:t>*</w:t>
      </w:r>
      <w:r>
        <w:tab/>
        <w:t xml:space="preserve">The data is </w:t>
      </w:r>
      <w:r w:rsidR="00981ACF">
        <w:t xml:space="preserve">stored </w:t>
      </w:r>
      <w:r>
        <w:t>in a database</w:t>
      </w:r>
    </w:p>
    <w:p w:rsidR="00F45005" w:rsidRDefault="00F45005" w:rsidP="00F45005">
      <w:pPr>
        <w:pStyle w:val="Bullet"/>
      </w:pPr>
      <w:r>
        <w:tab/>
        <w:t>*</w:t>
      </w:r>
      <w:r>
        <w:tab/>
        <w:t>The data change</w:t>
      </w:r>
      <w:r w:rsidR="00981ACF">
        <w:t>s</w:t>
      </w:r>
      <w:r>
        <w:t xml:space="preserve"> frequently through</w:t>
      </w:r>
      <w:r w:rsidR="008D3CAF">
        <w:t>out</w:t>
      </w:r>
      <w:r>
        <w:t xml:space="preserve"> the application</w:t>
      </w:r>
      <w:r w:rsidR="008D3CAF">
        <w:t>’</w:t>
      </w:r>
      <w:r>
        <w:t>s lifetime</w:t>
      </w:r>
    </w:p>
    <w:p w:rsidR="00F45005" w:rsidRDefault="00F45005" w:rsidP="00F45005">
      <w:pPr>
        <w:pStyle w:val="BulletLast"/>
      </w:pPr>
      <w:r>
        <w:tab/>
        <w:t>*</w:t>
      </w:r>
      <w:r>
        <w:tab/>
        <w:t>The user can change the structure and personalize the menu</w:t>
      </w:r>
    </w:p>
    <w:p w:rsidR="00F45005" w:rsidRDefault="00F45005" w:rsidP="00F45005">
      <w:pPr>
        <w:pStyle w:val="berschrift3"/>
      </w:pPr>
      <w:r>
        <w:t>Learning About the Base Classes</w:t>
      </w:r>
    </w:p>
    <w:p w:rsidR="00F45005" w:rsidRPr="00F45005" w:rsidRDefault="00CC0A55" w:rsidP="00F45005">
      <w:pPr>
        <w:pStyle w:val="BodyTextCont"/>
      </w:pPr>
      <w:r>
        <w:t>Before you</w:t>
      </w:r>
      <w:r w:rsidR="00F45005">
        <w:t xml:space="preserve"> start implementing</w:t>
      </w:r>
      <w:r w:rsidR="008D3CAF">
        <w:t>, you’ll need to know which</w:t>
      </w:r>
      <w:r w:rsidR="00F45005">
        <w:t xml:space="preserve"> methods </w:t>
      </w:r>
      <w:r>
        <w:t>you</w:t>
      </w:r>
      <w:r w:rsidR="008D3CAF">
        <w:t>’ll be dealing with</w:t>
      </w:r>
      <w:r w:rsidR="00F45005">
        <w:t>. First</w:t>
      </w:r>
      <w:r w:rsidR="008D3CAF">
        <w:t>ly</w:t>
      </w:r>
      <w:r w:rsidR="00F45005">
        <w:t xml:space="preserve">, take a look at the </w:t>
      </w:r>
      <w:proofErr w:type="spellStart"/>
      <w:r w:rsidR="00F45005" w:rsidRPr="00CC0A55">
        <w:rPr>
          <w:rStyle w:val="CodeInline"/>
        </w:rPr>
        <w:t>SiteMapProvider</w:t>
      </w:r>
      <w:proofErr w:type="spellEnd"/>
      <w:r w:rsidR="00F45005">
        <w:t xml:space="preserve"> class:</w:t>
      </w:r>
    </w:p>
    <w:p w:rsidR="00F45005" w:rsidRDefault="00F45005" w:rsidP="00F45005">
      <w:pPr>
        <w:pStyle w:val="CodeFirst"/>
      </w:pPr>
      <w:r>
        <w:t>public abstract class SiteMapProvider : ProviderBase</w:t>
      </w:r>
    </w:p>
    <w:p w:rsidR="00F45005" w:rsidRDefault="00F45005" w:rsidP="00F45005">
      <w:pPr>
        <w:pStyle w:val="Code"/>
      </w:pPr>
      <w:r>
        <w:t>{</w:t>
      </w:r>
    </w:p>
    <w:p w:rsidR="00F45005" w:rsidRDefault="00F45005" w:rsidP="00F45005">
      <w:pPr>
        <w:pStyle w:val="Code"/>
      </w:pPr>
      <w:r>
        <w:t xml:space="preserve">    protected SiteMapProvider();</w:t>
      </w:r>
    </w:p>
    <w:p w:rsidR="00F45005" w:rsidRDefault="00F45005" w:rsidP="00F45005">
      <w:pPr>
        <w:pStyle w:val="Code"/>
      </w:pPr>
    </w:p>
    <w:p w:rsidR="00F45005" w:rsidRDefault="00F45005" w:rsidP="00F45005">
      <w:pPr>
        <w:pStyle w:val="Code"/>
      </w:pPr>
      <w:r>
        <w:t xml:space="preserve">    public virtual SiteMapNode CurrentNode { get; }</w:t>
      </w:r>
    </w:p>
    <w:p w:rsidR="00F45005" w:rsidRDefault="00F45005" w:rsidP="00F45005">
      <w:pPr>
        <w:pStyle w:val="Code"/>
      </w:pPr>
      <w:r>
        <w:t xml:space="preserve">    public bool EnableLocalization { get; set; }</w:t>
      </w:r>
    </w:p>
    <w:p w:rsidR="00F45005" w:rsidRDefault="00F45005" w:rsidP="00F45005">
      <w:pPr>
        <w:pStyle w:val="Code"/>
      </w:pPr>
      <w:r>
        <w:t xml:space="preserve">    public virtual SiteMapProvider ParentProvider { get; set; }</w:t>
      </w:r>
    </w:p>
    <w:p w:rsidR="00F45005" w:rsidRDefault="00F45005" w:rsidP="00F45005">
      <w:pPr>
        <w:pStyle w:val="Code"/>
      </w:pPr>
      <w:r>
        <w:lastRenderedPageBreak/>
        <w:t xml:space="preserve">    public string ResourceKey { get; set; }</w:t>
      </w:r>
    </w:p>
    <w:p w:rsidR="00F45005" w:rsidRDefault="00F45005" w:rsidP="00F45005">
      <w:pPr>
        <w:pStyle w:val="Code"/>
      </w:pPr>
      <w:r>
        <w:t xml:space="preserve">    public virtual SiteMapNode RootNode { get; }</w:t>
      </w:r>
    </w:p>
    <w:p w:rsidR="00F45005" w:rsidRDefault="00F45005" w:rsidP="00F45005">
      <w:pPr>
        <w:pStyle w:val="Code"/>
      </w:pPr>
      <w:r>
        <w:t xml:space="preserve">    public virtual SiteMapProvider RootProvider { get; }</w:t>
      </w:r>
    </w:p>
    <w:p w:rsidR="00F45005" w:rsidRDefault="00F45005" w:rsidP="00F45005">
      <w:pPr>
        <w:pStyle w:val="Code"/>
      </w:pPr>
      <w:r>
        <w:t xml:space="preserve">    public bool SecurityTrimmingEnabled { get; }</w:t>
      </w:r>
    </w:p>
    <w:p w:rsidR="00F45005" w:rsidRDefault="00F45005" w:rsidP="00F45005">
      <w:pPr>
        <w:pStyle w:val="Code"/>
      </w:pPr>
    </w:p>
    <w:p w:rsidR="00F45005" w:rsidRDefault="00F45005" w:rsidP="00F45005">
      <w:pPr>
        <w:pStyle w:val="Code"/>
      </w:pPr>
      <w:r>
        <w:t xml:space="preserve">    public event SiteMapResolveEventHandler SiteMapResolve;</w:t>
      </w:r>
    </w:p>
    <w:p w:rsidR="00F45005" w:rsidRDefault="00F45005" w:rsidP="00F45005">
      <w:pPr>
        <w:pStyle w:val="Code"/>
      </w:pPr>
    </w:p>
    <w:p w:rsidR="00F45005" w:rsidRDefault="00F45005" w:rsidP="00F45005">
      <w:pPr>
        <w:pStyle w:val="Code"/>
      </w:pPr>
      <w:r>
        <w:t xml:space="preserve">    protected virtual void AddNode(SiteMapNode node);</w:t>
      </w:r>
    </w:p>
    <w:p w:rsidR="00CC0A55" w:rsidRDefault="00F45005" w:rsidP="00F45005">
      <w:pPr>
        <w:pStyle w:val="Code"/>
      </w:pPr>
      <w:r>
        <w:t xml:space="preserve">    protected internal virtual void AddNode(SiteMapNode node,</w:t>
      </w:r>
      <w:r w:rsidR="00CC0A55">
        <w:t xml:space="preserve"> </w:t>
      </w:r>
      <w:r w:rsidR="00CC0A55">
        <w:sym w:font="Wingdings" w:char="F0C3"/>
      </w:r>
    </w:p>
    <w:p w:rsidR="00F45005" w:rsidRDefault="00CC0A55" w:rsidP="00F45005">
      <w:pPr>
        <w:pStyle w:val="Code"/>
      </w:pPr>
      <w:r>
        <w:t xml:space="preserve">                                           </w:t>
      </w:r>
      <w:r w:rsidR="00F45005">
        <w:t xml:space="preserve"> SiteMapNode parentNode);</w:t>
      </w:r>
    </w:p>
    <w:p w:rsidR="00F45005" w:rsidRDefault="00F45005" w:rsidP="00F45005">
      <w:pPr>
        <w:pStyle w:val="Code"/>
      </w:pPr>
      <w:r>
        <w:t xml:space="preserve">    public virtual SiteMapNode FindSiteMapNode(HttpContext context);</w:t>
      </w:r>
    </w:p>
    <w:p w:rsidR="00F45005" w:rsidRDefault="00F45005" w:rsidP="00F45005">
      <w:pPr>
        <w:pStyle w:val="Code"/>
      </w:pPr>
      <w:r>
        <w:t xml:space="preserve">    public abstract SiteMapNode FindSiteMapNode(string rawUrl);</w:t>
      </w:r>
    </w:p>
    <w:p w:rsidR="00F45005" w:rsidRDefault="00F45005" w:rsidP="00F45005">
      <w:pPr>
        <w:pStyle w:val="Code"/>
      </w:pPr>
      <w:r>
        <w:t xml:space="preserve">    public virtual SiteMapNode FindSiteMapNodeFromKey(string key);</w:t>
      </w:r>
    </w:p>
    <w:p w:rsidR="00F45005" w:rsidRDefault="00F45005" w:rsidP="00F45005">
      <w:pPr>
        <w:pStyle w:val="Code"/>
      </w:pPr>
      <w:r>
        <w:t xml:space="preserve">    public abstract SiteMapNodeCollection GetChildNodes(SiteMapNode node);</w:t>
      </w:r>
    </w:p>
    <w:p w:rsidR="00F45005" w:rsidRDefault="00F45005" w:rsidP="00F45005">
      <w:pPr>
        <w:pStyle w:val="Code"/>
      </w:pPr>
      <w:r>
        <w:t xml:space="preserve">    public virtual SiteMapNode GetCurrentNodeAndHintAncestorNodes(int upLevel);</w:t>
      </w:r>
    </w:p>
    <w:p w:rsidR="00CC0A55" w:rsidRDefault="00F45005" w:rsidP="00F45005">
      <w:pPr>
        <w:pStyle w:val="Code"/>
      </w:pPr>
      <w:r>
        <w:t xml:space="preserve">    public virtual SiteMapNode GetCurrentNodeAndHintNeighborhoodNodes(int upLevel,</w:t>
      </w:r>
      <w:r w:rsidR="00CC0A55">
        <w:t xml:space="preserve"> </w:t>
      </w:r>
      <w:r w:rsidR="00CC0A55">
        <w:sym w:font="Wingdings" w:char="F0C3"/>
      </w:r>
    </w:p>
    <w:p w:rsidR="00F45005" w:rsidRDefault="00CC0A55" w:rsidP="00F45005">
      <w:pPr>
        <w:pStyle w:val="Code"/>
      </w:pPr>
      <w:r>
        <w:t xml:space="preserve">                                                                   </w:t>
      </w:r>
      <w:r w:rsidR="00F45005">
        <w:t xml:space="preserve"> int downLevel);</w:t>
      </w:r>
    </w:p>
    <w:p w:rsidR="00F45005" w:rsidRDefault="00F45005" w:rsidP="00F45005">
      <w:pPr>
        <w:pStyle w:val="Code"/>
      </w:pPr>
      <w:r>
        <w:t xml:space="preserve">    public abstract SiteMapNode GetParentNode(SiteMapNode node);</w:t>
      </w:r>
    </w:p>
    <w:p w:rsidR="00CC0A55" w:rsidRDefault="00CC0A55" w:rsidP="00F45005">
      <w:pPr>
        <w:pStyle w:val="Code"/>
      </w:pPr>
      <w:r>
        <w:t xml:space="preserve">    public virtual SiteMapNode  </w:t>
      </w:r>
      <w:r>
        <w:sym w:font="Wingdings" w:char="F0C3"/>
      </w:r>
    </w:p>
    <w:p w:rsidR="00CC0A55" w:rsidRDefault="00CC0A55" w:rsidP="00F45005">
      <w:pPr>
        <w:pStyle w:val="Code"/>
      </w:pPr>
      <w:r>
        <w:t xml:space="preserve">             </w:t>
      </w:r>
      <w:r w:rsidR="00F45005">
        <w:t>GetParentNodeRelativeToCurrentNodeAndHintDownFromParent(</w:t>
      </w:r>
      <w:r>
        <w:sym w:font="Wingdings" w:char="F0C3"/>
      </w:r>
    </w:p>
    <w:p w:rsidR="00CC0A55" w:rsidRDefault="00CC0A55" w:rsidP="00F45005">
      <w:pPr>
        <w:pStyle w:val="Code"/>
      </w:pPr>
      <w:r>
        <w:t xml:space="preserve">                                                    </w:t>
      </w:r>
      <w:r w:rsidR="00F45005">
        <w:t xml:space="preserve">int walkupLevels, </w:t>
      </w:r>
      <w:r>
        <w:sym w:font="Wingdings" w:char="F0C3"/>
      </w:r>
    </w:p>
    <w:p w:rsidR="00F45005" w:rsidRDefault="00CC0A55" w:rsidP="00F45005">
      <w:pPr>
        <w:pStyle w:val="Code"/>
      </w:pPr>
      <w:r>
        <w:t xml:space="preserve">                                                    </w:t>
      </w:r>
      <w:r w:rsidR="00F45005">
        <w:t>int relativeDepthFromWalkup);</w:t>
      </w:r>
    </w:p>
    <w:p w:rsidR="00CC0A55" w:rsidRDefault="00F45005" w:rsidP="00F45005">
      <w:pPr>
        <w:pStyle w:val="Code"/>
      </w:pPr>
      <w:r>
        <w:t xml:space="preserve">    public virtual SiteMapNode GetParentNodeRelativeToNodeAndHintDownFromParent(</w:t>
      </w:r>
      <w:r w:rsidR="00CC0A55">
        <w:sym w:font="Wingdings" w:char="F0C3"/>
      </w:r>
    </w:p>
    <w:p w:rsidR="00F45005" w:rsidRDefault="00CC0A55" w:rsidP="00F45005">
      <w:pPr>
        <w:pStyle w:val="Code"/>
      </w:pPr>
      <w:r>
        <w:t xml:space="preserve">                </w:t>
      </w:r>
      <w:r w:rsidR="00F45005">
        <w:t>SiteMapNode node, int walkupLevels, int relativeDepthFromWalkup);</w:t>
      </w:r>
    </w:p>
    <w:p w:rsidR="00F45005" w:rsidRDefault="00F45005" w:rsidP="00F45005">
      <w:pPr>
        <w:pStyle w:val="Code"/>
      </w:pPr>
      <w:r>
        <w:t xml:space="preserve">    protected internal abstract SiteMapNode GetRootNodeCore();</w:t>
      </w:r>
    </w:p>
    <w:p w:rsidR="00CC0A55" w:rsidRDefault="00F45005" w:rsidP="00F45005">
      <w:pPr>
        <w:pStyle w:val="Code"/>
      </w:pPr>
      <w:r>
        <w:t xml:space="preserve">    protected static SiteMapNode GetRootNodeCoreFromProvider(</w:t>
      </w:r>
      <w:r w:rsidR="00CC0A55">
        <w:sym w:font="Wingdings" w:char="F0C3"/>
      </w:r>
    </w:p>
    <w:p w:rsidR="00F45005" w:rsidRDefault="00CC0A55" w:rsidP="00F45005">
      <w:pPr>
        <w:pStyle w:val="Code"/>
      </w:pPr>
      <w:r>
        <w:t xml:space="preserve">                </w:t>
      </w:r>
      <w:r w:rsidR="00F45005">
        <w:t>SiteMapProvider provider);</w:t>
      </w:r>
    </w:p>
    <w:p w:rsidR="00F45005" w:rsidRDefault="00F45005" w:rsidP="00F45005">
      <w:pPr>
        <w:pStyle w:val="Code"/>
      </w:pPr>
      <w:r>
        <w:t xml:space="preserve">    public virtual void HintAncestorNodes(SiteMapNode node, int upLevel);</w:t>
      </w:r>
    </w:p>
    <w:p w:rsidR="00CC0A55" w:rsidRDefault="00F45005" w:rsidP="00F45005">
      <w:pPr>
        <w:pStyle w:val="Code"/>
      </w:pPr>
      <w:r>
        <w:t xml:space="preserve">    public virtual void HintNeighborhoodNodes(SiteMapNode node, int upLevel, </w:t>
      </w:r>
      <w:r w:rsidR="00CC0A55">
        <w:sym w:font="Wingdings" w:char="F0C3"/>
      </w:r>
    </w:p>
    <w:p w:rsidR="00F45005" w:rsidRDefault="00CC0A55" w:rsidP="00F45005">
      <w:pPr>
        <w:pStyle w:val="Code"/>
      </w:pPr>
      <w:r>
        <w:t xml:space="preserve">                                              </w:t>
      </w:r>
      <w:r w:rsidR="00F45005">
        <w:t>int downLevel);</w:t>
      </w:r>
    </w:p>
    <w:p w:rsidR="00F45005" w:rsidRDefault="00F45005" w:rsidP="00F45005">
      <w:pPr>
        <w:pStyle w:val="Code"/>
      </w:pPr>
      <w:r>
        <w:t xml:space="preserve">    public override void Initialize(string name, NameValueCollection attributes);</w:t>
      </w:r>
    </w:p>
    <w:p w:rsidR="00F45005" w:rsidRDefault="00F45005" w:rsidP="00F45005">
      <w:pPr>
        <w:pStyle w:val="Code"/>
      </w:pPr>
      <w:r>
        <w:t xml:space="preserve">    public virtual bool IsA</w:t>
      </w:r>
      <w:bookmarkStart w:id="10" w:name="_GoBack"/>
      <w:bookmarkEnd w:id="10"/>
      <w:r>
        <w:t>ccessibleToUser(HttpContext context, SiteMapNode node);</w:t>
      </w:r>
    </w:p>
    <w:p w:rsidR="00F45005" w:rsidRDefault="00F45005" w:rsidP="00F45005">
      <w:pPr>
        <w:pStyle w:val="Code"/>
      </w:pPr>
      <w:r>
        <w:t xml:space="preserve">    protected internal virtual void RemoveNode(SiteMapNode node);</w:t>
      </w:r>
    </w:p>
    <w:p w:rsidR="00F45005" w:rsidRDefault="00F45005" w:rsidP="00F45005">
      <w:pPr>
        <w:pStyle w:val="Code"/>
      </w:pPr>
      <w:r>
        <w:t xml:space="preserve">    protected SiteMapNode ResolveSiteMapNode(HttpContext context);</w:t>
      </w:r>
    </w:p>
    <w:p w:rsidR="00F45005" w:rsidRPr="00CC0A55" w:rsidRDefault="00F45005" w:rsidP="00F45005">
      <w:pPr>
        <w:pStyle w:val="CodeLast"/>
      </w:pPr>
      <w:r w:rsidRPr="00CC0A55">
        <w:t>}</w:t>
      </w:r>
    </w:p>
    <w:p w:rsidR="00CC0A55" w:rsidRDefault="00F45005" w:rsidP="00F45005">
      <w:pPr>
        <w:pStyle w:val="BodyTextCont"/>
      </w:pPr>
      <w:r w:rsidRPr="00F45005">
        <w:t>The following tables explain the methods</w:t>
      </w:r>
      <w:r w:rsidR="006B7163">
        <w:t>, events</w:t>
      </w:r>
      <w:r w:rsidRPr="00F45005">
        <w:t xml:space="preserve"> and properties</w:t>
      </w:r>
      <w:r w:rsidR="008D3CAF">
        <w:t>,</w:t>
      </w:r>
      <w:r w:rsidRPr="00F45005">
        <w:t xml:space="preserve"> as we need to know </w:t>
      </w:r>
      <w:r>
        <w:t xml:space="preserve">what to implement and the </w:t>
      </w:r>
      <w:r w:rsidR="008D3CAF">
        <w:t xml:space="preserve">intended </w:t>
      </w:r>
      <w:r>
        <w:t xml:space="preserve">behavior. </w:t>
      </w:r>
      <w:r w:rsidR="00CC0A55">
        <w:t xml:space="preserve">The only </w:t>
      </w:r>
      <w:r w:rsidR="008D3CAF">
        <w:t xml:space="preserve">unusual </w:t>
      </w:r>
      <w:r w:rsidR="00CC0A55">
        <w:t>thing is the length of some method names</w:t>
      </w:r>
      <w:r w:rsidR="008D3CAF">
        <w:t>,</w:t>
      </w:r>
      <w:r w:rsidR="00CC0A55">
        <w:t xml:space="preserve"> but this </w:t>
      </w:r>
      <w:r w:rsidR="008D3CAF">
        <w:t>clarif</w:t>
      </w:r>
      <w:r w:rsidR="00245174">
        <w:t>ies</w:t>
      </w:r>
      <w:r w:rsidR="008D3CAF">
        <w:t xml:space="preserve"> their </w:t>
      </w:r>
      <w:r w:rsidR="00CC0A55">
        <w:t xml:space="preserve">usage. </w:t>
      </w:r>
    </w:p>
    <w:p w:rsidR="00487445" w:rsidRPr="00F45005" w:rsidRDefault="008D3CAF" w:rsidP="00F45005">
      <w:pPr>
        <w:pStyle w:val="BodyTextCont"/>
      </w:pPr>
      <w:r>
        <w:t xml:space="preserve">Because </w:t>
      </w:r>
      <w:r w:rsidR="00F45005">
        <w:t>the provider is transparent</w:t>
      </w:r>
      <w:r>
        <w:t>,</w:t>
      </w:r>
      <w:r w:rsidR="00F45005">
        <w:t xml:space="preserve"> controls </w:t>
      </w:r>
      <w:r>
        <w:t xml:space="preserve">such as </w:t>
      </w:r>
      <w:r w:rsidR="00F45005" w:rsidRPr="00F45005">
        <w:rPr>
          <w:rStyle w:val="CodeInline"/>
        </w:rPr>
        <w:t>Menu</w:t>
      </w:r>
      <w:r w:rsidR="00F45005">
        <w:t xml:space="preserve"> or </w:t>
      </w:r>
      <w:proofErr w:type="spellStart"/>
      <w:r w:rsidR="00F45005" w:rsidRPr="00F45005">
        <w:rPr>
          <w:rStyle w:val="CodeInline"/>
        </w:rPr>
        <w:t>TreeView</w:t>
      </w:r>
      <w:proofErr w:type="spellEnd"/>
      <w:r w:rsidR="00F45005" w:rsidRPr="00CC0A55">
        <w:t xml:space="preserve"> </w:t>
      </w:r>
      <w:r w:rsidR="00F45005">
        <w:t>must work with a custom implementation</w:t>
      </w:r>
      <w:r w:rsidR="00245174">
        <w:t>, too</w:t>
      </w:r>
      <w:r w:rsidR="00F45005">
        <w:t>.</w:t>
      </w:r>
      <w:r w:rsidR="00CC0A55">
        <w:t xml:space="preserve"> </w:t>
      </w:r>
      <w:r w:rsidR="00487445">
        <w:t>Firs</w:t>
      </w:r>
      <w:r w:rsidR="00CC0A55">
        <w:t>t</w:t>
      </w:r>
      <w:r w:rsidR="000E0D87">
        <w:t xml:space="preserve">ly, </w:t>
      </w:r>
      <w:r w:rsidR="00487445">
        <w:t xml:space="preserve">the properties </w:t>
      </w:r>
      <w:r w:rsidR="000E0D87">
        <w:t xml:space="preserve">defined by the </w:t>
      </w:r>
      <w:r w:rsidR="00487445">
        <w:t>provider</w:t>
      </w:r>
      <w:r w:rsidR="000E0D87">
        <w:t>:</w:t>
      </w:r>
    </w:p>
    <w:p w:rsidR="00487445" w:rsidRPr="00CC0A55" w:rsidRDefault="00487445" w:rsidP="00487445">
      <w:pPr>
        <w:pStyle w:val="TableCaption"/>
      </w:pPr>
      <w:r w:rsidRPr="00CC0A55">
        <w:t>Table 8-</w:t>
      </w:r>
      <w:r w:rsidR="00E0460B">
        <w:fldChar w:fldCharType="begin"/>
      </w:r>
      <w:r w:rsidRPr="00CC0A55">
        <w:instrText xml:space="preserve"> SEQ Table \* ARABIC </w:instrText>
      </w:r>
      <w:r w:rsidR="00E0460B">
        <w:fldChar w:fldCharType="separate"/>
      </w:r>
      <w:r w:rsidR="00D03976">
        <w:t>1</w:t>
      </w:r>
      <w:r w:rsidR="00E0460B">
        <w:fldChar w:fldCharType="end"/>
      </w:r>
      <w:r w:rsidRPr="00CC0A55">
        <w:t>. Properties defined in S</w:t>
      </w:r>
      <w:r w:rsidR="000E0D87">
        <w:t>i</w:t>
      </w:r>
      <w:r w:rsidRPr="00CC0A55">
        <w:t>teMapProvider</w:t>
      </w:r>
    </w:p>
    <w:tbl>
      <w:tblPr>
        <w:tblStyle w:val="Tabellenraster"/>
        <w:tblW w:w="0" w:type="auto"/>
        <w:tblInd w:w="720" w:type="dxa"/>
        <w:tblLook w:val="04A0" w:firstRow="1" w:lastRow="0" w:firstColumn="1" w:lastColumn="0" w:noHBand="0" w:noVBand="1"/>
      </w:tblPr>
      <w:tblGrid>
        <w:gridCol w:w="4139"/>
        <w:gridCol w:w="3997"/>
      </w:tblGrid>
      <w:tr w:rsidR="002452C5" w:rsidRPr="002452C5" w:rsidTr="002452C5">
        <w:tc>
          <w:tcPr>
            <w:tcW w:w="4390" w:type="dxa"/>
          </w:tcPr>
          <w:p w:rsidR="002452C5" w:rsidRPr="002452C5" w:rsidRDefault="002452C5" w:rsidP="00156CD7">
            <w:pPr>
              <w:pStyle w:val="TableHead"/>
              <w:pBdr>
                <w:top w:val="none" w:sz="0" w:space="0" w:color="auto"/>
              </w:pBdr>
              <w:ind w:left="0" w:firstLine="0"/>
            </w:pPr>
            <w:r w:rsidRPr="002452C5">
              <w:t>Property</w:t>
            </w:r>
          </w:p>
        </w:tc>
        <w:tc>
          <w:tcPr>
            <w:tcW w:w="4390" w:type="dxa"/>
          </w:tcPr>
          <w:p w:rsidR="002452C5" w:rsidRPr="002452C5" w:rsidRDefault="002452C5" w:rsidP="00156CD7">
            <w:pPr>
              <w:pStyle w:val="TableHead"/>
              <w:pBdr>
                <w:top w:val="none" w:sz="0" w:space="0" w:color="auto"/>
              </w:pBdr>
              <w:ind w:left="0" w:firstLine="0"/>
            </w:pPr>
            <w:r w:rsidRPr="002452C5">
              <w:t>Description</w:t>
            </w:r>
          </w:p>
        </w:tc>
      </w:tr>
      <w:tr w:rsidR="002452C5" w:rsidRPr="002452C5" w:rsidTr="002452C5">
        <w:tc>
          <w:tcPr>
            <w:tcW w:w="4390" w:type="dxa"/>
          </w:tcPr>
          <w:p w:rsidR="002452C5" w:rsidRPr="002452C5" w:rsidRDefault="002452C5" w:rsidP="00156CD7">
            <w:pPr>
              <w:pStyle w:val="TableText"/>
            </w:pPr>
            <w:proofErr w:type="spellStart"/>
            <w:r w:rsidRPr="002452C5">
              <w:rPr>
                <w:rStyle w:val="CodeInline"/>
              </w:rPr>
              <w:t>CurrentNode</w:t>
            </w:r>
            <w:proofErr w:type="spellEnd"/>
          </w:p>
        </w:tc>
        <w:tc>
          <w:tcPr>
            <w:tcW w:w="4390" w:type="dxa"/>
          </w:tcPr>
          <w:p w:rsidR="002452C5" w:rsidRPr="002452C5" w:rsidRDefault="002452C5" w:rsidP="00156CD7">
            <w:pPr>
              <w:pStyle w:val="TableText"/>
            </w:pPr>
            <w:r w:rsidRPr="002452C5">
              <w:t>Reference to the current node (and therefore the related page)</w:t>
            </w:r>
          </w:p>
        </w:tc>
      </w:tr>
      <w:tr w:rsidR="002452C5" w:rsidRPr="002452C5" w:rsidTr="002452C5">
        <w:tc>
          <w:tcPr>
            <w:tcW w:w="4390" w:type="dxa"/>
          </w:tcPr>
          <w:p w:rsidR="002452C5" w:rsidRPr="002452C5" w:rsidRDefault="002452C5" w:rsidP="00156CD7">
            <w:pPr>
              <w:pStyle w:val="TableText"/>
            </w:pPr>
            <w:proofErr w:type="spellStart"/>
            <w:r w:rsidRPr="002452C5">
              <w:rPr>
                <w:rStyle w:val="CodeInline"/>
              </w:rPr>
              <w:t>EnableLocalization</w:t>
            </w:r>
            <w:proofErr w:type="spellEnd"/>
          </w:p>
        </w:tc>
        <w:tc>
          <w:tcPr>
            <w:tcW w:w="4390" w:type="dxa"/>
          </w:tcPr>
          <w:p w:rsidR="002452C5" w:rsidRPr="002452C5" w:rsidRDefault="002452C5" w:rsidP="00156CD7">
            <w:pPr>
              <w:pStyle w:val="TableText"/>
            </w:pPr>
            <w:r w:rsidRPr="002452C5">
              <w:t>Indicates whether the provider supports localization using resources</w:t>
            </w:r>
          </w:p>
        </w:tc>
      </w:tr>
      <w:tr w:rsidR="002452C5" w:rsidRPr="002452C5" w:rsidTr="002452C5">
        <w:tc>
          <w:tcPr>
            <w:tcW w:w="4390" w:type="dxa"/>
          </w:tcPr>
          <w:p w:rsidR="002452C5" w:rsidRPr="002452C5" w:rsidRDefault="002452C5" w:rsidP="00156CD7">
            <w:pPr>
              <w:pStyle w:val="TableText"/>
            </w:pPr>
            <w:proofErr w:type="spellStart"/>
            <w:r w:rsidRPr="002452C5">
              <w:rPr>
                <w:rStyle w:val="CodeInline"/>
              </w:rPr>
              <w:t>ParentProvider</w:t>
            </w:r>
            <w:proofErr w:type="spellEnd"/>
          </w:p>
        </w:tc>
        <w:tc>
          <w:tcPr>
            <w:tcW w:w="4390" w:type="dxa"/>
          </w:tcPr>
          <w:p w:rsidR="002452C5" w:rsidRPr="002452C5" w:rsidRDefault="002452C5" w:rsidP="00156CD7">
            <w:pPr>
              <w:pStyle w:val="TableText"/>
            </w:pPr>
            <w:r w:rsidRPr="002452C5">
              <w:t xml:space="preserve">The parent provider, if the provider supports </w:t>
            </w:r>
            <w:r w:rsidRPr="002452C5">
              <w:lastRenderedPageBreak/>
              <w:t>a hierarchy of providers</w:t>
            </w:r>
          </w:p>
        </w:tc>
      </w:tr>
      <w:tr w:rsidR="002452C5" w:rsidRPr="002452C5" w:rsidTr="002452C5">
        <w:tc>
          <w:tcPr>
            <w:tcW w:w="4390" w:type="dxa"/>
          </w:tcPr>
          <w:p w:rsidR="002452C5" w:rsidRPr="002452C5" w:rsidRDefault="002452C5" w:rsidP="00156CD7">
            <w:pPr>
              <w:pStyle w:val="TableText"/>
            </w:pPr>
            <w:proofErr w:type="spellStart"/>
            <w:r w:rsidRPr="002452C5">
              <w:rPr>
                <w:rStyle w:val="CodeInline"/>
              </w:rPr>
              <w:lastRenderedPageBreak/>
              <w:t>ResourceKey</w:t>
            </w:r>
            <w:proofErr w:type="spellEnd"/>
          </w:p>
        </w:tc>
        <w:tc>
          <w:tcPr>
            <w:tcW w:w="4390" w:type="dxa"/>
          </w:tcPr>
          <w:p w:rsidR="002452C5" w:rsidRPr="002452C5" w:rsidRDefault="002452C5" w:rsidP="00156CD7">
            <w:pPr>
              <w:pStyle w:val="TableText"/>
            </w:pPr>
            <w:r w:rsidRPr="002452C5">
              <w:t>The root name of the resources used to localize content</w:t>
            </w:r>
          </w:p>
        </w:tc>
      </w:tr>
      <w:tr w:rsidR="002452C5" w:rsidRPr="002452C5" w:rsidTr="002452C5">
        <w:tc>
          <w:tcPr>
            <w:tcW w:w="4390" w:type="dxa"/>
          </w:tcPr>
          <w:p w:rsidR="002452C5" w:rsidRPr="002452C5" w:rsidRDefault="002452C5" w:rsidP="00156CD7">
            <w:pPr>
              <w:pStyle w:val="TableText"/>
            </w:pPr>
            <w:proofErr w:type="spellStart"/>
            <w:r w:rsidRPr="002452C5">
              <w:rPr>
                <w:rStyle w:val="CodeInline"/>
              </w:rPr>
              <w:t>RootNode</w:t>
            </w:r>
            <w:proofErr w:type="spellEnd"/>
          </w:p>
        </w:tc>
        <w:tc>
          <w:tcPr>
            <w:tcW w:w="4390" w:type="dxa"/>
          </w:tcPr>
          <w:p w:rsidR="002452C5" w:rsidRPr="002452C5" w:rsidRDefault="002452C5" w:rsidP="00156CD7">
            <w:pPr>
              <w:pStyle w:val="TableText"/>
            </w:pPr>
            <w:r w:rsidRPr="002452C5">
              <w:t>The root node</w:t>
            </w:r>
          </w:p>
        </w:tc>
      </w:tr>
      <w:tr w:rsidR="002452C5" w:rsidRPr="002452C5" w:rsidTr="002452C5">
        <w:tc>
          <w:tcPr>
            <w:tcW w:w="4390" w:type="dxa"/>
          </w:tcPr>
          <w:p w:rsidR="002452C5" w:rsidRPr="002452C5" w:rsidRDefault="002452C5" w:rsidP="00156CD7">
            <w:pPr>
              <w:pStyle w:val="TableText"/>
            </w:pPr>
            <w:proofErr w:type="spellStart"/>
            <w:r w:rsidRPr="002452C5">
              <w:rPr>
                <w:rStyle w:val="CodeInline"/>
              </w:rPr>
              <w:t>RootProvider</w:t>
            </w:r>
            <w:proofErr w:type="spellEnd"/>
          </w:p>
        </w:tc>
        <w:tc>
          <w:tcPr>
            <w:tcW w:w="4390" w:type="dxa"/>
          </w:tcPr>
          <w:p w:rsidR="002452C5" w:rsidRPr="002452C5" w:rsidRDefault="002452C5" w:rsidP="00156CD7">
            <w:pPr>
              <w:pStyle w:val="TableText"/>
            </w:pPr>
            <w:r w:rsidRPr="002452C5">
              <w:t>The root provider, if a hierarchy of providers is used</w:t>
            </w:r>
          </w:p>
        </w:tc>
      </w:tr>
      <w:tr w:rsidR="002452C5" w:rsidRPr="002452C5" w:rsidTr="002452C5">
        <w:tc>
          <w:tcPr>
            <w:tcW w:w="4390" w:type="dxa"/>
          </w:tcPr>
          <w:p w:rsidR="002452C5" w:rsidRPr="002452C5" w:rsidRDefault="002452C5" w:rsidP="00156CD7">
            <w:pPr>
              <w:pStyle w:val="TableTextLast"/>
              <w:pBdr>
                <w:bottom w:val="none" w:sz="0" w:space="0" w:color="auto"/>
              </w:pBdr>
            </w:pPr>
            <w:proofErr w:type="spellStart"/>
            <w:r w:rsidRPr="002452C5">
              <w:rPr>
                <w:rStyle w:val="CodeInline"/>
              </w:rPr>
              <w:t>SecurityTrimmingEnabled</w:t>
            </w:r>
            <w:proofErr w:type="spellEnd"/>
          </w:p>
        </w:tc>
        <w:tc>
          <w:tcPr>
            <w:tcW w:w="4390" w:type="dxa"/>
          </w:tcPr>
          <w:p w:rsidR="002452C5" w:rsidRPr="002452C5" w:rsidRDefault="002452C5" w:rsidP="00156CD7">
            <w:pPr>
              <w:pStyle w:val="TableTextLast"/>
              <w:pBdr>
                <w:bottom w:val="none" w:sz="0" w:space="0" w:color="auto"/>
              </w:pBdr>
            </w:pPr>
            <w:r w:rsidRPr="002452C5">
              <w:t>Indicates whether or not the provider supports security settings. If supported, the provider doesn’t return nodes that don’t match the security level.</w:t>
            </w:r>
          </w:p>
        </w:tc>
      </w:tr>
    </w:tbl>
    <w:p w:rsidR="00F45005" w:rsidRPr="00487445" w:rsidRDefault="00487445" w:rsidP="00487445">
      <w:pPr>
        <w:pStyle w:val="BodyTextCont"/>
      </w:pPr>
      <w:r w:rsidRPr="00487445">
        <w:t>Second</w:t>
      </w:r>
      <w:r w:rsidR="000E0D87">
        <w:t>ly</w:t>
      </w:r>
      <w:r w:rsidRPr="00487445">
        <w:t xml:space="preserve">, an event that the provider </w:t>
      </w:r>
      <w:r w:rsidR="001646EC">
        <w:t xml:space="preserve">should </w:t>
      </w:r>
      <w:r w:rsidRPr="00487445">
        <w:t>support</w:t>
      </w:r>
      <w:r w:rsidR="000E0D87">
        <w:t>:</w:t>
      </w:r>
    </w:p>
    <w:p w:rsidR="00487445" w:rsidRPr="00487445" w:rsidRDefault="00487445" w:rsidP="00487445">
      <w:pPr>
        <w:pStyle w:val="TableCaption"/>
      </w:pPr>
      <w:r w:rsidRPr="00487445">
        <w:t>Table 8-</w:t>
      </w:r>
      <w:r w:rsidR="00E0460B">
        <w:fldChar w:fldCharType="begin"/>
      </w:r>
      <w:r w:rsidRPr="00487445">
        <w:instrText xml:space="preserve"> SEQ Table \* ARABIC </w:instrText>
      </w:r>
      <w:r w:rsidR="00E0460B">
        <w:fldChar w:fldCharType="separate"/>
      </w:r>
      <w:r w:rsidR="00D03976">
        <w:t>2</w:t>
      </w:r>
      <w:r w:rsidR="00E0460B">
        <w:fldChar w:fldCharType="end"/>
      </w:r>
      <w:r w:rsidRPr="00487445">
        <w:t xml:space="preserve">. </w:t>
      </w:r>
      <w:r w:rsidR="001646EC">
        <w:t>Events</w:t>
      </w:r>
      <w:r w:rsidR="001646EC" w:rsidRPr="00487445">
        <w:t xml:space="preserve"> </w:t>
      </w:r>
      <w:r w:rsidRPr="00487445">
        <w:t>defined in S</w:t>
      </w:r>
      <w:r w:rsidR="000E0D87">
        <w:t>i</w:t>
      </w:r>
      <w:r w:rsidRPr="00487445">
        <w:t>teMapProvider</w:t>
      </w:r>
    </w:p>
    <w:tbl>
      <w:tblPr>
        <w:tblStyle w:val="Tabellenraster"/>
        <w:tblW w:w="0" w:type="auto"/>
        <w:tblInd w:w="720" w:type="dxa"/>
        <w:tblLook w:val="04A0" w:firstRow="1" w:lastRow="0" w:firstColumn="1" w:lastColumn="0" w:noHBand="0" w:noVBand="1"/>
      </w:tblPr>
      <w:tblGrid>
        <w:gridCol w:w="4088"/>
        <w:gridCol w:w="4048"/>
      </w:tblGrid>
      <w:tr w:rsidR="002452C5" w:rsidRPr="002452C5" w:rsidTr="002452C5">
        <w:tc>
          <w:tcPr>
            <w:tcW w:w="4390" w:type="dxa"/>
          </w:tcPr>
          <w:p w:rsidR="002452C5" w:rsidRPr="002452C5" w:rsidRDefault="002452C5" w:rsidP="00A10053">
            <w:pPr>
              <w:pStyle w:val="TableHead"/>
              <w:pBdr>
                <w:top w:val="none" w:sz="0" w:space="0" w:color="auto"/>
              </w:pBdr>
              <w:ind w:left="0" w:firstLine="0"/>
            </w:pPr>
            <w:r w:rsidRPr="002452C5">
              <w:t>Event</w:t>
            </w:r>
          </w:p>
        </w:tc>
        <w:tc>
          <w:tcPr>
            <w:tcW w:w="4390" w:type="dxa"/>
          </w:tcPr>
          <w:p w:rsidR="002452C5" w:rsidRPr="002452C5" w:rsidRDefault="002452C5" w:rsidP="00A10053">
            <w:pPr>
              <w:pStyle w:val="TableHead"/>
              <w:pBdr>
                <w:top w:val="none" w:sz="0" w:space="0" w:color="auto"/>
              </w:pBdr>
              <w:ind w:left="0" w:firstLine="0"/>
            </w:pPr>
            <w:r w:rsidRPr="002452C5">
              <w:t>Description</w:t>
            </w:r>
          </w:p>
        </w:tc>
      </w:tr>
      <w:tr w:rsidR="002452C5" w:rsidRPr="002452C5" w:rsidTr="002452C5">
        <w:tc>
          <w:tcPr>
            <w:tcW w:w="4390" w:type="dxa"/>
          </w:tcPr>
          <w:p w:rsidR="002452C5" w:rsidRPr="002452C5" w:rsidRDefault="002452C5" w:rsidP="00A10053">
            <w:pPr>
              <w:pStyle w:val="TableTextLast"/>
              <w:pBdr>
                <w:bottom w:val="none" w:sz="0" w:space="0" w:color="auto"/>
              </w:pBdr>
            </w:pPr>
            <w:proofErr w:type="spellStart"/>
            <w:r w:rsidRPr="002452C5">
              <w:rPr>
                <w:rStyle w:val="CodeInline"/>
              </w:rPr>
              <w:t>SiteMapResolve</w:t>
            </w:r>
            <w:proofErr w:type="spellEnd"/>
          </w:p>
        </w:tc>
        <w:tc>
          <w:tcPr>
            <w:tcW w:w="4390" w:type="dxa"/>
          </w:tcPr>
          <w:p w:rsidR="002452C5" w:rsidRPr="002452C5" w:rsidRDefault="002452C5" w:rsidP="00A10053">
            <w:pPr>
              <w:pStyle w:val="TableTextLast"/>
              <w:pBdr>
                <w:bottom w:val="none" w:sz="0" w:space="0" w:color="auto"/>
              </w:pBdr>
            </w:pPr>
            <w:r w:rsidRPr="002452C5">
              <w:t xml:space="preserve">Event raised when data requested from data sources is ready </w:t>
            </w:r>
          </w:p>
        </w:tc>
      </w:tr>
    </w:tbl>
    <w:p w:rsidR="00F45005" w:rsidRPr="00487445" w:rsidRDefault="00487445" w:rsidP="00487445">
      <w:pPr>
        <w:pStyle w:val="BodyTextCont"/>
      </w:pPr>
      <w:r w:rsidRPr="00487445">
        <w:t>Third</w:t>
      </w:r>
      <w:r w:rsidR="000E0D87">
        <w:t>ly</w:t>
      </w:r>
      <w:r w:rsidRPr="00487445">
        <w:t xml:space="preserve">, the methods that build </w:t>
      </w:r>
      <w:r w:rsidR="000E0D87">
        <w:t>most</w:t>
      </w:r>
      <w:r w:rsidRPr="00487445">
        <w:t xml:space="preserve"> features</w:t>
      </w:r>
      <w:r w:rsidR="00183F9C">
        <w:t>:</w:t>
      </w:r>
    </w:p>
    <w:p w:rsidR="00487445" w:rsidRPr="00487445" w:rsidRDefault="00487445" w:rsidP="00487445">
      <w:pPr>
        <w:pStyle w:val="TableCaption"/>
      </w:pPr>
      <w:r w:rsidRPr="00487445">
        <w:t>Table 8-</w:t>
      </w:r>
      <w:r w:rsidR="00E0460B">
        <w:fldChar w:fldCharType="begin"/>
      </w:r>
      <w:r w:rsidRPr="00487445">
        <w:instrText xml:space="preserve"> SEQ Table \* ARABIC </w:instrText>
      </w:r>
      <w:r w:rsidR="00E0460B">
        <w:fldChar w:fldCharType="separate"/>
      </w:r>
      <w:r w:rsidR="00D03976">
        <w:t>3</w:t>
      </w:r>
      <w:r w:rsidR="00E0460B">
        <w:fldChar w:fldCharType="end"/>
      </w:r>
      <w:r w:rsidRPr="00487445">
        <w:t xml:space="preserve">. </w:t>
      </w:r>
      <w:r w:rsidR="001646EC">
        <w:t>Methods</w:t>
      </w:r>
      <w:r w:rsidR="001646EC" w:rsidRPr="00487445">
        <w:t xml:space="preserve"> </w:t>
      </w:r>
      <w:r w:rsidRPr="00487445">
        <w:t>defined in S</w:t>
      </w:r>
      <w:r w:rsidR="000E0D87">
        <w:t>i</w:t>
      </w:r>
      <w:r w:rsidRPr="00487445">
        <w:t>teMapProvider</w:t>
      </w:r>
    </w:p>
    <w:tbl>
      <w:tblPr>
        <w:tblStyle w:val="Tabellenraster"/>
        <w:tblW w:w="0" w:type="auto"/>
        <w:tblInd w:w="720" w:type="dxa"/>
        <w:tblLook w:val="04A0" w:firstRow="1" w:lastRow="0" w:firstColumn="1" w:lastColumn="0" w:noHBand="0" w:noVBand="1"/>
      </w:tblPr>
      <w:tblGrid>
        <w:gridCol w:w="5515"/>
        <w:gridCol w:w="2621"/>
      </w:tblGrid>
      <w:tr w:rsidR="002452C5" w:rsidRPr="002452C5" w:rsidTr="002452C5">
        <w:tc>
          <w:tcPr>
            <w:tcW w:w="4390" w:type="dxa"/>
          </w:tcPr>
          <w:p w:rsidR="002452C5" w:rsidRPr="002452C5" w:rsidRDefault="002452C5" w:rsidP="0029061B">
            <w:pPr>
              <w:pStyle w:val="TableHead"/>
              <w:pBdr>
                <w:top w:val="none" w:sz="0" w:space="0" w:color="auto"/>
              </w:pBdr>
              <w:ind w:left="0" w:firstLine="0"/>
            </w:pPr>
            <w:r w:rsidRPr="002452C5">
              <w:t>Method</w:t>
            </w:r>
          </w:p>
        </w:tc>
        <w:tc>
          <w:tcPr>
            <w:tcW w:w="4390" w:type="dxa"/>
          </w:tcPr>
          <w:p w:rsidR="002452C5" w:rsidRPr="002452C5" w:rsidRDefault="002452C5" w:rsidP="0029061B">
            <w:pPr>
              <w:pStyle w:val="TableHead"/>
              <w:pBdr>
                <w:top w:val="none" w:sz="0" w:space="0" w:color="auto"/>
              </w:pBdr>
              <w:ind w:left="0" w:firstLine="0"/>
            </w:pPr>
            <w:r w:rsidRPr="002452C5">
              <w:t>Description</w:t>
            </w:r>
          </w:p>
        </w:tc>
      </w:tr>
      <w:tr w:rsidR="002452C5" w:rsidRPr="002452C5" w:rsidTr="002452C5">
        <w:tc>
          <w:tcPr>
            <w:tcW w:w="4390" w:type="dxa"/>
          </w:tcPr>
          <w:p w:rsidR="002452C5" w:rsidRPr="002452C5" w:rsidRDefault="002452C5" w:rsidP="0029061B">
            <w:pPr>
              <w:pStyle w:val="TableText"/>
            </w:pPr>
            <w:proofErr w:type="spellStart"/>
            <w:r w:rsidRPr="002452C5">
              <w:rPr>
                <w:rStyle w:val="CodeInline"/>
              </w:rPr>
              <w:t>AddNode</w:t>
            </w:r>
            <w:proofErr w:type="spellEnd"/>
          </w:p>
        </w:tc>
        <w:tc>
          <w:tcPr>
            <w:tcW w:w="4390" w:type="dxa"/>
          </w:tcPr>
          <w:p w:rsidR="002452C5" w:rsidRPr="002452C5" w:rsidRDefault="002452C5" w:rsidP="0029061B">
            <w:pPr>
              <w:pStyle w:val="TableText"/>
            </w:pPr>
            <w:r w:rsidRPr="002452C5">
              <w:t>Adds either the root node or another node</w:t>
            </w:r>
          </w:p>
        </w:tc>
      </w:tr>
      <w:tr w:rsidR="002452C5" w:rsidRPr="002452C5" w:rsidTr="002452C5">
        <w:tc>
          <w:tcPr>
            <w:tcW w:w="4390" w:type="dxa"/>
          </w:tcPr>
          <w:p w:rsidR="002452C5" w:rsidRPr="002452C5" w:rsidRDefault="002452C5" w:rsidP="0029061B">
            <w:pPr>
              <w:pStyle w:val="TableText"/>
            </w:pPr>
            <w:proofErr w:type="spellStart"/>
            <w:r w:rsidRPr="002452C5">
              <w:rPr>
                <w:rStyle w:val="CodeInline"/>
              </w:rPr>
              <w:t>FindSiteMapNode</w:t>
            </w:r>
            <w:proofErr w:type="spellEnd"/>
          </w:p>
        </w:tc>
        <w:tc>
          <w:tcPr>
            <w:tcW w:w="4390" w:type="dxa"/>
          </w:tcPr>
          <w:p w:rsidR="002452C5" w:rsidRPr="002452C5" w:rsidRDefault="002452C5" w:rsidP="0029061B">
            <w:pPr>
              <w:pStyle w:val="TableText"/>
            </w:pPr>
            <w:r w:rsidRPr="002452C5">
              <w:t>Finds a node</w:t>
            </w:r>
          </w:p>
        </w:tc>
      </w:tr>
      <w:tr w:rsidR="002452C5" w:rsidRPr="002452C5" w:rsidTr="002452C5">
        <w:tc>
          <w:tcPr>
            <w:tcW w:w="4390" w:type="dxa"/>
          </w:tcPr>
          <w:p w:rsidR="002452C5" w:rsidRPr="002452C5" w:rsidRDefault="002452C5" w:rsidP="0029061B">
            <w:pPr>
              <w:pStyle w:val="TableText"/>
            </w:pPr>
            <w:proofErr w:type="spellStart"/>
            <w:r w:rsidRPr="002452C5">
              <w:rPr>
                <w:rStyle w:val="CodeInline"/>
              </w:rPr>
              <w:t>FindSiteMapNodeFromKey</w:t>
            </w:r>
            <w:proofErr w:type="spellEnd"/>
          </w:p>
        </w:tc>
        <w:tc>
          <w:tcPr>
            <w:tcW w:w="4390" w:type="dxa"/>
          </w:tcPr>
          <w:p w:rsidR="002452C5" w:rsidRPr="002452C5" w:rsidRDefault="002452C5" w:rsidP="0029061B">
            <w:pPr>
              <w:pStyle w:val="TableText"/>
            </w:pPr>
            <w:r w:rsidRPr="002452C5">
              <w:t>Finds a node using a key</w:t>
            </w:r>
          </w:p>
        </w:tc>
      </w:tr>
      <w:tr w:rsidR="002452C5" w:rsidRPr="002452C5" w:rsidTr="002452C5">
        <w:tc>
          <w:tcPr>
            <w:tcW w:w="4390" w:type="dxa"/>
          </w:tcPr>
          <w:p w:rsidR="002452C5" w:rsidRPr="002452C5" w:rsidRDefault="002452C5" w:rsidP="0029061B">
            <w:pPr>
              <w:pStyle w:val="TableText"/>
            </w:pPr>
            <w:proofErr w:type="spellStart"/>
            <w:r w:rsidRPr="002452C5">
              <w:rPr>
                <w:rStyle w:val="CodeInline"/>
              </w:rPr>
              <w:t>GetChildNodes</w:t>
            </w:r>
            <w:proofErr w:type="spellEnd"/>
          </w:p>
        </w:tc>
        <w:tc>
          <w:tcPr>
            <w:tcW w:w="4390" w:type="dxa"/>
          </w:tcPr>
          <w:p w:rsidR="002452C5" w:rsidRPr="002452C5" w:rsidRDefault="002452C5" w:rsidP="0029061B">
            <w:pPr>
              <w:pStyle w:val="TableText"/>
            </w:pPr>
            <w:r w:rsidRPr="002452C5">
              <w:t>Gets all child nodes of the specified node</w:t>
            </w:r>
          </w:p>
        </w:tc>
      </w:tr>
      <w:tr w:rsidR="002452C5" w:rsidRPr="002452C5" w:rsidTr="002452C5">
        <w:tc>
          <w:tcPr>
            <w:tcW w:w="4390" w:type="dxa"/>
          </w:tcPr>
          <w:p w:rsidR="002452C5" w:rsidRPr="002452C5" w:rsidRDefault="002452C5" w:rsidP="0029061B">
            <w:pPr>
              <w:pStyle w:val="TableText"/>
            </w:pPr>
            <w:proofErr w:type="spellStart"/>
            <w:r w:rsidRPr="002452C5">
              <w:rPr>
                <w:rStyle w:val="CodeInline"/>
              </w:rPr>
              <w:t>GetCurrentNodeAndHintAncestorNodes</w:t>
            </w:r>
            <w:proofErr w:type="spellEnd"/>
          </w:p>
        </w:tc>
        <w:tc>
          <w:tcPr>
            <w:tcW w:w="4390" w:type="dxa"/>
          </w:tcPr>
          <w:p w:rsidR="002452C5" w:rsidRPr="002452C5" w:rsidRDefault="002452C5" w:rsidP="0029061B">
            <w:pPr>
              <w:pStyle w:val="TableText"/>
            </w:pPr>
            <w:r w:rsidRPr="002452C5">
              <w:t>Gets the current node and pre-loads the ancestors</w:t>
            </w:r>
          </w:p>
        </w:tc>
      </w:tr>
      <w:tr w:rsidR="002452C5" w:rsidRPr="002452C5" w:rsidTr="002452C5">
        <w:tc>
          <w:tcPr>
            <w:tcW w:w="4390" w:type="dxa"/>
          </w:tcPr>
          <w:p w:rsidR="002452C5" w:rsidRPr="002452C5" w:rsidRDefault="002452C5" w:rsidP="0029061B">
            <w:pPr>
              <w:pStyle w:val="TableText"/>
            </w:pPr>
            <w:proofErr w:type="spellStart"/>
            <w:r w:rsidRPr="002452C5">
              <w:rPr>
                <w:rStyle w:val="CodeInline"/>
              </w:rPr>
              <w:t>GetCurrentNodeAndHintNeighborhoodNodes</w:t>
            </w:r>
            <w:proofErr w:type="spellEnd"/>
          </w:p>
        </w:tc>
        <w:tc>
          <w:tcPr>
            <w:tcW w:w="4390" w:type="dxa"/>
          </w:tcPr>
          <w:p w:rsidR="002452C5" w:rsidRPr="002452C5" w:rsidRDefault="002452C5" w:rsidP="0029061B">
            <w:pPr>
              <w:pStyle w:val="TableText"/>
            </w:pPr>
            <w:r w:rsidRPr="002452C5">
              <w:t>Gets the current node and pre-loads the neighbors</w:t>
            </w:r>
          </w:p>
        </w:tc>
      </w:tr>
      <w:tr w:rsidR="002452C5" w:rsidRPr="002452C5" w:rsidTr="002452C5">
        <w:tc>
          <w:tcPr>
            <w:tcW w:w="4390" w:type="dxa"/>
          </w:tcPr>
          <w:p w:rsidR="002452C5" w:rsidRPr="002452C5" w:rsidRDefault="002452C5" w:rsidP="0029061B">
            <w:pPr>
              <w:pStyle w:val="TableText"/>
            </w:pPr>
            <w:proofErr w:type="spellStart"/>
            <w:r w:rsidRPr="002452C5">
              <w:rPr>
                <w:rStyle w:val="CodeInline"/>
              </w:rPr>
              <w:t>GetParentNode</w:t>
            </w:r>
            <w:proofErr w:type="spellEnd"/>
          </w:p>
        </w:tc>
        <w:tc>
          <w:tcPr>
            <w:tcW w:w="4390" w:type="dxa"/>
          </w:tcPr>
          <w:p w:rsidR="002452C5" w:rsidRPr="002452C5" w:rsidRDefault="002452C5" w:rsidP="0029061B">
            <w:pPr>
              <w:pStyle w:val="TableText"/>
            </w:pPr>
            <w:r w:rsidRPr="002452C5">
              <w:t>Gets the parent node</w:t>
            </w:r>
          </w:p>
        </w:tc>
      </w:tr>
      <w:tr w:rsidR="002452C5" w:rsidRPr="002452C5" w:rsidTr="002452C5">
        <w:tc>
          <w:tcPr>
            <w:tcW w:w="4390" w:type="dxa"/>
          </w:tcPr>
          <w:p w:rsidR="002452C5" w:rsidRPr="002452C5" w:rsidRDefault="002452C5" w:rsidP="0029061B">
            <w:pPr>
              <w:pStyle w:val="TableText"/>
            </w:pPr>
            <w:proofErr w:type="spellStart"/>
            <w:r w:rsidRPr="002452C5">
              <w:rPr>
                <w:rStyle w:val="CodeInline"/>
              </w:rPr>
              <w:t>GetParentNodeRelativeToCurrentNodeAndHintDownFromParent</w:t>
            </w:r>
            <w:proofErr w:type="spellEnd"/>
          </w:p>
        </w:tc>
        <w:tc>
          <w:tcPr>
            <w:tcW w:w="4390" w:type="dxa"/>
          </w:tcPr>
          <w:p w:rsidR="002452C5" w:rsidRPr="002452C5" w:rsidRDefault="002452C5" w:rsidP="0029061B">
            <w:pPr>
              <w:pStyle w:val="TableText"/>
            </w:pPr>
            <w:r w:rsidRPr="002452C5">
              <w:t>Gets the current node’s parent node and pre-loads all ancestors for the provided number of levels</w:t>
            </w:r>
          </w:p>
        </w:tc>
      </w:tr>
      <w:tr w:rsidR="002452C5" w:rsidRPr="002452C5" w:rsidTr="002452C5">
        <w:tc>
          <w:tcPr>
            <w:tcW w:w="4390" w:type="dxa"/>
          </w:tcPr>
          <w:p w:rsidR="002452C5" w:rsidRPr="002452C5" w:rsidRDefault="002452C5" w:rsidP="0029061B">
            <w:pPr>
              <w:pStyle w:val="TableText"/>
            </w:pPr>
            <w:proofErr w:type="spellStart"/>
            <w:r w:rsidRPr="002452C5">
              <w:rPr>
                <w:rStyle w:val="CodeInline"/>
              </w:rPr>
              <w:t>GetParentNodeRelativeToNodeAndHintDownFromParent</w:t>
            </w:r>
            <w:proofErr w:type="spellEnd"/>
          </w:p>
        </w:tc>
        <w:tc>
          <w:tcPr>
            <w:tcW w:w="4390" w:type="dxa"/>
          </w:tcPr>
          <w:p w:rsidR="002452C5" w:rsidRPr="002452C5" w:rsidRDefault="002452C5" w:rsidP="0029061B">
            <w:pPr>
              <w:pStyle w:val="TableText"/>
            </w:pPr>
            <w:r w:rsidRPr="002452C5">
              <w:t xml:space="preserve">Gets the given node’s parent and pre-loads all ancestors for the provided number of </w:t>
            </w:r>
            <w:r w:rsidRPr="002452C5">
              <w:lastRenderedPageBreak/>
              <w:t>levels</w:t>
            </w:r>
          </w:p>
        </w:tc>
      </w:tr>
      <w:tr w:rsidR="002452C5" w:rsidRPr="002452C5" w:rsidTr="002452C5">
        <w:tc>
          <w:tcPr>
            <w:tcW w:w="4390" w:type="dxa"/>
          </w:tcPr>
          <w:p w:rsidR="002452C5" w:rsidRPr="002452C5" w:rsidRDefault="002452C5" w:rsidP="0029061B">
            <w:pPr>
              <w:pStyle w:val="TableText"/>
            </w:pPr>
            <w:proofErr w:type="spellStart"/>
            <w:r w:rsidRPr="002452C5">
              <w:rPr>
                <w:rStyle w:val="CodeInline"/>
              </w:rPr>
              <w:lastRenderedPageBreak/>
              <w:t>GetRootNodeCore</w:t>
            </w:r>
            <w:proofErr w:type="spellEnd"/>
          </w:p>
        </w:tc>
        <w:tc>
          <w:tcPr>
            <w:tcW w:w="4390" w:type="dxa"/>
          </w:tcPr>
          <w:p w:rsidR="002452C5" w:rsidRPr="002452C5" w:rsidRDefault="002452C5" w:rsidP="0029061B">
            <w:pPr>
              <w:pStyle w:val="TableText"/>
            </w:pPr>
            <w:r w:rsidRPr="002452C5">
              <w:t>Gets the parent regardless of the provider if a hierarchy of providers is used</w:t>
            </w:r>
          </w:p>
        </w:tc>
      </w:tr>
      <w:tr w:rsidR="002452C5" w:rsidRPr="002452C5" w:rsidTr="002452C5">
        <w:tc>
          <w:tcPr>
            <w:tcW w:w="4390" w:type="dxa"/>
          </w:tcPr>
          <w:p w:rsidR="002452C5" w:rsidRPr="002452C5" w:rsidRDefault="002452C5" w:rsidP="0029061B">
            <w:pPr>
              <w:pStyle w:val="TableText"/>
            </w:pPr>
            <w:proofErr w:type="spellStart"/>
            <w:r w:rsidRPr="002452C5">
              <w:rPr>
                <w:rStyle w:val="CodeInline"/>
              </w:rPr>
              <w:t>GetRootNodeCoreFromProvider</w:t>
            </w:r>
            <w:proofErr w:type="spellEnd"/>
          </w:p>
        </w:tc>
        <w:tc>
          <w:tcPr>
            <w:tcW w:w="4390" w:type="dxa"/>
          </w:tcPr>
          <w:p w:rsidR="002452C5" w:rsidRPr="002452C5" w:rsidRDefault="002452C5" w:rsidP="0029061B">
            <w:pPr>
              <w:pStyle w:val="TableText"/>
            </w:pPr>
            <w:r w:rsidRPr="002452C5">
              <w:t xml:space="preserve">Gets the parent of the specified provider if a hierarchy of providers is used </w:t>
            </w:r>
          </w:p>
        </w:tc>
      </w:tr>
      <w:tr w:rsidR="002452C5" w:rsidRPr="002452C5" w:rsidTr="002452C5">
        <w:tc>
          <w:tcPr>
            <w:tcW w:w="4390" w:type="dxa"/>
          </w:tcPr>
          <w:p w:rsidR="002452C5" w:rsidRPr="002452C5" w:rsidRDefault="002452C5" w:rsidP="0029061B">
            <w:pPr>
              <w:pStyle w:val="TableText"/>
            </w:pPr>
            <w:proofErr w:type="spellStart"/>
            <w:r w:rsidRPr="002452C5">
              <w:rPr>
                <w:rStyle w:val="CodeInline"/>
              </w:rPr>
              <w:t>HintNeighborhoodNodes</w:t>
            </w:r>
            <w:proofErr w:type="spellEnd"/>
          </w:p>
        </w:tc>
        <w:tc>
          <w:tcPr>
            <w:tcW w:w="4390" w:type="dxa"/>
          </w:tcPr>
          <w:p w:rsidR="002452C5" w:rsidRPr="002452C5" w:rsidRDefault="002452C5" w:rsidP="0029061B">
            <w:pPr>
              <w:pStyle w:val="TableText"/>
            </w:pPr>
            <w:r w:rsidRPr="002452C5">
              <w:t>Pre-loads a number of levels down or up the hierarchy from the given node</w:t>
            </w:r>
          </w:p>
        </w:tc>
      </w:tr>
      <w:tr w:rsidR="002452C5" w:rsidRPr="002452C5" w:rsidTr="002452C5">
        <w:tc>
          <w:tcPr>
            <w:tcW w:w="4390" w:type="dxa"/>
          </w:tcPr>
          <w:p w:rsidR="002452C5" w:rsidRPr="002452C5" w:rsidRDefault="002452C5" w:rsidP="0029061B">
            <w:pPr>
              <w:pStyle w:val="TableText"/>
            </w:pPr>
            <w:r w:rsidRPr="002452C5">
              <w:t>Initialize</w:t>
            </w:r>
          </w:p>
        </w:tc>
        <w:tc>
          <w:tcPr>
            <w:tcW w:w="4390" w:type="dxa"/>
          </w:tcPr>
          <w:p w:rsidR="002452C5" w:rsidRPr="002452C5" w:rsidRDefault="002452C5" w:rsidP="0029061B">
            <w:pPr>
              <w:pStyle w:val="TableText"/>
            </w:pPr>
            <w:r w:rsidRPr="002452C5">
              <w:t>Initializes the provider (inherited from base class)</w:t>
            </w:r>
          </w:p>
        </w:tc>
      </w:tr>
      <w:tr w:rsidR="002452C5" w:rsidRPr="002452C5" w:rsidTr="002452C5">
        <w:tc>
          <w:tcPr>
            <w:tcW w:w="4390" w:type="dxa"/>
          </w:tcPr>
          <w:p w:rsidR="002452C5" w:rsidRPr="002452C5" w:rsidRDefault="002452C5" w:rsidP="0029061B">
            <w:pPr>
              <w:pStyle w:val="TableText"/>
            </w:pPr>
            <w:proofErr w:type="spellStart"/>
            <w:r w:rsidRPr="002452C5">
              <w:rPr>
                <w:rStyle w:val="CodeInline"/>
              </w:rPr>
              <w:t>RemoveNode</w:t>
            </w:r>
            <w:proofErr w:type="spellEnd"/>
          </w:p>
        </w:tc>
        <w:tc>
          <w:tcPr>
            <w:tcW w:w="4390" w:type="dxa"/>
          </w:tcPr>
          <w:p w:rsidR="002452C5" w:rsidRPr="002452C5" w:rsidRDefault="002452C5" w:rsidP="0029061B">
            <w:pPr>
              <w:pStyle w:val="TableText"/>
            </w:pPr>
            <w:r w:rsidRPr="002452C5">
              <w:t>Removes a node</w:t>
            </w:r>
          </w:p>
        </w:tc>
      </w:tr>
      <w:tr w:rsidR="002452C5" w:rsidRPr="002452C5" w:rsidTr="002452C5">
        <w:tc>
          <w:tcPr>
            <w:tcW w:w="4390" w:type="dxa"/>
          </w:tcPr>
          <w:p w:rsidR="002452C5" w:rsidRPr="002452C5" w:rsidRDefault="002452C5" w:rsidP="0029061B">
            <w:pPr>
              <w:pStyle w:val="TableTextLast"/>
              <w:pBdr>
                <w:bottom w:val="none" w:sz="0" w:space="0" w:color="auto"/>
              </w:pBdr>
            </w:pPr>
            <w:proofErr w:type="spellStart"/>
            <w:r w:rsidRPr="002452C5">
              <w:rPr>
                <w:rStyle w:val="CodeInline"/>
              </w:rPr>
              <w:t>ResolveSiteMapNode</w:t>
            </w:r>
            <w:proofErr w:type="spellEnd"/>
          </w:p>
        </w:tc>
        <w:tc>
          <w:tcPr>
            <w:tcW w:w="4390" w:type="dxa"/>
          </w:tcPr>
          <w:p w:rsidR="002452C5" w:rsidRPr="002452C5" w:rsidRDefault="002452C5" w:rsidP="0029061B">
            <w:pPr>
              <w:pStyle w:val="TableTextLast"/>
              <w:pBdr>
                <w:bottom w:val="none" w:sz="0" w:space="0" w:color="auto"/>
              </w:pBdr>
            </w:pPr>
            <w:r w:rsidRPr="002452C5">
              <w:t xml:space="preserve">Fires the </w:t>
            </w:r>
            <w:proofErr w:type="spellStart"/>
            <w:r w:rsidRPr="002452C5">
              <w:rPr>
                <w:rStyle w:val="CodeInline"/>
              </w:rPr>
              <w:t>SiteMapResolved</w:t>
            </w:r>
            <w:proofErr w:type="spellEnd"/>
            <w:r w:rsidRPr="002452C5">
              <w:t xml:space="preserve"> event</w:t>
            </w:r>
          </w:p>
        </w:tc>
      </w:tr>
    </w:tbl>
    <w:p w:rsidR="006327A9" w:rsidRPr="00487445" w:rsidRDefault="00487445" w:rsidP="00487445">
      <w:pPr>
        <w:pStyle w:val="BodyTextCont"/>
      </w:pPr>
      <w:r w:rsidRPr="00487445">
        <w:t xml:space="preserve">Several methods </w:t>
      </w:r>
      <w:r w:rsidR="000E0D87">
        <w:t>include</w:t>
      </w:r>
      <w:r w:rsidRPr="00487445">
        <w:t xml:space="preserve"> </w:t>
      </w:r>
      <w:r w:rsidR="000E0D87">
        <w:t>“</w:t>
      </w:r>
      <w:r w:rsidRPr="00487445">
        <w:t>Hint</w:t>
      </w:r>
      <w:r w:rsidR="000E0D87">
        <w:t>”</w:t>
      </w:r>
      <w:r w:rsidR="00146D31">
        <w:t xml:space="preserve"> in their name</w:t>
      </w:r>
      <w:r>
        <w:t>. Use these methods to handle data in huge hierarchies</w:t>
      </w:r>
      <w:r w:rsidR="000E0D87">
        <w:t xml:space="preserve">, as they </w:t>
      </w:r>
      <w:r>
        <w:t xml:space="preserve">allow you to deal with </w:t>
      </w:r>
      <w:r w:rsidR="000E0D87">
        <w:t xml:space="preserve">large amounts of </w:t>
      </w:r>
      <w:r>
        <w:t xml:space="preserve">data and </w:t>
      </w:r>
      <w:r w:rsidR="000E0D87">
        <w:t xml:space="preserve">they </w:t>
      </w:r>
      <w:r>
        <w:t xml:space="preserve">avoid holding the whole tree in memory. </w:t>
      </w:r>
      <w:r w:rsidR="000E0D87">
        <w:t xml:space="preserve">Consider </w:t>
      </w:r>
      <w:r>
        <w:t>implementation</w:t>
      </w:r>
      <w:r w:rsidR="005F2740">
        <w:t>s</w:t>
      </w:r>
      <w:r>
        <w:t xml:space="preserve"> </w:t>
      </w:r>
      <w:r w:rsidR="000E0D87">
        <w:t xml:space="preserve">such as </w:t>
      </w:r>
      <w:r>
        <w:t>SharePoint</w:t>
      </w:r>
      <w:r w:rsidR="000E0D87">
        <w:t>, which</w:t>
      </w:r>
      <w:r>
        <w:t xml:space="preserve"> could create deep hierarchies of site collections, sites, pages, and subpages that might have their own navigation </w:t>
      </w:r>
      <w:r w:rsidR="000E0D87">
        <w:t>systems</w:t>
      </w:r>
      <w:r>
        <w:t>. Using the</w:t>
      </w:r>
      <w:r w:rsidR="00146D31">
        <w:t xml:space="preserve"> “Hint”</w:t>
      </w:r>
      <w:r>
        <w:t xml:space="preserve"> methods</w:t>
      </w:r>
      <w:r w:rsidR="000E0D87">
        <w:t>,</w:t>
      </w:r>
      <w:r>
        <w:t xml:space="preserve"> you can define the depth that is populated from the tree. This limits the data handled by the provider to an amount that makes sense for the specific action taken by the user. It </w:t>
      </w:r>
      <w:r w:rsidR="000E0D87">
        <w:t xml:space="preserve">also </w:t>
      </w:r>
      <w:r>
        <w:t>assumes</w:t>
      </w:r>
      <w:r w:rsidR="000E0D87">
        <w:t xml:space="preserve"> </w:t>
      </w:r>
      <w:r>
        <w:t>that nobody wants to see the whole hierarchy at on</w:t>
      </w:r>
      <w:r w:rsidR="000E0D87">
        <w:t>c</w:t>
      </w:r>
      <w:r>
        <w:t>e.</w:t>
      </w:r>
    </w:p>
    <w:p w:rsidR="006327A9" w:rsidRPr="006327A9" w:rsidRDefault="006327A9" w:rsidP="00487445">
      <w:pPr>
        <w:pStyle w:val="berschrift4"/>
      </w:pPr>
      <w:r w:rsidRPr="006327A9">
        <w:t>Sitemap Nodes in Code</w:t>
      </w:r>
    </w:p>
    <w:p w:rsidR="006327A9" w:rsidRDefault="006327A9" w:rsidP="006327A9">
      <w:pPr>
        <w:pStyle w:val="BodyTextFirst"/>
      </w:pPr>
      <w:r w:rsidRPr="006327A9">
        <w:t xml:space="preserve">The provider transforms the data from </w:t>
      </w:r>
      <w:r w:rsidR="000E0D87">
        <w:t xml:space="preserve">the </w:t>
      </w:r>
      <w:r w:rsidRPr="006327A9">
        <w:t xml:space="preserve">data source into a hierarchy of </w:t>
      </w:r>
      <w:proofErr w:type="spellStart"/>
      <w:r w:rsidRPr="006327A9">
        <w:rPr>
          <w:rStyle w:val="CodeInline"/>
        </w:rPr>
        <w:t>SiteMapNode</w:t>
      </w:r>
      <w:proofErr w:type="spellEnd"/>
      <w:r w:rsidRPr="006327A9">
        <w:t xml:space="preserve"> objects</w:t>
      </w:r>
      <w:r>
        <w:t xml:space="preserve">. The base class implements three interfaces, </w:t>
      </w:r>
      <w:proofErr w:type="spellStart"/>
      <w:r w:rsidRPr="006327A9">
        <w:rPr>
          <w:rStyle w:val="CodeInline"/>
        </w:rPr>
        <w:t>ICloneable</w:t>
      </w:r>
      <w:proofErr w:type="spellEnd"/>
      <w:r w:rsidRPr="006327A9">
        <w:t xml:space="preserve">, </w:t>
      </w:r>
      <w:proofErr w:type="spellStart"/>
      <w:r w:rsidRPr="006327A9">
        <w:rPr>
          <w:rStyle w:val="CodeInline"/>
        </w:rPr>
        <w:t>IHierarchyData</w:t>
      </w:r>
      <w:proofErr w:type="spellEnd"/>
      <w:r w:rsidRPr="006327A9">
        <w:t xml:space="preserve">, </w:t>
      </w:r>
      <w:r>
        <w:t xml:space="preserve">and </w:t>
      </w:r>
      <w:proofErr w:type="spellStart"/>
      <w:r w:rsidRPr="006327A9">
        <w:rPr>
          <w:rStyle w:val="CodeInline"/>
        </w:rPr>
        <w:t>INavigateUIData</w:t>
      </w:r>
      <w:proofErr w:type="spellEnd"/>
      <w:r>
        <w:t xml:space="preserve">. This </w:t>
      </w:r>
      <w:r w:rsidR="004B23BE">
        <w:t xml:space="preserve">indicates </w:t>
      </w:r>
      <w:r>
        <w:t xml:space="preserve">the true nature of </w:t>
      </w:r>
      <w:r w:rsidR="004B23BE">
        <w:t xml:space="preserve">the object </w:t>
      </w:r>
      <w:r>
        <w:t>hierarchy</w:t>
      </w:r>
      <w:r w:rsidR="000E0D87">
        <w:t>, as well as</w:t>
      </w:r>
      <w:r>
        <w:t xml:space="preserve"> how to deal with the nodes.</w:t>
      </w:r>
    </w:p>
    <w:p w:rsidR="006327A9" w:rsidRPr="00487445" w:rsidRDefault="006327A9" w:rsidP="006327A9">
      <w:pPr>
        <w:pStyle w:val="TableCaption"/>
      </w:pPr>
      <w:r w:rsidRPr="00487445">
        <w:t>Table 8-</w:t>
      </w:r>
      <w:r w:rsidR="00E0460B">
        <w:fldChar w:fldCharType="begin"/>
      </w:r>
      <w:r w:rsidRPr="00487445">
        <w:instrText xml:space="preserve"> SEQ Table \* ARABIC </w:instrText>
      </w:r>
      <w:r w:rsidR="00E0460B">
        <w:fldChar w:fldCharType="separate"/>
      </w:r>
      <w:r>
        <w:t>4</w:t>
      </w:r>
      <w:r w:rsidR="00E0460B">
        <w:fldChar w:fldCharType="end"/>
      </w:r>
      <w:r w:rsidRPr="00487445">
        <w:t xml:space="preserve">. </w:t>
      </w:r>
      <w:r>
        <w:t>Members</w:t>
      </w:r>
      <w:r w:rsidRPr="00487445">
        <w:t xml:space="preserve"> defined in S</w:t>
      </w:r>
      <w:r w:rsidR="000E0D87">
        <w:t>i</w:t>
      </w:r>
      <w:r w:rsidRPr="00487445">
        <w:t>teMap</w:t>
      </w:r>
      <w:r>
        <w:t>Node</w:t>
      </w:r>
    </w:p>
    <w:tbl>
      <w:tblPr>
        <w:tblStyle w:val="Tabellenraster"/>
        <w:tblW w:w="0" w:type="auto"/>
        <w:tblInd w:w="720" w:type="dxa"/>
        <w:tblLook w:val="04A0" w:firstRow="1" w:lastRow="0" w:firstColumn="1" w:lastColumn="0" w:noHBand="0" w:noVBand="1"/>
      </w:tblPr>
      <w:tblGrid>
        <w:gridCol w:w="4021"/>
        <w:gridCol w:w="4115"/>
      </w:tblGrid>
      <w:tr w:rsidR="002452C5" w:rsidRPr="002452C5" w:rsidTr="002452C5">
        <w:tc>
          <w:tcPr>
            <w:tcW w:w="4390" w:type="dxa"/>
          </w:tcPr>
          <w:p w:rsidR="002452C5" w:rsidRPr="002452C5" w:rsidRDefault="002452C5" w:rsidP="00FE54DF">
            <w:pPr>
              <w:pStyle w:val="TableHead"/>
              <w:pBdr>
                <w:top w:val="none" w:sz="0" w:space="0" w:color="auto"/>
              </w:pBdr>
              <w:ind w:left="0" w:firstLine="0"/>
            </w:pPr>
            <w:r w:rsidRPr="002452C5">
              <w:t>Method</w:t>
            </w:r>
          </w:p>
        </w:tc>
        <w:tc>
          <w:tcPr>
            <w:tcW w:w="4390" w:type="dxa"/>
          </w:tcPr>
          <w:p w:rsidR="002452C5" w:rsidRPr="002452C5" w:rsidRDefault="002452C5" w:rsidP="00FE54DF">
            <w:pPr>
              <w:pStyle w:val="TableHead"/>
              <w:pBdr>
                <w:top w:val="none" w:sz="0" w:space="0" w:color="auto"/>
              </w:pBdr>
              <w:ind w:left="0" w:firstLine="0"/>
            </w:pPr>
            <w:r w:rsidRPr="002452C5">
              <w:t>Description</w:t>
            </w:r>
          </w:p>
        </w:tc>
      </w:tr>
      <w:tr w:rsidR="002452C5" w:rsidRPr="002452C5" w:rsidTr="002452C5">
        <w:tc>
          <w:tcPr>
            <w:tcW w:w="4390" w:type="dxa"/>
          </w:tcPr>
          <w:p w:rsidR="002452C5" w:rsidRPr="002452C5" w:rsidRDefault="002452C5" w:rsidP="002452C5">
            <w:pPr>
              <w:pStyle w:val="TableText"/>
            </w:pPr>
            <w:proofErr w:type="spellStart"/>
            <w:r w:rsidRPr="002452C5">
              <w:rPr>
                <w:rStyle w:val="CodeInline"/>
              </w:rPr>
              <w:t>GetAllNodes</w:t>
            </w:r>
            <w:proofErr w:type="spellEnd"/>
            <w:r w:rsidRPr="002452C5">
              <w:t xml:space="preserve">  </w:t>
            </w:r>
          </w:p>
        </w:tc>
        <w:tc>
          <w:tcPr>
            <w:tcW w:w="4390" w:type="dxa"/>
          </w:tcPr>
          <w:p w:rsidR="002452C5" w:rsidRPr="002452C5" w:rsidRDefault="002452C5" w:rsidP="00FE54DF">
            <w:pPr>
              <w:pStyle w:val="TableText"/>
            </w:pPr>
            <w:r w:rsidRPr="002452C5">
              <w:t>Gets a read-only list of all nodes beginning from the current node</w:t>
            </w:r>
          </w:p>
        </w:tc>
      </w:tr>
      <w:tr w:rsidR="002452C5" w:rsidRPr="002452C5" w:rsidTr="002452C5">
        <w:tc>
          <w:tcPr>
            <w:tcW w:w="4390" w:type="dxa"/>
          </w:tcPr>
          <w:p w:rsidR="002452C5" w:rsidRPr="002452C5" w:rsidRDefault="002452C5" w:rsidP="002452C5">
            <w:pPr>
              <w:pStyle w:val="TableText"/>
            </w:pPr>
            <w:proofErr w:type="spellStart"/>
            <w:r w:rsidRPr="002452C5">
              <w:rPr>
                <w:rStyle w:val="CodeInline"/>
              </w:rPr>
              <w:t>GetDataSourceView</w:t>
            </w:r>
            <w:proofErr w:type="spellEnd"/>
            <w:r w:rsidRPr="002452C5">
              <w:t xml:space="preserve">  </w:t>
            </w:r>
          </w:p>
        </w:tc>
        <w:tc>
          <w:tcPr>
            <w:tcW w:w="4390" w:type="dxa"/>
          </w:tcPr>
          <w:p w:rsidR="002452C5" w:rsidRPr="002452C5" w:rsidRDefault="002452C5" w:rsidP="00FE54DF">
            <w:pPr>
              <w:pStyle w:val="TableText"/>
            </w:pPr>
            <w:r w:rsidRPr="002452C5">
              <w:t xml:space="preserve">Gets the </w:t>
            </w:r>
            <w:proofErr w:type="spellStart"/>
            <w:r w:rsidRPr="002452C5">
              <w:rPr>
                <w:rStyle w:val="CodeInline"/>
              </w:rPr>
              <w:t>SiteMapDataSourceView</w:t>
            </w:r>
            <w:proofErr w:type="spellEnd"/>
            <w:r w:rsidRPr="002452C5">
              <w:t xml:space="preserve"> object that represents the underlying data source</w:t>
            </w:r>
          </w:p>
        </w:tc>
      </w:tr>
      <w:tr w:rsidR="002452C5" w:rsidRPr="002452C5" w:rsidTr="002452C5">
        <w:tc>
          <w:tcPr>
            <w:tcW w:w="4390" w:type="dxa"/>
          </w:tcPr>
          <w:p w:rsidR="002452C5" w:rsidRPr="002452C5" w:rsidRDefault="002452C5" w:rsidP="002452C5">
            <w:pPr>
              <w:pStyle w:val="TableText"/>
            </w:pPr>
            <w:proofErr w:type="spellStart"/>
            <w:r w:rsidRPr="002452C5">
              <w:rPr>
                <w:rStyle w:val="CodeInline"/>
              </w:rPr>
              <w:t>GetHierarchicalDataSourceView</w:t>
            </w:r>
            <w:proofErr w:type="spellEnd"/>
            <w:r w:rsidRPr="002452C5">
              <w:t xml:space="preserve">  </w:t>
            </w:r>
          </w:p>
        </w:tc>
        <w:tc>
          <w:tcPr>
            <w:tcW w:w="4390" w:type="dxa"/>
          </w:tcPr>
          <w:p w:rsidR="002452C5" w:rsidRPr="002452C5" w:rsidRDefault="002452C5" w:rsidP="00FE54DF">
            <w:pPr>
              <w:pStyle w:val="TableText"/>
            </w:pPr>
            <w:r w:rsidRPr="002452C5">
              <w:t xml:space="preserve">Gets the </w:t>
            </w:r>
            <w:proofErr w:type="spellStart"/>
            <w:r w:rsidRPr="002452C5">
              <w:rPr>
                <w:rStyle w:val="CodeInline"/>
              </w:rPr>
              <w:t>SiteMapHierarchicalDataSourceView</w:t>
            </w:r>
            <w:proofErr w:type="spellEnd"/>
            <w:r w:rsidRPr="002452C5">
              <w:t xml:space="preserve"> object that represents the underlying hierarchical data source</w:t>
            </w:r>
          </w:p>
        </w:tc>
      </w:tr>
      <w:tr w:rsidR="002452C5" w:rsidRPr="002452C5" w:rsidTr="002452C5">
        <w:tc>
          <w:tcPr>
            <w:tcW w:w="4390" w:type="dxa"/>
          </w:tcPr>
          <w:p w:rsidR="002452C5" w:rsidRPr="002452C5" w:rsidRDefault="002452C5" w:rsidP="002452C5">
            <w:pPr>
              <w:pStyle w:val="TableText"/>
            </w:pPr>
            <w:proofErr w:type="spellStart"/>
            <w:r w:rsidRPr="002452C5">
              <w:rPr>
                <w:rStyle w:val="CodeInline"/>
              </w:rPr>
              <w:t>IsAccessibleToUser</w:t>
            </w:r>
            <w:proofErr w:type="spellEnd"/>
            <w:r w:rsidRPr="002452C5">
              <w:t xml:space="preserve">  </w:t>
            </w:r>
          </w:p>
        </w:tc>
        <w:tc>
          <w:tcPr>
            <w:tcW w:w="4390" w:type="dxa"/>
          </w:tcPr>
          <w:p w:rsidR="002452C5" w:rsidRPr="002452C5" w:rsidRDefault="002452C5" w:rsidP="00FE54DF">
            <w:pPr>
              <w:pStyle w:val="TableText"/>
            </w:pPr>
            <w:r w:rsidRPr="002452C5">
              <w:t xml:space="preserve">Determines whether the node is accessible </w:t>
            </w:r>
            <w:r w:rsidRPr="002452C5">
              <w:lastRenderedPageBreak/>
              <w:t>according to current security context</w:t>
            </w:r>
          </w:p>
        </w:tc>
      </w:tr>
      <w:tr w:rsidR="002452C5" w:rsidRPr="002452C5" w:rsidTr="002452C5">
        <w:tc>
          <w:tcPr>
            <w:tcW w:w="4390" w:type="dxa"/>
          </w:tcPr>
          <w:p w:rsidR="002452C5" w:rsidRPr="002452C5" w:rsidRDefault="002452C5" w:rsidP="002452C5">
            <w:pPr>
              <w:pStyle w:val="TableText"/>
            </w:pPr>
            <w:proofErr w:type="spellStart"/>
            <w:r w:rsidRPr="002452C5">
              <w:rPr>
                <w:rStyle w:val="CodeInline"/>
              </w:rPr>
              <w:lastRenderedPageBreak/>
              <w:t>IsDescendantOf</w:t>
            </w:r>
            <w:proofErr w:type="spellEnd"/>
            <w:r w:rsidRPr="002452C5">
              <w:t xml:space="preserve">  </w:t>
            </w:r>
          </w:p>
        </w:tc>
        <w:tc>
          <w:tcPr>
            <w:tcW w:w="4390" w:type="dxa"/>
          </w:tcPr>
          <w:p w:rsidR="002452C5" w:rsidRPr="002452C5" w:rsidRDefault="002452C5" w:rsidP="00FE54DF">
            <w:pPr>
              <w:pStyle w:val="TableText"/>
            </w:pPr>
            <w:r w:rsidRPr="002452C5">
              <w:t>Determines whether the current node is a descendant of the given node</w:t>
            </w:r>
          </w:p>
        </w:tc>
      </w:tr>
      <w:tr w:rsidR="002452C5" w:rsidRPr="002452C5" w:rsidTr="002452C5">
        <w:tc>
          <w:tcPr>
            <w:tcW w:w="4390" w:type="dxa"/>
          </w:tcPr>
          <w:p w:rsidR="002452C5" w:rsidRPr="002452C5" w:rsidRDefault="002452C5" w:rsidP="002452C5">
            <w:pPr>
              <w:pStyle w:val="TableText"/>
            </w:pPr>
            <w:proofErr w:type="spellStart"/>
            <w:r w:rsidRPr="002452C5">
              <w:rPr>
                <w:rStyle w:val="CodeInline"/>
              </w:rPr>
              <w:t>GetExplicitResourceString</w:t>
            </w:r>
            <w:proofErr w:type="spellEnd"/>
            <w:r w:rsidRPr="002452C5">
              <w:t xml:space="preserve">  </w:t>
            </w:r>
          </w:p>
        </w:tc>
        <w:tc>
          <w:tcPr>
            <w:tcW w:w="4390" w:type="dxa"/>
          </w:tcPr>
          <w:p w:rsidR="002452C5" w:rsidRPr="002452C5" w:rsidRDefault="002452C5" w:rsidP="00FE54DF">
            <w:pPr>
              <w:pStyle w:val="TableText"/>
            </w:pPr>
            <w:r w:rsidRPr="002452C5">
              <w:t>Gets the localized string to retrieve the explicit resource definition</w:t>
            </w:r>
          </w:p>
        </w:tc>
      </w:tr>
      <w:tr w:rsidR="002452C5" w:rsidRPr="002452C5" w:rsidTr="002452C5">
        <w:tc>
          <w:tcPr>
            <w:tcW w:w="4390" w:type="dxa"/>
          </w:tcPr>
          <w:p w:rsidR="002452C5" w:rsidRPr="002452C5" w:rsidRDefault="002452C5" w:rsidP="002452C5">
            <w:pPr>
              <w:pStyle w:val="TableText"/>
            </w:pPr>
            <w:proofErr w:type="spellStart"/>
            <w:r w:rsidRPr="002452C5">
              <w:rPr>
                <w:rStyle w:val="CodeInline"/>
              </w:rPr>
              <w:t>GetImplicitResourceString</w:t>
            </w:r>
            <w:proofErr w:type="spellEnd"/>
            <w:r w:rsidRPr="002452C5">
              <w:t xml:space="preserve">  </w:t>
            </w:r>
          </w:p>
        </w:tc>
        <w:tc>
          <w:tcPr>
            <w:tcW w:w="4390" w:type="dxa"/>
          </w:tcPr>
          <w:p w:rsidR="002452C5" w:rsidRPr="002452C5" w:rsidRDefault="002452C5" w:rsidP="00FE54DF">
            <w:pPr>
              <w:pStyle w:val="TableText"/>
            </w:pPr>
            <w:r w:rsidRPr="002452C5">
              <w:t>Gets the localized string to retrieve the implicit resource definition</w:t>
            </w:r>
          </w:p>
        </w:tc>
      </w:tr>
      <w:tr w:rsidR="002452C5" w:rsidRPr="002452C5" w:rsidTr="002452C5">
        <w:tc>
          <w:tcPr>
            <w:tcW w:w="4390" w:type="dxa"/>
          </w:tcPr>
          <w:p w:rsidR="002452C5" w:rsidRPr="002452C5" w:rsidRDefault="002452C5" w:rsidP="002452C5">
            <w:pPr>
              <w:pStyle w:val="TableText"/>
            </w:pPr>
            <w:proofErr w:type="spellStart"/>
            <w:r w:rsidRPr="002452C5">
              <w:rPr>
                <w:rStyle w:val="CodeInline"/>
              </w:rPr>
              <w:t>GetChildren</w:t>
            </w:r>
            <w:proofErr w:type="spellEnd"/>
            <w:r w:rsidRPr="002452C5">
              <w:t xml:space="preserve">  </w:t>
            </w:r>
          </w:p>
        </w:tc>
        <w:tc>
          <w:tcPr>
            <w:tcW w:w="4390" w:type="dxa"/>
          </w:tcPr>
          <w:p w:rsidR="002452C5" w:rsidRPr="002452C5" w:rsidRDefault="002452C5" w:rsidP="00FE54DF">
            <w:pPr>
              <w:pStyle w:val="TableText"/>
            </w:pPr>
            <w:r w:rsidRPr="002452C5">
              <w:t>Gets all child nodes</w:t>
            </w:r>
          </w:p>
        </w:tc>
      </w:tr>
      <w:tr w:rsidR="002452C5" w:rsidRPr="002452C5" w:rsidTr="002452C5">
        <w:tc>
          <w:tcPr>
            <w:tcW w:w="4390" w:type="dxa"/>
          </w:tcPr>
          <w:p w:rsidR="002452C5" w:rsidRPr="002452C5" w:rsidRDefault="002452C5" w:rsidP="002452C5">
            <w:pPr>
              <w:pStyle w:val="TableText"/>
            </w:pPr>
            <w:proofErr w:type="spellStart"/>
            <w:r w:rsidRPr="002452C5">
              <w:rPr>
                <w:rStyle w:val="CodeInline"/>
              </w:rPr>
              <w:t>GetParent</w:t>
            </w:r>
            <w:proofErr w:type="spellEnd"/>
            <w:r w:rsidRPr="002452C5">
              <w:t xml:space="preserve">  </w:t>
            </w:r>
          </w:p>
        </w:tc>
        <w:tc>
          <w:tcPr>
            <w:tcW w:w="4390" w:type="dxa"/>
          </w:tcPr>
          <w:p w:rsidR="002452C5" w:rsidRPr="002452C5" w:rsidRDefault="002452C5" w:rsidP="00FE54DF">
            <w:pPr>
              <w:pStyle w:val="TableText"/>
            </w:pPr>
            <w:r w:rsidRPr="002452C5">
              <w:t>Gets the parent node</w:t>
            </w:r>
          </w:p>
        </w:tc>
      </w:tr>
      <w:tr w:rsidR="002452C5" w:rsidRPr="002452C5" w:rsidTr="002452C5">
        <w:tc>
          <w:tcPr>
            <w:tcW w:w="4390" w:type="dxa"/>
          </w:tcPr>
          <w:p w:rsidR="002452C5" w:rsidRPr="002452C5" w:rsidRDefault="002452C5" w:rsidP="00FE54DF">
            <w:pPr>
              <w:pStyle w:val="TableText"/>
            </w:pPr>
            <w:proofErr w:type="spellStart"/>
            <w:r w:rsidRPr="002452C5">
              <w:rPr>
                <w:rStyle w:val="CodeInline"/>
              </w:rPr>
              <w:t>HasChildren</w:t>
            </w:r>
            <w:proofErr w:type="spellEnd"/>
          </w:p>
        </w:tc>
        <w:tc>
          <w:tcPr>
            <w:tcW w:w="4390" w:type="dxa"/>
          </w:tcPr>
          <w:p w:rsidR="002452C5" w:rsidRPr="002452C5" w:rsidRDefault="002452C5" w:rsidP="00FE54DF">
            <w:pPr>
              <w:pStyle w:val="TableText"/>
            </w:pPr>
            <w:r w:rsidRPr="002452C5">
              <w:t>Indicates whether a node has children</w:t>
            </w:r>
          </w:p>
        </w:tc>
      </w:tr>
      <w:tr w:rsidR="002452C5" w:rsidRPr="002452C5" w:rsidTr="002452C5">
        <w:tc>
          <w:tcPr>
            <w:tcW w:w="4390" w:type="dxa"/>
          </w:tcPr>
          <w:p w:rsidR="002452C5" w:rsidRPr="002452C5" w:rsidRDefault="002452C5" w:rsidP="002452C5">
            <w:pPr>
              <w:pStyle w:val="TableText"/>
            </w:pPr>
            <w:r w:rsidRPr="002452C5">
              <w:rPr>
                <w:rStyle w:val="CodeInline"/>
              </w:rPr>
              <w:t>Item</w:t>
            </w:r>
            <w:r w:rsidRPr="002452C5">
              <w:t xml:space="preserve">  </w:t>
            </w:r>
          </w:p>
        </w:tc>
        <w:tc>
          <w:tcPr>
            <w:tcW w:w="4390" w:type="dxa"/>
          </w:tcPr>
          <w:p w:rsidR="002452C5" w:rsidRPr="002452C5" w:rsidRDefault="002452C5" w:rsidP="00FE54DF">
            <w:pPr>
              <w:pStyle w:val="TableText"/>
            </w:pPr>
            <w:r w:rsidRPr="002452C5">
              <w:t>Gets the current node</w:t>
            </w:r>
          </w:p>
        </w:tc>
      </w:tr>
      <w:tr w:rsidR="002452C5" w:rsidRPr="002452C5" w:rsidTr="002452C5">
        <w:tc>
          <w:tcPr>
            <w:tcW w:w="4390" w:type="dxa"/>
          </w:tcPr>
          <w:p w:rsidR="002452C5" w:rsidRPr="002452C5" w:rsidRDefault="002452C5" w:rsidP="002452C5">
            <w:pPr>
              <w:pStyle w:val="TableText"/>
            </w:pPr>
            <w:r w:rsidRPr="002452C5">
              <w:rPr>
                <w:rStyle w:val="CodeInline"/>
              </w:rPr>
              <w:t>Path</w:t>
            </w:r>
            <w:r w:rsidRPr="002452C5">
              <w:t xml:space="preserve">  </w:t>
            </w:r>
          </w:p>
        </w:tc>
        <w:tc>
          <w:tcPr>
            <w:tcW w:w="4390" w:type="dxa"/>
          </w:tcPr>
          <w:p w:rsidR="002452C5" w:rsidRPr="002452C5" w:rsidRDefault="002452C5" w:rsidP="00FE54DF">
            <w:pPr>
              <w:pStyle w:val="TableText"/>
            </w:pPr>
            <w:r w:rsidRPr="002452C5">
              <w:t>Gets the path that describes the node</w:t>
            </w:r>
          </w:p>
        </w:tc>
      </w:tr>
      <w:tr w:rsidR="002452C5" w:rsidRPr="002452C5" w:rsidTr="002452C5">
        <w:tc>
          <w:tcPr>
            <w:tcW w:w="4390" w:type="dxa"/>
          </w:tcPr>
          <w:p w:rsidR="002452C5" w:rsidRPr="002452C5" w:rsidRDefault="002452C5" w:rsidP="002452C5">
            <w:pPr>
              <w:pStyle w:val="TableText"/>
            </w:pPr>
            <w:r w:rsidRPr="002452C5">
              <w:rPr>
                <w:rStyle w:val="CodeInline"/>
              </w:rPr>
              <w:t>Type</w:t>
            </w:r>
            <w:r w:rsidRPr="002452C5">
              <w:t xml:space="preserve">  </w:t>
            </w:r>
          </w:p>
        </w:tc>
        <w:tc>
          <w:tcPr>
            <w:tcW w:w="4390" w:type="dxa"/>
          </w:tcPr>
          <w:p w:rsidR="002452C5" w:rsidRPr="002452C5" w:rsidRDefault="002452C5" w:rsidP="00FE54DF">
            <w:pPr>
              <w:pStyle w:val="TableText"/>
            </w:pPr>
            <w:r w:rsidRPr="002452C5">
              <w:t>Gets the node’s type</w:t>
            </w:r>
          </w:p>
        </w:tc>
      </w:tr>
      <w:tr w:rsidR="002452C5" w:rsidRPr="002452C5" w:rsidTr="002452C5">
        <w:tc>
          <w:tcPr>
            <w:tcW w:w="4390" w:type="dxa"/>
          </w:tcPr>
          <w:p w:rsidR="002452C5" w:rsidRPr="002452C5" w:rsidRDefault="002452C5" w:rsidP="002452C5">
            <w:pPr>
              <w:pStyle w:val="TableText"/>
            </w:pPr>
            <w:r w:rsidRPr="002452C5">
              <w:rPr>
                <w:rStyle w:val="CodeInline"/>
              </w:rPr>
              <w:t>Description</w:t>
            </w:r>
            <w:r w:rsidRPr="002452C5">
              <w:t xml:space="preserve">  </w:t>
            </w:r>
          </w:p>
        </w:tc>
        <w:tc>
          <w:tcPr>
            <w:tcW w:w="4390" w:type="dxa"/>
          </w:tcPr>
          <w:p w:rsidR="002452C5" w:rsidRPr="002452C5" w:rsidRDefault="002452C5" w:rsidP="00FE54DF">
            <w:pPr>
              <w:pStyle w:val="TableText"/>
            </w:pPr>
            <w:r w:rsidRPr="002452C5">
              <w:t>Gets the node’s description</w:t>
            </w:r>
          </w:p>
        </w:tc>
      </w:tr>
      <w:tr w:rsidR="002452C5" w:rsidRPr="002452C5" w:rsidTr="002452C5">
        <w:tc>
          <w:tcPr>
            <w:tcW w:w="4390" w:type="dxa"/>
          </w:tcPr>
          <w:p w:rsidR="002452C5" w:rsidRPr="002452C5" w:rsidRDefault="002452C5" w:rsidP="002452C5">
            <w:pPr>
              <w:pStyle w:val="TableText"/>
            </w:pPr>
            <w:r w:rsidRPr="002452C5">
              <w:rPr>
                <w:rStyle w:val="CodeInline"/>
              </w:rPr>
              <w:t>Name</w:t>
            </w:r>
            <w:r w:rsidRPr="002452C5">
              <w:t xml:space="preserve">  </w:t>
            </w:r>
          </w:p>
        </w:tc>
        <w:tc>
          <w:tcPr>
            <w:tcW w:w="4390" w:type="dxa"/>
          </w:tcPr>
          <w:p w:rsidR="002452C5" w:rsidRPr="002452C5" w:rsidRDefault="002452C5" w:rsidP="00FE54DF">
            <w:pPr>
              <w:pStyle w:val="TableText"/>
            </w:pPr>
            <w:r w:rsidRPr="002452C5">
              <w:t>Gets the node’s name</w:t>
            </w:r>
          </w:p>
        </w:tc>
      </w:tr>
      <w:tr w:rsidR="002452C5" w:rsidRPr="002452C5" w:rsidTr="002452C5">
        <w:tc>
          <w:tcPr>
            <w:tcW w:w="4390" w:type="dxa"/>
          </w:tcPr>
          <w:p w:rsidR="002452C5" w:rsidRPr="002452C5" w:rsidRDefault="002452C5" w:rsidP="002452C5">
            <w:pPr>
              <w:pStyle w:val="TableText"/>
            </w:pPr>
            <w:proofErr w:type="spellStart"/>
            <w:r w:rsidRPr="002452C5">
              <w:rPr>
                <w:rStyle w:val="CodeInline"/>
              </w:rPr>
              <w:t>NavigateUrl</w:t>
            </w:r>
            <w:proofErr w:type="spellEnd"/>
            <w:r w:rsidRPr="002452C5">
              <w:t xml:space="preserve">  </w:t>
            </w:r>
          </w:p>
        </w:tc>
        <w:tc>
          <w:tcPr>
            <w:tcW w:w="4390" w:type="dxa"/>
          </w:tcPr>
          <w:p w:rsidR="002452C5" w:rsidRPr="002452C5" w:rsidRDefault="002452C5" w:rsidP="00FE54DF">
            <w:pPr>
              <w:pStyle w:val="TableText"/>
            </w:pPr>
            <w:r w:rsidRPr="002452C5">
              <w:t>Gets the node’s URL</w:t>
            </w:r>
          </w:p>
        </w:tc>
      </w:tr>
      <w:tr w:rsidR="002452C5" w:rsidRPr="002452C5" w:rsidTr="002452C5">
        <w:tc>
          <w:tcPr>
            <w:tcW w:w="4390" w:type="dxa"/>
          </w:tcPr>
          <w:p w:rsidR="002452C5" w:rsidRPr="002452C5" w:rsidRDefault="002452C5" w:rsidP="002452C5">
            <w:pPr>
              <w:pStyle w:val="TableTextLast"/>
              <w:pBdr>
                <w:bottom w:val="none" w:sz="0" w:space="0" w:color="auto"/>
              </w:pBdr>
            </w:pPr>
            <w:r w:rsidRPr="002452C5">
              <w:rPr>
                <w:rStyle w:val="CodeInline"/>
              </w:rPr>
              <w:t>Value</w:t>
            </w:r>
            <w:r w:rsidRPr="002452C5">
              <w:t xml:space="preserve">  </w:t>
            </w:r>
          </w:p>
        </w:tc>
        <w:tc>
          <w:tcPr>
            <w:tcW w:w="4390" w:type="dxa"/>
          </w:tcPr>
          <w:p w:rsidR="002452C5" w:rsidRPr="002452C5" w:rsidRDefault="002452C5" w:rsidP="00FE54DF">
            <w:pPr>
              <w:pStyle w:val="TableTextLast"/>
              <w:pBdr>
                <w:bottom w:val="none" w:sz="0" w:space="0" w:color="auto"/>
              </w:pBdr>
            </w:pPr>
            <w:r w:rsidRPr="002452C5">
              <w:t xml:space="preserve">Gets the node’s title  </w:t>
            </w:r>
          </w:p>
        </w:tc>
      </w:tr>
    </w:tbl>
    <w:p w:rsidR="00F45005" w:rsidRPr="00BA77CB" w:rsidRDefault="00487445" w:rsidP="00487445">
      <w:pPr>
        <w:pStyle w:val="berschrift4"/>
      </w:pPr>
      <w:r w:rsidRPr="00BA77CB">
        <w:t>Implementing Security</w:t>
      </w:r>
    </w:p>
    <w:p w:rsidR="00487445" w:rsidRDefault="0008027B" w:rsidP="0008027B">
      <w:pPr>
        <w:pStyle w:val="BodyTextFirst"/>
      </w:pPr>
      <w:r w:rsidRPr="0008027B">
        <w:t xml:space="preserve">The </w:t>
      </w:r>
      <w:proofErr w:type="spellStart"/>
      <w:r w:rsidRPr="0008027B">
        <w:rPr>
          <w:rStyle w:val="CodeInline"/>
        </w:rPr>
        <w:t>SecurityTrimmingEnabled</w:t>
      </w:r>
      <w:proofErr w:type="spellEnd"/>
      <w:r w:rsidRPr="0008027B">
        <w:t xml:space="preserve"> </w:t>
      </w:r>
      <w:r w:rsidR="003E402A">
        <w:t xml:space="preserve">property </w:t>
      </w:r>
      <w:r w:rsidR="004B23BE">
        <w:t>indicates</w:t>
      </w:r>
      <w:r w:rsidR="004B23BE" w:rsidRPr="0008027B">
        <w:t xml:space="preserve"> </w:t>
      </w:r>
      <w:r w:rsidR="003E402A">
        <w:t>if</w:t>
      </w:r>
      <w:r w:rsidR="003E402A" w:rsidRPr="0008027B">
        <w:t xml:space="preserve"> </w:t>
      </w:r>
      <w:r w:rsidRPr="0008027B">
        <w:t>the</w:t>
      </w:r>
      <w:r>
        <w:t xml:space="preserve"> nodes are limited for the current user. It can be set in </w:t>
      </w:r>
      <w:proofErr w:type="spellStart"/>
      <w:r w:rsidRPr="0008027B">
        <w:rPr>
          <w:i/>
        </w:rPr>
        <w:t>web.config</w:t>
      </w:r>
      <w:proofErr w:type="spellEnd"/>
      <w:r>
        <w:t>:</w:t>
      </w:r>
    </w:p>
    <w:p w:rsidR="0008027B" w:rsidRDefault="0008027B" w:rsidP="0008027B">
      <w:pPr>
        <w:pStyle w:val="CodeFirst"/>
      </w:pPr>
      <w:r>
        <w:t>&lt;siteMap defaultProvider="XmlSiteMapProvider" enabled="true"&gt;</w:t>
      </w:r>
    </w:p>
    <w:p w:rsidR="0008027B" w:rsidRDefault="0008027B" w:rsidP="0008027B">
      <w:pPr>
        <w:pStyle w:val="Code"/>
      </w:pPr>
      <w:r>
        <w:t xml:space="preserve">    &lt;providers&gt;</w:t>
      </w:r>
    </w:p>
    <w:p w:rsidR="0008027B" w:rsidRDefault="0008027B" w:rsidP="0008027B">
      <w:pPr>
        <w:pStyle w:val="Code"/>
      </w:pPr>
      <w:r>
        <w:t xml:space="preserve">      &lt;add name="XmlSiteMapProvider"</w:t>
      </w:r>
    </w:p>
    <w:p w:rsidR="0008027B" w:rsidRDefault="0008027B" w:rsidP="0008027B">
      <w:pPr>
        <w:pStyle w:val="Code"/>
      </w:pPr>
      <w:r>
        <w:t xml:space="preserve">        description="Default SiteMap provider."</w:t>
      </w:r>
    </w:p>
    <w:p w:rsidR="0008027B" w:rsidRDefault="0008027B" w:rsidP="0008027B">
      <w:pPr>
        <w:pStyle w:val="Code"/>
      </w:pPr>
      <w:r>
        <w:t xml:space="preserve">        type="System.Web.XmlSiteMapProvider "</w:t>
      </w:r>
    </w:p>
    <w:p w:rsidR="0008027B" w:rsidRDefault="0008027B" w:rsidP="0008027B">
      <w:pPr>
        <w:pStyle w:val="Code"/>
      </w:pPr>
      <w:r>
        <w:t xml:space="preserve">        siteMapFile="Web.sitemap"</w:t>
      </w:r>
    </w:p>
    <w:p w:rsidR="0008027B" w:rsidRDefault="0008027B" w:rsidP="0008027B">
      <w:pPr>
        <w:pStyle w:val="CodeBold"/>
      </w:pPr>
      <w:r>
        <w:t xml:space="preserve">        securityTrimmingEnabled="true" /&gt;</w:t>
      </w:r>
    </w:p>
    <w:p w:rsidR="0008027B" w:rsidRDefault="0008027B" w:rsidP="0008027B">
      <w:pPr>
        <w:pStyle w:val="Code"/>
      </w:pPr>
      <w:r>
        <w:t xml:space="preserve">    &lt;/providers&gt;</w:t>
      </w:r>
    </w:p>
    <w:p w:rsidR="0008027B" w:rsidRPr="0008027B" w:rsidRDefault="0008027B" w:rsidP="0008027B">
      <w:pPr>
        <w:pStyle w:val="CodeLast"/>
      </w:pPr>
      <w:r>
        <w:t>&lt;/siteMap&gt;</w:t>
      </w:r>
    </w:p>
    <w:p w:rsidR="0008027B" w:rsidRDefault="0008027B" w:rsidP="0008027B">
      <w:pPr>
        <w:pStyle w:val="BodyTextCont"/>
      </w:pPr>
      <w:r>
        <w:t xml:space="preserve">The default implementation used in </w:t>
      </w:r>
      <w:proofErr w:type="spellStart"/>
      <w:r w:rsidRPr="0008027B">
        <w:rPr>
          <w:rStyle w:val="CodeInline"/>
        </w:rPr>
        <w:t>XmlSiteMapProvider</w:t>
      </w:r>
      <w:proofErr w:type="spellEnd"/>
      <w:r>
        <w:t xml:space="preserve"> resolves the </w:t>
      </w:r>
      <w:r w:rsidRPr="0008027B">
        <w:rPr>
          <w:rStyle w:val="CodeInline"/>
        </w:rPr>
        <w:t>roles</w:t>
      </w:r>
      <w:r>
        <w:t xml:space="preserve"> attributes defined in </w:t>
      </w:r>
      <w:r w:rsidR="003E402A">
        <w:t xml:space="preserve">the </w:t>
      </w:r>
      <w:proofErr w:type="spellStart"/>
      <w:r w:rsidRPr="0008027B">
        <w:rPr>
          <w:rStyle w:val="CodeInline"/>
        </w:rPr>
        <w:t>siteMapNode</w:t>
      </w:r>
      <w:proofErr w:type="spellEnd"/>
      <w:r>
        <w:t xml:space="preserve"> elements in</w:t>
      </w:r>
      <w:r w:rsidR="003E402A">
        <w:t xml:space="preserve"> the</w:t>
      </w:r>
      <w:r>
        <w:t xml:space="preserve"> </w:t>
      </w:r>
      <w:proofErr w:type="spellStart"/>
      <w:r w:rsidRPr="0008027B">
        <w:rPr>
          <w:i/>
        </w:rPr>
        <w:t>web.sitemap</w:t>
      </w:r>
      <w:proofErr w:type="spellEnd"/>
      <w:r>
        <w:t xml:space="preserve"> file. If the current user is in the role</w:t>
      </w:r>
      <w:r w:rsidR="003E402A">
        <w:t>,</w:t>
      </w:r>
      <w:r>
        <w:t xml:space="preserve"> and the </w:t>
      </w:r>
      <w:proofErr w:type="spellStart"/>
      <w:r w:rsidRPr="0008027B">
        <w:rPr>
          <w:rStyle w:val="CodeInline"/>
        </w:rPr>
        <w:t>RoleProvider</w:t>
      </w:r>
      <w:proofErr w:type="spellEnd"/>
      <w:r>
        <w:t xml:space="preserve"> is activated, the </w:t>
      </w:r>
      <w:proofErr w:type="spellStart"/>
      <w:r w:rsidRPr="0008027B">
        <w:rPr>
          <w:rStyle w:val="CodeInline"/>
        </w:rPr>
        <w:t>XmlSiteMapProvider</w:t>
      </w:r>
      <w:proofErr w:type="spellEnd"/>
      <w:r>
        <w:t xml:space="preserve"> limits visibility to the </w:t>
      </w:r>
      <w:r w:rsidR="003E402A">
        <w:t xml:space="preserve">correct </w:t>
      </w:r>
      <w:r>
        <w:t>nodes. If used programmatically</w:t>
      </w:r>
      <w:r w:rsidR="003E402A">
        <w:t>,</w:t>
      </w:r>
      <w:r>
        <w:t xml:space="preserve"> the </w:t>
      </w:r>
      <w:proofErr w:type="spellStart"/>
      <w:r w:rsidRPr="0063004B">
        <w:rPr>
          <w:rStyle w:val="CodeInline"/>
        </w:rPr>
        <w:t>IsAccessibleToUser</w:t>
      </w:r>
      <w:proofErr w:type="spellEnd"/>
      <w:r w:rsidR="0063004B" w:rsidRPr="0063004B">
        <w:t xml:space="preserve"> </w:t>
      </w:r>
      <w:r w:rsidR="003E402A">
        <w:t xml:space="preserve">property possessed by </w:t>
      </w:r>
      <w:r w:rsidR="0063004B" w:rsidRPr="0063004B">
        <w:t xml:space="preserve">each </w:t>
      </w:r>
      <w:proofErr w:type="spellStart"/>
      <w:r w:rsidR="0063004B" w:rsidRPr="0063004B">
        <w:rPr>
          <w:rStyle w:val="CodeInline"/>
        </w:rPr>
        <w:t>SiteMapNode</w:t>
      </w:r>
      <w:proofErr w:type="spellEnd"/>
      <w:r w:rsidR="0063004B" w:rsidRPr="0063004B">
        <w:t xml:space="preserve"> instance</w:t>
      </w:r>
      <w:r w:rsidR="003E402A">
        <w:t xml:space="preserve"> </w:t>
      </w:r>
      <w:r w:rsidR="0063004B" w:rsidRPr="0063004B">
        <w:t xml:space="preserve">indicates </w:t>
      </w:r>
      <w:r w:rsidR="003E402A">
        <w:t>the same thing</w:t>
      </w:r>
      <w:r w:rsidR="0063004B" w:rsidRPr="0063004B">
        <w:t>.</w:t>
      </w:r>
      <w:r w:rsidR="0063004B">
        <w:t xml:space="preserve"> </w:t>
      </w:r>
      <w:r w:rsidR="003F5AA4">
        <w:t xml:space="preserve">The list of available roles is </w:t>
      </w:r>
      <w:r w:rsidR="003E402A">
        <w:t xml:space="preserve">also </w:t>
      </w:r>
      <w:r w:rsidR="003F5AA4">
        <w:t xml:space="preserve">available in the </w:t>
      </w:r>
      <w:r w:rsidR="003F5AA4" w:rsidRPr="003F5AA4">
        <w:rPr>
          <w:rStyle w:val="CodeInline"/>
        </w:rPr>
        <w:t>Roles</w:t>
      </w:r>
      <w:r w:rsidR="003E402A">
        <w:t xml:space="preserve"> property</w:t>
      </w:r>
      <w:r w:rsidR="003F5AA4">
        <w:t>. A query can use</w:t>
      </w:r>
      <w:r w:rsidR="003E402A">
        <w:t xml:space="preserve"> either</w:t>
      </w:r>
      <w:r w:rsidR="003F5AA4">
        <w:t xml:space="preserve"> the </w:t>
      </w:r>
      <w:proofErr w:type="spellStart"/>
      <w:r w:rsidR="003F5AA4" w:rsidRPr="003F5AA4">
        <w:rPr>
          <w:rStyle w:val="CodeInline"/>
        </w:rPr>
        <w:t>IList</w:t>
      </w:r>
      <w:proofErr w:type="spellEnd"/>
      <w:r w:rsidR="003F5AA4">
        <w:t xml:space="preserve"> type directly or “*” for all. The programmatic access uses a simple fall back strategy:</w:t>
      </w:r>
    </w:p>
    <w:p w:rsidR="003F5AA4" w:rsidRDefault="003F5AA4" w:rsidP="003F5AA4">
      <w:pPr>
        <w:pStyle w:val="BulletFirst"/>
      </w:pPr>
      <w:r>
        <w:tab/>
        <w:t>*</w:t>
      </w:r>
      <w:r>
        <w:tab/>
        <w:t>If the role was found or the query consists of “*”</w:t>
      </w:r>
      <w:r w:rsidR="003E402A">
        <w:t>,</w:t>
      </w:r>
      <w:r>
        <w:t xml:space="preserve"> return the node</w:t>
      </w:r>
    </w:p>
    <w:p w:rsidR="003F5AA4" w:rsidRDefault="003F5AA4" w:rsidP="003F5AA4">
      <w:pPr>
        <w:pStyle w:val="Bullet"/>
      </w:pPr>
      <w:r>
        <w:tab/>
        <w:t>*</w:t>
      </w:r>
      <w:r>
        <w:tab/>
        <w:t>If the role was not found</w:t>
      </w:r>
      <w:r w:rsidR="003E402A">
        <w:t>,</w:t>
      </w:r>
      <w:r>
        <w:t xml:space="preserve"> </w:t>
      </w:r>
      <w:r w:rsidR="003E402A">
        <w:t xml:space="preserve">attempt </w:t>
      </w:r>
      <w:r>
        <w:t>to authenticate the URL defined by the node</w:t>
      </w:r>
    </w:p>
    <w:p w:rsidR="003F5AA4" w:rsidRDefault="003F5AA4" w:rsidP="003F5AA4">
      <w:pPr>
        <w:pStyle w:val="BulletLast"/>
      </w:pPr>
      <w:r>
        <w:lastRenderedPageBreak/>
        <w:tab/>
        <w:t>*</w:t>
      </w:r>
      <w:r>
        <w:tab/>
        <w:t>If Windows authentication is used</w:t>
      </w:r>
      <w:r w:rsidR="002178D5">
        <w:t>, attempt</w:t>
      </w:r>
      <w:r>
        <w:t xml:space="preserve"> to authenticate again using the credentials of the current user and the ACL (access control list) of the </w:t>
      </w:r>
      <w:r w:rsidR="004B23BE">
        <w:t xml:space="preserve">target </w:t>
      </w:r>
      <w:r>
        <w:t xml:space="preserve">file </w:t>
      </w:r>
      <w:r w:rsidR="004B23BE">
        <w:t xml:space="preserve">for </w:t>
      </w:r>
      <w:r>
        <w:t>the URL</w:t>
      </w:r>
    </w:p>
    <w:p w:rsidR="00F45005" w:rsidRPr="003F5AA4" w:rsidRDefault="003F5AA4" w:rsidP="003F5AA4">
      <w:pPr>
        <w:pStyle w:val="BodyTextCont"/>
      </w:pPr>
      <w:r>
        <w:t>If everything fails</w:t>
      </w:r>
      <w:r w:rsidR="002178D5">
        <w:t>,</w:t>
      </w:r>
      <w:r>
        <w:t xml:space="preserve"> the provider does not return the node and assumes that the user </w:t>
      </w:r>
      <w:r w:rsidR="002178D5">
        <w:t xml:space="preserve">does </w:t>
      </w:r>
      <w:r>
        <w:t>no</w:t>
      </w:r>
      <w:r w:rsidR="002178D5">
        <w:t>t have</w:t>
      </w:r>
      <w:r>
        <w:t xml:space="preserve"> sufficient </w:t>
      </w:r>
      <w:r w:rsidR="002178D5">
        <w:t>authority</w:t>
      </w:r>
      <w:r>
        <w:t xml:space="preserve">. </w:t>
      </w:r>
      <w:r w:rsidR="002178D5">
        <w:t>Note that t</w:t>
      </w:r>
      <w:r>
        <w:t xml:space="preserve">his is not an inheritance strategy. </w:t>
      </w:r>
      <w:r w:rsidR="002178D5">
        <w:t xml:space="preserve">If </w:t>
      </w:r>
      <w:r>
        <w:t>a user has the right to read a specific node</w:t>
      </w:r>
      <w:r w:rsidR="002178D5">
        <w:t>, it</w:t>
      </w:r>
      <w:r>
        <w:t xml:space="preserve"> does not follow that he or she has the right to read any subsequent node. </w:t>
      </w:r>
      <w:r w:rsidR="002178D5">
        <w:t xml:space="preserve">This </w:t>
      </w:r>
      <w:r>
        <w:t>allows</w:t>
      </w:r>
      <w:r w:rsidR="002178D5">
        <w:t xml:space="preserve"> different</w:t>
      </w:r>
      <w:r>
        <w:t xml:space="preserve"> security settings </w:t>
      </w:r>
      <w:r w:rsidR="002178D5">
        <w:t xml:space="preserve">for </w:t>
      </w:r>
      <w:r>
        <w:t>each level. However, if the right to access a specific node is denied</w:t>
      </w:r>
      <w:r w:rsidR="002178D5">
        <w:t>,</w:t>
      </w:r>
      <w:r>
        <w:t xml:space="preserve"> the strategy</w:t>
      </w:r>
      <w:r w:rsidR="002178D5">
        <w:t xml:space="preserve"> stops and all</w:t>
      </w:r>
      <w:r>
        <w:t xml:space="preserve"> child nodes are blocked. Th</w:t>
      </w:r>
      <w:r w:rsidR="002178D5">
        <w:t xml:space="preserve">is </w:t>
      </w:r>
      <w:r w:rsidR="00432719">
        <w:t>ensures</w:t>
      </w:r>
      <w:r>
        <w:t xml:space="preserve"> that there are no isolated child nodes accessibl</w:t>
      </w:r>
      <w:r w:rsidR="002178D5">
        <w:t>e</w:t>
      </w:r>
      <w:r>
        <w:t xml:space="preserve"> </w:t>
      </w:r>
      <w:r w:rsidR="002178D5">
        <w:t xml:space="preserve">from any places </w:t>
      </w:r>
      <w:r>
        <w:t>other than the sitemap hierarchy.</w:t>
      </w:r>
    </w:p>
    <w:p w:rsidR="00F45005" w:rsidRPr="00487445" w:rsidRDefault="003F5AA4" w:rsidP="00487445">
      <w:pPr>
        <w:pStyle w:val="berschrift3"/>
      </w:pPr>
      <w:r>
        <w:t xml:space="preserve">Implementing a </w:t>
      </w:r>
      <w:r w:rsidR="00487445" w:rsidRPr="00487445">
        <w:t>SQL Server Based Navigation</w:t>
      </w:r>
    </w:p>
    <w:p w:rsidR="00487445" w:rsidRDefault="00487445" w:rsidP="003F5AA4">
      <w:pPr>
        <w:pStyle w:val="BodyTextFirst"/>
      </w:pPr>
      <w:r w:rsidRPr="00487445">
        <w:t>SQL Server</w:t>
      </w:r>
      <w:r>
        <w:t xml:space="preserve"> 2008 </w:t>
      </w:r>
      <w:r w:rsidR="002178D5">
        <w:t>includes</w:t>
      </w:r>
      <w:r>
        <w:t xml:space="preserve"> a new data type, </w:t>
      </w:r>
      <w:proofErr w:type="spellStart"/>
      <w:r w:rsidRPr="00487445">
        <w:rPr>
          <w:rStyle w:val="CodeInline"/>
        </w:rPr>
        <w:t>HierarchyId</w:t>
      </w:r>
      <w:proofErr w:type="spellEnd"/>
      <w:r>
        <w:t xml:space="preserve">. </w:t>
      </w:r>
      <w:r w:rsidR="002178D5">
        <w:t>T</w:t>
      </w:r>
      <w:r>
        <w:t>his</w:t>
      </w:r>
      <w:r w:rsidR="002178D5">
        <w:t xml:space="preserve"> can be used</w:t>
      </w:r>
      <w:r>
        <w:t xml:space="preserve"> to implement a custom database</w:t>
      </w:r>
      <w:r w:rsidR="006D5B61">
        <w:t>-</w:t>
      </w:r>
      <w:r>
        <w:t xml:space="preserve">driven sitemap provider. </w:t>
      </w:r>
    </w:p>
    <w:p w:rsidR="00487445" w:rsidRDefault="00487445" w:rsidP="00487445">
      <w:pPr>
        <w:pStyle w:val="berschrift4"/>
      </w:pPr>
      <w:r>
        <w:t>Preparing the Database</w:t>
      </w:r>
    </w:p>
    <w:p w:rsidR="003F5AA4" w:rsidRPr="003F5AA4" w:rsidRDefault="003F5AA4" w:rsidP="003F5AA4">
      <w:pPr>
        <w:pStyle w:val="BodyTextFirst"/>
      </w:pPr>
      <w:r>
        <w:t>First</w:t>
      </w:r>
      <w:r w:rsidR="002178D5">
        <w:t>ly</w:t>
      </w:r>
      <w:r>
        <w:t>, a database is required. In this example</w:t>
      </w:r>
      <w:r w:rsidR="002178D5">
        <w:t>,</w:t>
      </w:r>
      <w:r>
        <w:t xml:space="preserve"> I use the common </w:t>
      </w:r>
      <w:proofErr w:type="spellStart"/>
      <w:r w:rsidR="00F60403" w:rsidRPr="00F60403">
        <w:rPr>
          <w:i/>
        </w:rPr>
        <w:t>aspnetdb.mdf</w:t>
      </w:r>
      <w:proofErr w:type="spellEnd"/>
      <w:r>
        <w:t xml:space="preserve"> database created for the role and membership provider</w:t>
      </w:r>
      <w:r w:rsidR="002178D5">
        <w:t>,</w:t>
      </w:r>
      <w:r>
        <w:t xml:space="preserve"> if default providers are used. </w:t>
      </w:r>
      <w:r w:rsidR="00432719">
        <w:t xml:space="preserve">Listing 8-1 defines an </w:t>
      </w:r>
      <w:r>
        <w:t xml:space="preserve">additional table named </w:t>
      </w:r>
      <w:proofErr w:type="spellStart"/>
      <w:r w:rsidRPr="003F5AA4">
        <w:rPr>
          <w:i/>
        </w:rPr>
        <w:t>aspnet_Navigation</w:t>
      </w:r>
      <w:proofErr w:type="spellEnd"/>
      <w:r w:rsidR="00432719">
        <w:t>:</w:t>
      </w:r>
    </w:p>
    <w:p w:rsidR="00487445" w:rsidRDefault="00487445" w:rsidP="00487445">
      <w:pPr>
        <w:pStyle w:val="CodeCaption"/>
      </w:pPr>
      <w:r>
        <w:t>Listing  8-</w:t>
      </w:r>
      <w:r w:rsidR="007B75E1">
        <w:fldChar w:fldCharType="begin"/>
      </w:r>
      <w:r w:rsidR="007B75E1">
        <w:instrText xml:space="preserve"> SEQ Listing_ \* ARABIC </w:instrText>
      </w:r>
      <w:r w:rsidR="007B75E1">
        <w:fldChar w:fldCharType="separate"/>
      </w:r>
      <w:r w:rsidR="00772822">
        <w:t>1</w:t>
      </w:r>
      <w:r w:rsidR="007B75E1">
        <w:fldChar w:fldCharType="end"/>
      </w:r>
      <w:r>
        <w:t>. The table definition usin</w:t>
      </w:r>
      <w:r w:rsidR="002178D5">
        <w:t>g</w:t>
      </w:r>
      <w:r>
        <w:t xml:space="preserve"> the HierarchyId data type</w:t>
      </w:r>
    </w:p>
    <w:p w:rsidR="00F45005" w:rsidRDefault="00F45005" w:rsidP="00487445">
      <w:pPr>
        <w:pStyle w:val="CodeFirst"/>
      </w:pPr>
      <w:r>
        <w:t>CREATE TABLE aspnet_Navigation</w:t>
      </w:r>
    </w:p>
    <w:p w:rsidR="00F45005" w:rsidRDefault="00F45005" w:rsidP="00487445">
      <w:pPr>
        <w:pStyle w:val="Code"/>
      </w:pPr>
      <w:r>
        <w:t>(</w:t>
      </w:r>
    </w:p>
    <w:p w:rsidR="00F45005" w:rsidRDefault="0089672F" w:rsidP="00487445">
      <w:pPr>
        <w:pStyle w:val="Code"/>
      </w:pPr>
      <w:r>
        <w:t xml:space="preserve">   </w:t>
      </w:r>
      <w:r w:rsidR="00F45005">
        <w:t>SiteMapNode</w:t>
      </w:r>
      <w:r w:rsidR="008F5183">
        <w:tab/>
      </w:r>
      <w:r w:rsidR="00F45005">
        <w:tab/>
        <w:t>hierarchyid</w:t>
      </w:r>
      <w:r w:rsidR="00F45005">
        <w:tab/>
        <w:t>NOT NULL,</w:t>
      </w:r>
    </w:p>
    <w:p w:rsidR="00F45005" w:rsidRDefault="0089672F" w:rsidP="00487445">
      <w:pPr>
        <w:pStyle w:val="Code"/>
      </w:pPr>
      <w:r>
        <w:t xml:space="preserve">   </w:t>
      </w:r>
      <w:r w:rsidR="00F45005">
        <w:t>Title</w:t>
      </w:r>
      <w:r w:rsidR="00F45005">
        <w:tab/>
      </w:r>
      <w:r w:rsidR="00F45005">
        <w:tab/>
        <w:t>varchar(100)</w:t>
      </w:r>
      <w:r w:rsidR="00F45005">
        <w:tab/>
        <w:t>NOT NULL,</w:t>
      </w:r>
    </w:p>
    <w:p w:rsidR="00F45005" w:rsidRDefault="0089672F" w:rsidP="00487445">
      <w:pPr>
        <w:pStyle w:val="Code"/>
      </w:pPr>
      <w:r>
        <w:t xml:space="preserve">   </w:t>
      </w:r>
      <w:r w:rsidR="00F45005">
        <w:t>Description</w:t>
      </w:r>
      <w:r w:rsidR="008F5183">
        <w:tab/>
      </w:r>
      <w:r w:rsidR="00F45005">
        <w:tab/>
        <w:t>varchar(200)</w:t>
      </w:r>
      <w:r w:rsidR="00F45005">
        <w:tab/>
        <w:t>NULL,</w:t>
      </w:r>
    </w:p>
    <w:p w:rsidR="00F45005" w:rsidRDefault="0089672F" w:rsidP="00487445">
      <w:pPr>
        <w:pStyle w:val="Code"/>
      </w:pPr>
      <w:r>
        <w:t xml:space="preserve">   </w:t>
      </w:r>
      <w:r w:rsidR="00F45005">
        <w:t>Url</w:t>
      </w:r>
      <w:r w:rsidR="00F45005">
        <w:tab/>
      </w:r>
      <w:r w:rsidR="00F45005">
        <w:tab/>
      </w:r>
      <w:r w:rsidR="008F5183">
        <w:tab/>
      </w:r>
      <w:r w:rsidR="00F45005">
        <w:t>varchar(200)</w:t>
      </w:r>
      <w:r w:rsidR="00F45005">
        <w:tab/>
        <w:t>NULL,</w:t>
      </w:r>
    </w:p>
    <w:p w:rsidR="00F45005" w:rsidRDefault="0089672F" w:rsidP="00487445">
      <w:pPr>
        <w:pStyle w:val="Code"/>
      </w:pPr>
      <w:r>
        <w:t xml:space="preserve">   </w:t>
      </w:r>
      <w:r w:rsidR="00F45005">
        <w:t>Roles</w:t>
      </w:r>
      <w:r w:rsidR="00F45005">
        <w:tab/>
      </w:r>
      <w:r w:rsidR="00F45005">
        <w:tab/>
        <w:t>varchar(200)</w:t>
      </w:r>
      <w:r w:rsidR="00F45005">
        <w:tab/>
        <w:t>NULL</w:t>
      </w:r>
    </w:p>
    <w:p w:rsidR="00F45005" w:rsidRPr="00CC0A55" w:rsidRDefault="00F45005" w:rsidP="00487445">
      <w:pPr>
        <w:pStyle w:val="CodeLast"/>
      </w:pPr>
      <w:r w:rsidRPr="00CC0A55">
        <w:t>)</w:t>
      </w:r>
    </w:p>
    <w:p w:rsidR="00487445" w:rsidRPr="00487445" w:rsidRDefault="002178D5" w:rsidP="00487445">
      <w:pPr>
        <w:pStyle w:val="BodyTextCont"/>
      </w:pPr>
      <w:r>
        <w:t>L</w:t>
      </w:r>
      <w:r w:rsidR="00487445" w:rsidRPr="00487445">
        <w:t xml:space="preserve">et’s proceed </w:t>
      </w:r>
      <w:r>
        <w:t>by</w:t>
      </w:r>
      <w:r w:rsidRPr="00487445">
        <w:t xml:space="preserve"> </w:t>
      </w:r>
      <w:r w:rsidR="00487445" w:rsidRPr="00487445">
        <w:t>filling in some data</w:t>
      </w:r>
      <w:r>
        <w:t>,</w:t>
      </w:r>
      <w:r w:rsidR="00487445" w:rsidRPr="00487445">
        <w:t xml:space="preserve"> as shown in the next image:</w:t>
      </w:r>
    </w:p>
    <w:p w:rsidR="00F45005" w:rsidRDefault="008F5183" w:rsidP="00487445">
      <w:pPr>
        <w:pStyle w:val="Figure"/>
      </w:pPr>
      <w:r>
        <w:rPr>
          <w:noProof/>
          <w:lang w:val="de-DE" w:eastAsia="de-DE"/>
        </w:rPr>
        <w:drawing>
          <wp:inline distT="0" distB="0" distL="0" distR="0">
            <wp:extent cx="3304032" cy="944880"/>
            <wp:effectExtent l="19050" t="0" r="0" b="0"/>
            <wp:docPr id="1" name="19835f0800.tif" descr="D:\UserData\jkrause\Documents\Meine Daten\Bücher\Fachbuchprojekte\ASP.NET Extensibility\Images\19835f080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800.tif"/>
                    <pic:cNvPicPr/>
                  </pic:nvPicPr>
                  <pic:blipFill>
                    <a:blip r:link="rId10" cstate="print"/>
                    <a:stretch>
                      <a:fillRect/>
                    </a:stretch>
                  </pic:blipFill>
                  <pic:spPr>
                    <a:xfrm>
                      <a:off x="0" y="0"/>
                      <a:ext cx="3304032" cy="944880"/>
                    </a:xfrm>
                    <a:prstGeom prst="rect">
                      <a:avLst/>
                    </a:prstGeom>
                  </pic:spPr>
                </pic:pic>
              </a:graphicData>
            </a:graphic>
          </wp:inline>
        </w:drawing>
      </w:r>
    </w:p>
    <w:p w:rsidR="008F5183" w:rsidRPr="008F5183" w:rsidRDefault="008F5183" w:rsidP="008F5183">
      <w:pPr>
        <w:pStyle w:val="Production"/>
      </w:pPr>
      <w:r>
        <w:t xml:space="preserve">Insert </w:t>
      </w:r>
      <w:r w:rsidRPr="008F5183">
        <w:t>19835f0800</w:t>
      </w:r>
      <w:r>
        <w:t>.tif</w:t>
      </w:r>
    </w:p>
    <w:p w:rsidR="00F45005" w:rsidRDefault="00487445" w:rsidP="00487445">
      <w:pPr>
        <w:pStyle w:val="FigureCaption"/>
      </w:pPr>
      <w:r w:rsidRPr="00160F5B">
        <w:t>Figure 8-</w:t>
      </w:r>
      <w:r w:rsidR="00E0460B">
        <w:fldChar w:fldCharType="begin"/>
      </w:r>
      <w:r w:rsidRPr="00160F5B">
        <w:instrText xml:space="preserve"> SEQ Figure \* ARABIC </w:instrText>
      </w:r>
      <w:r w:rsidR="00E0460B">
        <w:fldChar w:fldCharType="separate"/>
      </w:r>
      <w:r w:rsidR="00D657CA">
        <w:t>1</w:t>
      </w:r>
      <w:r w:rsidR="00E0460B">
        <w:fldChar w:fldCharType="end"/>
      </w:r>
      <w:r>
        <w:t>.</w:t>
      </w:r>
      <w:r w:rsidR="00BA77CB">
        <w:t xml:space="preserve"> Table with some test values in Visual Studio Professional</w:t>
      </w:r>
    </w:p>
    <w:p w:rsidR="008F5183" w:rsidRPr="008F5183" w:rsidRDefault="008F5183" w:rsidP="008F5183">
      <w:pPr>
        <w:pStyle w:val="BodyTextCont"/>
      </w:pPr>
      <w:r>
        <w:t xml:space="preserve">The </w:t>
      </w:r>
      <w:proofErr w:type="spellStart"/>
      <w:r w:rsidRPr="00EE1D80">
        <w:rPr>
          <w:rStyle w:val="CodeInline"/>
        </w:rPr>
        <w:t>HierarchyId</w:t>
      </w:r>
      <w:proofErr w:type="spellEnd"/>
      <w:r>
        <w:t xml:space="preserve"> column contains the node definition as a path</w:t>
      </w:r>
      <w:r w:rsidR="00EE1D80">
        <w:t xml:space="preserve"> beginning with a slash. The internal format is binary and must be transformed using the </w:t>
      </w:r>
      <w:proofErr w:type="spellStart"/>
      <w:r w:rsidR="00EE1D80" w:rsidRPr="00EE1D80">
        <w:rPr>
          <w:rStyle w:val="CodeInline"/>
        </w:rPr>
        <w:t>ToString</w:t>
      </w:r>
      <w:proofErr w:type="spellEnd"/>
      <w:r w:rsidR="00EE1D80">
        <w:t xml:space="preserve"> method SQL provides for this type. This is what Visual Studio does when </w:t>
      </w:r>
      <w:r w:rsidR="00090CA6">
        <w:t xml:space="preserve">presenting </w:t>
      </w:r>
      <w:r w:rsidR="00EE1D80">
        <w:t xml:space="preserve">the table data </w:t>
      </w:r>
      <w:r w:rsidR="00090CA6">
        <w:t>in edit mode</w:t>
      </w:r>
      <w:r w:rsidR="00EE1D80">
        <w:t xml:space="preserve">. </w:t>
      </w:r>
    </w:p>
    <w:p w:rsidR="00F45005" w:rsidRPr="00160F5B" w:rsidRDefault="00160F5B" w:rsidP="00160F5B">
      <w:pPr>
        <w:pStyle w:val="berschrift4"/>
      </w:pPr>
      <w:r w:rsidRPr="00160F5B">
        <w:lastRenderedPageBreak/>
        <w:t>Creating the Provider</w:t>
      </w:r>
    </w:p>
    <w:p w:rsidR="00160F5B" w:rsidRPr="00160F5B" w:rsidRDefault="00160F5B" w:rsidP="00160F5B">
      <w:pPr>
        <w:pStyle w:val="BodyTextFirst"/>
      </w:pPr>
      <w:r w:rsidRPr="00160F5B">
        <w:t xml:space="preserve">Now </w:t>
      </w:r>
      <w:r w:rsidR="002178D5">
        <w:t xml:space="preserve">that </w:t>
      </w:r>
      <w:r w:rsidRPr="00160F5B">
        <w:t>we have everything</w:t>
      </w:r>
      <w:r w:rsidR="002178D5">
        <w:t>,</w:t>
      </w:r>
      <w:r w:rsidRPr="00160F5B">
        <w:t xml:space="preserve"> </w:t>
      </w:r>
      <w:r>
        <w:t xml:space="preserve">we </w:t>
      </w:r>
      <w:r w:rsidR="002178D5">
        <w:t>can</w:t>
      </w:r>
      <w:r>
        <w:t xml:space="preserve"> create the custom provider. </w:t>
      </w:r>
      <w:r w:rsidR="006D5B61">
        <w:t>L</w:t>
      </w:r>
      <w:r>
        <w:t xml:space="preserve">isting </w:t>
      </w:r>
      <w:r w:rsidR="006D5B61">
        <w:t xml:space="preserve">8-2 </w:t>
      </w:r>
      <w:r>
        <w:t xml:space="preserve">shows the final result. You </w:t>
      </w:r>
      <w:r w:rsidR="002178D5">
        <w:t xml:space="preserve">can </w:t>
      </w:r>
      <w:r>
        <w:t xml:space="preserve">create it </w:t>
      </w:r>
      <w:r w:rsidR="002178D5">
        <w:t xml:space="preserve">in </w:t>
      </w:r>
      <w:r>
        <w:t>the current Web project</w:t>
      </w:r>
      <w:r w:rsidR="002178D5">
        <w:t xml:space="preserve"> or</w:t>
      </w:r>
      <w:r w:rsidR="002178D5" w:rsidRPr="002178D5">
        <w:t xml:space="preserve"> </w:t>
      </w:r>
      <w:r w:rsidR="00EF3EF8">
        <w:t xml:space="preserve">in </w:t>
      </w:r>
      <w:r w:rsidR="002178D5">
        <w:t xml:space="preserve">a </w:t>
      </w:r>
      <w:r w:rsidR="00EF3EF8">
        <w:t xml:space="preserve">separate </w:t>
      </w:r>
      <w:r w:rsidR="002178D5">
        <w:t>project</w:t>
      </w:r>
      <w:r>
        <w:t xml:space="preserve">. </w:t>
      </w:r>
      <w:r w:rsidR="002178D5">
        <w:t>Using it in a Web project will change</w:t>
      </w:r>
      <w:r>
        <w:t xml:space="preserve"> the configuration slightly. </w:t>
      </w:r>
      <w:r w:rsidR="00EF3EF8">
        <w:t xml:space="preserve">The big advantage of building a custom sitemap provider in its own project is to be able </w:t>
      </w:r>
      <w:r>
        <w:t xml:space="preserve">to re-use </w:t>
      </w:r>
      <w:r w:rsidR="002178D5">
        <w:t xml:space="preserve">it </w:t>
      </w:r>
      <w:r>
        <w:t>with other web applications.</w:t>
      </w:r>
    </w:p>
    <w:p w:rsidR="00160F5B" w:rsidRDefault="00160F5B" w:rsidP="00160F5B">
      <w:pPr>
        <w:pStyle w:val="CodeCaption"/>
      </w:pPr>
      <w:r>
        <w:t>Listing  8-</w:t>
      </w:r>
      <w:r w:rsidR="007B75E1">
        <w:fldChar w:fldCharType="begin"/>
      </w:r>
      <w:r w:rsidR="007B75E1">
        <w:instrText xml:space="preserve"> SEQ Listing_ \* ARABIC </w:instrText>
      </w:r>
      <w:r w:rsidR="007B75E1">
        <w:fldChar w:fldCharType="separate"/>
      </w:r>
      <w:r w:rsidR="00772822">
        <w:t>2</w:t>
      </w:r>
      <w:r w:rsidR="007B75E1">
        <w:fldChar w:fldCharType="end"/>
      </w:r>
      <w:r>
        <w:t xml:space="preserve">. </w:t>
      </w:r>
      <w:r w:rsidR="000937CC">
        <w:t xml:space="preserve">The </w:t>
      </w:r>
      <w:r w:rsidR="000937CC" w:rsidRPr="002365E0">
        <w:rPr>
          <w:lang w:eastAsia="de-DE"/>
        </w:rPr>
        <w:t>SqlSiteMapProvider</w:t>
      </w:r>
      <w:r>
        <w:t xml:space="preserve"> usin</w:t>
      </w:r>
      <w:r w:rsidR="002178D5">
        <w:t>g</w:t>
      </w:r>
      <w:r>
        <w:t xml:space="preserve"> the HierarchyId data type</w:t>
      </w:r>
    </w:p>
    <w:p w:rsidR="002365E0" w:rsidRPr="002365E0" w:rsidRDefault="002365E0" w:rsidP="002365E0">
      <w:pPr>
        <w:pStyle w:val="CodeFirst"/>
        <w:rPr>
          <w:lang w:eastAsia="de-DE"/>
        </w:rPr>
      </w:pPr>
      <w:r w:rsidRPr="002365E0">
        <w:rPr>
          <w:lang w:eastAsia="de-DE"/>
        </w:rPr>
        <w:t>using System;</w:t>
      </w:r>
    </w:p>
    <w:p w:rsidR="002365E0" w:rsidRPr="002365E0" w:rsidRDefault="002365E0" w:rsidP="002365E0">
      <w:pPr>
        <w:pStyle w:val="Code"/>
        <w:rPr>
          <w:lang w:eastAsia="de-DE"/>
        </w:rPr>
      </w:pPr>
      <w:r w:rsidRPr="002365E0">
        <w:rPr>
          <w:lang w:eastAsia="de-DE"/>
        </w:rPr>
        <w:t>using System.Collections.Generic;</w:t>
      </w:r>
    </w:p>
    <w:p w:rsidR="002365E0" w:rsidRPr="002365E0" w:rsidRDefault="002365E0" w:rsidP="002365E0">
      <w:pPr>
        <w:pStyle w:val="Code"/>
        <w:rPr>
          <w:lang w:eastAsia="de-DE"/>
        </w:rPr>
      </w:pPr>
      <w:r w:rsidRPr="002365E0">
        <w:rPr>
          <w:lang w:eastAsia="de-DE"/>
        </w:rPr>
        <w:t>using System.Collections.Specialized;</w:t>
      </w:r>
    </w:p>
    <w:p w:rsidR="002365E0" w:rsidRPr="002365E0" w:rsidRDefault="002365E0" w:rsidP="002365E0">
      <w:pPr>
        <w:pStyle w:val="Code"/>
        <w:rPr>
          <w:lang w:eastAsia="de-DE"/>
        </w:rPr>
      </w:pPr>
      <w:r w:rsidRPr="002365E0">
        <w:rPr>
          <w:lang w:eastAsia="de-DE"/>
        </w:rPr>
        <w:t>using System.Configuration.Provider;</w:t>
      </w:r>
    </w:p>
    <w:p w:rsidR="002365E0" w:rsidRPr="002365E0" w:rsidRDefault="002365E0" w:rsidP="002365E0">
      <w:pPr>
        <w:pStyle w:val="Code"/>
        <w:rPr>
          <w:lang w:eastAsia="de-DE"/>
        </w:rPr>
      </w:pPr>
      <w:r w:rsidRPr="002365E0">
        <w:rPr>
          <w:lang w:eastAsia="de-DE"/>
        </w:rPr>
        <w:t>using System.Data;</w:t>
      </w:r>
    </w:p>
    <w:p w:rsidR="002365E0" w:rsidRPr="002365E0" w:rsidRDefault="002365E0" w:rsidP="002365E0">
      <w:pPr>
        <w:pStyle w:val="Code"/>
        <w:rPr>
          <w:lang w:eastAsia="de-DE"/>
        </w:rPr>
      </w:pPr>
      <w:r w:rsidRPr="002365E0">
        <w:rPr>
          <w:lang w:eastAsia="de-DE"/>
        </w:rPr>
        <w:t>using System.Data.Common;</w:t>
      </w:r>
    </w:p>
    <w:p w:rsidR="002365E0" w:rsidRPr="002365E0" w:rsidRDefault="002365E0" w:rsidP="002365E0">
      <w:pPr>
        <w:pStyle w:val="Code"/>
        <w:rPr>
          <w:lang w:eastAsia="de-DE"/>
        </w:rPr>
      </w:pPr>
      <w:r w:rsidRPr="002365E0">
        <w:rPr>
          <w:lang w:eastAsia="de-DE"/>
        </w:rPr>
        <w:t>using System.Data.SqlClient;</w:t>
      </w:r>
    </w:p>
    <w:p w:rsidR="002365E0" w:rsidRPr="002365E0" w:rsidRDefault="002365E0" w:rsidP="002365E0">
      <w:pPr>
        <w:pStyle w:val="Code"/>
        <w:rPr>
          <w:lang w:eastAsia="de-DE"/>
        </w:rPr>
      </w:pPr>
      <w:r w:rsidRPr="002365E0">
        <w:rPr>
          <w:lang w:eastAsia="de-DE"/>
        </w:rPr>
        <w:t>using System.Linq;</w:t>
      </w:r>
    </w:p>
    <w:p w:rsidR="002365E0" w:rsidRPr="002365E0" w:rsidRDefault="002365E0" w:rsidP="002365E0">
      <w:pPr>
        <w:pStyle w:val="Code"/>
        <w:rPr>
          <w:lang w:eastAsia="de-DE"/>
        </w:rPr>
      </w:pPr>
      <w:r w:rsidRPr="002365E0">
        <w:rPr>
          <w:lang w:eastAsia="de-DE"/>
        </w:rPr>
        <w:t>using System.Security.Permissions;</w:t>
      </w:r>
    </w:p>
    <w:p w:rsidR="002365E0" w:rsidRPr="002365E0" w:rsidRDefault="002365E0" w:rsidP="002365E0">
      <w:pPr>
        <w:pStyle w:val="Code"/>
        <w:rPr>
          <w:lang w:eastAsia="de-DE"/>
        </w:rPr>
      </w:pPr>
      <w:r w:rsidRPr="002365E0">
        <w:rPr>
          <w:lang w:eastAsia="de-DE"/>
        </w:rPr>
        <w:t>using System.Web;</w:t>
      </w:r>
    </w:p>
    <w:p w:rsidR="002365E0" w:rsidRPr="002365E0" w:rsidRDefault="002365E0" w:rsidP="002365E0">
      <w:pPr>
        <w:pStyle w:val="Code"/>
        <w:rPr>
          <w:lang w:eastAsia="de-DE"/>
        </w:rPr>
      </w:pPr>
      <w:r w:rsidRPr="002365E0">
        <w:rPr>
          <w:lang w:eastAsia="de-DE"/>
        </w:rPr>
        <w:t>using System.Web.Configuration;</w:t>
      </w:r>
    </w:p>
    <w:p w:rsidR="002365E0" w:rsidRPr="002365E0" w:rsidRDefault="002365E0" w:rsidP="002365E0">
      <w:pPr>
        <w:pStyle w:val="Code"/>
        <w:rPr>
          <w:lang w:eastAsia="de-DE"/>
        </w:rPr>
      </w:pPr>
    </w:p>
    <w:p w:rsidR="002365E0" w:rsidRPr="002365E0" w:rsidRDefault="002365E0" w:rsidP="002365E0">
      <w:pPr>
        <w:pStyle w:val="Code"/>
        <w:rPr>
          <w:lang w:eastAsia="de-DE"/>
        </w:rPr>
      </w:pPr>
      <w:r w:rsidRPr="002365E0">
        <w:rPr>
          <w:lang w:eastAsia="de-DE"/>
        </w:rPr>
        <w:t>namespace Apress.Extensibility.SqlSiteMap</w:t>
      </w:r>
    </w:p>
    <w:p w:rsidR="002365E0" w:rsidRPr="002365E0" w:rsidRDefault="002365E0" w:rsidP="002365E0">
      <w:pPr>
        <w:pStyle w:val="Code"/>
        <w:rPr>
          <w:lang w:eastAsia="de-DE"/>
        </w:rPr>
      </w:pPr>
      <w:r w:rsidRPr="002365E0">
        <w:rPr>
          <w:lang w:eastAsia="de-DE"/>
        </w:rPr>
        <w:t>{</w:t>
      </w:r>
    </w:p>
    <w:p w:rsidR="002365E0" w:rsidRPr="002365E0" w:rsidRDefault="002365E0" w:rsidP="002365E0">
      <w:pPr>
        <w:pStyle w:val="Code"/>
        <w:rPr>
          <w:lang w:eastAsia="de-DE"/>
        </w:rPr>
      </w:pPr>
    </w:p>
    <w:p w:rsidR="002365E0" w:rsidRPr="002365E0" w:rsidRDefault="002365E0" w:rsidP="002365E0">
      <w:pPr>
        <w:pStyle w:val="Code"/>
        <w:rPr>
          <w:lang w:eastAsia="de-DE"/>
        </w:rPr>
      </w:pPr>
      <w:r w:rsidRPr="002365E0">
        <w:rPr>
          <w:lang w:eastAsia="de-DE"/>
        </w:rPr>
        <w:t xml:space="preserve">    [SqlClientPermission(SecurityAction.Demand, Unrestricted = true)]</w:t>
      </w:r>
    </w:p>
    <w:p w:rsidR="002365E0" w:rsidRPr="002365E0" w:rsidRDefault="002365E0" w:rsidP="002365E0">
      <w:pPr>
        <w:pStyle w:val="Code"/>
        <w:rPr>
          <w:lang w:eastAsia="de-DE"/>
        </w:rPr>
      </w:pPr>
      <w:r w:rsidRPr="002365E0">
        <w:rPr>
          <w:lang w:eastAsia="de-DE"/>
        </w:rPr>
        <w:t xml:space="preserve">    public class SqlSiteMapProvider : StaticSiteMapProvider</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r w:rsidRPr="002365E0">
        <w:rPr>
          <w:lang w:eastAsia="de-DE"/>
        </w:rPr>
        <w:t xml:space="preserve">        private string _connect;</w:t>
      </w:r>
    </w:p>
    <w:p w:rsidR="002365E0" w:rsidRPr="002365E0" w:rsidRDefault="002365E0" w:rsidP="002365E0">
      <w:pPr>
        <w:pStyle w:val="Code"/>
        <w:rPr>
          <w:lang w:eastAsia="de-DE"/>
        </w:rPr>
      </w:pPr>
      <w:r w:rsidRPr="002365E0">
        <w:rPr>
          <w:lang w:eastAsia="de-DE"/>
        </w:rPr>
        <w:t xml:space="preserve">        private int _indexNode;</w:t>
      </w:r>
    </w:p>
    <w:p w:rsidR="002365E0" w:rsidRPr="002365E0" w:rsidRDefault="002365E0" w:rsidP="002365E0">
      <w:pPr>
        <w:pStyle w:val="Code"/>
        <w:rPr>
          <w:lang w:eastAsia="de-DE"/>
        </w:rPr>
      </w:pPr>
      <w:r w:rsidRPr="002365E0">
        <w:rPr>
          <w:lang w:eastAsia="de-DE"/>
        </w:rPr>
        <w:t xml:space="preserve">        private int _indexTitle; </w:t>
      </w:r>
    </w:p>
    <w:p w:rsidR="002365E0" w:rsidRPr="002365E0" w:rsidRDefault="002365E0" w:rsidP="002365E0">
      <w:pPr>
        <w:pStyle w:val="Code"/>
        <w:rPr>
          <w:lang w:eastAsia="de-DE"/>
        </w:rPr>
      </w:pPr>
      <w:r w:rsidRPr="002365E0">
        <w:rPr>
          <w:lang w:eastAsia="de-DE"/>
        </w:rPr>
        <w:t xml:space="preserve">        private int _indexUrl;</w:t>
      </w:r>
    </w:p>
    <w:p w:rsidR="002365E0" w:rsidRPr="002365E0" w:rsidRDefault="002365E0" w:rsidP="002365E0">
      <w:pPr>
        <w:pStyle w:val="Code"/>
        <w:rPr>
          <w:lang w:eastAsia="de-DE"/>
        </w:rPr>
      </w:pPr>
      <w:r w:rsidRPr="002365E0">
        <w:rPr>
          <w:lang w:eastAsia="de-DE"/>
        </w:rPr>
        <w:t xml:space="preserve">        private int _indexDesc;</w:t>
      </w:r>
    </w:p>
    <w:p w:rsidR="002365E0" w:rsidRPr="002365E0" w:rsidRDefault="002365E0" w:rsidP="002365E0">
      <w:pPr>
        <w:pStyle w:val="Code"/>
        <w:rPr>
          <w:lang w:eastAsia="de-DE"/>
        </w:rPr>
      </w:pPr>
      <w:r w:rsidRPr="002365E0">
        <w:rPr>
          <w:lang w:eastAsia="de-DE"/>
        </w:rPr>
        <w:t xml:space="preserve">        private int _indexRoles;</w:t>
      </w:r>
    </w:p>
    <w:p w:rsidR="002365E0" w:rsidRPr="002365E0" w:rsidRDefault="002365E0" w:rsidP="002365E0">
      <w:pPr>
        <w:pStyle w:val="Code"/>
        <w:rPr>
          <w:lang w:eastAsia="de-DE"/>
        </w:rPr>
      </w:pPr>
      <w:r w:rsidRPr="002365E0">
        <w:rPr>
          <w:lang w:eastAsia="de-DE"/>
        </w:rPr>
        <w:t xml:space="preserve">        private int _indexParent;</w:t>
      </w:r>
    </w:p>
    <w:p w:rsidR="002365E0" w:rsidRPr="002365E0" w:rsidRDefault="002365E0" w:rsidP="002365E0">
      <w:pPr>
        <w:pStyle w:val="Code"/>
        <w:rPr>
          <w:lang w:eastAsia="de-DE"/>
        </w:rPr>
      </w:pPr>
      <w:r w:rsidRPr="002365E0">
        <w:rPr>
          <w:lang w:eastAsia="de-DE"/>
        </w:rPr>
        <w:t xml:space="preserve">        private int _indexRoot;</w:t>
      </w:r>
    </w:p>
    <w:p w:rsidR="002365E0" w:rsidRPr="002365E0" w:rsidRDefault="002365E0" w:rsidP="002365E0">
      <w:pPr>
        <w:pStyle w:val="Code"/>
        <w:rPr>
          <w:lang w:eastAsia="de-DE"/>
        </w:rPr>
      </w:pPr>
    </w:p>
    <w:p w:rsidR="002365E0" w:rsidRPr="002365E0" w:rsidRDefault="002365E0" w:rsidP="002365E0">
      <w:pPr>
        <w:pStyle w:val="Code"/>
        <w:rPr>
          <w:lang w:eastAsia="de-DE"/>
        </w:rPr>
      </w:pPr>
      <w:r w:rsidRPr="002365E0">
        <w:rPr>
          <w:lang w:eastAsia="de-DE"/>
        </w:rPr>
        <w:t xml:space="preserve">        private SiteMapNode _root;</w:t>
      </w:r>
    </w:p>
    <w:p w:rsidR="002365E0" w:rsidRDefault="002365E0" w:rsidP="002365E0">
      <w:pPr>
        <w:pStyle w:val="Code"/>
        <w:rPr>
          <w:lang w:eastAsia="de-DE"/>
        </w:rPr>
      </w:pPr>
      <w:r w:rsidRPr="002365E0">
        <w:rPr>
          <w:lang w:eastAsia="de-DE"/>
        </w:rPr>
        <w:t xml:space="preserve">        private Dictionary&lt;string, SiteMapNode&gt; _nodes = </w:t>
      </w:r>
      <w:r>
        <w:rPr>
          <w:lang w:eastAsia="de-DE"/>
        </w:rPr>
        <w:sym w:font="Wingdings" w:char="F0C3"/>
      </w:r>
    </w:p>
    <w:p w:rsidR="002365E0" w:rsidRPr="002365E0" w:rsidRDefault="002365E0" w:rsidP="002365E0">
      <w:pPr>
        <w:pStyle w:val="Code"/>
        <w:rPr>
          <w:lang w:eastAsia="de-DE"/>
        </w:rPr>
      </w:pPr>
      <w:r>
        <w:rPr>
          <w:lang w:eastAsia="de-DE"/>
        </w:rPr>
        <w:t xml:space="preserve">            </w:t>
      </w:r>
      <w:r w:rsidRPr="002365E0">
        <w:rPr>
          <w:lang w:eastAsia="de-DE"/>
        </w:rPr>
        <w:t>new Dictionary&lt;string, SiteMapNode&gt;(16);</w:t>
      </w:r>
    </w:p>
    <w:p w:rsidR="002365E0" w:rsidRPr="002365E0" w:rsidRDefault="002365E0" w:rsidP="002365E0">
      <w:pPr>
        <w:pStyle w:val="Code"/>
        <w:rPr>
          <w:lang w:eastAsia="de-DE"/>
        </w:rPr>
      </w:pPr>
    </w:p>
    <w:p w:rsidR="002365E0" w:rsidRPr="002365E0" w:rsidRDefault="002365E0" w:rsidP="002365E0">
      <w:pPr>
        <w:pStyle w:val="Code"/>
        <w:rPr>
          <w:lang w:eastAsia="de-DE"/>
        </w:rPr>
      </w:pPr>
      <w:r w:rsidRPr="002365E0">
        <w:rPr>
          <w:lang w:eastAsia="de-DE"/>
        </w:rPr>
        <w:t xml:space="preserve">        public override void Initialize(string name, NameValueCollection config)</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r w:rsidRPr="002365E0">
        <w:rPr>
          <w:lang w:eastAsia="de-DE"/>
        </w:rPr>
        <w:t xml:space="preserve">            if (config == null)</w:t>
      </w:r>
    </w:p>
    <w:p w:rsidR="002365E0" w:rsidRPr="002365E0" w:rsidRDefault="002365E0" w:rsidP="002365E0">
      <w:pPr>
        <w:pStyle w:val="Code"/>
        <w:rPr>
          <w:lang w:eastAsia="de-DE"/>
        </w:rPr>
      </w:pPr>
      <w:r w:rsidRPr="002365E0">
        <w:rPr>
          <w:lang w:eastAsia="de-DE"/>
        </w:rPr>
        <w:t xml:space="preserve">                throw new ArgumentNullException("config");</w:t>
      </w:r>
    </w:p>
    <w:p w:rsidR="002365E0" w:rsidRPr="002365E0" w:rsidRDefault="002365E0" w:rsidP="002365E0">
      <w:pPr>
        <w:pStyle w:val="Code"/>
        <w:rPr>
          <w:lang w:eastAsia="de-DE"/>
        </w:rPr>
      </w:pPr>
      <w:r w:rsidRPr="002365E0">
        <w:rPr>
          <w:lang w:eastAsia="de-DE"/>
        </w:rPr>
        <w:t xml:space="preserve">            if (String.IsNullOrEmpty(name))</w:t>
      </w:r>
    </w:p>
    <w:p w:rsidR="002365E0" w:rsidRPr="002365E0" w:rsidRDefault="002365E0" w:rsidP="002365E0">
      <w:pPr>
        <w:pStyle w:val="Code"/>
        <w:rPr>
          <w:lang w:eastAsia="de-DE"/>
        </w:rPr>
      </w:pPr>
      <w:r w:rsidRPr="002365E0">
        <w:rPr>
          <w:lang w:eastAsia="de-DE"/>
        </w:rPr>
        <w:t xml:space="preserve">                name = "SqlSiteMapProvider";</w:t>
      </w:r>
    </w:p>
    <w:p w:rsidR="002365E0" w:rsidRPr="002365E0" w:rsidRDefault="002365E0" w:rsidP="002365E0">
      <w:pPr>
        <w:pStyle w:val="Code"/>
        <w:rPr>
          <w:lang w:eastAsia="de-DE"/>
        </w:rPr>
      </w:pPr>
    </w:p>
    <w:p w:rsidR="002365E0" w:rsidRPr="002365E0" w:rsidRDefault="002365E0" w:rsidP="002365E0">
      <w:pPr>
        <w:pStyle w:val="Code"/>
        <w:rPr>
          <w:lang w:eastAsia="de-DE"/>
        </w:rPr>
      </w:pPr>
      <w:r w:rsidRPr="002365E0">
        <w:rPr>
          <w:lang w:eastAsia="de-DE"/>
        </w:rPr>
        <w:t xml:space="preserve">            base.Initialize(name, config);</w:t>
      </w:r>
    </w:p>
    <w:p w:rsidR="002365E0" w:rsidRPr="002365E0" w:rsidRDefault="002365E0" w:rsidP="002365E0">
      <w:pPr>
        <w:pStyle w:val="Code"/>
        <w:rPr>
          <w:lang w:eastAsia="de-DE"/>
        </w:rPr>
      </w:pPr>
      <w:r w:rsidRPr="002365E0">
        <w:rPr>
          <w:lang w:eastAsia="de-DE"/>
        </w:rPr>
        <w:t xml:space="preserve">            string connect = "siteMap";</w:t>
      </w:r>
    </w:p>
    <w:p w:rsidR="002365E0" w:rsidRPr="002365E0" w:rsidRDefault="002365E0" w:rsidP="002365E0">
      <w:pPr>
        <w:pStyle w:val="Code"/>
        <w:rPr>
          <w:lang w:eastAsia="de-DE"/>
        </w:rPr>
      </w:pPr>
      <w:r w:rsidRPr="002365E0">
        <w:rPr>
          <w:lang w:eastAsia="de-DE"/>
        </w:rPr>
        <w:t xml:space="preserve">            if (WebConfigurationManager.ConnectionStrings[connect] == null)</w:t>
      </w:r>
    </w:p>
    <w:p w:rsidR="002365E0" w:rsidRPr="002365E0" w:rsidRDefault="002365E0" w:rsidP="002365E0">
      <w:pPr>
        <w:pStyle w:val="Code"/>
        <w:rPr>
          <w:lang w:eastAsia="de-DE"/>
        </w:rPr>
      </w:pPr>
      <w:r w:rsidRPr="002365E0">
        <w:rPr>
          <w:lang w:eastAsia="de-DE"/>
        </w:rPr>
        <w:t xml:space="preserve">                throw new ProviderException("No connection");</w:t>
      </w:r>
    </w:p>
    <w:p w:rsidR="002365E0" w:rsidRDefault="002365E0" w:rsidP="002365E0">
      <w:pPr>
        <w:pStyle w:val="Code"/>
        <w:rPr>
          <w:lang w:eastAsia="de-DE"/>
        </w:rPr>
      </w:pPr>
      <w:r w:rsidRPr="002365E0">
        <w:rPr>
          <w:lang w:eastAsia="de-DE"/>
        </w:rPr>
        <w:t xml:space="preserve">            _connect = WebConfigurationManager.ConnectionStrings[connect].</w:t>
      </w:r>
      <w:r>
        <w:rPr>
          <w:lang w:eastAsia="de-DE"/>
        </w:rPr>
        <w:t xml:space="preserve"> </w:t>
      </w:r>
      <w:r>
        <w:rPr>
          <w:lang w:eastAsia="de-DE"/>
        </w:rPr>
        <w:sym w:font="Wingdings" w:char="F0C3"/>
      </w:r>
    </w:p>
    <w:p w:rsidR="002365E0" w:rsidRPr="002365E0" w:rsidRDefault="002365E0" w:rsidP="002365E0">
      <w:pPr>
        <w:pStyle w:val="Code"/>
        <w:rPr>
          <w:lang w:eastAsia="de-DE"/>
        </w:rPr>
      </w:pPr>
      <w:r>
        <w:rPr>
          <w:lang w:eastAsia="de-DE"/>
        </w:rPr>
        <w:lastRenderedPageBreak/>
        <w:t xml:space="preserve">                       </w:t>
      </w:r>
      <w:r w:rsidRPr="002365E0">
        <w:rPr>
          <w:lang w:eastAsia="de-DE"/>
        </w:rPr>
        <w:t>ConnectionString;</w:t>
      </w:r>
    </w:p>
    <w:p w:rsidR="002365E0" w:rsidRPr="002365E0" w:rsidRDefault="002365E0" w:rsidP="002365E0">
      <w:pPr>
        <w:pStyle w:val="Code"/>
        <w:rPr>
          <w:lang w:eastAsia="de-DE"/>
        </w:rPr>
      </w:pPr>
      <w:r w:rsidRPr="002365E0">
        <w:rPr>
          <w:lang w:eastAsia="de-DE"/>
        </w:rPr>
        <w:t xml:space="preserve">            if (String.IsNullOrEmpty(_connect))</w:t>
      </w:r>
    </w:p>
    <w:p w:rsidR="002365E0" w:rsidRPr="002365E0" w:rsidRDefault="002365E0" w:rsidP="002365E0">
      <w:pPr>
        <w:pStyle w:val="Code"/>
        <w:rPr>
          <w:lang w:eastAsia="de-DE"/>
        </w:rPr>
      </w:pPr>
      <w:r w:rsidRPr="002365E0">
        <w:rPr>
          <w:lang w:eastAsia="de-DE"/>
        </w:rPr>
        <w:t xml:space="preserve">                throw new ProviderException("no connection string");</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p>
    <w:p w:rsidR="002365E0" w:rsidRPr="002365E0" w:rsidRDefault="002365E0" w:rsidP="002365E0">
      <w:pPr>
        <w:pStyle w:val="Code"/>
        <w:rPr>
          <w:lang w:eastAsia="de-DE"/>
        </w:rPr>
      </w:pPr>
      <w:r w:rsidRPr="002365E0">
        <w:rPr>
          <w:lang w:eastAsia="de-DE"/>
        </w:rPr>
        <w:t xml:space="preserve">        public override SiteMapNode BuildSiteMap()</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r w:rsidRPr="002365E0">
        <w:rPr>
          <w:lang w:eastAsia="de-DE"/>
        </w:rPr>
        <w:t xml:space="preserve">            lock (this)</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r w:rsidRPr="002365E0">
        <w:rPr>
          <w:lang w:eastAsia="de-DE"/>
        </w:rPr>
        <w:t xml:space="preserve">                if (_root != null)</w:t>
      </w:r>
    </w:p>
    <w:p w:rsidR="002365E0" w:rsidRPr="002365E0" w:rsidRDefault="002365E0" w:rsidP="002365E0">
      <w:pPr>
        <w:pStyle w:val="Code"/>
        <w:rPr>
          <w:lang w:eastAsia="de-DE"/>
        </w:rPr>
      </w:pPr>
      <w:r w:rsidRPr="002365E0">
        <w:rPr>
          <w:lang w:eastAsia="de-DE"/>
        </w:rPr>
        <w:t xml:space="preserve">                    return _root;</w:t>
      </w:r>
    </w:p>
    <w:p w:rsidR="002365E0" w:rsidRPr="002365E0" w:rsidRDefault="002365E0" w:rsidP="002365E0">
      <w:pPr>
        <w:pStyle w:val="Code"/>
        <w:rPr>
          <w:lang w:eastAsia="de-DE"/>
        </w:rPr>
      </w:pPr>
      <w:r w:rsidRPr="002365E0">
        <w:rPr>
          <w:lang w:eastAsia="de-DE"/>
        </w:rPr>
        <w:t xml:space="preserve">                SqlConnection connection = new SqlConnection(_connect);</w:t>
      </w:r>
    </w:p>
    <w:p w:rsidR="002365E0" w:rsidRPr="002365E0" w:rsidRDefault="002365E0" w:rsidP="002365E0">
      <w:pPr>
        <w:pStyle w:val="Code"/>
        <w:rPr>
          <w:lang w:eastAsia="de-DE"/>
        </w:rPr>
      </w:pPr>
      <w:r w:rsidRPr="002365E0">
        <w:rPr>
          <w:lang w:eastAsia="de-DE"/>
        </w:rPr>
        <w:t xml:space="preserve">                try</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r w:rsidRPr="002365E0">
        <w:rPr>
          <w:lang w:eastAsia="de-DE"/>
        </w:rPr>
        <w:t xml:space="preserve">                    connection.Open();</w:t>
      </w:r>
    </w:p>
    <w:p w:rsidR="002365E0" w:rsidRPr="002365E0" w:rsidRDefault="002365E0" w:rsidP="002365E0">
      <w:pPr>
        <w:pStyle w:val="Code"/>
        <w:rPr>
          <w:lang w:eastAsia="de-DE"/>
        </w:rPr>
      </w:pPr>
      <w:r w:rsidRPr="002365E0">
        <w:rPr>
          <w:lang w:eastAsia="de-DE"/>
        </w:rPr>
        <w:t xml:space="preserve">                    SqlCommand command;</w:t>
      </w:r>
    </w:p>
    <w:p w:rsidR="002365E0" w:rsidRPr="002365E0" w:rsidRDefault="002365E0" w:rsidP="002365E0">
      <w:pPr>
        <w:pStyle w:val="Code"/>
        <w:rPr>
          <w:lang w:eastAsia="de-DE"/>
        </w:rPr>
      </w:pPr>
      <w:r w:rsidRPr="002365E0">
        <w:rPr>
          <w:lang w:eastAsia="de-DE"/>
        </w:rPr>
        <w:t xml:space="preserve">                    command = new SqlCommand(</w:t>
      </w:r>
    </w:p>
    <w:p w:rsidR="002365E0" w:rsidRPr="002365E0" w:rsidRDefault="002365E0" w:rsidP="002365E0">
      <w:pPr>
        <w:pStyle w:val="Code"/>
        <w:rPr>
          <w:lang w:eastAsia="de-DE"/>
        </w:rPr>
      </w:pPr>
      <w:r w:rsidRPr="002365E0">
        <w:rPr>
          <w:lang w:eastAsia="de-DE"/>
        </w:rPr>
        <w:t xml:space="preserve">                       @"SELECT *, SiteMapNode.ToString() AS SiteMapNodeString, </w:t>
      </w:r>
    </w:p>
    <w:p w:rsidR="002365E0" w:rsidRPr="002365E0" w:rsidRDefault="002365E0" w:rsidP="002365E0">
      <w:pPr>
        <w:pStyle w:val="Code"/>
        <w:rPr>
          <w:lang w:eastAsia="de-DE"/>
        </w:rPr>
      </w:pPr>
      <w:r w:rsidRPr="002365E0">
        <w:rPr>
          <w:lang w:eastAsia="de-DE"/>
        </w:rPr>
        <w:t xml:space="preserve">                   SiteMapNode.GetAncestor(1).ToString() AS Parent, </w:t>
      </w:r>
    </w:p>
    <w:p w:rsidR="002365E0" w:rsidRPr="002365E0" w:rsidRDefault="002365E0" w:rsidP="002365E0">
      <w:pPr>
        <w:pStyle w:val="Code"/>
        <w:rPr>
          <w:lang w:eastAsia="de-DE"/>
        </w:rPr>
      </w:pPr>
      <w:r w:rsidRPr="002365E0">
        <w:rPr>
          <w:lang w:eastAsia="de-DE"/>
        </w:rPr>
        <w:t xml:space="preserve">                   hierarchyid::GetRoot().ToString() AS Root </w:t>
      </w:r>
    </w:p>
    <w:p w:rsidR="002365E0" w:rsidRPr="002365E0" w:rsidRDefault="002365E0" w:rsidP="002365E0">
      <w:pPr>
        <w:pStyle w:val="Code"/>
        <w:rPr>
          <w:lang w:eastAsia="de-DE"/>
        </w:rPr>
      </w:pPr>
      <w:r w:rsidRPr="002365E0">
        <w:rPr>
          <w:lang w:eastAsia="de-DE"/>
        </w:rPr>
        <w:t xml:space="preserve">                   FROM aspnet_Navigation", connection);</w:t>
      </w:r>
    </w:p>
    <w:p w:rsidR="002365E0" w:rsidRPr="002365E0" w:rsidRDefault="002365E0" w:rsidP="002365E0">
      <w:pPr>
        <w:pStyle w:val="Code"/>
        <w:rPr>
          <w:lang w:eastAsia="de-DE"/>
        </w:rPr>
      </w:pPr>
      <w:r w:rsidRPr="002365E0">
        <w:rPr>
          <w:lang w:eastAsia="de-DE"/>
        </w:rPr>
        <w:t xml:space="preserve">                    command.CommandType = CommandType.Text;</w:t>
      </w:r>
    </w:p>
    <w:p w:rsidR="002365E0" w:rsidRPr="002365E0" w:rsidRDefault="002365E0" w:rsidP="002365E0">
      <w:pPr>
        <w:pStyle w:val="Code"/>
        <w:rPr>
          <w:lang w:eastAsia="de-DE"/>
        </w:rPr>
      </w:pPr>
      <w:r w:rsidRPr="002365E0">
        <w:rPr>
          <w:lang w:eastAsia="de-DE"/>
        </w:rPr>
        <w:t xml:space="preserve">                    SqlDataReader reader = command.ExecuteReader();</w:t>
      </w:r>
    </w:p>
    <w:p w:rsidR="002365E0" w:rsidRPr="002365E0" w:rsidRDefault="002365E0" w:rsidP="002365E0">
      <w:pPr>
        <w:pStyle w:val="Code"/>
        <w:rPr>
          <w:lang w:eastAsia="de-DE"/>
        </w:rPr>
      </w:pPr>
      <w:r w:rsidRPr="002365E0">
        <w:rPr>
          <w:lang w:eastAsia="de-DE"/>
        </w:rPr>
        <w:t xml:space="preserve">                    _indexNode = reader.GetOrdinal("SiteMapNodeString");</w:t>
      </w:r>
    </w:p>
    <w:p w:rsidR="002365E0" w:rsidRPr="002365E0" w:rsidRDefault="002365E0" w:rsidP="002365E0">
      <w:pPr>
        <w:pStyle w:val="Code"/>
        <w:rPr>
          <w:lang w:eastAsia="de-DE"/>
        </w:rPr>
      </w:pPr>
      <w:r w:rsidRPr="002365E0">
        <w:rPr>
          <w:lang w:eastAsia="de-DE"/>
        </w:rPr>
        <w:t xml:space="preserve">                    _indexUrl = reader.GetOrdinal("Url");</w:t>
      </w:r>
    </w:p>
    <w:p w:rsidR="002365E0" w:rsidRPr="002365E0" w:rsidRDefault="002365E0" w:rsidP="002365E0">
      <w:pPr>
        <w:pStyle w:val="Code"/>
        <w:rPr>
          <w:lang w:eastAsia="de-DE"/>
        </w:rPr>
      </w:pPr>
      <w:r w:rsidRPr="002365E0">
        <w:rPr>
          <w:lang w:eastAsia="de-DE"/>
        </w:rPr>
        <w:t xml:space="preserve">                    _indexTitle = reader.GetOrdinal("Title");</w:t>
      </w:r>
    </w:p>
    <w:p w:rsidR="002365E0" w:rsidRPr="002365E0" w:rsidRDefault="002365E0" w:rsidP="002365E0">
      <w:pPr>
        <w:pStyle w:val="Code"/>
        <w:rPr>
          <w:lang w:eastAsia="de-DE"/>
        </w:rPr>
      </w:pPr>
      <w:r w:rsidRPr="002365E0">
        <w:rPr>
          <w:lang w:eastAsia="de-DE"/>
        </w:rPr>
        <w:t xml:space="preserve">                    _indexDesc = reader.GetOrdinal("Description");</w:t>
      </w:r>
    </w:p>
    <w:p w:rsidR="002365E0" w:rsidRPr="002365E0" w:rsidRDefault="002365E0" w:rsidP="002365E0">
      <w:pPr>
        <w:pStyle w:val="Code"/>
        <w:rPr>
          <w:lang w:eastAsia="de-DE"/>
        </w:rPr>
      </w:pPr>
      <w:r w:rsidRPr="002365E0">
        <w:rPr>
          <w:lang w:eastAsia="de-DE"/>
        </w:rPr>
        <w:t xml:space="preserve">                    _indexRoles = reader.GetOrdinal("Roles");</w:t>
      </w:r>
    </w:p>
    <w:p w:rsidR="002365E0" w:rsidRPr="002365E0" w:rsidRDefault="002365E0" w:rsidP="002365E0">
      <w:pPr>
        <w:pStyle w:val="Code"/>
        <w:rPr>
          <w:lang w:eastAsia="de-DE"/>
        </w:rPr>
      </w:pPr>
      <w:r w:rsidRPr="002365E0">
        <w:rPr>
          <w:lang w:eastAsia="de-DE"/>
        </w:rPr>
        <w:t xml:space="preserve">                    _indexParent = reader.GetOrdinal("Parent");</w:t>
      </w:r>
    </w:p>
    <w:p w:rsidR="002365E0" w:rsidRPr="002365E0" w:rsidRDefault="002365E0" w:rsidP="002365E0">
      <w:pPr>
        <w:pStyle w:val="Code"/>
        <w:rPr>
          <w:lang w:eastAsia="de-DE"/>
        </w:rPr>
      </w:pPr>
      <w:r w:rsidRPr="002365E0">
        <w:rPr>
          <w:lang w:eastAsia="de-DE"/>
        </w:rPr>
        <w:t xml:space="preserve">                    _indexRoot = reader.GetOrdinal("Root");</w:t>
      </w:r>
    </w:p>
    <w:p w:rsidR="002365E0" w:rsidRPr="002365E0" w:rsidRDefault="002365E0" w:rsidP="002365E0">
      <w:pPr>
        <w:pStyle w:val="Code"/>
        <w:rPr>
          <w:lang w:eastAsia="de-DE"/>
        </w:rPr>
      </w:pPr>
      <w:r w:rsidRPr="002365E0">
        <w:rPr>
          <w:lang w:eastAsia="de-DE"/>
        </w:rPr>
        <w:t xml:space="preserve">                    string parentKey;</w:t>
      </w:r>
    </w:p>
    <w:p w:rsidR="002365E0" w:rsidRPr="002365E0" w:rsidRDefault="002365E0" w:rsidP="002365E0">
      <w:pPr>
        <w:pStyle w:val="Code"/>
        <w:rPr>
          <w:lang w:eastAsia="de-DE"/>
        </w:rPr>
      </w:pPr>
      <w:r w:rsidRPr="002365E0">
        <w:rPr>
          <w:lang w:eastAsia="de-DE"/>
        </w:rPr>
        <w:t xml:space="preserve">                    if (reader.Read())</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r w:rsidRPr="002365E0">
        <w:rPr>
          <w:lang w:eastAsia="de-DE"/>
        </w:rPr>
        <w:t xml:space="preserve">                        _root = CreateSiteMapNode(reader, true, out parentKey);</w:t>
      </w:r>
    </w:p>
    <w:p w:rsidR="002365E0" w:rsidRPr="002365E0" w:rsidRDefault="002365E0" w:rsidP="002365E0">
      <w:pPr>
        <w:pStyle w:val="Code"/>
        <w:rPr>
          <w:lang w:eastAsia="de-DE"/>
        </w:rPr>
      </w:pPr>
      <w:r w:rsidRPr="002365E0">
        <w:rPr>
          <w:lang w:eastAsia="de-DE"/>
        </w:rPr>
        <w:t xml:space="preserve">                        AddNode(_root, null);</w:t>
      </w:r>
    </w:p>
    <w:p w:rsidR="002365E0" w:rsidRPr="002365E0" w:rsidRDefault="002365E0" w:rsidP="002365E0">
      <w:pPr>
        <w:pStyle w:val="Code"/>
        <w:rPr>
          <w:lang w:eastAsia="de-DE"/>
        </w:rPr>
      </w:pPr>
      <w:r w:rsidRPr="002365E0">
        <w:rPr>
          <w:lang w:eastAsia="de-DE"/>
        </w:rPr>
        <w:t xml:space="preserve">                        while (reader.Read())</w:t>
      </w:r>
    </w:p>
    <w:p w:rsidR="002365E0" w:rsidRPr="002365E0" w:rsidRDefault="002365E0" w:rsidP="002365E0">
      <w:pPr>
        <w:pStyle w:val="Code"/>
        <w:rPr>
          <w:lang w:eastAsia="de-DE"/>
        </w:rPr>
      </w:pPr>
      <w:r w:rsidRPr="002365E0">
        <w:rPr>
          <w:lang w:eastAsia="de-DE"/>
        </w:rPr>
        <w:t xml:space="preserve">                        {</w:t>
      </w:r>
    </w:p>
    <w:p w:rsidR="002365E0" w:rsidRDefault="002365E0" w:rsidP="002365E0">
      <w:pPr>
        <w:pStyle w:val="Code"/>
        <w:rPr>
          <w:lang w:eastAsia="de-DE"/>
        </w:rPr>
      </w:pPr>
      <w:r w:rsidRPr="002365E0">
        <w:rPr>
          <w:lang w:eastAsia="de-DE"/>
        </w:rPr>
        <w:t xml:space="preserve">                            SiteMapNode node = CreateSiteMapNode(reader, false,</w:t>
      </w:r>
      <w:r>
        <w:rPr>
          <w:lang w:eastAsia="de-DE"/>
        </w:rPr>
        <w:t xml:space="preserve"> </w:t>
      </w:r>
      <w:r>
        <w:rPr>
          <w:lang w:eastAsia="de-DE"/>
        </w:rPr>
        <w:sym w:font="Wingdings" w:char="F0C3"/>
      </w:r>
    </w:p>
    <w:p w:rsidR="002365E0" w:rsidRPr="002365E0" w:rsidRDefault="002365E0" w:rsidP="002365E0">
      <w:pPr>
        <w:pStyle w:val="Code"/>
        <w:rPr>
          <w:lang w:eastAsia="de-DE"/>
        </w:rPr>
      </w:pPr>
      <w:r>
        <w:rPr>
          <w:lang w:eastAsia="de-DE"/>
        </w:rPr>
        <w:t xml:space="preserve">                                                                 </w:t>
      </w:r>
      <w:r w:rsidRPr="002365E0">
        <w:rPr>
          <w:lang w:eastAsia="de-DE"/>
        </w:rPr>
        <w:t xml:space="preserve"> out parentKey);</w:t>
      </w:r>
    </w:p>
    <w:p w:rsidR="002365E0" w:rsidRPr="002365E0" w:rsidRDefault="002365E0" w:rsidP="002365E0">
      <w:pPr>
        <w:pStyle w:val="Code"/>
        <w:rPr>
          <w:lang w:eastAsia="de-DE"/>
        </w:rPr>
      </w:pPr>
      <w:r w:rsidRPr="002365E0">
        <w:rPr>
          <w:lang w:eastAsia="de-DE"/>
        </w:rPr>
        <w:t xml:space="preserve">                            SiteMapNode parent = GetParentSiteMapNode(parentKey);</w:t>
      </w:r>
    </w:p>
    <w:p w:rsidR="002365E0" w:rsidRPr="002365E0" w:rsidRDefault="002365E0" w:rsidP="002365E0">
      <w:pPr>
        <w:pStyle w:val="Code"/>
        <w:rPr>
          <w:lang w:eastAsia="de-DE"/>
        </w:rPr>
      </w:pPr>
      <w:r w:rsidRPr="002365E0">
        <w:rPr>
          <w:lang w:eastAsia="de-DE"/>
        </w:rPr>
        <w:t xml:space="preserve">                            AddNode(node, parent);</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r w:rsidRPr="002365E0">
        <w:rPr>
          <w:lang w:eastAsia="de-DE"/>
        </w:rPr>
        <w:t xml:space="preserve">                finally</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r w:rsidRPr="002365E0">
        <w:rPr>
          <w:lang w:eastAsia="de-DE"/>
        </w:rPr>
        <w:t xml:space="preserve">                    connection.Close();</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r w:rsidRPr="002365E0">
        <w:rPr>
          <w:lang w:eastAsia="de-DE"/>
        </w:rPr>
        <w:t xml:space="preserve">                return _root;</w:t>
      </w:r>
    </w:p>
    <w:p w:rsidR="002365E0" w:rsidRPr="00C118FA" w:rsidRDefault="002365E0" w:rsidP="002365E0">
      <w:pPr>
        <w:pStyle w:val="Code"/>
        <w:rPr>
          <w:lang w:eastAsia="de-DE"/>
        </w:rPr>
      </w:pPr>
      <w:r w:rsidRPr="002365E0">
        <w:rPr>
          <w:lang w:eastAsia="de-DE"/>
        </w:rPr>
        <w:t xml:space="preserve">            </w:t>
      </w:r>
      <w:r w:rsidRPr="00C118FA">
        <w:rPr>
          <w:lang w:eastAsia="de-DE"/>
        </w:rPr>
        <w:t>}</w:t>
      </w:r>
    </w:p>
    <w:p w:rsidR="002365E0" w:rsidRPr="00C118FA" w:rsidRDefault="002365E0" w:rsidP="002365E0">
      <w:pPr>
        <w:pStyle w:val="Code"/>
        <w:rPr>
          <w:lang w:eastAsia="de-DE"/>
        </w:rPr>
      </w:pPr>
      <w:r w:rsidRPr="00C118FA">
        <w:rPr>
          <w:lang w:eastAsia="de-DE"/>
        </w:rPr>
        <w:t xml:space="preserve">        }</w:t>
      </w:r>
    </w:p>
    <w:p w:rsidR="002365E0" w:rsidRPr="00C118FA" w:rsidRDefault="002365E0" w:rsidP="002365E0">
      <w:pPr>
        <w:pStyle w:val="Code"/>
        <w:rPr>
          <w:lang w:eastAsia="de-DE"/>
        </w:rPr>
      </w:pPr>
    </w:p>
    <w:p w:rsidR="002365E0" w:rsidRPr="002365E0" w:rsidRDefault="002365E0" w:rsidP="002365E0">
      <w:pPr>
        <w:pStyle w:val="Code"/>
        <w:rPr>
          <w:lang w:eastAsia="de-DE"/>
        </w:rPr>
      </w:pPr>
      <w:r w:rsidRPr="002365E0">
        <w:rPr>
          <w:lang w:eastAsia="de-DE"/>
        </w:rPr>
        <w:lastRenderedPageBreak/>
        <w:t xml:space="preserve">        protected override SiteMapNode GetRootNodeCore()</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r w:rsidRPr="002365E0">
        <w:rPr>
          <w:lang w:eastAsia="de-DE"/>
        </w:rPr>
        <w:t xml:space="preserve">            BuildSiteMap();</w:t>
      </w:r>
    </w:p>
    <w:p w:rsidR="002365E0" w:rsidRPr="002365E0" w:rsidRDefault="002365E0" w:rsidP="002365E0">
      <w:pPr>
        <w:pStyle w:val="Code"/>
        <w:rPr>
          <w:lang w:eastAsia="de-DE"/>
        </w:rPr>
      </w:pPr>
      <w:r w:rsidRPr="002365E0">
        <w:rPr>
          <w:lang w:eastAsia="de-DE"/>
        </w:rPr>
        <w:t xml:space="preserve">            return _root;</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p>
    <w:p w:rsidR="002365E0" w:rsidRDefault="002365E0" w:rsidP="002365E0">
      <w:pPr>
        <w:pStyle w:val="Code"/>
        <w:rPr>
          <w:lang w:eastAsia="de-DE"/>
        </w:rPr>
      </w:pPr>
      <w:r w:rsidRPr="002365E0">
        <w:rPr>
          <w:lang w:eastAsia="de-DE"/>
        </w:rPr>
        <w:t xml:space="preserve">        private SiteMapNode CreateSiteMapNode(DbDataReader reader, bool forRoot, </w:t>
      </w:r>
      <w:r>
        <w:rPr>
          <w:lang w:eastAsia="de-DE"/>
        </w:rPr>
        <w:sym w:font="Wingdings" w:char="F0C3"/>
      </w:r>
    </w:p>
    <w:p w:rsidR="002365E0" w:rsidRPr="002365E0" w:rsidRDefault="002365E0" w:rsidP="002365E0">
      <w:pPr>
        <w:pStyle w:val="Code"/>
        <w:rPr>
          <w:lang w:eastAsia="de-DE"/>
        </w:rPr>
      </w:pPr>
      <w:r>
        <w:rPr>
          <w:lang w:eastAsia="de-DE"/>
        </w:rPr>
        <w:t xml:space="preserve">                                               </w:t>
      </w:r>
      <w:r w:rsidRPr="002365E0">
        <w:rPr>
          <w:lang w:eastAsia="de-DE"/>
        </w:rPr>
        <w:t>out string parentKey)</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r w:rsidRPr="002365E0">
        <w:rPr>
          <w:lang w:eastAsia="de-DE"/>
        </w:rPr>
        <w:t xml:space="preserve">            string nodeString = reader.GetString(forRoot ? _indexRoot : _indexNode);</w:t>
      </w:r>
    </w:p>
    <w:p w:rsidR="002365E0" w:rsidRDefault="002365E0" w:rsidP="002365E0">
      <w:pPr>
        <w:pStyle w:val="Code"/>
        <w:rPr>
          <w:lang w:eastAsia="de-DE"/>
        </w:rPr>
      </w:pPr>
      <w:r w:rsidRPr="002365E0">
        <w:rPr>
          <w:lang w:eastAsia="de-DE"/>
        </w:rPr>
        <w:t xml:space="preserve">            string title = reader.IsDBNull(_indexTitle) ? null : </w:t>
      </w:r>
      <w:r>
        <w:rPr>
          <w:lang w:eastAsia="de-DE"/>
        </w:rPr>
        <w:sym w:font="Wingdings" w:char="F0C3"/>
      </w:r>
    </w:p>
    <w:p w:rsidR="002365E0" w:rsidRPr="002365E0" w:rsidRDefault="002365E0" w:rsidP="002365E0">
      <w:pPr>
        <w:pStyle w:val="Code"/>
        <w:rPr>
          <w:lang w:eastAsia="de-DE"/>
        </w:rPr>
      </w:pPr>
      <w:r>
        <w:rPr>
          <w:lang w:eastAsia="de-DE"/>
        </w:rPr>
        <w:t xml:space="preserve">                          </w:t>
      </w:r>
      <w:r w:rsidRPr="002365E0">
        <w:rPr>
          <w:lang w:eastAsia="de-DE"/>
        </w:rPr>
        <w:t>reader.GetString(_indexTitle).Trim();</w:t>
      </w:r>
    </w:p>
    <w:p w:rsidR="002365E0" w:rsidRDefault="002365E0" w:rsidP="002365E0">
      <w:pPr>
        <w:pStyle w:val="Code"/>
        <w:rPr>
          <w:lang w:eastAsia="de-DE"/>
        </w:rPr>
      </w:pPr>
      <w:r w:rsidRPr="002365E0">
        <w:rPr>
          <w:lang w:eastAsia="de-DE"/>
        </w:rPr>
        <w:t xml:space="preserve">            string url = reader.IsDBNull(_indexUrl) ? null : </w:t>
      </w:r>
      <w:r>
        <w:rPr>
          <w:lang w:eastAsia="de-DE"/>
        </w:rPr>
        <w:sym w:font="Wingdings" w:char="F0C3"/>
      </w:r>
    </w:p>
    <w:p w:rsidR="002365E0" w:rsidRPr="002365E0" w:rsidRDefault="002365E0" w:rsidP="002365E0">
      <w:pPr>
        <w:pStyle w:val="Code"/>
        <w:rPr>
          <w:lang w:eastAsia="de-DE"/>
        </w:rPr>
      </w:pPr>
      <w:r>
        <w:rPr>
          <w:lang w:eastAsia="de-DE"/>
        </w:rPr>
        <w:t xml:space="preserve">                          </w:t>
      </w:r>
      <w:r w:rsidRPr="002365E0">
        <w:rPr>
          <w:lang w:eastAsia="de-DE"/>
        </w:rPr>
        <w:t>reader.GetString(_indexUrl).Trim();</w:t>
      </w:r>
    </w:p>
    <w:p w:rsidR="002365E0" w:rsidRDefault="002365E0" w:rsidP="002365E0">
      <w:pPr>
        <w:pStyle w:val="Code"/>
        <w:rPr>
          <w:lang w:eastAsia="de-DE"/>
        </w:rPr>
      </w:pPr>
      <w:r w:rsidRPr="002365E0">
        <w:rPr>
          <w:lang w:eastAsia="de-DE"/>
        </w:rPr>
        <w:t xml:space="preserve">            string description = reader.IsDBNull(_indexDesc) ? null : </w:t>
      </w:r>
      <w:r>
        <w:rPr>
          <w:lang w:eastAsia="de-DE"/>
        </w:rPr>
        <w:sym w:font="Wingdings" w:char="F0C3"/>
      </w:r>
    </w:p>
    <w:p w:rsidR="002365E0" w:rsidRPr="002365E0" w:rsidRDefault="002365E0" w:rsidP="002365E0">
      <w:pPr>
        <w:pStyle w:val="Code"/>
        <w:rPr>
          <w:lang w:eastAsia="de-DE"/>
        </w:rPr>
      </w:pPr>
      <w:r>
        <w:rPr>
          <w:lang w:eastAsia="de-DE"/>
        </w:rPr>
        <w:t xml:space="preserve">                          </w:t>
      </w:r>
      <w:r w:rsidRPr="002365E0">
        <w:rPr>
          <w:lang w:eastAsia="de-DE"/>
        </w:rPr>
        <w:t>reader.GetString(_indexDesc).Trim();</w:t>
      </w:r>
    </w:p>
    <w:p w:rsidR="002365E0" w:rsidRDefault="002365E0" w:rsidP="002365E0">
      <w:pPr>
        <w:pStyle w:val="Code"/>
        <w:rPr>
          <w:lang w:eastAsia="de-DE"/>
        </w:rPr>
      </w:pPr>
      <w:r w:rsidRPr="002365E0">
        <w:rPr>
          <w:lang w:eastAsia="de-DE"/>
        </w:rPr>
        <w:t xml:space="preserve">            string roles = reader.IsDBNull(_indexRoles) ? null : </w:t>
      </w:r>
      <w:r>
        <w:rPr>
          <w:lang w:eastAsia="de-DE"/>
        </w:rPr>
        <w:sym w:font="Wingdings" w:char="F0C3"/>
      </w:r>
    </w:p>
    <w:p w:rsidR="002365E0" w:rsidRPr="002365E0" w:rsidRDefault="002365E0" w:rsidP="002365E0">
      <w:pPr>
        <w:pStyle w:val="Code"/>
        <w:rPr>
          <w:lang w:eastAsia="de-DE"/>
        </w:rPr>
      </w:pPr>
      <w:r>
        <w:rPr>
          <w:lang w:eastAsia="de-DE"/>
        </w:rPr>
        <w:t xml:space="preserve">                          </w:t>
      </w:r>
      <w:r w:rsidRPr="002365E0">
        <w:rPr>
          <w:lang w:eastAsia="de-DE"/>
        </w:rPr>
        <w:t xml:space="preserve"> reader.GetString(_indexRoles).Trim();</w:t>
      </w:r>
    </w:p>
    <w:p w:rsidR="002365E0" w:rsidRPr="002365E0" w:rsidRDefault="002365E0" w:rsidP="002365E0">
      <w:pPr>
        <w:pStyle w:val="Code"/>
        <w:rPr>
          <w:lang w:eastAsia="de-DE"/>
        </w:rPr>
      </w:pPr>
      <w:r w:rsidRPr="002365E0">
        <w:rPr>
          <w:lang w:eastAsia="de-DE"/>
        </w:rPr>
        <w:t xml:space="preserve">            string[] rolelist = null;</w:t>
      </w:r>
    </w:p>
    <w:p w:rsidR="002365E0" w:rsidRPr="002365E0" w:rsidRDefault="002365E0" w:rsidP="002365E0">
      <w:pPr>
        <w:pStyle w:val="Code"/>
        <w:rPr>
          <w:lang w:eastAsia="de-DE"/>
        </w:rPr>
      </w:pPr>
      <w:r w:rsidRPr="002365E0">
        <w:rPr>
          <w:lang w:eastAsia="de-DE"/>
        </w:rPr>
        <w:t xml:space="preserve">            if (!String.IsNullOrEmpty(roles))</w:t>
      </w:r>
    </w:p>
    <w:p w:rsidR="002365E0" w:rsidRPr="002365E0" w:rsidRDefault="002365E0" w:rsidP="002365E0">
      <w:pPr>
        <w:pStyle w:val="Code"/>
        <w:rPr>
          <w:lang w:eastAsia="de-DE"/>
        </w:rPr>
      </w:pPr>
      <w:r w:rsidRPr="002365E0">
        <w:rPr>
          <w:lang w:eastAsia="de-DE"/>
        </w:rPr>
        <w:t xml:space="preserve">                rolelist = roles.Split(new char[] { ',', ';' }, 512);</w:t>
      </w:r>
    </w:p>
    <w:p w:rsidR="002365E0" w:rsidRPr="002365E0" w:rsidRDefault="002365E0" w:rsidP="002365E0">
      <w:pPr>
        <w:pStyle w:val="Code"/>
        <w:rPr>
          <w:lang w:eastAsia="de-DE"/>
        </w:rPr>
      </w:pPr>
      <w:r w:rsidRPr="002365E0">
        <w:rPr>
          <w:lang w:eastAsia="de-DE"/>
        </w:rPr>
        <w:t xml:space="preserve">            SiteMapNode node = new SiteMapNode(this, nodeString,</w:t>
      </w:r>
    </w:p>
    <w:p w:rsidR="002365E0" w:rsidRPr="002365E0" w:rsidRDefault="002365E0" w:rsidP="002365E0">
      <w:pPr>
        <w:pStyle w:val="Code"/>
        <w:rPr>
          <w:lang w:eastAsia="de-DE"/>
        </w:rPr>
      </w:pPr>
      <w:r w:rsidRPr="002365E0">
        <w:rPr>
          <w:lang w:eastAsia="de-DE"/>
        </w:rPr>
        <w:t xml:space="preserve">                                               url,</w:t>
      </w:r>
    </w:p>
    <w:p w:rsidR="002365E0" w:rsidRPr="002365E0" w:rsidRDefault="002365E0" w:rsidP="002365E0">
      <w:pPr>
        <w:pStyle w:val="Code"/>
        <w:rPr>
          <w:lang w:eastAsia="de-DE"/>
        </w:rPr>
      </w:pPr>
      <w:r w:rsidRPr="002365E0">
        <w:rPr>
          <w:lang w:eastAsia="de-DE"/>
        </w:rPr>
        <w:t xml:space="preserve">                                               title,</w:t>
      </w:r>
    </w:p>
    <w:p w:rsidR="002365E0" w:rsidRPr="002365E0" w:rsidRDefault="002365E0" w:rsidP="002365E0">
      <w:pPr>
        <w:pStyle w:val="Code"/>
        <w:rPr>
          <w:lang w:eastAsia="de-DE"/>
        </w:rPr>
      </w:pPr>
      <w:r w:rsidRPr="002365E0">
        <w:rPr>
          <w:lang w:eastAsia="de-DE"/>
        </w:rPr>
        <w:t xml:space="preserve">                                               description,</w:t>
      </w:r>
    </w:p>
    <w:p w:rsidR="002365E0" w:rsidRPr="002365E0" w:rsidRDefault="002365E0" w:rsidP="002365E0">
      <w:pPr>
        <w:pStyle w:val="Code"/>
        <w:rPr>
          <w:lang w:eastAsia="de-DE"/>
        </w:rPr>
      </w:pPr>
      <w:r w:rsidRPr="002365E0">
        <w:rPr>
          <w:lang w:eastAsia="de-DE"/>
        </w:rPr>
        <w:t xml:space="preserve">                                               rolelist, null, null, null);</w:t>
      </w:r>
    </w:p>
    <w:p w:rsidR="002365E0" w:rsidRDefault="002365E0" w:rsidP="002365E0">
      <w:pPr>
        <w:pStyle w:val="Code"/>
        <w:rPr>
          <w:lang w:eastAsia="de-DE"/>
        </w:rPr>
      </w:pPr>
      <w:r w:rsidRPr="002365E0">
        <w:rPr>
          <w:lang w:eastAsia="de-DE"/>
        </w:rPr>
        <w:t xml:space="preserve">            parentKey = reader.IsDBNull(_indexParent) ? null : </w:t>
      </w:r>
      <w:r>
        <w:rPr>
          <w:lang w:eastAsia="de-DE"/>
        </w:rPr>
        <w:sym w:font="Wingdings" w:char="F0C3"/>
      </w:r>
    </w:p>
    <w:p w:rsidR="002365E0" w:rsidRPr="002365E0" w:rsidRDefault="002365E0" w:rsidP="002365E0">
      <w:pPr>
        <w:pStyle w:val="Code"/>
        <w:rPr>
          <w:lang w:eastAsia="de-DE"/>
        </w:rPr>
      </w:pPr>
      <w:r>
        <w:rPr>
          <w:lang w:eastAsia="de-DE"/>
        </w:rPr>
        <w:t xml:space="preserve">                        </w:t>
      </w:r>
      <w:r w:rsidRPr="002365E0">
        <w:rPr>
          <w:lang w:eastAsia="de-DE"/>
        </w:rPr>
        <w:t xml:space="preserve">reader.GetString(_indexParent);   </w:t>
      </w:r>
    </w:p>
    <w:p w:rsidR="002365E0" w:rsidRPr="002365E0" w:rsidRDefault="002365E0" w:rsidP="002365E0">
      <w:pPr>
        <w:pStyle w:val="Code"/>
        <w:rPr>
          <w:lang w:eastAsia="de-DE"/>
        </w:rPr>
      </w:pPr>
      <w:r w:rsidRPr="002365E0">
        <w:rPr>
          <w:lang w:eastAsia="de-DE"/>
        </w:rPr>
        <w:t xml:space="preserve">            _nodes.Add(nodeString, node);</w:t>
      </w:r>
    </w:p>
    <w:p w:rsidR="002365E0" w:rsidRPr="002365E0" w:rsidRDefault="002365E0" w:rsidP="002365E0">
      <w:pPr>
        <w:pStyle w:val="Code"/>
        <w:rPr>
          <w:lang w:eastAsia="de-DE"/>
        </w:rPr>
      </w:pPr>
      <w:r w:rsidRPr="002365E0">
        <w:rPr>
          <w:lang w:eastAsia="de-DE"/>
        </w:rPr>
        <w:t xml:space="preserve">            return node;</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p>
    <w:p w:rsidR="002365E0" w:rsidRPr="002365E0" w:rsidRDefault="002365E0" w:rsidP="002365E0">
      <w:pPr>
        <w:pStyle w:val="Code"/>
        <w:rPr>
          <w:lang w:eastAsia="de-DE"/>
        </w:rPr>
      </w:pPr>
      <w:r w:rsidRPr="002365E0">
        <w:rPr>
          <w:lang w:eastAsia="de-DE"/>
        </w:rPr>
        <w:t xml:space="preserve">        private SiteMapNode GetParentSiteMapNode(string parentKey)</w:t>
      </w:r>
    </w:p>
    <w:p w:rsidR="002365E0" w:rsidRPr="002365E0" w:rsidRDefault="002365E0" w:rsidP="002365E0">
      <w:pPr>
        <w:pStyle w:val="Code"/>
        <w:rPr>
          <w:lang w:eastAsia="de-DE"/>
        </w:rPr>
      </w:pPr>
      <w:r w:rsidRPr="002365E0">
        <w:rPr>
          <w:lang w:eastAsia="de-DE"/>
        </w:rPr>
        <w:t xml:space="preserve">        {</w:t>
      </w:r>
    </w:p>
    <w:p w:rsidR="002365E0" w:rsidRDefault="002365E0" w:rsidP="002365E0">
      <w:pPr>
        <w:pStyle w:val="Code"/>
        <w:rPr>
          <w:lang w:eastAsia="de-DE"/>
        </w:rPr>
      </w:pPr>
      <w:r w:rsidRPr="002365E0">
        <w:rPr>
          <w:lang w:eastAsia="de-DE"/>
        </w:rPr>
        <w:t xml:space="preserve">            var parent = from n in _nodes </w:t>
      </w:r>
      <w:r>
        <w:rPr>
          <w:lang w:eastAsia="de-DE"/>
        </w:rPr>
        <w:sym w:font="Wingdings" w:char="F0C3"/>
      </w:r>
    </w:p>
    <w:p w:rsidR="002365E0" w:rsidRDefault="002365E0" w:rsidP="002365E0">
      <w:pPr>
        <w:pStyle w:val="Code"/>
        <w:rPr>
          <w:lang w:eastAsia="de-DE"/>
        </w:rPr>
      </w:pPr>
      <w:r>
        <w:rPr>
          <w:lang w:eastAsia="de-DE"/>
        </w:rPr>
        <w:t xml:space="preserve">                         </w:t>
      </w:r>
      <w:r w:rsidRPr="002365E0">
        <w:rPr>
          <w:lang w:eastAsia="de-DE"/>
        </w:rPr>
        <w:t xml:space="preserve">where n.Key.Equals(parentKey) </w:t>
      </w:r>
      <w:r>
        <w:rPr>
          <w:lang w:eastAsia="de-DE"/>
        </w:rPr>
        <w:sym w:font="Wingdings" w:char="F0C3"/>
      </w:r>
    </w:p>
    <w:p w:rsidR="002365E0" w:rsidRPr="002365E0" w:rsidRDefault="002365E0" w:rsidP="002365E0">
      <w:pPr>
        <w:pStyle w:val="Code"/>
        <w:rPr>
          <w:lang w:eastAsia="de-DE"/>
        </w:rPr>
      </w:pPr>
      <w:r>
        <w:rPr>
          <w:lang w:eastAsia="de-DE"/>
        </w:rPr>
        <w:t xml:space="preserve">                         </w:t>
      </w:r>
      <w:r w:rsidRPr="002365E0">
        <w:rPr>
          <w:lang w:eastAsia="de-DE"/>
        </w:rPr>
        <w:t>select n.Value;</w:t>
      </w:r>
    </w:p>
    <w:p w:rsidR="002365E0" w:rsidRPr="002365E0" w:rsidRDefault="002365E0" w:rsidP="002365E0">
      <w:pPr>
        <w:pStyle w:val="Code"/>
        <w:rPr>
          <w:lang w:eastAsia="de-DE"/>
        </w:rPr>
      </w:pPr>
      <w:r w:rsidRPr="002365E0">
        <w:rPr>
          <w:lang w:eastAsia="de-DE"/>
        </w:rPr>
        <w:t xml:space="preserve">            return parent.FirstOrDefault&lt;SiteMapNode&gt;();</w:t>
      </w: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rPr>
          <w:lang w:eastAsia="de-DE"/>
        </w:rPr>
      </w:pPr>
    </w:p>
    <w:p w:rsidR="002365E0" w:rsidRPr="002365E0" w:rsidRDefault="002365E0" w:rsidP="002365E0">
      <w:pPr>
        <w:pStyle w:val="Code"/>
        <w:rPr>
          <w:lang w:eastAsia="de-DE"/>
        </w:rPr>
      </w:pPr>
      <w:r w:rsidRPr="002365E0">
        <w:rPr>
          <w:lang w:eastAsia="de-DE"/>
        </w:rPr>
        <w:t xml:space="preserve">    }</w:t>
      </w:r>
    </w:p>
    <w:p w:rsidR="002365E0" w:rsidRPr="002365E0" w:rsidRDefault="002365E0" w:rsidP="002365E0">
      <w:pPr>
        <w:pStyle w:val="Code"/>
      </w:pPr>
      <w:r w:rsidRPr="002365E0">
        <w:rPr>
          <w:lang w:eastAsia="de-DE"/>
        </w:rPr>
        <w:t>}</w:t>
      </w:r>
    </w:p>
    <w:p w:rsidR="00F45005" w:rsidRPr="00160F5B" w:rsidRDefault="00160F5B" w:rsidP="00160F5B">
      <w:pPr>
        <w:pStyle w:val="BodyTextCont"/>
      </w:pPr>
      <w:r w:rsidRPr="00160F5B">
        <w:t>The implementation is inten</w:t>
      </w:r>
      <w:r w:rsidR="002178D5">
        <w:t>t</w:t>
      </w:r>
      <w:r w:rsidRPr="00160F5B">
        <w:t xml:space="preserve">ionally </w:t>
      </w:r>
      <w:r>
        <w:t>brief</w:t>
      </w:r>
      <w:r w:rsidRPr="00160F5B">
        <w:t>.</w:t>
      </w:r>
      <w:r>
        <w:t xml:space="preserve"> The </w:t>
      </w:r>
      <w:proofErr w:type="spellStart"/>
      <w:r w:rsidRPr="00160F5B">
        <w:rPr>
          <w:rStyle w:val="CodeInline"/>
        </w:rPr>
        <w:t>HierarchyId</w:t>
      </w:r>
      <w:proofErr w:type="spellEnd"/>
      <w:r>
        <w:t xml:space="preserve"> </w:t>
      </w:r>
      <w:proofErr w:type="spellStart"/>
      <w:r>
        <w:t>datatype</w:t>
      </w:r>
      <w:proofErr w:type="spellEnd"/>
      <w:r>
        <w:t xml:space="preserve"> makes it </w:t>
      </w:r>
      <w:r w:rsidR="002178D5">
        <w:t xml:space="preserve">much easier </w:t>
      </w:r>
      <w:r>
        <w:t xml:space="preserve">to </w:t>
      </w:r>
      <w:r w:rsidR="006D5B61">
        <w:t xml:space="preserve">fetch </w:t>
      </w:r>
      <w:r>
        <w:t>a hierarchy.</w:t>
      </w:r>
      <w:r w:rsidRPr="00160F5B">
        <w:t xml:space="preserve"> </w:t>
      </w:r>
      <w:r>
        <w:t xml:space="preserve">The </w:t>
      </w:r>
      <w:r w:rsidR="00655A49">
        <w:t xml:space="preserve">heart </w:t>
      </w:r>
      <w:r>
        <w:t xml:space="preserve">is </w:t>
      </w:r>
      <w:r w:rsidR="00655A49">
        <w:t>this</w:t>
      </w:r>
      <w:r>
        <w:t xml:space="preserve"> SQL query</w:t>
      </w:r>
      <w:r w:rsidR="002178D5">
        <w:t>, which</w:t>
      </w:r>
      <w:r>
        <w:t xml:space="preserve"> </w:t>
      </w:r>
      <w:r w:rsidR="00655A49">
        <w:t xml:space="preserve">retrieves </w:t>
      </w:r>
      <w:r>
        <w:t xml:space="preserve">all </w:t>
      </w:r>
      <w:r w:rsidR="00655A49">
        <w:t xml:space="preserve">the needed </w:t>
      </w:r>
      <w:r>
        <w:t xml:space="preserve">data in one </w:t>
      </w:r>
      <w:r w:rsidR="00655A49">
        <w:t>query</w:t>
      </w:r>
      <w:r>
        <w:t>:</w:t>
      </w:r>
    </w:p>
    <w:p w:rsidR="00F45005" w:rsidRDefault="00F45005" w:rsidP="00160F5B">
      <w:pPr>
        <w:pStyle w:val="CodeFirst"/>
      </w:pPr>
      <w:r>
        <w:t xml:space="preserve">SELECT *, SiteMapNode.ToString() AS SiteMapNodeString, </w:t>
      </w:r>
    </w:p>
    <w:p w:rsidR="00F45005" w:rsidRDefault="00F45005" w:rsidP="00160F5B">
      <w:pPr>
        <w:pStyle w:val="Code"/>
      </w:pPr>
      <w:r>
        <w:t xml:space="preserve">          SiteMapNode.GetAncestor(1).ToString() AS Parent, </w:t>
      </w:r>
    </w:p>
    <w:p w:rsidR="00F45005" w:rsidRDefault="00F45005" w:rsidP="00160F5B">
      <w:pPr>
        <w:pStyle w:val="Code"/>
      </w:pPr>
      <w:r>
        <w:t xml:space="preserve">          hierarchyid::GetRoot().ToString() AS Root </w:t>
      </w:r>
    </w:p>
    <w:p w:rsidR="00F45005" w:rsidRDefault="00F45005" w:rsidP="00160F5B">
      <w:pPr>
        <w:pStyle w:val="CodeLast"/>
      </w:pPr>
      <w:r>
        <w:t>FROM aspnet_Navigation</w:t>
      </w:r>
    </w:p>
    <w:p w:rsidR="00160F5B" w:rsidRDefault="002178D5" w:rsidP="00160F5B">
      <w:pPr>
        <w:pStyle w:val="BodyTextCont"/>
      </w:pPr>
      <w:r>
        <w:lastRenderedPageBreak/>
        <w:t>A great attribute of</w:t>
      </w:r>
      <w:r w:rsidR="00160F5B" w:rsidRPr="00160F5B">
        <w:t xml:space="preserve"> SQL Server </w:t>
      </w:r>
      <w:r w:rsidR="00160F5B">
        <w:t>is the ability to provide additional methods for data types. Here I use</w:t>
      </w:r>
      <w:r>
        <w:t xml:space="preserve"> the</w:t>
      </w:r>
      <w:r w:rsidR="00160F5B">
        <w:t xml:space="preserve"> </w:t>
      </w:r>
      <w:proofErr w:type="spellStart"/>
      <w:r w:rsidR="00160F5B" w:rsidRPr="00160F5B">
        <w:rPr>
          <w:rStyle w:val="CodeInline"/>
        </w:rPr>
        <w:t>GetAncestor</w:t>
      </w:r>
      <w:proofErr w:type="spellEnd"/>
      <w:r w:rsidR="00160F5B">
        <w:t xml:space="preserve"> and </w:t>
      </w:r>
      <w:proofErr w:type="spellStart"/>
      <w:r w:rsidR="00160F5B" w:rsidRPr="00160F5B">
        <w:rPr>
          <w:rStyle w:val="CodeInline"/>
        </w:rPr>
        <w:t>GetRoot</w:t>
      </w:r>
      <w:proofErr w:type="spellEnd"/>
      <w:r w:rsidR="00160F5B">
        <w:t xml:space="preserve"> method</w:t>
      </w:r>
      <w:r>
        <w:t>s</w:t>
      </w:r>
      <w:r w:rsidR="00160F5B">
        <w:t xml:space="preserve">. </w:t>
      </w:r>
      <w:proofErr w:type="spellStart"/>
      <w:proofErr w:type="gramStart"/>
      <w:r w:rsidR="00160F5B" w:rsidRPr="00160F5B">
        <w:rPr>
          <w:rStyle w:val="CodeInline"/>
        </w:rPr>
        <w:t>GetAncestor</w:t>
      </w:r>
      <w:proofErr w:type="spellEnd"/>
      <w:r w:rsidR="00160F5B" w:rsidRPr="00160F5B">
        <w:rPr>
          <w:rStyle w:val="CodeInline"/>
        </w:rPr>
        <w:t>(</w:t>
      </w:r>
      <w:proofErr w:type="gramEnd"/>
      <w:r w:rsidR="00160F5B" w:rsidRPr="00160F5B">
        <w:rPr>
          <w:rStyle w:val="CodeInline"/>
        </w:rPr>
        <w:t>1)</w:t>
      </w:r>
      <w:r w:rsidR="00160F5B">
        <w:t xml:space="preserve"> </w:t>
      </w:r>
      <w:r w:rsidR="00D046A7">
        <w:t>fetches</w:t>
      </w:r>
      <w:r w:rsidR="00160F5B">
        <w:t xml:space="preserve"> the parent element</w:t>
      </w:r>
      <w:r>
        <w:t>, while</w:t>
      </w:r>
      <w:r w:rsidR="00160F5B">
        <w:t xml:space="preserve"> </w:t>
      </w:r>
      <w:proofErr w:type="spellStart"/>
      <w:r w:rsidR="00160F5B" w:rsidRPr="00160F5B">
        <w:rPr>
          <w:rStyle w:val="CodeInline"/>
        </w:rPr>
        <w:t>GetRoot</w:t>
      </w:r>
      <w:proofErr w:type="spellEnd"/>
      <w:r w:rsidR="00160F5B">
        <w:rPr>
          <w:rStyle w:val="CodeInline"/>
        </w:rPr>
        <w:t>()</w:t>
      </w:r>
      <w:r w:rsidR="00160F5B">
        <w:t xml:space="preserve"> </w:t>
      </w:r>
      <w:r>
        <w:t xml:space="preserve">obtains </w:t>
      </w:r>
      <w:r w:rsidR="00160F5B">
        <w:t>the hierarch</w:t>
      </w:r>
      <w:r>
        <w:t>y’</w:t>
      </w:r>
      <w:r w:rsidR="00160F5B">
        <w:t xml:space="preserve">s root. </w:t>
      </w:r>
      <w:r>
        <w:t>Bear in mind that</w:t>
      </w:r>
      <w:r w:rsidR="002135EA">
        <w:t xml:space="preserve"> some methods of </w:t>
      </w:r>
      <w:r>
        <w:t xml:space="preserve">these </w:t>
      </w:r>
      <w:r w:rsidR="002135EA">
        <w:t xml:space="preserve">T-SQL functions are members, </w:t>
      </w:r>
      <w:r>
        <w:t xml:space="preserve">such as </w:t>
      </w:r>
      <w:proofErr w:type="spellStart"/>
      <w:r w:rsidR="002135EA" w:rsidRPr="002135EA">
        <w:rPr>
          <w:rStyle w:val="CodeInline"/>
        </w:rPr>
        <w:t>GetAncestor</w:t>
      </w:r>
      <w:proofErr w:type="spellEnd"/>
      <w:r>
        <w:t xml:space="preserve">, </w:t>
      </w:r>
      <w:r w:rsidR="002135EA">
        <w:t xml:space="preserve">while other </w:t>
      </w:r>
      <w:r>
        <w:t xml:space="preserve">methods are </w:t>
      </w:r>
      <w:r w:rsidR="002135EA">
        <w:t xml:space="preserve">static, like </w:t>
      </w:r>
      <w:proofErr w:type="spellStart"/>
      <w:r w:rsidR="002135EA" w:rsidRPr="002135EA">
        <w:rPr>
          <w:rStyle w:val="CodeInline"/>
        </w:rPr>
        <w:t>GetRoot</w:t>
      </w:r>
      <w:proofErr w:type="spellEnd"/>
      <w:r w:rsidR="002135EA">
        <w:t>. The double colon</w:t>
      </w:r>
      <w:r>
        <w:t>,</w:t>
      </w:r>
      <w:r w:rsidR="002135EA">
        <w:t xml:space="preserve"> “</w:t>
      </w:r>
      <w:proofErr w:type="gramStart"/>
      <w:r w:rsidR="002135EA">
        <w:t>::”</w:t>
      </w:r>
      <w:proofErr w:type="gramEnd"/>
      <w:r w:rsidR="002135EA">
        <w:t xml:space="preserve"> indicates access to static methods in SQL Server syntax.</w:t>
      </w:r>
    </w:p>
    <w:p w:rsidR="00160F5B" w:rsidRDefault="00160F5B" w:rsidP="00160F5B">
      <w:pPr>
        <w:pStyle w:val="BodyTextCont"/>
      </w:pPr>
      <w:r>
        <w:t xml:space="preserve">A </w:t>
      </w:r>
      <w:proofErr w:type="spellStart"/>
      <w:r w:rsidRPr="00160F5B">
        <w:rPr>
          <w:rStyle w:val="CodeInline"/>
        </w:rPr>
        <w:t>DataReader</w:t>
      </w:r>
      <w:proofErr w:type="spellEnd"/>
      <w:r>
        <w:t xml:space="preserve"> object </w:t>
      </w:r>
      <w:r w:rsidR="003861E7">
        <w:t xml:space="preserve">provides </w:t>
      </w:r>
      <w:r>
        <w:t>fast forward</w:t>
      </w:r>
      <w:r w:rsidR="003861E7">
        <w:t>-only</w:t>
      </w:r>
      <w:r>
        <w:t xml:space="preserve"> access</w:t>
      </w:r>
      <w:r w:rsidR="00CD3842">
        <w:t xml:space="preserve"> </w:t>
      </w:r>
      <w:r w:rsidR="003861E7">
        <w:t xml:space="preserve">to </w:t>
      </w:r>
      <w:r w:rsidR="002F59B0">
        <w:t xml:space="preserve">the </w:t>
      </w:r>
      <w:r w:rsidR="003861E7">
        <w:t>SQL query results</w:t>
      </w:r>
      <w:r w:rsidR="002F59B0">
        <w:t>, from which</w:t>
      </w:r>
      <w:r w:rsidR="003427D6">
        <w:t xml:space="preserve"> </w:t>
      </w:r>
      <w:r w:rsidR="002F59B0">
        <w:t xml:space="preserve">we assemble </w:t>
      </w:r>
      <w:proofErr w:type="spellStart"/>
      <w:r w:rsidR="003427D6" w:rsidRPr="003427D6">
        <w:rPr>
          <w:rStyle w:val="CodeInline"/>
        </w:rPr>
        <w:t>SiteMapNode</w:t>
      </w:r>
      <w:proofErr w:type="spellEnd"/>
      <w:r w:rsidR="003427D6">
        <w:t xml:space="preserve"> objects.</w:t>
      </w:r>
      <w:r w:rsidR="00BC457D">
        <w:t xml:space="preserve"> The node type is provided </w:t>
      </w:r>
      <w:r w:rsidR="00CD3842">
        <w:t>so that the</w:t>
      </w:r>
      <w:r w:rsidR="00BC457D">
        <w:t xml:space="preserve"> same method</w:t>
      </w:r>
      <w:r w:rsidR="00CD3842">
        <w:t xml:space="preserve"> can be re-used</w:t>
      </w:r>
      <w:r w:rsidR="00BC457D">
        <w:t xml:space="preserve">. </w:t>
      </w:r>
      <w:r w:rsidR="000937CC">
        <w:t>The value is retrieved u</w:t>
      </w:r>
      <w:r w:rsidR="00BC457D">
        <w:t xml:space="preserve">sing </w:t>
      </w:r>
      <w:proofErr w:type="spellStart"/>
      <w:proofErr w:type="gramStart"/>
      <w:r w:rsidR="00BC457D" w:rsidRPr="00BC457D">
        <w:rPr>
          <w:rStyle w:val="CodeInline"/>
        </w:rPr>
        <w:t>reader.GetString</w:t>
      </w:r>
      <w:proofErr w:type="spellEnd"/>
      <w:r w:rsidR="00BC457D" w:rsidRPr="00BC457D">
        <w:rPr>
          <w:rStyle w:val="CodeInline"/>
        </w:rPr>
        <w:t>(</w:t>
      </w:r>
      <w:proofErr w:type="gramEnd"/>
      <w:r w:rsidR="00BC457D">
        <w:rPr>
          <w:rStyle w:val="CodeInline"/>
        </w:rPr>
        <w:t>&lt;</w:t>
      </w:r>
      <w:r w:rsidR="00BC457D" w:rsidRPr="00BC457D">
        <w:rPr>
          <w:rStyle w:val="CodeInline"/>
        </w:rPr>
        <w:t>index</w:t>
      </w:r>
      <w:r w:rsidR="00BC457D">
        <w:rPr>
          <w:rStyle w:val="CodeInline"/>
        </w:rPr>
        <w:t>&gt;</w:t>
      </w:r>
      <w:r w:rsidR="00BC457D" w:rsidRPr="00BC457D">
        <w:rPr>
          <w:rStyle w:val="CodeInline"/>
        </w:rPr>
        <w:t>)</w:t>
      </w:r>
      <w:r w:rsidR="00BC457D">
        <w:t xml:space="preserve">. The index is the number of the column returned by the SQL query. The member </w:t>
      </w:r>
      <w:r w:rsidR="000937CC">
        <w:t>fields’</w:t>
      </w:r>
      <w:r w:rsidR="00BC457D">
        <w:t xml:space="preserve"> </w:t>
      </w:r>
      <w:r w:rsidR="00BC457D" w:rsidRPr="00BC457D">
        <w:rPr>
          <w:rStyle w:val="CodeInline"/>
        </w:rPr>
        <w:t>_</w:t>
      </w:r>
      <w:proofErr w:type="spellStart"/>
      <w:r w:rsidR="00BC457D" w:rsidRPr="00BC457D">
        <w:rPr>
          <w:rStyle w:val="CodeInline"/>
        </w:rPr>
        <w:t>indexRoot</w:t>
      </w:r>
      <w:proofErr w:type="spellEnd"/>
      <w:r w:rsidR="00BC457D">
        <w:t xml:space="preserve">, </w:t>
      </w:r>
      <w:r w:rsidR="00BC457D" w:rsidRPr="00BC457D">
        <w:rPr>
          <w:rStyle w:val="CodeInline"/>
        </w:rPr>
        <w:t>_</w:t>
      </w:r>
      <w:proofErr w:type="spellStart"/>
      <w:r w:rsidR="00BC457D" w:rsidRPr="00BC457D">
        <w:rPr>
          <w:rStyle w:val="CodeInline"/>
        </w:rPr>
        <w:t>indexNode</w:t>
      </w:r>
      <w:proofErr w:type="spellEnd"/>
      <w:r w:rsidR="00BC457D">
        <w:t xml:space="preserve"> or </w:t>
      </w:r>
      <w:r w:rsidR="00BC457D" w:rsidRPr="00BC457D">
        <w:rPr>
          <w:rStyle w:val="CodeInline"/>
        </w:rPr>
        <w:t>_</w:t>
      </w:r>
      <w:proofErr w:type="spellStart"/>
      <w:r w:rsidR="00BC457D" w:rsidRPr="00BC457D">
        <w:rPr>
          <w:rStyle w:val="CodeInline"/>
        </w:rPr>
        <w:t>indexParent</w:t>
      </w:r>
      <w:proofErr w:type="spellEnd"/>
      <w:r w:rsidR="00BC457D">
        <w:t xml:space="preserve"> contain the ordinal number </w:t>
      </w:r>
      <w:r w:rsidR="006D5B61">
        <w:t>f</w:t>
      </w:r>
      <w:r w:rsidR="00BC457D">
        <w:t>or the column.</w:t>
      </w:r>
      <w:r w:rsidR="002135EA">
        <w:t xml:space="preserve"> In the SQL statement</w:t>
      </w:r>
      <w:r w:rsidR="00CD3842">
        <w:t>,</w:t>
      </w:r>
      <w:r w:rsidR="002135EA">
        <w:t xml:space="preserve"> the result is cast using </w:t>
      </w:r>
      <w:proofErr w:type="spellStart"/>
      <w:r w:rsidR="002135EA" w:rsidRPr="002135EA">
        <w:rPr>
          <w:rStyle w:val="CodeInline"/>
        </w:rPr>
        <w:t>ToString</w:t>
      </w:r>
      <w:proofErr w:type="spellEnd"/>
      <w:r w:rsidR="002135EA">
        <w:t xml:space="preserve">. This requires the </w:t>
      </w:r>
      <w:proofErr w:type="spellStart"/>
      <w:r w:rsidR="002135EA" w:rsidRPr="002135EA">
        <w:rPr>
          <w:rStyle w:val="CodeInline"/>
        </w:rPr>
        <w:t>GetString</w:t>
      </w:r>
      <w:proofErr w:type="spellEnd"/>
      <w:r w:rsidR="002135EA">
        <w:t xml:space="preserve"> method when </w:t>
      </w:r>
      <w:r w:rsidR="00CD3842">
        <w:t xml:space="preserve">returning </w:t>
      </w:r>
      <w:r w:rsidR="002135EA">
        <w:t>results.</w:t>
      </w:r>
    </w:p>
    <w:p w:rsidR="002365E0" w:rsidRPr="002365E0" w:rsidRDefault="00035B97" w:rsidP="002365E0">
      <w:pPr>
        <w:pStyle w:val="BodyTextCont"/>
      </w:pPr>
      <w:r>
        <w:t xml:space="preserve">The </w:t>
      </w:r>
      <w:proofErr w:type="spellStart"/>
      <w:r w:rsidRPr="00035B97">
        <w:rPr>
          <w:rStyle w:val="CodeInline"/>
        </w:rPr>
        <w:t>AddNode</w:t>
      </w:r>
      <w:proofErr w:type="spellEnd"/>
      <w:r>
        <w:t xml:space="preserve"> method from </w:t>
      </w:r>
      <w:r w:rsidR="00CD3842">
        <w:t xml:space="preserve">the </w:t>
      </w:r>
      <w:proofErr w:type="spellStart"/>
      <w:r w:rsidR="00F60403" w:rsidRPr="00F60403">
        <w:rPr>
          <w:rStyle w:val="CodeInline"/>
        </w:rPr>
        <w:t>StaticSiteMapProvider</w:t>
      </w:r>
      <w:proofErr w:type="spellEnd"/>
      <w:r>
        <w:t xml:space="preserve"> base class is responsible </w:t>
      </w:r>
      <w:r w:rsidR="00CD3842">
        <w:t xml:space="preserve">for </w:t>
      </w:r>
      <w:r>
        <w:t>build</w:t>
      </w:r>
      <w:r w:rsidR="00CD3842">
        <w:t>ing</w:t>
      </w:r>
      <w:r>
        <w:t xml:space="preserve"> the hierarchy. To </w:t>
      </w:r>
      <w:r w:rsidR="00CD3842">
        <w:t xml:space="preserve">obtain </w:t>
      </w:r>
      <w:r>
        <w:t>the necessary information</w:t>
      </w:r>
      <w:r w:rsidR="00CD3842">
        <w:t xml:space="preserve">, </w:t>
      </w:r>
      <w:r>
        <w:t xml:space="preserve">provide </w:t>
      </w:r>
      <w:r w:rsidR="00CD3842">
        <w:t xml:space="preserve">a parent </w:t>
      </w:r>
      <w:r>
        <w:t xml:space="preserve">for each node. </w:t>
      </w:r>
      <w:r w:rsidR="00CD3842">
        <w:t>I</w:t>
      </w:r>
      <w:r>
        <w:t>n the example</w:t>
      </w:r>
      <w:r w:rsidR="00CD3842">
        <w:t>, I assume</w:t>
      </w:r>
      <w:r>
        <w:t xml:space="preserve"> that the parent is already defined as a node. </w:t>
      </w:r>
      <w:r w:rsidR="00CD3842">
        <w:t xml:space="preserve">This </w:t>
      </w:r>
      <w:r>
        <w:t xml:space="preserve">requires </w:t>
      </w:r>
      <w:r w:rsidR="003A11FC">
        <w:t>the</w:t>
      </w:r>
      <w:r>
        <w:t xml:space="preserve"> table data</w:t>
      </w:r>
      <w:r w:rsidR="003A11FC">
        <w:t xml:space="preserve"> to be ordered so that </w:t>
      </w:r>
      <w:r>
        <w:t xml:space="preserve">parents appear </w:t>
      </w:r>
      <w:r w:rsidR="00CD3842">
        <w:t>before</w:t>
      </w:r>
      <w:r>
        <w:t xml:space="preserve"> their children. The </w:t>
      </w:r>
      <w:proofErr w:type="spellStart"/>
      <w:r w:rsidRPr="00035B97">
        <w:rPr>
          <w:rStyle w:val="CodeInline"/>
        </w:rPr>
        <w:t>GetParentSiteMapNode</w:t>
      </w:r>
      <w:proofErr w:type="spellEnd"/>
      <w:r>
        <w:rPr>
          <w:noProof/>
          <w:lang w:eastAsia="de-DE"/>
        </w:rPr>
        <w:t xml:space="preserve"> method is used to retrieve the parent from </w:t>
      </w:r>
      <w:r w:rsidR="00CD3842">
        <w:rPr>
          <w:noProof/>
          <w:lang w:eastAsia="de-DE"/>
        </w:rPr>
        <w:t xml:space="preserve">the </w:t>
      </w:r>
      <w:r>
        <w:rPr>
          <w:noProof/>
          <w:lang w:eastAsia="de-DE"/>
        </w:rPr>
        <w:t xml:space="preserve">private </w:t>
      </w:r>
      <w:r w:rsidRPr="00035B97">
        <w:rPr>
          <w:rStyle w:val="CodeInline"/>
        </w:rPr>
        <w:t>_nodes</w:t>
      </w:r>
      <w:r>
        <w:rPr>
          <w:noProof/>
          <w:lang w:eastAsia="de-DE"/>
        </w:rPr>
        <w:t xml:space="preserve"> collection when building the map. This collection </w:t>
      </w:r>
      <w:r w:rsidR="00CD3842">
        <w:rPr>
          <w:noProof/>
          <w:lang w:eastAsia="de-DE"/>
        </w:rPr>
        <w:t>exists for</w:t>
      </w:r>
      <w:r>
        <w:rPr>
          <w:noProof/>
          <w:lang w:eastAsia="de-DE"/>
        </w:rPr>
        <w:t xml:space="preserve"> that purpose</w:t>
      </w:r>
      <w:r w:rsidR="00CD3842">
        <w:rPr>
          <w:noProof/>
          <w:lang w:eastAsia="de-DE"/>
        </w:rPr>
        <w:t xml:space="preserve"> and is no longer used</w:t>
      </w:r>
      <w:r>
        <w:rPr>
          <w:noProof/>
          <w:lang w:eastAsia="de-DE"/>
        </w:rPr>
        <w:t xml:space="preserve"> when </w:t>
      </w:r>
      <w:r w:rsidR="00CD3842">
        <w:rPr>
          <w:noProof/>
          <w:lang w:eastAsia="de-DE"/>
        </w:rPr>
        <w:t xml:space="preserve">the </w:t>
      </w:r>
      <w:r>
        <w:rPr>
          <w:noProof/>
          <w:lang w:eastAsia="de-DE"/>
        </w:rPr>
        <w:t xml:space="preserve">nodes </w:t>
      </w:r>
      <w:r w:rsidR="00CD3842">
        <w:rPr>
          <w:noProof/>
          <w:lang w:eastAsia="de-DE"/>
        </w:rPr>
        <w:t xml:space="preserve">are </w:t>
      </w:r>
      <w:r>
        <w:rPr>
          <w:noProof/>
          <w:lang w:eastAsia="de-DE"/>
        </w:rPr>
        <w:t xml:space="preserve">retrieved from </w:t>
      </w:r>
      <w:r w:rsidR="00CD3842">
        <w:rPr>
          <w:noProof/>
          <w:lang w:eastAsia="de-DE"/>
        </w:rPr>
        <w:t xml:space="preserve">the </w:t>
      </w:r>
      <w:r>
        <w:rPr>
          <w:noProof/>
          <w:lang w:eastAsia="de-DE"/>
        </w:rPr>
        <w:t xml:space="preserve">sitemap controls. </w:t>
      </w:r>
      <w:r w:rsidR="00E817CF">
        <w:rPr>
          <w:noProof/>
          <w:lang w:eastAsia="de-DE"/>
        </w:rPr>
        <w:t xml:space="preserve">The </w:t>
      </w:r>
      <w:proofErr w:type="spellStart"/>
      <w:r w:rsidR="00E817CF" w:rsidRPr="00E817CF">
        <w:rPr>
          <w:rStyle w:val="CodeInline"/>
        </w:rPr>
        <w:t>parentKey</w:t>
      </w:r>
      <w:proofErr w:type="spellEnd"/>
      <w:r w:rsidR="00E817CF">
        <w:rPr>
          <w:noProof/>
          <w:lang w:eastAsia="de-DE"/>
        </w:rPr>
        <w:t xml:space="preserve"> used here is </w:t>
      </w:r>
      <w:r w:rsidR="00CD3842">
        <w:rPr>
          <w:noProof/>
          <w:lang w:eastAsia="de-DE"/>
        </w:rPr>
        <w:t xml:space="preserve">simply </w:t>
      </w:r>
      <w:r w:rsidR="00E817CF">
        <w:rPr>
          <w:noProof/>
          <w:lang w:eastAsia="de-DE"/>
        </w:rPr>
        <w:t xml:space="preserve">the value </w:t>
      </w:r>
      <w:r w:rsidR="00540D40">
        <w:rPr>
          <w:noProof/>
          <w:lang w:eastAsia="de-DE"/>
        </w:rPr>
        <w:t xml:space="preserve">returned </w:t>
      </w:r>
      <w:r w:rsidR="00E817CF">
        <w:rPr>
          <w:noProof/>
          <w:lang w:eastAsia="de-DE"/>
        </w:rPr>
        <w:t xml:space="preserve">from SQL </w:t>
      </w:r>
      <w:r w:rsidR="00CD3842">
        <w:rPr>
          <w:noProof/>
          <w:lang w:eastAsia="de-DE"/>
        </w:rPr>
        <w:t xml:space="preserve">with </w:t>
      </w:r>
      <w:r w:rsidR="00E817CF">
        <w:rPr>
          <w:noProof/>
          <w:lang w:eastAsia="de-DE"/>
        </w:rPr>
        <w:t xml:space="preserve">the </w:t>
      </w:r>
      <w:proofErr w:type="spellStart"/>
      <w:r w:rsidR="00E817CF" w:rsidRPr="00E817CF">
        <w:rPr>
          <w:rStyle w:val="CodeInline"/>
        </w:rPr>
        <w:t>GetAncestor</w:t>
      </w:r>
      <w:proofErr w:type="spellEnd"/>
      <w:r w:rsidR="00E817CF">
        <w:rPr>
          <w:noProof/>
          <w:lang w:eastAsia="de-DE"/>
        </w:rPr>
        <w:t xml:space="preserve"> method</w:t>
      </w:r>
      <w:r w:rsidR="00CD3842">
        <w:rPr>
          <w:noProof/>
          <w:lang w:eastAsia="de-DE"/>
        </w:rPr>
        <w:t>,</w:t>
      </w:r>
      <w:r w:rsidR="00E817CF">
        <w:rPr>
          <w:noProof/>
          <w:lang w:eastAsia="de-DE"/>
        </w:rPr>
        <w:t xml:space="preserve"> as mentioned before.</w:t>
      </w:r>
    </w:p>
    <w:p w:rsidR="00F45005" w:rsidRPr="002135EA" w:rsidRDefault="003427D6" w:rsidP="003427D6">
      <w:pPr>
        <w:pStyle w:val="berschrift4"/>
      </w:pPr>
      <w:r w:rsidRPr="002135EA">
        <w:t>Configuring the Custom Provider</w:t>
      </w:r>
    </w:p>
    <w:p w:rsidR="002135EA" w:rsidRPr="00900ABA" w:rsidRDefault="00900ABA" w:rsidP="002135EA">
      <w:pPr>
        <w:pStyle w:val="BodyTextFirst"/>
      </w:pPr>
      <w:r w:rsidRPr="00900ABA">
        <w:t xml:space="preserve">The configuration consists of </w:t>
      </w:r>
      <w:r>
        <w:t>tw</w:t>
      </w:r>
      <w:r w:rsidRPr="00900ABA">
        <w:t>o parts</w:t>
      </w:r>
      <w:r>
        <w:t>.</w:t>
      </w:r>
      <w:r w:rsidR="00CD3842">
        <w:t xml:space="preserve"> </w:t>
      </w:r>
      <w:r w:rsidR="00EB471A">
        <w:t xml:space="preserve">The first step is to </w:t>
      </w:r>
      <w:r>
        <w:t xml:space="preserve">define the connection string </w:t>
      </w:r>
      <w:r w:rsidR="00CD3842">
        <w:t xml:space="preserve">in order </w:t>
      </w:r>
      <w:r>
        <w:t>to access the data source:</w:t>
      </w:r>
    </w:p>
    <w:p w:rsidR="00F45005" w:rsidRDefault="00F45005" w:rsidP="003427D6">
      <w:pPr>
        <w:pStyle w:val="CodeFirst"/>
      </w:pPr>
      <w:r>
        <w:t>&lt;connectionStrings&gt;</w:t>
      </w:r>
    </w:p>
    <w:p w:rsidR="00B741DB" w:rsidRDefault="00F45005" w:rsidP="003427D6">
      <w:pPr>
        <w:pStyle w:val="Code"/>
      </w:pPr>
      <w:r>
        <w:t xml:space="preserve">   &lt;add connectionString="Data Source=.\SQLEXPRESS;Initial </w:t>
      </w:r>
      <w:r w:rsidR="00B741DB">
        <w:sym w:font="Wingdings" w:char="F0C3"/>
      </w:r>
    </w:p>
    <w:p w:rsidR="00F45005" w:rsidRDefault="00F45005" w:rsidP="003427D6">
      <w:pPr>
        <w:pStyle w:val="Code"/>
      </w:pPr>
      <w:r>
        <w:t xml:space="preserve">                          Catalog=aspne</w:t>
      </w:r>
      <w:r w:rsidR="00B741DB">
        <w:t xml:space="preserve">tdb;Integrated Security=True" </w:t>
      </w:r>
      <w:r w:rsidR="00B741DB">
        <w:sym w:font="Wingdings" w:char="F0C3"/>
      </w:r>
    </w:p>
    <w:p w:rsidR="00F45005" w:rsidRPr="00BA77CB" w:rsidRDefault="00F45005" w:rsidP="003427D6">
      <w:pPr>
        <w:pStyle w:val="Code"/>
      </w:pPr>
      <w:r>
        <w:t xml:space="preserve">                          </w:t>
      </w:r>
      <w:r w:rsidRPr="00BA77CB">
        <w:t>name="siteMap"/&gt;</w:t>
      </w:r>
    </w:p>
    <w:p w:rsidR="00F45005" w:rsidRPr="00BA77CB" w:rsidRDefault="00F45005" w:rsidP="003427D6">
      <w:pPr>
        <w:pStyle w:val="CodeLast"/>
      </w:pPr>
      <w:r w:rsidRPr="00BA77CB">
        <w:t>&lt;/connectionStrings&gt;</w:t>
      </w:r>
    </w:p>
    <w:p w:rsidR="00F45005" w:rsidRPr="00900ABA" w:rsidRDefault="00900ABA" w:rsidP="00900ABA">
      <w:pPr>
        <w:pStyle w:val="BodyTextCont"/>
      </w:pPr>
      <w:r w:rsidRPr="00900ABA">
        <w:t xml:space="preserve">The provider itself </w:t>
      </w:r>
      <w:r>
        <w:t>needs the basic format</w:t>
      </w:r>
      <w:r w:rsidR="00CD3842">
        <w:t>,</w:t>
      </w:r>
      <w:r>
        <w:t xml:space="preserve"> as shown before</w:t>
      </w:r>
      <w:r w:rsidR="00F45005" w:rsidRPr="00900ABA">
        <w:t>:</w:t>
      </w:r>
    </w:p>
    <w:p w:rsidR="00F45005" w:rsidRDefault="00F45005" w:rsidP="003427D6">
      <w:pPr>
        <w:pStyle w:val="CodeFirst"/>
      </w:pPr>
      <w:r>
        <w:t>&lt;system.web&gt;</w:t>
      </w:r>
    </w:p>
    <w:p w:rsidR="00F45005" w:rsidRDefault="00F45005" w:rsidP="003427D6">
      <w:pPr>
        <w:pStyle w:val="Code"/>
      </w:pPr>
      <w:r>
        <w:t xml:space="preserve">  &lt;siteMap enabled="true" defaultProvider="MySqlSiteMapProvider"&gt;</w:t>
      </w:r>
    </w:p>
    <w:p w:rsidR="00F45005" w:rsidRDefault="00F45005" w:rsidP="003427D6">
      <w:pPr>
        <w:pStyle w:val="Code"/>
      </w:pPr>
      <w:r>
        <w:t xml:space="preserve">    &lt;providers&gt;</w:t>
      </w:r>
    </w:p>
    <w:p w:rsidR="00F45005" w:rsidRDefault="00F45005" w:rsidP="003427D6">
      <w:pPr>
        <w:pStyle w:val="Code"/>
      </w:pPr>
      <w:r>
        <w:t xml:space="preserve">      &lt;add name="MySqlSiteMapProvider"</w:t>
      </w:r>
    </w:p>
    <w:p w:rsidR="00F45005" w:rsidRDefault="00F45005" w:rsidP="003427D6">
      <w:pPr>
        <w:pStyle w:val="Code"/>
      </w:pPr>
      <w:r>
        <w:t xml:space="preserve">            type="</w:t>
      </w:r>
      <w:r w:rsidR="00B741DB" w:rsidRPr="00B741DB">
        <w:t>Apress.Extensibility.SqlSiteMap</w:t>
      </w:r>
      <w:r w:rsidR="00B741DB">
        <w:t>.</w:t>
      </w:r>
      <w:r>
        <w:t>SqlSiteMapProvider"</w:t>
      </w:r>
    </w:p>
    <w:p w:rsidR="00F45005" w:rsidRDefault="00F45005" w:rsidP="003427D6">
      <w:pPr>
        <w:pStyle w:val="Code"/>
      </w:pPr>
      <w:r>
        <w:t xml:space="preserve">            description="My SqlSiteMapProvider"</w:t>
      </w:r>
    </w:p>
    <w:p w:rsidR="00F45005" w:rsidRDefault="00F45005" w:rsidP="003427D6">
      <w:pPr>
        <w:pStyle w:val="Code"/>
      </w:pPr>
      <w:r>
        <w:t xml:space="preserve">            securityTrimmingEnabled="false"</w:t>
      </w:r>
    </w:p>
    <w:p w:rsidR="00F45005" w:rsidRDefault="00F45005" w:rsidP="003427D6">
      <w:pPr>
        <w:pStyle w:val="Code"/>
      </w:pPr>
      <w:r>
        <w:t xml:space="preserve">            connectionStringName="siteMap"</w:t>
      </w:r>
    </w:p>
    <w:p w:rsidR="00F45005" w:rsidRDefault="00F45005" w:rsidP="003427D6">
      <w:pPr>
        <w:pStyle w:val="Code"/>
      </w:pPr>
      <w:r>
        <w:t xml:space="preserve">        /&gt;</w:t>
      </w:r>
    </w:p>
    <w:p w:rsidR="00F45005" w:rsidRDefault="00F45005" w:rsidP="003427D6">
      <w:pPr>
        <w:pStyle w:val="Code"/>
      </w:pPr>
      <w:r>
        <w:t xml:space="preserve">    &lt;/providers&gt;</w:t>
      </w:r>
    </w:p>
    <w:p w:rsidR="00F45005" w:rsidRDefault="00F45005" w:rsidP="003427D6">
      <w:pPr>
        <w:pStyle w:val="Code"/>
      </w:pPr>
      <w:r>
        <w:t xml:space="preserve">  &lt;/siteMap&gt;</w:t>
      </w:r>
    </w:p>
    <w:p w:rsidR="00F45005" w:rsidRDefault="00F45005" w:rsidP="003427D6">
      <w:pPr>
        <w:pStyle w:val="CodeLast"/>
      </w:pPr>
      <w:r>
        <w:t>&lt;/system.web&gt;</w:t>
      </w:r>
    </w:p>
    <w:p w:rsidR="00F45005" w:rsidRPr="00900ABA" w:rsidRDefault="00900ABA" w:rsidP="00900ABA">
      <w:pPr>
        <w:pStyle w:val="BodyTextCont"/>
      </w:pPr>
      <w:r w:rsidRPr="00900ABA">
        <w:t>Finally</w:t>
      </w:r>
      <w:r w:rsidR="00CD3842">
        <w:t>,</w:t>
      </w:r>
      <w:r w:rsidRPr="00900ABA">
        <w:t xml:space="preserve"> the data</w:t>
      </w:r>
      <w:r w:rsidR="00CD3842">
        <w:t xml:space="preserve"> </w:t>
      </w:r>
      <w:r w:rsidRPr="00900ABA">
        <w:t xml:space="preserve">source used on </w:t>
      </w:r>
      <w:r w:rsidR="00CD3842">
        <w:t xml:space="preserve">the </w:t>
      </w:r>
      <w:r w:rsidR="00EB471A">
        <w:t xml:space="preserve">web </w:t>
      </w:r>
      <w:r w:rsidRPr="00900ABA">
        <w:t>pages</w:t>
      </w:r>
      <w:r>
        <w:t xml:space="preserve"> needs to </w:t>
      </w:r>
      <w:r w:rsidR="00EB471A">
        <w:t xml:space="preserve">point to </w:t>
      </w:r>
      <w:r>
        <w:t xml:space="preserve">the provider. If </w:t>
      </w:r>
      <w:r w:rsidR="00CD3842">
        <w:t xml:space="preserve">you have </w:t>
      </w:r>
      <w:r>
        <w:t>several providers</w:t>
      </w:r>
      <w:r w:rsidR="00CD3842">
        <w:t>,</w:t>
      </w:r>
      <w:r>
        <w:t xml:space="preserve"> each data source can use its own </w:t>
      </w:r>
      <w:r w:rsidR="00EB471A">
        <w:t>provider</w:t>
      </w:r>
      <w:r>
        <w:t xml:space="preserve">. </w:t>
      </w:r>
    </w:p>
    <w:p w:rsidR="00F45005" w:rsidRDefault="00F45005" w:rsidP="003427D6">
      <w:pPr>
        <w:pStyle w:val="CodeFirst"/>
      </w:pPr>
      <w:r>
        <w:t>&lt;asp:SiteMapDataSource ID="Site</w:t>
      </w:r>
      <w:r w:rsidR="003427D6">
        <w:t xml:space="preserve">MapDataSource1" runat="server" </w:t>
      </w:r>
      <w:r w:rsidR="003427D6">
        <w:sym w:font="Wingdings" w:char="F0C3"/>
      </w:r>
    </w:p>
    <w:p w:rsidR="00F45005" w:rsidRPr="00BA77CB" w:rsidRDefault="00F45005" w:rsidP="003427D6">
      <w:pPr>
        <w:pStyle w:val="CodeLast"/>
      </w:pPr>
      <w:r>
        <w:t xml:space="preserve">                       </w:t>
      </w:r>
      <w:r w:rsidRPr="00BA77CB">
        <w:t>SiteMapProvider="MySqlSiteMapProvider" /&gt;</w:t>
      </w:r>
    </w:p>
    <w:p w:rsidR="003250AD" w:rsidRPr="00900ABA" w:rsidRDefault="00CD3842" w:rsidP="00900ABA">
      <w:pPr>
        <w:pStyle w:val="BodyTextCont"/>
      </w:pPr>
      <w:r>
        <w:lastRenderedPageBreak/>
        <w:t>Although t</w:t>
      </w:r>
      <w:r w:rsidR="00900ABA" w:rsidRPr="00900ABA">
        <w:t xml:space="preserve">here are no changes </w:t>
      </w:r>
      <w:r>
        <w:t>to</w:t>
      </w:r>
      <w:r w:rsidRPr="00900ABA">
        <w:t xml:space="preserve"> </w:t>
      </w:r>
      <w:r w:rsidR="00900ABA" w:rsidRPr="00900ABA">
        <w:t xml:space="preserve">the </w:t>
      </w:r>
      <w:r w:rsidR="00900ABA">
        <w:t>various controls us</w:t>
      </w:r>
      <w:r>
        <w:t>ing</w:t>
      </w:r>
      <w:r w:rsidR="00900ABA">
        <w:t xml:space="preserve"> this data source</w:t>
      </w:r>
      <w:r>
        <w:t xml:space="preserve">, </w:t>
      </w:r>
      <w:r w:rsidR="00900ABA">
        <w:t xml:space="preserve">some features </w:t>
      </w:r>
      <w:r>
        <w:t xml:space="preserve">such as </w:t>
      </w:r>
      <w:r w:rsidR="00900ABA">
        <w:t>security trimming are not</w:t>
      </w:r>
      <w:r>
        <w:t xml:space="preserve"> yet</w:t>
      </w:r>
      <w:r w:rsidR="00900ABA">
        <w:t xml:space="preserve"> implemented. </w:t>
      </w:r>
      <w:r>
        <w:t xml:space="preserve">However, you’ve learned </w:t>
      </w:r>
      <w:r w:rsidR="00900ABA">
        <w:t>how to extend the default provider model regarding site maps</w:t>
      </w:r>
      <w:r>
        <w:t>,</w:t>
      </w:r>
      <w:r w:rsidR="00900ABA">
        <w:t xml:space="preserve"> and how to benefit from </w:t>
      </w:r>
      <w:r>
        <w:t xml:space="preserve">the </w:t>
      </w:r>
      <w:r w:rsidR="00900ABA">
        <w:t>new features SQL Server 2008 provides.</w:t>
      </w:r>
    </w:p>
    <w:p w:rsidR="003427D6" w:rsidRPr="00CC0A55" w:rsidRDefault="003427D6" w:rsidP="003427D6">
      <w:pPr>
        <w:pStyle w:val="berschrift4"/>
      </w:pPr>
      <w:r w:rsidRPr="00CC0A55">
        <w:t>Testing the Provider</w:t>
      </w:r>
    </w:p>
    <w:p w:rsidR="003427D6" w:rsidRDefault="00EE1D80" w:rsidP="00EE1D80">
      <w:pPr>
        <w:pStyle w:val="BodyTextFirst"/>
      </w:pPr>
      <w:r>
        <w:t xml:space="preserve">To test </w:t>
      </w:r>
      <w:r w:rsidR="00CD3842">
        <w:t xml:space="preserve">the </w:t>
      </w:r>
      <w:r>
        <w:t>provider</w:t>
      </w:r>
      <w:r w:rsidR="00CD3842">
        <w:t>,</w:t>
      </w:r>
      <w:r>
        <w:t xml:space="preserve"> </w:t>
      </w:r>
      <w:r w:rsidR="00CD3842">
        <w:t xml:space="preserve">write </w:t>
      </w:r>
      <w:r>
        <w:t xml:space="preserve">a simple page that contains at least a </w:t>
      </w:r>
      <w:r w:rsidRPr="00EE1D80">
        <w:rPr>
          <w:rStyle w:val="CodeInline"/>
        </w:rPr>
        <w:t>Menu</w:t>
      </w:r>
      <w:r>
        <w:t xml:space="preserve"> and a </w:t>
      </w:r>
      <w:proofErr w:type="spellStart"/>
      <w:r w:rsidRPr="00EE1D80">
        <w:rPr>
          <w:rStyle w:val="CodeInline"/>
        </w:rPr>
        <w:t>SiteMapPath</w:t>
      </w:r>
      <w:proofErr w:type="spellEnd"/>
      <w:r>
        <w:t xml:space="preserve"> control</w:t>
      </w:r>
      <w:r w:rsidR="00CD3842">
        <w:t xml:space="preserve"> </w:t>
      </w:r>
      <w:r>
        <w:t xml:space="preserve">bound </w:t>
      </w:r>
      <w:r w:rsidR="00CD3842">
        <w:t xml:space="preserve">to </w:t>
      </w:r>
      <w:r>
        <w:t xml:space="preserve">the modified </w:t>
      </w:r>
      <w:proofErr w:type="spellStart"/>
      <w:r w:rsidRPr="00EE1D80">
        <w:rPr>
          <w:rStyle w:val="CodeInline"/>
        </w:rPr>
        <w:t>SiteMapDataSource</w:t>
      </w:r>
      <w:proofErr w:type="spellEnd"/>
      <w:r>
        <w:t xml:space="preserve"> control</w:t>
      </w:r>
      <w:r w:rsidR="00EB471A">
        <w:t>,</w:t>
      </w:r>
      <w:r>
        <w:t xml:space="preserve"> </w:t>
      </w:r>
      <w:r w:rsidR="00EB471A">
        <w:t>above</w:t>
      </w:r>
      <w:r>
        <w:t>.</w:t>
      </w:r>
      <w:r w:rsidR="00FD3C9E">
        <w:t xml:space="preserve"> A page </w:t>
      </w:r>
      <w:r w:rsidR="00CD3842">
        <w:t xml:space="preserve">such as </w:t>
      </w:r>
      <w:r w:rsidR="00FD3C9E">
        <w:t xml:space="preserve">this one will </w:t>
      </w:r>
      <w:r w:rsidR="00CD3842">
        <w:t>suffice</w:t>
      </w:r>
      <w:r w:rsidR="00FD3C9E">
        <w:t>:</w:t>
      </w:r>
    </w:p>
    <w:p w:rsidR="00FD3C9E" w:rsidRPr="00FD3C9E" w:rsidRDefault="00FD3C9E" w:rsidP="00FD3C9E">
      <w:pPr>
        <w:pStyle w:val="CodeFirst"/>
        <w:rPr>
          <w:lang w:eastAsia="de-DE"/>
        </w:rPr>
      </w:pPr>
      <w:r w:rsidRPr="00FD3C9E">
        <w:rPr>
          <w:lang w:eastAsia="de-DE"/>
        </w:rPr>
        <w:t>&lt;form id="form1" runat="server"&gt;</w:t>
      </w:r>
    </w:p>
    <w:p w:rsidR="00FD3C9E" w:rsidRPr="00FD3C9E" w:rsidRDefault="00FD3C9E" w:rsidP="00FD3C9E">
      <w:pPr>
        <w:pStyle w:val="Code"/>
        <w:rPr>
          <w:lang w:eastAsia="de-DE"/>
        </w:rPr>
      </w:pPr>
      <w:r w:rsidRPr="00FD3C9E">
        <w:rPr>
          <w:lang w:eastAsia="de-DE"/>
        </w:rPr>
        <w:t xml:space="preserve">    &lt;div&gt;</w:t>
      </w:r>
    </w:p>
    <w:p w:rsidR="00FD3C9E" w:rsidRPr="00FD3C9E" w:rsidRDefault="00FD3C9E" w:rsidP="00FD3C9E">
      <w:pPr>
        <w:pStyle w:val="Code"/>
        <w:rPr>
          <w:lang w:eastAsia="de-DE"/>
        </w:rPr>
      </w:pPr>
      <w:r w:rsidRPr="00FD3C9E">
        <w:rPr>
          <w:lang w:eastAsia="de-DE"/>
        </w:rPr>
        <w:t xml:space="preserve">    </w:t>
      </w:r>
    </w:p>
    <w:p w:rsidR="00FD3C9E" w:rsidRPr="00FD3C9E" w:rsidRDefault="00FD3C9E" w:rsidP="00FD3C9E">
      <w:pPr>
        <w:pStyle w:val="Code"/>
        <w:rPr>
          <w:lang w:eastAsia="de-DE"/>
        </w:rPr>
      </w:pPr>
      <w:r w:rsidRPr="00FD3C9E">
        <w:rPr>
          <w:lang w:eastAsia="de-DE"/>
        </w:rPr>
        <w:t xml:space="preserve">        &lt;asp:SiteMapPath ID="SiteMapPath1" runat="server" </w:t>
      </w:r>
    </w:p>
    <w:p w:rsidR="00FD3C9E" w:rsidRPr="00FD3C9E" w:rsidRDefault="00FD3C9E" w:rsidP="00FD3C9E">
      <w:pPr>
        <w:pStyle w:val="Code"/>
        <w:rPr>
          <w:lang w:eastAsia="de-DE"/>
        </w:rPr>
      </w:pPr>
      <w:r w:rsidRPr="00FD3C9E">
        <w:rPr>
          <w:lang w:eastAsia="de-DE"/>
        </w:rPr>
        <w:t xml:space="preserve">            SiteMapProvider="MySqlSiteMapProvider"&gt;</w:t>
      </w:r>
    </w:p>
    <w:p w:rsidR="00FD3C9E" w:rsidRPr="00FD3C9E" w:rsidRDefault="00FD3C9E" w:rsidP="00FD3C9E">
      <w:pPr>
        <w:pStyle w:val="Code"/>
        <w:rPr>
          <w:lang w:eastAsia="de-DE"/>
        </w:rPr>
      </w:pPr>
      <w:r w:rsidRPr="00FD3C9E">
        <w:rPr>
          <w:lang w:eastAsia="de-DE"/>
        </w:rPr>
        <w:t xml:space="preserve">        &lt;/asp:SiteMapPath&gt;</w:t>
      </w:r>
    </w:p>
    <w:p w:rsidR="00FD3C9E" w:rsidRPr="00FD3C9E" w:rsidRDefault="00FD3C9E" w:rsidP="00FD3C9E">
      <w:pPr>
        <w:pStyle w:val="Code"/>
        <w:rPr>
          <w:lang w:eastAsia="de-DE"/>
        </w:rPr>
      </w:pPr>
      <w:r w:rsidRPr="00FD3C9E">
        <w:rPr>
          <w:lang w:eastAsia="de-DE"/>
        </w:rPr>
        <w:t xml:space="preserve">        &lt;br /&gt;</w:t>
      </w:r>
    </w:p>
    <w:p w:rsidR="00FD3C9E" w:rsidRPr="00FD3C9E" w:rsidRDefault="00FD3C9E" w:rsidP="00FD3C9E">
      <w:pPr>
        <w:pStyle w:val="Code"/>
        <w:rPr>
          <w:lang w:eastAsia="de-DE"/>
        </w:rPr>
      </w:pPr>
      <w:r w:rsidRPr="00FD3C9E">
        <w:rPr>
          <w:lang w:eastAsia="de-DE"/>
        </w:rPr>
        <w:t xml:space="preserve">        &lt;br /&gt;</w:t>
      </w:r>
    </w:p>
    <w:p w:rsidR="00FD3C9E" w:rsidRPr="00FD3C9E" w:rsidRDefault="00FD3C9E" w:rsidP="00FD3C9E">
      <w:pPr>
        <w:pStyle w:val="Code"/>
        <w:rPr>
          <w:lang w:eastAsia="de-DE"/>
        </w:rPr>
      </w:pPr>
      <w:r w:rsidRPr="00FD3C9E">
        <w:rPr>
          <w:lang w:eastAsia="de-DE"/>
        </w:rPr>
        <w:t xml:space="preserve">        Menu:&lt;br /&gt;</w:t>
      </w:r>
    </w:p>
    <w:p w:rsidR="00FD3C9E" w:rsidRDefault="00FD3C9E" w:rsidP="00FD3C9E">
      <w:pPr>
        <w:pStyle w:val="Code"/>
        <w:rPr>
          <w:lang w:eastAsia="de-DE"/>
        </w:rPr>
      </w:pPr>
      <w:r w:rsidRPr="00FD3C9E">
        <w:rPr>
          <w:lang w:eastAsia="de-DE"/>
        </w:rPr>
        <w:t xml:space="preserve">        &lt;asp:Menu ID="Menu1" runat="server" </w:t>
      </w:r>
      <w:r>
        <w:rPr>
          <w:lang w:eastAsia="de-DE"/>
        </w:rPr>
        <w:sym w:font="Wingdings" w:char="F0C3"/>
      </w:r>
      <w:r>
        <w:rPr>
          <w:lang w:eastAsia="de-DE"/>
        </w:rPr>
        <w:t xml:space="preserve"> </w:t>
      </w:r>
    </w:p>
    <w:p w:rsidR="00FD3C9E" w:rsidRPr="00FD3C9E" w:rsidRDefault="00FD3C9E" w:rsidP="00FD3C9E">
      <w:pPr>
        <w:pStyle w:val="Code"/>
        <w:rPr>
          <w:lang w:eastAsia="de-DE"/>
        </w:rPr>
      </w:pPr>
      <w:r>
        <w:rPr>
          <w:lang w:eastAsia="de-DE"/>
        </w:rPr>
        <w:t xml:space="preserve">                  </w:t>
      </w:r>
      <w:r w:rsidRPr="00FD3C9E">
        <w:rPr>
          <w:lang w:eastAsia="de-DE"/>
        </w:rPr>
        <w:t>StaticDisplayLevels="1" DataSourceID="SiteMapDataSource1" &gt;</w:t>
      </w:r>
    </w:p>
    <w:p w:rsidR="00FD3C9E" w:rsidRPr="00FD3C9E" w:rsidRDefault="00FD3C9E" w:rsidP="00FD3C9E">
      <w:pPr>
        <w:pStyle w:val="Code"/>
        <w:rPr>
          <w:lang w:val="de-DE" w:eastAsia="de-DE"/>
        </w:rPr>
      </w:pPr>
      <w:r w:rsidRPr="00FD3C9E">
        <w:rPr>
          <w:lang w:eastAsia="de-DE"/>
        </w:rPr>
        <w:t xml:space="preserve">        </w:t>
      </w:r>
      <w:r w:rsidRPr="00FD3C9E">
        <w:rPr>
          <w:lang w:val="de-DE" w:eastAsia="de-DE"/>
        </w:rPr>
        <w:t>&lt;/asp:Menu&gt;</w:t>
      </w:r>
    </w:p>
    <w:p w:rsidR="00FD3C9E" w:rsidRPr="00FD3C9E" w:rsidRDefault="00FD3C9E" w:rsidP="00FD3C9E">
      <w:pPr>
        <w:pStyle w:val="Code"/>
        <w:rPr>
          <w:lang w:val="de-DE" w:eastAsia="de-DE"/>
        </w:rPr>
      </w:pPr>
      <w:r w:rsidRPr="00FD3C9E">
        <w:rPr>
          <w:lang w:val="de-DE" w:eastAsia="de-DE"/>
        </w:rPr>
        <w:t xml:space="preserve">        &lt;br /&gt;</w:t>
      </w:r>
    </w:p>
    <w:p w:rsidR="00FD3C9E" w:rsidRPr="00FD3C9E" w:rsidRDefault="00FD3C9E" w:rsidP="00FD3C9E">
      <w:pPr>
        <w:pStyle w:val="Code"/>
        <w:rPr>
          <w:lang w:val="de-DE" w:eastAsia="de-DE"/>
        </w:rPr>
      </w:pPr>
      <w:r w:rsidRPr="00FD3C9E">
        <w:rPr>
          <w:lang w:val="de-DE" w:eastAsia="de-DE"/>
        </w:rPr>
        <w:t xml:space="preserve">        &lt;br /&gt;</w:t>
      </w:r>
    </w:p>
    <w:p w:rsidR="00FD3C9E" w:rsidRPr="00FD3C9E" w:rsidRDefault="00FD3C9E" w:rsidP="00FD3C9E">
      <w:pPr>
        <w:pStyle w:val="Code"/>
        <w:rPr>
          <w:lang w:val="de-DE" w:eastAsia="de-DE"/>
        </w:rPr>
      </w:pPr>
      <w:r w:rsidRPr="00FD3C9E">
        <w:rPr>
          <w:lang w:val="de-DE" w:eastAsia="de-DE"/>
        </w:rPr>
        <w:t xml:space="preserve">    </w:t>
      </w:r>
    </w:p>
    <w:p w:rsidR="00FD3C9E" w:rsidRPr="00FD3C9E" w:rsidRDefault="00FD3C9E" w:rsidP="00FD3C9E">
      <w:pPr>
        <w:pStyle w:val="Code"/>
        <w:rPr>
          <w:lang w:val="de-DE" w:eastAsia="de-DE"/>
        </w:rPr>
      </w:pPr>
      <w:r w:rsidRPr="00FD3C9E">
        <w:rPr>
          <w:lang w:val="de-DE" w:eastAsia="de-DE"/>
        </w:rPr>
        <w:t xml:space="preserve">    &lt;/div&gt;</w:t>
      </w:r>
    </w:p>
    <w:p w:rsidR="00FD3C9E" w:rsidRDefault="00FD3C9E" w:rsidP="00FD3C9E">
      <w:pPr>
        <w:pStyle w:val="Code"/>
        <w:rPr>
          <w:lang w:eastAsia="de-DE"/>
        </w:rPr>
      </w:pPr>
      <w:r w:rsidRPr="00FD3C9E">
        <w:rPr>
          <w:lang w:val="de-DE" w:eastAsia="de-DE"/>
        </w:rPr>
        <w:t xml:space="preserve">    </w:t>
      </w:r>
      <w:r w:rsidRPr="00FD3C9E">
        <w:rPr>
          <w:lang w:eastAsia="de-DE"/>
        </w:rPr>
        <w:t>&lt;asp:SiteMapDataSource ID="SiteMapDataSource1" runat="server"</w:t>
      </w:r>
    </w:p>
    <w:p w:rsidR="00FD3C9E" w:rsidRPr="00FD3C9E" w:rsidRDefault="00FD3C9E" w:rsidP="00FD3C9E">
      <w:pPr>
        <w:pStyle w:val="Code"/>
        <w:rPr>
          <w:lang w:eastAsia="de-DE"/>
        </w:rPr>
      </w:pPr>
      <w:r>
        <w:rPr>
          <w:lang w:eastAsia="de-DE"/>
        </w:rPr>
        <w:t xml:space="preserve">                          </w:t>
      </w:r>
      <w:r w:rsidRPr="00FD3C9E">
        <w:rPr>
          <w:lang w:eastAsia="de-DE"/>
        </w:rPr>
        <w:t xml:space="preserve"> SiteMapProvider="MySqlSiteMapProvider" /&gt;</w:t>
      </w:r>
    </w:p>
    <w:p w:rsidR="00EE1D80" w:rsidRPr="00FD3C9E" w:rsidRDefault="00FD3C9E" w:rsidP="00FD3C9E">
      <w:pPr>
        <w:pStyle w:val="CodeLast"/>
        <w:rPr>
          <w:lang w:eastAsia="de-DE"/>
        </w:rPr>
      </w:pPr>
      <w:r w:rsidRPr="00FD3C9E">
        <w:rPr>
          <w:lang w:eastAsia="de-DE"/>
        </w:rPr>
        <w:t xml:space="preserve">    &lt;/form&gt;</w:t>
      </w:r>
    </w:p>
    <w:p w:rsidR="00FD3C9E" w:rsidRDefault="00FD3C9E" w:rsidP="00FD3C9E">
      <w:pPr>
        <w:pStyle w:val="BodyTextCont"/>
        <w:rPr>
          <w:lang w:eastAsia="de-DE"/>
        </w:rPr>
      </w:pPr>
      <w:r w:rsidRPr="00FD3C9E">
        <w:rPr>
          <w:lang w:eastAsia="de-DE"/>
        </w:rPr>
        <w:t xml:space="preserve">The data source is </w:t>
      </w:r>
      <w:r w:rsidR="00CD3842">
        <w:rPr>
          <w:lang w:eastAsia="de-DE"/>
        </w:rPr>
        <w:t xml:space="preserve">only </w:t>
      </w:r>
      <w:r w:rsidRPr="00FD3C9E">
        <w:rPr>
          <w:lang w:eastAsia="de-DE"/>
        </w:rPr>
        <w:t xml:space="preserve">required for the </w:t>
      </w:r>
      <w:r w:rsidRPr="00FD3C9E">
        <w:rPr>
          <w:rStyle w:val="CodeInline"/>
        </w:rPr>
        <w:t>Menu</w:t>
      </w:r>
      <w:r w:rsidRPr="00FD3C9E">
        <w:rPr>
          <w:lang w:eastAsia="de-DE"/>
        </w:rPr>
        <w:t xml:space="preserve"> control</w:t>
      </w:r>
      <w:r>
        <w:rPr>
          <w:lang w:eastAsia="de-DE"/>
        </w:rPr>
        <w:t xml:space="preserve">. </w:t>
      </w:r>
      <w:r w:rsidR="00EB471A">
        <w:rPr>
          <w:lang w:eastAsia="de-DE"/>
        </w:rPr>
        <w:t>B</w:t>
      </w:r>
      <w:r>
        <w:rPr>
          <w:lang w:eastAsia="de-DE"/>
        </w:rPr>
        <w:t>readcrumb</w:t>
      </w:r>
      <w:r w:rsidR="00EB471A">
        <w:rPr>
          <w:lang w:eastAsia="de-DE"/>
        </w:rPr>
        <w:t>s are displayed</w:t>
      </w:r>
      <w:r>
        <w:rPr>
          <w:lang w:eastAsia="de-DE"/>
        </w:rPr>
        <w:t xml:space="preserve"> using a </w:t>
      </w:r>
      <w:proofErr w:type="spellStart"/>
      <w:r w:rsidRPr="00FD3C9E">
        <w:rPr>
          <w:rStyle w:val="CodeInline"/>
        </w:rPr>
        <w:t>SiteMapPath</w:t>
      </w:r>
      <w:proofErr w:type="spellEnd"/>
      <w:r>
        <w:rPr>
          <w:lang w:eastAsia="de-DE"/>
        </w:rPr>
        <w:t xml:space="preserve"> control</w:t>
      </w:r>
      <w:r w:rsidR="00CD3842">
        <w:rPr>
          <w:lang w:eastAsia="de-DE"/>
        </w:rPr>
        <w:t xml:space="preserve">, which </w:t>
      </w:r>
      <w:r>
        <w:rPr>
          <w:lang w:eastAsia="de-DE"/>
        </w:rPr>
        <w:t xml:space="preserve">can connect directly to </w:t>
      </w:r>
      <w:r w:rsidR="00CD3842">
        <w:rPr>
          <w:lang w:eastAsia="de-DE"/>
        </w:rPr>
        <w:t xml:space="preserve">the </w:t>
      </w:r>
      <w:r>
        <w:rPr>
          <w:lang w:eastAsia="de-DE"/>
        </w:rPr>
        <w:t>custom provider using its name.</w:t>
      </w:r>
      <w:r w:rsidR="00D657CA">
        <w:rPr>
          <w:lang w:eastAsia="de-DE"/>
        </w:rPr>
        <w:t xml:space="preserve"> The </w:t>
      </w:r>
      <w:r w:rsidR="00CD3842">
        <w:rPr>
          <w:lang w:eastAsia="de-DE"/>
        </w:rPr>
        <w:t xml:space="preserve">following </w:t>
      </w:r>
      <w:r w:rsidR="00D657CA">
        <w:rPr>
          <w:lang w:eastAsia="de-DE"/>
        </w:rPr>
        <w:t>figure shows the output</w:t>
      </w:r>
      <w:r w:rsidR="00CD3842">
        <w:rPr>
          <w:lang w:eastAsia="de-DE"/>
        </w:rPr>
        <w:t>:</w:t>
      </w:r>
    </w:p>
    <w:p w:rsidR="00D657CA" w:rsidRDefault="00D657CA" w:rsidP="00D657CA">
      <w:pPr>
        <w:pStyle w:val="Figure"/>
        <w:rPr>
          <w:lang w:eastAsia="de-DE"/>
        </w:rPr>
      </w:pPr>
      <w:r>
        <w:rPr>
          <w:noProof/>
          <w:lang w:val="de-DE" w:eastAsia="de-DE"/>
        </w:rPr>
        <w:drawing>
          <wp:inline distT="0" distB="0" distL="0" distR="0">
            <wp:extent cx="2237232" cy="999744"/>
            <wp:effectExtent l="19050" t="0" r="0" b="0"/>
            <wp:docPr id="2" name="19835f0801.tif" descr="D:\UserData\jkrause\Documents\Meine Daten\Bücher\Fachbuchprojekte\ASP.NET Extensibility\Images\19835f08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801.tif"/>
                    <pic:cNvPicPr/>
                  </pic:nvPicPr>
                  <pic:blipFill>
                    <a:blip r:link="rId11" cstate="print"/>
                    <a:stretch>
                      <a:fillRect/>
                    </a:stretch>
                  </pic:blipFill>
                  <pic:spPr>
                    <a:xfrm>
                      <a:off x="0" y="0"/>
                      <a:ext cx="2237232" cy="999744"/>
                    </a:xfrm>
                    <a:prstGeom prst="rect">
                      <a:avLst/>
                    </a:prstGeom>
                  </pic:spPr>
                </pic:pic>
              </a:graphicData>
            </a:graphic>
          </wp:inline>
        </w:drawing>
      </w:r>
    </w:p>
    <w:p w:rsidR="00D657CA" w:rsidRDefault="00D657CA" w:rsidP="00D657CA">
      <w:pPr>
        <w:pStyle w:val="Production"/>
        <w:rPr>
          <w:lang w:eastAsia="de-DE"/>
        </w:rPr>
      </w:pPr>
      <w:r>
        <w:rPr>
          <w:lang w:eastAsia="de-DE"/>
        </w:rPr>
        <w:t xml:space="preserve">Insert </w:t>
      </w:r>
      <w:r w:rsidRPr="00D657CA">
        <w:rPr>
          <w:lang w:eastAsia="de-DE"/>
        </w:rPr>
        <w:t>19835f0801</w:t>
      </w:r>
      <w:r>
        <w:rPr>
          <w:lang w:eastAsia="de-DE"/>
        </w:rPr>
        <w:t>.tif</w:t>
      </w:r>
    </w:p>
    <w:p w:rsidR="00D657CA" w:rsidRDefault="00D657CA" w:rsidP="00D657CA">
      <w:pPr>
        <w:pStyle w:val="FigureCaption"/>
      </w:pPr>
      <w:r>
        <w:t>Figure 8-</w:t>
      </w:r>
      <w:r w:rsidR="007B75E1">
        <w:fldChar w:fldCharType="begin"/>
      </w:r>
      <w:r w:rsidR="007B75E1">
        <w:instrText xml:space="preserve"> SEQ Figure \* ARABIC </w:instrText>
      </w:r>
      <w:r w:rsidR="007B75E1">
        <w:fldChar w:fldCharType="separate"/>
      </w:r>
      <w:r>
        <w:t>2</w:t>
      </w:r>
      <w:r w:rsidR="007B75E1">
        <w:fldChar w:fldCharType="end"/>
      </w:r>
      <w:r>
        <w:t>. Menu and SiteMapPath</w:t>
      </w:r>
      <w:r w:rsidR="00055BAC">
        <w:t xml:space="preserve"> controls</w:t>
      </w:r>
      <w:r>
        <w:t xml:space="preserve"> with data from SQL Server</w:t>
      </w:r>
    </w:p>
    <w:p w:rsidR="00D657CA" w:rsidRPr="00D657CA" w:rsidRDefault="00D657CA" w:rsidP="00D657CA">
      <w:pPr>
        <w:pStyle w:val="BodyTextCont"/>
      </w:pPr>
      <w:r>
        <w:t xml:space="preserve">Remember that you need to </w:t>
      </w:r>
      <w:r w:rsidR="004A4EA5">
        <w:t xml:space="preserve">add </w:t>
      </w:r>
      <w:r>
        <w:t>the page</w:t>
      </w:r>
      <w:r w:rsidR="004A4EA5">
        <w:t xml:space="preserve"> name</w:t>
      </w:r>
      <w:r>
        <w:t xml:space="preserve">s </w:t>
      </w:r>
      <w:r w:rsidR="004A4EA5">
        <w:t xml:space="preserve">to </w:t>
      </w:r>
      <w:r>
        <w:t>the table</w:t>
      </w:r>
      <w:r w:rsidR="004A4EA5">
        <w:t xml:space="preserve"> data</w:t>
      </w:r>
      <w:r>
        <w:t>. Otherwise</w:t>
      </w:r>
      <w:r w:rsidR="00CD3842">
        <w:t xml:space="preserve">, you’ll </w:t>
      </w:r>
      <w:r w:rsidR="004A4EA5">
        <w:t>encounter</w:t>
      </w:r>
      <w:r>
        <w:t xml:space="preserve"> page load error</w:t>
      </w:r>
      <w:r w:rsidR="00CD3842">
        <w:t>s when</w:t>
      </w:r>
      <w:r>
        <w:t xml:space="preserve"> you cho</w:t>
      </w:r>
      <w:r w:rsidR="00CD3842">
        <w:t>o</w:t>
      </w:r>
      <w:r>
        <w:t>se the menu items.</w:t>
      </w:r>
    </w:p>
    <w:p w:rsidR="00FD3C9E" w:rsidRDefault="00D657CA" w:rsidP="00D657CA">
      <w:pPr>
        <w:pStyle w:val="berschrift3"/>
        <w:rPr>
          <w:lang w:eastAsia="de-DE"/>
        </w:rPr>
      </w:pPr>
      <w:r>
        <w:rPr>
          <w:lang w:eastAsia="de-DE"/>
        </w:rPr>
        <w:lastRenderedPageBreak/>
        <w:t xml:space="preserve">Suggestions </w:t>
      </w:r>
      <w:r w:rsidR="00CD3842">
        <w:rPr>
          <w:lang w:eastAsia="de-DE"/>
        </w:rPr>
        <w:t xml:space="preserve">for </w:t>
      </w:r>
      <w:r>
        <w:rPr>
          <w:lang w:eastAsia="de-DE"/>
        </w:rPr>
        <w:t>Extend</w:t>
      </w:r>
      <w:r w:rsidR="00CD3842">
        <w:rPr>
          <w:lang w:eastAsia="de-DE"/>
        </w:rPr>
        <w:t>ing</w:t>
      </w:r>
      <w:r>
        <w:rPr>
          <w:lang w:eastAsia="de-DE"/>
        </w:rPr>
        <w:t xml:space="preserve"> the Example</w:t>
      </w:r>
    </w:p>
    <w:p w:rsidR="00D657CA" w:rsidRDefault="00D657CA" w:rsidP="00D657CA">
      <w:pPr>
        <w:pStyle w:val="BodyTextFirst"/>
        <w:rPr>
          <w:lang w:eastAsia="de-DE"/>
        </w:rPr>
      </w:pPr>
      <w:r>
        <w:rPr>
          <w:lang w:eastAsia="de-DE"/>
        </w:rPr>
        <w:t xml:space="preserve">The example is as </w:t>
      </w:r>
      <w:r w:rsidR="00CD3842">
        <w:rPr>
          <w:lang w:eastAsia="de-DE"/>
        </w:rPr>
        <w:t xml:space="preserve">simple </w:t>
      </w:r>
      <w:r>
        <w:rPr>
          <w:lang w:eastAsia="de-DE"/>
        </w:rPr>
        <w:t>as possible</w:t>
      </w:r>
      <w:r w:rsidR="00CD3842">
        <w:rPr>
          <w:lang w:eastAsia="de-DE"/>
        </w:rPr>
        <w:t>, containing nothing more</w:t>
      </w:r>
      <w:r>
        <w:rPr>
          <w:lang w:eastAsia="de-DE"/>
        </w:rPr>
        <w:t xml:space="preserve"> than the code required to get it working. </w:t>
      </w:r>
      <w:r w:rsidR="00BF6A64">
        <w:rPr>
          <w:lang w:eastAsia="de-DE"/>
        </w:rPr>
        <w:t xml:space="preserve">It lacks error checking and proper exception handling. Consider </w:t>
      </w:r>
      <w:r w:rsidR="00CD3842">
        <w:rPr>
          <w:lang w:eastAsia="de-DE"/>
        </w:rPr>
        <w:t xml:space="preserve">making </w:t>
      </w:r>
      <w:r w:rsidR="00956F5D">
        <w:rPr>
          <w:lang w:eastAsia="de-DE"/>
        </w:rPr>
        <w:t xml:space="preserve">the </w:t>
      </w:r>
      <w:r w:rsidR="00BF6A64">
        <w:rPr>
          <w:lang w:eastAsia="de-DE"/>
        </w:rPr>
        <w:t xml:space="preserve">following changes before using the code in </w:t>
      </w:r>
      <w:r w:rsidR="00CD3842">
        <w:rPr>
          <w:lang w:eastAsia="de-DE"/>
        </w:rPr>
        <w:t xml:space="preserve">a </w:t>
      </w:r>
      <w:r w:rsidR="00BF6A64">
        <w:rPr>
          <w:lang w:eastAsia="de-DE"/>
        </w:rPr>
        <w:t>production environment:</w:t>
      </w:r>
    </w:p>
    <w:p w:rsidR="00BF6A64" w:rsidRDefault="00BF6A64" w:rsidP="00BF6A64">
      <w:pPr>
        <w:pStyle w:val="BulletFirst"/>
        <w:rPr>
          <w:lang w:eastAsia="de-DE"/>
        </w:rPr>
      </w:pPr>
      <w:r>
        <w:rPr>
          <w:lang w:eastAsia="de-DE"/>
        </w:rPr>
        <w:tab/>
        <w:t>*</w:t>
      </w:r>
      <w:r>
        <w:rPr>
          <w:lang w:eastAsia="de-DE"/>
        </w:rPr>
        <w:tab/>
        <w:t>Allow duplicate nodes</w:t>
      </w:r>
    </w:p>
    <w:p w:rsidR="00BF6A64" w:rsidRDefault="00BF6A64" w:rsidP="00BF6A64">
      <w:pPr>
        <w:pStyle w:val="Bullet"/>
        <w:rPr>
          <w:lang w:eastAsia="de-DE"/>
        </w:rPr>
      </w:pPr>
      <w:r>
        <w:rPr>
          <w:lang w:eastAsia="de-DE"/>
        </w:rPr>
        <w:tab/>
        <w:t>*</w:t>
      </w:r>
      <w:r>
        <w:rPr>
          <w:lang w:eastAsia="de-DE"/>
        </w:rPr>
        <w:tab/>
        <w:t>Dispose</w:t>
      </w:r>
      <w:r w:rsidR="00CD3842">
        <w:rPr>
          <w:lang w:eastAsia="de-DE"/>
        </w:rPr>
        <w:t xml:space="preserve"> of</w:t>
      </w:r>
      <w:r>
        <w:rPr>
          <w:lang w:eastAsia="de-DE"/>
        </w:rPr>
        <w:t xml:space="preserve"> the dictionary that stores the parents</w:t>
      </w:r>
    </w:p>
    <w:p w:rsidR="00BF6A64" w:rsidRDefault="00BF6A64" w:rsidP="00BF6A64">
      <w:pPr>
        <w:pStyle w:val="Bullet"/>
        <w:rPr>
          <w:lang w:eastAsia="de-DE"/>
        </w:rPr>
      </w:pPr>
      <w:r>
        <w:rPr>
          <w:lang w:eastAsia="de-DE"/>
        </w:rPr>
        <w:tab/>
        <w:t>*</w:t>
      </w:r>
      <w:r>
        <w:rPr>
          <w:lang w:eastAsia="de-DE"/>
        </w:rPr>
        <w:tab/>
        <w:t>Order the SQL query to accept unordered node definitions</w:t>
      </w:r>
    </w:p>
    <w:p w:rsidR="00BF6A64" w:rsidRDefault="00BF6A64" w:rsidP="00BF6A64">
      <w:pPr>
        <w:pStyle w:val="BulletLast"/>
        <w:rPr>
          <w:lang w:eastAsia="de-DE"/>
        </w:rPr>
      </w:pPr>
      <w:r>
        <w:rPr>
          <w:lang w:eastAsia="de-DE"/>
        </w:rPr>
        <w:tab/>
        <w:t>*</w:t>
      </w:r>
      <w:r>
        <w:rPr>
          <w:lang w:eastAsia="de-DE"/>
        </w:rPr>
        <w:tab/>
        <w:t xml:space="preserve">Add a primary key to </w:t>
      </w:r>
      <w:r w:rsidR="00CD3842">
        <w:rPr>
          <w:lang w:eastAsia="de-DE"/>
        </w:rPr>
        <w:t xml:space="preserve">the </w:t>
      </w:r>
      <w:r>
        <w:rPr>
          <w:lang w:eastAsia="de-DE"/>
        </w:rPr>
        <w:t xml:space="preserve">table </w:t>
      </w:r>
      <w:r w:rsidR="00CD3842">
        <w:rPr>
          <w:lang w:eastAsia="de-DE"/>
        </w:rPr>
        <w:t xml:space="preserve">in order </w:t>
      </w:r>
      <w:r>
        <w:rPr>
          <w:lang w:eastAsia="de-DE"/>
        </w:rPr>
        <w:t xml:space="preserve">to improve speed for </w:t>
      </w:r>
      <w:r w:rsidR="00CD3842">
        <w:rPr>
          <w:lang w:eastAsia="de-DE"/>
        </w:rPr>
        <w:t xml:space="preserve">large </w:t>
      </w:r>
      <w:r>
        <w:rPr>
          <w:lang w:eastAsia="de-DE"/>
        </w:rPr>
        <w:t>node sets</w:t>
      </w:r>
    </w:p>
    <w:p w:rsidR="00BF6A64" w:rsidRPr="00BF6A64" w:rsidRDefault="00BF6A64" w:rsidP="00BF6A64">
      <w:pPr>
        <w:pStyle w:val="BodyTextCont"/>
        <w:rPr>
          <w:lang w:eastAsia="de-DE"/>
        </w:rPr>
      </w:pPr>
      <w:r>
        <w:rPr>
          <w:lang w:eastAsia="de-DE"/>
        </w:rPr>
        <w:t xml:space="preserve">There are </w:t>
      </w:r>
      <w:r w:rsidR="00956F5D">
        <w:rPr>
          <w:lang w:eastAsia="de-DE"/>
        </w:rPr>
        <w:t xml:space="preserve">further </w:t>
      </w:r>
      <w:r>
        <w:rPr>
          <w:lang w:eastAsia="de-DE"/>
        </w:rPr>
        <w:t>w</w:t>
      </w:r>
      <w:r w:rsidR="00CD3842">
        <w:rPr>
          <w:lang w:eastAsia="de-DE"/>
        </w:rPr>
        <w:t>a</w:t>
      </w:r>
      <w:r>
        <w:rPr>
          <w:lang w:eastAsia="de-DE"/>
        </w:rPr>
        <w:t xml:space="preserve">ys </w:t>
      </w:r>
      <w:r w:rsidR="00CD3842">
        <w:rPr>
          <w:lang w:eastAsia="de-DE"/>
        </w:rPr>
        <w:t>of</w:t>
      </w:r>
      <w:r>
        <w:rPr>
          <w:lang w:eastAsia="de-DE"/>
        </w:rPr>
        <w:t xml:space="preserve"> extend</w:t>
      </w:r>
      <w:r w:rsidR="00CD3842">
        <w:rPr>
          <w:lang w:eastAsia="de-DE"/>
        </w:rPr>
        <w:t>ing</w:t>
      </w:r>
      <w:r>
        <w:rPr>
          <w:lang w:eastAsia="de-DE"/>
        </w:rPr>
        <w:t xml:space="preserve"> the behavior.</w:t>
      </w:r>
    </w:p>
    <w:p w:rsidR="003250AD" w:rsidRDefault="00114E27" w:rsidP="007328A7">
      <w:pPr>
        <w:pStyle w:val="berschrift2"/>
      </w:pPr>
      <w:bookmarkStart w:id="11" w:name="_Toc217443986"/>
      <w:bookmarkStart w:id="12" w:name="_Toc217444069"/>
      <w:r>
        <w:t xml:space="preserve">Extending the </w:t>
      </w:r>
      <w:proofErr w:type="spellStart"/>
      <w:r w:rsidR="003250AD" w:rsidRPr="00CC0A55">
        <w:t>VirtualPathProvider</w:t>
      </w:r>
      <w:bookmarkEnd w:id="11"/>
      <w:bookmarkEnd w:id="12"/>
      <w:proofErr w:type="spellEnd"/>
    </w:p>
    <w:p w:rsidR="00114E27" w:rsidRDefault="007328A7" w:rsidP="00114E27">
      <w:pPr>
        <w:pStyle w:val="BodyTextFirst"/>
      </w:pPr>
      <w:r>
        <w:t xml:space="preserve">Complex sites with hundreds of pages are </w:t>
      </w:r>
      <w:r w:rsidR="00CD3842">
        <w:t xml:space="preserve">difficult </w:t>
      </w:r>
      <w:r>
        <w:t xml:space="preserve">to maintain. For some </w:t>
      </w:r>
      <w:r w:rsidR="00CD3842">
        <w:t xml:space="preserve">sections, </w:t>
      </w:r>
      <w:r>
        <w:t>a file structure with static data seems to be more productive</w:t>
      </w:r>
      <w:r w:rsidR="00CD3842">
        <w:t>,</w:t>
      </w:r>
      <w:r>
        <w:t xml:space="preserve"> whereas other </w:t>
      </w:r>
      <w:r w:rsidR="00CD3842">
        <w:t xml:space="preserve">sections </w:t>
      </w:r>
      <w:r>
        <w:t xml:space="preserve">are </w:t>
      </w:r>
      <w:r w:rsidR="00855631">
        <w:t xml:space="preserve">composed dynamically </w:t>
      </w:r>
      <w:r>
        <w:t>from database</w:t>
      </w:r>
      <w:r w:rsidR="00CD3842">
        <w:t>s</w:t>
      </w:r>
      <w:r>
        <w:t xml:space="preserve">. </w:t>
      </w:r>
      <w:r w:rsidR="00855631">
        <w:t xml:space="preserve">This difference should be indiscernible to regular users and search engines alike. </w:t>
      </w:r>
      <w:r>
        <w:t xml:space="preserve">Search engines follow </w:t>
      </w:r>
      <w:r w:rsidR="00A129B0">
        <w:t>each link on a page</w:t>
      </w:r>
      <w:r>
        <w:t xml:space="preserve"> and find the </w:t>
      </w:r>
      <w:r w:rsidR="00A129B0">
        <w:t xml:space="preserve">navigation </w:t>
      </w:r>
      <w:r>
        <w:t>path</w:t>
      </w:r>
      <w:r w:rsidR="00CD3842">
        <w:t>s</w:t>
      </w:r>
      <w:r>
        <w:t xml:space="preserve"> through</w:t>
      </w:r>
      <w:r w:rsidR="00A129B0">
        <w:t xml:space="preserve"> a site, indexing the content of each page on the way.</w:t>
      </w:r>
      <w:r>
        <w:t xml:space="preserve"> Users bookmark pages and return </w:t>
      </w:r>
      <w:r w:rsidR="00A129B0">
        <w:t xml:space="preserve">directly </w:t>
      </w:r>
      <w:r>
        <w:t>to the</w:t>
      </w:r>
      <w:r w:rsidR="00CD3842">
        <w:t>m later</w:t>
      </w:r>
      <w:r>
        <w:t xml:space="preserve">. However, </w:t>
      </w:r>
      <w:r w:rsidR="00CD3842">
        <w:t xml:space="preserve">neither of these </w:t>
      </w:r>
      <w:r>
        <w:t>behaviors are what develop</w:t>
      </w:r>
      <w:r w:rsidR="00452B64">
        <w:t xml:space="preserve">ers </w:t>
      </w:r>
      <w:r w:rsidR="00CD3842">
        <w:t xml:space="preserve">are </w:t>
      </w:r>
      <w:r w:rsidR="00452B64">
        <w:t xml:space="preserve">looking for </w:t>
      </w:r>
      <w:r w:rsidR="00CD3842">
        <w:t xml:space="preserve">in </w:t>
      </w:r>
      <w:r w:rsidR="00452B64">
        <w:t>creating pages.</w:t>
      </w:r>
    </w:p>
    <w:p w:rsidR="007328A7" w:rsidRDefault="007328A7" w:rsidP="007328A7">
      <w:pPr>
        <w:pStyle w:val="BodyTextCont"/>
      </w:pPr>
      <w:r>
        <w:t xml:space="preserve">The </w:t>
      </w:r>
      <w:proofErr w:type="spellStart"/>
      <w:r w:rsidRPr="007328A7">
        <w:rPr>
          <w:rStyle w:val="CodeInline"/>
        </w:rPr>
        <w:t>VirtualPathProvider</w:t>
      </w:r>
      <w:proofErr w:type="spellEnd"/>
      <w:r>
        <w:t xml:space="preserve"> is </w:t>
      </w:r>
      <w:r w:rsidR="00A129B0">
        <w:t>designed</w:t>
      </w:r>
      <w:r>
        <w:t xml:space="preserve"> to separate the internal and external structure</w:t>
      </w:r>
      <w:r w:rsidR="00CD3842">
        <w:t>s</w:t>
      </w:r>
      <w:r>
        <w:t xml:space="preserve">. </w:t>
      </w:r>
      <w:r w:rsidR="00CD3842">
        <w:t>Like</w:t>
      </w:r>
      <w:r>
        <w:t xml:space="preserve"> any other provider</w:t>
      </w:r>
      <w:r w:rsidR="00CD3842">
        <w:t>, it</w:t>
      </w:r>
      <w:r>
        <w:t xml:space="preserve"> work</w:t>
      </w:r>
      <w:r w:rsidR="00CD3842">
        <w:t>s</w:t>
      </w:r>
      <w:r>
        <w:t xml:space="preserve"> transparent</w:t>
      </w:r>
      <w:r w:rsidR="00CD3842">
        <w:t>ly,</w:t>
      </w:r>
      <w:r>
        <w:t xml:space="preserve"> using a pluggable </w:t>
      </w:r>
      <w:r w:rsidR="00A129B0">
        <w:t>approach</w:t>
      </w:r>
      <w:r>
        <w:t xml:space="preserve">. </w:t>
      </w:r>
      <w:r w:rsidR="00CD3842">
        <w:t>The difference is that t</w:t>
      </w:r>
      <w:r>
        <w:t xml:space="preserve">he virtual path provider does not access </w:t>
      </w:r>
      <w:r w:rsidR="00CA22A2">
        <w:t xml:space="preserve">a </w:t>
      </w:r>
      <w:r>
        <w:t xml:space="preserve">database and internally </w:t>
      </w:r>
      <w:r w:rsidR="00A129B0">
        <w:t xml:space="preserve">is </w:t>
      </w:r>
      <w:r>
        <w:t xml:space="preserve">different from all providers described </w:t>
      </w:r>
      <w:r w:rsidR="00A129B0">
        <w:t>so far</w:t>
      </w:r>
      <w:r>
        <w:t xml:space="preserve">. </w:t>
      </w:r>
      <w:r w:rsidR="00CA22A2">
        <w:t>However, t</w:t>
      </w:r>
      <w:r w:rsidR="00027E65">
        <w:t>o implement a virtual path provider</w:t>
      </w:r>
      <w:r w:rsidR="00CA22A2">
        <w:t xml:space="preserve">, you’ll have to </w:t>
      </w:r>
      <w:r w:rsidR="00027E65">
        <w:t>inherit and i</w:t>
      </w:r>
      <w:r w:rsidR="003122A3">
        <w:t>mplement an abstract base class—</w:t>
      </w:r>
      <w:proofErr w:type="spellStart"/>
      <w:r w:rsidR="003122A3" w:rsidRPr="003122A3">
        <w:rPr>
          <w:rStyle w:val="CodeInline"/>
        </w:rPr>
        <w:t>VirtualPathProvider</w:t>
      </w:r>
      <w:proofErr w:type="spellEnd"/>
      <w:r w:rsidR="003122A3">
        <w:t>.</w:t>
      </w:r>
    </w:p>
    <w:p w:rsidR="007328A7" w:rsidRDefault="007328A7" w:rsidP="007328A7">
      <w:pPr>
        <w:pStyle w:val="berschrift3"/>
      </w:pPr>
      <w:r>
        <w:t xml:space="preserve">Using the </w:t>
      </w:r>
      <w:proofErr w:type="spellStart"/>
      <w:r>
        <w:t>VirtualPathProvider</w:t>
      </w:r>
      <w:proofErr w:type="spellEnd"/>
    </w:p>
    <w:p w:rsidR="007328A7" w:rsidRDefault="00CA22A2" w:rsidP="007328A7">
      <w:pPr>
        <w:pStyle w:val="BodyTextFirst"/>
      </w:pPr>
      <w:r>
        <w:t>In previous chapters, I started with a brief overview of the default provider b</w:t>
      </w:r>
      <w:r w:rsidR="007328A7">
        <w:t xml:space="preserve">efore looking </w:t>
      </w:r>
      <w:r>
        <w:t>at</w:t>
      </w:r>
      <w:r w:rsidR="00A129B0">
        <w:t xml:space="preserve"> </w:t>
      </w:r>
      <w:r w:rsidR="007328A7">
        <w:t xml:space="preserve">a custom implementation. Here it’s a bit different. </w:t>
      </w:r>
      <w:r>
        <w:t>T</w:t>
      </w:r>
      <w:r w:rsidR="007328A7">
        <w:t xml:space="preserve">here is no </w:t>
      </w:r>
      <w:r>
        <w:t xml:space="preserve">default </w:t>
      </w:r>
      <w:r w:rsidR="007328A7">
        <w:t>provider</w:t>
      </w:r>
      <w:r>
        <w:t xml:space="preserve">, which </w:t>
      </w:r>
      <w:r w:rsidR="007328A7">
        <w:t xml:space="preserve">means </w:t>
      </w:r>
      <w:r>
        <w:t xml:space="preserve">that </w:t>
      </w:r>
      <w:r w:rsidR="007328A7">
        <w:t xml:space="preserve">each page is handled at </w:t>
      </w:r>
      <w:r>
        <w:t xml:space="preserve">its </w:t>
      </w:r>
      <w:r w:rsidR="007328A7">
        <w:t xml:space="preserve">physical </w:t>
      </w:r>
      <w:r w:rsidR="00022C52">
        <w:t xml:space="preserve">location </w:t>
      </w:r>
      <w:r w:rsidR="007328A7">
        <w:t>and dynamical</w:t>
      </w:r>
      <w:r>
        <w:t>ly</w:t>
      </w:r>
      <w:r w:rsidR="00A129B0">
        <w:t>-</w:t>
      </w:r>
      <w:r w:rsidR="007328A7">
        <w:t xml:space="preserve">generated content appears as is, within the one and only page </w:t>
      </w:r>
      <w:r>
        <w:t>possessing</w:t>
      </w:r>
      <w:r w:rsidR="007328A7">
        <w:t xml:space="preserve"> that functionality.</w:t>
      </w:r>
    </w:p>
    <w:p w:rsidR="007328A7" w:rsidRDefault="007328A7" w:rsidP="007328A7">
      <w:pPr>
        <w:pStyle w:val="BodyTextCont"/>
      </w:pPr>
      <w:r>
        <w:t xml:space="preserve">Implementing a virtual path provider is all about changing the default behavior of the path resolution </w:t>
      </w:r>
      <w:r w:rsidR="00A129B0">
        <w:t xml:space="preserve">for </w:t>
      </w:r>
      <w:r>
        <w:t xml:space="preserve">any regular web site. </w:t>
      </w:r>
      <w:r w:rsidR="0088116B">
        <w:t>Some examples</w:t>
      </w:r>
      <w:r w:rsidR="00CA22A2">
        <w:t xml:space="preserve"> of what it can accomplish</w:t>
      </w:r>
      <w:r w:rsidR="0088116B">
        <w:t xml:space="preserve"> </w:t>
      </w:r>
      <w:r w:rsidR="00CA22A2">
        <w:t xml:space="preserve">might </w:t>
      </w:r>
      <w:r w:rsidR="0088116B">
        <w:t xml:space="preserve">help </w:t>
      </w:r>
      <w:r w:rsidR="00CA22A2">
        <w:t xml:space="preserve">you </w:t>
      </w:r>
      <w:r w:rsidR="0088116B">
        <w:t xml:space="preserve">decide </w:t>
      </w:r>
      <w:r w:rsidR="00CA22A2">
        <w:t xml:space="preserve">if </w:t>
      </w:r>
      <w:r w:rsidR="0088116B">
        <w:t>it’s worth the effort</w:t>
      </w:r>
      <w:r w:rsidR="00CA22A2">
        <w:t>:</w:t>
      </w:r>
    </w:p>
    <w:p w:rsidR="0088116B" w:rsidRDefault="0088116B" w:rsidP="0088116B">
      <w:pPr>
        <w:pStyle w:val="BulletFirst"/>
      </w:pPr>
      <w:r>
        <w:tab/>
        <w:t>*</w:t>
      </w:r>
      <w:r>
        <w:tab/>
      </w:r>
      <w:r w:rsidR="00CA22A2">
        <w:t>S</w:t>
      </w:r>
      <w:r>
        <w:t>toring all content in a database</w:t>
      </w:r>
    </w:p>
    <w:p w:rsidR="0088116B" w:rsidRDefault="0088116B" w:rsidP="0088116B">
      <w:pPr>
        <w:pStyle w:val="Bullet"/>
      </w:pPr>
      <w:r>
        <w:tab/>
        <w:t>*</w:t>
      </w:r>
      <w:r>
        <w:tab/>
        <w:t>Intercept</w:t>
      </w:r>
      <w:r w:rsidR="00CA22A2">
        <w:t>ing</w:t>
      </w:r>
      <w:r>
        <w:t xml:space="preserve"> the parsing of pages in </w:t>
      </w:r>
      <w:r w:rsidR="00CA22A2">
        <w:t xml:space="preserve">scenarios </w:t>
      </w:r>
      <w:r>
        <w:t>where pages come from different sources</w:t>
      </w:r>
    </w:p>
    <w:p w:rsidR="008F2C87" w:rsidRDefault="008F2C87" w:rsidP="0088116B">
      <w:pPr>
        <w:pStyle w:val="Bullet"/>
      </w:pPr>
      <w:r>
        <w:tab/>
        <w:t>*</w:t>
      </w:r>
      <w:r>
        <w:tab/>
        <w:t>Customiz</w:t>
      </w:r>
      <w:r w:rsidR="00CA22A2">
        <w:t>ing</w:t>
      </w:r>
      <w:r>
        <w:t xml:space="preserve"> the path resolution for the root of the application using “~” </w:t>
      </w:r>
    </w:p>
    <w:p w:rsidR="0088116B" w:rsidRDefault="0088116B" w:rsidP="0088116B">
      <w:pPr>
        <w:pStyle w:val="BulletLast"/>
      </w:pPr>
      <w:r>
        <w:tab/>
        <w:t>*</w:t>
      </w:r>
      <w:r>
        <w:tab/>
        <w:t>Modify</w:t>
      </w:r>
      <w:r w:rsidR="00CA22A2">
        <w:t>ing</w:t>
      </w:r>
      <w:r>
        <w:t xml:space="preserve"> the compilation process</w:t>
      </w:r>
    </w:p>
    <w:p w:rsidR="0088116B" w:rsidRDefault="00CA22A2" w:rsidP="0088116B">
      <w:pPr>
        <w:pStyle w:val="BodyTextCont"/>
      </w:pPr>
      <w:r>
        <w:t xml:space="preserve">The parsing aspect especially is not one that you’ll be using on a daily basis. </w:t>
      </w:r>
      <w:r w:rsidR="0088116B">
        <w:t xml:space="preserve">You might have heard about </w:t>
      </w:r>
      <w:r>
        <w:t xml:space="preserve">large </w:t>
      </w:r>
      <w:r w:rsidR="0088116B">
        <w:t>ASP.NET</w:t>
      </w:r>
      <w:r w:rsidR="00C250C6">
        <w:t>-</w:t>
      </w:r>
      <w:r w:rsidR="0088116B">
        <w:t xml:space="preserve">based projects </w:t>
      </w:r>
      <w:r>
        <w:t xml:space="preserve">such as </w:t>
      </w:r>
      <w:r w:rsidR="0088116B">
        <w:t xml:space="preserve">SharePoint. SharePoint is an application </w:t>
      </w:r>
      <w:r w:rsidR="0088116B">
        <w:lastRenderedPageBreak/>
        <w:t>provid</w:t>
      </w:r>
      <w:r>
        <w:t>ing a content management system,</w:t>
      </w:r>
      <w:r w:rsidR="0088116B">
        <w:t xml:space="preserve"> among several </w:t>
      </w:r>
      <w:r>
        <w:t xml:space="preserve">other </w:t>
      </w:r>
      <w:r w:rsidR="0088116B">
        <w:t xml:space="preserve">features. Users can create content and add active parts—called </w:t>
      </w:r>
      <w:proofErr w:type="spellStart"/>
      <w:r w:rsidR="0088116B">
        <w:t>webparts</w:t>
      </w:r>
      <w:proofErr w:type="spellEnd"/>
      <w:r w:rsidR="0088116B">
        <w:t xml:space="preserve">—to </w:t>
      </w:r>
      <w:r>
        <w:t xml:space="preserve">these </w:t>
      </w:r>
      <w:r w:rsidR="0088116B">
        <w:t xml:space="preserve">pages. The content is stored in a database and pages are </w:t>
      </w:r>
      <w:r>
        <w:t xml:space="preserve">built </w:t>
      </w:r>
      <w:r w:rsidR="0088116B">
        <w:t xml:space="preserve">dynamically. ASP.NET does not support this out-of-the-box, as the compiler would not </w:t>
      </w:r>
      <w:r>
        <w:t>be able to locate</w:t>
      </w:r>
      <w:r w:rsidR="0088116B">
        <w:t xml:space="preserve"> any pages to compile. A powerful virtual path provider is used to resolve pages found in the database, mix </w:t>
      </w:r>
      <w:r>
        <w:t xml:space="preserve">them </w:t>
      </w:r>
      <w:r w:rsidR="0088116B">
        <w:t xml:space="preserve">with those still stored </w:t>
      </w:r>
      <w:r w:rsidR="007D7E40">
        <w:t>as files</w:t>
      </w:r>
      <w:r>
        <w:t xml:space="preserve">, </w:t>
      </w:r>
      <w:r w:rsidR="0088116B">
        <w:t>and create a final structure.</w:t>
      </w:r>
    </w:p>
    <w:p w:rsidR="008F2C87" w:rsidRDefault="007D7E40" w:rsidP="008F2C87">
      <w:pPr>
        <w:pStyle w:val="BodyTextCont"/>
      </w:pPr>
      <w:r>
        <w:t xml:space="preserve">While SharePoint is a technically admirable example of a virtual path provider, in our example we’ll consider a more modest scenario. </w:t>
      </w:r>
      <w:r w:rsidR="00C26C83">
        <w:t>Given</w:t>
      </w:r>
      <w:r>
        <w:t xml:space="preserve"> a web</w:t>
      </w:r>
      <w:r w:rsidR="003F24D7">
        <w:t xml:space="preserve">site </w:t>
      </w:r>
      <w:r>
        <w:t xml:space="preserve">with </w:t>
      </w:r>
      <w:r w:rsidR="003F24D7">
        <w:t>a “</w:t>
      </w:r>
      <w:proofErr w:type="spellStart"/>
      <w:r w:rsidR="003F24D7">
        <w:t>MySite</w:t>
      </w:r>
      <w:proofErr w:type="spellEnd"/>
      <w:r w:rsidR="003F24D7">
        <w:t>” section</w:t>
      </w:r>
      <w:r w:rsidR="00CA22A2">
        <w:t xml:space="preserve">, </w:t>
      </w:r>
      <w:r w:rsidR="00C26C83">
        <w:t>let’s</w:t>
      </w:r>
      <w:r w:rsidR="003F24D7">
        <w:t xml:space="preserve"> expose</w:t>
      </w:r>
      <w:r w:rsidR="00CA22A2">
        <w:t xml:space="preserve"> it</w:t>
      </w:r>
      <w:r w:rsidR="003F24D7">
        <w:t xml:space="preserve"> with a structure like this:</w:t>
      </w:r>
    </w:p>
    <w:p w:rsidR="003F24D7" w:rsidRDefault="003F24D7" w:rsidP="003F24D7">
      <w:pPr>
        <w:pStyle w:val="CodeFirst"/>
      </w:pPr>
      <w:r>
        <w:t>Site</w:t>
      </w:r>
      <w:r>
        <w:br/>
        <w:t xml:space="preserve">  MySiteJoerg</w:t>
      </w:r>
    </w:p>
    <w:p w:rsidR="003F24D7" w:rsidRDefault="003F24D7" w:rsidP="003F24D7">
      <w:pPr>
        <w:pStyle w:val="Code"/>
      </w:pPr>
      <w:r>
        <w:t xml:space="preserve">    </w:t>
      </w:r>
      <w:r w:rsidR="00FF61C5">
        <w:t>Controls</w:t>
      </w:r>
    </w:p>
    <w:p w:rsidR="003F24D7" w:rsidRDefault="003F24D7" w:rsidP="003F24D7">
      <w:pPr>
        <w:pStyle w:val="Code"/>
      </w:pPr>
      <w:r>
        <w:t xml:space="preserve">  MySiteJohn</w:t>
      </w:r>
    </w:p>
    <w:p w:rsidR="003F24D7" w:rsidRDefault="003F24D7" w:rsidP="003F24D7">
      <w:pPr>
        <w:pStyle w:val="Code"/>
      </w:pPr>
      <w:r>
        <w:t xml:space="preserve">    </w:t>
      </w:r>
      <w:r w:rsidR="00FF61C5">
        <w:t>Controls</w:t>
      </w:r>
    </w:p>
    <w:p w:rsidR="003F24D7" w:rsidRPr="008F2C87" w:rsidRDefault="003F24D7" w:rsidP="003F24D7">
      <w:pPr>
        <w:pStyle w:val="Code"/>
      </w:pPr>
      <w:r>
        <w:t xml:space="preserve">  MySiteKathryn</w:t>
      </w:r>
    </w:p>
    <w:p w:rsidR="003F24D7" w:rsidRDefault="003F24D7" w:rsidP="003F24D7">
      <w:pPr>
        <w:pStyle w:val="CodeLast"/>
      </w:pPr>
      <w:r>
        <w:t xml:space="preserve">    </w:t>
      </w:r>
      <w:r w:rsidR="00FF61C5">
        <w:t>Controls</w:t>
      </w:r>
    </w:p>
    <w:p w:rsidR="00FF61C5" w:rsidRDefault="00FF61C5" w:rsidP="003F24D7">
      <w:pPr>
        <w:pStyle w:val="BodyTextCont"/>
      </w:pPr>
      <w:r>
        <w:t xml:space="preserve">Users will think </w:t>
      </w:r>
      <w:r w:rsidR="00CA22A2">
        <w:t xml:space="preserve">that </w:t>
      </w:r>
      <w:r>
        <w:t xml:space="preserve">they have a private </w:t>
      </w:r>
      <w:r w:rsidR="00C26C83">
        <w:t>site</w:t>
      </w:r>
      <w:r>
        <w:t xml:space="preserve">. They </w:t>
      </w:r>
      <w:r w:rsidR="00CA22A2">
        <w:t>can</w:t>
      </w:r>
      <w:r>
        <w:t xml:space="preserve"> upload and modify pages there</w:t>
      </w:r>
      <w:r w:rsidR="00CA22A2">
        <w:t>, and y</w:t>
      </w:r>
      <w:r>
        <w:t xml:space="preserve">ou </w:t>
      </w:r>
      <w:r w:rsidR="00CA22A2">
        <w:t>could even allow them to store files</w:t>
      </w:r>
      <w:r>
        <w:t xml:space="preserve">. </w:t>
      </w:r>
      <w:r w:rsidR="00CA22A2">
        <w:t xml:space="preserve">However, </w:t>
      </w:r>
      <w:r w:rsidR="003E3302">
        <w:t xml:space="preserve">if </w:t>
      </w:r>
      <w:r>
        <w:t xml:space="preserve">users follow </w:t>
      </w:r>
      <w:r w:rsidR="003E3302">
        <w:t>convention</w:t>
      </w:r>
      <w:r>
        <w:t xml:space="preserve"> and use path</w:t>
      </w:r>
      <w:r w:rsidR="00CA22A2">
        <w:t>s such as</w:t>
      </w:r>
      <w:r>
        <w:t xml:space="preserve"> </w:t>
      </w:r>
      <w:r w:rsidRPr="00FF61C5">
        <w:rPr>
          <w:i/>
        </w:rPr>
        <w:t>~/controls/mycontrol.ascx</w:t>
      </w:r>
      <w:r>
        <w:t xml:space="preserve"> to link </w:t>
      </w:r>
      <w:r w:rsidR="003E3302">
        <w:t xml:space="preserve">their web pages to </w:t>
      </w:r>
      <w:r>
        <w:t>user controls</w:t>
      </w:r>
      <w:r w:rsidR="003E3302">
        <w:t>, it will fail</w:t>
      </w:r>
      <w:r>
        <w:t xml:space="preserve">. Consider </w:t>
      </w:r>
      <w:r w:rsidR="003E3302">
        <w:t>this example</w:t>
      </w:r>
      <w:r>
        <w:t>:</w:t>
      </w:r>
    </w:p>
    <w:p w:rsidR="00FF61C5" w:rsidRDefault="00FF61C5" w:rsidP="00FF61C5">
      <w:pPr>
        <w:pStyle w:val="CodeSingle"/>
      </w:pPr>
      <w:r w:rsidRPr="00FF61C5">
        <w:t>&lt;%@ Register Src="~/</w:t>
      </w:r>
      <w:r>
        <w:t>Controls/my</w:t>
      </w:r>
      <w:r w:rsidRPr="00FF61C5">
        <w:t>.ascx" TagName="</w:t>
      </w:r>
      <w:r>
        <w:t>my</w:t>
      </w:r>
      <w:r w:rsidRPr="00FF61C5">
        <w:t>" TagPrefix="</w:t>
      </w:r>
      <w:r>
        <w:t>john</w:t>
      </w:r>
      <w:r w:rsidRPr="00FF61C5">
        <w:t>" %&gt;</w:t>
      </w:r>
    </w:p>
    <w:p w:rsidR="00FF61C5" w:rsidRPr="0088116B" w:rsidRDefault="00FF61C5" w:rsidP="003F24D7">
      <w:pPr>
        <w:pStyle w:val="BodyTextCont"/>
      </w:pPr>
      <w:r>
        <w:t xml:space="preserve">User John is allowed to upload active content to </w:t>
      </w:r>
      <w:r w:rsidR="00CA22A2">
        <w:t xml:space="preserve">his </w:t>
      </w:r>
      <w:r>
        <w:t xml:space="preserve">private space under the path </w:t>
      </w:r>
      <w:proofErr w:type="spellStart"/>
      <w:r w:rsidRPr="00FF61C5">
        <w:rPr>
          <w:i/>
        </w:rPr>
        <w:t>MySiteJohn</w:t>
      </w:r>
      <w:proofErr w:type="spellEnd"/>
      <w:r>
        <w:t>. He assumes</w:t>
      </w:r>
      <w:r w:rsidR="003E3302">
        <w:t>—wrongly—</w:t>
      </w:r>
      <w:r>
        <w:t xml:space="preserve">that this is the root for his private space. </w:t>
      </w:r>
      <w:r w:rsidR="003E3302">
        <w:t>John expects</w:t>
      </w:r>
      <w:r w:rsidR="006651B1">
        <w:t xml:space="preserve"> </w:t>
      </w:r>
      <w:r w:rsidR="00CA22A2">
        <w:t xml:space="preserve">it </w:t>
      </w:r>
      <w:r w:rsidR="003E3302">
        <w:t xml:space="preserve">to </w:t>
      </w:r>
      <w:r w:rsidR="006651B1">
        <w:t xml:space="preserve">resolve </w:t>
      </w:r>
      <w:r w:rsidR="00CA22A2">
        <w:t xml:space="preserve">to </w:t>
      </w:r>
      <w:r w:rsidR="006651B1" w:rsidRPr="006651B1">
        <w:rPr>
          <w:i/>
        </w:rPr>
        <w:t>/</w:t>
      </w:r>
      <w:proofErr w:type="spellStart"/>
      <w:r w:rsidR="006651B1" w:rsidRPr="006651B1">
        <w:rPr>
          <w:i/>
        </w:rPr>
        <w:t>MySiteJohn</w:t>
      </w:r>
      <w:proofErr w:type="spellEnd"/>
      <w:r w:rsidR="006651B1" w:rsidRPr="006651B1">
        <w:rPr>
          <w:i/>
        </w:rPr>
        <w:t>/Controls/my.ascx</w:t>
      </w:r>
      <w:r w:rsidR="003E3302">
        <w:t>.</w:t>
      </w:r>
      <w:r w:rsidR="00CA22A2">
        <w:t xml:space="preserve"> </w:t>
      </w:r>
      <w:r w:rsidR="003E3302">
        <w:t xml:space="preserve">It </w:t>
      </w:r>
      <w:r w:rsidR="00CA22A2">
        <w:t xml:space="preserve">actually </w:t>
      </w:r>
      <w:r w:rsidR="006651B1">
        <w:t>resolve</w:t>
      </w:r>
      <w:r w:rsidR="00CA22A2">
        <w:t>s</w:t>
      </w:r>
      <w:r w:rsidR="006651B1">
        <w:t xml:space="preserve"> to </w:t>
      </w:r>
      <w:r w:rsidR="006651B1" w:rsidRPr="006651B1">
        <w:rPr>
          <w:i/>
        </w:rPr>
        <w:t>/Site/Controls/my.ascx</w:t>
      </w:r>
      <w:r w:rsidR="006651B1">
        <w:t xml:space="preserve">. </w:t>
      </w:r>
      <w:r w:rsidR="003E3302">
        <w:t>Of course</w:t>
      </w:r>
      <w:r w:rsidR="006651B1">
        <w:t xml:space="preserve">, </w:t>
      </w:r>
      <w:r w:rsidR="00CA22A2">
        <w:t xml:space="preserve">this </w:t>
      </w:r>
      <w:r w:rsidR="006651B1">
        <w:t>causes a compilation exception.</w:t>
      </w:r>
    </w:p>
    <w:p w:rsidR="00114E27" w:rsidRDefault="00C11122" w:rsidP="006651B1">
      <w:pPr>
        <w:pStyle w:val="berschrift3"/>
      </w:pPr>
      <w:r>
        <w:t>Register</w:t>
      </w:r>
      <w:r w:rsidR="006651B1">
        <w:t xml:space="preserve"> the </w:t>
      </w:r>
      <w:proofErr w:type="spellStart"/>
      <w:r w:rsidR="006651B1">
        <w:t>VirtualPathProvider</w:t>
      </w:r>
      <w:proofErr w:type="spellEnd"/>
    </w:p>
    <w:p w:rsidR="006651B1" w:rsidRDefault="006651B1" w:rsidP="003E6582">
      <w:pPr>
        <w:pStyle w:val="BodyTextFirst"/>
      </w:pPr>
      <w:r>
        <w:t xml:space="preserve">In the </w:t>
      </w:r>
      <w:r w:rsidR="003E6582">
        <w:t>previous description</w:t>
      </w:r>
      <w:r w:rsidR="00CA22A2">
        <w:t>,</w:t>
      </w:r>
      <w:r w:rsidR="003E6582">
        <w:t xml:space="preserve"> I </w:t>
      </w:r>
      <w:r w:rsidR="00CA22A2">
        <w:t xml:space="preserve">noted </w:t>
      </w:r>
      <w:r w:rsidR="003E6582">
        <w:t xml:space="preserve">that the virtual path provider is unlike other providers. </w:t>
      </w:r>
      <w:r w:rsidR="00CA22A2">
        <w:t xml:space="preserve">In fact, </w:t>
      </w:r>
      <w:r w:rsidR="003E6582">
        <w:t xml:space="preserve">“provider” is </w:t>
      </w:r>
      <w:r w:rsidR="00CA22A2">
        <w:t xml:space="preserve">probably </w:t>
      </w:r>
      <w:r w:rsidR="003E6582">
        <w:t xml:space="preserve">not the best </w:t>
      </w:r>
      <w:r w:rsidR="00CA22A2">
        <w:t xml:space="preserve">word </w:t>
      </w:r>
      <w:r w:rsidR="00E5182D">
        <w:t>to</w:t>
      </w:r>
      <w:r w:rsidR="00CA22A2">
        <w:t xml:space="preserve"> describ</w:t>
      </w:r>
      <w:r w:rsidR="00E5182D">
        <w:t>e</w:t>
      </w:r>
      <w:r w:rsidR="00CA22A2">
        <w:t xml:space="preserve"> it, as it’s different from other providers in the way it works, the way it accesses the data, and the way it’s configured</w:t>
      </w:r>
      <w:r w:rsidR="00CE1953">
        <w:t xml:space="preserve">. To </w:t>
      </w:r>
      <w:r w:rsidR="00823F63">
        <w:t xml:space="preserve">correctly resolve </w:t>
      </w:r>
      <w:r w:rsidR="00CE1953">
        <w:t>path</w:t>
      </w:r>
      <w:r w:rsidR="00823F63">
        <w:t>s,</w:t>
      </w:r>
      <w:r w:rsidR="00CE1953">
        <w:t xml:space="preserve"> even </w:t>
      </w:r>
      <w:r w:rsidR="00823F63">
        <w:t xml:space="preserve">during </w:t>
      </w:r>
      <w:r w:rsidR="00CE1953">
        <w:t>compilation</w:t>
      </w:r>
      <w:r w:rsidR="00823F63">
        <w:t>,</w:t>
      </w:r>
      <w:r w:rsidR="00CE1953">
        <w:t xml:space="preserve"> the provider must be initialized earlier </w:t>
      </w:r>
      <w:r w:rsidR="00823F63">
        <w:t xml:space="preserve">in the </w:t>
      </w:r>
      <w:r w:rsidR="00CE1953">
        <w:t>ASP.NET</w:t>
      </w:r>
      <w:r w:rsidR="00823F63">
        <w:t xml:space="preserve"> framework</w:t>
      </w:r>
      <w:r w:rsidR="00CE1953">
        <w:t xml:space="preserve">. </w:t>
      </w:r>
      <w:r w:rsidR="004D6195">
        <w:t>Thus</w:t>
      </w:r>
      <w:r w:rsidR="00CE1953">
        <w:t xml:space="preserve">, the </w:t>
      </w:r>
      <w:proofErr w:type="spellStart"/>
      <w:r w:rsidR="00CE1953" w:rsidRPr="00CE1953">
        <w:rPr>
          <w:i/>
        </w:rPr>
        <w:t>web.config</w:t>
      </w:r>
      <w:proofErr w:type="spellEnd"/>
      <w:r w:rsidR="00CE1953">
        <w:t xml:space="preserve"> file is not the </w:t>
      </w:r>
      <w:r w:rsidR="00CA22A2">
        <w:t xml:space="preserve">correct </w:t>
      </w:r>
      <w:r w:rsidR="00CE1953">
        <w:t xml:space="preserve">place </w:t>
      </w:r>
      <w:r w:rsidR="00CA22A2">
        <w:t xml:space="preserve">for </w:t>
      </w:r>
      <w:r w:rsidR="00CE1953">
        <w:t>defin</w:t>
      </w:r>
      <w:r w:rsidR="00CA22A2">
        <w:t>ing</w:t>
      </w:r>
      <w:r w:rsidR="00CE1953">
        <w:t xml:space="preserve"> it. Instead,</w:t>
      </w:r>
      <w:r w:rsidR="00CA22A2">
        <w:t xml:space="preserve"> </w:t>
      </w:r>
      <w:r w:rsidR="00C250C6">
        <w:t xml:space="preserve">it has to be defined </w:t>
      </w:r>
      <w:r w:rsidR="00CA22A2">
        <w:t>us</w:t>
      </w:r>
      <w:r w:rsidR="00C250C6">
        <w:t>ing</w:t>
      </w:r>
      <w:r w:rsidR="00CE1953">
        <w:t xml:space="preserve"> a special static method, </w:t>
      </w:r>
      <w:proofErr w:type="spellStart"/>
      <w:r w:rsidR="00CE1953" w:rsidRPr="00CE1953">
        <w:rPr>
          <w:rStyle w:val="CodeInline"/>
        </w:rPr>
        <w:t>AppIniti</w:t>
      </w:r>
      <w:r w:rsidR="004D6195">
        <w:rPr>
          <w:rStyle w:val="CodeInline"/>
        </w:rPr>
        <w:t>a</w:t>
      </w:r>
      <w:r w:rsidR="00CE1953" w:rsidRPr="00CE1953">
        <w:rPr>
          <w:rStyle w:val="CodeInline"/>
        </w:rPr>
        <w:t>lize</w:t>
      </w:r>
      <w:proofErr w:type="spellEnd"/>
      <w:r w:rsidR="00CA22A2">
        <w:t xml:space="preserve">, or </w:t>
      </w:r>
      <w:r w:rsidR="00C250C6">
        <w:t xml:space="preserve">in </w:t>
      </w:r>
      <w:r w:rsidR="00CE1953">
        <w:t xml:space="preserve">the </w:t>
      </w:r>
      <w:proofErr w:type="spellStart"/>
      <w:r w:rsidR="00CE1953" w:rsidRPr="00CE1953">
        <w:rPr>
          <w:i/>
        </w:rPr>
        <w:t>global.asax</w:t>
      </w:r>
      <w:proofErr w:type="spellEnd"/>
      <w:r w:rsidR="00CE1953">
        <w:t xml:space="preserve"> </w:t>
      </w:r>
      <w:r w:rsidR="00CA22A2">
        <w:t>file</w:t>
      </w:r>
      <w:r w:rsidR="00CE1953">
        <w:t>.</w:t>
      </w:r>
    </w:p>
    <w:p w:rsidR="00CE1953" w:rsidRDefault="00CE1953" w:rsidP="00CE1953">
      <w:pPr>
        <w:pStyle w:val="SBHead"/>
      </w:pPr>
      <w:r>
        <w:t>The Nature of AppInitialize</w:t>
      </w:r>
    </w:p>
    <w:p w:rsidR="00CE1953" w:rsidRDefault="00CE1953" w:rsidP="00CE1953">
      <w:pPr>
        <w:pStyle w:val="SBBodyFirst"/>
      </w:pPr>
      <w:r>
        <w:t xml:space="preserve">You can use any class in either the code path of your web site or </w:t>
      </w:r>
      <w:r w:rsidR="004D6195">
        <w:t xml:space="preserve">in </w:t>
      </w:r>
      <w:r>
        <w:t xml:space="preserve">the </w:t>
      </w:r>
      <w:proofErr w:type="spellStart"/>
      <w:r>
        <w:t>App_Code</w:t>
      </w:r>
      <w:proofErr w:type="spellEnd"/>
      <w:r>
        <w:t xml:space="preserve"> folder of your web application project to define a public, static method called </w:t>
      </w:r>
      <w:proofErr w:type="spellStart"/>
      <w:r w:rsidRPr="00CE1953">
        <w:rPr>
          <w:rStyle w:val="CodeInline"/>
        </w:rPr>
        <w:t>AppInitialize</w:t>
      </w:r>
      <w:proofErr w:type="spellEnd"/>
      <w:r>
        <w:t>:</w:t>
      </w:r>
    </w:p>
    <w:p w:rsidR="00CE1953" w:rsidRDefault="00CE1953" w:rsidP="00CE1953">
      <w:pPr>
        <w:pStyle w:val="SBCode"/>
      </w:pPr>
      <w:r>
        <w:t>public class SomeInitClass</w:t>
      </w:r>
    </w:p>
    <w:p w:rsidR="00CE1953" w:rsidRDefault="00CE1953" w:rsidP="00CE1953">
      <w:pPr>
        <w:pStyle w:val="SBCode"/>
      </w:pPr>
      <w:r w:rsidRPr="00CE1953">
        <w:t xml:space="preserve">{    </w:t>
      </w:r>
    </w:p>
    <w:p w:rsidR="00CE1953" w:rsidRDefault="00CE1953" w:rsidP="00CE1953">
      <w:pPr>
        <w:pStyle w:val="SBCode"/>
      </w:pPr>
      <w:r>
        <w:t xml:space="preserve">    </w:t>
      </w:r>
      <w:r w:rsidRPr="00CE1953">
        <w:t xml:space="preserve">public static void AppInitialize()    </w:t>
      </w:r>
    </w:p>
    <w:p w:rsidR="00CE1953" w:rsidRDefault="00CE1953" w:rsidP="00CE1953">
      <w:pPr>
        <w:pStyle w:val="SBCode"/>
      </w:pPr>
      <w:r>
        <w:t xml:space="preserve">    </w:t>
      </w:r>
      <w:r w:rsidRPr="00CE1953">
        <w:t xml:space="preserve">{        </w:t>
      </w:r>
    </w:p>
    <w:p w:rsidR="00CE1953" w:rsidRDefault="00CE1953" w:rsidP="00CE1953">
      <w:pPr>
        <w:pStyle w:val="SBCode"/>
      </w:pPr>
      <w:r>
        <w:t xml:space="preserve">        //</w:t>
      </w:r>
      <w:r w:rsidRPr="00CE1953">
        <w:t xml:space="preserve"> </w:t>
      </w:r>
      <w:r>
        <w:t>Action required to initialize the application</w:t>
      </w:r>
      <w:r w:rsidRPr="00CE1953">
        <w:t xml:space="preserve">   </w:t>
      </w:r>
    </w:p>
    <w:p w:rsidR="00CE1953" w:rsidRDefault="00CE1953" w:rsidP="00CE1953">
      <w:pPr>
        <w:pStyle w:val="SBCode"/>
      </w:pPr>
      <w:r>
        <w:t xml:space="preserve">    </w:t>
      </w:r>
      <w:r w:rsidRPr="00CE1953">
        <w:t xml:space="preserve">} </w:t>
      </w:r>
    </w:p>
    <w:p w:rsidR="00CE1953" w:rsidRDefault="00CE1953" w:rsidP="00CE1953">
      <w:pPr>
        <w:pStyle w:val="SBCodeLast"/>
      </w:pPr>
      <w:r w:rsidRPr="00CE1953">
        <w:lastRenderedPageBreak/>
        <w:t>}</w:t>
      </w:r>
    </w:p>
    <w:p w:rsidR="00CE1953" w:rsidRPr="00CE1953" w:rsidRDefault="00CE1953" w:rsidP="00896DC9">
      <w:pPr>
        <w:pStyle w:val="SBBodyLast"/>
      </w:pPr>
      <w:r>
        <w:t xml:space="preserve">The method is called during the initialization cycle of the application. </w:t>
      </w:r>
      <w:r w:rsidR="00595681">
        <w:t xml:space="preserve">This is exactly the same as if </w:t>
      </w:r>
      <w:r>
        <w:t>you</w:t>
      </w:r>
      <w:r w:rsidR="00595681">
        <w:t>’d</w:t>
      </w:r>
      <w:r>
        <w:t xml:space="preserve"> put the code in the </w:t>
      </w:r>
      <w:proofErr w:type="spellStart"/>
      <w:r>
        <w:t>Application_Start</w:t>
      </w:r>
      <w:proofErr w:type="spellEnd"/>
      <w:r>
        <w:t xml:space="preserve"> event handler defined in </w:t>
      </w:r>
      <w:proofErr w:type="spellStart"/>
      <w:r w:rsidR="00F60403" w:rsidRPr="00F60403">
        <w:rPr>
          <w:i/>
        </w:rPr>
        <w:t>global.asax</w:t>
      </w:r>
      <w:proofErr w:type="spellEnd"/>
      <w:r>
        <w:t xml:space="preserve">. There is little information available about why two ways exist to achieve the same thing. </w:t>
      </w:r>
      <w:r w:rsidR="00595681">
        <w:t xml:space="preserve">Perhaps it’s </w:t>
      </w:r>
      <w:r>
        <w:t xml:space="preserve">because </w:t>
      </w:r>
      <w:r w:rsidR="00595681">
        <w:t xml:space="preserve">some </w:t>
      </w:r>
      <w:r>
        <w:t xml:space="preserve">applications lack a </w:t>
      </w:r>
      <w:proofErr w:type="spellStart"/>
      <w:r w:rsidR="00F60403" w:rsidRPr="00F60403">
        <w:rPr>
          <w:i/>
        </w:rPr>
        <w:t>global.asax</w:t>
      </w:r>
      <w:proofErr w:type="spellEnd"/>
      <w:r>
        <w:t xml:space="preserve"> file</w:t>
      </w:r>
      <w:r w:rsidR="00595681">
        <w:t>, and creating and</w:t>
      </w:r>
      <w:r>
        <w:t xml:space="preserve"> maintain</w:t>
      </w:r>
      <w:r w:rsidR="00595681">
        <w:t>ing</w:t>
      </w:r>
      <w:r>
        <w:t xml:space="preserve"> one for a single event would </w:t>
      </w:r>
      <w:r w:rsidR="00750331">
        <w:t>be overkill</w:t>
      </w:r>
      <w:r>
        <w:t xml:space="preserve">. In </w:t>
      </w:r>
      <w:r w:rsidR="00595681">
        <w:t xml:space="preserve">this </w:t>
      </w:r>
      <w:r>
        <w:t>case</w:t>
      </w:r>
      <w:r w:rsidR="00595681">
        <w:t>,</w:t>
      </w:r>
      <w:r>
        <w:t xml:space="preserve"> the </w:t>
      </w:r>
      <w:proofErr w:type="spellStart"/>
      <w:r w:rsidRPr="00CE1953">
        <w:rPr>
          <w:rStyle w:val="CodeInline"/>
        </w:rPr>
        <w:t>AppInitialize</w:t>
      </w:r>
      <w:proofErr w:type="spellEnd"/>
      <w:r>
        <w:t xml:space="preserve"> method </w:t>
      </w:r>
      <w:r w:rsidR="00595681">
        <w:t>is</w:t>
      </w:r>
      <w:r>
        <w:t xml:space="preserve"> a better </w:t>
      </w:r>
      <w:r w:rsidR="00595681">
        <w:t>option, as it moves the</w:t>
      </w:r>
      <w:r w:rsidR="00896DC9">
        <w:t xml:space="preserve"> code portion to one </w:t>
      </w:r>
      <w:r w:rsidR="00595681">
        <w:t>location</w:t>
      </w:r>
      <w:r w:rsidR="00896DC9">
        <w:t>. You can use any class to define this method</w:t>
      </w:r>
      <w:r w:rsidR="00595681">
        <w:t>—</w:t>
      </w:r>
      <w:r w:rsidR="00896DC9">
        <w:t>even the one we create</w:t>
      </w:r>
      <w:r w:rsidR="00595681">
        <w:t>d</w:t>
      </w:r>
      <w:r w:rsidR="00896DC9">
        <w:t xml:space="preserve"> here to define a </w:t>
      </w:r>
      <w:proofErr w:type="spellStart"/>
      <w:r w:rsidR="00896DC9">
        <w:t>VirtualPathProvider</w:t>
      </w:r>
      <w:proofErr w:type="spellEnd"/>
      <w:r w:rsidR="00896DC9">
        <w:t xml:space="preserve">. </w:t>
      </w:r>
      <w:r w:rsidR="00595681">
        <w:t xml:space="preserve">This </w:t>
      </w:r>
      <w:r w:rsidR="00896DC9">
        <w:t xml:space="preserve">puts the two parts—configuration and definition—tightly together. </w:t>
      </w:r>
    </w:p>
    <w:p w:rsidR="003E6582" w:rsidRDefault="00595681" w:rsidP="00896DC9">
      <w:pPr>
        <w:pStyle w:val="BodyTextCont"/>
      </w:pPr>
      <w:r>
        <w:t xml:space="preserve">With </w:t>
      </w:r>
      <w:r w:rsidR="00C11122">
        <w:t xml:space="preserve">either method </w:t>
      </w:r>
      <w:r>
        <w:t xml:space="preserve">of </w:t>
      </w:r>
      <w:r w:rsidR="00C11122">
        <w:t>register</w:t>
      </w:r>
      <w:r>
        <w:t>ing</w:t>
      </w:r>
      <w:r w:rsidR="00C11122">
        <w:t xml:space="preserve"> the provider</w:t>
      </w:r>
      <w:r>
        <w:t>,</w:t>
      </w:r>
      <w:r w:rsidR="00C11122">
        <w:t xml:space="preserve"> the following code is required:</w:t>
      </w:r>
    </w:p>
    <w:p w:rsidR="00C11122" w:rsidRDefault="00C11122" w:rsidP="00C11122">
      <w:pPr>
        <w:pStyle w:val="BodyTextCont"/>
      </w:pPr>
    </w:p>
    <w:p w:rsidR="00C11122" w:rsidRDefault="00C11122" w:rsidP="00C11122">
      <w:pPr>
        <w:pStyle w:val="Code"/>
      </w:pPr>
      <w:r>
        <w:t>namespace Apress.Extensibility.PathProvider</w:t>
      </w:r>
    </w:p>
    <w:p w:rsidR="00C11122" w:rsidRDefault="00C11122" w:rsidP="00C11122">
      <w:pPr>
        <w:pStyle w:val="Code"/>
      </w:pPr>
      <w:r>
        <w:t>{</w:t>
      </w:r>
    </w:p>
    <w:p w:rsidR="00C11122" w:rsidRDefault="00C11122" w:rsidP="00C11122">
      <w:pPr>
        <w:pStyle w:val="Code"/>
      </w:pPr>
      <w:r>
        <w:t xml:space="preserve">  public static class AppStart</w:t>
      </w:r>
    </w:p>
    <w:p w:rsidR="00C11122" w:rsidRDefault="00C11122" w:rsidP="00C11122">
      <w:pPr>
        <w:pStyle w:val="Code"/>
      </w:pPr>
      <w:r>
        <w:t xml:space="preserve">  {</w:t>
      </w:r>
    </w:p>
    <w:p w:rsidR="00C11122" w:rsidRDefault="00C11122" w:rsidP="00C11122">
      <w:pPr>
        <w:pStyle w:val="Code"/>
      </w:pPr>
      <w:r>
        <w:t xml:space="preserve">    public static void AppInitialize()</w:t>
      </w:r>
    </w:p>
    <w:p w:rsidR="00C11122" w:rsidRDefault="00C11122" w:rsidP="00C11122">
      <w:pPr>
        <w:pStyle w:val="Code"/>
      </w:pPr>
      <w:r>
        <w:t xml:space="preserve">    {</w:t>
      </w:r>
    </w:p>
    <w:p w:rsidR="00C11122" w:rsidRDefault="00C11122" w:rsidP="00C11122">
      <w:pPr>
        <w:pStyle w:val="Code"/>
      </w:pPr>
      <w:r>
        <w:t xml:space="preserve">      CustomPathProvider customProvider = new CustomPathProvider ();</w:t>
      </w:r>
    </w:p>
    <w:p w:rsidR="00C11122" w:rsidRDefault="00C11122" w:rsidP="00C11122">
      <w:pPr>
        <w:pStyle w:val="CodeBold"/>
      </w:pPr>
      <w:r>
        <w:t xml:space="preserve">      HostingEnvironment.RegisterVirtualPathProvider(customProvider);</w:t>
      </w:r>
    </w:p>
    <w:p w:rsidR="00C11122" w:rsidRDefault="00C11122" w:rsidP="00C11122">
      <w:pPr>
        <w:pStyle w:val="Code"/>
      </w:pPr>
      <w:r>
        <w:t xml:space="preserve">    } </w:t>
      </w:r>
    </w:p>
    <w:p w:rsidR="00C11122" w:rsidRDefault="00C11122" w:rsidP="00C11122">
      <w:pPr>
        <w:pStyle w:val="Code"/>
      </w:pPr>
      <w:r>
        <w:t xml:space="preserve">  }</w:t>
      </w:r>
    </w:p>
    <w:p w:rsidR="00C11122" w:rsidRDefault="00C11122" w:rsidP="00C11122">
      <w:pPr>
        <w:pStyle w:val="Code"/>
      </w:pPr>
      <w:r>
        <w:t>}</w:t>
      </w:r>
    </w:p>
    <w:p w:rsidR="00CC0840" w:rsidRDefault="00C11122" w:rsidP="00C11122">
      <w:pPr>
        <w:pStyle w:val="BodyTextCont"/>
      </w:pPr>
      <w:r>
        <w:t xml:space="preserve">This code assumes that the custom provider is named </w:t>
      </w:r>
      <w:proofErr w:type="spellStart"/>
      <w:r w:rsidRPr="00C11122">
        <w:rPr>
          <w:rStyle w:val="CodeInline"/>
        </w:rPr>
        <w:t>CustomPathProvider</w:t>
      </w:r>
      <w:proofErr w:type="spellEnd"/>
      <w:r w:rsidR="00595681">
        <w:t xml:space="preserve">, </w:t>
      </w:r>
      <w:r>
        <w:t>as shown in the example below.</w:t>
      </w:r>
      <w:r w:rsidR="00CC0840">
        <w:t xml:space="preserve"> The code </w:t>
      </w:r>
      <w:r w:rsidR="00595681">
        <w:t xml:space="preserve">also </w:t>
      </w:r>
      <w:r w:rsidR="00CC0840">
        <w:t>uses other types</w:t>
      </w:r>
      <w:r w:rsidR="00595681">
        <w:t xml:space="preserve">, and those that are </w:t>
      </w:r>
      <w:r w:rsidR="00CC0840">
        <w:t xml:space="preserve">useful regarding virtual path providers are explained </w:t>
      </w:r>
      <w:r w:rsidR="00595681">
        <w:t>below</w:t>
      </w:r>
      <w:r w:rsidR="00CC0840">
        <w:t>.</w:t>
      </w:r>
    </w:p>
    <w:p w:rsidR="00C118FA" w:rsidRDefault="00C118FA" w:rsidP="00C118FA">
      <w:pPr>
        <w:pStyle w:val="berschrift3"/>
      </w:pPr>
      <w:r>
        <w:t>Prerequisit</w:t>
      </w:r>
      <w:r w:rsidR="00595681">
        <w:t>e</w:t>
      </w:r>
      <w:r>
        <w:t xml:space="preserve">s for a </w:t>
      </w:r>
      <w:proofErr w:type="spellStart"/>
      <w:r>
        <w:t>VirtualPathProvider</w:t>
      </w:r>
      <w:proofErr w:type="spellEnd"/>
    </w:p>
    <w:p w:rsidR="00C118FA" w:rsidRDefault="00C118FA" w:rsidP="00C118FA">
      <w:pPr>
        <w:pStyle w:val="BodyTextFirst"/>
      </w:pPr>
      <w:r>
        <w:t xml:space="preserve">A custom </w:t>
      </w:r>
      <w:proofErr w:type="spellStart"/>
      <w:r w:rsidRPr="00792CE1">
        <w:rPr>
          <w:rStyle w:val="CodeInline"/>
        </w:rPr>
        <w:t>VirtualPathProvider</w:t>
      </w:r>
      <w:proofErr w:type="spellEnd"/>
      <w:r>
        <w:t xml:space="preserve"> requires specific permissions</w:t>
      </w:r>
      <w:r w:rsidR="00595681">
        <w:t>,</w:t>
      </w:r>
      <w:r>
        <w:t xml:space="preserve"> according to MSDN. If you look into the code using Reflector</w:t>
      </w:r>
      <w:r w:rsidR="00595681">
        <w:t>,</w:t>
      </w:r>
      <w:r>
        <w:t xml:space="preserve"> you</w:t>
      </w:r>
      <w:r w:rsidR="00595681">
        <w:t>’ll</w:t>
      </w:r>
      <w:r>
        <w:t xml:space="preserve"> find:</w:t>
      </w:r>
    </w:p>
    <w:p w:rsidR="00C118FA" w:rsidRDefault="00C118FA" w:rsidP="00C118FA">
      <w:pPr>
        <w:pStyle w:val="CodeFirst"/>
      </w:pPr>
      <w:r>
        <w:t xml:space="preserve">[AspNetHostingPermission(SecurityAction.Demand, </w:t>
      </w:r>
      <w:r>
        <w:sym w:font="Wingdings" w:char="F0C3"/>
      </w:r>
    </w:p>
    <w:p w:rsidR="00C118FA" w:rsidRDefault="00C118FA" w:rsidP="00C118FA">
      <w:pPr>
        <w:pStyle w:val="Code"/>
      </w:pPr>
      <w:r>
        <w:t xml:space="preserve">                          Level=AspNetHostingPermissionLevel.High)]</w:t>
      </w:r>
    </w:p>
    <w:p w:rsidR="00C118FA" w:rsidRDefault="00C118FA" w:rsidP="00C118FA">
      <w:pPr>
        <w:pStyle w:val="Code"/>
      </w:pPr>
      <w:r>
        <w:t>public static void RegisterVirtualPathProvider(VirtualPathProvider virtualPathProvider)</w:t>
      </w:r>
    </w:p>
    <w:p w:rsidR="00C118FA" w:rsidRDefault="00C118FA" w:rsidP="00C118FA">
      <w:pPr>
        <w:pStyle w:val="Code"/>
      </w:pPr>
      <w:r>
        <w:t>{</w:t>
      </w:r>
    </w:p>
    <w:p w:rsidR="00C118FA" w:rsidRDefault="00C118FA" w:rsidP="00C118FA">
      <w:pPr>
        <w:pStyle w:val="Code"/>
      </w:pPr>
      <w:r>
        <w:t xml:space="preserve">    if (_theHostingEnvironment == null)</w:t>
      </w:r>
    </w:p>
    <w:p w:rsidR="00C118FA" w:rsidRDefault="00C118FA" w:rsidP="00C118FA">
      <w:pPr>
        <w:pStyle w:val="Code"/>
      </w:pPr>
      <w:r>
        <w:t xml:space="preserve">    {</w:t>
      </w:r>
    </w:p>
    <w:p w:rsidR="00C118FA" w:rsidRDefault="00C118FA" w:rsidP="00C118FA">
      <w:pPr>
        <w:pStyle w:val="Code"/>
      </w:pPr>
      <w:r>
        <w:t xml:space="preserve">        throw new InvalidOperationException();</w:t>
      </w:r>
    </w:p>
    <w:p w:rsidR="00C118FA" w:rsidRDefault="00C118FA" w:rsidP="00C118FA">
      <w:pPr>
        <w:pStyle w:val="Code"/>
      </w:pPr>
      <w:r>
        <w:t xml:space="preserve">    }</w:t>
      </w:r>
    </w:p>
    <w:p w:rsidR="00C118FA" w:rsidRDefault="00C118FA" w:rsidP="00C118FA">
      <w:pPr>
        <w:pStyle w:val="Code"/>
      </w:pPr>
      <w:r>
        <w:t xml:space="preserve">    if (!BuildManager.IsPrecompiledApp)</w:t>
      </w:r>
    </w:p>
    <w:p w:rsidR="00C118FA" w:rsidRDefault="00C118FA" w:rsidP="00C118FA">
      <w:pPr>
        <w:pStyle w:val="Code"/>
      </w:pPr>
      <w:r>
        <w:t xml:space="preserve">    {</w:t>
      </w:r>
    </w:p>
    <w:p w:rsidR="00C118FA" w:rsidRDefault="00C118FA" w:rsidP="00C118FA">
      <w:pPr>
        <w:pStyle w:val="Code"/>
      </w:pPr>
      <w:r>
        <w:t xml:space="preserve">        RegisterVirtualPathProviderInternal(virtualPathProvider);</w:t>
      </w:r>
    </w:p>
    <w:p w:rsidR="00C118FA" w:rsidRDefault="00C118FA" w:rsidP="00C118FA">
      <w:pPr>
        <w:pStyle w:val="Code"/>
      </w:pPr>
      <w:r>
        <w:t xml:space="preserve">    }</w:t>
      </w:r>
    </w:p>
    <w:p w:rsidR="00C118FA" w:rsidRDefault="00C118FA" w:rsidP="00C118FA">
      <w:pPr>
        <w:pStyle w:val="CodeLast"/>
      </w:pPr>
      <w:r>
        <w:t>}</w:t>
      </w:r>
    </w:p>
    <w:p w:rsidR="00E63D56" w:rsidRDefault="00672F1C" w:rsidP="00C118FA">
      <w:pPr>
        <w:pStyle w:val="BodyTextCont"/>
      </w:pPr>
      <w:r>
        <w:t xml:space="preserve">The </w:t>
      </w:r>
      <w:proofErr w:type="spellStart"/>
      <w:r w:rsidR="00F60403" w:rsidRPr="00F60403">
        <w:rPr>
          <w:rStyle w:val="CodeInline"/>
        </w:rPr>
        <w:t>AspNetHostingPermission</w:t>
      </w:r>
      <w:proofErr w:type="spellEnd"/>
      <w:r>
        <w:t xml:space="preserve"> attribute </w:t>
      </w:r>
      <w:r w:rsidR="00C118FA">
        <w:t>means that you</w:t>
      </w:r>
      <w:r w:rsidR="00595681">
        <w:t>’ll</w:t>
      </w:r>
      <w:r w:rsidR="00C118FA">
        <w:t xml:space="preserve"> need to run in full trust </w:t>
      </w:r>
      <w:r w:rsidR="00595681">
        <w:t xml:space="preserve">in order </w:t>
      </w:r>
      <w:r w:rsidR="00C118FA">
        <w:t>to register a provider. If you don’t have permission</w:t>
      </w:r>
      <w:r w:rsidR="00595681">
        <w:t>,</w:t>
      </w:r>
      <w:r w:rsidR="00C118FA">
        <w:t xml:space="preserve"> a </w:t>
      </w:r>
      <w:proofErr w:type="spellStart"/>
      <w:r w:rsidR="00C118FA" w:rsidRPr="00C118FA">
        <w:rPr>
          <w:rStyle w:val="CodeInline"/>
        </w:rPr>
        <w:t>SecurityException</w:t>
      </w:r>
      <w:proofErr w:type="spellEnd"/>
      <w:r w:rsidR="00C118FA">
        <w:t xml:space="preserve"> is thrown. </w:t>
      </w:r>
      <w:r w:rsidR="00224F6E">
        <w:t xml:space="preserve">This is the </w:t>
      </w:r>
      <w:r w:rsidR="00C118FA">
        <w:t xml:space="preserve">same </w:t>
      </w:r>
      <w:r>
        <w:t xml:space="preserve">reason </w:t>
      </w:r>
      <w:r w:rsidR="000937CC">
        <w:t xml:space="preserve">as </w:t>
      </w:r>
      <w:r>
        <w:t xml:space="preserve">for </w:t>
      </w:r>
      <w:r w:rsidR="00C118FA">
        <w:t xml:space="preserve">the check </w:t>
      </w:r>
      <w:r w:rsidR="004D78D5">
        <w:t xml:space="preserve">regarding </w:t>
      </w:r>
      <w:r w:rsidR="00C118FA">
        <w:t>pre</w:t>
      </w:r>
      <w:r w:rsidR="00750331">
        <w:t>-</w:t>
      </w:r>
      <w:r w:rsidR="00C118FA">
        <w:t xml:space="preserve">compilation. Both </w:t>
      </w:r>
      <w:r w:rsidR="00E63D56">
        <w:t xml:space="preserve">tests </w:t>
      </w:r>
      <w:r w:rsidR="006B14FE">
        <w:t xml:space="preserve">ensure </w:t>
      </w:r>
      <w:r w:rsidR="00C118FA">
        <w:t xml:space="preserve">that a </w:t>
      </w:r>
      <w:proofErr w:type="spellStart"/>
      <w:r w:rsidR="00C118FA" w:rsidRPr="00792CE1">
        <w:rPr>
          <w:rStyle w:val="CodeInline"/>
        </w:rPr>
        <w:t>VirtualPathProvider</w:t>
      </w:r>
      <w:proofErr w:type="spellEnd"/>
      <w:r w:rsidR="00C118FA">
        <w:t xml:space="preserve"> cannot be used without permissions or within a running environment.</w:t>
      </w:r>
      <w:r w:rsidR="00792CE1">
        <w:t xml:space="preserve"> The </w:t>
      </w:r>
      <w:r w:rsidR="00792CE1">
        <w:lastRenderedPageBreak/>
        <w:t>third check</w:t>
      </w:r>
      <w:r w:rsidR="00595681">
        <w:t xml:space="preserve"> </w:t>
      </w:r>
      <w:r w:rsidR="00EC1DFD">
        <w:t xml:space="preserve">searches </w:t>
      </w:r>
      <w:r w:rsidR="00792CE1">
        <w:t xml:space="preserve">for an existing hosting environment. Without </w:t>
      </w:r>
      <w:r w:rsidR="00595681">
        <w:t xml:space="preserve">this, </w:t>
      </w:r>
      <w:r w:rsidR="00792CE1">
        <w:t xml:space="preserve">a path provider </w:t>
      </w:r>
      <w:r w:rsidR="00E63D56">
        <w:t xml:space="preserve">cannot </w:t>
      </w:r>
      <w:r w:rsidR="00EC1DFD">
        <w:t>function</w:t>
      </w:r>
      <w:r w:rsidR="00792CE1">
        <w:t xml:space="preserve">. </w:t>
      </w:r>
    </w:p>
    <w:p w:rsidR="00C118FA" w:rsidRDefault="00792CE1" w:rsidP="00C118FA">
      <w:pPr>
        <w:pStyle w:val="BodyTextCont"/>
      </w:pPr>
      <w:r>
        <w:t>While the missing hosting environment throws an exception</w:t>
      </w:r>
      <w:r w:rsidR="00EC1DFD">
        <w:t>,</w:t>
      </w:r>
      <w:r>
        <w:t xml:space="preserve"> the pre</w:t>
      </w:r>
      <w:r w:rsidR="005F65C2">
        <w:t>-</w:t>
      </w:r>
      <w:r>
        <w:t xml:space="preserve">compilation check </w:t>
      </w:r>
      <w:r w:rsidR="00EC1DFD">
        <w:t xml:space="preserve">allows </w:t>
      </w:r>
      <w:r>
        <w:t xml:space="preserve">the method </w:t>
      </w:r>
      <w:r w:rsidR="00EC1DFD">
        <w:t xml:space="preserve">to </w:t>
      </w:r>
      <w:r>
        <w:t>fail silently. To understand</w:t>
      </w:r>
      <w:r w:rsidR="00E63D56">
        <w:t xml:space="preserve"> why, let’s examine</w:t>
      </w:r>
      <w:r>
        <w:t xml:space="preserve"> the </w:t>
      </w:r>
      <w:r w:rsidRPr="00792CE1">
        <w:rPr>
          <w:rStyle w:val="CodeInline"/>
        </w:rPr>
        <w:t>Initialize</w:t>
      </w:r>
      <w:r>
        <w:t xml:space="preserve"> method in </w:t>
      </w:r>
      <w:proofErr w:type="spellStart"/>
      <w:r w:rsidRPr="00792CE1">
        <w:rPr>
          <w:rStyle w:val="CodeInline"/>
        </w:rPr>
        <w:t>RegisterVirtualPathProviderInternal</w:t>
      </w:r>
      <w:proofErr w:type="spellEnd"/>
      <w:r>
        <w:t xml:space="preserve">. </w:t>
      </w:r>
      <w:r w:rsidR="00EC1DFD">
        <w:t xml:space="preserve">It’s not </w:t>
      </w:r>
      <w:r>
        <w:t xml:space="preserve">the public </w:t>
      </w:r>
      <w:r w:rsidR="00E63D56">
        <w:t>method</w:t>
      </w:r>
      <w:r w:rsidR="005F65C2">
        <w:t>,</w:t>
      </w:r>
      <w:r w:rsidR="00E63D56">
        <w:t xml:space="preserve"> </w:t>
      </w:r>
      <w:r>
        <w:t>but the internal one that looks like this:</w:t>
      </w:r>
    </w:p>
    <w:p w:rsidR="00792CE1" w:rsidRDefault="00792CE1" w:rsidP="00792CE1">
      <w:pPr>
        <w:pStyle w:val="CodeFirst"/>
      </w:pPr>
      <w:r>
        <w:t>internal virtual void Initialize(VirtualPathProvider previous)</w:t>
      </w:r>
    </w:p>
    <w:p w:rsidR="00792CE1" w:rsidRDefault="00792CE1" w:rsidP="00792CE1">
      <w:pPr>
        <w:pStyle w:val="Code"/>
      </w:pPr>
      <w:r>
        <w:t>{</w:t>
      </w:r>
    </w:p>
    <w:p w:rsidR="00792CE1" w:rsidRDefault="00792CE1" w:rsidP="00792CE1">
      <w:pPr>
        <w:pStyle w:val="Code"/>
      </w:pPr>
      <w:r>
        <w:t xml:space="preserve">    this._previous = previous;</w:t>
      </w:r>
    </w:p>
    <w:p w:rsidR="00792CE1" w:rsidRDefault="00792CE1" w:rsidP="00792CE1">
      <w:pPr>
        <w:pStyle w:val="Code"/>
      </w:pPr>
      <w:r>
        <w:t xml:space="preserve">    this.Initialize();</w:t>
      </w:r>
    </w:p>
    <w:p w:rsidR="00792CE1" w:rsidRDefault="00792CE1" w:rsidP="00792CE1">
      <w:pPr>
        <w:pStyle w:val="CodeLast"/>
      </w:pPr>
      <w:r>
        <w:t>}</w:t>
      </w:r>
    </w:p>
    <w:p w:rsidR="00DA7C16" w:rsidRDefault="00792CE1" w:rsidP="00DA7C16">
      <w:pPr>
        <w:pStyle w:val="BodyTextCont"/>
      </w:pPr>
      <w:r>
        <w:t>I</w:t>
      </w:r>
      <w:r w:rsidR="00EC1DFD">
        <w:t>f</w:t>
      </w:r>
      <w:r>
        <w:t xml:space="preserve"> a </w:t>
      </w:r>
      <w:proofErr w:type="spellStart"/>
      <w:r w:rsidRPr="00792CE1">
        <w:rPr>
          <w:rStyle w:val="CodeInline"/>
        </w:rPr>
        <w:t>VirtualPathProvider</w:t>
      </w:r>
      <w:proofErr w:type="spellEnd"/>
      <w:r>
        <w:t xml:space="preserve"> supports a fallback scenario</w:t>
      </w:r>
      <w:r w:rsidR="00EC1DFD">
        <w:t>,</w:t>
      </w:r>
      <w:r>
        <w:t xml:space="preserve"> this setting </w:t>
      </w:r>
      <w:r w:rsidR="00FB4D2E">
        <w:t xml:space="preserve">ensures </w:t>
      </w:r>
      <w:r>
        <w:t xml:space="preserve">that the “fallback provider” is available. </w:t>
      </w:r>
      <w:r w:rsidR="00EC1DFD">
        <w:t>T</w:t>
      </w:r>
      <w:r>
        <w:t xml:space="preserve">he overridden </w:t>
      </w:r>
      <w:r w:rsidRPr="00792CE1">
        <w:rPr>
          <w:rStyle w:val="CodeInline"/>
        </w:rPr>
        <w:t>Initialize</w:t>
      </w:r>
      <w:r>
        <w:t xml:space="preserve"> method</w:t>
      </w:r>
      <w:r w:rsidR="00EC1DFD">
        <w:t xml:space="preserve"> that</w:t>
      </w:r>
      <w:r>
        <w:t xml:space="preserve"> you may have changed </w:t>
      </w:r>
      <w:r w:rsidR="00EC1DFD">
        <w:t xml:space="preserve">is </w:t>
      </w:r>
      <w:r>
        <w:t>called</w:t>
      </w:r>
      <w:r w:rsidR="00EC1DFD">
        <w:t xml:space="preserve"> after this</w:t>
      </w:r>
      <w:r>
        <w:t>.</w:t>
      </w:r>
    </w:p>
    <w:p w:rsidR="00CC0840" w:rsidRDefault="00CC0840" w:rsidP="00CC0840">
      <w:pPr>
        <w:pStyle w:val="berschrift3"/>
      </w:pPr>
      <w:r>
        <w:t>Helpful Classes for Path and File Operations</w:t>
      </w:r>
    </w:p>
    <w:p w:rsidR="003250AD" w:rsidRDefault="00C11122" w:rsidP="00C11122">
      <w:pPr>
        <w:pStyle w:val="BodyTextCont"/>
      </w:pPr>
      <w:proofErr w:type="spellStart"/>
      <w:r w:rsidRPr="00C11122">
        <w:rPr>
          <w:rStyle w:val="CodeInline"/>
        </w:rPr>
        <w:t>HostingEnvironment</w:t>
      </w:r>
      <w:proofErr w:type="spellEnd"/>
      <w:r>
        <w:t xml:space="preserve"> is a class defined in </w:t>
      </w:r>
      <w:proofErr w:type="spellStart"/>
      <w:r w:rsidRPr="00C11122">
        <w:rPr>
          <w:rStyle w:val="CodeInline"/>
        </w:rPr>
        <w:t>System.Web.Hosting</w:t>
      </w:r>
      <w:proofErr w:type="spellEnd"/>
      <w:r>
        <w:t xml:space="preserve"> that defines </w:t>
      </w:r>
      <w:r w:rsidR="00EC1DFD">
        <w:t xml:space="preserve">the </w:t>
      </w:r>
      <w:r>
        <w:t xml:space="preserve">very basic types used to support the ASP.NET hosting environment. The same namespace contains the </w:t>
      </w:r>
      <w:bookmarkStart w:id="13" w:name="_Toc217443988"/>
      <w:proofErr w:type="spellStart"/>
      <w:r w:rsidR="003250AD" w:rsidRPr="00C11122">
        <w:rPr>
          <w:rStyle w:val="CodeInline"/>
        </w:rPr>
        <w:t>VirtualPathProvider</w:t>
      </w:r>
      <w:bookmarkEnd w:id="13"/>
      <w:proofErr w:type="spellEnd"/>
      <w:r w:rsidR="00EC1DFD" w:rsidRPr="00EC1DFD">
        <w:t xml:space="preserve"> </w:t>
      </w:r>
      <w:r w:rsidR="00EC1DFD">
        <w:t>base class</w:t>
      </w:r>
      <w:r>
        <w:t xml:space="preserve">. </w:t>
      </w:r>
      <w:r w:rsidRPr="00C11122">
        <w:t>The</w:t>
      </w:r>
      <w:r>
        <w:t xml:space="preserve"> </w:t>
      </w:r>
      <w:proofErr w:type="spellStart"/>
      <w:r w:rsidRPr="00C11122">
        <w:rPr>
          <w:rStyle w:val="CodeInline"/>
        </w:rPr>
        <w:t>HostingEnvironment</w:t>
      </w:r>
      <w:proofErr w:type="spellEnd"/>
      <w:r>
        <w:t xml:space="preserve"> class contains several static methods. Some are useful when dealing with paths and path resolving issue</w:t>
      </w:r>
      <w:r w:rsidR="00EC1DFD">
        <w:t>s</w:t>
      </w:r>
      <w:r>
        <w:t>.</w:t>
      </w:r>
    </w:p>
    <w:p w:rsidR="00C11122" w:rsidRDefault="00C11122" w:rsidP="00C11122">
      <w:pPr>
        <w:pStyle w:val="berschrift4"/>
      </w:pPr>
      <w:r>
        <w:t xml:space="preserve">The </w:t>
      </w:r>
      <w:proofErr w:type="spellStart"/>
      <w:r w:rsidRPr="00C11122">
        <w:t>HostingEnvironment</w:t>
      </w:r>
      <w:proofErr w:type="spellEnd"/>
      <w:r>
        <w:t xml:space="preserve"> Class</w:t>
      </w:r>
    </w:p>
    <w:p w:rsidR="00C11122" w:rsidRDefault="00EC1DFD" w:rsidP="00C11122">
      <w:pPr>
        <w:pStyle w:val="BodyTextFirst"/>
      </w:pPr>
      <w:r>
        <w:t xml:space="preserve">Let’s take a look at the </w:t>
      </w:r>
      <w:r w:rsidR="00D03976">
        <w:t xml:space="preserve">path handling capabilities </w:t>
      </w:r>
      <w:r>
        <w:t xml:space="preserve">provided by </w:t>
      </w:r>
      <w:r w:rsidR="00D03976">
        <w:t xml:space="preserve">ASP.NET before </w:t>
      </w:r>
      <w:r>
        <w:t xml:space="preserve">we </w:t>
      </w:r>
      <w:r w:rsidR="00D03976">
        <w:t>start writing a path provider. The following table shows a</w:t>
      </w:r>
      <w:r>
        <w:t xml:space="preserve"> selection </w:t>
      </w:r>
      <w:r w:rsidR="00D03976">
        <w:t xml:space="preserve">of methods </w:t>
      </w:r>
      <w:r w:rsidR="00FB4D2E">
        <w:t xml:space="preserve">in </w:t>
      </w:r>
      <w:r w:rsidR="00D03976">
        <w:t>the class</w:t>
      </w:r>
      <w:r>
        <w:t>, which</w:t>
      </w:r>
      <w:r w:rsidR="00D03976">
        <w:t xml:space="preserve"> explicitly support path operations.</w:t>
      </w:r>
    </w:p>
    <w:p w:rsidR="00D03976" w:rsidRDefault="00D03976" w:rsidP="00D03976">
      <w:pPr>
        <w:pStyle w:val="TableCaption"/>
      </w:pPr>
      <w:r>
        <w:t>Table 8-</w:t>
      </w:r>
      <w:r w:rsidR="007B75E1">
        <w:fldChar w:fldCharType="begin"/>
      </w:r>
      <w:r w:rsidR="007B75E1">
        <w:instrText xml:space="preserve"> SEQ Table \* ARABIC </w:instrText>
      </w:r>
      <w:r w:rsidR="007B75E1">
        <w:fldChar w:fldCharType="separate"/>
      </w:r>
      <w:r>
        <w:t>4</w:t>
      </w:r>
      <w:r w:rsidR="007B75E1">
        <w:fldChar w:fldCharType="end"/>
      </w:r>
      <w:r>
        <w:t xml:space="preserve">. Members of </w:t>
      </w:r>
      <w:r w:rsidR="00EC1DFD">
        <w:t xml:space="preserve">the </w:t>
      </w:r>
      <w:r>
        <w:t xml:space="preserve">HostingEnvironment class </w:t>
      </w:r>
      <w:r w:rsidR="00FB4D2E">
        <w:t xml:space="preserve">pertaining to </w:t>
      </w:r>
      <w:r>
        <w:t>path operations</w:t>
      </w:r>
    </w:p>
    <w:p w:rsidR="00D03976" w:rsidRDefault="00D03976" w:rsidP="00D03976">
      <w:pPr>
        <w:pStyle w:val="TableHead"/>
      </w:pPr>
      <w:r>
        <w:t>Method or Property</w:t>
      </w:r>
      <w:r>
        <w:tab/>
        <w:t>Description</w:t>
      </w:r>
    </w:p>
    <w:p w:rsidR="00D03976" w:rsidRDefault="00D03976" w:rsidP="00D03976">
      <w:pPr>
        <w:pStyle w:val="TableText"/>
      </w:pPr>
      <w:proofErr w:type="spellStart"/>
      <w:r w:rsidRPr="004D78D5">
        <w:rPr>
          <w:rStyle w:val="CodeInline"/>
        </w:rPr>
        <w:t>MapPath</w:t>
      </w:r>
      <w:proofErr w:type="spellEnd"/>
      <w:r>
        <w:tab/>
        <w:t xml:space="preserve">Maps a virtual path to its physical counterpart on </w:t>
      </w:r>
      <w:r w:rsidR="00EC1DFD">
        <w:t xml:space="preserve">the </w:t>
      </w:r>
      <w:r>
        <w:t>server</w:t>
      </w:r>
    </w:p>
    <w:p w:rsidR="00D03976" w:rsidRDefault="00D03976" w:rsidP="00D03976">
      <w:pPr>
        <w:pStyle w:val="TableText"/>
      </w:pPr>
      <w:proofErr w:type="spellStart"/>
      <w:r w:rsidRPr="004D78D5">
        <w:rPr>
          <w:rStyle w:val="CodeInline"/>
        </w:rPr>
        <w:t>RegisterVirtualPathProvider</w:t>
      </w:r>
      <w:proofErr w:type="spellEnd"/>
      <w:r>
        <w:tab/>
        <w:t>Registers a virtual path provider</w:t>
      </w:r>
    </w:p>
    <w:p w:rsidR="00D03976" w:rsidRDefault="00D03976" w:rsidP="00D03976">
      <w:pPr>
        <w:pStyle w:val="TableText"/>
      </w:pPr>
      <w:proofErr w:type="spellStart"/>
      <w:r w:rsidRPr="004D78D5">
        <w:rPr>
          <w:rStyle w:val="CodeInline"/>
        </w:rPr>
        <w:t>ApplicationPhysicalPath</w:t>
      </w:r>
      <w:proofErr w:type="spellEnd"/>
      <w:r>
        <w:tab/>
        <w:t>Gets the physical path of the application</w:t>
      </w:r>
    </w:p>
    <w:p w:rsidR="00D03976" w:rsidRDefault="00D03976" w:rsidP="00D03976">
      <w:pPr>
        <w:pStyle w:val="TableText"/>
      </w:pPr>
      <w:proofErr w:type="spellStart"/>
      <w:r w:rsidRPr="004D78D5">
        <w:rPr>
          <w:rStyle w:val="CodeInline"/>
        </w:rPr>
        <w:t>ApplicationV</w:t>
      </w:r>
      <w:r w:rsidR="00FB4D2E" w:rsidRPr="004D78D5">
        <w:rPr>
          <w:rStyle w:val="CodeInline"/>
        </w:rPr>
        <w:t>irtu</w:t>
      </w:r>
      <w:r w:rsidRPr="004D78D5">
        <w:rPr>
          <w:rStyle w:val="CodeInline"/>
        </w:rPr>
        <w:t>alPath</w:t>
      </w:r>
      <w:proofErr w:type="spellEnd"/>
      <w:r>
        <w:tab/>
        <w:t xml:space="preserve">Gets the </w:t>
      </w:r>
      <w:r w:rsidR="00FB4D2E">
        <w:t xml:space="preserve">virtual </w:t>
      </w:r>
      <w:r>
        <w:t>path of the application</w:t>
      </w:r>
    </w:p>
    <w:p w:rsidR="00D03976" w:rsidRDefault="00D03976" w:rsidP="00D03976">
      <w:pPr>
        <w:pStyle w:val="TableText"/>
      </w:pPr>
      <w:proofErr w:type="spellStart"/>
      <w:r w:rsidRPr="004D78D5">
        <w:rPr>
          <w:rStyle w:val="CodeInline"/>
        </w:rPr>
        <w:t>VirtualPathProvider</w:t>
      </w:r>
      <w:proofErr w:type="spellEnd"/>
      <w:r>
        <w:tab/>
        <w:t>Gets the currently registered path provider</w:t>
      </w:r>
    </w:p>
    <w:p w:rsidR="00D03976" w:rsidRPr="00D03976" w:rsidRDefault="00D03976" w:rsidP="00D03976">
      <w:pPr>
        <w:pStyle w:val="TableTextLast"/>
      </w:pPr>
      <w:proofErr w:type="spellStart"/>
      <w:r w:rsidRPr="004D78D5">
        <w:rPr>
          <w:rStyle w:val="CodeInline"/>
        </w:rPr>
        <w:t>SiteName</w:t>
      </w:r>
      <w:proofErr w:type="spellEnd"/>
      <w:r>
        <w:tab/>
        <w:t>The name of the site</w:t>
      </w:r>
    </w:p>
    <w:p w:rsidR="001D1A22" w:rsidRDefault="00D03976" w:rsidP="00D03976">
      <w:pPr>
        <w:pStyle w:val="BodyTextCont"/>
      </w:pPr>
      <w:r>
        <w:t xml:space="preserve">All properties and methods mentioned above are static and don’t </w:t>
      </w:r>
      <w:r w:rsidR="00EC1DFD">
        <w:t xml:space="preserve">require </w:t>
      </w:r>
      <w:r>
        <w:t xml:space="preserve">an instance of the class. </w:t>
      </w:r>
      <w:r w:rsidR="00EC1DFD">
        <w:t xml:space="preserve">The other methods </w:t>
      </w:r>
      <w:r w:rsidR="0096392B">
        <w:t>and properties</w:t>
      </w:r>
      <w:r w:rsidR="005F65C2">
        <w:t xml:space="preserve"> </w:t>
      </w:r>
      <w:r>
        <w:t xml:space="preserve">concern application domains, object registering, </w:t>
      </w:r>
      <w:r w:rsidR="001D1A22">
        <w:t xml:space="preserve">caching, </w:t>
      </w:r>
      <w:r>
        <w:t xml:space="preserve">and </w:t>
      </w:r>
      <w:r w:rsidR="001D1A22">
        <w:t xml:space="preserve">impersonation. But that’s beyond the scope of this chapter. </w:t>
      </w:r>
      <w:r w:rsidR="00EC1DFD">
        <w:t xml:space="preserve">If you’d like to learn more, take a look at the following </w:t>
      </w:r>
      <w:r w:rsidR="001D1A22">
        <w:t>MSDN</w:t>
      </w:r>
      <w:r w:rsidR="00EC1DFD">
        <w:t xml:space="preserve"> page</w:t>
      </w:r>
      <w:r w:rsidR="001D1A22">
        <w:t xml:space="preserve">: </w:t>
      </w:r>
    </w:p>
    <w:p w:rsidR="00D03976" w:rsidRPr="00C11122" w:rsidRDefault="001D1A22" w:rsidP="001D1A22">
      <w:pPr>
        <w:pStyle w:val="CodeSingle"/>
      </w:pPr>
      <w:r w:rsidRPr="001D1A22">
        <w:t>http://msdn.microsoft.com/en-us/library/system.web.hosting.hostingenvironment.aspx</w:t>
      </w:r>
    </w:p>
    <w:p w:rsidR="00CC0840" w:rsidRDefault="00CC0840" w:rsidP="00CC0840">
      <w:pPr>
        <w:pStyle w:val="berschrift4"/>
      </w:pPr>
      <w:bookmarkStart w:id="14" w:name="_Toc217443989"/>
      <w:proofErr w:type="spellStart"/>
      <w:r>
        <w:lastRenderedPageBreak/>
        <w:t>VirtualFile</w:t>
      </w:r>
      <w:proofErr w:type="spellEnd"/>
      <w:r>
        <w:t xml:space="preserve"> and </w:t>
      </w:r>
      <w:proofErr w:type="spellStart"/>
      <w:r>
        <w:t>VirtualDirectory</w:t>
      </w:r>
      <w:proofErr w:type="spellEnd"/>
    </w:p>
    <w:p w:rsidR="00CC0840" w:rsidRDefault="00CC0840" w:rsidP="00CC0840">
      <w:pPr>
        <w:pStyle w:val="BodyTextFirst"/>
      </w:pPr>
      <w:proofErr w:type="spellStart"/>
      <w:r w:rsidRPr="00792CE1">
        <w:rPr>
          <w:rStyle w:val="CodeInline"/>
        </w:rPr>
        <w:t>VirtualFile</w:t>
      </w:r>
      <w:proofErr w:type="spellEnd"/>
      <w:r>
        <w:t xml:space="preserve"> allows direct access to virtual files and </w:t>
      </w:r>
      <w:r w:rsidR="008048B8">
        <w:t xml:space="preserve">reads </w:t>
      </w:r>
      <w:r>
        <w:t xml:space="preserve">the </w:t>
      </w:r>
      <w:r w:rsidR="008048B8">
        <w:t xml:space="preserve">file </w:t>
      </w:r>
      <w:r>
        <w:t>content</w:t>
      </w:r>
      <w:r w:rsidR="008048B8">
        <w:t>s</w:t>
      </w:r>
      <w:r>
        <w:t xml:space="preserve"> as </w:t>
      </w:r>
      <w:r w:rsidR="00EC1DFD">
        <w:t xml:space="preserve">a </w:t>
      </w:r>
      <w:r>
        <w:t>stream</w:t>
      </w:r>
      <w:r w:rsidR="008048B8">
        <w:t>:</w:t>
      </w:r>
      <w:r>
        <w:t xml:space="preserve"> </w:t>
      </w:r>
    </w:p>
    <w:p w:rsidR="00CC0840" w:rsidRDefault="00CC0840" w:rsidP="00CC0840">
      <w:pPr>
        <w:pStyle w:val="CodeFirst"/>
      </w:pPr>
      <w:r>
        <w:t>public abstract class VirtualFile : VirtualFileBase</w:t>
      </w:r>
    </w:p>
    <w:p w:rsidR="00CC0840" w:rsidRDefault="00CC0840" w:rsidP="00CC0840">
      <w:pPr>
        <w:pStyle w:val="Code"/>
      </w:pPr>
      <w:r>
        <w:t>{</w:t>
      </w:r>
    </w:p>
    <w:p w:rsidR="00CC0840" w:rsidRDefault="00CC0840" w:rsidP="00CC0840">
      <w:pPr>
        <w:pStyle w:val="Code"/>
      </w:pPr>
      <w:r>
        <w:t xml:space="preserve">    protected VirtualFile(string virtualPath);</w:t>
      </w:r>
    </w:p>
    <w:p w:rsidR="00CC0840" w:rsidRDefault="00CC0840" w:rsidP="00CC0840">
      <w:pPr>
        <w:pStyle w:val="Code"/>
      </w:pPr>
      <w:r>
        <w:t xml:space="preserve">    public override bool IsDirectory { get; }</w:t>
      </w:r>
    </w:p>
    <w:p w:rsidR="00CC0840" w:rsidRDefault="00CC0840" w:rsidP="00CC0840">
      <w:pPr>
        <w:pStyle w:val="Code"/>
      </w:pPr>
      <w:r>
        <w:t xml:space="preserve">    public abstract Stream Open();</w:t>
      </w:r>
    </w:p>
    <w:p w:rsidR="00CC0840" w:rsidRDefault="00CC0840" w:rsidP="00CC0840">
      <w:pPr>
        <w:pStyle w:val="Code"/>
      </w:pPr>
      <w:r>
        <w:t>}</w:t>
      </w:r>
    </w:p>
    <w:p w:rsidR="00927322" w:rsidRDefault="00792CE1" w:rsidP="00792CE1">
      <w:pPr>
        <w:pStyle w:val="BodyTextCont"/>
      </w:pPr>
      <w:proofErr w:type="spellStart"/>
      <w:r w:rsidRPr="00792CE1">
        <w:rPr>
          <w:rStyle w:val="CodeInline"/>
        </w:rPr>
        <w:t>IsDirectory</w:t>
      </w:r>
      <w:proofErr w:type="spellEnd"/>
      <w:r>
        <w:t xml:space="preserve"> </w:t>
      </w:r>
      <w:r w:rsidR="00EC1DFD">
        <w:t xml:space="preserve">always </w:t>
      </w:r>
      <w:r>
        <w:t>r</w:t>
      </w:r>
      <w:r w:rsidR="00927322">
        <w:t xml:space="preserve">eturns </w:t>
      </w:r>
      <w:r w:rsidR="00927322" w:rsidRPr="00792CE1">
        <w:rPr>
          <w:rStyle w:val="CodeInline"/>
        </w:rPr>
        <w:t>false</w:t>
      </w:r>
      <w:r w:rsidR="00927322">
        <w:t>.</w:t>
      </w:r>
      <w:r>
        <w:t xml:space="preserve"> The </w:t>
      </w:r>
      <w:r w:rsidRPr="00792CE1">
        <w:rPr>
          <w:rStyle w:val="CodeInline"/>
        </w:rPr>
        <w:t>Open</w:t>
      </w:r>
      <w:r>
        <w:t xml:space="preserve"> method must be overridden and</w:t>
      </w:r>
      <w:r w:rsidR="00EC1DFD">
        <w:t xml:space="preserve"> </w:t>
      </w:r>
      <w:r w:rsidR="00927322">
        <w:t>return a read-only stream to the virtual</w:t>
      </w:r>
      <w:r>
        <w:t xml:space="preserve"> </w:t>
      </w:r>
      <w:r w:rsidR="00927322">
        <w:t>resource.</w:t>
      </w:r>
    </w:p>
    <w:p w:rsidR="00792CE1" w:rsidRPr="00792CE1" w:rsidRDefault="009B5E4D" w:rsidP="00792CE1">
      <w:pPr>
        <w:pStyle w:val="BodyTextCont"/>
      </w:pPr>
      <w:r>
        <w:t xml:space="preserve">The </w:t>
      </w:r>
      <w:proofErr w:type="spellStart"/>
      <w:r w:rsidRPr="00452B64">
        <w:rPr>
          <w:rStyle w:val="CodeInline"/>
        </w:rPr>
        <w:t>VirtualDirectory</w:t>
      </w:r>
      <w:proofErr w:type="spellEnd"/>
      <w:r>
        <w:t xml:space="preserve"> class is similar and </w:t>
      </w:r>
      <w:r w:rsidR="00EC1DFD">
        <w:t xml:space="preserve">manages </w:t>
      </w:r>
      <w:r>
        <w:t>a directory:</w:t>
      </w:r>
    </w:p>
    <w:p w:rsidR="00CC0840" w:rsidRDefault="00CC0840" w:rsidP="009B5E4D">
      <w:pPr>
        <w:pStyle w:val="CodeFirst"/>
      </w:pPr>
      <w:r>
        <w:t>public abstract class VirtualDirectory : VirtualFileBase</w:t>
      </w:r>
    </w:p>
    <w:p w:rsidR="00CC0840" w:rsidRDefault="00CC0840" w:rsidP="00CC0840">
      <w:pPr>
        <w:pStyle w:val="Code"/>
      </w:pPr>
      <w:r>
        <w:t>{</w:t>
      </w:r>
    </w:p>
    <w:p w:rsidR="00CC0840" w:rsidRDefault="00CC0840" w:rsidP="00CC0840">
      <w:pPr>
        <w:pStyle w:val="Code"/>
      </w:pPr>
      <w:r>
        <w:t xml:space="preserve">    protected VirtualDirectory(string virtualPath);</w:t>
      </w:r>
    </w:p>
    <w:p w:rsidR="00CC0840" w:rsidRDefault="009B5E4D" w:rsidP="00CC0840">
      <w:pPr>
        <w:pStyle w:val="Code"/>
      </w:pPr>
      <w:r>
        <w:t xml:space="preserve">  </w:t>
      </w:r>
      <w:r w:rsidR="00CC0840">
        <w:t xml:space="preserve">  public abstract IEnumerable Children { get; }</w:t>
      </w:r>
    </w:p>
    <w:p w:rsidR="00CC0840" w:rsidRDefault="00CC0840" w:rsidP="00CC0840">
      <w:pPr>
        <w:pStyle w:val="Code"/>
      </w:pPr>
      <w:r>
        <w:t xml:space="preserve">    public abstract IEnumerable Directories { get; }</w:t>
      </w:r>
    </w:p>
    <w:p w:rsidR="00CC0840" w:rsidRDefault="00CC0840" w:rsidP="00CC0840">
      <w:pPr>
        <w:pStyle w:val="Code"/>
      </w:pPr>
      <w:r>
        <w:t xml:space="preserve">    public abstract IEnumerable Files { get; }</w:t>
      </w:r>
    </w:p>
    <w:p w:rsidR="00CC0840" w:rsidRDefault="00CC0840" w:rsidP="00CC0840">
      <w:pPr>
        <w:pStyle w:val="Code"/>
      </w:pPr>
      <w:r>
        <w:t xml:space="preserve">    public override bool IsDirectory { get; }</w:t>
      </w:r>
    </w:p>
    <w:p w:rsidR="00CC0840" w:rsidRDefault="00CC0840" w:rsidP="009B5E4D">
      <w:pPr>
        <w:pStyle w:val="CodeLast"/>
      </w:pPr>
      <w:r>
        <w:t>}</w:t>
      </w:r>
    </w:p>
    <w:p w:rsidR="00927322" w:rsidRDefault="009B5E4D" w:rsidP="009B5E4D">
      <w:pPr>
        <w:pStyle w:val="BodyTextCont"/>
      </w:pPr>
      <w:proofErr w:type="gramStart"/>
      <w:r w:rsidRPr="009B5E4D">
        <w:rPr>
          <w:rStyle w:val="CodeInline"/>
        </w:rPr>
        <w:t>Directories</w:t>
      </w:r>
      <w:r>
        <w:t xml:space="preserve"> </w:t>
      </w:r>
      <w:r w:rsidR="00927322">
        <w:t>list</w:t>
      </w:r>
      <w:r w:rsidR="008048B8">
        <w:t>s</w:t>
      </w:r>
      <w:proofErr w:type="gramEnd"/>
      <w:r w:rsidR="00927322">
        <w:t xml:space="preserve"> the subdirector</w:t>
      </w:r>
      <w:r>
        <w:t xml:space="preserve">ies in this </w:t>
      </w:r>
      <w:r w:rsidR="008048B8">
        <w:t xml:space="preserve">virtual </w:t>
      </w:r>
      <w:r>
        <w:t xml:space="preserve">directory. </w:t>
      </w:r>
      <w:proofErr w:type="gramStart"/>
      <w:r w:rsidRPr="009B5E4D">
        <w:rPr>
          <w:rStyle w:val="CodeInline"/>
        </w:rPr>
        <w:t>Files</w:t>
      </w:r>
      <w:r>
        <w:t xml:space="preserve"> returns</w:t>
      </w:r>
      <w:proofErr w:type="gramEnd"/>
      <w:r>
        <w:t xml:space="preserve"> the files only.</w:t>
      </w:r>
      <w:r w:rsidR="0098129B">
        <w:t xml:space="preserve"> </w:t>
      </w:r>
      <w:proofErr w:type="gramStart"/>
      <w:r w:rsidR="008048B8" w:rsidRPr="009B5E4D">
        <w:rPr>
          <w:rStyle w:val="CodeInline"/>
        </w:rPr>
        <w:t>Children</w:t>
      </w:r>
      <w:r w:rsidR="008048B8">
        <w:t xml:space="preserve"> returns</w:t>
      </w:r>
      <w:proofErr w:type="gramEnd"/>
      <w:r w:rsidR="008048B8">
        <w:t xml:space="preserve"> both the files and the folders. </w:t>
      </w:r>
      <w:proofErr w:type="spellStart"/>
      <w:r w:rsidR="0098129B" w:rsidRPr="00792CE1">
        <w:rPr>
          <w:rStyle w:val="CodeInline"/>
        </w:rPr>
        <w:t>IsDirectory</w:t>
      </w:r>
      <w:proofErr w:type="spellEnd"/>
      <w:r w:rsidR="0098129B">
        <w:t xml:space="preserve"> </w:t>
      </w:r>
      <w:r w:rsidR="00EC1DFD">
        <w:t xml:space="preserve">always </w:t>
      </w:r>
      <w:r w:rsidR="0098129B">
        <w:t xml:space="preserve">returns </w:t>
      </w:r>
      <w:r w:rsidR="0098129B">
        <w:rPr>
          <w:rStyle w:val="CodeInline"/>
        </w:rPr>
        <w:t>true</w:t>
      </w:r>
      <w:r w:rsidR="0098129B">
        <w:t>.</w:t>
      </w:r>
    </w:p>
    <w:p w:rsidR="00CC0840" w:rsidRDefault="00CC0840" w:rsidP="00CC0840">
      <w:pPr>
        <w:pStyle w:val="berschrift4"/>
      </w:pPr>
      <w:proofErr w:type="spellStart"/>
      <w:r w:rsidRPr="00CC0840">
        <w:t>VirtualPathUtility</w:t>
      </w:r>
      <w:proofErr w:type="spellEnd"/>
    </w:p>
    <w:p w:rsidR="00F249B6" w:rsidRDefault="00F249B6" w:rsidP="00F249B6">
      <w:pPr>
        <w:pStyle w:val="BodyTextFirst"/>
      </w:pPr>
      <w:r>
        <w:t>This class is defined in</w:t>
      </w:r>
      <w:r w:rsidR="00EC1DFD">
        <w:t xml:space="preserve"> the</w:t>
      </w:r>
      <w:r>
        <w:t xml:space="preserve"> </w:t>
      </w:r>
      <w:proofErr w:type="spellStart"/>
      <w:r w:rsidRPr="00F249B6">
        <w:rPr>
          <w:rStyle w:val="CodeInline"/>
        </w:rPr>
        <w:t>System.Web</w:t>
      </w:r>
      <w:proofErr w:type="spellEnd"/>
      <w:r>
        <w:t xml:space="preserve"> </w:t>
      </w:r>
      <w:r w:rsidR="00EC1DFD">
        <w:t xml:space="preserve">namespace </w:t>
      </w:r>
      <w:r>
        <w:t xml:space="preserve">and provides </w:t>
      </w:r>
      <w:r w:rsidR="00DE1788">
        <w:t xml:space="preserve">further </w:t>
      </w:r>
      <w:r>
        <w:t>useful methods</w:t>
      </w:r>
      <w:r w:rsidR="00DE1788">
        <w:t>:</w:t>
      </w:r>
    </w:p>
    <w:p w:rsidR="00F249B6" w:rsidRDefault="00F249B6" w:rsidP="00F249B6">
      <w:pPr>
        <w:pStyle w:val="TableCaption"/>
      </w:pPr>
      <w:r>
        <w:t>Table 8-</w:t>
      </w:r>
      <w:r w:rsidR="007B75E1">
        <w:fldChar w:fldCharType="begin"/>
      </w:r>
      <w:r w:rsidR="007B75E1">
        <w:instrText xml:space="preserve"> SEQ Table \* ARABIC </w:instrText>
      </w:r>
      <w:r w:rsidR="007B75E1">
        <w:fldChar w:fldCharType="separate"/>
      </w:r>
      <w:r>
        <w:t>5</w:t>
      </w:r>
      <w:r w:rsidR="007B75E1">
        <w:fldChar w:fldCharType="end"/>
      </w:r>
      <w:r>
        <w:t xml:space="preserve">. Members of </w:t>
      </w:r>
      <w:r w:rsidR="00EC1DFD">
        <w:t xml:space="preserve">the </w:t>
      </w:r>
      <w:r w:rsidRPr="00CC0840">
        <w:t>VirtualPathUtility</w:t>
      </w:r>
      <w:r>
        <w:t xml:space="preserve"> class </w:t>
      </w:r>
    </w:p>
    <w:tbl>
      <w:tblPr>
        <w:tblStyle w:val="Tabellenraster"/>
        <w:tblW w:w="0" w:type="auto"/>
        <w:tblInd w:w="720" w:type="dxa"/>
        <w:tblLook w:val="04A0" w:firstRow="1" w:lastRow="0" w:firstColumn="1" w:lastColumn="0" w:noHBand="0" w:noVBand="1"/>
      </w:tblPr>
      <w:tblGrid>
        <w:gridCol w:w="4105"/>
        <w:gridCol w:w="4031"/>
      </w:tblGrid>
      <w:tr w:rsidR="002452C5" w:rsidRPr="002452C5" w:rsidTr="002452C5">
        <w:tc>
          <w:tcPr>
            <w:tcW w:w="4390" w:type="dxa"/>
          </w:tcPr>
          <w:p w:rsidR="002452C5" w:rsidRPr="002452C5" w:rsidRDefault="002452C5" w:rsidP="0022096F">
            <w:pPr>
              <w:pStyle w:val="TableHead"/>
              <w:pBdr>
                <w:top w:val="none" w:sz="0" w:space="0" w:color="auto"/>
              </w:pBdr>
              <w:ind w:left="0" w:firstLine="0"/>
            </w:pPr>
            <w:r w:rsidRPr="002452C5">
              <w:t>Method or Property</w:t>
            </w:r>
          </w:p>
        </w:tc>
        <w:tc>
          <w:tcPr>
            <w:tcW w:w="4390" w:type="dxa"/>
          </w:tcPr>
          <w:p w:rsidR="002452C5" w:rsidRPr="002452C5" w:rsidRDefault="002452C5" w:rsidP="0022096F">
            <w:pPr>
              <w:pStyle w:val="TableHead"/>
              <w:pBdr>
                <w:top w:val="none" w:sz="0" w:space="0" w:color="auto"/>
              </w:pBdr>
              <w:ind w:left="0" w:firstLine="0"/>
            </w:pPr>
            <w:r w:rsidRPr="002452C5">
              <w:t>Description</w:t>
            </w:r>
          </w:p>
        </w:tc>
      </w:tr>
      <w:tr w:rsidR="002452C5" w:rsidRPr="002452C5" w:rsidTr="002452C5">
        <w:tc>
          <w:tcPr>
            <w:tcW w:w="4390" w:type="dxa"/>
          </w:tcPr>
          <w:p w:rsidR="002452C5" w:rsidRPr="002452C5" w:rsidRDefault="002452C5" w:rsidP="0022096F">
            <w:pPr>
              <w:pStyle w:val="TableText"/>
            </w:pPr>
            <w:proofErr w:type="spellStart"/>
            <w:r w:rsidRPr="002452C5">
              <w:rPr>
                <w:rStyle w:val="CodeInline"/>
              </w:rPr>
              <w:t>AppendTrailingSlash</w:t>
            </w:r>
            <w:proofErr w:type="spellEnd"/>
          </w:p>
        </w:tc>
        <w:tc>
          <w:tcPr>
            <w:tcW w:w="4390" w:type="dxa"/>
          </w:tcPr>
          <w:p w:rsidR="002452C5" w:rsidRPr="002452C5" w:rsidRDefault="002452C5" w:rsidP="0022096F">
            <w:pPr>
              <w:pStyle w:val="TableText"/>
            </w:pPr>
            <w:r w:rsidRPr="002452C5">
              <w:t>Adds a slash at the end of the path if there isn’t one</w:t>
            </w:r>
          </w:p>
        </w:tc>
      </w:tr>
      <w:tr w:rsidR="002452C5" w:rsidRPr="002452C5" w:rsidTr="002452C5">
        <w:tc>
          <w:tcPr>
            <w:tcW w:w="4390" w:type="dxa"/>
          </w:tcPr>
          <w:p w:rsidR="002452C5" w:rsidRPr="002452C5" w:rsidRDefault="002452C5" w:rsidP="0022096F">
            <w:pPr>
              <w:pStyle w:val="TableText"/>
            </w:pPr>
            <w:r w:rsidRPr="002452C5">
              <w:rPr>
                <w:rStyle w:val="CodeInline"/>
              </w:rPr>
              <w:t>Combine</w:t>
            </w:r>
          </w:p>
        </w:tc>
        <w:tc>
          <w:tcPr>
            <w:tcW w:w="4390" w:type="dxa"/>
          </w:tcPr>
          <w:p w:rsidR="002452C5" w:rsidRPr="002452C5" w:rsidRDefault="002452C5" w:rsidP="0022096F">
            <w:pPr>
              <w:pStyle w:val="TableText"/>
            </w:pPr>
            <w:r w:rsidRPr="002452C5">
              <w:t>Concatenates a base path and a relative path</w:t>
            </w:r>
          </w:p>
        </w:tc>
      </w:tr>
      <w:tr w:rsidR="002452C5" w:rsidRPr="002452C5" w:rsidTr="002452C5">
        <w:tc>
          <w:tcPr>
            <w:tcW w:w="4390" w:type="dxa"/>
          </w:tcPr>
          <w:p w:rsidR="002452C5" w:rsidRPr="002452C5" w:rsidRDefault="002452C5" w:rsidP="0022096F">
            <w:pPr>
              <w:pStyle w:val="TableText"/>
            </w:pPr>
            <w:proofErr w:type="spellStart"/>
            <w:r w:rsidRPr="002452C5">
              <w:rPr>
                <w:rStyle w:val="CodeInline"/>
              </w:rPr>
              <w:t>GetDirectory</w:t>
            </w:r>
            <w:proofErr w:type="spellEnd"/>
          </w:p>
        </w:tc>
        <w:tc>
          <w:tcPr>
            <w:tcW w:w="4390" w:type="dxa"/>
          </w:tcPr>
          <w:p w:rsidR="002452C5" w:rsidRPr="002452C5" w:rsidRDefault="002452C5" w:rsidP="0022096F">
            <w:pPr>
              <w:pStyle w:val="TableText"/>
            </w:pPr>
            <w:r w:rsidRPr="002452C5">
              <w:t>Gets the directory path of a virtual path</w:t>
            </w:r>
          </w:p>
        </w:tc>
      </w:tr>
      <w:tr w:rsidR="002452C5" w:rsidRPr="002452C5" w:rsidTr="002452C5">
        <w:tc>
          <w:tcPr>
            <w:tcW w:w="4390" w:type="dxa"/>
          </w:tcPr>
          <w:p w:rsidR="002452C5" w:rsidRPr="002452C5" w:rsidRDefault="002452C5" w:rsidP="0022096F">
            <w:pPr>
              <w:pStyle w:val="TableText"/>
            </w:pPr>
            <w:proofErr w:type="spellStart"/>
            <w:r w:rsidRPr="002452C5">
              <w:rPr>
                <w:rStyle w:val="CodeInline"/>
              </w:rPr>
              <w:t>GetExtension</w:t>
            </w:r>
            <w:proofErr w:type="spellEnd"/>
          </w:p>
        </w:tc>
        <w:tc>
          <w:tcPr>
            <w:tcW w:w="4390" w:type="dxa"/>
          </w:tcPr>
          <w:p w:rsidR="002452C5" w:rsidRPr="002452C5" w:rsidRDefault="002452C5" w:rsidP="0022096F">
            <w:pPr>
              <w:pStyle w:val="TableText"/>
            </w:pPr>
            <w:r w:rsidRPr="002452C5">
              <w:t>Gets the extension of a file with a virtual path</w:t>
            </w:r>
          </w:p>
        </w:tc>
      </w:tr>
      <w:tr w:rsidR="002452C5" w:rsidRPr="002452C5" w:rsidTr="002452C5">
        <w:tc>
          <w:tcPr>
            <w:tcW w:w="4390" w:type="dxa"/>
          </w:tcPr>
          <w:p w:rsidR="002452C5" w:rsidRPr="002452C5" w:rsidRDefault="002452C5" w:rsidP="0022096F">
            <w:pPr>
              <w:pStyle w:val="TableText"/>
            </w:pPr>
            <w:proofErr w:type="spellStart"/>
            <w:r w:rsidRPr="002452C5">
              <w:rPr>
                <w:rStyle w:val="CodeInline"/>
              </w:rPr>
              <w:t>GetFileName</w:t>
            </w:r>
            <w:proofErr w:type="spellEnd"/>
          </w:p>
        </w:tc>
        <w:tc>
          <w:tcPr>
            <w:tcW w:w="4390" w:type="dxa"/>
          </w:tcPr>
          <w:p w:rsidR="002452C5" w:rsidRPr="002452C5" w:rsidRDefault="002452C5" w:rsidP="0022096F">
            <w:pPr>
              <w:pStyle w:val="TableText"/>
            </w:pPr>
            <w:r w:rsidRPr="002452C5">
              <w:t>Gets the file name of a file with a virtual path</w:t>
            </w:r>
          </w:p>
        </w:tc>
      </w:tr>
      <w:tr w:rsidR="002452C5" w:rsidRPr="002452C5" w:rsidTr="002452C5">
        <w:tc>
          <w:tcPr>
            <w:tcW w:w="4390" w:type="dxa"/>
          </w:tcPr>
          <w:p w:rsidR="002452C5" w:rsidRPr="002452C5" w:rsidRDefault="002452C5" w:rsidP="0022096F">
            <w:pPr>
              <w:pStyle w:val="TableText"/>
            </w:pPr>
            <w:proofErr w:type="spellStart"/>
            <w:r w:rsidRPr="002452C5">
              <w:rPr>
                <w:rStyle w:val="CodeInline"/>
              </w:rPr>
              <w:t>IsAbsolute</w:t>
            </w:r>
            <w:proofErr w:type="spellEnd"/>
          </w:p>
        </w:tc>
        <w:tc>
          <w:tcPr>
            <w:tcW w:w="4390" w:type="dxa"/>
          </w:tcPr>
          <w:p w:rsidR="002452C5" w:rsidRPr="002452C5" w:rsidRDefault="002452C5" w:rsidP="0022096F">
            <w:pPr>
              <w:pStyle w:val="TableText"/>
            </w:pPr>
            <w:r w:rsidRPr="002452C5">
              <w:t>Indicates whether a path is absolute</w:t>
            </w:r>
          </w:p>
        </w:tc>
      </w:tr>
      <w:tr w:rsidR="002452C5" w:rsidRPr="002452C5" w:rsidTr="002452C5">
        <w:tc>
          <w:tcPr>
            <w:tcW w:w="4390" w:type="dxa"/>
          </w:tcPr>
          <w:p w:rsidR="002452C5" w:rsidRPr="002452C5" w:rsidRDefault="002452C5" w:rsidP="0022096F">
            <w:pPr>
              <w:pStyle w:val="TableText"/>
            </w:pPr>
            <w:proofErr w:type="spellStart"/>
            <w:r w:rsidRPr="002452C5">
              <w:rPr>
                <w:rStyle w:val="CodeInline"/>
              </w:rPr>
              <w:t>IsAppRelative</w:t>
            </w:r>
            <w:proofErr w:type="spellEnd"/>
          </w:p>
        </w:tc>
        <w:tc>
          <w:tcPr>
            <w:tcW w:w="4390" w:type="dxa"/>
          </w:tcPr>
          <w:p w:rsidR="002452C5" w:rsidRPr="002452C5" w:rsidRDefault="002452C5" w:rsidP="0022096F">
            <w:pPr>
              <w:pStyle w:val="TableText"/>
            </w:pPr>
            <w:r w:rsidRPr="002452C5">
              <w:t>Indicates whether a virtual path is relative against the application</w:t>
            </w:r>
          </w:p>
        </w:tc>
      </w:tr>
      <w:tr w:rsidR="002452C5" w:rsidRPr="002452C5" w:rsidTr="002452C5">
        <w:tc>
          <w:tcPr>
            <w:tcW w:w="4390" w:type="dxa"/>
          </w:tcPr>
          <w:p w:rsidR="002452C5" w:rsidRPr="002452C5" w:rsidRDefault="002452C5" w:rsidP="0022096F">
            <w:pPr>
              <w:pStyle w:val="TableText"/>
            </w:pPr>
            <w:proofErr w:type="spellStart"/>
            <w:r w:rsidRPr="002452C5">
              <w:rPr>
                <w:rStyle w:val="CodeInline"/>
              </w:rPr>
              <w:t>MakeRelative</w:t>
            </w:r>
            <w:proofErr w:type="spellEnd"/>
          </w:p>
        </w:tc>
        <w:tc>
          <w:tcPr>
            <w:tcW w:w="4390" w:type="dxa"/>
          </w:tcPr>
          <w:p w:rsidR="002452C5" w:rsidRPr="002452C5" w:rsidRDefault="002452C5" w:rsidP="0022096F">
            <w:pPr>
              <w:pStyle w:val="TableText"/>
            </w:pPr>
            <w:r w:rsidRPr="002452C5">
              <w:t xml:space="preserve">Transforms an application relative path with stem operator “~” into a relative virtual path </w:t>
            </w:r>
          </w:p>
        </w:tc>
      </w:tr>
      <w:tr w:rsidR="002452C5" w:rsidRPr="002452C5" w:rsidTr="002452C5">
        <w:tc>
          <w:tcPr>
            <w:tcW w:w="4390" w:type="dxa"/>
          </w:tcPr>
          <w:p w:rsidR="002452C5" w:rsidRPr="002452C5" w:rsidRDefault="002452C5" w:rsidP="0022096F">
            <w:pPr>
              <w:pStyle w:val="TableText"/>
            </w:pPr>
            <w:proofErr w:type="spellStart"/>
            <w:r w:rsidRPr="002452C5">
              <w:rPr>
                <w:rStyle w:val="CodeInline"/>
              </w:rPr>
              <w:lastRenderedPageBreak/>
              <w:t>RemoveTrailingSlash</w:t>
            </w:r>
            <w:proofErr w:type="spellEnd"/>
          </w:p>
        </w:tc>
        <w:tc>
          <w:tcPr>
            <w:tcW w:w="4390" w:type="dxa"/>
          </w:tcPr>
          <w:p w:rsidR="002452C5" w:rsidRPr="002452C5" w:rsidRDefault="002452C5" w:rsidP="0022096F">
            <w:pPr>
              <w:pStyle w:val="TableText"/>
            </w:pPr>
            <w:r w:rsidRPr="002452C5">
              <w:t>Removes a trailing slash from the end; does nothing if there is no slash present</w:t>
            </w:r>
          </w:p>
        </w:tc>
      </w:tr>
      <w:tr w:rsidR="002452C5" w:rsidRPr="002452C5" w:rsidTr="002452C5">
        <w:tc>
          <w:tcPr>
            <w:tcW w:w="4390" w:type="dxa"/>
          </w:tcPr>
          <w:p w:rsidR="002452C5" w:rsidRPr="002452C5" w:rsidRDefault="002452C5" w:rsidP="0022096F">
            <w:pPr>
              <w:pStyle w:val="TableText"/>
            </w:pPr>
            <w:proofErr w:type="spellStart"/>
            <w:r w:rsidRPr="002452C5">
              <w:rPr>
                <w:rStyle w:val="CodeInline"/>
              </w:rPr>
              <w:t>ToAbsolute</w:t>
            </w:r>
            <w:proofErr w:type="spellEnd"/>
          </w:p>
        </w:tc>
        <w:tc>
          <w:tcPr>
            <w:tcW w:w="4390" w:type="dxa"/>
          </w:tcPr>
          <w:p w:rsidR="002452C5" w:rsidRPr="002452C5" w:rsidRDefault="002452C5" w:rsidP="0022096F">
            <w:pPr>
              <w:pStyle w:val="TableText"/>
            </w:pPr>
            <w:r w:rsidRPr="002452C5">
              <w:t>Converts a virtual path into an absolute one</w:t>
            </w:r>
          </w:p>
        </w:tc>
      </w:tr>
      <w:tr w:rsidR="002452C5" w:rsidRPr="002452C5" w:rsidTr="002452C5">
        <w:tc>
          <w:tcPr>
            <w:tcW w:w="4390" w:type="dxa"/>
          </w:tcPr>
          <w:p w:rsidR="002452C5" w:rsidRPr="002452C5" w:rsidRDefault="002452C5" w:rsidP="0022096F">
            <w:pPr>
              <w:pStyle w:val="TableTextLast"/>
              <w:pBdr>
                <w:bottom w:val="none" w:sz="0" w:space="0" w:color="auto"/>
              </w:pBdr>
            </w:pPr>
            <w:proofErr w:type="spellStart"/>
            <w:r w:rsidRPr="002452C5">
              <w:rPr>
                <w:rStyle w:val="CodeInline"/>
              </w:rPr>
              <w:t>ToAppRelative</w:t>
            </w:r>
            <w:proofErr w:type="spellEnd"/>
          </w:p>
        </w:tc>
        <w:tc>
          <w:tcPr>
            <w:tcW w:w="4390" w:type="dxa"/>
          </w:tcPr>
          <w:p w:rsidR="002452C5" w:rsidRPr="002452C5" w:rsidRDefault="002452C5" w:rsidP="0022096F">
            <w:pPr>
              <w:pStyle w:val="TableTextLast"/>
              <w:pBdr>
                <w:bottom w:val="none" w:sz="0" w:space="0" w:color="auto"/>
              </w:pBdr>
            </w:pPr>
            <w:r w:rsidRPr="002452C5">
              <w:t>Converts an absolute path into a relative one</w:t>
            </w:r>
          </w:p>
        </w:tc>
      </w:tr>
    </w:tbl>
    <w:p w:rsidR="00226232" w:rsidRPr="00226232" w:rsidRDefault="00927322" w:rsidP="00D317B1">
      <w:pPr>
        <w:pStyle w:val="BodyTextCont"/>
      </w:pPr>
      <w:r>
        <w:t xml:space="preserve">All </w:t>
      </w:r>
      <w:r w:rsidR="00DE1788">
        <w:t xml:space="preserve">these </w:t>
      </w:r>
      <w:r>
        <w:t>methods are static</w:t>
      </w:r>
      <w:r w:rsidR="00EC1DFD">
        <w:t>,</w:t>
      </w:r>
      <w:r>
        <w:t xml:space="preserve"> and </w:t>
      </w:r>
      <w:r w:rsidR="00DE1788">
        <w:t xml:space="preserve">thus </w:t>
      </w:r>
      <w:r>
        <w:t>don’t require an instance of the class</w:t>
      </w:r>
      <w:r w:rsidR="00DE1788">
        <w:t xml:space="preserve"> to be created</w:t>
      </w:r>
      <w:r>
        <w:t>.</w:t>
      </w:r>
    </w:p>
    <w:bookmarkEnd w:id="14"/>
    <w:p w:rsidR="00027E65" w:rsidRDefault="00027E65" w:rsidP="00E330BE">
      <w:pPr>
        <w:pStyle w:val="berschrift3"/>
      </w:pPr>
      <w:r>
        <w:t xml:space="preserve">Creating a Virtual Path Provider to </w:t>
      </w:r>
      <w:r w:rsidR="00DE1788">
        <w:t xml:space="preserve">Get </w:t>
      </w:r>
      <w:r>
        <w:t>Themes from Database</w:t>
      </w:r>
    </w:p>
    <w:p w:rsidR="00D317B1" w:rsidRDefault="00D317B1" w:rsidP="00D317B1">
      <w:pPr>
        <w:pStyle w:val="BodyTextFirst"/>
      </w:pPr>
      <w:r>
        <w:t xml:space="preserve">Now </w:t>
      </w:r>
      <w:r w:rsidR="00EC1DFD">
        <w:t xml:space="preserve">that </w:t>
      </w:r>
      <w:r>
        <w:t xml:space="preserve">we have all </w:t>
      </w:r>
      <w:r w:rsidR="007448A8">
        <w:t xml:space="preserve">the </w:t>
      </w:r>
      <w:r>
        <w:t xml:space="preserve">prerequisites, let’s </w:t>
      </w:r>
      <w:r w:rsidR="007448A8">
        <w:t>writ</w:t>
      </w:r>
      <w:r w:rsidR="005F65C2">
        <w:t>e</w:t>
      </w:r>
      <w:r w:rsidR="007448A8">
        <w:t xml:space="preserve"> </w:t>
      </w:r>
      <w:r>
        <w:t>a provider. In this example</w:t>
      </w:r>
      <w:r w:rsidR="00EC1DFD">
        <w:t>,</w:t>
      </w:r>
      <w:r>
        <w:t xml:space="preserve"> I want to change the behavior of the </w:t>
      </w:r>
      <w:proofErr w:type="spellStart"/>
      <w:r w:rsidRPr="00D317B1">
        <w:rPr>
          <w:rStyle w:val="CodeInline"/>
        </w:rPr>
        <w:t>App_Themes</w:t>
      </w:r>
      <w:proofErr w:type="spellEnd"/>
      <w:r>
        <w:t xml:space="preserve"> folder. </w:t>
      </w:r>
      <w:r w:rsidR="00940E5F">
        <w:t>A</w:t>
      </w:r>
      <w:r>
        <w:t xml:space="preserve"> theme is usually a static conglomerat</w:t>
      </w:r>
      <w:r w:rsidR="005F65C2">
        <w:t>ion</w:t>
      </w:r>
      <w:r>
        <w:t xml:space="preserve"> of skins, style sheet files and images. You can </w:t>
      </w:r>
      <w:r w:rsidR="007448A8">
        <w:t xml:space="preserve">specify a theme </w:t>
      </w:r>
      <w:r>
        <w:t xml:space="preserve">either in </w:t>
      </w:r>
      <w:proofErr w:type="spellStart"/>
      <w:r w:rsidRPr="00D317B1">
        <w:rPr>
          <w:i/>
        </w:rPr>
        <w:t>web.config</w:t>
      </w:r>
      <w:proofErr w:type="spellEnd"/>
      <w:r>
        <w:t xml:space="preserve"> or </w:t>
      </w:r>
      <w:r w:rsidR="007448A8">
        <w:t xml:space="preserve">within </w:t>
      </w:r>
      <w:r>
        <w:t xml:space="preserve">each </w:t>
      </w:r>
      <w:r w:rsidR="007448A8">
        <w:t xml:space="preserve">web </w:t>
      </w:r>
      <w:r>
        <w:t xml:space="preserve">page. </w:t>
      </w:r>
      <w:r w:rsidR="00EC1DFD">
        <w:t>L</w:t>
      </w:r>
      <w:r>
        <w:t xml:space="preserve">et’s define individual themes in </w:t>
      </w:r>
      <w:r w:rsidR="00940E5F">
        <w:t>ano</w:t>
      </w:r>
      <w:r>
        <w:t>the</w:t>
      </w:r>
      <w:r w:rsidR="00940E5F">
        <w:t>r</w:t>
      </w:r>
      <w:r>
        <w:t xml:space="preserve"> </w:t>
      </w:r>
      <w:r w:rsidR="00940E5F">
        <w:t>folder</w:t>
      </w:r>
      <w:r>
        <w:t xml:space="preserve"> and relate them to pages. This is </w:t>
      </w:r>
      <w:r w:rsidR="00AD7100">
        <w:t>possible</w:t>
      </w:r>
      <w:r>
        <w:t xml:space="preserve"> </w:t>
      </w:r>
      <w:r w:rsidR="00FC38EF">
        <w:t xml:space="preserve">using </w:t>
      </w:r>
      <w:r>
        <w:t xml:space="preserve">a custom </w:t>
      </w:r>
      <w:proofErr w:type="spellStart"/>
      <w:r w:rsidRPr="00D317B1">
        <w:rPr>
          <w:rStyle w:val="CodeInline"/>
        </w:rPr>
        <w:t>VirtualPathProvider</w:t>
      </w:r>
      <w:proofErr w:type="spellEnd"/>
      <w:r>
        <w:t>.</w:t>
      </w:r>
      <w:r w:rsidR="00940E5F">
        <w:t xml:space="preserve"> </w:t>
      </w:r>
      <w:r w:rsidR="00FC38EF">
        <w:t xml:space="preserve">Its </w:t>
      </w:r>
      <w:r w:rsidR="00940E5F">
        <w:t xml:space="preserve">path is defined in </w:t>
      </w:r>
      <w:proofErr w:type="spellStart"/>
      <w:r w:rsidR="00940E5F" w:rsidRPr="00940E5F">
        <w:rPr>
          <w:i/>
        </w:rPr>
        <w:t>web.config</w:t>
      </w:r>
      <w:proofErr w:type="spellEnd"/>
      <w:r w:rsidR="00FC38EF">
        <w:t xml:space="preserve">, and </w:t>
      </w:r>
      <w:r w:rsidR="00940E5F">
        <w:t xml:space="preserve">you can </w:t>
      </w:r>
      <w:r w:rsidR="00FC38EF">
        <w:t xml:space="preserve">either </w:t>
      </w:r>
      <w:r w:rsidR="00772822">
        <w:t xml:space="preserve">set </w:t>
      </w:r>
      <w:r w:rsidR="00FC38EF">
        <w:t>it</w:t>
      </w:r>
      <w:r w:rsidR="00772822">
        <w:t xml:space="preserve"> dynamically or manipulate it. The provider shown in this section gives you the basic framework </w:t>
      </w:r>
      <w:r w:rsidR="00FC38EF">
        <w:t xml:space="preserve">for </w:t>
      </w:r>
      <w:r w:rsidR="00772822">
        <w:t>handl</w:t>
      </w:r>
      <w:r w:rsidR="00FC38EF">
        <w:t>ing</w:t>
      </w:r>
      <w:r w:rsidR="00772822">
        <w:t xml:space="preserve"> file access and </w:t>
      </w:r>
      <w:r w:rsidR="005F65C2">
        <w:t xml:space="preserve">file </w:t>
      </w:r>
      <w:r w:rsidR="00772822">
        <w:t>resolving.</w:t>
      </w:r>
    </w:p>
    <w:p w:rsidR="00F95512" w:rsidRDefault="00F95512" w:rsidP="00F95512">
      <w:pPr>
        <w:pStyle w:val="berschrift4"/>
      </w:pPr>
      <w:r>
        <w:t>Prepare the Project</w:t>
      </w:r>
    </w:p>
    <w:p w:rsidR="00F95512" w:rsidRDefault="00F95512" w:rsidP="00F95512">
      <w:pPr>
        <w:pStyle w:val="BodyTextFirst"/>
      </w:pPr>
      <w:r>
        <w:t xml:space="preserve">The themes are still in a folder in your project. The database </w:t>
      </w:r>
      <w:r w:rsidR="00FC38EF">
        <w:t xml:space="preserve">only </w:t>
      </w:r>
      <w:r>
        <w:t>defines a reference to the theme’s name. To avoid confusing Visual Studio with a regular theme</w:t>
      </w:r>
      <w:r w:rsidR="00FC38EF">
        <w:t>,</w:t>
      </w:r>
      <w:r>
        <w:t xml:space="preserve"> all themes are </w:t>
      </w:r>
      <w:r w:rsidR="00FC38EF">
        <w:t xml:space="preserve">kept in </w:t>
      </w:r>
      <w:r>
        <w:t xml:space="preserve">a different folder named </w:t>
      </w:r>
      <w:proofErr w:type="spellStart"/>
      <w:r w:rsidRPr="00F95512">
        <w:rPr>
          <w:i/>
        </w:rPr>
        <w:t>Path_Themes</w:t>
      </w:r>
      <w:proofErr w:type="spellEnd"/>
      <w:r>
        <w:t xml:space="preserve">. You can use any valid name </w:t>
      </w:r>
      <w:r w:rsidR="00FC38EF">
        <w:t xml:space="preserve">except for </w:t>
      </w:r>
      <w:proofErr w:type="spellStart"/>
      <w:r w:rsidRPr="00F95512">
        <w:rPr>
          <w:rStyle w:val="CodeInline"/>
        </w:rPr>
        <w:t>App_Themes</w:t>
      </w:r>
      <w:proofErr w:type="spellEnd"/>
      <w:r w:rsidR="00070E9B">
        <w:t>, which is reserved.</w:t>
      </w:r>
    </w:p>
    <w:p w:rsidR="00F95512" w:rsidRPr="00F95512" w:rsidRDefault="00F95512" w:rsidP="00772822">
      <w:pPr>
        <w:pStyle w:val="berschrift4"/>
      </w:pPr>
      <w:r>
        <w:t xml:space="preserve">Create the </w:t>
      </w:r>
      <w:proofErr w:type="spellStart"/>
      <w:r>
        <w:t>VirtualPathProvider</w:t>
      </w:r>
      <w:proofErr w:type="spellEnd"/>
    </w:p>
    <w:p w:rsidR="00D317B1" w:rsidRDefault="00F95512" w:rsidP="00F95512">
      <w:pPr>
        <w:pStyle w:val="BodyTextFirst"/>
      </w:pPr>
      <w:r>
        <w:t xml:space="preserve">The path provider should </w:t>
      </w:r>
      <w:r w:rsidR="00FC38EF">
        <w:t xml:space="preserve">function </w:t>
      </w:r>
      <w:r>
        <w:t xml:space="preserve">as </w:t>
      </w:r>
      <w:r w:rsidR="00FC38EF">
        <w:t xml:space="preserve">a </w:t>
      </w:r>
      <w:r>
        <w:t xml:space="preserve">transparent layer for ASP.NET. </w:t>
      </w:r>
      <w:r w:rsidR="00FC38EF">
        <w:t>Im</w:t>
      </w:r>
      <w:r w:rsidR="00452B64">
        <w:t>plement</w:t>
      </w:r>
      <w:r w:rsidR="00FC38EF">
        <w:t>ing</w:t>
      </w:r>
      <w:r w:rsidR="00452B64">
        <w:t xml:space="preserve"> it completely </w:t>
      </w:r>
      <w:r w:rsidR="00FC38EF">
        <w:t xml:space="preserve">requires </w:t>
      </w:r>
      <w:r w:rsidR="00452B64">
        <w:t xml:space="preserve">more steps </w:t>
      </w:r>
      <w:r w:rsidR="00FC38EF">
        <w:t xml:space="preserve">than </w:t>
      </w:r>
      <w:r w:rsidR="00452B64">
        <w:t>other providers. For the sake of brevity</w:t>
      </w:r>
      <w:r w:rsidR="00FC38EF">
        <w:t>,</w:t>
      </w:r>
      <w:r w:rsidR="00452B64">
        <w:t xml:space="preserve"> I’ve created a simplified but </w:t>
      </w:r>
      <w:r w:rsidR="00FC38EF">
        <w:t xml:space="preserve">functional </w:t>
      </w:r>
      <w:r w:rsidR="00452B64">
        <w:t>path provider that consists of three classes:</w:t>
      </w:r>
    </w:p>
    <w:p w:rsidR="00452B64" w:rsidRDefault="00452B64" w:rsidP="00452B64">
      <w:pPr>
        <w:pStyle w:val="BulletFirst"/>
      </w:pPr>
      <w:r>
        <w:tab/>
        <w:t>*</w:t>
      </w:r>
      <w:r>
        <w:tab/>
      </w:r>
      <w:proofErr w:type="spellStart"/>
      <w:r w:rsidRPr="009C6527">
        <w:rPr>
          <w:rStyle w:val="CodeInline"/>
        </w:rPr>
        <w:t>VirtualThemeFile</w:t>
      </w:r>
      <w:proofErr w:type="spellEnd"/>
    </w:p>
    <w:p w:rsidR="00452B64" w:rsidRDefault="00452B64" w:rsidP="00452B64">
      <w:pPr>
        <w:pStyle w:val="Bullet"/>
      </w:pPr>
      <w:r>
        <w:tab/>
        <w:t>*</w:t>
      </w:r>
      <w:r>
        <w:tab/>
      </w:r>
      <w:proofErr w:type="spellStart"/>
      <w:r w:rsidRPr="009C6527">
        <w:rPr>
          <w:rStyle w:val="CodeInline"/>
        </w:rPr>
        <w:t>VirtualThemeDirectory</w:t>
      </w:r>
      <w:proofErr w:type="spellEnd"/>
    </w:p>
    <w:p w:rsidR="00452B64" w:rsidRPr="00452B64" w:rsidRDefault="00452B64" w:rsidP="00452B64">
      <w:pPr>
        <w:pStyle w:val="BulletLast"/>
      </w:pPr>
      <w:r>
        <w:tab/>
        <w:t>*</w:t>
      </w:r>
      <w:r>
        <w:tab/>
      </w:r>
      <w:proofErr w:type="spellStart"/>
      <w:r w:rsidRPr="009C6527">
        <w:rPr>
          <w:rStyle w:val="CodeInline"/>
        </w:rPr>
        <w:t>VirtualThemePathProvider</w:t>
      </w:r>
      <w:proofErr w:type="spellEnd"/>
    </w:p>
    <w:p w:rsidR="00772822" w:rsidRPr="00772822" w:rsidRDefault="00452B64" w:rsidP="009C6527">
      <w:pPr>
        <w:pStyle w:val="BodyTextCont"/>
      </w:pPr>
      <w:r>
        <w:t>Th</w:t>
      </w:r>
      <w:r w:rsidR="00FC38EF">
        <w:t xml:space="preserve">is </w:t>
      </w:r>
      <w:r w:rsidR="00772822">
        <w:t>provider lacks caching</w:t>
      </w:r>
      <w:r w:rsidR="00FC38EF">
        <w:t xml:space="preserve">, which causes it to work slowly, but it’s fully functional. </w:t>
      </w:r>
      <w:r w:rsidR="00772822">
        <w:t xml:space="preserve">However, the cache implementation is </w:t>
      </w:r>
      <w:r w:rsidR="00FC38EF">
        <w:t>not particularly difficult and can be added easily</w:t>
      </w:r>
      <w:r w:rsidR="00772822">
        <w:t xml:space="preserve">. I’ve </w:t>
      </w:r>
      <w:r w:rsidR="00FC38EF">
        <w:t xml:space="preserve">excluded </w:t>
      </w:r>
      <w:r w:rsidR="00070E9B">
        <w:t>it</w:t>
      </w:r>
      <w:r w:rsidR="00772822">
        <w:t xml:space="preserve"> </w:t>
      </w:r>
      <w:r w:rsidR="00FC38EF">
        <w:t>as it’s out of this section’s scope.</w:t>
      </w:r>
    </w:p>
    <w:p w:rsidR="00452B64" w:rsidRDefault="00772822" w:rsidP="00772822">
      <w:pPr>
        <w:pStyle w:val="CodeCaption"/>
      </w:pPr>
      <w:r>
        <w:t>Listing  8-</w:t>
      </w:r>
      <w:r w:rsidR="007B75E1">
        <w:fldChar w:fldCharType="begin"/>
      </w:r>
      <w:r w:rsidR="007B75E1">
        <w:instrText xml:space="preserve"> SEQ Listing_ \* ARABIC </w:instrText>
      </w:r>
      <w:r w:rsidR="007B75E1">
        <w:fldChar w:fldCharType="separate"/>
      </w:r>
      <w:r>
        <w:t>3</w:t>
      </w:r>
      <w:r w:rsidR="007B75E1">
        <w:fldChar w:fldCharType="end"/>
      </w:r>
      <w:r>
        <w:t>. Handling virtual files</w:t>
      </w:r>
    </w:p>
    <w:p w:rsidR="00AF6D6C" w:rsidRPr="00AF6D6C" w:rsidRDefault="00AF6D6C" w:rsidP="00AF6D6C">
      <w:pPr>
        <w:pStyle w:val="CodeFirst"/>
        <w:rPr>
          <w:lang w:eastAsia="de-DE"/>
        </w:rPr>
      </w:pPr>
      <w:r w:rsidRPr="00AF6D6C">
        <w:rPr>
          <w:lang w:eastAsia="de-DE"/>
        </w:rPr>
        <w:t>public class VirtualThemeFile : System.Web.Hosting.VirtualFile</w:t>
      </w:r>
    </w:p>
    <w:p w:rsidR="00AF6D6C" w:rsidRPr="00AF6D6C" w:rsidRDefault="00AF6D6C" w:rsidP="00AF6D6C">
      <w:pPr>
        <w:pStyle w:val="Code"/>
        <w:rPr>
          <w:lang w:eastAsia="de-DE"/>
        </w:rPr>
      </w:pPr>
      <w:r w:rsidRPr="00AF6D6C">
        <w:rPr>
          <w:lang w:eastAsia="de-DE"/>
        </w:rPr>
        <w:t>{</w:t>
      </w:r>
    </w:p>
    <w:p w:rsidR="00AF6D6C" w:rsidRPr="00AF6D6C" w:rsidRDefault="00AF6D6C" w:rsidP="00AF6D6C">
      <w:pPr>
        <w:pStyle w:val="Code"/>
        <w:rPr>
          <w:lang w:eastAsia="de-DE"/>
        </w:rPr>
      </w:pPr>
      <w:r w:rsidRPr="00AF6D6C">
        <w:rPr>
          <w:lang w:eastAsia="de-DE"/>
        </w:rPr>
        <w:t xml:space="preserve">    private </w:t>
      </w:r>
      <w:r w:rsidR="009C6527">
        <w:rPr>
          <w:lang w:eastAsia="de-DE"/>
        </w:rPr>
        <w:t>s</w:t>
      </w:r>
      <w:r w:rsidRPr="00AF6D6C">
        <w:rPr>
          <w:lang w:eastAsia="de-DE"/>
        </w:rPr>
        <w:t>tring _themeAbsolutePath = String.Empty;</w:t>
      </w:r>
    </w:p>
    <w:p w:rsidR="00AF6D6C" w:rsidRPr="00AF6D6C" w:rsidRDefault="00AF6D6C" w:rsidP="00AF6D6C">
      <w:pPr>
        <w:pStyle w:val="Code"/>
        <w:rPr>
          <w:lang w:eastAsia="de-DE"/>
        </w:rPr>
      </w:pPr>
      <w:r w:rsidRPr="00AF6D6C">
        <w:rPr>
          <w:lang w:eastAsia="de-DE"/>
        </w:rPr>
        <w:t xml:space="preserve">    private </w:t>
      </w:r>
      <w:r w:rsidR="009C6527">
        <w:rPr>
          <w:lang w:eastAsia="de-DE"/>
        </w:rPr>
        <w:t>s</w:t>
      </w:r>
      <w:r w:rsidRPr="00AF6D6C">
        <w:rPr>
          <w:lang w:eastAsia="de-DE"/>
        </w:rPr>
        <w:t>tring _globalAbsolutePath = String.Empty;</w:t>
      </w:r>
    </w:p>
    <w:p w:rsidR="00AF6D6C" w:rsidRPr="00AF6D6C" w:rsidRDefault="00AF6D6C" w:rsidP="00AF6D6C">
      <w:pPr>
        <w:pStyle w:val="Code"/>
        <w:rPr>
          <w:lang w:eastAsia="de-DE"/>
        </w:rPr>
      </w:pPr>
      <w:r w:rsidRPr="00AF6D6C">
        <w:rPr>
          <w:lang w:eastAsia="de-DE"/>
        </w:rPr>
        <w:t xml:space="preserve">    private VirtualThemeDirectory _parent = null;</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public VirtualThemeFile(String virtualPath,</w:t>
      </w:r>
    </w:p>
    <w:p w:rsidR="00AF6D6C" w:rsidRPr="00AF6D6C" w:rsidRDefault="00AF6D6C" w:rsidP="00AF6D6C">
      <w:pPr>
        <w:pStyle w:val="Code"/>
        <w:rPr>
          <w:lang w:eastAsia="de-DE"/>
        </w:rPr>
      </w:pPr>
      <w:r w:rsidRPr="00AF6D6C">
        <w:rPr>
          <w:lang w:eastAsia="de-DE"/>
        </w:rPr>
        <w:lastRenderedPageBreak/>
        <w:t xml:space="preserve">        </w:t>
      </w:r>
      <w:r w:rsidR="009C6527">
        <w:rPr>
          <w:lang w:eastAsia="de-DE"/>
        </w:rPr>
        <w:t>s</w:t>
      </w:r>
      <w:r w:rsidRPr="00AF6D6C">
        <w:rPr>
          <w:lang w:eastAsia="de-DE"/>
        </w:rPr>
        <w:t xml:space="preserve">tring themeAbsolutePath, </w:t>
      </w:r>
    </w:p>
    <w:p w:rsidR="00AF6D6C" w:rsidRPr="00AF6D6C" w:rsidRDefault="00AF6D6C" w:rsidP="00AF6D6C">
      <w:pPr>
        <w:pStyle w:val="Code"/>
        <w:rPr>
          <w:lang w:eastAsia="de-DE"/>
        </w:rPr>
      </w:pPr>
      <w:r w:rsidRPr="00AF6D6C">
        <w:rPr>
          <w:lang w:eastAsia="de-DE"/>
        </w:rPr>
        <w:t xml:space="preserve">        </w:t>
      </w:r>
      <w:r w:rsidR="009C6527">
        <w:rPr>
          <w:lang w:eastAsia="de-DE"/>
        </w:rPr>
        <w:t>s</w:t>
      </w:r>
      <w:r w:rsidRPr="00AF6D6C">
        <w:rPr>
          <w:lang w:eastAsia="de-DE"/>
        </w:rPr>
        <w:t>tring globalAbsolutePath,</w:t>
      </w:r>
    </w:p>
    <w:p w:rsidR="00AF6D6C" w:rsidRPr="00AF6D6C" w:rsidRDefault="00AF6D6C" w:rsidP="00AF6D6C">
      <w:pPr>
        <w:pStyle w:val="Code"/>
        <w:rPr>
          <w:lang w:eastAsia="de-DE"/>
        </w:rPr>
      </w:pPr>
      <w:r w:rsidRPr="00AF6D6C">
        <w:rPr>
          <w:lang w:eastAsia="de-DE"/>
        </w:rPr>
        <w:t xml:space="preserve">        VirtualThemeDirectory parent)</w:t>
      </w:r>
    </w:p>
    <w:p w:rsidR="00AF6D6C" w:rsidRPr="00AF6D6C" w:rsidRDefault="00AF6D6C" w:rsidP="00AF6D6C">
      <w:pPr>
        <w:pStyle w:val="Code"/>
        <w:rPr>
          <w:lang w:eastAsia="de-DE"/>
        </w:rPr>
      </w:pPr>
      <w:r w:rsidRPr="00AF6D6C">
        <w:rPr>
          <w:lang w:eastAsia="de-DE"/>
        </w:rPr>
        <w:t xml:space="preserve">        : base(virtualPath)</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_themeAbsolutePath = themeAbsolutePath;</w:t>
      </w:r>
    </w:p>
    <w:p w:rsidR="00AF6D6C" w:rsidRPr="00AF6D6C" w:rsidRDefault="00AF6D6C" w:rsidP="00AF6D6C">
      <w:pPr>
        <w:pStyle w:val="Code"/>
        <w:rPr>
          <w:lang w:eastAsia="de-DE"/>
        </w:rPr>
      </w:pPr>
      <w:r w:rsidRPr="00AF6D6C">
        <w:rPr>
          <w:lang w:eastAsia="de-DE"/>
        </w:rPr>
        <w:t xml:space="preserve">        _globalAbsolutePath = globalAbsolutePath;</w:t>
      </w:r>
    </w:p>
    <w:p w:rsidR="00AF6D6C" w:rsidRPr="00AF6D6C" w:rsidRDefault="00AF6D6C" w:rsidP="00AF6D6C">
      <w:pPr>
        <w:pStyle w:val="Code"/>
        <w:rPr>
          <w:lang w:eastAsia="de-DE"/>
        </w:rPr>
      </w:pPr>
      <w:r w:rsidRPr="00AF6D6C">
        <w:rPr>
          <w:lang w:eastAsia="de-DE"/>
        </w:rPr>
        <w:t xml:space="preserve">        _parent = parent;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public override Stream Open()</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File.Open(AbsolutePath, FileMode.Open);</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public VirtualThemeDirectory Parent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get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_parent;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private String AbsolutePath</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get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9C6527">
      <w:pPr>
        <w:pStyle w:val="CodeBold"/>
        <w:rPr>
          <w:lang w:eastAsia="de-DE"/>
        </w:rPr>
      </w:pPr>
      <w:r w:rsidRPr="00AF6D6C">
        <w:rPr>
          <w:lang w:eastAsia="de-DE"/>
        </w:rPr>
        <w:t xml:space="preserve">            // Get the current set value</w:t>
      </w:r>
    </w:p>
    <w:p w:rsidR="00AF6D6C" w:rsidRPr="00AF6D6C" w:rsidRDefault="00AF6D6C" w:rsidP="00AF6D6C">
      <w:pPr>
        <w:pStyle w:val="Code"/>
        <w:rPr>
          <w:lang w:eastAsia="de-DE"/>
        </w:rPr>
      </w:pPr>
      <w:r w:rsidRPr="00AF6D6C">
        <w:rPr>
          <w:lang w:eastAsia="de-DE"/>
        </w:rPr>
        <w:t xml:space="preserve">            String currentSet = ThemePathProvider.Current.CurrentSet;</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if ((!String.IsNullOrEmpty(_themeAbsolutePath))</w:t>
      </w:r>
    </w:p>
    <w:p w:rsidR="00AF6D6C" w:rsidRPr="00AF6D6C" w:rsidRDefault="00AF6D6C" w:rsidP="00AF6D6C">
      <w:pPr>
        <w:pStyle w:val="Code"/>
        <w:rPr>
          <w:lang w:eastAsia="de-DE"/>
        </w:rPr>
      </w:pPr>
      <w:r w:rsidRPr="00AF6D6C">
        <w:rPr>
          <w:lang w:eastAsia="de-DE"/>
        </w:rPr>
        <w:t xml:space="preserve">                &amp;&amp; (Parent.FileIsIncluded(Name, currentSet, true)))</w:t>
      </w:r>
    </w:p>
    <w:p w:rsidR="00AF6D6C" w:rsidRPr="00AF6D6C" w:rsidRDefault="00AF6D6C" w:rsidP="00AF6D6C">
      <w:pPr>
        <w:pStyle w:val="Code"/>
        <w:rPr>
          <w:lang w:eastAsia="de-DE"/>
        </w:rPr>
      </w:pPr>
      <w:r w:rsidRPr="00AF6D6C">
        <w:rPr>
          <w:lang w:eastAsia="de-DE"/>
        </w:rPr>
        <w:t xml:space="preserve">                return _themeAbsolutePath;</w:t>
      </w:r>
    </w:p>
    <w:p w:rsidR="00AF6D6C" w:rsidRPr="00AF6D6C" w:rsidRDefault="00AF6D6C" w:rsidP="00AF6D6C">
      <w:pPr>
        <w:pStyle w:val="Code"/>
        <w:rPr>
          <w:lang w:eastAsia="de-DE"/>
        </w:rPr>
      </w:pPr>
      <w:r w:rsidRPr="00AF6D6C">
        <w:rPr>
          <w:lang w:eastAsia="de-DE"/>
        </w:rPr>
        <w:t xml:space="preserve">            else if ((!String.IsNullOrEmpty(_globalAbsolutePath))</w:t>
      </w:r>
    </w:p>
    <w:p w:rsidR="00AF6D6C" w:rsidRPr="00AF6D6C" w:rsidRDefault="00AF6D6C" w:rsidP="00AF6D6C">
      <w:pPr>
        <w:pStyle w:val="Code"/>
        <w:rPr>
          <w:lang w:eastAsia="de-DE"/>
        </w:rPr>
      </w:pPr>
      <w:r w:rsidRPr="00AF6D6C">
        <w:rPr>
          <w:lang w:eastAsia="de-DE"/>
        </w:rPr>
        <w:t xml:space="preserve">                &amp;&amp; (Parent.FileIsIncluded(Name, currentSet, false)))</w:t>
      </w:r>
    </w:p>
    <w:p w:rsidR="00AF6D6C" w:rsidRPr="00AF6D6C" w:rsidRDefault="00AF6D6C" w:rsidP="00AF6D6C">
      <w:pPr>
        <w:pStyle w:val="Code"/>
        <w:rPr>
          <w:lang w:eastAsia="de-DE"/>
        </w:rPr>
      </w:pPr>
      <w:r w:rsidRPr="00AF6D6C">
        <w:rPr>
          <w:lang w:eastAsia="de-DE"/>
        </w:rPr>
        <w:t xml:space="preserve">                return _globalAbsolutePath;</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return String.Empty;</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internal Boolean ExistsInThemeDirectory</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get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(!String.IsNullOrEmpty(_themeAbsolutePath));</w:t>
      </w:r>
    </w:p>
    <w:p w:rsidR="00AF6D6C" w:rsidRPr="009C6527" w:rsidRDefault="00AF6D6C" w:rsidP="00AF6D6C">
      <w:pPr>
        <w:pStyle w:val="Code"/>
        <w:rPr>
          <w:lang w:eastAsia="de-DE"/>
        </w:rPr>
      </w:pPr>
      <w:r w:rsidRPr="00AF6D6C">
        <w:rPr>
          <w:lang w:eastAsia="de-DE"/>
        </w:rPr>
        <w:t xml:space="preserve">        </w:t>
      </w:r>
      <w:r w:rsidRPr="009C6527">
        <w:rPr>
          <w:lang w:eastAsia="de-DE"/>
        </w:rPr>
        <w:t>}</w:t>
      </w:r>
    </w:p>
    <w:p w:rsidR="00AF6D6C" w:rsidRPr="009C6527" w:rsidRDefault="00AF6D6C" w:rsidP="00AF6D6C">
      <w:pPr>
        <w:pStyle w:val="Code"/>
        <w:rPr>
          <w:lang w:eastAsia="de-DE"/>
        </w:rPr>
      </w:pPr>
      <w:r w:rsidRPr="009C6527">
        <w:rPr>
          <w:lang w:eastAsia="de-DE"/>
        </w:rPr>
        <w:t xml:space="preserve">    }</w:t>
      </w:r>
    </w:p>
    <w:p w:rsidR="00AF6D6C" w:rsidRPr="009C6527" w:rsidRDefault="00AF6D6C" w:rsidP="00AF6D6C">
      <w:pPr>
        <w:pStyle w:val="Code"/>
        <w:rPr>
          <w:lang w:eastAsia="de-DE"/>
        </w:rPr>
      </w:pPr>
    </w:p>
    <w:p w:rsidR="00AF6D6C" w:rsidRPr="009C6527" w:rsidRDefault="00AF6D6C" w:rsidP="00AF6D6C">
      <w:pPr>
        <w:pStyle w:val="Code"/>
        <w:rPr>
          <w:lang w:eastAsia="de-DE"/>
        </w:rPr>
      </w:pPr>
      <w:r w:rsidRPr="009C6527">
        <w:rPr>
          <w:lang w:eastAsia="de-DE"/>
        </w:rPr>
        <w:t xml:space="preserve">    internal Boolean ExistsInGlobalDirectory</w:t>
      </w:r>
    </w:p>
    <w:p w:rsidR="00AF6D6C" w:rsidRPr="009C6527" w:rsidRDefault="00AF6D6C" w:rsidP="00AF6D6C">
      <w:pPr>
        <w:pStyle w:val="Code"/>
        <w:rPr>
          <w:lang w:eastAsia="de-DE"/>
        </w:rPr>
      </w:pPr>
      <w:r w:rsidRPr="009C6527">
        <w:rPr>
          <w:lang w:eastAsia="de-DE"/>
        </w:rPr>
        <w:t xml:space="preserve">    {</w:t>
      </w:r>
    </w:p>
    <w:p w:rsidR="00AF6D6C" w:rsidRPr="009C6527" w:rsidRDefault="00AF6D6C" w:rsidP="00AF6D6C">
      <w:pPr>
        <w:pStyle w:val="Code"/>
        <w:rPr>
          <w:lang w:eastAsia="de-DE"/>
        </w:rPr>
      </w:pPr>
      <w:r w:rsidRPr="009C6527">
        <w:rPr>
          <w:lang w:eastAsia="de-DE"/>
        </w:rPr>
        <w:t xml:space="preserve">        get</w:t>
      </w:r>
    </w:p>
    <w:p w:rsidR="00AF6D6C" w:rsidRPr="009C6527" w:rsidRDefault="00AF6D6C" w:rsidP="00AF6D6C">
      <w:pPr>
        <w:pStyle w:val="Code"/>
        <w:rPr>
          <w:lang w:eastAsia="de-DE"/>
        </w:rPr>
      </w:pPr>
      <w:r w:rsidRPr="009C6527">
        <w:rPr>
          <w:lang w:eastAsia="de-DE"/>
        </w:rPr>
        <w:lastRenderedPageBreak/>
        <w:t xml:space="preserve">        {</w:t>
      </w:r>
    </w:p>
    <w:p w:rsidR="00AF6D6C" w:rsidRPr="009C6527" w:rsidRDefault="00AF6D6C" w:rsidP="00AF6D6C">
      <w:pPr>
        <w:pStyle w:val="Code"/>
        <w:rPr>
          <w:lang w:eastAsia="de-DE"/>
        </w:rPr>
      </w:pPr>
      <w:r w:rsidRPr="009C6527">
        <w:rPr>
          <w:lang w:eastAsia="de-DE"/>
        </w:rPr>
        <w:t xml:space="preserve">            return (!String.IsNullOrEmpty(_globalAbsolutePath));</w:t>
      </w:r>
    </w:p>
    <w:p w:rsidR="00AF6D6C" w:rsidRPr="009C6527" w:rsidRDefault="00AF6D6C" w:rsidP="00AF6D6C">
      <w:pPr>
        <w:pStyle w:val="Code"/>
        <w:rPr>
          <w:lang w:eastAsia="de-DE"/>
        </w:rPr>
      </w:pPr>
      <w:r w:rsidRPr="009C6527">
        <w:rPr>
          <w:lang w:eastAsia="de-DE"/>
        </w:rPr>
        <w:t xml:space="preserve">        }</w:t>
      </w:r>
    </w:p>
    <w:p w:rsidR="00AF6D6C" w:rsidRPr="009C6527" w:rsidRDefault="00AF6D6C" w:rsidP="00AF6D6C">
      <w:pPr>
        <w:pStyle w:val="Code"/>
        <w:rPr>
          <w:lang w:eastAsia="de-DE"/>
        </w:rPr>
      </w:pPr>
      <w:r w:rsidRPr="009C6527">
        <w:rPr>
          <w:lang w:eastAsia="de-DE"/>
        </w:rPr>
        <w:t xml:space="preserve">    }</w:t>
      </w:r>
    </w:p>
    <w:p w:rsidR="00AF6D6C" w:rsidRPr="009C6527" w:rsidRDefault="00AF6D6C" w:rsidP="00AF6D6C">
      <w:pPr>
        <w:pStyle w:val="CodeLast"/>
        <w:rPr>
          <w:lang w:eastAsia="de-DE"/>
        </w:rPr>
      </w:pPr>
      <w:r w:rsidRPr="009C6527">
        <w:rPr>
          <w:lang w:eastAsia="de-DE"/>
        </w:rPr>
        <w:t>}</w:t>
      </w:r>
    </w:p>
    <w:p w:rsidR="00772822" w:rsidRDefault="009C6527" w:rsidP="009C6527">
      <w:pPr>
        <w:pStyle w:val="BodyTextCont"/>
      </w:pPr>
      <w:r>
        <w:t xml:space="preserve">The </w:t>
      </w:r>
      <w:proofErr w:type="spellStart"/>
      <w:r w:rsidRPr="009C6527">
        <w:rPr>
          <w:rStyle w:val="CodeInline"/>
        </w:rPr>
        <w:t>VirtualThemeFile</w:t>
      </w:r>
      <w:proofErr w:type="spellEnd"/>
      <w:r>
        <w:t xml:space="preserve"> class holds a reference to a specific file from</w:t>
      </w:r>
      <w:r w:rsidR="00FC38EF">
        <w:t xml:space="preserve"> the</w:t>
      </w:r>
      <w:r>
        <w:t xml:space="preserve"> </w:t>
      </w:r>
      <w:proofErr w:type="spellStart"/>
      <w:r w:rsidRPr="009C6527">
        <w:rPr>
          <w:i/>
        </w:rPr>
        <w:t>Path_Themes</w:t>
      </w:r>
      <w:proofErr w:type="spellEnd"/>
      <w:r>
        <w:t xml:space="preserve"> folder. This is usually a skin file, a style sheet, or </w:t>
      </w:r>
      <w:r w:rsidR="00070E9B">
        <w:t xml:space="preserve">a </w:t>
      </w:r>
      <w:r>
        <w:t>resource</w:t>
      </w:r>
      <w:r w:rsidR="00FC38EF">
        <w:t xml:space="preserve"> (such as</w:t>
      </w:r>
      <w:r>
        <w:t xml:space="preserve"> an image</w:t>
      </w:r>
      <w:r w:rsidR="00FC38EF">
        <w:t>)</w:t>
      </w:r>
      <w:r>
        <w:t xml:space="preserve"> used with a theme. The file’s complete location is stored in</w:t>
      </w:r>
      <w:r w:rsidR="00FC38EF">
        <w:t xml:space="preserve"> the</w:t>
      </w:r>
      <w:r>
        <w:t xml:space="preserve"> </w:t>
      </w:r>
      <w:proofErr w:type="spellStart"/>
      <w:r w:rsidRPr="009C6527">
        <w:rPr>
          <w:rStyle w:val="CodeInline"/>
        </w:rPr>
        <w:t>AbsolutePath</w:t>
      </w:r>
      <w:proofErr w:type="spellEnd"/>
      <w:r>
        <w:t xml:space="preserve"> property and used in the </w:t>
      </w:r>
      <w:r w:rsidRPr="009C6527">
        <w:rPr>
          <w:rStyle w:val="CodeInline"/>
        </w:rPr>
        <w:t>Open</w:t>
      </w:r>
      <w:r>
        <w:t xml:space="preserve"> method. </w:t>
      </w:r>
      <w:r w:rsidR="00070E9B">
        <w:t xml:space="preserve">(The </w:t>
      </w:r>
      <w:r w:rsidR="00F60403" w:rsidRPr="00F60403">
        <w:rPr>
          <w:rStyle w:val="CodeInline"/>
        </w:rPr>
        <w:t>Open</w:t>
      </w:r>
      <w:r w:rsidR="00070E9B">
        <w:t xml:space="preserve"> </w:t>
      </w:r>
      <w:r>
        <w:t xml:space="preserve">method is called </w:t>
      </w:r>
      <w:r w:rsidR="00070E9B">
        <w:t xml:space="preserve">to read </w:t>
      </w:r>
      <w:r>
        <w:t>the file</w:t>
      </w:r>
      <w:r w:rsidR="00070E9B">
        <w:t>’s contents</w:t>
      </w:r>
      <w:r>
        <w:t>.</w:t>
      </w:r>
      <w:r w:rsidR="00070E9B">
        <w:t>)</w:t>
      </w:r>
      <w:r>
        <w:t xml:space="preserve"> The </w:t>
      </w:r>
      <w:r w:rsidRPr="009C6527">
        <w:rPr>
          <w:rStyle w:val="CodeInline"/>
        </w:rPr>
        <w:t>Parent</w:t>
      </w:r>
      <w:r>
        <w:t xml:space="preserve"> property points to the containing directory.</w:t>
      </w:r>
    </w:p>
    <w:p w:rsidR="009C6527" w:rsidRPr="009C6527" w:rsidRDefault="009C6527" w:rsidP="009C6527">
      <w:pPr>
        <w:pStyle w:val="BodyTextCont"/>
      </w:pPr>
      <w:r>
        <w:t xml:space="preserve">The main focus of the implementation is the directory handling. Hence, the </w:t>
      </w:r>
      <w:proofErr w:type="spellStart"/>
      <w:r w:rsidRPr="009C6527">
        <w:rPr>
          <w:rStyle w:val="CodeInline"/>
        </w:rPr>
        <w:t>VirtualThemeDirectory</w:t>
      </w:r>
      <w:proofErr w:type="spellEnd"/>
      <w:r>
        <w:t xml:space="preserve"> class </w:t>
      </w:r>
      <w:r w:rsidR="00070E9B">
        <w:t xml:space="preserve">contains much </w:t>
      </w:r>
      <w:r>
        <w:t xml:space="preserve">more code. </w:t>
      </w:r>
    </w:p>
    <w:p w:rsidR="00772822" w:rsidRDefault="00772822" w:rsidP="00772822">
      <w:pPr>
        <w:pStyle w:val="CodeCaption"/>
      </w:pPr>
      <w:r>
        <w:t>Listing  8-</w:t>
      </w:r>
      <w:r w:rsidR="007B75E1">
        <w:fldChar w:fldCharType="begin"/>
      </w:r>
      <w:r w:rsidR="007B75E1">
        <w:instrText xml:space="preserve"> SEQ Listing_ \* ARABIC </w:instrText>
      </w:r>
      <w:r w:rsidR="007B75E1">
        <w:fldChar w:fldCharType="separate"/>
      </w:r>
      <w:r w:rsidR="00910F1D">
        <w:t>4</w:t>
      </w:r>
      <w:r w:rsidR="007B75E1">
        <w:fldChar w:fldCharType="end"/>
      </w:r>
      <w:r>
        <w:t>. Handling virtual directories</w:t>
      </w:r>
    </w:p>
    <w:p w:rsidR="00AF6D6C" w:rsidRPr="00AF6D6C" w:rsidRDefault="00AF6D6C" w:rsidP="00AF6D6C">
      <w:pPr>
        <w:pStyle w:val="CodeFirst"/>
        <w:rPr>
          <w:lang w:eastAsia="de-DE"/>
        </w:rPr>
      </w:pPr>
      <w:r w:rsidRPr="00AF6D6C">
        <w:rPr>
          <w:lang w:eastAsia="de-DE"/>
        </w:rPr>
        <w:t>public class VirtualThemeDirectory : VirtualDirectory</w:t>
      </w:r>
    </w:p>
    <w:p w:rsidR="00AF6D6C" w:rsidRPr="00AF6D6C" w:rsidRDefault="00AF6D6C" w:rsidP="00AF6D6C">
      <w:pPr>
        <w:pStyle w:val="Code"/>
        <w:rPr>
          <w:lang w:eastAsia="de-DE"/>
        </w:rPr>
      </w:pPr>
      <w:r w:rsidRPr="00AF6D6C">
        <w:rPr>
          <w:lang w:eastAsia="de-DE"/>
        </w:rPr>
        <w:t>{</w:t>
      </w:r>
    </w:p>
    <w:p w:rsidR="00AF6D6C" w:rsidRPr="00AF6D6C" w:rsidRDefault="00AF6D6C" w:rsidP="00AF6D6C">
      <w:pPr>
        <w:pStyle w:val="Code"/>
        <w:rPr>
          <w:lang w:eastAsia="de-DE"/>
        </w:rPr>
      </w:pPr>
      <w:r w:rsidRPr="00AF6D6C">
        <w:rPr>
          <w:lang w:eastAsia="de-DE"/>
        </w:rPr>
        <w:t xml:space="preserve">    struct ItemSearchInfo</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public String Name;</w:t>
      </w:r>
    </w:p>
    <w:p w:rsidR="00AF6D6C" w:rsidRPr="00AF6D6C" w:rsidRDefault="00AF6D6C" w:rsidP="00AF6D6C">
      <w:pPr>
        <w:pStyle w:val="Code"/>
        <w:rPr>
          <w:lang w:eastAsia="de-DE"/>
        </w:rPr>
      </w:pPr>
      <w:r w:rsidRPr="00AF6D6C">
        <w:rPr>
          <w:lang w:eastAsia="de-DE"/>
        </w:rPr>
        <w:t xml:space="preserve">        public String VirtualPath;</w:t>
      </w:r>
    </w:p>
    <w:p w:rsidR="00AF6D6C" w:rsidRPr="00AF6D6C" w:rsidRDefault="00AF6D6C" w:rsidP="00AF6D6C">
      <w:pPr>
        <w:pStyle w:val="Code"/>
        <w:rPr>
          <w:lang w:eastAsia="de-DE"/>
        </w:rPr>
      </w:pPr>
      <w:r w:rsidRPr="00AF6D6C">
        <w:rPr>
          <w:lang w:eastAsia="de-DE"/>
        </w:rPr>
        <w:t xml:space="preserve">        public String ThemeAbsolutePath;</w:t>
      </w:r>
    </w:p>
    <w:p w:rsidR="00AF6D6C" w:rsidRPr="00AF6D6C" w:rsidRDefault="00AF6D6C" w:rsidP="00AF6D6C">
      <w:pPr>
        <w:pStyle w:val="Code"/>
        <w:rPr>
          <w:lang w:eastAsia="de-DE"/>
        </w:rPr>
      </w:pPr>
      <w:r w:rsidRPr="00AF6D6C">
        <w:rPr>
          <w:lang w:eastAsia="de-DE"/>
        </w:rPr>
        <w:t xml:space="preserve">        public String GlobalAbsolutePath;</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private VirtualThemeDirectory _parent = null;</w:t>
      </w:r>
    </w:p>
    <w:p w:rsidR="00AF6D6C" w:rsidRPr="00AF6D6C" w:rsidRDefault="00AF6D6C" w:rsidP="00AF6D6C">
      <w:pPr>
        <w:pStyle w:val="Code"/>
        <w:rPr>
          <w:lang w:eastAsia="de-DE"/>
        </w:rPr>
      </w:pPr>
      <w:r w:rsidRPr="00AF6D6C">
        <w:rPr>
          <w:lang w:eastAsia="de-DE"/>
        </w:rPr>
        <w:t xml:space="preserve">    private String _themeAbsolutePath = String.Empty;</w:t>
      </w:r>
    </w:p>
    <w:p w:rsidR="00AF6D6C" w:rsidRPr="00AF6D6C" w:rsidRDefault="00AF6D6C" w:rsidP="00AF6D6C">
      <w:pPr>
        <w:pStyle w:val="Code"/>
        <w:rPr>
          <w:lang w:eastAsia="de-DE"/>
        </w:rPr>
      </w:pPr>
      <w:r w:rsidRPr="00AF6D6C">
        <w:rPr>
          <w:lang w:eastAsia="de-DE"/>
        </w:rPr>
        <w:t xml:space="preserve">    private String _globalAbsolutePath = String.Empty;</w:t>
      </w:r>
    </w:p>
    <w:p w:rsidR="00AF6D6C" w:rsidRPr="00AF6D6C" w:rsidRDefault="00AF6D6C" w:rsidP="00AF6D6C">
      <w:pPr>
        <w:pStyle w:val="Code"/>
        <w:rPr>
          <w:lang w:eastAsia="de-DE"/>
        </w:rPr>
      </w:pPr>
      <w:r w:rsidRPr="00AF6D6C">
        <w:rPr>
          <w:lang w:eastAsia="de-DE"/>
        </w:rPr>
        <w:t xml:space="preserve">    private Dictionary&lt;String, VirtualThemeDirectory&gt; _directories = null;</w:t>
      </w:r>
    </w:p>
    <w:p w:rsidR="00AF6D6C" w:rsidRPr="00AF6D6C" w:rsidRDefault="00AF6D6C" w:rsidP="00AF6D6C">
      <w:pPr>
        <w:pStyle w:val="Code"/>
        <w:rPr>
          <w:lang w:eastAsia="de-DE"/>
        </w:rPr>
      </w:pPr>
      <w:r w:rsidRPr="00AF6D6C">
        <w:rPr>
          <w:lang w:eastAsia="de-DE"/>
        </w:rPr>
        <w:t xml:space="preserve">    private Dictionary&lt;String, VirtualThemeFile&gt; _files = null;</w:t>
      </w:r>
    </w:p>
    <w:p w:rsidR="00AF6D6C" w:rsidRPr="00AF6D6C" w:rsidRDefault="00AF6D6C" w:rsidP="00AF6D6C">
      <w:pPr>
        <w:pStyle w:val="Code"/>
        <w:rPr>
          <w:lang w:eastAsia="de-DE"/>
        </w:rPr>
      </w:pPr>
      <w:r w:rsidRPr="00AF6D6C">
        <w:rPr>
          <w:lang w:eastAsia="de-DE"/>
        </w:rPr>
        <w:t xml:space="preserve">    private Dictionary&lt;String, VirtualFileBase&gt; _children = null;</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public VirtualThemeDirectory(String virtualPath)</w:t>
      </w:r>
    </w:p>
    <w:p w:rsidR="00AF6D6C" w:rsidRPr="00AF6D6C" w:rsidRDefault="00AF6D6C" w:rsidP="00AF6D6C">
      <w:pPr>
        <w:pStyle w:val="Code"/>
        <w:rPr>
          <w:lang w:eastAsia="de-DE"/>
        </w:rPr>
      </w:pPr>
      <w:r w:rsidRPr="00AF6D6C">
        <w:rPr>
          <w:lang w:eastAsia="de-DE"/>
        </w:rPr>
        <w:t xml:space="preserve">        : this(virtualPath, String.Empty, String.Empty, null)</w:t>
      </w:r>
    </w:p>
    <w:p w:rsidR="00AF6D6C" w:rsidRPr="00AF6D6C" w:rsidRDefault="00AF6D6C" w:rsidP="00AF6D6C">
      <w:pPr>
        <w:pStyle w:val="Code"/>
        <w:rPr>
          <w:lang w:eastAsia="de-DE"/>
        </w:rPr>
      </w:pPr>
      <w:r w:rsidRPr="00AF6D6C">
        <w:rPr>
          <w:lang w:eastAsia="de-DE"/>
        </w:rPr>
        <w:t xml:space="preserve">    {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public VirtualThemeDirectory(String virtualPath,</w:t>
      </w:r>
    </w:p>
    <w:p w:rsidR="00AF6D6C" w:rsidRPr="00AF6D6C" w:rsidRDefault="00AF6D6C" w:rsidP="00AF6D6C">
      <w:pPr>
        <w:pStyle w:val="Code"/>
        <w:rPr>
          <w:lang w:eastAsia="de-DE"/>
        </w:rPr>
      </w:pPr>
      <w:r w:rsidRPr="00AF6D6C">
        <w:rPr>
          <w:lang w:eastAsia="de-DE"/>
        </w:rPr>
        <w:t xml:space="preserve">        String themeAbsolutePath,</w:t>
      </w:r>
    </w:p>
    <w:p w:rsidR="00AF6D6C" w:rsidRPr="00AF6D6C" w:rsidRDefault="00AF6D6C" w:rsidP="00AF6D6C">
      <w:pPr>
        <w:pStyle w:val="Code"/>
        <w:rPr>
          <w:lang w:eastAsia="de-DE"/>
        </w:rPr>
      </w:pPr>
      <w:r w:rsidRPr="00AF6D6C">
        <w:rPr>
          <w:lang w:eastAsia="de-DE"/>
        </w:rPr>
        <w:t xml:space="preserve">        String globalAbsolutePath)</w:t>
      </w:r>
    </w:p>
    <w:p w:rsidR="00AF6D6C" w:rsidRPr="00AF6D6C" w:rsidRDefault="00AF6D6C" w:rsidP="00AF6D6C">
      <w:pPr>
        <w:pStyle w:val="Code"/>
        <w:rPr>
          <w:lang w:eastAsia="de-DE"/>
        </w:rPr>
      </w:pPr>
      <w:r w:rsidRPr="00AF6D6C">
        <w:rPr>
          <w:lang w:eastAsia="de-DE"/>
        </w:rPr>
        <w:t xml:space="preserve">        : this(virtualPath, themeAbsolutePath, globalAbsolutePath, null)</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public VirtualThemeDirectory(String virtualPath,</w:t>
      </w:r>
    </w:p>
    <w:p w:rsidR="00AF6D6C" w:rsidRPr="00AF6D6C" w:rsidRDefault="00AF6D6C" w:rsidP="00AF6D6C">
      <w:pPr>
        <w:pStyle w:val="Code"/>
        <w:rPr>
          <w:lang w:eastAsia="de-DE"/>
        </w:rPr>
      </w:pPr>
      <w:r w:rsidRPr="00AF6D6C">
        <w:rPr>
          <w:lang w:eastAsia="de-DE"/>
        </w:rPr>
        <w:t xml:space="preserve">        String themeAbsolutePath,</w:t>
      </w:r>
    </w:p>
    <w:p w:rsidR="00AF6D6C" w:rsidRPr="00AF6D6C" w:rsidRDefault="00AF6D6C" w:rsidP="00AF6D6C">
      <w:pPr>
        <w:pStyle w:val="Code"/>
        <w:rPr>
          <w:lang w:eastAsia="de-DE"/>
        </w:rPr>
      </w:pPr>
      <w:r w:rsidRPr="00AF6D6C">
        <w:rPr>
          <w:lang w:eastAsia="de-DE"/>
        </w:rPr>
        <w:t xml:space="preserve">        String globalAbsolutePath, </w:t>
      </w:r>
    </w:p>
    <w:p w:rsidR="00AF6D6C" w:rsidRPr="00AF6D6C" w:rsidRDefault="00AF6D6C" w:rsidP="00AF6D6C">
      <w:pPr>
        <w:pStyle w:val="Code"/>
        <w:rPr>
          <w:lang w:eastAsia="de-DE"/>
        </w:rPr>
      </w:pPr>
      <w:r w:rsidRPr="00AF6D6C">
        <w:rPr>
          <w:lang w:eastAsia="de-DE"/>
        </w:rPr>
        <w:t xml:space="preserve">        VirtualThemeDirectory parent)</w:t>
      </w:r>
    </w:p>
    <w:p w:rsidR="00AF6D6C" w:rsidRPr="00AF6D6C" w:rsidRDefault="00AF6D6C" w:rsidP="00AF6D6C">
      <w:pPr>
        <w:pStyle w:val="Code"/>
        <w:rPr>
          <w:lang w:eastAsia="de-DE"/>
        </w:rPr>
      </w:pPr>
      <w:r w:rsidRPr="00AF6D6C">
        <w:rPr>
          <w:lang w:eastAsia="de-DE"/>
        </w:rPr>
        <w:t xml:space="preserve">        : base(virtualPath)</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if (String.IsNullOrEmpty(themeAbsolutePath))</w:t>
      </w:r>
    </w:p>
    <w:p w:rsidR="00AF6D6C" w:rsidRPr="00AF6D6C" w:rsidRDefault="00AF6D6C" w:rsidP="00AF6D6C">
      <w:pPr>
        <w:pStyle w:val="Code"/>
        <w:rPr>
          <w:lang w:eastAsia="de-DE"/>
        </w:rPr>
      </w:pPr>
      <w:r w:rsidRPr="00AF6D6C">
        <w:rPr>
          <w:lang w:eastAsia="de-DE"/>
        </w:rPr>
        <w:lastRenderedPageBreak/>
        <w:t xml:space="preserve">        {</w:t>
      </w:r>
    </w:p>
    <w:p w:rsidR="009C6527" w:rsidRDefault="00AF6D6C" w:rsidP="00AF6D6C">
      <w:pPr>
        <w:pStyle w:val="Code"/>
        <w:rPr>
          <w:lang w:eastAsia="de-DE"/>
        </w:rPr>
      </w:pPr>
      <w:r w:rsidRPr="00AF6D6C">
        <w:rPr>
          <w:lang w:eastAsia="de-DE"/>
        </w:rPr>
        <w:t xml:space="preserve">            String sThemeRelativePath = </w:t>
      </w:r>
      <w:r w:rsidR="009C6527">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ThemePathProvider.Current.ConvertToThemeRelativePath(</w:t>
      </w:r>
      <w:r w:rsidR="004D78D5">
        <w:rPr>
          <w:lang w:eastAsia="de-DE"/>
        </w:rPr>
        <w:t>v</w:t>
      </w:r>
      <w:r w:rsidR="004D78D5" w:rsidRPr="00AF6D6C">
        <w:rPr>
          <w:lang w:eastAsia="de-DE"/>
        </w:rPr>
        <w:t>irtualPath</w:t>
      </w:r>
      <w:r w:rsidR="00AF6D6C" w:rsidRPr="00AF6D6C">
        <w:rPr>
          <w:lang w:eastAsia="de-DE"/>
        </w:rPr>
        <w:t>);</w:t>
      </w:r>
    </w:p>
    <w:p w:rsidR="009C6527" w:rsidRDefault="00AF6D6C" w:rsidP="00AF6D6C">
      <w:pPr>
        <w:pStyle w:val="Code"/>
        <w:rPr>
          <w:lang w:eastAsia="de-DE"/>
        </w:rPr>
      </w:pPr>
      <w:r w:rsidRPr="00AF6D6C">
        <w:rPr>
          <w:lang w:eastAsia="de-DE"/>
        </w:rPr>
        <w:t xml:space="preserve">            themeAbsolutePath =</w:t>
      </w:r>
      <w:r w:rsidR="009C6527">
        <w:rPr>
          <w:lang w:eastAsia="de-DE"/>
        </w:rPr>
        <w:t xml:space="preserve"> </w:t>
      </w:r>
      <w:r w:rsidR="009C6527">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 xml:space="preserve"> HttpContext.Current.Server.MapPath(sThemeRelativePath);</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if (!Directory.Exists(themeAbsolutePath))</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themeAbsolutePath = String.Empty;</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if (String.IsNullOrEmpty(globalAbsolutePath))</w:t>
      </w:r>
    </w:p>
    <w:p w:rsidR="00AF6D6C" w:rsidRPr="00AF6D6C" w:rsidRDefault="00AF6D6C" w:rsidP="00AF6D6C">
      <w:pPr>
        <w:pStyle w:val="Code"/>
        <w:rPr>
          <w:lang w:eastAsia="de-DE"/>
        </w:rPr>
      </w:pPr>
      <w:r w:rsidRPr="00AF6D6C">
        <w:rPr>
          <w:lang w:eastAsia="de-DE"/>
        </w:rPr>
        <w:t xml:space="preserve">        {</w:t>
      </w:r>
    </w:p>
    <w:p w:rsidR="009C6527" w:rsidRDefault="00AF6D6C" w:rsidP="00AF6D6C">
      <w:pPr>
        <w:pStyle w:val="Code"/>
        <w:rPr>
          <w:lang w:eastAsia="de-DE"/>
        </w:rPr>
      </w:pPr>
      <w:r w:rsidRPr="00AF6D6C">
        <w:rPr>
          <w:lang w:eastAsia="de-DE"/>
        </w:rPr>
        <w:t xml:space="preserve">            String sGlobalRelativePath = </w:t>
      </w:r>
      <w:r w:rsidR="009C6527" w:rsidRPr="00AF6D6C">
        <w:rPr>
          <w:lang w:eastAsia="de-DE"/>
        </w:rPr>
        <w:t xml:space="preserve"> </w:t>
      </w:r>
      <w:r w:rsidR="009C6527">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ThemePathProvider.Current.ConvertToGlobalRelativePath(</w:t>
      </w:r>
      <w:r w:rsidR="004D78D5">
        <w:rPr>
          <w:lang w:eastAsia="de-DE"/>
        </w:rPr>
        <w:t>V</w:t>
      </w:r>
      <w:r w:rsidR="004D78D5" w:rsidRPr="00AF6D6C">
        <w:rPr>
          <w:lang w:eastAsia="de-DE"/>
        </w:rPr>
        <w:t>irtualPath</w:t>
      </w:r>
      <w:r w:rsidR="00AF6D6C" w:rsidRPr="00AF6D6C">
        <w:rPr>
          <w:lang w:eastAsia="de-DE"/>
        </w:rPr>
        <w:t>);</w:t>
      </w:r>
    </w:p>
    <w:p w:rsidR="009C6527" w:rsidRDefault="00AF6D6C" w:rsidP="00AF6D6C">
      <w:pPr>
        <w:pStyle w:val="Code"/>
        <w:rPr>
          <w:lang w:eastAsia="de-DE"/>
        </w:rPr>
      </w:pPr>
      <w:r w:rsidRPr="00AF6D6C">
        <w:rPr>
          <w:lang w:eastAsia="de-DE"/>
        </w:rPr>
        <w:t xml:space="preserve">            globalAbsolutePath = </w:t>
      </w:r>
      <w:r w:rsidR="009C6527" w:rsidRPr="00AF6D6C">
        <w:rPr>
          <w:lang w:eastAsia="de-DE"/>
        </w:rPr>
        <w:t xml:space="preserve"> </w:t>
      </w:r>
      <w:r w:rsidR="009C6527">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HttpContext.Current.Server.MapPath(sGlobalRelativePath);</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if (!Directory.Exists(globalAbsolutePath))</w:t>
      </w:r>
    </w:p>
    <w:p w:rsidR="00AF6D6C" w:rsidRPr="00AF6D6C" w:rsidRDefault="00AF6D6C" w:rsidP="00AF6D6C">
      <w:pPr>
        <w:pStyle w:val="Code"/>
        <w:rPr>
          <w:lang w:eastAsia="de-DE"/>
        </w:rPr>
      </w:pPr>
      <w:r w:rsidRPr="00AF6D6C">
        <w:rPr>
          <w:lang w:eastAsia="de-DE"/>
        </w:rPr>
        <w:t xml:space="preserve">            globalAbsolutePath = String.Empty;</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_themeAbsolutePath = themeAbsolutePath;</w:t>
      </w:r>
    </w:p>
    <w:p w:rsidR="00AF6D6C" w:rsidRPr="00AF6D6C" w:rsidRDefault="00AF6D6C" w:rsidP="00AF6D6C">
      <w:pPr>
        <w:pStyle w:val="Code"/>
        <w:rPr>
          <w:lang w:eastAsia="de-DE"/>
        </w:rPr>
      </w:pPr>
      <w:r w:rsidRPr="00AF6D6C">
        <w:rPr>
          <w:lang w:eastAsia="de-DE"/>
        </w:rPr>
        <w:t xml:space="preserve">        _globalAbsolutePath = globalAbsolutePath;</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_parent = parent;</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 Create the collections to hold the virtual items</w:t>
      </w:r>
    </w:p>
    <w:p w:rsidR="00AF6D6C" w:rsidRPr="00AF6D6C" w:rsidRDefault="00AF6D6C" w:rsidP="00AF6D6C">
      <w:pPr>
        <w:pStyle w:val="Code"/>
        <w:rPr>
          <w:lang w:eastAsia="de-DE"/>
        </w:rPr>
      </w:pPr>
      <w:r w:rsidRPr="00AF6D6C">
        <w:rPr>
          <w:lang w:eastAsia="de-DE"/>
        </w:rPr>
        <w:t xml:space="preserve">        _files = new Dictionary&lt;string, VirtualThemeFile&gt;();</w:t>
      </w:r>
    </w:p>
    <w:p w:rsidR="00AF6D6C" w:rsidRPr="00AF6D6C" w:rsidRDefault="00AF6D6C" w:rsidP="00AF6D6C">
      <w:pPr>
        <w:pStyle w:val="Code"/>
        <w:rPr>
          <w:lang w:eastAsia="de-DE"/>
        </w:rPr>
      </w:pPr>
      <w:r w:rsidRPr="00AF6D6C">
        <w:rPr>
          <w:lang w:eastAsia="de-DE"/>
        </w:rPr>
        <w:t xml:space="preserve">        _directories = new Dictionary&lt;string, VirtualThemeDirectory&gt;();</w:t>
      </w:r>
    </w:p>
    <w:p w:rsidR="00AF6D6C" w:rsidRPr="00AF6D6C" w:rsidRDefault="00AF6D6C" w:rsidP="00AF6D6C">
      <w:pPr>
        <w:pStyle w:val="Code"/>
        <w:rPr>
          <w:lang w:eastAsia="de-DE"/>
        </w:rPr>
      </w:pPr>
      <w:r w:rsidRPr="00AF6D6C">
        <w:rPr>
          <w:lang w:eastAsia="de-DE"/>
        </w:rPr>
        <w:t xml:space="preserve">        _children = new Dictionary&lt;string, VirtualFileBase&gt;();</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FindFiles();</w:t>
      </w:r>
    </w:p>
    <w:p w:rsidR="00AF6D6C" w:rsidRPr="00AF6D6C" w:rsidRDefault="00AF6D6C" w:rsidP="00AF6D6C">
      <w:pPr>
        <w:pStyle w:val="Code"/>
        <w:rPr>
          <w:lang w:eastAsia="de-DE"/>
        </w:rPr>
      </w:pPr>
      <w:r w:rsidRPr="00AF6D6C">
        <w:rPr>
          <w:lang w:eastAsia="de-DE"/>
        </w:rPr>
        <w:t xml:space="preserve">        FindSubDirectories();</w:t>
      </w:r>
    </w:p>
    <w:p w:rsidR="00AF6D6C" w:rsidRPr="00AF6D6C" w:rsidRDefault="00AF6D6C" w:rsidP="00AF6D6C">
      <w:pPr>
        <w:pStyle w:val="Code"/>
        <w:rPr>
          <w:lang w:eastAsia="de-DE"/>
        </w:rPr>
      </w:pPr>
      <w:r w:rsidRPr="00AF6D6C">
        <w:rPr>
          <w:lang w:eastAsia="de-DE"/>
        </w:rPr>
        <w:t xml:space="preserve">        FindChildren();</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private void FindFiles()</w:t>
      </w:r>
    </w:p>
    <w:p w:rsidR="00AF6D6C" w:rsidRPr="00AF6D6C" w:rsidRDefault="00AF6D6C" w:rsidP="00AF6D6C">
      <w:pPr>
        <w:pStyle w:val="Code"/>
        <w:rPr>
          <w:lang w:eastAsia="de-DE"/>
        </w:rPr>
      </w:pPr>
      <w:r w:rsidRPr="00AF6D6C">
        <w:rPr>
          <w:lang w:eastAsia="de-DE"/>
        </w:rPr>
        <w:t xml:space="preserve">    {</w:t>
      </w:r>
    </w:p>
    <w:p w:rsidR="009C6527" w:rsidRDefault="00AF6D6C" w:rsidP="00AF6D6C">
      <w:pPr>
        <w:pStyle w:val="Code"/>
        <w:rPr>
          <w:lang w:eastAsia="de-DE"/>
        </w:rPr>
      </w:pPr>
      <w:r w:rsidRPr="00AF6D6C">
        <w:rPr>
          <w:lang w:eastAsia="de-DE"/>
        </w:rPr>
        <w:t xml:space="preserve">        Dictionary&lt;String, ItemSearchInfo&gt; fileList = </w:t>
      </w:r>
      <w:r w:rsidR="009C6527" w:rsidRPr="00AF6D6C">
        <w:rPr>
          <w:lang w:eastAsia="de-DE"/>
        </w:rPr>
        <w:t xml:space="preserve"> </w:t>
      </w:r>
      <w:r w:rsidR="009C6527">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new Dictionary&lt;string, ItemSearchInfo&gt;();</w:t>
      </w:r>
    </w:p>
    <w:p w:rsidR="00AF6D6C" w:rsidRPr="00AF6D6C" w:rsidRDefault="00AF6D6C" w:rsidP="00AF6D6C">
      <w:pPr>
        <w:pStyle w:val="Code"/>
        <w:rPr>
          <w:lang w:eastAsia="de-DE"/>
        </w:rPr>
      </w:pPr>
      <w:r w:rsidRPr="00AF6D6C">
        <w:rPr>
          <w:lang w:eastAsia="de-DE"/>
        </w:rPr>
        <w:t xml:space="preserve">        if (Directory.Exists(ThemeAbsolutePath))</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var files = from f in Directory.GetFiles(ThemeAbsolutePath)</w:t>
      </w:r>
    </w:p>
    <w:p w:rsidR="00AF6D6C" w:rsidRPr="00AF6D6C" w:rsidRDefault="00AF6D6C" w:rsidP="00AF6D6C">
      <w:pPr>
        <w:pStyle w:val="Code"/>
        <w:rPr>
          <w:lang w:eastAsia="de-DE"/>
        </w:rPr>
      </w:pPr>
      <w:r w:rsidRPr="00AF6D6C">
        <w:rPr>
          <w:lang w:eastAsia="de-DE"/>
        </w:rPr>
        <w:t xml:space="preserve">                        select new ItemSearchInfo</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Name = Path.GetFileName(f),</w:t>
      </w:r>
    </w:p>
    <w:p w:rsidR="009C6527" w:rsidRDefault="00AF6D6C" w:rsidP="00AF6D6C">
      <w:pPr>
        <w:pStyle w:val="Code"/>
        <w:rPr>
          <w:lang w:eastAsia="de-DE"/>
        </w:rPr>
      </w:pPr>
      <w:r w:rsidRPr="00AF6D6C">
        <w:rPr>
          <w:lang w:eastAsia="de-DE"/>
        </w:rPr>
        <w:t xml:space="preserve">                            VirtualPath = VirtualPathUtility.Combine(VirtualPath, </w:t>
      </w:r>
      <w:r w:rsidR="009C6527">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Path.GetFileName(f)),</w:t>
      </w:r>
    </w:p>
    <w:p w:rsidR="00AF6D6C" w:rsidRPr="00AF6D6C" w:rsidRDefault="00AF6D6C" w:rsidP="00AF6D6C">
      <w:pPr>
        <w:pStyle w:val="Code"/>
        <w:rPr>
          <w:lang w:eastAsia="de-DE"/>
        </w:rPr>
      </w:pPr>
      <w:r w:rsidRPr="00AF6D6C">
        <w:rPr>
          <w:lang w:eastAsia="de-DE"/>
        </w:rPr>
        <w:t xml:space="preserve">                            ThemeAbsolutePath = f</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foreach (ItemSearchInfo fileInfo in files)</w:t>
      </w:r>
    </w:p>
    <w:p w:rsidR="00AF6D6C" w:rsidRPr="00AF6D6C" w:rsidRDefault="00AF6D6C" w:rsidP="00AF6D6C">
      <w:pPr>
        <w:pStyle w:val="Code"/>
        <w:rPr>
          <w:lang w:eastAsia="de-DE"/>
        </w:rPr>
      </w:pPr>
      <w:r w:rsidRPr="00AF6D6C">
        <w:rPr>
          <w:lang w:eastAsia="de-DE"/>
        </w:rPr>
        <w:lastRenderedPageBreak/>
        <w:t xml:space="preserve">            {</w:t>
      </w:r>
    </w:p>
    <w:p w:rsidR="00AF6D6C" w:rsidRPr="00AF6D6C" w:rsidRDefault="00AF6D6C" w:rsidP="00AF6D6C">
      <w:pPr>
        <w:pStyle w:val="Code"/>
        <w:rPr>
          <w:lang w:eastAsia="de-DE"/>
        </w:rPr>
      </w:pPr>
      <w:r w:rsidRPr="00AF6D6C">
        <w:rPr>
          <w:lang w:eastAsia="de-DE"/>
        </w:rPr>
        <w:t xml:space="preserve">                fileList.Add(fileInfo.Name, fileInfo);</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if (Directory.Exists(GlobalAbsolutePath))</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var files = from f in Directory.GetFiles(GlobalAbsolutePath)</w:t>
      </w:r>
    </w:p>
    <w:p w:rsidR="00AF6D6C" w:rsidRPr="00AF6D6C" w:rsidRDefault="00AF6D6C" w:rsidP="00AF6D6C">
      <w:pPr>
        <w:pStyle w:val="Code"/>
        <w:rPr>
          <w:lang w:eastAsia="de-DE"/>
        </w:rPr>
      </w:pPr>
      <w:r w:rsidRPr="00AF6D6C">
        <w:rPr>
          <w:lang w:eastAsia="de-DE"/>
        </w:rPr>
        <w:t xml:space="preserve">                        select new ItemSearchInfo</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Name = Path.GetFileName(f),</w:t>
      </w:r>
    </w:p>
    <w:p w:rsidR="009C6527" w:rsidRDefault="00AF6D6C" w:rsidP="00AF6D6C">
      <w:pPr>
        <w:pStyle w:val="Code"/>
        <w:rPr>
          <w:lang w:eastAsia="de-DE"/>
        </w:rPr>
      </w:pPr>
      <w:r w:rsidRPr="00AF6D6C">
        <w:rPr>
          <w:lang w:eastAsia="de-DE"/>
        </w:rPr>
        <w:t xml:space="preserve">                            VirtualPath = VirtualPathUtility.Combine(VirtualPath, </w:t>
      </w:r>
      <w:r w:rsidR="009C6527">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Path.GetFileName(f)),</w:t>
      </w:r>
    </w:p>
    <w:p w:rsidR="00AF6D6C" w:rsidRPr="00AF6D6C" w:rsidRDefault="00AF6D6C" w:rsidP="00AF6D6C">
      <w:pPr>
        <w:pStyle w:val="Code"/>
        <w:rPr>
          <w:lang w:eastAsia="de-DE"/>
        </w:rPr>
      </w:pPr>
      <w:r w:rsidRPr="00AF6D6C">
        <w:rPr>
          <w:lang w:eastAsia="de-DE"/>
        </w:rPr>
        <w:t xml:space="preserve">                            GlobalAbsolutePath = f</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foreach (ItemSearchInfo fileInfo in files)</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if (fileList.ContainsKey(fileInfo.Name))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ItemSearchInfo themeFileInfo = fileList[fileInfo.Name];</w:t>
      </w:r>
    </w:p>
    <w:p w:rsidR="00AF6D6C" w:rsidRPr="00AF6D6C" w:rsidRDefault="00AF6D6C" w:rsidP="00AF6D6C">
      <w:pPr>
        <w:pStyle w:val="Code"/>
        <w:rPr>
          <w:lang w:eastAsia="de-DE"/>
        </w:rPr>
      </w:pPr>
      <w:r w:rsidRPr="00AF6D6C">
        <w:rPr>
          <w:lang w:eastAsia="de-DE"/>
        </w:rPr>
        <w:t xml:space="preserve">                    fileList.Remove(themeFileInfo.Name);</w:t>
      </w:r>
    </w:p>
    <w:p w:rsidR="00AF6D6C" w:rsidRPr="00AF6D6C" w:rsidRDefault="00AF6D6C" w:rsidP="00AF6D6C">
      <w:pPr>
        <w:pStyle w:val="Code"/>
        <w:rPr>
          <w:lang w:eastAsia="de-DE"/>
        </w:rPr>
      </w:pPr>
      <w:r w:rsidRPr="00AF6D6C">
        <w:rPr>
          <w:lang w:eastAsia="de-DE"/>
        </w:rPr>
        <w:t xml:space="preserve">                    fileList.Add(themeFileInfo.Name, themeFileInfo);</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else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fileList.Add(fileInfo.Name, fileInfo);</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 Loop through each file found</w:t>
      </w:r>
    </w:p>
    <w:p w:rsidR="00AF6D6C" w:rsidRPr="00AF6D6C" w:rsidRDefault="00AF6D6C" w:rsidP="00AF6D6C">
      <w:pPr>
        <w:pStyle w:val="Code"/>
        <w:rPr>
          <w:lang w:eastAsia="de-DE"/>
        </w:rPr>
      </w:pPr>
      <w:r w:rsidRPr="00AF6D6C">
        <w:rPr>
          <w:lang w:eastAsia="de-DE"/>
        </w:rPr>
        <w:t xml:space="preserve">        foreach (ItemSearchInfo fileInfo in fileList.Values)</w:t>
      </w:r>
    </w:p>
    <w:p w:rsidR="00AF6D6C" w:rsidRPr="00AF6D6C" w:rsidRDefault="00AF6D6C" w:rsidP="00AF6D6C">
      <w:pPr>
        <w:pStyle w:val="Code"/>
        <w:rPr>
          <w:lang w:eastAsia="de-DE"/>
        </w:rPr>
      </w:pPr>
      <w:r w:rsidRPr="00AF6D6C">
        <w:rPr>
          <w:lang w:eastAsia="de-DE"/>
        </w:rPr>
        <w:t xml:space="preserve">        {</w:t>
      </w:r>
    </w:p>
    <w:p w:rsidR="009C6527" w:rsidRDefault="00AF6D6C" w:rsidP="009C6527">
      <w:pPr>
        <w:pStyle w:val="CodeBold"/>
        <w:rPr>
          <w:lang w:eastAsia="de-DE"/>
        </w:rPr>
      </w:pPr>
      <w:r w:rsidRPr="00AF6D6C">
        <w:rPr>
          <w:lang w:eastAsia="de-DE"/>
        </w:rPr>
        <w:t xml:space="preserve">            </w:t>
      </w:r>
      <w:r w:rsidR="009C6527">
        <w:rPr>
          <w:lang w:eastAsia="de-DE"/>
        </w:rPr>
        <w:t xml:space="preserve"> </w:t>
      </w:r>
      <w:r w:rsidRPr="00AF6D6C">
        <w:rPr>
          <w:lang w:eastAsia="de-DE"/>
        </w:rPr>
        <w:t xml:space="preserve">// Add each file to the files dictionary using the </w:t>
      </w:r>
    </w:p>
    <w:p w:rsidR="00AF6D6C" w:rsidRPr="00AF6D6C" w:rsidRDefault="009C6527" w:rsidP="009C6527">
      <w:pPr>
        <w:pStyle w:val="CodeBold"/>
        <w:rPr>
          <w:lang w:eastAsia="de-DE"/>
        </w:rPr>
      </w:pPr>
      <w:r>
        <w:rPr>
          <w:lang w:eastAsia="de-DE"/>
        </w:rPr>
        <w:t xml:space="preserve">             // </w:t>
      </w:r>
      <w:r w:rsidR="00AF6D6C" w:rsidRPr="00AF6D6C">
        <w:rPr>
          <w:lang w:eastAsia="de-DE"/>
        </w:rPr>
        <w:t>information stored for the file</w:t>
      </w:r>
    </w:p>
    <w:p w:rsidR="009C6527" w:rsidRDefault="00AF6D6C" w:rsidP="00AF6D6C">
      <w:pPr>
        <w:pStyle w:val="Code"/>
        <w:rPr>
          <w:lang w:eastAsia="de-DE"/>
        </w:rPr>
      </w:pPr>
      <w:r w:rsidRPr="00AF6D6C">
        <w:rPr>
          <w:lang w:eastAsia="de-DE"/>
        </w:rPr>
        <w:t xml:space="preserve">            _files.Add(fileInfo.Name, new VirtualThemeFile(fileInfo.VirtualPath, </w:t>
      </w:r>
      <w:r w:rsidR="009C6527">
        <w:rPr>
          <w:lang w:eastAsia="de-DE"/>
        </w:rPr>
        <w:sym w:font="Wingdings" w:char="F0C3"/>
      </w:r>
    </w:p>
    <w:p w:rsidR="009C6527" w:rsidRDefault="009C6527" w:rsidP="00AF6D6C">
      <w:pPr>
        <w:pStyle w:val="Code"/>
        <w:rPr>
          <w:lang w:eastAsia="de-DE"/>
        </w:rPr>
      </w:pPr>
      <w:r>
        <w:rPr>
          <w:lang w:eastAsia="de-DE"/>
        </w:rPr>
        <w:t xml:space="preserve">                                                     </w:t>
      </w:r>
      <w:r w:rsidR="00AF6D6C" w:rsidRPr="00AF6D6C">
        <w:rPr>
          <w:lang w:eastAsia="de-DE"/>
        </w:rPr>
        <w:t>fileInfo.ThemeAbsolutePath,</w:t>
      </w:r>
      <w:r w:rsidRPr="00AF6D6C">
        <w:rPr>
          <w:lang w:eastAsia="de-DE"/>
        </w:rPr>
        <w:t xml:space="preserve"> </w:t>
      </w:r>
      <w:r>
        <w:rPr>
          <w:lang w:eastAsia="de-DE"/>
        </w:rPr>
        <w:sym w:font="Wingdings" w:char="F0C3"/>
      </w:r>
    </w:p>
    <w:p w:rsidR="009C6527" w:rsidRDefault="009C6527" w:rsidP="00AF6D6C">
      <w:pPr>
        <w:pStyle w:val="Code"/>
        <w:rPr>
          <w:lang w:eastAsia="de-DE"/>
        </w:rPr>
      </w:pPr>
      <w:r>
        <w:rPr>
          <w:lang w:eastAsia="de-DE"/>
        </w:rPr>
        <w:t xml:space="preserve">                                                   </w:t>
      </w:r>
      <w:r w:rsidR="00AF6D6C" w:rsidRPr="00AF6D6C">
        <w:rPr>
          <w:lang w:eastAsia="de-DE"/>
        </w:rPr>
        <w:t xml:space="preserve"> fileInfo.GlobalAbsolutePath, </w:t>
      </w:r>
      <w:r>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this));</w:t>
      </w:r>
    </w:p>
    <w:p w:rsidR="00AF6D6C" w:rsidRPr="00AF6D6C" w:rsidRDefault="00AF6D6C" w:rsidP="00AF6D6C">
      <w:pPr>
        <w:pStyle w:val="Code"/>
        <w:rPr>
          <w:lang w:eastAsia="de-DE"/>
        </w:rPr>
      </w:pPr>
      <w:r w:rsidRPr="00AF6D6C">
        <w:rPr>
          <w:lang w:eastAsia="de-DE"/>
        </w:rPr>
        <w:t xml:space="preserve">        }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private void FindSubDirectories()</w:t>
      </w:r>
    </w:p>
    <w:p w:rsidR="00AF6D6C" w:rsidRPr="00AF6D6C" w:rsidRDefault="00AF6D6C" w:rsidP="00AF6D6C">
      <w:pPr>
        <w:pStyle w:val="Code"/>
        <w:rPr>
          <w:lang w:eastAsia="de-DE"/>
        </w:rPr>
      </w:pPr>
      <w:r w:rsidRPr="00AF6D6C">
        <w:rPr>
          <w:lang w:eastAsia="de-DE"/>
        </w:rPr>
        <w:t xml:space="preserve">    {</w:t>
      </w:r>
    </w:p>
    <w:p w:rsidR="009C6527" w:rsidRDefault="00AF6D6C" w:rsidP="00AF6D6C">
      <w:pPr>
        <w:pStyle w:val="Code"/>
        <w:rPr>
          <w:lang w:eastAsia="de-DE"/>
        </w:rPr>
      </w:pPr>
      <w:r w:rsidRPr="00AF6D6C">
        <w:rPr>
          <w:lang w:eastAsia="de-DE"/>
        </w:rPr>
        <w:t xml:space="preserve">        Dictionary&lt;String, ItemSearchInfo&gt; directoryList = </w:t>
      </w:r>
      <w:r w:rsidR="009C6527" w:rsidRPr="00AF6D6C">
        <w:rPr>
          <w:lang w:eastAsia="de-DE"/>
        </w:rPr>
        <w:t xml:space="preserve"> </w:t>
      </w:r>
      <w:r w:rsidR="009C6527">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new Dictionary&lt;string, ItemSearchInfo&gt;();</w:t>
      </w:r>
    </w:p>
    <w:p w:rsidR="00AF6D6C" w:rsidRPr="00AF6D6C" w:rsidRDefault="00AF6D6C" w:rsidP="00AF6D6C">
      <w:pPr>
        <w:pStyle w:val="Code"/>
        <w:rPr>
          <w:lang w:eastAsia="de-DE"/>
        </w:rPr>
      </w:pPr>
      <w:r w:rsidRPr="00AF6D6C">
        <w:rPr>
          <w:lang w:eastAsia="de-DE"/>
        </w:rPr>
        <w:t xml:space="preserve">        Func&lt;string, string, string&gt; MakePath = delegate(string b, string v)</w:t>
      </w:r>
    </w:p>
    <w:p w:rsidR="00AF6D6C" w:rsidRPr="00AF6D6C" w:rsidRDefault="00AF6D6C" w:rsidP="00AF6D6C">
      <w:pPr>
        <w:pStyle w:val="Code"/>
        <w:rPr>
          <w:lang w:eastAsia="de-DE"/>
        </w:rPr>
      </w:pPr>
      <w:r w:rsidRPr="00AF6D6C">
        <w:rPr>
          <w:lang w:eastAsia="de-DE"/>
        </w:rPr>
        <w:t xml:space="preserve">        {</w:t>
      </w:r>
    </w:p>
    <w:p w:rsidR="009C6527" w:rsidRDefault="00AF6D6C" w:rsidP="00AF6D6C">
      <w:pPr>
        <w:pStyle w:val="Code"/>
        <w:rPr>
          <w:lang w:eastAsia="de-DE"/>
        </w:rPr>
      </w:pPr>
      <w:r w:rsidRPr="00AF6D6C">
        <w:rPr>
          <w:lang w:eastAsia="de-DE"/>
        </w:rPr>
        <w:t xml:space="preserve">            return VirtualPathUtility.AppendTrailingSlash(</w:t>
      </w:r>
      <w:r w:rsidR="009C6527">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VirtualPathUtility.Combine(b, v));</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lastRenderedPageBreak/>
        <w:t xml:space="preserve">        if (Directory.Exists(ThemeAbsolutePath))</w:t>
      </w:r>
    </w:p>
    <w:p w:rsidR="00AF6D6C" w:rsidRPr="00AF6D6C" w:rsidRDefault="00AF6D6C" w:rsidP="00AF6D6C">
      <w:pPr>
        <w:pStyle w:val="Code"/>
        <w:rPr>
          <w:lang w:eastAsia="de-DE"/>
        </w:rPr>
      </w:pPr>
      <w:r w:rsidRPr="00AF6D6C">
        <w:rPr>
          <w:lang w:eastAsia="de-DE"/>
        </w:rPr>
        <w:t xml:space="preserve">        {</w:t>
      </w:r>
    </w:p>
    <w:p w:rsidR="009C6527" w:rsidRDefault="00AF6D6C" w:rsidP="00AF6D6C">
      <w:pPr>
        <w:pStyle w:val="Code"/>
        <w:rPr>
          <w:lang w:eastAsia="de-DE"/>
        </w:rPr>
      </w:pPr>
      <w:r w:rsidRPr="00AF6D6C">
        <w:rPr>
          <w:lang w:eastAsia="de-DE"/>
        </w:rPr>
        <w:t xml:space="preserve">            var themeDirectories = </w:t>
      </w:r>
      <w:r w:rsidR="009C6527" w:rsidRPr="00AF6D6C">
        <w:rPr>
          <w:lang w:eastAsia="de-DE"/>
        </w:rPr>
        <w:t xml:space="preserve"> </w:t>
      </w:r>
      <w:r w:rsidR="009C6527">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from t in Directory.GetDirectories(ThemeAbsolutePath)</w:t>
      </w:r>
    </w:p>
    <w:p w:rsidR="00AF6D6C" w:rsidRPr="00AF6D6C" w:rsidRDefault="00AF6D6C" w:rsidP="00AF6D6C">
      <w:pPr>
        <w:pStyle w:val="Code"/>
        <w:rPr>
          <w:lang w:eastAsia="de-DE"/>
        </w:rPr>
      </w:pPr>
      <w:r w:rsidRPr="00AF6D6C">
        <w:rPr>
          <w:lang w:eastAsia="de-DE"/>
        </w:rPr>
        <w:t xml:space="preserve">                        select new ItemSearchInfo</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Name = Path.GetFileName(t),</w:t>
      </w:r>
    </w:p>
    <w:p w:rsidR="009C6527" w:rsidRDefault="00AF6D6C" w:rsidP="00AF6D6C">
      <w:pPr>
        <w:pStyle w:val="Code"/>
        <w:rPr>
          <w:lang w:eastAsia="de-DE"/>
        </w:rPr>
      </w:pPr>
      <w:r w:rsidRPr="00AF6D6C">
        <w:rPr>
          <w:lang w:eastAsia="de-DE"/>
        </w:rPr>
        <w:t xml:space="preserve">                            VirtualPath = MakePath(VirtualPath, </w:t>
      </w:r>
      <w:r w:rsidR="009C6527">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Path.GetFileName(t)),</w:t>
      </w:r>
    </w:p>
    <w:p w:rsidR="00AF6D6C" w:rsidRPr="00AF6D6C" w:rsidRDefault="00AF6D6C" w:rsidP="00AF6D6C">
      <w:pPr>
        <w:pStyle w:val="Code"/>
        <w:rPr>
          <w:lang w:eastAsia="de-DE"/>
        </w:rPr>
      </w:pPr>
      <w:r w:rsidRPr="00AF6D6C">
        <w:rPr>
          <w:lang w:eastAsia="de-DE"/>
        </w:rPr>
        <w:t xml:space="preserve">                            ThemeAbsolutePath = 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foreach (ItemSearchInfo directoryInfo in themeDirectories)</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directoryList.Add(directoryInfo.Name, directoryInfo);</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if (Directory.Exists(GlobalAbsolutePath))</w:t>
      </w:r>
    </w:p>
    <w:p w:rsidR="00AF6D6C" w:rsidRPr="00AF6D6C" w:rsidRDefault="00AF6D6C" w:rsidP="00AF6D6C">
      <w:pPr>
        <w:pStyle w:val="Code"/>
        <w:rPr>
          <w:lang w:eastAsia="de-DE"/>
        </w:rPr>
      </w:pPr>
      <w:r w:rsidRPr="00AF6D6C">
        <w:rPr>
          <w:lang w:eastAsia="de-DE"/>
        </w:rPr>
        <w:t xml:space="preserve">        {</w:t>
      </w:r>
    </w:p>
    <w:p w:rsidR="009C6527" w:rsidRDefault="00AF6D6C" w:rsidP="00AF6D6C">
      <w:pPr>
        <w:pStyle w:val="Code"/>
        <w:rPr>
          <w:lang w:eastAsia="de-DE"/>
        </w:rPr>
      </w:pPr>
      <w:r w:rsidRPr="00AF6D6C">
        <w:rPr>
          <w:lang w:eastAsia="de-DE"/>
        </w:rPr>
        <w:t xml:space="preserve">            var themeDirectories = </w:t>
      </w:r>
      <w:r w:rsidR="009C6527" w:rsidRPr="00AF6D6C">
        <w:rPr>
          <w:lang w:eastAsia="de-DE"/>
        </w:rPr>
        <w:t xml:space="preserve"> </w:t>
      </w:r>
      <w:r w:rsidR="009C6527">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from t in Directory.GetDirectories(GlobalAbsolutePath)</w:t>
      </w:r>
    </w:p>
    <w:p w:rsidR="00AF6D6C" w:rsidRPr="00AF6D6C" w:rsidRDefault="00AF6D6C" w:rsidP="00AF6D6C">
      <w:pPr>
        <w:pStyle w:val="Code"/>
        <w:rPr>
          <w:lang w:eastAsia="de-DE"/>
        </w:rPr>
      </w:pPr>
      <w:r w:rsidRPr="00AF6D6C">
        <w:rPr>
          <w:lang w:eastAsia="de-DE"/>
        </w:rPr>
        <w:t xml:space="preserve">                        select new ItemSearchInfo</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Name = Path.GetFileName(t),</w:t>
      </w:r>
    </w:p>
    <w:p w:rsidR="009C6527" w:rsidRDefault="00AF6D6C" w:rsidP="00AF6D6C">
      <w:pPr>
        <w:pStyle w:val="Code"/>
        <w:rPr>
          <w:lang w:eastAsia="de-DE"/>
        </w:rPr>
      </w:pPr>
      <w:r w:rsidRPr="00AF6D6C">
        <w:rPr>
          <w:lang w:eastAsia="de-DE"/>
        </w:rPr>
        <w:t xml:space="preserve">                            VirtualPath = MakePath(VirtualPath, </w:t>
      </w:r>
      <w:r w:rsidR="009C6527">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Path.GetFileName(t)),</w:t>
      </w:r>
    </w:p>
    <w:p w:rsidR="00AF6D6C" w:rsidRPr="00AF6D6C" w:rsidRDefault="00AF6D6C" w:rsidP="00AF6D6C">
      <w:pPr>
        <w:pStyle w:val="Code"/>
        <w:rPr>
          <w:lang w:eastAsia="de-DE"/>
        </w:rPr>
      </w:pPr>
      <w:r w:rsidRPr="00AF6D6C">
        <w:rPr>
          <w:lang w:eastAsia="de-DE"/>
        </w:rPr>
        <w:t xml:space="preserve">                            GlobalAbsolutePath = 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foreach (ItemSearchInfo directoryInfo in themeDirectories)</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if (directoryList.ContainsKey(directoryInfo.Name))</w:t>
      </w:r>
    </w:p>
    <w:p w:rsidR="00AF6D6C" w:rsidRPr="00AF6D6C" w:rsidRDefault="00AF6D6C" w:rsidP="00AF6D6C">
      <w:pPr>
        <w:pStyle w:val="Code"/>
        <w:rPr>
          <w:lang w:eastAsia="de-DE"/>
        </w:rPr>
      </w:pPr>
      <w:r w:rsidRPr="00AF6D6C">
        <w:rPr>
          <w:lang w:eastAsia="de-DE"/>
        </w:rPr>
        <w:t xml:space="preserve">                {</w:t>
      </w:r>
    </w:p>
    <w:p w:rsidR="009C6527" w:rsidRDefault="00AF6D6C" w:rsidP="00AF6D6C">
      <w:pPr>
        <w:pStyle w:val="Code"/>
        <w:rPr>
          <w:lang w:eastAsia="de-DE"/>
        </w:rPr>
      </w:pPr>
      <w:r w:rsidRPr="00AF6D6C">
        <w:rPr>
          <w:lang w:eastAsia="de-DE"/>
        </w:rPr>
        <w:t xml:space="preserve">                    ItemSearchInfo themeDirectoryInfo =</w:t>
      </w:r>
      <w:r w:rsidR="009C6527" w:rsidRPr="00AF6D6C">
        <w:rPr>
          <w:lang w:eastAsia="de-DE"/>
        </w:rPr>
        <w:t xml:space="preserve"> </w:t>
      </w:r>
      <w:r w:rsidR="009C6527">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 xml:space="preserve"> directoryList[directoryInfo.Name];</w:t>
      </w:r>
    </w:p>
    <w:p w:rsidR="00AF6D6C" w:rsidRPr="00AF6D6C" w:rsidRDefault="00AF6D6C" w:rsidP="00AF6D6C">
      <w:pPr>
        <w:pStyle w:val="Code"/>
        <w:rPr>
          <w:lang w:eastAsia="de-DE"/>
        </w:rPr>
      </w:pPr>
      <w:r w:rsidRPr="00AF6D6C">
        <w:rPr>
          <w:lang w:eastAsia="de-DE"/>
        </w:rPr>
        <w:t xml:space="preserve">                    directoryList.Remove(themeDirectoryInfo.Name);</w:t>
      </w:r>
    </w:p>
    <w:p w:rsidR="00AF6D6C" w:rsidRPr="00AF6D6C" w:rsidRDefault="00AF6D6C" w:rsidP="00AF6D6C">
      <w:pPr>
        <w:pStyle w:val="Code"/>
        <w:rPr>
          <w:lang w:eastAsia="de-DE"/>
        </w:rPr>
      </w:pPr>
      <w:r w:rsidRPr="00AF6D6C">
        <w:rPr>
          <w:lang w:eastAsia="de-DE"/>
        </w:rPr>
        <w:t xml:space="preserve">                    directoryList.Add(themeDirectoryInfo.Name, themeDirectoryInfo);</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else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directoryList.Add(directoryInfo.Name, directoryInfo);</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foreach (ItemSearchInfo directoryInfo in directoryList.Values)</w:t>
      </w:r>
    </w:p>
    <w:p w:rsidR="00AF6D6C" w:rsidRPr="00AF6D6C" w:rsidRDefault="00AF6D6C" w:rsidP="00AF6D6C">
      <w:pPr>
        <w:pStyle w:val="Code"/>
        <w:rPr>
          <w:lang w:eastAsia="de-DE"/>
        </w:rPr>
      </w:pPr>
      <w:r w:rsidRPr="00AF6D6C">
        <w:rPr>
          <w:lang w:eastAsia="de-DE"/>
        </w:rPr>
        <w:t xml:space="preserve">        {</w:t>
      </w:r>
    </w:p>
    <w:p w:rsidR="009C6527" w:rsidRDefault="00AF6D6C" w:rsidP="00AF6D6C">
      <w:pPr>
        <w:pStyle w:val="Code"/>
        <w:rPr>
          <w:lang w:eastAsia="de-DE"/>
        </w:rPr>
      </w:pPr>
      <w:r w:rsidRPr="00AF6D6C">
        <w:rPr>
          <w:lang w:eastAsia="de-DE"/>
        </w:rPr>
        <w:t xml:space="preserve">            VirtualThemeDirectory directory = new VirtualThemeDirectory(</w:t>
      </w:r>
      <w:r w:rsidR="009C6527">
        <w:rPr>
          <w:lang w:eastAsia="de-DE"/>
        </w:rPr>
        <w:sym w:font="Wingdings" w:char="F0C3"/>
      </w:r>
    </w:p>
    <w:p w:rsidR="009C6527" w:rsidRDefault="009C6527" w:rsidP="00AF6D6C">
      <w:pPr>
        <w:pStyle w:val="Code"/>
        <w:rPr>
          <w:lang w:eastAsia="de-DE"/>
        </w:rPr>
      </w:pPr>
      <w:r>
        <w:rPr>
          <w:lang w:eastAsia="de-DE"/>
        </w:rPr>
        <w:t xml:space="preserve">                                              </w:t>
      </w:r>
      <w:r w:rsidR="00AF6D6C" w:rsidRPr="00AF6D6C">
        <w:rPr>
          <w:lang w:eastAsia="de-DE"/>
        </w:rPr>
        <w:t xml:space="preserve">directoryInfo.VirtualPath, </w:t>
      </w:r>
      <w:r>
        <w:rPr>
          <w:lang w:eastAsia="de-DE"/>
        </w:rPr>
        <w:sym w:font="Wingdings" w:char="F0C3"/>
      </w:r>
    </w:p>
    <w:p w:rsidR="009C6527" w:rsidRDefault="009C6527" w:rsidP="00AF6D6C">
      <w:pPr>
        <w:pStyle w:val="Code"/>
        <w:rPr>
          <w:lang w:eastAsia="de-DE"/>
        </w:rPr>
      </w:pPr>
      <w:r>
        <w:rPr>
          <w:lang w:eastAsia="de-DE"/>
        </w:rPr>
        <w:t xml:space="preserve">                                              </w:t>
      </w:r>
      <w:r w:rsidR="00AF6D6C" w:rsidRPr="00AF6D6C">
        <w:rPr>
          <w:lang w:eastAsia="de-DE"/>
        </w:rPr>
        <w:t xml:space="preserve">directoryInfo.ThemeAbsolutePath, </w:t>
      </w:r>
      <w:r>
        <w:rPr>
          <w:lang w:eastAsia="de-DE"/>
        </w:rPr>
        <w:sym w:font="Wingdings" w:char="F0C3"/>
      </w:r>
    </w:p>
    <w:p w:rsidR="009C6527" w:rsidRDefault="009C6527" w:rsidP="00AF6D6C">
      <w:pPr>
        <w:pStyle w:val="Code"/>
        <w:rPr>
          <w:lang w:eastAsia="de-DE"/>
        </w:rPr>
      </w:pPr>
      <w:r>
        <w:rPr>
          <w:lang w:eastAsia="de-DE"/>
        </w:rPr>
        <w:t xml:space="preserve">                                              </w:t>
      </w:r>
      <w:r w:rsidR="00AF6D6C" w:rsidRPr="00AF6D6C">
        <w:rPr>
          <w:lang w:eastAsia="de-DE"/>
        </w:rPr>
        <w:t xml:space="preserve">directoryInfo.GlobalAbsolutePath, </w:t>
      </w:r>
      <w:r>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this);</w:t>
      </w:r>
    </w:p>
    <w:p w:rsidR="00AF6D6C" w:rsidRPr="00AF6D6C" w:rsidRDefault="00AF6D6C" w:rsidP="00AF6D6C">
      <w:pPr>
        <w:pStyle w:val="Code"/>
        <w:rPr>
          <w:lang w:eastAsia="de-DE"/>
        </w:rPr>
      </w:pPr>
      <w:r w:rsidRPr="00AF6D6C">
        <w:rPr>
          <w:lang w:eastAsia="de-DE"/>
        </w:rPr>
        <w:t xml:space="preserve">            _directories.Add(directory.Name, directory);</w:t>
      </w:r>
    </w:p>
    <w:p w:rsidR="00AF6D6C" w:rsidRPr="00AF6D6C" w:rsidRDefault="00AF6D6C" w:rsidP="00AF6D6C">
      <w:pPr>
        <w:pStyle w:val="Code"/>
        <w:rPr>
          <w:lang w:eastAsia="de-DE"/>
        </w:rPr>
      </w:pPr>
      <w:r w:rsidRPr="00AF6D6C">
        <w:rPr>
          <w:lang w:eastAsia="de-DE"/>
        </w:rPr>
        <w:lastRenderedPageBreak/>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private void FindChildren()</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foreach (VirtualThemeDirectory directory in Directories)</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_children.Add(directory.Name, directory);</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foreach (VirtualThemeFile file in Files)</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_children.Add(file.Name, file);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public Boolean GetFileIsIncluded(String fileName)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String currentSet = ThemePathProvider.Current.CurrentSet;</w:t>
      </w:r>
    </w:p>
    <w:p w:rsidR="00AF6D6C" w:rsidRPr="00AF6D6C" w:rsidRDefault="00AF6D6C" w:rsidP="00AF6D6C">
      <w:pPr>
        <w:pStyle w:val="Code"/>
        <w:rPr>
          <w:lang w:eastAsia="de-DE"/>
        </w:rPr>
      </w:pPr>
      <w:r w:rsidRPr="00AF6D6C">
        <w:rPr>
          <w:lang w:eastAsia="de-DE"/>
        </w:rPr>
        <w:t xml:space="preserve">        if (FileIsIncluded(fileName, currentSet, true))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true;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else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FileIsIncluded(fileName, currentSet, false);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public Boolean GetDirectoryIsIncluded(String directoryName)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String currentSet = ThemePathProvider.Current.CurrentSet;</w:t>
      </w:r>
    </w:p>
    <w:p w:rsidR="00AF6D6C" w:rsidRPr="00AF6D6C" w:rsidRDefault="00AF6D6C" w:rsidP="00AF6D6C">
      <w:pPr>
        <w:pStyle w:val="Code"/>
        <w:rPr>
          <w:lang w:eastAsia="de-DE"/>
        </w:rPr>
      </w:pPr>
      <w:r w:rsidRPr="00AF6D6C">
        <w:rPr>
          <w:lang w:eastAsia="de-DE"/>
        </w:rPr>
        <w:t xml:space="preserve">        if (DirectoryIsIncluded(directoryName, currentSet, true))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true;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else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DirectoryIsIncluded(directoryName, currentSet, false);</w:t>
      </w:r>
    </w:p>
    <w:p w:rsidR="00AF6D6C" w:rsidRPr="009C6527" w:rsidRDefault="00AF6D6C" w:rsidP="00AF6D6C">
      <w:pPr>
        <w:pStyle w:val="Code"/>
        <w:rPr>
          <w:lang w:eastAsia="de-DE"/>
        </w:rPr>
      </w:pPr>
      <w:r w:rsidRPr="00AF6D6C">
        <w:rPr>
          <w:lang w:eastAsia="de-DE"/>
        </w:rPr>
        <w:t xml:space="preserve">        </w:t>
      </w:r>
      <w:r w:rsidRPr="009C6527">
        <w:rPr>
          <w:lang w:eastAsia="de-DE"/>
        </w:rPr>
        <w:t>}</w:t>
      </w:r>
    </w:p>
    <w:p w:rsidR="00AF6D6C" w:rsidRPr="009C6527" w:rsidRDefault="00AF6D6C" w:rsidP="00AF6D6C">
      <w:pPr>
        <w:pStyle w:val="Code"/>
        <w:rPr>
          <w:lang w:eastAsia="de-DE"/>
        </w:rPr>
      </w:pPr>
      <w:r w:rsidRPr="009C6527">
        <w:rPr>
          <w:lang w:eastAsia="de-DE"/>
        </w:rPr>
        <w:t xml:space="preserve">    }</w:t>
      </w:r>
    </w:p>
    <w:p w:rsidR="00AF6D6C" w:rsidRPr="009C6527" w:rsidRDefault="00AF6D6C" w:rsidP="00AF6D6C">
      <w:pPr>
        <w:pStyle w:val="Code"/>
        <w:rPr>
          <w:lang w:eastAsia="de-DE"/>
        </w:rPr>
      </w:pPr>
    </w:p>
    <w:p w:rsidR="009C6527" w:rsidRDefault="00AF6D6C" w:rsidP="00AF6D6C">
      <w:pPr>
        <w:pStyle w:val="Code"/>
        <w:rPr>
          <w:lang w:eastAsia="de-DE"/>
        </w:rPr>
      </w:pPr>
      <w:r w:rsidRPr="00AF6D6C">
        <w:rPr>
          <w:lang w:eastAsia="de-DE"/>
        </w:rPr>
        <w:t xml:space="preserve">    internal Boolean FileIsIncluded(</w:t>
      </w:r>
      <w:r w:rsidR="009C6527">
        <w:rPr>
          <w:lang w:eastAsia="de-DE"/>
        </w:rPr>
        <w:t>s</w:t>
      </w:r>
      <w:r w:rsidRPr="00AF6D6C">
        <w:rPr>
          <w:lang w:eastAsia="de-DE"/>
        </w:rPr>
        <w:t xml:space="preserve">tring fileName, </w:t>
      </w:r>
      <w:r w:rsidR="009C6527">
        <w:rPr>
          <w:lang w:eastAsia="de-DE"/>
        </w:rPr>
        <w:t>s</w:t>
      </w:r>
      <w:r w:rsidRPr="00AF6D6C">
        <w:rPr>
          <w:lang w:eastAsia="de-DE"/>
        </w:rPr>
        <w:t xml:space="preserve">tring currentSet, </w:t>
      </w:r>
      <w:r w:rsidR="009C6527">
        <w:rPr>
          <w:lang w:eastAsia="de-DE"/>
        </w:rPr>
        <w:sym w:font="Wingdings" w:char="F0C3"/>
      </w:r>
    </w:p>
    <w:p w:rsidR="00AF6D6C" w:rsidRPr="00AF6D6C" w:rsidRDefault="009C6527" w:rsidP="00AF6D6C">
      <w:pPr>
        <w:pStyle w:val="Code"/>
        <w:rPr>
          <w:lang w:eastAsia="de-DE"/>
        </w:rPr>
      </w:pPr>
      <w:r>
        <w:rPr>
          <w:lang w:eastAsia="de-DE"/>
        </w:rPr>
        <w:t xml:space="preserve">                                     b</w:t>
      </w:r>
      <w:r w:rsidR="00AF6D6C" w:rsidRPr="00AF6D6C">
        <w:rPr>
          <w:lang w:eastAsia="de-DE"/>
        </w:rPr>
        <w:t>oolean checkAgainstTheme)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if (!_files.ContainsKey(fileName))</w:t>
      </w:r>
    </w:p>
    <w:p w:rsidR="00AF6D6C" w:rsidRPr="00AF6D6C" w:rsidRDefault="00AF6D6C" w:rsidP="00AF6D6C">
      <w:pPr>
        <w:pStyle w:val="Code"/>
        <w:rPr>
          <w:lang w:eastAsia="de-DE"/>
        </w:rPr>
      </w:pPr>
      <w:r w:rsidRPr="00AF6D6C">
        <w:rPr>
          <w:lang w:eastAsia="de-DE"/>
        </w:rPr>
        <w:t xml:space="preserve">            return false;</w:t>
      </w:r>
    </w:p>
    <w:p w:rsidR="00AF6D6C" w:rsidRPr="00AF6D6C" w:rsidRDefault="00AF6D6C" w:rsidP="00AF6D6C">
      <w:pPr>
        <w:pStyle w:val="Code"/>
        <w:rPr>
          <w:lang w:eastAsia="de-DE"/>
        </w:rPr>
      </w:pPr>
      <w:r w:rsidRPr="00AF6D6C">
        <w:rPr>
          <w:lang w:eastAsia="de-DE"/>
        </w:rPr>
        <w:t xml:space="preserve">        VirtualThemeFile file = _files[fileName];</w:t>
      </w:r>
    </w:p>
    <w:p w:rsidR="00AF6D6C" w:rsidRPr="00AF6D6C" w:rsidRDefault="00AF6D6C" w:rsidP="00AF6D6C">
      <w:pPr>
        <w:pStyle w:val="Code"/>
        <w:rPr>
          <w:lang w:eastAsia="de-DE"/>
        </w:rPr>
      </w:pPr>
      <w:r w:rsidRPr="00AF6D6C">
        <w:rPr>
          <w:lang w:eastAsia="de-DE"/>
        </w:rPr>
        <w:t xml:space="preserve">        if ((checkAgainstTheme)</w:t>
      </w:r>
    </w:p>
    <w:p w:rsidR="00AF6D6C" w:rsidRPr="009C6527" w:rsidRDefault="00AF6D6C" w:rsidP="00AF6D6C">
      <w:pPr>
        <w:pStyle w:val="Code"/>
        <w:rPr>
          <w:lang w:eastAsia="de-DE"/>
        </w:rPr>
      </w:pPr>
      <w:r w:rsidRPr="00AF6D6C">
        <w:rPr>
          <w:lang w:eastAsia="de-DE"/>
        </w:rPr>
        <w:t xml:space="preserve">            </w:t>
      </w:r>
      <w:r w:rsidRPr="009C6527">
        <w:rPr>
          <w:lang w:eastAsia="de-DE"/>
        </w:rPr>
        <w:t>&amp;&amp; (</w:t>
      </w:r>
      <w:r w:rsidR="004D78D5">
        <w:rPr>
          <w:lang w:eastAsia="de-DE"/>
        </w:rPr>
        <w:t>!</w:t>
      </w:r>
      <w:r w:rsidRPr="009C6527">
        <w:rPr>
          <w:lang w:eastAsia="de-DE"/>
        </w:rPr>
        <w:t>file.ExistsInThemeDirectory)</w:t>
      </w:r>
    </w:p>
    <w:p w:rsidR="00AF6D6C" w:rsidRPr="009C6527" w:rsidRDefault="00AF6D6C" w:rsidP="00AF6D6C">
      <w:pPr>
        <w:pStyle w:val="Code"/>
        <w:rPr>
          <w:lang w:eastAsia="de-DE"/>
        </w:rPr>
      </w:pPr>
      <w:r w:rsidRPr="009C6527">
        <w:rPr>
          <w:lang w:eastAsia="de-DE"/>
        </w:rPr>
        <w:t xml:space="preserve">        {</w:t>
      </w:r>
    </w:p>
    <w:p w:rsidR="00AF6D6C" w:rsidRPr="009C6527" w:rsidRDefault="00AF6D6C" w:rsidP="00AF6D6C">
      <w:pPr>
        <w:pStyle w:val="Code"/>
        <w:rPr>
          <w:lang w:eastAsia="de-DE"/>
        </w:rPr>
      </w:pPr>
      <w:r w:rsidRPr="009C6527">
        <w:rPr>
          <w:lang w:eastAsia="de-DE"/>
        </w:rPr>
        <w:t xml:space="preserve">            return false;</w:t>
      </w:r>
    </w:p>
    <w:p w:rsidR="00AF6D6C" w:rsidRPr="009C6527" w:rsidRDefault="00AF6D6C" w:rsidP="00AF6D6C">
      <w:pPr>
        <w:pStyle w:val="Code"/>
        <w:rPr>
          <w:lang w:eastAsia="de-DE"/>
        </w:rPr>
      </w:pPr>
      <w:r w:rsidRPr="009C6527">
        <w:rPr>
          <w:lang w:eastAsia="de-DE"/>
        </w:rPr>
        <w:t xml:space="preserve">        }</w:t>
      </w:r>
    </w:p>
    <w:p w:rsidR="00AF6D6C" w:rsidRPr="00AF6D6C" w:rsidRDefault="00AF6D6C" w:rsidP="00AF6D6C">
      <w:pPr>
        <w:pStyle w:val="Code"/>
        <w:rPr>
          <w:lang w:eastAsia="de-DE"/>
        </w:rPr>
      </w:pPr>
      <w:r w:rsidRPr="00AF6D6C">
        <w:rPr>
          <w:lang w:eastAsia="de-DE"/>
        </w:rPr>
        <w:lastRenderedPageBreak/>
        <w:t xml:space="preserve">        else if ((!checkAgainstTheme)</w:t>
      </w:r>
    </w:p>
    <w:p w:rsidR="00AF6D6C" w:rsidRPr="00AF6D6C" w:rsidRDefault="00AF6D6C" w:rsidP="00AF6D6C">
      <w:pPr>
        <w:pStyle w:val="Code"/>
        <w:rPr>
          <w:lang w:eastAsia="de-DE"/>
        </w:rPr>
      </w:pPr>
      <w:r w:rsidRPr="00AF6D6C">
        <w:rPr>
          <w:lang w:eastAsia="de-DE"/>
        </w:rPr>
        <w:t xml:space="preserve">            &amp;&amp; (!file.ExistsInGlobalDirectory))</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false;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if (String.IsNullOrEmpty(currentSet))</w:t>
      </w:r>
    </w:p>
    <w:p w:rsidR="00AF6D6C" w:rsidRPr="00AF6D6C" w:rsidRDefault="00AF6D6C" w:rsidP="00AF6D6C">
      <w:pPr>
        <w:pStyle w:val="Code"/>
        <w:rPr>
          <w:lang w:eastAsia="de-DE"/>
        </w:rPr>
      </w:pPr>
      <w:r w:rsidRPr="00AF6D6C">
        <w:rPr>
          <w:lang w:eastAsia="de-DE"/>
        </w:rPr>
        <w:t xml:space="preserve">            return true;</w:t>
      </w:r>
    </w:p>
    <w:p w:rsidR="00AF6D6C" w:rsidRPr="00AF6D6C" w:rsidRDefault="00AF6D6C" w:rsidP="00AF6D6C">
      <w:pPr>
        <w:pStyle w:val="Code"/>
        <w:rPr>
          <w:lang w:eastAsia="de-DE"/>
        </w:rPr>
      </w:pPr>
      <w:r w:rsidRPr="00AF6D6C">
        <w:rPr>
          <w:lang w:eastAsia="de-DE"/>
        </w:rPr>
        <w:t xml:space="preserve">        String fileExtension = Path.GetExtension(fileName);</w:t>
      </w:r>
    </w:p>
    <w:p w:rsidR="00AF6D6C" w:rsidRPr="00AF6D6C" w:rsidRDefault="00AF6D6C" w:rsidP="00AF6D6C">
      <w:pPr>
        <w:pStyle w:val="Code"/>
        <w:rPr>
          <w:lang w:eastAsia="de-DE"/>
        </w:rPr>
      </w:pPr>
      <w:r w:rsidRPr="00AF6D6C">
        <w:rPr>
          <w:lang w:eastAsia="de-DE"/>
        </w:rPr>
        <w:t xml:space="preserve">        if (fileExtension.ToUpper() == ".SKIN"</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fileExtension.ToUpper() == ".CSS"</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fileExtension.ToUpper() == ".JPG")</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true;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false;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9C6527" w:rsidRDefault="00AF6D6C" w:rsidP="00AF6D6C">
      <w:pPr>
        <w:pStyle w:val="Code"/>
        <w:rPr>
          <w:lang w:eastAsia="de-DE"/>
        </w:rPr>
      </w:pPr>
      <w:r w:rsidRPr="00AF6D6C">
        <w:rPr>
          <w:lang w:eastAsia="de-DE"/>
        </w:rPr>
        <w:t xml:space="preserve">    internal Boolean DirectoryIsIncluded(</w:t>
      </w:r>
      <w:r w:rsidR="009C6527">
        <w:rPr>
          <w:lang w:eastAsia="de-DE"/>
        </w:rPr>
        <w:t>s</w:t>
      </w:r>
      <w:r w:rsidRPr="00AF6D6C">
        <w:rPr>
          <w:lang w:eastAsia="de-DE"/>
        </w:rPr>
        <w:t xml:space="preserve">tring directoryName, </w:t>
      </w:r>
      <w:r w:rsidR="009C6527">
        <w:rPr>
          <w:lang w:eastAsia="de-DE"/>
        </w:rPr>
        <w:sym w:font="Wingdings" w:char="F0C3"/>
      </w:r>
    </w:p>
    <w:p w:rsidR="009C6527" w:rsidRDefault="009C6527" w:rsidP="00AF6D6C">
      <w:pPr>
        <w:pStyle w:val="Code"/>
        <w:rPr>
          <w:lang w:eastAsia="de-DE"/>
        </w:rPr>
      </w:pPr>
      <w:r>
        <w:rPr>
          <w:lang w:eastAsia="de-DE"/>
        </w:rPr>
        <w:t xml:space="preserve">                                          s</w:t>
      </w:r>
      <w:r w:rsidR="00AF6D6C" w:rsidRPr="00AF6D6C">
        <w:rPr>
          <w:lang w:eastAsia="de-DE"/>
        </w:rPr>
        <w:t xml:space="preserve">tring currentSet, </w:t>
      </w:r>
      <w:r>
        <w:rPr>
          <w:lang w:eastAsia="de-DE"/>
        </w:rPr>
        <w:sym w:font="Wingdings" w:char="F0C3"/>
      </w:r>
    </w:p>
    <w:p w:rsidR="00AF6D6C" w:rsidRPr="00AF6D6C" w:rsidRDefault="009C6527" w:rsidP="00AF6D6C">
      <w:pPr>
        <w:pStyle w:val="Code"/>
        <w:rPr>
          <w:lang w:eastAsia="de-DE"/>
        </w:rPr>
      </w:pPr>
      <w:r>
        <w:rPr>
          <w:lang w:eastAsia="de-DE"/>
        </w:rPr>
        <w:t xml:space="preserve">                                          b</w:t>
      </w:r>
      <w:r w:rsidR="00AF6D6C" w:rsidRPr="00AF6D6C">
        <w:rPr>
          <w:lang w:eastAsia="de-DE"/>
        </w:rPr>
        <w:t>oolean checkAgainstTheme)</w:t>
      </w:r>
    </w:p>
    <w:p w:rsidR="00AF6D6C" w:rsidRPr="009C6527" w:rsidRDefault="00AF6D6C" w:rsidP="00AF6D6C">
      <w:pPr>
        <w:pStyle w:val="Code"/>
        <w:rPr>
          <w:lang w:eastAsia="de-DE"/>
        </w:rPr>
      </w:pPr>
      <w:r w:rsidRPr="00AF6D6C">
        <w:rPr>
          <w:lang w:eastAsia="de-DE"/>
        </w:rPr>
        <w:t xml:space="preserve">    </w:t>
      </w:r>
      <w:r w:rsidRPr="009C6527">
        <w:rPr>
          <w:lang w:eastAsia="de-DE"/>
        </w:rPr>
        <w:t>{</w:t>
      </w:r>
    </w:p>
    <w:p w:rsidR="00AF6D6C" w:rsidRPr="009C6527" w:rsidRDefault="00AF6D6C" w:rsidP="00AF6D6C">
      <w:pPr>
        <w:pStyle w:val="Code"/>
        <w:rPr>
          <w:lang w:eastAsia="de-DE"/>
        </w:rPr>
      </w:pPr>
      <w:r w:rsidRPr="009C6527">
        <w:rPr>
          <w:lang w:eastAsia="de-DE"/>
        </w:rPr>
        <w:t xml:space="preserve">        if (!_directories.ContainsKey(directoryName))</w:t>
      </w:r>
    </w:p>
    <w:p w:rsidR="00AF6D6C" w:rsidRPr="00AF6D6C" w:rsidRDefault="00AF6D6C" w:rsidP="00AF6D6C">
      <w:pPr>
        <w:pStyle w:val="Code"/>
        <w:rPr>
          <w:lang w:eastAsia="de-DE"/>
        </w:rPr>
      </w:pPr>
      <w:r w:rsidRPr="00AF6D6C">
        <w:rPr>
          <w:lang w:eastAsia="de-DE"/>
        </w:rPr>
        <w:t xml:space="preserve">            return false;</w:t>
      </w:r>
    </w:p>
    <w:p w:rsidR="00AF6D6C" w:rsidRPr="00AF6D6C" w:rsidRDefault="00AF6D6C" w:rsidP="00AF6D6C">
      <w:pPr>
        <w:pStyle w:val="Code"/>
        <w:rPr>
          <w:lang w:eastAsia="de-DE"/>
        </w:rPr>
      </w:pPr>
      <w:r w:rsidRPr="00AF6D6C">
        <w:rPr>
          <w:lang w:eastAsia="de-DE"/>
        </w:rPr>
        <w:t xml:space="preserve">        VirtualThemeDirectory directory = _directories[directoryName];</w:t>
      </w:r>
    </w:p>
    <w:p w:rsidR="00AF6D6C" w:rsidRPr="00AF6D6C" w:rsidRDefault="00AF6D6C" w:rsidP="00AF6D6C">
      <w:pPr>
        <w:pStyle w:val="Code"/>
        <w:rPr>
          <w:lang w:eastAsia="de-DE"/>
        </w:rPr>
      </w:pPr>
      <w:r w:rsidRPr="00AF6D6C">
        <w:rPr>
          <w:lang w:eastAsia="de-DE"/>
        </w:rPr>
        <w:t xml:space="preserve">        if ((checkAgainstTheme)</w:t>
      </w:r>
    </w:p>
    <w:p w:rsidR="00AF6D6C" w:rsidRPr="00AF6D6C" w:rsidRDefault="00AF6D6C" w:rsidP="00AF6D6C">
      <w:pPr>
        <w:pStyle w:val="Code"/>
        <w:rPr>
          <w:lang w:eastAsia="de-DE"/>
        </w:rPr>
      </w:pPr>
      <w:r w:rsidRPr="00AF6D6C">
        <w:rPr>
          <w:lang w:eastAsia="de-DE"/>
        </w:rPr>
        <w:t xml:space="preserve">            &amp;&amp; (!directory.ExistsInThemeDirectory))</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false;</w:t>
      </w:r>
    </w:p>
    <w:p w:rsidR="00AF6D6C" w:rsidRPr="009C6527" w:rsidRDefault="00AF6D6C" w:rsidP="00AF6D6C">
      <w:pPr>
        <w:pStyle w:val="Code"/>
        <w:rPr>
          <w:lang w:eastAsia="de-DE"/>
        </w:rPr>
      </w:pPr>
      <w:r w:rsidRPr="00AF6D6C">
        <w:rPr>
          <w:lang w:eastAsia="de-DE"/>
        </w:rPr>
        <w:t xml:space="preserve">        </w:t>
      </w:r>
      <w:r w:rsidRPr="009C6527">
        <w:rPr>
          <w:lang w:eastAsia="de-DE"/>
        </w:rPr>
        <w:t>}</w:t>
      </w:r>
    </w:p>
    <w:p w:rsidR="00AF6D6C" w:rsidRPr="009C6527" w:rsidRDefault="00AF6D6C" w:rsidP="00AF6D6C">
      <w:pPr>
        <w:pStyle w:val="Code"/>
        <w:rPr>
          <w:lang w:eastAsia="de-DE"/>
        </w:rPr>
      </w:pPr>
      <w:r w:rsidRPr="009C6527">
        <w:rPr>
          <w:lang w:eastAsia="de-DE"/>
        </w:rPr>
        <w:t xml:space="preserve">        else if ((!checkAgainstTheme)</w:t>
      </w:r>
    </w:p>
    <w:p w:rsidR="00AF6D6C" w:rsidRPr="009C6527" w:rsidRDefault="00AF6D6C" w:rsidP="00AF6D6C">
      <w:pPr>
        <w:pStyle w:val="Code"/>
        <w:rPr>
          <w:lang w:eastAsia="de-DE"/>
        </w:rPr>
      </w:pPr>
      <w:r w:rsidRPr="009C6527">
        <w:rPr>
          <w:lang w:eastAsia="de-DE"/>
        </w:rPr>
        <w:t xml:space="preserve">            &amp;&amp; (!directory.ExistsInGlobalDirectory))</w:t>
      </w:r>
    </w:p>
    <w:p w:rsidR="00AF6D6C" w:rsidRPr="009C6527" w:rsidRDefault="00AF6D6C" w:rsidP="00AF6D6C">
      <w:pPr>
        <w:pStyle w:val="Code"/>
        <w:rPr>
          <w:lang w:eastAsia="de-DE"/>
        </w:rPr>
      </w:pPr>
      <w:r w:rsidRPr="009C6527">
        <w:rPr>
          <w:lang w:eastAsia="de-DE"/>
        </w:rPr>
        <w:t xml:space="preserve">        {</w:t>
      </w:r>
    </w:p>
    <w:p w:rsidR="00AF6D6C" w:rsidRPr="00AF6D6C" w:rsidRDefault="00AF6D6C" w:rsidP="00AF6D6C">
      <w:pPr>
        <w:pStyle w:val="Code"/>
        <w:rPr>
          <w:lang w:eastAsia="de-DE"/>
        </w:rPr>
      </w:pPr>
      <w:r w:rsidRPr="00AF6D6C">
        <w:rPr>
          <w:lang w:eastAsia="de-DE"/>
        </w:rPr>
        <w:t xml:space="preserve">            return false;</w:t>
      </w:r>
    </w:p>
    <w:p w:rsidR="00AF6D6C" w:rsidRPr="00AF6D6C" w:rsidRDefault="00AF6D6C" w:rsidP="00AF6D6C">
      <w:pPr>
        <w:pStyle w:val="Code"/>
        <w:rPr>
          <w:lang w:eastAsia="de-DE"/>
        </w:rPr>
      </w:pPr>
      <w:r w:rsidRPr="00AF6D6C">
        <w:rPr>
          <w:lang w:eastAsia="de-DE"/>
        </w:rPr>
        <w:t xml:space="preserve">        }</w:t>
      </w:r>
    </w:p>
    <w:p w:rsidR="00AF6D6C" w:rsidRPr="009C6527" w:rsidRDefault="00AF6D6C" w:rsidP="00AF6D6C">
      <w:pPr>
        <w:pStyle w:val="Code"/>
        <w:rPr>
          <w:lang w:eastAsia="de-DE"/>
        </w:rPr>
      </w:pPr>
      <w:r w:rsidRPr="009C6527">
        <w:rPr>
          <w:lang w:eastAsia="de-DE"/>
        </w:rPr>
        <w:t xml:space="preserve">        return true;</w:t>
      </w:r>
    </w:p>
    <w:p w:rsidR="00AF6D6C" w:rsidRPr="009C6527" w:rsidRDefault="00AF6D6C" w:rsidP="00AF6D6C">
      <w:pPr>
        <w:pStyle w:val="Code"/>
        <w:rPr>
          <w:lang w:eastAsia="de-DE"/>
        </w:rPr>
      </w:pPr>
      <w:r w:rsidRPr="009C6527">
        <w:rPr>
          <w:lang w:eastAsia="de-DE"/>
        </w:rPr>
        <w:t xml:space="preserve">    }</w:t>
      </w:r>
    </w:p>
    <w:p w:rsidR="00AF6D6C" w:rsidRPr="009C6527"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internal VirtualThemeFile GetFile(String fileName)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_files[fileName];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internal VirtualThemeDirectory GetDirectory(String virtualDir)</w:t>
      </w:r>
    </w:p>
    <w:p w:rsidR="00AF6D6C" w:rsidRPr="009C6527" w:rsidRDefault="00AF6D6C" w:rsidP="00AF6D6C">
      <w:pPr>
        <w:pStyle w:val="Code"/>
        <w:rPr>
          <w:lang w:eastAsia="de-DE"/>
        </w:rPr>
      </w:pPr>
      <w:r w:rsidRPr="00AF6D6C">
        <w:rPr>
          <w:lang w:eastAsia="de-DE"/>
        </w:rPr>
        <w:t xml:space="preserve">    </w:t>
      </w:r>
      <w:r w:rsidRPr="009C6527">
        <w:rPr>
          <w:lang w:eastAsia="de-DE"/>
        </w:rPr>
        <w:t>{</w:t>
      </w:r>
    </w:p>
    <w:p w:rsidR="00AF6D6C" w:rsidRPr="00AF6D6C" w:rsidRDefault="00AF6D6C" w:rsidP="00AF6D6C">
      <w:pPr>
        <w:pStyle w:val="Code"/>
        <w:rPr>
          <w:lang w:eastAsia="de-DE"/>
        </w:rPr>
      </w:pPr>
      <w:r w:rsidRPr="00AF6D6C">
        <w:rPr>
          <w:lang w:eastAsia="de-DE"/>
        </w:rPr>
        <w:t xml:space="preserve">        if (_directories.Count == 0)</w:t>
      </w:r>
    </w:p>
    <w:p w:rsidR="00AF6D6C" w:rsidRPr="00AF6D6C" w:rsidRDefault="00AF6D6C" w:rsidP="00AF6D6C">
      <w:pPr>
        <w:pStyle w:val="Code"/>
        <w:rPr>
          <w:lang w:eastAsia="de-DE"/>
        </w:rPr>
      </w:pPr>
      <w:r w:rsidRPr="00AF6D6C">
        <w:rPr>
          <w:lang w:eastAsia="de-DE"/>
        </w:rPr>
        <w:t xml:space="preserve">            return null;</w:t>
      </w:r>
    </w:p>
    <w:p w:rsidR="009C6527" w:rsidRDefault="00AF6D6C" w:rsidP="00AF6D6C">
      <w:pPr>
        <w:pStyle w:val="Code"/>
        <w:rPr>
          <w:lang w:eastAsia="de-DE"/>
        </w:rPr>
      </w:pPr>
      <w:r w:rsidRPr="00AF6D6C">
        <w:rPr>
          <w:lang w:eastAsia="de-DE"/>
        </w:rPr>
        <w:t xml:space="preserve">        if (virtualDir.StartsWith(VirtualPath, </w:t>
      </w:r>
      <w:r w:rsidR="009C6527">
        <w:rPr>
          <w:lang w:eastAsia="de-DE"/>
        </w:rPr>
        <w:sym w:font="Wingdings" w:char="F0C3"/>
      </w:r>
    </w:p>
    <w:p w:rsidR="00AF6D6C" w:rsidRPr="00AF6D6C" w:rsidRDefault="009C6527" w:rsidP="00AF6D6C">
      <w:pPr>
        <w:pStyle w:val="Code"/>
        <w:rPr>
          <w:lang w:eastAsia="de-DE"/>
        </w:rPr>
      </w:pPr>
      <w:r>
        <w:rPr>
          <w:lang w:eastAsia="de-DE"/>
        </w:rPr>
        <w:t xml:space="preserve">            </w:t>
      </w:r>
      <w:r w:rsidR="004D78D5">
        <w:rPr>
          <w:lang w:eastAsia="de-DE"/>
        </w:rPr>
        <w:t>!</w:t>
      </w:r>
      <w:r w:rsidR="00AF6D6C" w:rsidRPr="00AF6D6C">
        <w:rPr>
          <w:lang w:eastAsia="de-DE"/>
        </w:rPr>
        <w:t>StringComparison.InvariantCultureIgnoreCase))</w:t>
      </w:r>
    </w:p>
    <w:p w:rsidR="00AF6D6C" w:rsidRPr="00AF6D6C" w:rsidRDefault="00AF6D6C" w:rsidP="00AF6D6C">
      <w:pPr>
        <w:pStyle w:val="Code"/>
        <w:rPr>
          <w:lang w:eastAsia="de-DE"/>
        </w:rPr>
      </w:pPr>
      <w:r w:rsidRPr="00AF6D6C">
        <w:rPr>
          <w:lang w:eastAsia="de-DE"/>
        </w:rPr>
        <w:t xml:space="preserve">            return null;</w:t>
      </w:r>
    </w:p>
    <w:p w:rsidR="00AF6D6C" w:rsidRPr="00AF6D6C" w:rsidRDefault="00AF6D6C" w:rsidP="00AF6D6C">
      <w:pPr>
        <w:pStyle w:val="Code"/>
        <w:rPr>
          <w:lang w:eastAsia="de-DE"/>
        </w:rPr>
      </w:pPr>
      <w:r w:rsidRPr="00AF6D6C">
        <w:rPr>
          <w:lang w:eastAsia="de-DE"/>
        </w:rPr>
        <w:t xml:space="preserve">        String relativeVirtualPath = virtualDir.Substring(VirtualPath.Length);</w:t>
      </w:r>
    </w:p>
    <w:p w:rsidR="009C6527" w:rsidRDefault="00AF6D6C" w:rsidP="00AF6D6C">
      <w:pPr>
        <w:pStyle w:val="Code"/>
        <w:rPr>
          <w:lang w:eastAsia="de-DE"/>
        </w:rPr>
      </w:pPr>
      <w:r w:rsidRPr="00AF6D6C">
        <w:rPr>
          <w:lang w:eastAsia="de-DE"/>
        </w:rPr>
        <w:lastRenderedPageBreak/>
        <w:t xml:space="preserve">        String directoryName = relativeVirtualPath.Substring(0, </w:t>
      </w:r>
      <w:r w:rsidR="009C6527">
        <w:rPr>
          <w:lang w:eastAsia="de-DE"/>
        </w:rPr>
        <w:sym w:font="Wingdings" w:char="F0C3"/>
      </w:r>
    </w:p>
    <w:p w:rsidR="00AF6D6C" w:rsidRPr="00AF6D6C" w:rsidRDefault="009C6527" w:rsidP="00AF6D6C">
      <w:pPr>
        <w:pStyle w:val="Code"/>
        <w:rPr>
          <w:lang w:eastAsia="de-DE"/>
        </w:rPr>
      </w:pPr>
      <w:r>
        <w:rPr>
          <w:lang w:eastAsia="de-DE"/>
        </w:rPr>
        <w:t xml:space="preserve">                               </w:t>
      </w:r>
      <w:r w:rsidR="00AF6D6C" w:rsidRPr="00AF6D6C">
        <w:rPr>
          <w:lang w:eastAsia="de-DE"/>
        </w:rPr>
        <w:t>relativeVirtualPath.IndexOf("/"));</w:t>
      </w:r>
    </w:p>
    <w:p w:rsidR="00AF6D6C" w:rsidRPr="009C6527" w:rsidRDefault="00AF6D6C" w:rsidP="00AF6D6C">
      <w:pPr>
        <w:pStyle w:val="Code"/>
        <w:rPr>
          <w:lang w:eastAsia="de-DE"/>
        </w:rPr>
      </w:pPr>
      <w:r w:rsidRPr="00AF6D6C">
        <w:rPr>
          <w:lang w:eastAsia="de-DE"/>
        </w:rPr>
        <w:t xml:space="preserve">        </w:t>
      </w:r>
      <w:r w:rsidRPr="009C6527">
        <w:rPr>
          <w:lang w:eastAsia="de-DE"/>
        </w:rPr>
        <w:t>VirtualThemeDirectory childDirectory = _directories[directoryName];</w:t>
      </w:r>
    </w:p>
    <w:p w:rsidR="00AF6D6C" w:rsidRPr="00AF6D6C" w:rsidRDefault="00AF6D6C" w:rsidP="00AF6D6C">
      <w:pPr>
        <w:pStyle w:val="Code"/>
        <w:rPr>
          <w:lang w:eastAsia="de-DE"/>
        </w:rPr>
      </w:pPr>
      <w:r w:rsidRPr="00AF6D6C">
        <w:rPr>
          <w:lang w:eastAsia="de-DE"/>
        </w:rPr>
        <w:t xml:space="preserve">        if (childDirectory.VirtualPath == virtualDir)</w:t>
      </w:r>
    </w:p>
    <w:p w:rsidR="00AF6D6C" w:rsidRPr="00AF6D6C" w:rsidRDefault="00AF6D6C" w:rsidP="00AF6D6C">
      <w:pPr>
        <w:pStyle w:val="Code"/>
        <w:rPr>
          <w:lang w:eastAsia="de-DE"/>
        </w:rPr>
      </w:pPr>
      <w:r w:rsidRPr="00AF6D6C">
        <w:rPr>
          <w:lang w:eastAsia="de-DE"/>
        </w:rPr>
        <w:t xml:space="preserve">            return childDirectory;</w:t>
      </w:r>
    </w:p>
    <w:p w:rsidR="00AF6D6C" w:rsidRPr="00AF6D6C" w:rsidRDefault="00AF6D6C" w:rsidP="00AF6D6C">
      <w:pPr>
        <w:pStyle w:val="Code"/>
        <w:rPr>
          <w:lang w:eastAsia="de-DE"/>
        </w:rPr>
      </w:pPr>
      <w:r w:rsidRPr="00AF6D6C">
        <w:rPr>
          <w:lang w:eastAsia="de-DE"/>
        </w:rPr>
        <w:t xml:space="preserve">        else</w:t>
      </w:r>
    </w:p>
    <w:p w:rsidR="00AF6D6C" w:rsidRPr="00AF6D6C" w:rsidRDefault="00AF6D6C" w:rsidP="00AF6D6C">
      <w:pPr>
        <w:pStyle w:val="Code"/>
        <w:rPr>
          <w:lang w:eastAsia="de-DE"/>
        </w:rPr>
      </w:pPr>
      <w:r w:rsidRPr="00AF6D6C">
        <w:rPr>
          <w:lang w:eastAsia="de-DE"/>
        </w:rPr>
        <w:t xml:space="preserve">            return childDirectory.GetDirectory(virtualDir);</w:t>
      </w:r>
    </w:p>
    <w:p w:rsidR="00AF6D6C" w:rsidRPr="009C6527" w:rsidRDefault="00AF6D6C" w:rsidP="00AF6D6C">
      <w:pPr>
        <w:pStyle w:val="Code"/>
        <w:rPr>
          <w:lang w:eastAsia="de-DE"/>
        </w:rPr>
      </w:pPr>
      <w:r w:rsidRPr="00AF6D6C">
        <w:rPr>
          <w:lang w:eastAsia="de-DE"/>
        </w:rPr>
        <w:t xml:space="preserve">    </w:t>
      </w:r>
      <w:r w:rsidRPr="009C6527">
        <w:rPr>
          <w:lang w:eastAsia="de-DE"/>
        </w:rPr>
        <w: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public VirtualThemeDirectory Parent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get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_parent;</w:t>
      </w:r>
    </w:p>
    <w:p w:rsidR="00AF6D6C" w:rsidRPr="009C6527" w:rsidRDefault="00AF6D6C" w:rsidP="00AF6D6C">
      <w:pPr>
        <w:pStyle w:val="Code"/>
        <w:rPr>
          <w:lang w:eastAsia="de-DE"/>
        </w:rPr>
      </w:pPr>
      <w:r w:rsidRPr="00AF6D6C">
        <w:rPr>
          <w:lang w:eastAsia="de-DE"/>
        </w:rPr>
        <w:t xml:space="preserve">        </w:t>
      </w:r>
      <w:r w:rsidRPr="009C6527">
        <w:rPr>
          <w:lang w:eastAsia="de-DE"/>
        </w:rPr>
        <w:t>}</w:t>
      </w:r>
    </w:p>
    <w:p w:rsidR="00AF6D6C" w:rsidRPr="009C6527" w:rsidRDefault="00AF6D6C" w:rsidP="00AF6D6C">
      <w:pPr>
        <w:pStyle w:val="Code"/>
        <w:rPr>
          <w:lang w:eastAsia="de-DE"/>
        </w:rPr>
      </w:pPr>
      <w:r w:rsidRPr="009C6527">
        <w:rPr>
          <w:lang w:eastAsia="de-DE"/>
        </w:rPr>
        <w:t xml:space="preserve">    }</w:t>
      </w:r>
    </w:p>
    <w:p w:rsidR="00AF6D6C" w:rsidRPr="009C6527" w:rsidRDefault="00AF6D6C" w:rsidP="00AF6D6C">
      <w:pPr>
        <w:pStyle w:val="Code"/>
        <w:rPr>
          <w:lang w:eastAsia="de-DE"/>
        </w:rPr>
      </w:pPr>
    </w:p>
    <w:p w:rsidR="00AF6D6C" w:rsidRPr="009C6527" w:rsidRDefault="00AF6D6C" w:rsidP="00AF6D6C">
      <w:pPr>
        <w:pStyle w:val="Code"/>
        <w:rPr>
          <w:lang w:eastAsia="de-DE"/>
        </w:rPr>
      </w:pPr>
      <w:r w:rsidRPr="009C6527">
        <w:rPr>
          <w:lang w:eastAsia="de-DE"/>
        </w:rPr>
        <w:t xml:space="preserve">    public Boolean Exists</w:t>
      </w:r>
    </w:p>
    <w:p w:rsidR="00AF6D6C" w:rsidRPr="009C6527" w:rsidRDefault="00AF6D6C" w:rsidP="00AF6D6C">
      <w:pPr>
        <w:pStyle w:val="Code"/>
        <w:rPr>
          <w:lang w:eastAsia="de-DE"/>
        </w:rPr>
      </w:pPr>
      <w:r w:rsidRPr="009C6527">
        <w:rPr>
          <w:lang w:eastAsia="de-DE"/>
        </w:rPr>
        <w:t xml:space="preserve">    {</w:t>
      </w:r>
    </w:p>
    <w:p w:rsidR="00AF6D6C" w:rsidRPr="00AF6D6C" w:rsidRDefault="00AF6D6C" w:rsidP="00AF6D6C">
      <w:pPr>
        <w:pStyle w:val="Code"/>
        <w:rPr>
          <w:lang w:eastAsia="de-DE"/>
        </w:rPr>
      </w:pPr>
      <w:r w:rsidRPr="00AF6D6C">
        <w:rPr>
          <w:lang w:eastAsia="de-DE"/>
        </w:rPr>
        <w:t xml:space="preserve">        get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((Directory.Exists(_themeAbsolutePath))</w:t>
      </w:r>
    </w:p>
    <w:p w:rsidR="00AF6D6C" w:rsidRPr="00AF6D6C" w:rsidRDefault="00AF6D6C" w:rsidP="00AF6D6C">
      <w:pPr>
        <w:pStyle w:val="Code"/>
        <w:rPr>
          <w:lang w:eastAsia="de-DE"/>
        </w:rPr>
      </w:pPr>
      <w:r w:rsidRPr="00AF6D6C">
        <w:rPr>
          <w:lang w:eastAsia="de-DE"/>
        </w:rPr>
        <w:t xml:space="preserve">                || (Directory.Exists(_globalAbsolutePath)));</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private Boolean ExistsInThemeDirectory</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get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w:t>
      </w:r>
      <w:r w:rsidR="004D78D5">
        <w:rPr>
          <w:lang w:eastAsia="de-DE"/>
        </w:rPr>
        <w:t>!</w:t>
      </w:r>
      <w:r w:rsidRPr="00AF6D6C">
        <w:rPr>
          <w:lang w:eastAsia="de-DE"/>
        </w:rPr>
        <w:t>String.IsNullOrEmpty(_themeAbsolutePath));</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private Boolean ExistsInGlobalDirectory</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get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(String.IsNullOrEmpty(_globalAbsolutePath));</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public override IEnumerable Directories</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get</w:t>
      </w:r>
    </w:p>
    <w:p w:rsidR="00AF6D6C" w:rsidRPr="00AF6D6C" w:rsidRDefault="00AF6D6C" w:rsidP="00AF6D6C">
      <w:pPr>
        <w:pStyle w:val="Code"/>
        <w:rPr>
          <w:lang w:eastAsia="de-DE"/>
        </w:rPr>
      </w:pPr>
      <w:r w:rsidRPr="00AF6D6C">
        <w:rPr>
          <w:lang w:eastAsia="de-DE"/>
        </w:rPr>
        <w:t xml:space="preserve">        {</w:t>
      </w:r>
    </w:p>
    <w:p w:rsidR="00AF6D6C" w:rsidRPr="009C6527" w:rsidRDefault="00AF6D6C" w:rsidP="00AF6D6C">
      <w:pPr>
        <w:pStyle w:val="Code"/>
        <w:rPr>
          <w:lang w:eastAsia="de-DE"/>
        </w:rPr>
      </w:pPr>
      <w:r w:rsidRPr="00AF6D6C">
        <w:rPr>
          <w:lang w:eastAsia="de-DE"/>
        </w:rPr>
        <w:t xml:space="preserve">            </w:t>
      </w:r>
      <w:r w:rsidRPr="009C6527">
        <w:rPr>
          <w:lang w:eastAsia="de-DE"/>
        </w:rPr>
        <w:t>return _directories.Value;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public override IEnumerable Files</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lastRenderedPageBreak/>
        <w:t xml:space="preserve">        get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_files.Value;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public override IEnumerable Children</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get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_children.Value;</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private String ThemeAbsolutePath</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get</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return _themeAbsolutePath;</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r w:rsidRPr="00AF6D6C">
        <w:rPr>
          <w:lang w:eastAsia="de-DE"/>
        </w:rPr>
        <w:t xml:space="preserve">    }</w:t>
      </w:r>
    </w:p>
    <w:p w:rsidR="00AF6D6C" w:rsidRPr="00AF6D6C" w:rsidRDefault="00AF6D6C" w:rsidP="00AF6D6C">
      <w:pPr>
        <w:pStyle w:val="Code"/>
        <w:rPr>
          <w:lang w:eastAsia="de-DE"/>
        </w:rPr>
      </w:pPr>
    </w:p>
    <w:p w:rsidR="00AF6D6C" w:rsidRPr="00AF6D6C" w:rsidRDefault="00AF6D6C" w:rsidP="00AF6D6C">
      <w:pPr>
        <w:pStyle w:val="Code"/>
        <w:rPr>
          <w:lang w:eastAsia="de-DE"/>
        </w:rPr>
      </w:pPr>
      <w:r w:rsidRPr="00AF6D6C">
        <w:rPr>
          <w:lang w:eastAsia="de-DE"/>
        </w:rPr>
        <w:t xml:space="preserve">    private String GlobalAbsolutePath</w:t>
      </w:r>
    </w:p>
    <w:p w:rsidR="00AF6D6C" w:rsidRPr="009C6527" w:rsidRDefault="00AF6D6C" w:rsidP="00AF6D6C">
      <w:pPr>
        <w:pStyle w:val="Code"/>
        <w:rPr>
          <w:lang w:eastAsia="de-DE"/>
        </w:rPr>
      </w:pPr>
      <w:r w:rsidRPr="00AF6D6C">
        <w:rPr>
          <w:lang w:eastAsia="de-DE"/>
        </w:rPr>
        <w:t xml:space="preserve">    </w:t>
      </w:r>
      <w:r w:rsidRPr="009C6527">
        <w:rPr>
          <w:lang w:eastAsia="de-DE"/>
        </w:rPr>
        <w:t>{</w:t>
      </w:r>
    </w:p>
    <w:p w:rsidR="00AF6D6C" w:rsidRPr="009C6527" w:rsidRDefault="00AF6D6C" w:rsidP="00AF6D6C">
      <w:pPr>
        <w:pStyle w:val="Code"/>
        <w:rPr>
          <w:lang w:eastAsia="de-DE"/>
        </w:rPr>
      </w:pPr>
      <w:r w:rsidRPr="009C6527">
        <w:rPr>
          <w:lang w:eastAsia="de-DE"/>
        </w:rPr>
        <w:t xml:space="preserve">        get</w:t>
      </w:r>
    </w:p>
    <w:p w:rsidR="00AF6D6C" w:rsidRPr="009C6527" w:rsidRDefault="00AF6D6C" w:rsidP="00AF6D6C">
      <w:pPr>
        <w:pStyle w:val="Code"/>
        <w:rPr>
          <w:lang w:eastAsia="de-DE"/>
        </w:rPr>
      </w:pPr>
      <w:r w:rsidRPr="009C6527">
        <w:rPr>
          <w:lang w:eastAsia="de-DE"/>
        </w:rPr>
        <w:t xml:space="preserve">        {</w:t>
      </w:r>
    </w:p>
    <w:p w:rsidR="00AF6D6C" w:rsidRPr="009C6527" w:rsidRDefault="00AF6D6C" w:rsidP="00AF6D6C">
      <w:pPr>
        <w:pStyle w:val="Code"/>
        <w:rPr>
          <w:lang w:eastAsia="de-DE"/>
        </w:rPr>
      </w:pPr>
      <w:r w:rsidRPr="009C6527">
        <w:rPr>
          <w:lang w:eastAsia="de-DE"/>
        </w:rPr>
        <w:t xml:space="preserve">            return _globalAbsolutePath;</w:t>
      </w:r>
    </w:p>
    <w:p w:rsidR="00AF6D6C" w:rsidRPr="009C6527" w:rsidRDefault="00AF6D6C" w:rsidP="00AF6D6C">
      <w:pPr>
        <w:pStyle w:val="Code"/>
        <w:rPr>
          <w:lang w:eastAsia="de-DE"/>
        </w:rPr>
      </w:pPr>
      <w:r w:rsidRPr="009C6527">
        <w:rPr>
          <w:lang w:eastAsia="de-DE"/>
        </w:rPr>
        <w:t xml:space="preserve">        }</w:t>
      </w:r>
    </w:p>
    <w:p w:rsidR="00AF6D6C" w:rsidRPr="009C6527" w:rsidRDefault="00AF6D6C" w:rsidP="00AF6D6C">
      <w:pPr>
        <w:pStyle w:val="Code"/>
        <w:rPr>
          <w:lang w:eastAsia="de-DE"/>
        </w:rPr>
      </w:pPr>
      <w:r w:rsidRPr="009C6527">
        <w:rPr>
          <w:lang w:eastAsia="de-DE"/>
        </w:rPr>
        <w:t xml:space="preserve">    }</w:t>
      </w:r>
    </w:p>
    <w:p w:rsidR="00AF6D6C" w:rsidRPr="009C6527" w:rsidRDefault="00AF6D6C" w:rsidP="00AF6D6C">
      <w:pPr>
        <w:pStyle w:val="Code"/>
        <w:rPr>
          <w:lang w:eastAsia="de-DE"/>
        </w:rPr>
      </w:pPr>
    </w:p>
    <w:p w:rsidR="00772822" w:rsidRPr="009C6527" w:rsidRDefault="00AF6D6C" w:rsidP="00AF6D6C">
      <w:pPr>
        <w:pStyle w:val="CodeLast"/>
        <w:rPr>
          <w:lang w:eastAsia="de-DE"/>
        </w:rPr>
      </w:pPr>
      <w:r w:rsidRPr="009C6527">
        <w:rPr>
          <w:lang w:eastAsia="de-DE"/>
        </w:rPr>
        <w:t>}</w:t>
      </w:r>
    </w:p>
    <w:p w:rsidR="00E638F5" w:rsidRDefault="009C6527" w:rsidP="009C6527">
      <w:pPr>
        <w:pStyle w:val="BodyTextCont"/>
        <w:rPr>
          <w:lang w:eastAsia="de-DE"/>
        </w:rPr>
      </w:pPr>
      <w:r>
        <w:rPr>
          <w:lang w:eastAsia="de-DE"/>
        </w:rPr>
        <w:t>The main purpose of this class is to build a copy of the directory and file structure found in the physical theme folder (</w:t>
      </w:r>
      <w:proofErr w:type="spellStart"/>
      <w:r w:rsidRPr="009C6527">
        <w:rPr>
          <w:i/>
          <w:lang w:eastAsia="de-DE"/>
        </w:rPr>
        <w:t>Path_Themes</w:t>
      </w:r>
      <w:proofErr w:type="spellEnd"/>
      <w:r w:rsidR="00E638F5">
        <w:rPr>
          <w:lang w:eastAsia="de-DE"/>
        </w:rPr>
        <w:t>) and</w:t>
      </w:r>
      <w:r w:rsidR="00FC38EF">
        <w:rPr>
          <w:lang w:eastAsia="de-DE"/>
        </w:rPr>
        <w:t xml:space="preserve"> to</w:t>
      </w:r>
      <w:r w:rsidR="00E638F5">
        <w:rPr>
          <w:lang w:eastAsia="de-DE"/>
        </w:rPr>
        <w:t xml:space="preserve"> store references to the files. When the provider retrieves the files</w:t>
      </w:r>
      <w:r w:rsidR="00FC38EF">
        <w:rPr>
          <w:lang w:eastAsia="de-DE"/>
        </w:rPr>
        <w:t>,</w:t>
      </w:r>
      <w:r w:rsidR="00E638F5">
        <w:rPr>
          <w:lang w:eastAsia="de-DE"/>
        </w:rPr>
        <w:t xml:space="preserve"> it accesses </w:t>
      </w:r>
      <w:r w:rsidR="009242B7">
        <w:rPr>
          <w:lang w:eastAsia="de-DE"/>
        </w:rPr>
        <w:t xml:space="preserve">this </w:t>
      </w:r>
      <w:r w:rsidR="00E638F5">
        <w:rPr>
          <w:lang w:eastAsia="de-DE"/>
        </w:rPr>
        <w:t xml:space="preserve">virtual structure. </w:t>
      </w:r>
    </w:p>
    <w:p w:rsidR="00E638F5" w:rsidRDefault="00FC38EF" w:rsidP="00E638F5">
      <w:pPr>
        <w:pStyle w:val="BodyTextCont"/>
        <w:rPr>
          <w:lang w:eastAsia="de-DE"/>
        </w:rPr>
      </w:pPr>
      <w:r>
        <w:rPr>
          <w:lang w:eastAsia="de-DE"/>
        </w:rPr>
        <w:t>T</w:t>
      </w:r>
      <w:r w:rsidR="00E638F5">
        <w:rPr>
          <w:lang w:eastAsia="de-DE"/>
        </w:rPr>
        <w:t xml:space="preserve">hree internal methods </w:t>
      </w:r>
      <w:r>
        <w:rPr>
          <w:lang w:eastAsia="de-DE"/>
        </w:rPr>
        <w:t xml:space="preserve">are </w:t>
      </w:r>
      <w:r w:rsidR="00E638F5">
        <w:rPr>
          <w:lang w:eastAsia="de-DE"/>
        </w:rPr>
        <w:t>called</w:t>
      </w:r>
      <w:r>
        <w:rPr>
          <w:lang w:eastAsia="de-DE"/>
        </w:rPr>
        <w:t xml:space="preserve"> in the constructor:</w:t>
      </w:r>
      <w:r w:rsidR="00E638F5">
        <w:rPr>
          <w:lang w:eastAsia="de-DE"/>
        </w:rPr>
        <w:t xml:space="preserve"> </w:t>
      </w:r>
      <w:proofErr w:type="spellStart"/>
      <w:r w:rsidR="00E638F5" w:rsidRPr="00E638F5">
        <w:rPr>
          <w:rStyle w:val="CodeInline"/>
        </w:rPr>
        <w:t>FindFiles</w:t>
      </w:r>
      <w:proofErr w:type="spellEnd"/>
      <w:r w:rsidR="00E638F5">
        <w:rPr>
          <w:lang w:eastAsia="de-DE"/>
        </w:rPr>
        <w:t xml:space="preserve">, </w:t>
      </w:r>
      <w:proofErr w:type="spellStart"/>
      <w:r w:rsidR="00E638F5" w:rsidRPr="00E638F5">
        <w:rPr>
          <w:rStyle w:val="CodeInline"/>
        </w:rPr>
        <w:t>FindSubDirectories</w:t>
      </w:r>
      <w:proofErr w:type="spellEnd"/>
      <w:r>
        <w:rPr>
          <w:lang w:eastAsia="de-DE"/>
        </w:rPr>
        <w:t xml:space="preserve"> and</w:t>
      </w:r>
      <w:r w:rsidR="00E638F5">
        <w:rPr>
          <w:lang w:eastAsia="de-DE"/>
        </w:rPr>
        <w:t xml:space="preserve"> </w:t>
      </w:r>
      <w:proofErr w:type="spellStart"/>
      <w:r w:rsidR="00E638F5" w:rsidRPr="00E638F5">
        <w:rPr>
          <w:rStyle w:val="CodeInline"/>
        </w:rPr>
        <w:t>FindChildren</w:t>
      </w:r>
      <w:proofErr w:type="spellEnd"/>
      <w:r w:rsidR="00E638F5">
        <w:rPr>
          <w:lang w:eastAsia="de-DE"/>
        </w:rPr>
        <w:t xml:space="preserve">. The </w:t>
      </w:r>
      <w:proofErr w:type="spellStart"/>
      <w:r w:rsidR="00E638F5" w:rsidRPr="00E638F5">
        <w:rPr>
          <w:rStyle w:val="CodeInline"/>
        </w:rPr>
        <w:t>Findfiles</w:t>
      </w:r>
      <w:proofErr w:type="spellEnd"/>
      <w:r w:rsidR="00E638F5">
        <w:rPr>
          <w:lang w:eastAsia="de-DE"/>
        </w:rPr>
        <w:t xml:space="preserve"> method reads files in the current base folder. </w:t>
      </w:r>
      <w:proofErr w:type="spellStart"/>
      <w:r w:rsidR="00E638F5" w:rsidRPr="00E638F5">
        <w:rPr>
          <w:rStyle w:val="CodeInline"/>
        </w:rPr>
        <w:t>FindSubDirectories</w:t>
      </w:r>
      <w:proofErr w:type="spellEnd"/>
      <w:r w:rsidR="00E638F5">
        <w:rPr>
          <w:lang w:eastAsia="de-DE"/>
        </w:rPr>
        <w:t xml:space="preserve"> loads directories recursively</w:t>
      </w:r>
      <w:r w:rsidR="00230400">
        <w:rPr>
          <w:lang w:eastAsia="de-DE"/>
        </w:rPr>
        <w:t xml:space="preserve">. In each directory located, </w:t>
      </w:r>
      <w:r w:rsidR="00E638F5">
        <w:rPr>
          <w:lang w:eastAsia="de-DE"/>
        </w:rPr>
        <w:t xml:space="preserve">the </w:t>
      </w:r>
      <w:proofErr w:type="spellStart"/>
      <w:r w:rsidR="00E638F5" w:rsidRPr="00E638F5">
        <w:rPr>
          <w:rStyle w:val="CodeInline"/>
        </w:rPr>
        <w:t>FindFiles</w:t>
      </w:r>
      <w:proofErr w:type="spellEnd"/>
      <w:r w:rsidR="00E638F5">
        <w:rPr>
          <w:lang w:eastAsia="de-DE"/>
        </w:rPr>
        <w:t xml:space="preserve"> method </w:t>
      </w:r>
      <w:r w:rsidR="009242B7">
        <w:rPr>
          <w:lang w:eastAsia="de-DE"/>
        </w:rPr>
        <w:t xml:space="preserve">is called </w:t>
      </w:r>
      <w:r w:rsidR="00E638F5">
        <w:rPr>
          <w:lang w:eastAsia="de-DE"/>
        </w:rPr>
        <w:t xml:space="preserve">to load the files </w:t>
      </w:r>
      <w:r w:rsidR="009242B7">
        <w:rPr>
          <w:lang w:eastAsia="de-DE"/>
        </w:rPr>
        <w:t>for that folder</w:t>
      </w:r>
      <w:r w:rsidR="00E638F5">
        <w:rPr>
          <w:lang w:eastAsia="de-DE"/>
        </w:rPr>
        <w:t xml:space="preserve">. The </w:t>
      </w:r>
      <w:proofErr w:type="spellStart"/>
      <w:r w:rsidR="00E638F5" w:rsidRPr="00E638F5">
        <w:rPr>
          <w:rStyle w:val="CodeInline"/>
        </w:rPr>
        <w:t>FindChildren</w:t>
      </w:r>
      <w:proofErr w:type="spellEnd"/>
      <w:r w:rsidR="00E638F5">
        <w:rPr>
          <w:lang w:eastAsia="de-DE"/>
        </w:rPr>
        <w:t xml:space="preserve"> method </w:t>
      </w:r>
      <w:r w:rsidR="00230400">
        <w:rPr>
          <w:lang w:eastAsia="de-DE"/>
        </w:rPr>
        <w:t xml:space="preserve">creates </w:t>
      </w:r>
      <w:r w:rsidR="00E638F5">
        <w:rPr>
          <w:lang w:eastAsia="de-DE"/>
        </w:rPr>
        <w:t xml:space="preserve">a </w:t>
      </w:r>
      <w:r w:rsidR="009242B7">
        <w:rPr>
          <w:lang w:eastAsia="de-DE"/>
        </w:rPr>
        <w:t xml:space="preserve">single combined list </w:t>
      </w:r>
      <w:r w:rsidR="00E638F5">
        <w:rPr>
          <w:lang w:eastAsia="de-DE"/>
        </w:rPr>
        <w:t xml:space="preserve">of </w:t>
      </w:r>
      <w:r w:rsidR="000836CE">
        <w:rPr>
          <w:lang w:eastAsia="de-DE"/>
        </w:rPr>
        <w:t xml:space="preserve">both </w:t>
      </w:r>
      <w:r w:rsidR="00E638F5">
        <w:rPr>
          <w:lang w:eastAsia="de-DE"/>
        </w:rPr>
        <w:t xml:space="preserve">directories and files. </w:t>
      </w:r>
    </w:p>
    <w:p w:rsidR="00E638F5" w:rsidRDefault="009242B7" w:rsidP="00E638F5">
      <w:pPr>
        <w:pStyle w:val="BodyTextCont"/>
      </w:pPr>
      <w:r>
        <w:rPr>
          <w:lang w:eastAsia="de-DE"/>
        </w:rPr>
        <w:t xml:space="preserve">The </w:t>
      </w:r>
      <w:r w:rsidR="00E638F5">
        <w:t xml:space="preserve">provider </w:t>
      </w:r>
      <w:r>
        <w:t xml:space="preserve">calls </w:t>
      </w:r>
      <w:r w:rsidR="00E638F5">
        <w:t xml:space="preserve">the </w:t>
      </w:r>
      <w:proofErr w:type="spellStart"/>
      <w:r w:rsidR="00E638F5" w:rsidRPr="00E638F5">
        <w:rPr>
          <w:rStyle w:val="CodeInline"/>
        </w:rPr>
        <w:t>GetDirectory</w:t>
      </w:r>
      <w:proofErr w:type="spellEnd"/>
      <w:r w:rsidR="00E638F5">
        <w:t xml:space="preserve"> method to retrieve a specific directory. </w:t>
      </w:r>
      <w:r>
        <w:t>A</w:t>
      </w:r>
      <w:r w:rsidR="00E638F5">
        <w:t xml:space="preserve"> simple filter</w:t>
      </w:r>
      <w:r>
        <w:t>,</w:t>
      </w:r>
      <w:r w:rsidR="00E638F5">
        <w:t xml:space="preserve"> </w:t>
      </w:r>
      <w:proofErr w:type="spellStart"/>
      <w:r w:rsidR="00230400" w:rsidRPr="00E638F5">
        <w:rPr>
          <w:rStyle w:val="CodeInline"/>
        </w:rPr>
        <w:t>FileIsIncluded</w:t>
      </w:r>
      <w:proofErr w:type="spellEnd"/>
      <w:r w:rsidR="00230400">
        <w:t xml:space="preserve">, </w:t>
      </w:r>
      <w:r w:rsidR="00E638F5">
        <w:t>limit</w:t>
      </w:r>
      <w:r w:rsidR="00230400">
        <w:t>s</w:t>
      </w:r>
      <w:r w:rsidR="00E638F5">
        <w:t xml:space="preserve"> the allowed file types. This is </w:t>
      </w:r>
      <w:r w:rsidR="00230400">
        <w:t xml:space="preserve">exclusive </w:t>
      </w:r>
      <w:r w:rsidR="00E638F5">
        <w:t>to the handling of themes</w:t>
      </w:r>
      <w:r w:rsidR="00230400">
        <w:t>; o</w:t>
      </w:r>
      <w:r w:rsidR="00E638F5">
        <w:t xml:space="preserve">ther </w:t>
      </w:r>
      <w:proofErr w:type="spellStart"/>
      <w:r w:rsidR="00E638F5" w:rsidRPr="00E638F5">
        <w:rPr>
          <w:rStyle w:val="CodeInline"/>
        </w:rPr>
        <w:t>VirtualPathProvider</w:t>
      </w:r>
      <w:proofErr w:type="spellEnd"/>
      <w:r w:rsidR="00E638F5">
        <w:t xml:space="preserve"> implementations might require different types. The example ignores </w:t>
      </w:r>
      <w:r>
        <w:t xml:space="preserve">all files </w:t>
      </w:r>
      <w:r w:rsidR="00230400">
        <w:t xml:space="preserve">except for </w:t>
      </w:r>
      <w:r w:rsidR="00E638F5">
        <w:t>*.skin, *.</w:t>
      </w:r>
      <w:proofErr w:type="spellStart"/>
      <w:r w:rsidR="00E638F5">
        <w:t>css</w:t>
      </w:r>
      <w:proofErr w:type="spellEnd"/>
      <w:r w:rsidR="00E638F5">
        <w:t>, and *.jpg</w:t>
      </w:r>
      <w:r w:rsidR="00230400">
        <w:t>, but y</w:t>
      </w:r>
      <w:r w:rsidR="00E638F5">
        <w:t xml:space="preserve">ou </w:t>
      </w:r>
      <w:r w:rsidR="00230400">
        <w:t xml:space="preserve">can </w:t>
      </w:r>
      <w:r w:rsidR="00E638F5">
        <w:t>extend the list to support any file type used in your themes.</w:t>
      </w:r>
    </w:p>
    <w:p w:rsidR="00E638F5" w:rsidRPr="00E638F5" w:rsidRDefault="00E638F5" w:rsidP="00E638F5">
      <w:pPr>
        <w:pStyle w:val="BodyTextCont"/>
      </w:pPr>
      <w:r>
        <w:t xml:space="preserve">The </w:t>
      </w:r>
      <w:proofErr w:type="spellStart"/>
      <w:r w:rsidRPr="00E638F5">
        <w:rPr>
          <w:rStyle w:val="CodeInline"/>
        </w:rPr>
        <w:t>GetFile</w:t>
      </w:r>
      <w:proofErr w:type="spellEnd"/>
      <w:r>
        <w:t xml:space="preserve"> method </w:t>
      </w:r>
      <w:r w:rsidR="00230400">
        <w:t>allows</w:t>
      </w:r>
      <w:r>
        <w:t xml:space="preserve"> access to a file once </w:t>
      </w:r>
      <w:r w:rsidR="00230400">
        <w:t>it has been located</w:t>
      </w:r>
      <w:r>
        <w:t xml:space="preserve"> in a directory. The resolving of files and their paths </w:t>
      </w:r>
      <w:r w:rsidR="00230400">
        <w:t>occurs</w:t>
      </w:r>
      <w:r>
        <w:t xml:space="preserve"> in the compiler module. </w:t>
      </w:r>
      <w:r w:rsidR="00230400">
        <w:t>A</w:t>
      </w:r>
      <w:r>
        <w:t xml:space="preserve"> simple file list handles all files in all directories. The key contains the full path</w:t>
      </w:r>
      <w:r w:rsidR="00230400">
        <w:t>,</w:t>
      </w:r>
      <w:r>
        <w:t xml:space="preserve"> so files with </w:t>
      </w:r>
      <w:r w:rsidR="00230400">
        <w:t xml:space="preserve">the </w:t>
      </w:r>
      <w:r>
        <w:t xml:space="preserve">same </w:t>
      </w:r>
      <w:r w:rsidR="000845D8">
        <w:t>file</w:t>
      </w:r>
      <w:r>
        <w:t>name</w:t>
      </w:r>
      <w:r w:rsidR="000845D8">
        <w:t xml:space="preserve"> but located in different folder</w:t>
      </w:r>
      <w:r>
        <w:t>s still</w:t>
      </w:r>
      <w:r w:rsidR="00230400">
        <w:t xml:space="preserve"> have</w:t>
      </w:r>
      <w:r>
        <w:t xml:space="preserve"> a unique full name.</w:t>
      </w:r>
    </w:p>
    <w:p w:rsidR="00772822" w:rsidRDefault="00772822" w:rsidP="00772822">
      <w:pPr>
        <w:pStyle w:val="CodeCaption"/>
      </w:pPr>
      <w:r>
        <w:t>Listing  8-</w:t>
      </w:r>
      <w:r w:rsidR="007B75E1">
        <w:fldChar w:fldCharType="begin"/>
      </w:r>
      <w:r w:rsidR="007B75E1">
        <w:instrText xml:space="preserve"> SEQ Listing_ \* ARABIC </w:instrText>
      </w:r>
      <w:r w:rsidR="007B75E1">
        <w:fldChar w:fldCharType="separate"/>
      </w:r>
      <w:r w:rsidR="00910F1D">
        <w:t>5</w:t>
      </w:r>
      <w:r w:rsidR="007B75E1">
        <w:fldChar w:fldCharType="end"/>
      </w:r>
      <w:r>
        <w:t>. Implementation of a custom VirtualPathProvider</w:t>
      </w:r>
    </w:p>
    <w:p w:rsidR="00D46D62" w:rsidRPr="00D46D62" w:rsidRDefault="00D46D62" w:rsidP="00D46D62">
      <w:pPr>
        <w:pStyle w:val="CodeFirst"/>
        <w:rPr>
          <w:lang w:eastAsia="de-DE"/>
        </w:rPr>
      </w:pPr>
      <w:r w:rsidRPr="00D46D62">
        <w:rPr>
          <w:lang w:eastAsia="de-DE"/>
        </w:rPr>
        <w:lastRenderedPageBreak/>
        <w:t>public sealed class ThemePathProvider : VirtualPathProvider</w:t>
      </w:r>
    </w:p>
    <w:p w:rsidR="00D46D62" w:rsidRPr="00D46D62" w:rsidRDefault="00D46D62" w:rsidP="00D46D62">
      <w:pPr>
        <w:pStyle w:val="Code"/>
        <w:rPr>
          <w:lang w:eastAsia="de-DE"/>
        </w:rPr>
      </w:pPr>
      <w:r w:rsidRPr="00D46D62">
        <w:rPr>
          <w:lang w:eastAsia="de-DE"/>
        </w:rPr>
        <w:t>{</w:t>
      </w:r>
    </w:p>
    <w:p w:rsidR="00D46D62" w:rsidRPr="00D46D62" w:rsidRDefault="00D46D62" w:rsidP="00D46D62">
      <w:pPr>
        <w:pStyle w:val="Code"/>
        <w:rPr>
          <w:lang w:eastAsia="de-DE"/>
        </w:rPr>
      </w:pPr>
      <w:r w:rsidRPr="00D46D62">
        <w:rPr>
          <w:lang w:eastAsia="de-DE"/>
        </w:rPr>
        <w:t xml:space="preserve">    private static ThemePathProvider _currentProvider = null;</w:t>
      </w:r>
    </w:p>
    <w:p w:rsidR="00D46D62" w:rsidRPr="00D46D62" w:rsidRDefault="00D46D62" w:rsidP="00D46D62">
      <w:pPr>
        <w:pStyle w:val="Code"/>
        <w:rPr>
          <w:lang w:eastAsia="de-DE"/>
        </w:rPr>
      </w:pPr>
      <w:r w:rsidRPr="00D46D62">
        <w:rPr>
          <w:lang w:eastAsia="de-DE"/>
        </w:rPr>
        <w:t xml:space="preserve">    private const string ASPNetThemeBasePath = "/App_Themes/";</w:t>
      </w:r>
    </w:p>
    <w:p w:rsidR="00D46D62" w:rsidRPr="00D46D62" w:rsidRDefault="00D46D62" w:rsidP="00D46D62">
      <w:pPr>
        <w:pStyle w:val="Code"/>
        <w:rPr>
          <w:lang w:eastAsia="de-DE"/>
        </w:rPr>
      </w:pPr>
      <w:r w:rsidRPr="00D46D62">
        <w:rPr>
          <w:lang w:eastAsia="de-DE"/>
        </w:rPr>
        <w:t xml:space="preserve">    private string _themeRelativePath = String.Empty;</w:t>
      </w:r>
    </w:p>
    <w:p w:rsidR="00D46D62" w:rsidRPr="00D46D62" w:rsidRDefault="00D46D62" w:rsidP="00D46D62">
      <w:pPr>
        <w:pStyle w:val="Code"/>
        <w:rPr>
          <w:lang w:eastAsia="de-DE"/>
        </w:rPr>
      </w:pPr>
      <w:r w:rsidRPr="00D46D62">
        <w:rPr>
          <w:lang w:eastAsia="de-DE"/>
        </w:rPr>
        <w:t xml:space="preserve">    private string _currentThemeSet = String.Empty;</w:t>
      </w:r>
    </w:p>
    <w:p w:rsidR="00D46D62" w:rsidRPr="00D46D62" w:rsidRDefault="00D46D62" w:rsidP="00D46D62">
      <w:pPr>
        <w:pStyle w:val="Code"/>
        <w:rPr>
          <w:lang w:eastAsia="de-DE"/>
        </w:rPr>
      </w:pPr>
      <w:r w:rsidRPr="00D46D62">
        <w:rPr>
          <w:lang w:eastAsia="de-DE"/>
        </w:rPr>
        <w:t xml:space="preserve">    private string _globalThemeName = String.Empty;</w:t>
      </w:r>
    </w:p>
    <w:p w:rsidR="00D46D62" w:rsidRPr="00D46D62" w:rsidRDefault="00D46D62" w:rsidP="00D46D62">
      <w:pPr>
        <w:pStyle w:val="Code"/>
        <w:rPr>
          <w:lang w:eastAsia="de-DE"/>
        </w:rPr>
      </w:pPr>
    </w:p>
    <w:p w:rsidR="00D46D62" w:rsidRPr="00D46D62" w:rsidRDefault="00D46D62" w:rsidP="00D46D62">
      <w:pPr>
        <w:pStyle w:val="Code"/>
        <w:rPr>
          <w:lang w:eastAsia="de-DE"/>
        </w:rPr>
      </w:pPr>
      <w:r w:rsidRPr="00D46D62">
        <w:rPr>
          <w:lang w:eastAsia="de-DE"/>
        </w:rPr>
        <w:t xml:space="preserve">    private ThemePathProvider()</w:t>
      </w:r>
    </w:p>
    <w:p w:rsidR="00D46D62" w:rsidRPr="00D46D62" w:rsidRDefault="00D46D62" w:rsidP="00D46D62">
      <w:pPr>
        <w:pStyle w:val="Code"/>
        <w:rPr>
          <w:lang w:eastAsia="de-DE"/>
        </w:rPr>
      </w:pPr>
      <w:r w:rsidRPr="00D46D62">
        <w:rPr>
          <w:lang w:eastAsia="de-DE"/>
        </w:rPr>
        <w:t xml:space="preserve">    {</w:t>
      </w:r>
    </w:p>
    <w:p w:rsidR="00E638F5" w:rsidRDefault="00D46D62" w:rsidP="00D46D62">
      <w:pPr>
        <w:pStyle w:val="Code"/>
        <w:rPr>
          <w:lang w:eastAsia="de-DE"/>
        </w:rPr>
      </w:pPr>
      <w:r w:rsidRPr="00D46D62">
        <w:rPr>
          <w:lang w:eastAsia="de-DE"/>
        </w:rPr>
        <w:t xml:space="preserve">        _themeRelativePath = </w:t>
      </w:r>
      <w:r w:rsidR="00E638F5">
        <w:rPr>
          <w:lang w:eastAsia="de-DE"/>
        </w:rPr>
        <w:sym w:font="Wingdings" w:char="F0C3"/>
      </w:r>
    </w:p>
    <w:p w:rsidR="00D46D62" w:rsidRPr="00D46D62" w:rsidRDefault="00E638F5" w:rsidP="00D46D62">
      <w:pPr>
        <w:pStyle w:val="Code"/>
        <w:rPr>
          <w:lang w:eastAsia="de-DE"/>
        </w:rPr>
      </w:pPr>
      <w:r>
        <w:rPr>
          <w:lang w:eastAsia="de-DE"/>
        </w:rPr>
        <w:t xml:space="preserve">                </w:t>
      </w:r>
      <w:r w:rsidR="00D46D62" w:rsidRPr="00D46D62">
        <w:rPr>
          <w:lang w:eastAsia="de-DE"/>
        </w:rPr>
        <w:t>WebConfigurationManager.AppSettings["CustomThemeBasePath"];</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p>
    <w:p w:rsidR="00E638F5" w:rsidRDefault="00D46D62" w:rsidP="00D46D62">
      <w:pPr>
        <w:pStyle w:val="Code"/>
        <w:rPr>
          <w:lang w:eastAsia="de-DE"/>
        </w:rPr>
      </w:pPr>
      <w:r w:rsidRPr="00D46D62">
        <w:rPr>
          <w:lang w:eastAsia="de-DE"/>
        </w:rPr>
        <w:t xml:space="preserve">    public override System.Web.Caching.CacheDependency GetCacheDependency(</w:t>
      </w:r>
      <w:r w:rsidR="00E638F5">
        <w:rPr>
          <w:lang w:eastAsia="de-DE"/>
        </w:rPr>
        <w:sym w:font="Wingdings" w:char="F0C3"/>
      </w:r>
      <w:r w:rsidR="00E638F5">
        <w:rPr>
          <w:lang w:eastAsia="de-DE"/>
        </w:rPr>
        <w:t xml:space="preserve"> </w:t>
      </w:r>
    </w:p>
    <w:p w:rsidR="00E638F5" w:rsidRDefault="00E638F5" w:rsidP="00D46D62">
      <w:pPr>
        <w:pStyle w:val="Code"/>
        <w:rPr>
          <w:lang w:eastAsia="de-DE"/>
        </w:rPr>
      </w:pPr>
      <w:r>
        <w:rPr>
          <w:lang w:eastAsia="de-DE"/>
        </w:rPr>
        <w:t xml:space="preserve">           </w:t>
      </w:r>
      <w:r w:rsidR="00D46D62" w:rsidRPr="00D46D62">
        <w:rPr>
          <w:lang w:eastAsia="de-DE"/>
        </w:rPr>
        <w:t xml:space="preserve">string virtualPath, </w:t>
      </w:r>
      <w:r>
        <w:rPr>
          <w:lang w:eastAsia="de-DE"/>
        </w:rPr>
        <w:sym w:font="Wingdings" w:char="F0C3"/>
      </w:r>
    </w:p>
    <w:p w:rsidR="00E638F5" w:rsidRDefault="00E638F5" w:rsidP="00D46D62">
      <w:pPr>
        <w:pStyle w:val="Code"/>
        <w:rPr>
          <w:lang w:eastAsia="de-DE"/>
        </w:rPr>
      </w:pPr>
      <w:r>
        <w:rPr>
          <w:lang w:eastAsia="de-DE"/>
        </w:rPr>
        <w:t xml:space="preserve">           </w:t>
      </w:r>
      <w:r w:rsidR="00D46D62" w:rsidRPr="00D46D62">
        <w:rPr>
          <w:lang w:eastAsia="de-DE"/>
        </w:rPr>
        <w:t xml:space="preserve">System.Collections.IEnumerable virtualPathDependencies, </w:t>
      </w:r>
      <w:r>
        <w:rPr>
          <w:lang w:eastAsia="de-DE"/>
        </w:rPr>
        <w:sym w:font="Wingdings" w:char="F0C3"/>
      </w:r>
    </w:p>
    <w:p w:rsidR="00D46D62" w:rsidRPr="00D46D62" w:rsidRDefault="00E638F5" w:rsidP="00D46D62">
      <w:pPr>
        <w:pStyle w:val="Code"/>
        <w:rPr>
          <w:lang w:eastAsia="de-DE"/>
        </w:rPr>
      </w:pPr>
      <w:r>
        <w:rPr>
          <w:lang w:eastAsia="de-DE"/>
        </w:rPr>
        <w:t xml:space="preserve">           </w:t>
      </w:r>
      <w:r w:rsidR="00D46D62" w:rsidRPr="00D46D62">
        <w:rPr>
          <w:lang w:eastAsia="de-DE"/>
        </w:rPr>
        <w:t>DateTime utcStart)</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return null;</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public override bool DirectoryExists(string virtualDir)</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if (virtualDir.IndexOf(ASPNetThemeBasePath) == -1)</w:t>
      </w:r>
    </w:p>
    <w:p w:rsidR="00D46D62" w:rsidRPr="00D46D62" w:rsidRDefault="00D46D62" w:rsidP="00D46D62">
      <w:pPr>
        <w:pStyle w:val="Code"/>
        <w:rPr>
          <w:lang w:eastAsia="de-DE"/>
        </w:rPr>
      </w:pPr>
      <w:r w:rsidRPr="00D46D62">
        <w:rPr>
          <w:lang w:eastAsia="de-DE"/>
        </w:rPr>
        <w:t xml:space="preserve">            return base.DirectoryExists(virtualDir);</w:t>
      </w:r>
    </w:p>
    <w:p w:rsidR="00E638F5" w:rsidRDefault="00D46D62" w:rsidP="00D46D62">
      <w:pPr>
        <w:pStyle w:val="Code"/>
        <w:rPr>
          <w:lang w:eastAsia="de-DE"/>
        </w:rPr>
      </w:pPr>
      <w:r w:rsidRPr="00D46D62">
        <w:rPr>
          <w:lang w:eastAsia="de-DE"/>
        </w:rPr>
        <w:t xml:space="preserve">        VirtualThemeDirectory directory = GetDirectory(virtualDir) as </w:t>
      </w:r>
      <w:r w:rsidR="00E638F5">
        <w:rPr>
          <w:lang w:eastAsia="de-DE"/>
        </w:rPr>
        <w:sym w:font="Wingdings" w:char="F0C3"/>
      </w:r>
    </w:p>
    <w:p w:rsidR="00D46D62" w:rsidRPr="00D46D62" w:rsidRDefault="00E638F5" w:rsidP="00D46D62">
      <w:pPr>
        <w:pStyle w:val="Code"/>
        <w:rPr>
          <w:lang w:eastAsia="de-DE"/>
        </w:rPr>
      </w:pPr>
      <w:r>
        <w:rPr>
          <w:lang w:eastAsia="de-DE"/>
        </w:rPr>
        <w:t xml:space="preserve">                                          </w:t>
      </w:r>
      <w:r w:rsidR="00D46D62" w:rsidRPr="00D46D62">
        <w:rPr>
          <w:lang w:eastAsia="de-DE"/>
        </w:rPr>
        <w:t>VirtualThemeDirectory;</w:t>
      </w:r>
    </w:p>
    <w:p w:rsidR="00D46D62" w:rsidRPr="00D46D62" w:rsidRDefault="00D46D62" w:rsidP="00D46D62">
      <w:pPr>
        <w:pStyle w:val="Code"/>
        <w:rPr>
          <w:lang w:eastAsia="de-DE"/>
        </w:rPr>
      </w:pPr>
      <w:r w:rsidRPr="00D46D62">
        <w:rPr>
          <w:lang w:eastAsia="de-DE"/>
        </w:rPr>
        <w:t xml:space="preserve">        return directory.Exists;</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p>
    <w:p w:rsidR="00D46D62" w:rsidRPr="00D46D62" w:rsidRDefault="00D46D62" w:rsidP="00D46D62">
      <w:pPr>
        <w:pStyle w:val="Code"/>
        <w:rPr>
          <w:lang w:eastAsia="de-DE"/>
        </w:rPr>
      </w:pPr>
      <w:r w:rsidRPr="00D46D62">
        <w:rPr>
          <w:lang w:eastAsia="de-DE"/>
        </w:rPr>
        <w:t xml:space="preserve">    public override bool FileExists(string virtualPath)</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if (virtualPath.IndexOf(ASPNetThemeBasePath) == -1)</w:t>
      </w:r>
    </w:p>
    <w:p w:rsidR="00D46D62" w:rsidRPr="00D46D62" w:rsidRDefault="00D46D62" w:rsidP="00D46D62">
      <w:pPr>
        <w:pStyle w:val="Code"/>
        <w:rPr>
          <w:lang w:eastAsia="de-DE"/>
        </w:rPr>
      </w:pPr>
      <w:r w:rsidRPr="00D46D62">
        <w:rPr>
          <w:lang w:eastAsia="de-DE"/>
        </w:rPr>
        <w:t xml:space="preserve">            return base.FileExists(virtualPath);</w:t>
      </w:r>
    </w:p>
    <w:p w:rsidR="00D46D62" w:rsidRPr="00D46D62" w:rsidRDefault="00D46D62" w:rsidP="00D46D62">
      <w:pPr>
        <w:pStyle w:val="Code"/>
        <w:rPr>
          <w:lang w:eastAsia="de-DE"/>
        </w:rPr>
      </w:pPr>
      <w:r w:rsidRPr="00D46D62">
        <w:rPr>
          <w:lang w:eastAsia="de-DE"/>
        </w:rPr>
        <w:t xml:space="preserve">        string fileName = System.Web.VirtualPathUtility.GetFileName(virtualPath);</w:t>
      </w:r>
    </w:p>
    <w:p w:rsidR="00E638F5" w:rsidRDefault="00D46D62" w:rsidP="00D46D62">
      <w:pPr>
        <w:pStyle w:val="Code"/>
        <w:rPr>
          <w:lang w:eastAsia="de-DE"/>
        </w:rPr>
      </w:pPr>
      <w:r w:rsidRPr="00D46D62">
        <w:rPr>
          <w:lang w:eastAsia="de-DE"/>
        </w:rPr>
        <w:t xml:space="preserve">        string virtualDirectoryPath = </w:t>
      </w:r>
      <w:r w:rsidR="00E638F5">
        <w:rPr>
          <w:lang w:eastAsia="de-DE"/>
        </w:rPr>
        <w:sym w:font="Wingdings" w:char="F0C3"/>
      </w:r>
      <w:r w:rsidR="00E638F5">
        <w:rPr>
          <w:lang w:eastAsia="de-DE"/>
        </w:rPr>
        <w:t xml:space="preserve"> </w:t>
      </w:r>
    </w:p>
    <w:p w:rsidR="00D46D62" w:rsidRPr="00D46D62" w:rsidRDefault="00E638F5" w:rsidP="00D46D62">
      <w:pPr>
        <w:pStyle w:val="Code"/>
        <w:rPr>
          <w:lang w:eastAsia="de-DE"/>
        </w:rPr>
      </w:pPr>
      <w:r>
        <w:rPr>
          <w:lang w:eastAsia="de-DE"/>
        </w:rPr>
        <w:t xml:space="preserve">                     </w:t>
      </w:r>
      <w:r w:rsidR="00D46D62" w:rsidRPr="00D46D62">
        <w:rPr>
          <w:lang w:eastAsia="de-DE"/>
        </w:rPr>
        <w:t>System.Web.VirtualPathUtility.GetDirectory(virtualPath);</w:t>
      </w:r>
    </w:p>
    <w:p w:rsidR="00E638F5" w:rsidRDefault="00D46D62" w:rsidP="00D46D62">
      <w:pPr>
        <w:pStyle w:val="Code"/>
        <w:rPr>
          <w:lang w:eastAsia="de-DE"/>
        </w:rPr>
      </w:pPr>
      <w:r w:rsidRPr="00D46D62">
        <w:rPr>
          <w:lang w:eastAsia="de-DE"/>
        </w:rPr>
        <w:t xml:space="preserve">        VirtualThemeDirectory directory = </w:t>
      </w:r>
      <w:r w:rsidR="00E638F5">
        <w:rPr>
          <w:lang w:eastAsia="de-DE"/>
        </w:rPr>
        <w:sym w:font="Wingdings" w:char="F0C3"/>
      </w:r>
    </w:p>
    <w:p w:rsidR="00D46D62" w:rsidRPr="00D46D62" w:rsidRDefault="00E638F5" w:rsidP="00D46D62">
      <w:pPr>
        <w:pStyle w:val="Code"/>
        <w:rPr>
          <w:lang w:eastAsia="de-DE"/>
        </w:rPr>
      </w:pPr>
      <w:r>
        <w:rPr>
          <w:lang w:eastAsia="de-DE"/>
        </w:rPr>
        <w:t xml:space="preserve">                     </w:t>
      </w:r>
      <w:r w:rsidR="00D46D62" w:rsidRPr="00D46D62">
        <w:rPr>
          <w:lang w:eastAsia="de-DE"/>
        </w:rPr>
        <w:t>GetDirectory(virtualDirectoryPath) as VirtualThemeDirectory;</w:t>
      </w:r>
    </w:p>
    <w:p w:rsidR="00D46D62" w:rsidRPr="00D46D62" w:rsidRDefault="00D46D62" w:rsidP="00D46D62">
      <w:pPr>
        <w:pStyle w:val="Code"/>
        <w:rPr>
          <w:lang w:eastAsia="de-DE"/>
        </w:rPr>
      </w:pPr>
      <w:r w:rsidRPr="00D46D62">
        <w:rPr>
          <w:lang w:eastAsia="de-DE"/>
        </w:rPr>
        <w:t xml:space="preserve">        return directory.GetFileIsIncluded(fileName);</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p>
    <w:p w:rsidR="00D46D62" w:rsidRPr="00D46D62" w:rsidRDefault="00D46D62" w:rsidP="00D46D62">
      <w:pPr>
        <w:pStyle w:val="Code"/>
        <w:rPr>
          <w:lang w:eastAsia="de-DE"/>
        </w:rPr>
      </w:pPr>
      <w:r w:rsidRPr="00D46D62">
        <w:rPr>
          <w:lang w:eastAsia="de-DE"/>
        </w:rPr>
        <w:t xml:space="preserve">    public override VirtualDirectory GetDirectory(string virtualDir)</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if (virtualDir.IndexOf(ASPNetThemeBasePath) == -1)</w:t>
      </w:r>
    </w:p>
    <w:p w:rsidR="00D46D62" w:rsidRPr="00D46D62" w:rsidRDefault="00D46D62" w:rsidP="00D46D62">
      <w:pPr>
        <w:pStyle w:val="Code"/>
        <w:rPr>
          <w:lang w:eastAsia="de-DE"/>
        </w:rPr>
      </w:pPr>
      <w:r w:rsidRPr="00D46D62">
        <w:rPr>
          <w:lang w:eastAsia="de-DE"/>
        </w:rPr>
        <w:t xml:space="preserve">            return base.GetDirectory(virtualDir);</w:t>
      </w:r>
    </w:p>
    <w:p w:rsidR="00D46D62" w:rsidRPr="00D46D62" w:rsidRDefault="00D46D62" w:rsidP="00D46D62">
      <w:pPr>
        <w:pStyle w:val="Code"/>
        <w:rPr>
          <w:lang w:eastAsia="de-DE"/>
        </w:rPr>
      </w:pPr>
      <w:r w:rsidRPr="00D46D62">
        <w:rPr>
          <w:lang w:eastAsia="de-DE"/>
        </w:rPr>
        <w:t xml:space="preserve">        if (IsThemeDirectoryVirtualPath(virtualDir))</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return new VirtualThemeDirectory(virtualDir);</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else</w:t>
      </w:r>
    </w:p>
    <w:p w:rsidR="00D46D62" w:rsidRPr="00D46D62" w:rsidRDefault="00D46D62" w:rsidP="00D46D62">
      <w:pPr>
        <w:pStyle w:val="Code"/>
        <w:rPr>
          <w:lang w:eastAsia="de-DE"/>
        </w:rPr>
      </w:pPr>
      <w:r w:rsidRPr="00D46D62">
        <w:rPr>
          <w:lang w:eastAsia="de-DE"/>
        </w:rPr>
        <w:lastRenderedPageBreak/>
        <w:t xml:space="preserve">        {</w:t>
      </w:r>
    </w:p>
    <w:p w:rsidR="00D46D62" w:rsidRPr="00D46D62" w:rsidRDefault="00D46D62" w:rsidP="00D46D62">
      <w:pPr>
        <w:pStyle w:val="Code"/>
        <w:rPr>
          <w:lang w:eastAsia="de-DE"/>
        </w:rPr>
      </w:pPr>
      <w:r w:rsidRPr="00D46D62">
        <w:rPr>
          <w:lang w:eastAsia="de-DE"/>
        </w:rPr>
        <w:t xml:space="preserve">            String themeVirtualPath = GetThemeDirectoryVirtualPath(virtualDir);</w:t>
      </w:r>
    </w:p>
    <w:p w:rsidR="00D46D62" w:rsidRPr="00D46D62" w:rsidRDefault="00D46D62" w:rsidP="00D46D62">
      <w:pPr>
        <w:pStyle w:val="Code"/>
        <w:rPr>
          <w:lang w:eastAsia="de-DE"/>
        </w:rPr>
      </w:pPr>
      <w:r w:rsidRPr="00D46D62">
        <w:rPr>
          <w:lang w:eastAsia="de-DE"/>
        </w:rPr>
        <w:t xml:space="preserve">            VirtualThemeDirectory directory = new VirtualThemeDirectory(virtualDir);</w:t>
      </w:r>
    </w:p>
    <w:p w:rsidR="00D46D62" w:rsidRPr="00D46D62" w:rsidRDefault="00D46D62" w:rsidP="00D46D62">
      <w:pPr>
        <w:pStyle w:val="Code"/>
        <w:rPr>
          <w:lang w:eastAsia="de-DE"/>
        </w:rPr>
      </w:pPr>
      <w:r w:rsidRPr="00D46D62">
        <w:rPr>
          <w:lang w:eastAsia="de-DE"/>
        </w:rPr>
        <w:t xml:space="preserve">            return directory.GetDirectory(virtualDir);</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p>
    <w:p w:rsidR="00D46D62" w:rsidRPr="00D46D62" w:rsidRDefault="00D46D62" w:rsidP="00D46D62">
      <w:pPr>
        <w:pStyle w:val="Code"/>
        <w:rPr>
          <w:lang w:eastAsia="de-DE"/>
        </w:rPr>
      </w:pPr>
      <w:r w:rsidRPr="00D46D62">
        <w:rPr>
          <w:lang w:eastAsia="de-DE"/>
        </w:rPr>
        <w:t xml:space="preserve">    public override VirtualFile GetFile(string virtualPath)</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if (virtualPath.IndexOf(ASPNetThemeBasePath) == -1)</w:t>
      </w:r>
    </w:p>
    <w:p w:rsidR="00D46D62" w:rsidRPr="00D46D62" w:rsidRDefault="00D46D62" w:rsidP="00D46D62">
      <w:pPr>
        <w:pStyle w:val="Code"/>
        <w:rPr>
          <w:lang w:eastAsia="de-DE"/>
        </w:rPr>
      </w:pPr>
      <w:r w:rsidRPr="00D46D62">
        <w:rPr>
          <w:lang w:eastAsia="de-DE"/>
        </w:rPr>
        <w:t xml:space="preserve">            return base.GetFile(virtualPath);</w:t>
      </w:r>
    </w:p>
    <w:p w:rsidR="00E638F5" w:rsidRDefault="00D46D62" w:rsidP="00D46D62">
      <w:pPr>
        <w:pStyle w:val="Code"/>
        <w:rPr>
          <w:lang w:eastAsia="de-DE"/>
        </w:rPr>
      </w:pPr>
      <w:r w:rsidRPr="00D46D62">
        <w:rPr>
          <w:lang w:eastAsia="de-DE"/>
        </w:rPr>
        <w:t xml:space="preserve">        String virtualDirectoryPath = </w:t>
      </w:r>
      <w:r w:rsidR="00E638F5">
        <w:rPr>
          <w:lang w:eastAsia="de-DE"/>
        </w:rPr>
        <w:sym w:font="Wingdings" w:char="F0C3"/>
      </w:r>
    </w:p>
    <w:p w:rsidR="00D46D62" w:rsidRPr="00D46D62" w:rsidRDefault="00E638F5" w:rsidP="00D46D62">
      <w:pPr>
        <w:pStyle w:val="Code"/>
        <w:rPr>
          <w:lang w:eastAsia="de-DE"/>
        </w:rPr>
      </w:pPr>
      <w:r>
        <w:rPr>
          <w:lang w:eastAsia="de-DE"/>
        </w:rPr>
        <w:t xml:space="preserve">                    </w:t>
      </w:r>
      <w:r w:rsidR="00D46D62" w:rsidRPr="00D46D62">
        <w:rPr>
          <w:lang w:eastAsia="de-DE"/>
        </w:rPr>
        <w:t>System.Web.VirtualPathUtility.GetDirectory(virtualPath);</w:t>
      </w:r>
    </w:p>
    <w:p w:rsidR="00E638F5" w:rsidRDefault="00D46D62" w:rsidP="00D46D62">
      <w:pPr>
        <w:pStyle w:val="Code"/>
        <w:rPr>
          <w:lang w:eastAsia="de-DE"/>
        </w:rPr>
      </w:pPr>
      <w:r w:rsidRPr="00D46D62">
        <w:rPr>
          <w:lang w:eastAsia="de-DE"/>
        </w:rPr>
        <w:t xml:space="preserve">        VirtualThemeDirectory directory = </w:t>
      </w:r>
      <w:r w:rsidR="00E638F5">
        <w:rPr>
          <w:lang w:eastAsia="de-DE"/>
        </w:rPr>
        <w:sym w:font="Wingdings" w:char="F0C3"/>
      </w:r>
    </w:p>
    <w:p w:rsidR="00D46D62" w:rsidRPr="00D46D62" w:rsidRDefault="00E638F5" w:rsidP="00D46D62">
      <w:pPr>
        <w:pStyle w:val="Code"/>
        <w:rPr>
          <w:lang w:eastAsia="de-DE"/>
        </w:rPr>
      </w:pPr>
      <w:r>
        <w:rPr>
          <w:lang w:eastAsia="de-DE"/>
        </w:rPr>
        <w:t xml:space="preserve">                    </w:t>
      </w:r>
      <w:r w:rsidR="00D46D62" w:rsidRPr="00D46D62">
        <w:rPr>
          <w:lang w:eastAsia="de-DE"/>
        </w:rPr>
        <w:t>GetDirectory(virtualDirectoryPath) as VirtualThemeDirectory;</w:t>
      </w:r>
    </w:p>
    <w:p w:rsidR="00D46D62" w:rsidRPr="00D46D62" w:rsidRDefault="00D46D62" w:rsidP="00D46D62">
      <w:pPr>
        <w:pStyle w:val="Code"/>
        <w:rPr>
          <w:lang w:eastAsia="de-DE"/>
        </w:rPr>
      </w:pPr>
      <w:r w:rsidRPr="00D46D62">
        <w:rPr>
          <w:lang w:eastAsia="de-DE"/>
        </w:rPr>
        <w:t xml:space="preserve">        String fileName = System.Web.VirtualPathUtility.GetFileName(virtualPath);</w:t>
      </w:r>
    </w:p>
    <w:p w:rsidR="00D46D62" w:rsidRPr="00D46D62" w:rsidRDefault="00D46D62" w:rsidP="00D46D62">
      <w:pPr>
        <w:pStyle w:val="Code"/>
        <w:rPr>
          <w:lang w:eastAsia="de-DE"/>
        </w:rPr>
      </w:pPr>
      <w:r w:rsidRPr="00D46D62">
        <w:rPr>
          <w:lang w:eastAsia="de-DE"/>
        </w:rPr>
        <w:t xml:space="preserve">        return directory.GetFile(fileName);</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p>
    <w:p w:rsidR="00D46D62" w:rsidRPr="00D46D62" w:rsidRDefault="00D46D62" w:rsidP="00D46D62">
      <w:pPr>
        <w:pStyle w:val="Code"/>
        <w:rPr>
          <w:lang w:eastAsia="de-DE"/>
        </w:rPr>
      </w:pPr>
      <w:r w:rsidRPr="00D46D62">
        <w:rPr>
          <w:lang w:eastAsia="de-DE"/>
        </w:rPr>
        <w:t xml:space="preserve">    private StringCollection GetDependentDirectories(</w:t>
      </w:r>
    </w:p>
    <w:p w:rsidR="00D46D62" w:rsidRPr="00D46D62" w:rsidRDefault="00D46D62" w:rsidP="00D46D62">
      <w:pPr>
        <w:pStyle w:val="Code"/>
        <w:rPr>
          <w:lang w:eastAsia="de-DE"/>
        </w:rPr>
      </w:pPr>
      <w:r w:rsidRPr="00D46D62">
        <w:rPr>
          <w:lang w:eastAsia="de-DE"/>
        </w:rPr>
        <w:t xml:space="preserve">        String parentDirectoryPath,</w:t>
      </w:r>
    </w:p>
    <w:p w:rsidR="00D46D62" w:rsidRPr="00D46D62" w:rsidRDefault="00D46D62" w:rsidP="00D46D62">
      <w:pPr>
        <w:pStyle w:val="Code"/>
        <w:rPr>
          <w:lang w:eastAsia="de-DE"/>
        </w:rPr>
      </w:pPr>
      <w:r w:rsidRPr="00D46D62">
        <w:rPr>
          <w:lang w:eastAsia="de-DE"/>
        </w:rPr>
        <w:t xml:space="preserve">        StringCollection dependentPaths)</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String[] directories = Directory.GetDirectories(parentDirectoryPath);</w:t>
      </w:r>
    </w:p>
    <w:p w:rsidR="00D46D62" w:rsidRPr="00D46D62" w:rsidRDefault="00D46D62" w:rsidP="00D46D62">
      <w:pPr>
        <w:pStyle w:val="Code"/>
        <w:rPr>
          <w:lang w:eastAsia="de-DE"/>
        </w:rPr>
      </w:pPr>
      <w:r w:rsidRPr="00D46D62">
        <w:rPr>
          <w:lang w:eastAsia="de-DE"/>
        </w:rPr>
        <w:t xml:space="preserve">        for (int loopIndex = 0; loopIndex &lt; directories.Length; loopIndex++)</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dependentPaths.Add(directories[loopIndex]);</w:t>
      </w:r>
    </w:p>
    <w:p w:rsidR="00D46D62" w:rsidRPr="00D46D62" w:rsidRDefault="00D46D62" w:rsidP="00D46D62">
      <w:pPr>
        <w:pStyle w:val="Code"/>
        <w:rPr>
          <w:lang w:eastAsia="de-DE"/>
        </w:rPr>
      </w:pPr>
      <w:r w:rsidRPr="00D46D62">
        <w:rPr>
          <w:lang w:eastAsia="de-DE"/>
        </w:rPr>
        <w:t xml:space="preserve">            GetDependentDirectories(directories[loopIndex], dependentPaths);</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return dependentPaths;</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p>
    <w:p w:rsidR="00D46D62" w:rsidRPr="00D46D62" w:rsidRDefault="00D46D62" w:rsidP="00D46D62">
      <w:pPr>
        <w:pStyle w:val="Code"/>
        <w:rPr>
          <w:lang w:eastAsia="de-DE"/>
        </w:rPr>
      </w:pPr>
      <w:r w:rsidRPr="00D46D62">
        <w:rPr>
          <w:lang w:eastAsia="de-DE"/>
        </w:rPr>
        <w:t xml:space="preserve">    private Boolean IsThemeDirectoryVirtualPath(String virtualPath)</w:t>
      </w:r>
    </w:p>
    <w:p w:rsidR="00D46D62" w:rsidRPr="00D46D62" w:rsidRDefault="00D46D62" w:rsidP="00D46D62">
      <w:pPr>
        <w:pStyle w:val="Code"/>
        <w:rPr>
          <w:lang w:eastAsia="de-DE"/>
        </w:rPr>
      </w:pPr>
      <w:r w:rsidRPr="00D46D62">
        <w:rPr>
          <w:lang w:eastAsia="de-DE"/>
        </w:rPr>
        <w:t xml:space="preserve">    {</w:t>
      </w:r>
    </w:p>
    <w:p w:rsidR="00E638F5" w:rsidRDefault="00D46D62" w:rsidP="00D46D62">
      <w:pPr>
        <w:pStyle w:val="Code"/>
        <w:rPr>
          <w:lang w:eastAsia="de-DE"/>
        </w:rPr>
      </w:pPr>
      <w:r w:rsidRPr="00D46D62">
        <w:rPr>
          <w:lang w:eastAsia="de-DE"/>
        </w:rPr>
        <w:t xml:space="preserve">        String parentVirtualPath = </w:t>
      </w:r>
      <w:r w:rsidR="00E638F5">
        <w:rPr>
          <w:lang w:eastAsia="de-DE"/>
        </w:rPr>
        <w:sym w:font="Wingdings" w:char="F0C3"/>
      </w:r>
    </w:p>
    <w:p w:rsidR="00D46D62" w:rsidRPr="00D46D62" w:rsidRDefault="00E638F5" w:rsidP="00D46D62">
      <w:pPr>
        <w:pStyle w:val="Code"/>
        <w:rPr>
          <w:lang w:eastAsia="de-DE"/>
        </w:rPr>
      </w:pPr>
      <w:r>
        <w:rPr>
          <w:lang w:eastAsia="de-DE"/>
        </w:rPr>
        <w:t xml:space="preserve">               </w:t>
      </w:r>
      <w:r w:rsidR="00D46D62" w:rsidRPr="00D46D62">
        <w:rPr>
          <w:lang w:eastAsia="de-DE"/>
        </w:rPr>
        <w:t>System.Web.VirtualPathUtility.GetDirectory(virtualPath);</w:t>
      </w:r>
    </w:p>
    <w:p w:rsidR="00E638F5" w:rsidRDefault="00D46D62" w:rsidP="00D46D62">
      <w:pPr>
        <w:pStyle w:val="Code"/>
        <w:rPr>
          <w:lang w:eastAsia="de-DE"/>
        </w:rPr>
      </w:pPr>
      <w:r w:rsidRPr="00D46D62">
        <w:rPr>
          <w:lang w:eastAsia="de-DE"/>
        </w:rPr>
        <w:t xml:space="preserve">        return parentVirtualPath.EndsWith(ASPNetThemeBasePath, </w:t>
      </w:r>
      <w:r w:rsidR="00E638F5">
        <w:rPr>
          <w:lang w:eastAsia="de-DE"/>
        </w:rPr>
        <w:sym w:font="Wingdings" w:char="F0C3"/>
      </w:r>
    </w:p>
    <w:p w:rsidR="00D46D62" w:rsidRPr="00D46D62" w:rsidRDefault="00E638F5" w:rsidP="00D46D62">
      <w:pPr>
        <w:pStyle w:val="Code"/>
        <w:rPr>
          <w:lang w:eastAsia="de-DE"/>
        </w:rPr>
      </w:pPr>
      <w:r>
        <w:rPr>
          <w:lang w:eastAsia="de-DE"/>
        </w:rPr>
        <w:t xml:space="preserve">               </w:t>
      </w:r>
      <w:r w:rsidR="00D46D62" w:rsidRPr="00D46D62">
        <w:rPr>
          <w:lang w:eastAsia="de-DE"/>
        </w:rPr>
        <w:t>StringComparison.InvariantCultureIgnoreCase);</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p>
    <w:p w:rsidR="00D46D62" w:rsidRPr="00D46D62" w:rsidRDefault="00D46D62" w:rsidP="00D46D62">
      <w:pPr>
        <w:pStyle w:val="Code"/>
        <w:rPr>
          <w:lang w:eastAsia="de-DE"/>
        </w:rPr>
      </w:pPr>
      <w:r w:rsidRPr="00D46D62">
        <w:rPr>
          <w:lang w:eastAsia="de-DE"/>
        </w:rPr>
        <w:t xml:space="preserve">    private String GetThemeDirectoryVirtualPath(String virtualPath)</w:t>
      </w:r>
    </w:p>
    <w:p w:rsidR="00D46D62" w:rsidRPr="00D46D62" w:rsidRDefault="00D46D62" w:rsidP="00D46D62">
      <w:pPr>
        <w:pStyle w:val="Code"/>
        <w:rPr>
          <w:lang w:eastAsia="de-DE"/>
        </w:rPr>
      </w:pPr>
      <w:r w:rsidRPr="00D46D62">
        <w:rPr>
          <w:lang w:eastAsia="de-DE"/>
        </w:rPr>
        <w:t xml:space="preserve">    {</w:t>
      </w:r>
    </w:p>
    <w:p w:rsidR="00E638F5" w:rsidRDefault="00D46D62" w:rsidP="00D46D62">
      <w:pPr>
        <w:pStyle w:val="Code"/>
        <w:rPr>
          <w:lang w:eastAsia="de-DE"/>
        </w:rPr>
      </w:pPr>
      <w:r w:rsidRPr="00D46D62">
        <w:rPr>
          <w:lang w:eastAsia="de-DE"/>
        </w:rPr>
        <w:t xml:space="preserve">        String parentVirtualPath = </w:t>
      </w:r>
      <w:r w:rsidR="00E638F5">
        <w:rPr>
          <w:lang w:eastAsia="de-DE"/>
        </w:rPr>
        <w:sym w:font="Wingdings" w:char="F0C3"/>
      </w:r>
      <w:r w:rsidR="00E638F5">
        <w:rPr>
          <w:lang w:eastAsia="de-DE"/>
        </w:rPr>
        <w:t xml:space="preserve">  </w:t>
      </w:r>
    </w:p>
    <w:p w:rsidR="00D46D62" w:rsidRPr="00D46D62" w:rsidRDefault="00E638F5" w:rsidP="00D46D62">
      <w:pPr>
        <w:pStyle w:val="Code"/>
        <w:rPr>
          <w:lang w:eastAsia="de-DE"/>
        </w:rPr>
      </w:pPr>
      <w:r>
        <w:rPr>
          <w:lang w:eastAsia="de-DE"/>
        </w:rPr>
        <w:t xml:space="preserve">               </w:t>
      </w:r>
      <w:r w:rsidR="00D46D62" w:rsidRPr="00D46D62">
        <w:rPr>
          <w:lang w:eastAsia="de-DE"/>
        </w:rPr>
        <w:t>System.Web.VirtualPathUtility.GetDirectory(virtualPath);</w:t>
      </w:r>
    </w:p>
    <w:p w:rsidR="00D46D62" w:rsidRPr="00D46D62" w:rsidRDefault="00D46D62" w:rsidP="00D46D62">
      <w:pPr>
        <w:pStyle w:val="Code"/>
        <w:rPr>
          <w:lang w:eastAsia="de-DE"/>
        </w:rPr>
      </w:pPr>
      <w:r w:rsidRPr="00D46D62">
        <w:rPr>
          <w:lang w:eastAsia="de-DE"/>
        </w:rPr>
        <w:t xml:space="preserve">        while (!IsThemeDirectoryVirtualPath(parentVirtualPath))</w:t>
      </w:r>
    </w:p>
    <w:p w:rsidR="00D46D62" w:rsidRPr="00D46D62" w:rsidRDefault="00D46D62" w:rsidP="00D46D62">
      <w:pPr>
        <w:pStyle w:val="Code"/>
        <w:rPr>
          <w:lang w:eastAsia="de-DE"/>
        </w:rPr>
      </w:pPr>
      <w:r w:rsidRPr="00D46D62">
        <w:rPr>
          <w:lang w:eastAsia="de-DE"/>
        </w:rPr>
        <w:t xml:space="preserve">        {</w:t>
      </w:r>
    </w:p>
    <w:p w:rsidR="00E638F5" w:rsidRDefault="00D46D62" w:rsidP="00D46D62">
      <w:pPr>
        <w:pStyle w:val="Code"/>
        <w:rPr>
          <w:lang w:eastAsia="de-DE"/>
        </w:rPr>
      </w:pPr>
      <w:r w:rsidRPr="00D46D62">
        <w:rPr>
          <w:lang w:eastAsia="de-DE"/>
        </w:rPr>
        <w:t xml:space="preserve">            parentVirtualPath = </w:t>
      </w:r>
      <w:r w:rsidR="00E638F5">
        <w:rPr>
          <w:lang w:eastAsia="de-DE"/>
        </w:rPr>
        <w:sym w:font="Wingdings" w:char="F0C3"/>
      </w:r>
    </w:p>
    <w:p w:rsidR="00D46D62" w:rsidRPr="00D46D62" w:rsidRDefault="00E638F5" w:rsidP="00D46D62">
      <w:pPr>
        <w:pStyle w:val="Code"/>
        <w:rPr>
          <w:lang w:eastAsia="de-DE"/>
        </w:rPr>
      </w:pPr>
      <w:r>
        <w:rPr>
          <w:lang w:eastAsia="de-DE"/>
        </w:rPr>
        <w:t xml:space="preserve">               </w:t>
      </w:r>
      <w:r w:rsidR="00D46D62" w:rsidRPr="00D46D62">
        <w:rPr>
          <w:lang w:eastAsia="de-DE"/>
        </w:rPr>
        <w:t>System.Web.VirtualPathUtility.GetDirectory(parentVirtualPath);</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return parentVirtualPath;</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p>
    <w:p w:rsidR="00D46D62" w:rsidRPr="00D46D62" w:rsidRDefault="00D46D62" w:rsidP="00D46D62">
      <w:pPr>
        <w:pStyle w:val="Code"/>
        <w:rPr>
          <w:lang w:eastAsia="de-DE"/>
        </w:rPr>
      </w:pPr>
      <w:r w:rsidRPr="00D46D62">
        <w:rPr>
          <w:lang w:eastAsia="de-DE"/>
        </w:rPr>
        <w:lastRenderedPageBreak/>
        <w:t xml:space="preserve">    internal String ConvertToThemeRelativePath(String relativePath)</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return ConvertToThemeNameRelativePath(relativePath, false);</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p>
    <w:p w:rsidR="00D46D62" w:rsidRPr="00D46D62" w:rsidRDefault="00D46D62" w:rsidP="00D46D62">
      <w:pPr>
        <w:pStyle w:val="Code"/>
        <w:rPr>
          <w:lang w:eastAsia="de-DE"/>
        </w:rPr>
      </w:pPr>
      <w:r w:rsidRPr="00D46D62">
        <w:rPr>
          <w:lang w:eastAsia="de-DE"/>
        </w:rPr>
        <w:t xml:space="preserve">    internal String ConvertToGlobalRelativePath(String relativePath)</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return ConvertToThemeNameRelativePath(relativePath, true);</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p>
    <w:p w:rsidR="00E638F5" w:rsidRDefault="00D46D62" w:rsidP="00D46D62">
      <w:pPr>
        <w:pStyle w:val="Code"/>
        <w:rPr>
          <w:lang w:eastAsia="de-DE"/>
        </w:rPr>
      </w:pPr>
      <w:r w:rsidRPr="00D46D62">
        <w:rPr>
          <w:lang w:eastAsia="de-DE"/>
        </w:rPr>
        <w:t xml:space="preserve">    private String ConvertToThemeNameRelativePath(String relativePath, </w:t>
      </w:r>
      <w:r w:rsidR="00E638F5">
        <w:rPr>
          <w:lang w:eastAsia="de-DE"/>
        </w:rPr>
        <w:sym w:font="Wingdings" w:char="F0C3"/>
      </w:r>
    </w:p>
    <w:p w:rsidR="00D46D62" w:rsidRPr="00D46D62" w:rsidRDefault="00E638F5" w:rsidP="00D46D62">
      <w:pPr>
        <w:pStyle w:val="Code"/>
        <w:rPr>
          <w:lang w:eastAsia="de-DE"/>
        </w:rPr>
      </w:pPr>
      <w:r>
        <w:rPr>
          <w:lang w:eastAsia="de-DE"/>
        </w:rPr>
        <w:t xml:space="preserve">                                   </w:t>
      </w:r>
      <w:r w:rsidR="00D46D62" w:rsidRPr="00D46D62">
        <w:rPr>
          <w:lang w:eastAsia="de-DE"/>
        </w:rPr>
        <w:t>Boolean replaceThemeNameWithGlobal)</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String themeNameRelativePath = String.Empty;</w:t>
      </w:r>
    </w:p>
    <w:p w:rsidR="00D46D62" w:rsidRPr="00D46D62" w:rsidRDefault="00D46D62" w:rsidP="00D46D62">
      <w:pPr>
        <w:pStyle w:val="Code"/>
        <w:rPr>
          <w:lang w:eastAsia="de-DE"/>
        </w:rPr>
      </w:pPr>
      <w:r w:rsidRPr="00D46D62">
        <w:rPr>
          <w:lang w:eastAsia="de-DE"/>
        </w:rPr>
        <w:t xml:space="preserve">        if ((!relativePath.StartsWith(ASPNetThemeBasePath))</w:t>
      </w:r>
    </w:p>
    <w:p w:rsidR="00D46D62" w:rsidRPr="009C6527" w:rsidRDefault="00D46D62" w:rsidP="00D46D62">
      <w:pPr>
        <w:pStyle w:val="Code"/>
        <w:rPr>
          <w:lang w:eastAsia="de-DE"/>
        </w:rPr>
      </w:pPr>
      <w:r w:rsidRPr="00D46D62">
        <w:rPr>
          <w:lang w:eastAsia="de-DE"/>
        </w:rPr>
        <w:t xml:space="preserve">            </w:t>
      </w:r>
      <w:r w:rsidRPr="009C6527">
        <w:rPr>
          <w:lang w:eastAsia="de-DE"/>
        </w:rPr>
        <w:t>&amp;&amp; (!_themeRelativePath.StartsWith("/")))</w:t>
      </w:r>
    </w:p>
    <w:p w:rsidR="00D46D62" w:rsidRPr="009C6527" w:rsidRDefault="00D46D62" w:rsidP="00D46D62">
      <w:pPr>
        <w:pStyle w:val="Code"/>
        <w:rPr>
          <w:lang w:eastAsia="de-DE"/>
        </w:rPr>
      </w:pPr>
      <w:r w:rsidRPr="009C6527">
        <w:rPr>
          <w:lang w:eastAsia="de-DE"/>
        </w:rPr>
        <w:t xml:space="preserve">        {</w:t>
      </w:r>
    </w:p>
    <w:p w:rsidR="00E638F5" w:rsidRDefault="00D46D62" w:rsidP="00D46D62">
      <w:pPr>
        <w:pStyle w:val="Code"/>
        <w:rPr>
          <w:lang w:eastAsia="de-DE"/>
        </w:rPr>
      </w:pPr>
      <w:r w:rsidRPr="00D46D62">
        <w:rPr>
          <w:lang w:eastAsia="de-DE"/>
        </w:rPr>
        <w:t xml:space="preserve">            themeNameRelativePath = relativePath.Substring(0, </w:t>
      </w:r>
      <w:r w:rsidR="00E638F5">
        <w:rPr>
          <w:lang w:eastAsia="de-DE"/>
        </w:rPr>
        <w:sym w:font="Wingdings" w:char="F0C3"/>
      </w:r>
    </w:p>
    <w:p w:rsidR="00D46D62" w:rsidRPr="00D46D62" w:rsidRDefault="00E638F5" w:rsidP="00D46D62">
      <w:pPr>
        <w:pStyle w:val="Code"/>
        <w:rPr>
          <w:lang w:eastAsia="de-DE"/>
        </w:rPr>
      </w:pPr>
      <w:r>
        <w:rPr>
          <w:lang w:eastAsia="de-DE"/>
        </w:rPr>
        <w:t xml:space="preserve">                                 </w:t>
      </w:r>
      <w:r w:rsidR="00D46D62" w:rsidRPr="00D46D62">
        <w:rPr>
          <w:lang w:eastAsia="de-DE"/>
        </w:rPr>
        <w:t>relativePath.IndexOf(ASPNetThemeBasePath));</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p>
    <w:p w:rsidR="00D46D62" w:rsidRPr="00D46D62" w:rsidRDefault="00D46D62" w:rsidP="00D46D62">
      <w:pPr>
        <w:pStyle w:val="Code"/>
        <w:rPr>
          <w:lang w:eastAsia="de-DE"/>
        </w:rPr>
      </w:pPr>
      <w:r w:rsidRPr="00D46D62">
        <w:rPr>
          <w:lang w:eastAsia="de-DE"/>
        </w:rPr>
        <w:t xml:space="preserve">        if ((!themeNameRelativePath.EndsWith("/"))</w:t>
      </w:r>
    </w:p>
    <w:p w:rsidR="00D46D62" w:rsidRPr="00D46D62" w:rsidRDefault="00D46D62" w:rsidP="00D46D62">
      <w:pPr>
        <w:pStyle w:val="Code"/>
        <w:rPr>
          <w:lang w:eastAsia="de-DE"/>
        </w:rPr>
      </w:pPr>
      <w:r w:rsidRPr="00D46D62">
        <w:rPr>
          <w:lang w:eastAsia="de-DE"/>
        </w:rPr>
        <w:t xml:space="preserve">            &amp;&amp; (!_themeRelativePath.StartsWith("/")))</w:t>
      </w:r>
    </w:p>
    <w:p w:rsidR="00D46D62" w:rsidRPr="00D46D62" w:rsidRDefault="00D46D62" w:rsidP="00D46D62">
      <w:pPr>
        <w:pStyle w:val="Code"/>
        <w:rPr>
          <w:lang w:eastAsia="de-DE"/>
        </w:rPr>
      </w:pPr>
      <w:r w:rsidRPr="00D46D62">
        <w:rPr>
          <w:lang w:eastAsia="de-DE"/>
        </w:rPr>
        <w:t xml:space="preserve">        {</w:t>
      </w:r>
    </w:p>
    <w:p w:rsidR="00E638F5" w:rsidRDefault="00D46D62" w:rsidP="00D46D62">
      <w:pPr>
        <w:pStyle w:val="Code"/>
        <w:rPr>
          <w:lang w:eastAsia="de-DE"/>
        </w:rPr>
      </w:pPr>
      <w:r w:rsidRPr="00D46D62">
        <w:rPr>
          <w:lang w:eastAsia="de-DE"/>
        </w:rPr>
        <w:t xml:space="preserve">            themeNameRelativePath = </w:t>
      </w:r>
      <w:r w:rsidR="00E638F5">
        <w:rPr>
          <w:lang w:eastAsia="de-DE"/>
        </w:rPr>
        <w:sym w:font="Wingdings" w:char="F0C3"/>
      </w:r>
    </w:p>
    <w:p w:rsidR="00E638F5" w:rsidRDefault="00E638F5" w:rsidP="00D46D62">
      <w:pPr>
        <w:pStyle w:val="Code"/>
        <w:rPr>
          <w:lang w:eastAsia="de-DE"/>
        </w:rPr>
      </w:pPr>
      <w:r>
        <w:rPr>
          <w:lang w:eastAsia="de-DE"/>
        </w:rPr>
        <w:t xml:space="preserve">                            </w:t>
      </w:r>
      <w:r w:rsidR="00D46D62" w:rsidRPr="00D46D62">
        <w:rPr>
          <w:lang w:eastAsia="de-DE"/>
        </w:rPr>
        <w:t>System.Web.VirtualPathUtility.</w:t>
      </w:r>
      <w:r w:rsidRPr="00E638F5">
        <w:rPr>
          <w:lang w:eastAsia="de-DE"/>
        </w:rPr>
        <w:t xml:space="preserve"> </w:t>
      </w:r>
      <w:r>
        <w:rPr>
          <w:lang w:eastAsia="de-DE"/>
        </w:rPr>
        <w:sym w:font="Wingdings" w:char="F0C3"/>
      </w:r>
    </w:p>
    <w:p w:rsidR="00D46D62" w:rsidRPr="00D46D62" w:rsidRDefault="00E638F5" w:rsidP="00D46D62">
      <w:pPr>
        <w:pStyle w:val="Code"/>
        <w:rPr>
          <w:lang w:eastAsia="de-DE"/>
        </w:rPr>
      </w:pPr>
      <w:r>
        <w:rPr>
          <w:lang w:eastAsia="de-DE"/>
        </w:rPr>
        <w:t xml:space="preserve">                            </w:t>
      </w:r>
      <w:r w:rsidR="00D46D62" w:rsidRPr="00D46D62">
        <w:rPr>
          <w:lang w:eastAsia="de-DE"/>
        </w:rPr>
        <w:t>AppendTrailingSlash(themeNameRelativePath);</w:t>
      </w:r>
    </w:p>
    <w:p w:rsidR="00D46D62" w:rsidRPr="009C6527" w:rsidRDefault="00D46D62" w:rsidP="00D46D62">
      <w:pPr>
        <w:pStyle w:val="Code"/>
        <w:rPr>
          <w:lang w:eastAsia="de-DE"/>
        </w:rPr>
      </w:pPr>
      <w:r w:rsidRPr="00D46D62">
        <w:rPr>
          <w:lang w:eastAsia="de-DE"/>
        </w:rPr>
        <w:t xml:space="preserve">        </w:t>
      </w:r>
      <w:r w:rsidRPr="009C6527">
        <w:rPr>
          <w:lang w:eastAsia="de-DE"/>
        </w:rPr>
        <w:t>}</w:t>
      </w:r>
    </w:p>
    <w:p w:rsidR="00D46D62" w:rsidRPr="009C6527" w:rsidRDefault="00D46D62" w:rsidP="00D46D62">
      <w:pPr>
        <w:pStyle w:val="Code"/>
        <w:rPr>
          <w:lang w:eastAsia="de-DE"/>
        </w:rPr>
      </w:pPr>
    </w:p>
    <w:p w:rsidR="00D46D62" w:rsidRPr="009C6527" w:rsidRDefault="00D46D62" w:rsidP="00D46D62">
      <w:pPr>
        <w:pStyle w:val="Code"/>
        <w:rPr>
          <w:lang w:eastAsia="de-DE"/>
        </w:rPr>
      </w:pPr>
      <w:r w:rsidRPr="009C6527">
        <w:rPr>
          <w:lang w:eastAsia="de-DE"/>
        </w:rPr>
        <w:t xml:space="preserve">        themeNameRelativePath += _themeRelativePath;</w:t>
      </w:r>
    </w:p>
    <w:p w:rsidR="00D46D62" w:rsidRPr="009C6527" w:rsidRDefault="00D46D62" w:rsidP="00D46D62">
      <w:pPr>
        <w:pStyle w:val="Code"/>
        <w:rPr>
          <w:lang w:eastAsia="de-DE"/>
        </w:rPr>
      </w:pPr>
    </w:p>
    <w:p w:rsidR="00E638F5" w:rsidRDefault="00D46D62" w:rsidP="00D46D62">
      <w:pPr>
        <w:pStyle w:val="Code"/>
        <w:rPr>
          <w:lang w:eastAsia="de-DE"/>
        </w:rPr>
      </w:pPr>
      <w:r w:rsidRPr="00D46D62">
        <w:rPr>
          <w:lang w:eastAsia="de-DE"/>
        </w:rPr>
        <w:t xml:space="preserve">        String remainderPath = relativePath.Substring(</w:t>
      </w:r>
      <w:r w:rsidR="00E638F5">
        <w:rPr>
          <w:lang w:eastAsia="de-DE"/>
        </w:rPr>
        <w:sym w:font="Wingdings" w:char="F0C3"/>
      </w:r>
    </w:p>
    <w:p w:rsidR="00E638F5" w:rsidRDefault="00E638F5" w:rsidP="00D46D62">
      <w:pPr>
        <w:pStyle w:val="Code"/>
        <w:rPr>
          <w:lang w:eastAsia="de-DE"/>
        </w:rPr>
      </w:pPr>
      <w:r>
        <w:rPr>
          <w:lang w:eastAsia="de-DE"/>
        </w:rPr>
        <w:t xml:space="preserve">                               </w:t>
      </w:r>
      <w:r w:rsidR="00D46D62" w:rsidRPr="00D46D62">
        <w:rPr>
          <w:lang w:eastAsia="de-DE"/>
        </w:rPr>
        <w:t xml:space="preserve">relativePath.IndexOf(ASPNetThemeBasePath) + </w:t>
      </w:r>
      <w:r>
        <w:rPr>
          <w:lang w:eastAsia="de-DE"/>
        </w:rPr>
        <w:sym w:font="Wingdings" w:char="F0C3"/>
      </w:r>
      <w:r>
        <w:rPr>
          <w:lang w:eastAsia="de-DE"/>
        </w:rPr>
        <w:t xml:space="preserve">             </w:t>
      </w:r>
    </w:p>
    <w:p w:rsidR="00D46D62" w:rsidRPr="00D46D62" w:rsidRDefault="00E638F5" w:rsidP="00D46D62">
      <w:pPr>
        <w:pStyle w:val="Code"/>
        <w:rPr>
          <w:lang w:eastAsia="de-DE"/>
        </w:rPr>
      </w:pPr>
      <w:r>
        <w:rPr>
          <w:lang w:eastAsia="de-DE"/>
        </w:rPr>
        <w:t xml:space="preserve">                               </w:t>
      </w:r>
      <w:r w:rsidR="00D46D62" w:rsidRPr="00D46D62">
        <w:rPr>
          <w:lang w:eastAsia="de-DE"/>
        </w:rPr>
        <w:t>ASPNetThemeBasePath.Length);</w:t>
      </w:r>
    </w:p>
    <w:p w:rsidR="00D46D62" w:rsidRPr="00D46D62" w:rsidRDefault="00D46D62" w:rsidP="00D46D62">
      <w:pPr>
        <w:pStyle w:val="Code"/>
        <w:rPr>
          <w:lang w:eastAsia="de-DE"/>
        </w:rPr>
      </w:pPr>
    </w:p>
    <w:p w:rsidR="00D46D62" w:rsidRPr="00D46D62" w:rsidRDefault="00D46D62" w:rsidP="00D46D62">
      <w:pPr>
        <w:pStyle w:val="Code"/>
        <w:rPr>
          <w:lang w:eastAsia="de-DE"/>
        </w:rPr>
      </w:pPr>
      <w:r w:rsidRPr="00D46D62">
        <w:rPr>
          <w:lang w:eastAsia="de-DE"/>
        </w:rPr>
        <w:t xml:space="preserve">        if (replaceThemeNameWithGlobal)</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remainderPath = remainderPath.Substring(remainderPath.IndexOf("/"));</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themeNameRelativePath += remainderPath;</w:t>
      </w:r>
    </w:p>
    <w:p w:rsidR="00D46D62" w:rsidRPr="00D46D62" w:rsidRDefault="00D46D62" w:rsidP="00D46D62">
      <w:pPr>
        <w:pStyle w:val="Code"/>
        <w:rPr>
          <w:lang w:eastAsia="de-DE"/>
        </w:rPr>
      </w:pPr>
    </w:p>
    <w:p w:rsidR="00D46D62" w:rsidRPr="00D46D62" w:rsidRDefault="00D46D62" w:rsidP="00D46D62">
      <w:pPr>
        <w:pStyle w:val="Code"/>
        <w:rPr>
          <w:lang w:eastAsia="de-DE"/>
        </w:rPr>
      </w:pPr>
      <w:r w:rsidRPr="00D46D62">
        <w:rPr>
          <w:lang w:eastAsia="de-DE"/>
        </w:rPr>
        <w:t xml:space="preserve">        return themeNameRelativePath;</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p>
    <w:p w:rsidR="00D46D62" w:rsidRPr="00D46D62" w:rsidRDefault="00D46D62" w:rsidP="00D46D62">
      <w:pPr>
        <w:pStyle w:val="Code"/>
        <w:rPr>
          <w:lang w:eastAsia="de-DE"/>
        </w:rPr>
      </w:pPr>
      <w:r w:rsidRPr="00D46D62">
        <w:rPr>
          <w:lang w:eastAsia="de-DE"/>
        </w:rPr>
        <w:t xml:space="preserve">    public static ThemePathProvider Current</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get</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if (_currentProvider != null)</w:t>
      </w:r>
    </w:p>
    <w:p w:rsidR="00D46D62" w:rsidRPr="00D46D62" w:rsidRDefault="00D46D62" w:rsidP="00D46D62">
      <w:pPr>
        <w:pStyle w:val="Code"/>
        <w:rPr>
          <w:lang w:eastAsia="de-DE"/>
        </w:rPr>
      </w:pPr>
      <w:r w:rsidRPr="00D46D62">
        <w:rPr>
          <w:lang w:eastAsia="de-DE"/>
        </w:rPr>
        <w:t xml:space="preserve">                return _currentProvider;</w:t>
      </w:r>
    </w:p>
    <w:p w:rsidR="00D46D62" w:rsidRPr="00D46D62" w:rsidRDefault="00D46D62" w:rsidP="00D46D62">
      <w:pPr>
        <w:pStyle w:val="Code"/>
        <w:rPr>
          <w:lang w:eastAsia="de-DE"/>
        </w:rPr>
      </w:pPr>
    </w:p>
    <w:p w:rsidR="00D46D62" w:rsidRPr="00D46D62" w:rsidRDefault="00D46D62" w:rsidP="00D46D62">
      <w:pPr>
        <w:pStyle w:val="Code"/>
        <w:rPr>
          <w:lang w:eastAsia="de-DE"/>
        </w:rPr>
      </w:pPr>
      <w:r w:rsidRPr="00D46D62">
        <w:rPr>
          <w:lang w:eastAsia="de-DE"/>
        </w:rPr>
        <w:t xml:space="preserve">            _currentProvider = new ThemePathProvider();</w:t>
      </w:r>
    </w:p>
    <w:p w:rsidR="00D46D62" w:rsidRPr="00D46D62" w:rsidRDefault="00D46D62" w:rsidP="00D46D62">
      <w:pPr>
        <w:pStyle w:val="Code"/>
        <w:rPr>
          <w:lang w:eastAsia="de-DE"/>
        </w:rPr>
      </w:pPr>
      <w:r w:rsidRPr="00D46D62">
        <w:rPr>
          <w:lang w:eastAsia="de-DE"/>
        </w:rPr>
        <w:lastRenderedPageBreak/>
        <w:t xml:space="preserve">            return _currentProvider;</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p>
    <w:p w:rsidR="00D46D62" w:rsidRPr="00D46D62" w:rsidRDefault="00D46D62" w:rsidP="00D46D62">
      <w:pPr>
        <w:pStyle w:val="Code"/>
        <w:rPr>
          <w:lang w:eastAsia="de-DE"/>
        </w:rPr>
      </w:pPr>
      <w:r w:rsidRPr="00D46D62">
        <w:rPr>
          <w:lang w:eastAsia="de-DE"/>
        </w:rPr>
        <w:t xml:space="preserve">    public String CurrentSet</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get</w:t>
      </w:r>
    </w:p>
    <w:p w:rsidR="00D46D62" w:rsidRPr="00D46D62" w:rsidRDefault="00D46D62" w:rsidP="00D46D62">
      <w:pPr>
        <w:pStyle w:val="Code"/>
        <w:rPr>
          <w:lang w:eastAsia="de-DE"/>
        </w:rPr>
      </w:pPr>
      <w:r w:rsidRPr="00D46D62">
        <w:rPr>
          <w:lang w:eastAsia="de-DE"/>
        </w:rPr>
        <w:t xml:space="preserve">        {</w:t>
      </w:r>
    </w:p>
    <w:p w:rsidR="00D46D62" w:rsidRPr="00D46D62" w:rsidRDefault="00D46D62" w:rsidP="00D46D62">
      <w:pPr>
        <w:pStyle w:val="Code"/>
        <w:rPr>
          <w:lang w:eastAsia="de-DE"/>
        </w:rPr>
      </w:pPr>
      <w:r w:rsidRPr="00D46D62">
        <w:rPr>
          <w:lang w:eastAsia="de-DE"/>
        </w:rPr>
        <w:t xml:space="preserve">            return _currentThemeSet;</w:t>
      </w:r>
    </w:p>
    <w:p w:rsidR="00D46D62" w:rsidRPr="009C6527" w:rsidRDefault="00D46D62" w:rsidP="00D46D62">
      <w:pPr>
        <w:pStyle w:val="Code"/>
        <w:rPr>
          <w:lang w:eastAsia="de-DE"/>
        </w:rPr>
      </w:pPr>
      <w:r w:rsidRPr="00D46D62">
        <w:rPr>
          <w:lang w:eastAsia="de-DE"/>
        </w:rPr>
        <w:t xml:space="preserve">        </w:t>
      </w:r>
      <w:r w:rsidRPr="009C6527">
        <w:rPr>
          <w:lang w:eastAsia="de-DE"/>
        </w:rPr>
        <w:t>}</w:t>
      </w:r>
    </w:p>
    <w:p w:rsidR="00D46D62" w:rsidRPr="009C6527" w:rsidRDefault="00D46D62" w:rsidP="00D46D62">
      <w:pPr>
        <w:pStyle w:val="Code"/>
        <w:rPr>
          <w:lang w:eastAsia="de-DE"/>
        </w:rPr>
      </w:pPr>
      <w:r w:rsidRPr="009C6527">
        <w:rPr>
          <w:lang w:eastAsia="de-DE"/>
        </w:rPr>
        <w:t xml:space="preserve">        set</w:t>
      </w:r>
    </w:p>
    <w:p w:rsidR="00D46D62" w:rsidRPr="009C6527" w:rsidRDefault="00D46D62" w:rsidP="00D46D62">
      <w:pPr>
        <w:pStyle w:val="Code"/>
        <w:rPr>
          <w:lang w:eastAsia="de-DE"/>
        </w:rPr>
      </w:pPr>
      <w:r w:rsidRPr="009C6527">
        <w:rPr>
          <w:lang w:eastAsia="de-DE"/>
        </w:rPr>
        <w:t xml:space="preserve">        {</w:t>
      </w:r>
    </w:p>
    <w:p w:rsidR="00D46D62" w:rsidRPr="009C6527" w:rsidRDefault="00D46D62" w:rsidP="00D46D62">
      <w:pPr>
        <w:pStyle w:val="Code"/>
        <w:rPr>
          <w:lang w:eastAsia="de-DE"/>
        </w:rPr>
      </w:pPr>
      <w:r w:rsidRPr="009C6527">
        <w:rPr>
          <w:lang w:eastAsia="de-DE"/>
        </w:rPr>
        <w:t xml:space="preserve">            _currentThemeSet = value;</w:t>
      </w:r>
    </w:p>
    <w:p w:rsidR="00D46D62" w:rsidRPr="009C6527" w:rsidRDefault="00D46D62" w:rsidP="00D46D62">
      <w:pPr>
        <w:pStyle w:val="Code"/>
        <w:rPr>
          <w:lang w:eastAsia="de-DE"/>
        </w:rPr>
      </w:pPr>
      <w:r w:rsidRPr="009C6527">
        <w:rPr>
          <w:lang w:eastAsia="de-DE"/>
        </w:rPr>
        <w:t xml:space="preserve">        }</w:t>
      </w:r>
    </w:p>
    <w:p w:rsidR="00D46D62" w:rsidRPr="009C6527" w:rsidRDefault="00D46D62" w:rsidP="00D46D62">
      <w:pPr>
        <w:pStyle w:val="Code"/>
        <w:rPr>
          <w:lang w:eastAsia="de-DE"/>
        </w:rPr>
      </w:pPr>
      <w:r w:rsidRPr="009C6527">
        <w:rPr>
          <w:lang w:eastAsia="de-DE"/>
        </w:rPr>
        <w:t xml:space="preserve">    }</w:t>
      </w:r>
    </w:p>
    <w:p w:rsidR="00772822" w:rsidRDefault="00D46D62" w:rsidP="00D46D62">
      <w:pPr>
        <w:pStyle w:val="CodeLast"/>
        <w:rPr>
          <w:lang w:eastAsia="de-DE"/>
        </w:rPr>
      </w:pPr>
      <w:r w:rsidRPr="009C6527">
        <w:rPr>
          <w:lang w:eastAsia="de-DE"/>
        </w:rPr>
        <w:t>}</w:t>
      </w:r>
    </w:p>
    <w:p w:rsidR="00E638F5" w:rsidRDefault="00E638F5" w:rsidP="00E638F5">
      <w:pPr>
        <w:pStyle w:val="BodyTextCont"/>
        <w:rPr>
          <w:lang w:eastAsia="de-DE"/>
        </w:rPr>
      </w:pPr>
      <w:r>
        <w:rPr>
          <w:lang w:eastAsia="de-DE"/>
        </w:rPr>
        <w:t xml:space="preserve">The </w:t>
      </w:r>
      <w:proofErr w:type="spellStart"/>
      <w:r w:rsidRPr="00E638F5">
        <w:rPr>
          <w:rStyle w:val="CodeInline"/>
        </w:rPr>
        <w:t>GetCacheDependency</w:t>
      </w:r>
      <w:proofErr w:type="spellEnd"/>
      <w:r>
        <w:rPr>
          <w:lang w:eastAsia="de-DE"/>
        </w:rPr>
        <w:t xml:space="preserve"> returns </w:t>
      </w:r>
      <w:r w:rsidRPr="00E638F5">
        <w:rPr>
          <w:rStyle w:val="CodeInline"/>
        </w:rPr>
        <w:t>null</w:t>
      </w:r>
      <w:r>
        <w:rPr>
          <w:lang w:eastAsia="de-DE"/>
        </w:rPr>
        <w:t xml:space="preserve"> </w:t>
      </w:r>
      <w:r w:rsidR="00B923A6">
        <w:rPr>
          <w:lang w:eastAsia="de-DE"/>
        </w:rPr>
        <w:t xml:space="preserve">in order </w:t>
      </w:r>
      <w:r>
        <w:rPr>
          <w:lang w:eastAsia="de-DE"/>
        </w:rPr>
        <w:t xml:space="preserve">to suppress any internal caching. You must </w:t>
      </w:r>
      <w:r w:rsidR="00B923A6">
        <w:rPr>
          <w:lang w:eastAsia="de-DE"/>
        </w:rPr>
        <w:t xml:space="preserve">either </w:t>
      </w:r>
      <w:r>
        <w:rPr>
          <w:lang w:eastAsia="de-DE"/>
        </w:rPr>
        <w:t xml:space="preserve">return </w:t>
      </w:r>
      <w:r w:rsidRPr="00E638F5">
        <w:rPr>
          <w:rStyle w:val="CodeInline"/>
        </w:rPr>
        <w:t>null</w:t>
      </w:r>
      <w:r>
        <w:rPr>
          <w:lang w:eastAsia="de-DE"/>
        </w:rPr>
        <w:t xml:space="preserve"> or fully implement the caching. Otherwise</w:t>
      </w:r>
      <w:r w:rsidR="00B923A6">
        <w:rPr>
          <w:lang w:eastAsia="de-DE"/>
        </w:rPr>
        <w:t>,</w:t>
      </w:r>
      <w:r>
        <w:rPr>
          <w:lang w:eastAsia="de-DE"/>
        </w:rPr>
        <w:t xml:space="preserve"> the compiler </w:t>
      </w:r>
      <w:r w:rsidR="00B923A6">
        <w:rPr>
          <w:lang w:eastAsia="de-DE"/>
        </w:rPr>
        <w:t>will try</w:t>
      </w:r>
      <w:r>
        <w:rPr>
          <w:lang w:eastAsia="de-DE"/>
        </w:rPr>
        <w:t xml:space="preserve"> to resolve the default path (</w:t>
      </w:r>
      <w:proofErr w:type="spellStart"/>
      <w:r w:rsidRPr="00E638F5">
        <w:rPr>
          <w:i/>
          <w:lang w:eastAsia="de-DE"/>
        </w:rPr>
        <w:t>App_Themes</w:t>
      </w:r>
      <w:proofErr w:type="spellEnd"/>
      <w:r>
        <w:rPr>
          <w:lang w:eastAsia="de-DE"/>
        </w:rPr>
        <w:t xml:space="preserve">) from </w:t>
      </w:r>
      <w:r w:rsidR="00B923A6">
        <w:rPr>
          <w:lang w:eastAsia="de-DE"/>
        </w:rPr>
        <w:t xml:space="preserve">the </w:t>
      </w:r>
      <w:r>
        <w:rPr>
          <w:lang w:eastAsia="de-DE"/>
        </w:rPr>
        <w:t>cache and this will fail.</w:t>
      </w:r>
    </w:p>
    <w:p w:rsidR="00E638F5" w:rsidRDefault="00B923A6" w:rsidP="00E638F5">
      <w:pPr>
        <w:pStyle w:val="BodyTextCont"/>
        <w:rPr>
          <w:lang w:eastAsia="de-DE"/>
        </w:rPr>
      </w:pPr>
      <w:r>
        <w:rPr>
          <w:lang w:eastAsia="de-DE"/>
        </w:rPr>
        <w:t>T</w:t>
      </w:r>
      <w:r w:rsidR="00E638F5">
        <w:rPr>
          <w:lang w:eastAsia="de-DE"/>
        </w:rPr>
        <w:t xml:space="preserve">wo methods </w:t>
      </w:r>
      <w:r>
        <w:rPr>
          <w:lang w:eastAsia="de-DE"/>
        </w:rPr>
        <w:t xml:space="preserve">are </w:t>
      </w:r>
      <w:r w:rsidR="00E638F5">
        <w:rPr>
          <w:lang w:eastAsia="de-DE"/>
        </w:rPr>
        <w:t xml:space="preserve">called when the compiler tries to resolve </w:t>
      </w:r>
      <w:r>
        <w:rPr>
          <w:lang w:eastAsia="de-DE"/>
        </w:rPr>
        <w:t xml:space="preserve">an </w:t>
      </w:r>
      <w:r w:rsidR="00E638F5">
        <w:rPr>
          <w:lang w:eastAsia="de-DE"/>
        </w:rPr>
        <w:t>internal path</w:t>
      </w:r>
      <w:r>
        <w:rPr>
          <w:lang w:eastAsia="de-DE"/>
        </w:rPr>
        <w:t>:</w:t>
      </w:r>
      <w:r w:rsidR="00E638F5">
        <w:rPr>
          <w:lang w:eastAsia="de-DE"/>
        </w:rPr>
        <w:t xml:space="preserve"> </w:t>
      </w:r>
      <w:proofErr w:type="spellStart"/>
      <w:r w:rsidR="00E638F5" w:rsidRPr="00E638F5">
        <w:rPr>
          <w:rStyle w:val="CodeInline"/>
        </w:rPr>
        <w:t>GetDirectory</w:t>
      </w:r>
      <w:proofErr w:type="spellEnd"/>
      <w:r w:rsidR="00E638F5">
        <w:rPr>
          <w:lang w:eastAsia="de-DE"/>
        </w:rPr>
        <w:t xml:space="preserve"> and </w:t>
      </w:r>
      <w:proofErr w:type="spellStart"/>
      <w:r w:rsidR="00E638F5" w:rsidRPr="00E638F5">
        <w:rPr>
          <w:rStyle w:val="CodeInline"/>
        </w:rPr>
        <w:t>GetFile</w:t>
      </w:r>
      <w:proofErr w:type="spellEnd"/>
      <w:r w:rsidR="00E638F5">
        <w:rPr>
          <w:lang w:eastAsia="de-DE"/>
        </w:rPr>
        <w:t>. If a file is referenced in a page that points to a theme</w:t>
      </w:r>
      <w:r>
        <w:rPr>
          <w:lang w:eastAsia="de-DE"/>
        </w:rPr>
        <w:t>,</w:t>
      </w:r>
      <w:r w:rsidR="00E638F5">
        <w:rPr>
          <w:lang w:eastAsia="de-DE"/>
        </w:rPr>
        <w:t xml:space="preserve"> the compiler asks the provider to retrieve the same. Using the </w:t>
      </w:r>
      <w:proofErr w:type="spellStart"/>
      <w:r w:rsidR="00E638F5" w:rsidRPr="00E638F5">
        <w:rPr>
          <w:rStyle w:val="CodeInline"/>
        </w:rPr>
        <w:t>GetFile</w:t>
      </w:r>
      <w:proofErr w:type="spellEnd"/>
      <w:r w:rsidR="00E638F5">
        <w:rPr>
          <w:lang w:eastAsia="de-DE"/>
        </w:rPr>
        <w:t xml:space="preserve"> method</w:t>
      </w:r>
      <w:r>
        <w:rPr>
          <w:lang w:eastAsia="de-DE"/>
        </w:rPr>
        <w:t>,</w:t>
      </w:r>
      <w:r w:rsidR="00E638F5">
        <w:rPr>
          <w:lang w:eastAsia="de-DE"/>
        </w:rPr>
        <w:t xml:space="preserve"> </w:t>
      </w:r>
      <w:r w:rsidR="00B42642">
        <w:rPr>
          <w:lang w:eastAsia="de-DE"/>
        </w:rPr>
        <w:t>we</w:t>
      </w:r>
      <w:r w:rsidR="00E638F5">
        <w:rPr>
          <w:lang w:eastAsia="de-DE"/>
        </w:rPr>
        <w:t xml:space="preserve"> first check whether the theme</w:t>
      </w:r>
      <w:r>
        <w:rPr>
          <w:lang w:eastAsia="de-DE"/>
        </w:rPr>
        <w:t xml:space="preserve">’s </w:t>
      </w:r>
      <w:r w:rsidR="00E638F5">
        <w:rPr>
          <w:lang w:eastAsia="de-DE"/>
        </w:rPr>
        <w:t xml:space="preserve">folder is </w:t>
      </w:r>
      <w:r>
        <w:rPr>
          <w:lang w:eastAsia="de-DE"/>
        </w:rPr>
        <w:t xml:space="preserve">being </w:t>
      </w:r>
      <w:r w:rsidR="00E638F5">
        <w:rPr>
          <w:lang w:eastAsia="de-DE"/>
        </w:rPr>
        <w:t xml:space="preserve">used. This is the folder </w:t>
      </w:r>
      <w:r w:rsidR="00B42642">
        <w:rPr>
          <w:lang w:eastAsia="de-DE"/>
        </w:rPr>
        <w:t xml:space="preserve">for which </w:t>
      </w:r>
      <w:r w:rsidR="00E638F5">
        <w:rPr>
          <w:lang w:eastAsia="de-DE"/>
        </w:rPr>
        <w:t>the provider</w:t>
      </w:r>
      <w:r>
        <w:rPr>
          <w:lang w:eastAsia="de-DE"/>
        </w:rPr>
        <w:t xml:space="preserve"> in the example</w:t>
      </w:r>
      <w:r w:rsidR="00E638F5">
        <w:rPr>
          <w:lang w:eastAsia="de-DE"/>
        </w:rPr>
        <w:t xml:space="preserve"> is responsible. From the file’s name</w:t>
      </w:r>
      <w:r>
        <w:rPr>
          <w:lang w:eastAsia="de-DE"/>
        </w:rPr>
        <w:t>,</w:t>
      </w:r>
      <w:r w:rsidR="00E638F5">
        <w:rPr>
          <w:lang w:eastAsia="de-DE"/>
        </w:rPr>
        <w:t xml:space="preserve"> the containing directory is buil</w:t>
      </w:r>
      <w:r w:rsidR="00B42642">
        <w:rPr>
          <w:lang w:eastAsia="de-DE"/>
        </w:rPr>
        <w:t>t</w:t>
      </w:r>
      <w:r w:rsidR="00E638F5">
        <w:rPr>
          <w:lang w:eastAsia="de-DE"/>
        </w:rPr>
        <w:t xml:space="preserve">. The directory is used to </w:t>
      </w:r>
      <w:r>
        <w:rPr>
          <w:lang w:eastAsia="de-DE"/>
        </w:rPr>
        <w:t xml:space="preserve">obtain </w:t>
      </w:r>
      <w:r w:rsidR="00E638F5">
        <w:rPr>
          <w:lang w:eastAsia="de-DE"/>
        </w:rPr>
        <w:t xml:space="preserve">the </w:t>
      </w:r>
      <w:proofErr w:type="spellStart"/>
      <w:r w:rsidR="00E638F5" w:rsidRPr="00E638F5">
        <w:rPr>
          <w:rStyle w:val="CodeInline"/>
        </w:rPr>
        <w:t>VirtualThemeDirectory</w:t>
      </w:r>
      <w:proofErr w:type="spellEnd"/>
      <w:r w:rsidR="00E638F5">
        <w:rPr>
          <w:lang w:eastAsia="de-DE"/>
        </w:rPr>
        <w:t xml:space="preserve"> implementation</w:t>
      </w:r>
      <w:r>
        <w:rPr>
          <w:lang w:eastAsia="de-DE"/>
        </w:rPr>
        <w:t>, which</w:t>
      </w:r>
      <w:r w:rsidR="00E638F5">
        <w:rPr>
          <w:lang w:eastAsia="de-DE"/>
        </w:rPr>
        <w:t xml:space="preserve"> in turn returns the file </w:t>
      </w:r>
      <w:r>
        <w:rPr>
          <w:lang w:eastAsia="de-DE"/>
        </w:rPr>
        <w:t xml:space="preserve">held </w:t>
      </w:r>
      <w:r w:rsidR="00E638F5">
        <w:rPr>
          <w:lang w:eastAsia="de-DE"/>
        </w:rPr>
        <w:t>there.</w:t>
      </w:r>
    </w:p>
    <w:p w:rsidR="001F0D05" w:rsidRDefault="00B923A6" w:rsidP="00E638F5">
      <w:pPr>
        <w:pStyle w:val="BodyTextCont"/>
        <w:rPr>
          <w:lang w:eastAsia="de-DE"/>
        </w:rPr>
      </w:pPr>
      <w:r>
        <w:rPr>
          <w:lang w:eastAsia="de-DE"/>
        </w:rPr>
        <w:t xml:space="preserve">At the </w:t>
      </w:r>
      <w:r w:rsidR="00E638F5">
        <w:rPr>
          <w:lang w:eastAsia="de-DE"/>
        </w:rPr>
        <w:t xml:space="preserve">core of </w:t>
      </w:r>
      <w:r>
        <w:rPr>
          <w:lang w:eastAsia="de-DE"/>
        </w:rPr>
        <w:t xml:space="preserve">this </w:t>
      </w:r>
      <w:r w:rsidR="00E638F5">
        <w:rPr>
          <w:lang w:eastAsia="de-DE"/>
        </w:rPr>
        <w:t xml:space="preserve">implementation is </w:t>
      </w:r>
      <w:r>
        <w:rPr>
          <w:lang w:eastAsia="de-DE"/>
        </w:rPr>
        <w:t>a</w:t>
      </w:r>
      <w:r w:rsidR="00E638F5">
        <w:rPr>
          <w:lang w:eastAsia="de-DE"/>
        </w:rPr>
        <w:t xml:space="preserve"> path manipulation</w:t>
      </w:r>
      <w:r w:rsidR="00023D6B">
        <w:rPr>
          <w:lang w:eastAsia="de-DE"/>
        </w:rPr>
        <w:t xml:space="preserve"> algorithm</w:t>
      </w:r>
      <w:r w:rsidR="00E638F5">
        <w:rPr>
          <w:lang w:eastAsia="de-DE"/>
        </w:rPr>
        <w:t>.</w:t>
      </w:r>
      <w:r>
        <w:rPr>
          <w:lang w:eastAsia="de-DE"/>
        </w:rPr>
        <w:t xml:space="preserve"> </w:t>
      </w:r>
      <w:r w:rsidR="00FD7598">
        <w:rPr>
          <w:lang w:eastAsia="de-DE"/>
        </w:rPr>
        <w:t>It could be far more sophisticated than the simple code</w:t>
      </w:r>
      <w:r w:rsidR="00057F85">
        <w:rPr>
          <w:lang w:eastAsia="de-DE"/>
        </w:rPr>
        <w:t xml:space="preserve"> in the example</w:t>
      </w:r>
      <w:r w:rsidR="00FD7598">
        <w:rPr>
          <w:lang w:eastAsia="de-DE"/>
        </w:rPr>
        <w:t xml:space="preserve">. </w:t>
      </w:r>
    </w:p>
    <w:p w:rsidR="00E638F5" w:rsidRDefault="001F0D05" w:rsidP="00E638F5">
      <w:pPr>
        <w:pStyle w:val="BodyTextCont"/>
        <w:rPr>
          <w:lang w:eastAsia="de-DE"/>
        </w:rPr>
      </w:pPr>
      <w:r>
        <w:rPr>
          <w:lang w:eastAsia="de-DE"/>
        </w:rPr>
        <w:t>Before a folder or file is retrieved</w:t>
      </w:r>
      <w:r w:rsidR="00B923A6">
        <w:rPr>
          <w:lang w:eastAsia="de-DE"/>
        </w:rPr>
        <w:t>,</w:t>
      </w:r>
      <w:r>
        <w:rPr>
          <w:lang w:eastAsia="de-DE"/>
        </w:rPr>
        <w:t xml:space="preserve"> the </w:t>
      </w:r>
      <w:proofErr w:type="spellStart"/>
      <w:r w:rsidRPr="001F0D05">
        <w:rPr>
          <w:rStyle w:val="CodeInline"/>
        </w:rPr>
        <w:t>DirectoryExists</w:t>
      </w:r>
      <w:proofErr w:type="spellEnd"/>
      <w:r>
        <w:rPr>
          <w:lang w:eastAsia="de-DE"/>
        </w:rPr>
        <w:t xml:space="preserve"> and </w:t>
      </w:r>
      <w:proofErr w:type="spellStart"/>
      <w:r w:rsidRPr="001F0D05">
        <w:rPr>
          <w:rStyle w:val="CodeInline"/>
        </w:rPr>
        <w:t>FileExists</w:t>
      </w:r>
      <w:proofErr w:type="spellEnd"/>
      <w:r>
        <w:rPr>
          <w:lang w:eastAsia="de-DE"/>
        </w:rPr>
        <w:t xml:space="preserve"> methods are called.</w:t>
      </w:r>
      <w:r w:rsidR="00E638F5">
        <w:rPr>
          <w:lang w:eastAsia="de-DE"/>
        </w:rPr>
        <w:t xml:space="preserve"> </w:t>
      </w:r>
      <w:r>
        <w:rPr>
          <w:lang w:eastAsia="de-DE"/>
        </w:rPr>
        <w:t xml:space="preserve">This allows the provider to </w:t>
      </w:r>
      <w:r w:rsidR="00FD7598">
        <w:rPr>
          <w:lang w:eastAsia="de-DE"/>
        </w:rPr>
        <w:t>programmatically “</w:t>
      </w:r>
      <w:r>
        <w:rPr>
          <w:lang w:eastAsia="de-DE"/>
        </w:rPr>
        <w:t>hide</w:t>
      </w:r>
      <w:r w:rsidR="00FD7598">
        <w:rPr>
          <w:lang w:eastAsia="de-DE"/>
        </w:rPr>
        <w:t>”</w:t>
      </w:r>
      <w:r>
        <w:rPr>
          <w:lang w:eastAsia="de-DE"/>
        </w:rPr>
        <w:t xml:space="preserve"> parts of the structure or</w:t>
      </w:r>
      <w:r w:rsidR="00B923A6">
        <w:rPr>
          <w:lang w:eastAsia="de-DE"/>
        </w:rPr>
        <w:t xml:space="preserve"> to</w:t>
      </w:r>
      <w:r>
        <w:rPr>
          <w:lang w:eastAsia="de-DE"/>
        </w:rPr>
        <w:t xml:space="preserve"> check</w:t>
      </w:r>
      <w:r w:rsidR="00B923A6">
        <w:rPr>
          <w:lang w:eastAsia="de-DE"/>
        </w:rPr>
        <w:t xml:space="preserve"> for</w:t>
      </w:r>
      <w:r>
        <w:rPr>
          <w:lang w:eastAsia="de-DE"/>
        </w:rPr>
        <w:t xml:space="preserve"> the physical presence of the requested resource. </w:t>
      </w:r>
    </w:p>
    <w:p w:rsidR="00E638F5" w:rsidRPr="001F0D05" w:rsidRDefault="00E638F5" w:rsidP="00E638F5">
      <w:pPr>
        <w:pStyle w:val="BodyTextCont"/>
        <w:rPr>
          <w:sz w:val="24"/>
          <w:lang w:eastAsia="de-DE"/>
        </w:rPr>
      </w:pPr>
      <w:r>
        <w:rPr>
          <w:lang w:eastAsia="de-DE"/>
        </w:rPr>
        <w:t xml:space="preserve">The basic </w:t>
      </w:r>
      <w:r w:rsidR="00A709D5">
        <w:rPr>
          <w:lang w:eastAsia="de-DE"/>
        </w:rPr>
        <w:t xml:space="preserve">approach </w:t>
      </w:r>
      <w:r>
        <w:rPr>
          <w:lang w:eastAsia="de-DE"/>
        </w:rPr>
        <w:t xml:space="preserve">is always the same. The calling instance “asks” the provider for </w:t>
      </w:r>
      <w:r w:rsidR="00835871">
        <w:rPr>
          <w:lang w:eastAsia="de-DE"/>
        </w:rPr>
        <w:t xml:space="preserve">a </w:t>
      </w:r>
      <w:r>
        <w:rPr>
          <w:lang w:eastAsia="de-DE"/>
        </w:rPr>
        <w:t>physical file</w:t>
      </w:r>
      <w:r w:rsidR="006562D2">
        <w:rPr>
          <w:lang w:eastAsia="de-DE"/>
        </w:rPr>
        <w:t>. The provider</w:t>
      </w:r>
      <w:r>
        <w:rPr>
          <w:lang w:eastAsia="de-DE"/>
        </w:rPr>
        <w:t xml:space="preserve"> return</w:t>
      </w:r>
      <w:r w:rsidR="006562D2">
        <w:rPr>
          <w:lang w:eastAsia="de-DE"/>
        </w:rPr>
        <w:t>s</w:t>
      </w:r>
      <w:r>
        <w:rPr>
          <w:lang w:eastAsia="de-DE"/>
        </w:rPr>
        <w:t xml:space="preserve"> a </w:t>
      </w:r>
      <w:proofErr w:type="spellStart"/>
      <w:r w:rsidRPr="00E638F5">
        <w:rPr>
          <w:rStyle w:val="CodeInline"/>
        </w:rPr>
        <w:t>VirtualFile</w:t>
      </w:r>
      <w:proofErr w:type="spellEnd"/>
      <w:r>
        <w:rPr>
          <w:lang w:eastAsia="de-DE"/>
        </w:rPr>
        <w:t xml:space="preserve"> instance</w:t>
      </w:r>
      <w:r w:rsidR="00B923A6">
        <w:rPr>
          <w:lang w:eastAsia="de-DE"/>
        </w:rPr>
        <w:t>, which</w:t>
      </w:r>
      <w:r>
        <w:rPr>
          <w:lang w:eastAsia="de-DE"/>
        </w:rPr>
        <w:t xml:space="preserve"> allows direct access to the </w:t>
      </w:r>
      <w:r w:rsidR="006562D2">
        <w:rPr>
          <w:lang w:eastAsia="de-DE"/>
        </w:rPr>
        <w:t xml:space="preserve">file’s </w:t>
      </w:r>
      <w:r>
        <w:rPr>
          <w:lang w:eastAsia="de-DE"/>
        </w:rPr>
        <w:t>content</w:t>
      </w:r>
      <w:r w:rsidR="006562D2">
        <w:rPr>
          <w:lang w:eastAsia="de-DE"/>
        </w:rPr>
        <w:t>s</w:t>
      </w:r>
      <w:r>
        <w:rPr>
          <w:lang w:eastAsia="de-DE"/>
        </w:rPr>
        <w:t xml:space="preserve"> </w:t>
      </w:r>
      <w:r w:rsidR="006562D2">
        <w:rPr>
          <w:lang w:eastAsia="de-DE"/>
        </w:rPr>
        <w:t>via a</w:t>
      </w:r>
      <w:r>
        <w:rPr>
          <w:lang w:eastAsia="de-DE"/>
        </w:rPr>
        <w:t xml:space="preserve"> </w:t>
      </w:r>
      <w:r w:rsidRPr="00E638F5">
        <w:rPr>
          <w:rStyle w:val="CodeInline"/>
        </w:rPr>
        <w:t>Stream</w:t>
      </w:r>
      <w:r>
        <w:rPr>
          <w:lang w:eastAsia="de-DE"/>
        </w:rPr>
        <w:t xml:space="preserve"> object. </w:t>
      </w:r>
      <w:r w:rsidR="006562D2">
        <w:rPr>
          <w:lang w:eastAsia="de-DE"/>
        </w:rPr>
        <w:t xml:space="preserve">The remarkable </w:t>
      </w:r>
      <w:r>
        <w:rPr>
          <w:lang w:eastAsia="de-DE"/>
        </w:rPr>
        <w:t xml:space="preserve">thing </w:t>
      </w:r>
      <w:r w:rsidR="006562D2">
        <w:rPr>
          <w:lang w:eastAsia="de-DE"/>
        </w:rPr>
        <w:t xml:space="preserve">is that the </w:t>
      </w:r>
      <w:r>
        <w:rPr>
          <w:lang w:eastAsia="de-DE"/>
        </w:rPr>
        <w:t xml:space="preserve">file </w:t>
      </w:r>
      <w:r w:rsidR="006562D2">
        <w:rPr>
          <w:lang w:eastAsia="de-DE"/>
        </w:rPr>
        <w:t xml:space="preserve">might </w:t>
      </w:r>
      <w:r>
        <w:rPr>
          <w:lang w:eastAsia="de-DE"/>
        </w:rPr>
        <w:t>not necessarily exist</w:t>
      </w:r>
      <w:r w:rsidR="006562D2">
        <w:rPr>
          <w:lang w:eastAsia="de-DE"/>
        </w:rPr>
        <w:t xml:space="preserve"> anywhere on the file system</w:t>
      </w:r>
      <w:r>
        <w:rPr>
          <w:lang w:eastAsia="de-DE"/>
        </w:rPr>
        <w:t>. If</w:t>
      </w:r>
      <w:r w:rsidR="006562D2">
        <w:rPr>
          <w:lang w:eastAsia="de-DE"/>
        </w:rPr>
        <w:t>, for example,</w:t>
      </w:r>
      <w:r>
        <w:rPr>
          <w:lang w:eastAsia="de-DE"/>
        </w:rPr>
        <w:t xml:space="preserve"> the stream is </w:t>
      </w:r>
      <w:r w:rsidR="006562D2">
        <w:rPr>
          <w:lang w:eastAsia="de-DE"/>
        </w:rPr>
        <w:t xml:space="preserve">obtained </w:t>
      </w:r>
      <w:r>
        <w:rPr>
          <w:lang w:eastAsia="de-DE"/>
        </w:rPr>
        <w:t>from a database</w:t>
      </w:r>
      <w:r w:rsidR="006562D2">
        <w:rPr>
          <w:lang w:eastAsia="de-DE"/>
        </w:rPr>
        <w:t xml:space="preserve"> call</w:t>
      </w:r>
      <w:r w:rsidR="00835871">
        <w:rPr>
          <w:lang w:eastAsia="de-DE"/>
        </w:rPr>
        <w:t>,</w:t>
      </w:r>
      <w:r>
        <w:rPr>
          <w:lang w:eastAsia="de-DE"/>
        </w:rPr>
        <w:t xml:space="preserve"> the </w:t>
      </w:r>
      <w:proofErr w:type="spellStart"/>
      <w:r w:rsidRPr="00E638F5">
        <w:rPr>
          <w:rStyle w:val="CodeInline"/>
        </w:rPr>
        <w:t>VirtualPathProvider</w:t>
      </w:r>
      <w:proofErr w:type="spellEnd"/>
      <w:r>
        <w:rPr>
          <w:lang w:eastAsia="de-DE"/>
        </w:rPr>
        <w:t xml:space="preserve"> </w:t>
      </w:r>
      <w:r w:rsidR="00835871">
        <w:rPr>
          <w:lang w:eastAsia="de-DE"/>
        </w:rPr>
        <w:t xml:space="preserve">is </w:t>
      </w:r>
      <w:r>
        <w:rPr>
          <w:lang w:eastAsia="de-DE"/>
        </w:rPr>
        <w:t>simulat</w:t>
      </w:r>
      <w:r w:rsidR="006562D2">
        <w:rPr>
          <w:lang w:eastAsia="de-DE"/>
        </w:rPr>
        <w:t>ing</w:t>
      </w:r>
      <w:r w:rsidR="007358C4">
        <w:rPr>
          <w:lang w:eastAsia="de-DE"/>
        </w:rPr>
        <w:t xml:space="preserve"> a physical file system</w:t>
      </w:r>
      <w:r>
        <w:rPr>
          <w:lang w:eastAsia="de-DE"/>
        </w:rPr>
        <w:t>.</w:t>
      </w:r>
      <w:r w:rsidR="001F0D05">
        <w:rPr>
          <w:lang w:eastAsia="de-DE"/>
        </w:rPr>
        <w:t xml:space="preserve"> The “Exists” methods could </w:t>
      </w:r>
      <w:r w:rsidR="00835871">
        <w:rPr>
          <w:lang w:eastAsia="de-DE"/>
        </w:rPr>
        <w:t xml:space="preserve">always </w:t>
      </w:r>
      <w:r w:rsidR="001F0D05">
        <w:rPr>
          <w:lang w:eastAsia="de-DE"/>
        </w:rPr>
        <w:t xml:space="preserve">return </w:t>
      </w:r>
      <w:r w:rsidR="001F0D05" w:rsidRPr="001F0D05">
        <w:rPr>
          <w:rStyle w:val="CodeInline"/>
        </w:rPr>
        <w:t>true</w:t>
      </w:r>
      <w:r w:rsidR="001F0D05">
        <w:rPr>
          <w:lang w:eastAsia="de-DE"/>
        </w:rPr>
        <w:t xml:space="preserve"> </w:t>
      </w:r>
      <w:r w:rsidR="00835871">
        <w:rPr>
          <w:lang w:eastAsia="de-DE"/>
        </w:rPr>
        <w:t xml:space="preserve">in order </w:t>
      </w:r>
      <w:r w:rsidR="001F0D05">
        <w:rPr>
          <w:lang w:eastAsia="de-DE"/>
        </w:rPr>
        <w:t>to simulate a system where the page developers can use any value</w:t>
      </w:r>
      <w:r w:rsidR="00835871">
        <w:rPr>
          <w:lang w:eastAsia="de-DE"/>
        </w:rPr>
        <w:t>,</w:t>
      </w:r>
      <w:r w:rsidR="001F0D05">
        <w:rPr>
          <w:lang w:eastAsia="de-DE"/>
        </w:rPr>
        <w:t xml:space="preserve"> and the system returns a set of globally predefined resources. </w:t>
      </w:r>
    </w:p>
    <w:p w:rsidR="00772822" w:rsidRDefault="00772822" w:rsidP="00772822">
      <w:pPr>
        <w:pStyle w:val="berschrift4"/>
      </w:pPr>
      <w:r>
        <w:t>Configuring the Path Provider</w:t>
      </w:r>
    </w:p>
    <w:p w:rsidR="00772822" w:rsidRPr="00772822" w:rsidRDefault="00835871" w:rsidP="00772822">
      <w:pPr>
        <w:pStyle w:val="BodyTextFirst"/>
      </w:pPr>
      <w:r>
        <w:t>T</w:t>
      </w:r>
      <w:r w:rsidR="00772822">
        <w:t xml:space="preserve">he provider </w:t>
      </w:r>
      <w:r>
        <w:t xml:space="preserve">requires </w:t>
      </w:r>
      <w:r w:rsidR="00772822">
        <w:t xml:space="preserve">two </w:t>
      </w:r>
      <w:r>
        <w:t xml:space="preserve">final </w:t>
      </w:r>
      <w:r w:rsidR="00772822">
        <w:t>configuration steps. First</w:t>
      </w:r>
      <w:r>
        <w:t>ly</w:t>
      </w:r>
      <w:r w:rsidR="00772822">
        <w:t xml:space="preserve">, it </w:t>
      </w:r>
      <w:r>
        <w:t xml:space="preserve">must have </w:t>
      </w:r>
      <w:r w:rsidR="00772822">
        <w:t xml:space="preserve">a setting in </w:t>
      </w:r>
      <w:proofErr w:type="spellStart"/>
      <w:r w:rsidR="00772822" w:rsidRPr="00772822">
        <w:rPr>
          <w:i/>
        </w:rPr>
        <w:t>web.config</w:t>
      </w:r>
      <w:proofErr w:type="spellEnd"/>
      <w:r w:rsidR="00772822">
        <w:t xml:space="preserve"> to show that it’s configurable. </w:t>
      </w:r>
      <w:r>
        <w:t>Secondly</w:t>
      </w:r>
      <w:r w:rsidR="00772822">
        <w:t>, the provider must be registered</w:t>
      </w:r>
      <w:r>
        <w:t xml:space="preserve">, which </w:t>
      </w:r>
      <w:r w:rsidR="00772822">
        <w:t xml:space="preserve">follows the pattern </w:t>
      </w:r>
      <w:r w:rsidR="00AF4B86">
        <w:t xml:space="preserve">previously </w:t>
      </w:r>
      <w:r w:rsidR="00772822">
        <w:t xml:space="preserve">explained. </w:t>
      </w:r>
      <w:r w:rsidR="00AF4B86">
        <w:t>To demonstrate</w:t>
      </w:r>
      <w:r>
        <w:t>,</w:t>
      </w:r>
      <w:r w:rsidR="00772822">
        <w:t xml:space="preserve"> I’ve used the </w:t>
      </w:r>
      <w:proofErr w:type="spellStart"/>
      <w:r w:rsidR="00772822" w:rsidRPr="00772822">
        <w:rPr>
          <w:rStyle w:val="CodeInline"/>
        </w:rPr>
        <w:t>Application_Start</w:t>
      </w:r>
      <w:proofErr w:type="spellEnd"/>
      <w:r w:rsidR="00772822">
        <w:t xml:space="preserve"> event handler defined in</w:t>
      </w:r>
      <w:r>
        <w:t xml:space="preserve"> the</w:t>
      </w:r>
      <w:r w:rsidR="00772822">
        <w:t xml:space="preserve"> </w:t>
      </w:r>
      <w:proofErr w:type="spellStart"/>
      <w:r w:rsidR="00772822" w:rsidRPr="00772822">
        <w:rPr>
          <w:i/>
        </w:rPr>
        <w:t>global.asax</w:t>
      </w:r>
      <w:proofErr w:type="spellEnd"/>
      <w:r w:rsidR="00772822">
        <w:t xml:space="preserve"> file</w:t>
      </w:r>
      <w:r>
        <w:t>:</w:t>
      </w:r>
    </w:p>
    <w:p w:rsidR="00772822" w:rsidRDefault="00772822" w:rsidP="00772822">
      <w:pPr>
        <w:pStyle w:val="CodeCaption"/>
      </w:pPr>
      <w:r>
        <w:t>Listing  8-</w:t>
      </w:r>
      <w:r w:rsidR="007B75E1">
        <w:fldChar w:fldCharType="begin"/>
      </w:r>
      <w:r w:rsidR="007B75E1">
        <w:instrText xml:space="preserve"> SEQ Listing_ \* ARABIC </w:instrText>
      </w:r>
      <w:r w:rsidR="007B75E1">
        <w:fldChar w:fldCharType="separate"/>
      </w:r>
      <w:r w:rsidR="00023D6B">
        <w:t>6</w:t>
      </w:r>
      <w:r w:rsidR="007B75E1">
        <w:fldChar w:fldCharType="end"/>
      </w:r>
      <w:r>
        <w:t>. Configuration settings in web.config</w:t>
      </w:r>
    </w:p>
    <w:p w:rsidR="00D11A26" w:rsidRDefault="00D11A26" w:rsidP="00D11A26">
      <w:pPr>
        <w:pStyle w:val="CodeFirst"/>
      </w:pPr>
      <w:r>
        <w:t>&lt;appSettings&gt;</w:t>
      </w:r>
    </w:p>
    <w:p w:rsidR="00D11A26" w:rsidRDefault="006769EE" w:rsidP="00D11A26">
      <w:pPr>
        <w:pStyle w:val="Code"/>
      </w:pPr>
      <w:r>
        <w:t xml:space="preserve">   </w:t>
      </w:r>
      <w:r w:rsidR="00D11A26">
        <w:t>&lt;add key="CustomThemeBasePath" value="/Path_Themes/"/&gt;</w:t>
      </w:r>
    </w:p>
    <w:p w:rsidR="00772822" w:rsidRDefault="00D11A26" w:rsidP="00D11A26">
      <w:pPr>
        <w:pStyle w:val="CodeLast"/>
      </w:pPr>
      <w:r>
        <w:lastRenderedPageBreak/>
        <w:t>&lt;/appSettings&gt;</w:t>
      </w:r>
    </w:p>
    <w:p w:rsidR="006769EE" w:rsidRPr="006769EE" w:rsidRDefault="00835871" w:rsidP="006769EE">
      <w:pPr>
        <w:pStyle w:val="BodyTextCont"/>
      </w:pPr>
      <w:r>
        <w:t>In the example, t</w:t>
      </w:r>
      <w:r w:rsidR="006769EE">
        <w:t xml:space="preserve">he key is used to configure the physical path. </w:t>
      </w:r>
    </w:p>
    <w:p w:rsidR="00772822" w:rsidRDefault="00772822" w:rsidP="00772822">
      <w:pPr>
        <w:pStyle w:val="CodeCaption"/>
      </w:pPr>
      <w:r>
        <w:t>Listing  8-</w:t>
      </w:r>
      <w:r w:rsidR="007B75E1">
        <w:fldChar w:fldCharType="begin"/>
      </w:r>
      <w:r w:rsidR="007B75E1">
        <w:instrText xml:space="preserve"> SEQ Listing_ \* ARABIC </w:instrText>
      </w:r>
      <w:r w:rsidR="007B75E1">
        <w:fldChar w:fldCharType="separate"/>
      </w:r>
      <w:r w:rsidR="00023D6B">
        <w:t>7</w:t>
      </w:r>
      <w:r w:rsidR="007B75E1">
        <w:fldChar w:fldCharType="end"/>
      </w:r>
      <w:r>
        <w:t>. Registering the path provider using the Application_Start event</w:t>
      </w:r>
    </w:p>
    <w:p w:rsidR="00D11A26" w:rsidRPr="00D11A26" w:rsidRDefault="00D11A26" w:rsidP="00D11A26">
      <w:pPr>
        <w:pStyle w:val="CodeFirst"/>
        <w:rPr>
          <w:lang w:eastAsia="de-DE"/>
        </w:rPr>
      </w:pPr>
      <w:r w:rsidRPr="00D11A26">
        <w:rPr>
          <w:lang w:eastAsia="de-DE"/>
        </w:rPr>
        <w:t>protected void Application_Start(object sender, EventArgs e)</w:t>
      </w:r>
    </w:p>
    <w:p w:rsidR="00D11A26" w:rsidRPr="009C6527" w:rsidRDefault="00D11A26" w:rsidP="00D11A26">
      <w:pPr>
        <w:pStyle w:val="Code"/>
        <w:rPr>
          <w:lang w:eastAsia="de-DE"/>
        </w:rPr>
      </w:pPr>
      <w:r w:rsidRPr="009C6527">
        <w:rPr>
          <w:lang w:eastAsia="de-DE"/>
        </w:rPr>
        <w:t>{</w:t>
      </w:r>
    </w:p>
    <w:p w:rsidR="00D11A26" w:rsidRPr="009C6527" w:rsidRDefault="00D11A26" w:rsidP="00D11A26">
      <w:pPr>
        <w:pStyle w:val="Code"/>
        <w:rPr>
          <w:lang w:eastAsia="de-DE"/>
        </w:rPr>
      </w:pPr>
      <w:r w:rsidRPr="009C6527">
        <w:rPr>
          <w:lang w:eastAsia="de-DE"/>
        </w:rPr>
        <w:t xml:space="preserve">    HostingEnvironment.RegisterVirtualPathProvider(ThemePathProvider.Current);</w:t>
      </w:r>
    </w:p>
    <w:p w:rsidR="00772822" w:rsidRDefault="00D11A26" w:rsidP="00D11A26">
      <w:pPr>
        <w:pStyle w:val="CodeLast"/>
        <w:rPr>
          <w:lang w:eastAsia="de-DE"/>
        </w:rPr>
      </w:pPr>
      <w:r w:rsidRPr="009C6527">
        <w:rPr>
          <w:lang w:eastAsia="de-DE"/>
        </w:rPr>
        <w:t>}</w:t>
      </w:r>
    </w:p>
    <w:p w:rsidR="006769EE" w:rsidRPr="006769EE" w:rsidRDefault="006769EE" w:rsidP="006769EE">
      <w:pPr>
        <w:pStyle w:val="BodyTextCont"/>
        <w:rPr>
          <w:lang w:eastAsia="de-DE"/>
        </w:rPr>
      </w:pPr>
      <w:r>
        <w:rPr>
          <w:lang w:eastAsia="de-DE"/>
        </w:rPr>
        <w:t xml:space="preserve">The registration uses a singleton instance of the provider instead of the constructor. This </w:t>
      </w:r>
      <w:r w:rsidR="00835871">
        <w:rPr>
          <w:lang w:eastAsia="de-DE"/>
        </w:rPr>
        <w:t xml:space="preserve">results in slightly shorter </w:t>
      </w:r>
      <w:r>
        <w:rPr>
          <w:lang w:eastAsia="de-DE"/>
        </w:rPr>
        <w:t xml:space="preserve">code. A singleton instance </w:t>
      </w:r>
      <w:r w:rsidR="00835871">
        <w:rPr>
          <w:lang w:eastAsia="de-DE"/>
        </w:rPr>
        <w:t>works well because the provider works globally and</w:t>
      </w:r>
      <w:r>
        <w:rPr>
          <w:lang w:eastAsia="de-DE"/>
        </w:rPr>
        <w:t xml:space="preserve"> exists only once in the application. </w:t>
      </w:r>
    </w:p>
    <w:p w:rsidR="00E330BE" w:rsidRDefault="00E330BE" w:rsidP="00E330BE">
      <w:pPr>
        <w:pStyle w:val="berschrift3"/>
      </w:pPr>
      <w:r>
        <w:t xml:space="preserve">Limitations of the </w:t>
      </w:r>
      <w:proofErr w:type="spellStart"/>
      <w:r>
        <w:t>VirtualPathProvider</w:t>
      </w:r>
      <w:proofErr w:type="spellEnd"/>
      <w:r>
        <w:t xml:space="preserve"> Approach</w:t>
      </w:r>
    </w:p>
    <w:p w:rsidR="00E330BE" w:rsidRPr="00E330BE" w:rsidRDefault="00D11A26" w:rsidP="00D11A26">
      <w:pPr>
        <w:pStyle w:val="BodyTextFirst"/>
      </w:pPr>
      <w:r>
        <w:t xml:space="preserve">The </w:t>
      </w:r>
      <w:proofErr w:type="spellStart"/>
      <w:r w:rsidR="00F60403" w:rsidRPr="00F60403">
        <w:rPr>
          <w:rStyle w:val="CodeInline"/>
        </w:rPr>
        <w:t>VirtualPathProvider</w:t>
      </w:r>
      <w:proofErr w:type="spellEnd"/>
      <w:r>
        <w:t xml:space="preserve"> is deep</w:t>
      </w:r>
      <w:r w:rsidR="00835871">
        <w:t>ly</w:t>
      </w:r>
      <w:r>
        <w:t xml:space="preserve"> integrated in the ASP.NET engine. </w:t>
      </w:r>
      <w:r w:rsidR="00835871">
        <w:t>Although it’s very powe</w:t>
      </w:r>
      <w:r w:rsidR="00AF4B86">
        <w:t>r</w:t>
      </w:r>
      <w:r w:rsidR="00835871">
        <w:t xml:space="preserve">ful, certain </w:t>
      </w:r>
      <w:r>
        <w:t xml:space="preserve">tasks </w:t>
      </w:r>
      <w:r w:rsidR="00835871">
        <w:t xml:space="preserve">can </w:t>
      </w:r>
      <w:r w:rsidR="00AF4B86">
        <w:t>be problematic</w:t>
      </w:r>
      <w:r>
        <w:t>. In this section</w:t>
      </w:r>
      <w:r w:rsidR="00835871">
        <w:t>,</w:t>
      </w:r>
      <w:r>
        <w:t xml:space="preserve"> I explain two typical issues found when working with custom path providers.</w:t>
      </w:r>
    </w:p>
    <w:p w:rsidR="00E330BE" w:rsidRPr="00E330BE" w:rsidRDefault="00E330BE" w:rsidP="00D11A26">
      <w:pPr>
        <w:pStyle w:val="berschrift4"/>
      </w:pPr>
      <w:r>
        <w:t>Work</w:t>
      </w:r>
      <w:r w:rsidR="00D11A26">
        <w:t>ing</w:t>
      </w:r>
      <w:r>
        <w:t xml:space="preserve"> with </w:t>
      </w:r>
      <w:proofErr w:type="spellStart"/>
      <w:r>
        <w:t>LoadControl</w:t>
      </w:r>
      <w:proofErr w:type="spellEnd"/>
    </w:p>
    <w:p w:rsidR="00E330BE" w:rsidRDefault="00E330BE" w:rsidP="00D11A26">
      <w:pPr>
        <w:pStyle w:val="BodyTextFirst"/>
      </w:pPr>
      <w:r>
        <w:t xml:space="preserve">The </w:t>
      </w:r>
      <w:proofErr w:type="spellStart"/>
      <w:r w:rsidR="00F60403" w:rsidRPr="00F60403">
        <w:rPr>
          <w:rStyle w:val="CodeInline"/>
        </w:rPr>
        <w:t>VirtualPathProvider</w:t>
      </w:r>
      <w:proofErr w:type="spellEnd"/>
      <w:r>
        <w:t xml:space="preserve"> allow</w:t>
      </w:r>
      <w:r w:rsidR="002F7E1A">
        <w:t>s</w:t>
      </w:r>
      <w:r>
        <w:t xml:space="preserve"> </w:t>
      </w:r>
      <w:r w:rsidR="00835871">
        <w:t xml:space="preserve">you to </w:t>
      </w:r>
      <w:r w:rsidR="00B70F3B">
        <w:t>overrid</w:t>
      </w:r>
      <w:r w:rsidR="00835871">
        <w:t>e</w:t>
      </w:r>
      <w:r>
        <w:t xml:space="preserve"> the way in which tilde-based paths are resolved in page directives: </w:t>
      </w:r>
    </w:p>
    <w:p w:rsidR="00E330BE" w:rsidRDefault="00E330BE" w:rsidP="00D11A26">
      <w:pPr>
        <w:pStyle w:val="CodeSingle"/>
      </w:pPr>
      <w:r>
        <w:t>&lt;%@ Register TagPrefix="Test" TagName="</w:t>
      </w:r>
      <w:r w:rsidR="00D11A26">
        <w:t>My</w:t>
      </w:r>
      <w:r>
        <w:t>Control" Src="~/</w:t>
      </w:r>
      <w:r w:rsidR="00D11A26">
        <w:t>userctrl</w:t>
      </w:r>
      <w:r>
        <w:t xml:space="preserve">.ascx" %&gt; </w:t>
      </w:r>
    </w:p>
    <w:p w:rsidR="00E330BE" w:rsidRDefault="00835871" w:rsidP="00D11A26">
      <w:pPr>
        <w:pStyle w:val="BodyTextCont"/>
      </w:pPr>
      <w:r>
        <w:t>However, t</w:t>
      </w:r>
      <w:r w:rsidR="00E330BE">
        <w:t xml:space="preserve">he </w:t>
      </w:r>
      <w:proofErr w:type="spellStart"/>
      <w:r w:rsidR="00F60403" w:rsidRPr="00F60403">
        <w:rPr>
          <w:rStyle w:val="CodeInline"/>
        </w:rPr>
        <w:t>VirtualPathProvider</w:t>
      </w:r>
      <w:proofErr w:type="spellEnd"/>
      <w:r w:rsidR="00E330BE">
        <w:t xml:space="preserve"> </w:t>
      </w:r>
      <w:r>
        <w:t>cannot</w:t>
      </w:r>
      <w:r w:rsidR="00E330BE">
        <w:t xml:space="preserve"> affect the way in which tilde-based paths are resolved for dynamically loaded user controls: </w:t>
      </w:r>
    </w:p>
    <w:p w:rsidR="00E330BE" w:rsidRDefault="00E330BE" w:rsidP="00D11A26">
      <w:pPr>
        <w:pStyle w:val="CodeSingle"/>
      </w:pPr>
      <w:r>
        <w:t>MyPlaceHolder.Controls.Add(LoadControl("~/</w:t>
      </w:r>
      <w:r w:rsidR="00D11A26">
        <w:t>userctrl</w:t>
      </w:r>
      <w:r>
        <w:t xml:space="preserve">.ascx")); </w:t>
      </w:r>
    </w:p>
    <w:p w:rsidR="00E330BE" w:rsidRDefault="00835871" w:rsidP="00D11A26">
      <w:pPr>
        <w:pStyle w:val="BodyTextCont"/>
      </w:pPr>
      <w:r>
        <w:t>For</w:t>
      </w:r>
      <w:r w:rsidR="00E330BE">
        <w:t xml:space="preserve"> the </w:t>
      </w:r>
      <w:proofErr w:type="spellStart"/>
      <w:r w:rsidR="00E330BE" w:rsidRPr="00D11A26">
        <w:rPr>
          <w:rStyle w:val="CodeInline"/>
        </w:rPr>
        <w:t>LoadControl</w:t>
      </w:r>
      <w:proofErr w:type="spellEnd"/>
      <w:r w:rsidR="00E330BE">
        <w:t xml:space="preserve"> method </w:t>
      </w:r>
      <w:r>
        <w:t xml:space="preserve">to </w:t>
      </w:r>
      <w:r w:rsidR="00E330BE">
        <w:t xml:space="preserve">resolve tilde-based paths in the same way as </w:t>
      </w:r>
      <w:r w:rsidR="00E330BE" w:rsidRPr="00D11A26">
        <w:rPr>
          <w:rStyle w:val="CodeInline"/>
        </w:rPr>
        <w:t>Register</w:t>
      </w:r>
      <w:r w:rsidR="00E330BE">
        <w:t xml:space="preserve"> directives</w:t>
      </w:r>
      <w:r>
        <w:t>,</w:t>
      </w:r>
      <w:r w:rsidR="00E330BE">
        <w:t xml:space="preserve"> the page code-behind </w:t>
      </w:r>
      <w:r w:rsidR="00497018">
        <w:t xml:space="preserve">needs to </w:t>
      </w:r>
      <w:r w:rsidR="00E330BE">
        <w:t xml:space="preserve">override this method: </w:t>
      </w:r>
    </w:p>
    <w:p w:rsidR="00E330BE" w:rsidRDefault="00E330BE" w:rsidP="00D11A26">
      <w:pPr>
        <w:pStyle w:val="CodeFirst"/>
      </w:pPr>
      <w:r>
        <w:t xml:space="preserve">public new Control LoadControl(string relativePath) </w:t>
      </w:r>
    </w:p>
    <w:p w:rsidR="00E330BE" w:rsidRDefault="00E330BE" w:rsidP="00D11A26">
      <w:pPr>
        <w:pStyle w:val="Code"/>
      </w:pPr>
      <w:r>
        <w:t xml:space="preserve">{ </w:t>
      </w:r>
    </w:p>
    <w:p w:rsidR="00E330BE" w:rsidRDefault="00D11A26" w:rsidP="00D11A26">
      <w:pPr>
        <w:pStyle w:val="Code"/>
      </w:pPr>
      <w:r>
        <w:t xml:space="preserve">   </w:t>
      </w:r>
      <w:r w:rsidR="00E330BE">
        <w:t xml:space="preserve">string newPath = relativePath; </w:t>
      </w:r>
    </w:p>
    <w:p w:rsidR="00E330BE" w:rsidRDefault="00D11A26" w:rsidP="00D11A26">
      <w:pPr>
        <w:pStyle w:val="Code"/>
      </w:pPr>
      <w:r>
        <w:t xml:space="preserve">   </w:t>
      </w:r>
      <w:r w:rsidR="00E330BE">
        <w:t xml:space="preserve">string site = this.Request.QueryString["site"]; </w:t>
      </w:r>
    </w:p>
    <w:p w:rsidR="00E330BE" w:rsidRDefault="00D11A26" w:rsidP="00D11A26">
      <w:pPr>
        <w:pStyle w:val="Code"/>
      </w:pPr>
      <w:r>
        <w:t xml:space="preserve">   </w:t>
      </w:r>
      <w:r w:rsidR="00E330BE">
        <w:t>if (</w:t>
      </w:r>
      <w:r w:rsidR="004D78D5">
        <w:t>!</w:t>
      </w:r>
      <w:r w:rsidR="00E330BE">
        <w:t xml:space="preserve">String.IsNullOrEmpty(site)) </w:t>
      </w:r>
    </w:p>
    <w:p w:rsidR="00E330BE" w:rsidRDefault="00D11A26" w:rsidP="00D11A26">
      <w:pPr>
        <w:pStyle w:val="Code"/>
      </w:pPr>
      <w:r>
        <w:t xml:space="preserve">   </w:t>
      </w:r>
      <w:r w:rsidR="00E330BE">
        <w:t xml:space="preserve">{ </w:t>
      </w:r>
    </w:p>
    <w:p w:rsidR="00E330BE" w:rsidRDefault="00D11A26" w:rsidP="00D11A26">
      <w:pPr>
        <w:pStyle w:val="Code"/>
      </w:pPr>
      <w:r>
        <w:t xml:space="preserve">      </w:t>
      </w:r>
      <w:r w:rsidR="00E330BE">
        <w:t xml:space="preserve">newPath = VirtualPathUtility.ToAppRelative(newPath); </w:t>
      </w:r>
    </w:p>
    <w:p w:rsidR="00E330BE" w:rsidRDefault="00D11A26" w:rsidP="00D11A26">
      <w:pPr>
        <w:pStyle w:val="Code"/>
      </w:pPr>
      <w:r>
        <w:t xml:space="preserve">      </w:t>
      </w:r>
      <w:r w:rsidR="00E330BE">
        <w:t xml:space="preserve">newPath = </w:t>
      </w:r>
      <w:r w:rsidR="004D78D5">
        <w:t>newPath</w:t>
      </w:r>
      <w:r w:rsidR="00E330BE">
        <w:t xml:space="preserve">.Substring(1); </w:t>
      </w:r>
    </w:p>
    <w:p w:rsidR="00E330BE" w:rsidRDefault="00D11A26" w:rsidP="00D11A26">
      <w:pPr>
        <w:pStyle w:val="Code"/>
      </w:pPr>
      <w:r>
        <w:t xml:space="preserve">      </w:t>
      </w:r>
      <w:r w:rsidR="00E330BE">
        <w:t>newPath = "~/</w:t>
      </w:r>
      <w:r>
        <w:t>My</w:t>
      </w:r>
      <w:r w:rsidR="00E330BE">
        <w:t xml:space="preserve">Sites/" + site + newPath; </w:t>
      </w:r>
    </w:p>
    <w:p w:rsidR="00E330BE" w:rsidRDefault="00D11A26" w:rsidP="00D11A26">
      <w:pPr>
        <w:pStyle w:val="Code"/>
      </w:pPr>
      <w:r>
        <w:t xml:space="preserve">   </w:t>
      </w:r>
      <w:r w:rsidR="00E330BE">
        <w:t xml:space="preserve">} </w:t>
      </w:r>
    </w:p>
    <w:p w:rsidR="00E330BE" w:rsidRDefault="00D11A26" w:rsidP="00D11A26">
      <w:pPr>
        <w:pStyle w:val="Code"/>
      </w:pPr>
      <w:r>
        <w:t xml:space="preserve">   </w:t>
      </w:r>
      <w:r w:rsidR="00E330BE">
        <w:t xml:space="preserve">return base.LoadControl(newPath); </w:t>
      </w:r>
    </w:p>
    <w:p w:rsidR="00E330BE" w:rsidRDefault="00E330BE" w:rsidP="00D11A26">
      <w:pPr>
        <w:pStyle w:val="CodeLast"/>
      </w:pPr>
      <w:r>
        <w:t>}</w:t>
      </w:r>
    </w:p>
    <w:p w:rsidR="00027E65" w:rsidRDefault="00D11A26" w:rsidP="00D11A26">
      <w:pPr>
        <w:pStyle w:val="BodyTextCont"/>
      </w:pPr>
      <w:r>
        <w:t>This</w:t>
      </w:r>
      <w:r w:rsidR="00027E65">
        <w:t xml:space="preserve"> workaround will </w:t>
      </w:r>
      <w:r w:rsidR="00835871">
        <w:t xml:space="preserve">function </w:t>
      </w:r>
      <w:r w:rsidR="00027E65">
        <w:t xml:space="preserve">as long as </w:t>
      </w:r>
      <w:proofErr w:type="spellStart"/>
      <w:r w:rsidR="00027E65" w:rsidRPr="00D11A26">
        <w:rPr>
          <w:rStyle w:val="CodeInline"/>
        </w:rPr>
        <w:t>LoadControl</w:t>
      </w:r>
      <w:proofErr w:type="spellEnd"/>
      <w:r w:rsidR="00027E65">
        <w:t xml:space="preserve"> is called </w:t>
      </w:r>
      <w:r>
        <w:t>directly on your derived class</w:t>
      </w:r>
      <w:r w:rsidR="00497018">
        <w:t>,</w:t>
      </w:r>
      <w:r>
        <w:t xml:space="preserve"> </w:t>
      </w:r>
      <w:r w:rsidR="00027E65">
        <w:t>since i</w:t>
      </w:r>
      <w:r>
        <w:t xml:space="preserve">t’s not </w:t>
      </w:r>
      <w:proofErr w:type="gramStart"/>
      <w:r w:rsidRPr="00D11A26">
        <w:rPr>
          <w:rStyle w:val="CodeInline"/>
        </w:rPr>
        <w:t>virtual</w:t>
      </w:r>
      <w:proofErr w:type="gramEnd"/>
      <w:r w:rsidR="00027E65">
        <w:t xml:space="preserve">. </w:t>
      </w:r>
      <w:r w:rsidR="00835871">
        <w:t>A</w:t>
      </w:r>
      <w:r w:rsidR="00027E65">
        <w:t xml:space="preserve"> similar override in a </w:t>
      </w:r>
      <w:proofErr w:type="spellStart"/>
      <w:r w:rsidR="00027E65" w:rsidRPr="00D11A26">
        <w:rPr>
          <w:rStyle w:val="CodeInline"/>
        </w:rPr>
        <w:t>UserControl</w:t>
      </w:r>
      <w:proofErr w:type="spellEnd"/>
      <w:r w:rsidR="00027E65">
        <w:t xml:space="preserve"> base class</w:t>
      </w:r>
      <w:r>
        <w:t xml:space="preserve"> might be</w:t>
      </w:r>
      <w:r w:rsidR="00835871">
        <w:t xml:space="preserve"> also</w:t>
      </w:r>
      <w:r>
        <w:t xml:space="preserve"> required</w:t>
      </w:r>
      <w:r w:rsidR="00835871">
        <w:t>,</w:t>
      </w:r>
      <w:r>
        <w:t xml:space="preserve"> </w:t>
      </w:r>
      <w:r w:rsidR="00027E65">
        <w:t xml:space="preserve">since </w:t>
      </w:r>
      <w:proofErr w:type="spellStart"/>
      <w:r w:rsidR="00027E65" w:rsidRPr="00D11A26">
        <w:rPr>
          <w:rStyle w:val="CodeInline"/>
        </w:rPr>
        <w:t>Load</w:t>
      </w:r>
      <w:r w:rsidRPr="00D11A26">
        <w:rPr>
          <w:rStyle w:val="CodeInline"/>
        </w:rPr>
        <w:t>Control</w:t>
      </w:r>
      <w:proofErr w:type="spellEnd"/>
      <w:r>
        <w:t xml:space="preserve"> lives on </w:t>
      </w:r>
      <w:proofErr w:type="spellStart"/>
      <w:r w:rsidRPr="00D11A26">
        <w:rPr>
          <w:rStyle w:val="CodeInline"/>
        </w:rPr>
        <w:t>TemplateControl</w:t>
      </w:r>
      <w:proofErr w:type="spellEnd"/>
      <w:r w:rsidR="00027E65">
        <w:t xml:space="preserve">. </w:t>
      </w:r>
    </w:p>
    <w:p w:rsidR="00E330BE" w:rsidRDefault="00E330BE" w:rsidP="00E330BE">
      <w:pPr>
        <w:pStyle w:val="berschrift4"/>
      </w:pPr>
      <w:r>
        <w:lastRenderedPageBreak/>
        <w:t>Work</w:t>
      </w:r>
      <w:r w:rsidR="00D11A26">
        <w:t>ing</w:t>
      </w:r>
      <w:r>
        <w:t xml:space="preserve"> with Precompiled Site</w:t>
      </w:r>
      <w:r w:rsidR="00D11A26">
        <w:t>s</w:t>
      </w:r>
    </w:p>
    <w:p w:rsidR="00DA7C16" w:rsidRDefault="00DA7C16" w:rsidP="009A4BE2">
      <w:pPr>
        <w:pStyle w:val="BodyTextFirst"/>
      </w:pPr>
      <w:r>
        <w:t xml:space="preserve">Unfortunately, </w:t>
      </w:r>
      <w:proofErr w:type="spellStart"/>
      <w:r w:rsidR="00F60403" w:rsidRPr="00F60403">
        <w:rPr>
          <w:rStyle w:val="CodeInline"/>
        </w:rPr>
        <w:t>VirtualPathProvider</w:t>
      </w:r>
      <w:proofErr w:type="spellEnd"/>
      <w:r>
        <w:t xml:space="preserve"> is not supported in precompiled web sites at the moment.</w:t>
      </w:r>
      <w:r w:rsidR="00D11A26">
        <w:t xml:space="preserve"> As shown in the code exhibit decompiled using Reflector at the beginning of the </w:t>
      </w:r>
      <w:proofErr w:type="spellStart"/>
      <w:r w:rsidR="00D11A26">
        <w:t>VirtualPathProvider</w:t>
      </w:r>
      <w:proofErr w:type="spellEnd"/>
      <w:r w:rsidR="00D11A26">
        <w:t xml:space="preserve"> section</w:t>
      </w:r>
      <w:r w:rsidR="00835871">
        <w:t>,</w:t>
      </w:r>
      <w:r w:rsidR="00D11A26">
        <w:t xml:space="preserve"> the </w:t>
      </w:r>
      <w:r w:rsidR="00F45879">
        <w:t xml:space="preserve">precompiled </w:t>
      </w:r>
      <w:r w:rsidR="00D11A26">
        <w:t>state is explicitly detected.</w:t>
      </w:r>
      <w:r>
        <w:t xml:space="preserve"> </w:t>
      </w:r>
      <w:r w:rsidR="009A4BE2">
        <w:t xml:space="preserve">Consequently, MSDN </w:t>
      </w:r>
      <w:r w:rsidR="00835871">
        <w:t>notes that,</w:t>
      </w:r>
      <w:r w:rsidR="009A4BE2">
        <w:t xml:space="preserve"> “</w:t>
      </w:r>
      <w:r w:rsidR="00835871">
        <w:t>i</w:t>
      </w:r>
      <w:r>
        <w:t xml:space="preserve">f a Web site is precompiled for deployment, content provided by a </w:t>
      </w:r>
      <w:proofErr w:type="spellStart"/>
      <w:r>
        <w:t>VirtualPathProvider</w:t>
      </w:r>
      <w:proofErr w:type="spellEnd"/>
      <w:r>
        <w:t xml:space="preserve"> instance is not compiled, and no </w:t>
      </w:r>
      <w:proofErr w:type="spellStart"/>
      <w:r>
        <w:t>VirtualPathProvider</w:t>
      </w:r>
      <w:proofErr w:type="spellEnd"/>
      <w:r>
        <w:t xml:space="preserve"> instances ar</w:t>
      </w:r>
      <w:r w:rsidR="009A4BE2">
        <w:t>e used by the precompiled site.”</w:t>
      </w:r>
    </w:p>
    <w:p w:rsidR="00DA7C16" w:rsidRPr="00DA7C16" w:rsidRDefault="00DA7C16" w:rsidP="009A4BE2">
      <w:pPr>
        <w:pStyle w:val="BodyTextCont"/>
      </w:pPr>
      <w:r>
        <w:t xml:space="preserve">One way to </w:t>
      </w:r>
      <w:r w:rsidR="00835871">
        <w:t xml:space="preserve">avoid </w:t>
      </w:r>
      <w:r>
        <w:t>deploy</w:t>
      </w:r>
      <w:r w:rsidR="00835871">
        <w:t>ing</w:t>
      </w:r>
      <w:r>
        <w:t xml:space="preserve"> source code is to use the Web Application Project model, in which all classes and code</w:t>
      </w:r>
      <w:r w:rsidR="009A4BE2">
        <w:t>-</w:t>
      </w:r>
      <w:r>
        <w:t>behind files are compiled.</w:t>
      </w:r>
      <w:r w:rsidR="009A4BE2">
        <w:t xml:space="preserve"> </w:t>
      </w:r>
      <w:r w:rsidRPr="00DA7C16">
        <w:t xml:space="preserve">Although pre-compilation will give our site a performance boost, the difference in speed will only be noticeable during the first request to each folder. </w:t>
      </w:r>
      <w:r w:rsidR="00835871">
        <w:t>A</w:t>
      </w:r>
      <w:r w:rsidRPr="00DA7C16">
        <w:t xml:space="preserve"> more </w:t>
      </w:r>
      <w:r w:rsidR="00835871">
        <w:t>significant</w:t>
      </w:r>
      <w:r w:rsidR="00835871" w:rsidRPr="00DA7C16">
        <w:t xml:space="preserve"> </w:t>
      </w:r>
      <w:r w:rsidRPr="00DA7C16">
        <w:t>benefit is the new deployment option ma</w:t>
      </w:r>
      <w:r w:rsidR="009A4BE2">
        <w:t>de available by pre-compilation</w:t>
      </w:r>
      <w:r w:rsidR="006438C4">
        <w:t>—</w:t>
      </w:r>
      <w:r w:rsidRPr="00DA7C16">
        <w:t>the</w:t>
      </w:r>
      <w:r w:rsidR="009A4BE2">
        <w:t xml:space="preserve"> </w:t>
      </w:r>
      <w:r w:rsidRPr="00DA7C16">
        <w:t xml:space="preserve">option to deploy a site without copying any of the original source code to the server. This includes the code and markup in </w:t>
      </w:r>
      <w:proofErr w:type="spellStart"/>
      <w:r w:rsidRPr="00783D1C">
        <w:rPr>
          <w:i/>
        </w:rPr>
        <w:t>aspx</w:t>
      </w:r>
      <w:proofErr w:type="spellEnd"/>
      <w:r w:rsidRPr="00DA7C16">
        <w:t xml:space="preserve">, </w:t>
      </w:r>
      <w:proofErr w:type="spellStart"/>
      <w:r w:rsidRPr="00783D1C">
        <w:rPr>
          <w:i/>
        </w:rPr>
        <w:t>ascx</w:t>
      </w:r>
      <w:proofErr w:type="spellEnd"/>
      <w:r w:rsidRPr="00DA7C16">
        <w:t xml:space="preserve">, and </w:t>
      </w:r>
      <w:r w:rsidRPr="00783D1C">
        <w:rPr>
          <w:i/>
        </w:rPr>
        <w:t>master</w:t>
      </w:r>
      <w:r w:rsidRPr="00DA7C16">
        <w:t xml:space="preserve"> files. </w:t>
      </w:r>
    </w:p>
    <w:p w:rsidR="00027E65" w:rsidRDefault="009A4BE2" w:rsidP="009A4BE2">
      <w:pPr>
        <w:pStyle w:val="BodyTextCont"/>
      </w:pPr>
      <w:r>
        <w:t xml:space="preserve">There is </w:t>
      </w:r>
      <w:r w:rsidR="00835871">
        <w:t xml:space="preserve">also </w:t>
      </w:r>
      <w:r>
        <w:t>a hack available to force the path provider to work with pre-compiled pages. This is</w:t>
      </w:r>
      <w:r w:rsidR="00835871">
        <w:t xml:space="preserve"> </w:t>
      </w:r>
      <w:r>
        <w:t xml:space="preserve">not </w:t>
      </w:r>
      <w:r w:rsidR="00835871">
        <w:t xml:space="preserve">intended </w:t>
      </w:r>
      <w:r>
        <w:t xml:space="preserve">for production code, but </w:t>
      </w:r>
      <w:r w:rsidR="00835871">
        <w:t>if</w:t>
      </w:r>
      <w:r>
        <w:t xml:space="preserve"> you’re under pressure to solve a similar issue</w:t>
      </w:r>
      <w:r w:rsidR="00835871">
        <w:t>,</w:t>
      </w:r>
      <w:r>
        <w:t xml:space="preserve"> </w:t>
      </w:r>
      <w:r w:rsidR="00835871">
        <w:t xml:space="preserve">this </w:t>
      </w:r>
      <w:r>
        <w:t xml:space="preserve">tip might help. </w:t>
      </w:r>
      <w:r w:rsidR="00027E65">
        <w:t xml:space="preserve">The </w:t>
      </w:r>
      <w:r w:rsidR="00835871">
        <w:t xml:space="preserve">solution </w:t>
      </w:r>
      <w:r w:rsidR="00027E65">
        <w:t xml:space="preserve">is </w:t>
      </w:r>
      <w:proofErr w:type="spellStart"/>
      <w:r w:rsidR="00027E65" w:rsidRPr="009A4BE2">
        <w:rPr>
          <w:rStyle w:val="CodeInline"/>
        </w:rPr>
        <w:t>DynamicMethod</w:t>
      </w:r>
      <w:proofErr w:type="spellEnd"/>
      <w:r w:rsidR="00027E65">
        <w:t xml:space="preserve">. </w:t>
      </w:r>
      <w:r>
        <w:t>Just</w:t>
      </w:r>
      <w:r w:rsidR="00027E65">
        <w:t xml:space="preserve"> call a Microsoft internal method to register </w:t>
      </w:r>
      <w:proofErr w:type="spellStart"/>
      <w:r w:rsidR="00027E65" w:rsidRPr="009A4BE2">
        <w:rPr>
          <w:rStyle w:val="CodeInline"/>
        </w:rPr>
        <w:t>VirtualPathProvider</w:t>
      </w:r>
      <w:proofErr w:type="spellEnd"/>
      <w:r>
        <w:t xml:space="preserve"> directly. This method</w:t>
      </w:r>
      <w:r w:rsidR="00027E65">
        <w:t xml:space="preserve"> </w:t>
      </w:r>
      <w:r>
        <w:t xml:space="preserve">is internal and therefore only reflection can </w:t>
      </w:r>
      <w:r w:rsidR="00835871">
        <w:t>obtain</w:t>
      </w:r>
      <w:r>
        <w:t xml:space="preserve"> it. </w:t>
      </w:r>
      <w:r w:rsidR="00E45CE9">
        <w:t xml:space="preserve">The definition in </w:t>
      </w:r>
      <w:proofErr w:type="spellStart"/>
      <w:r w:rsidR="00E45CE9" w:rsidRPr="00E45CE9">
        <w:rPr>
          <w:rStyle w:val="CodeInline"/>
        </w:rPr>
        <w:t>HostingEnvironment</w:t>
      </w:r>
      <w:proofErr w:type="spellEnd"/>
      <w:r w:rsidR="00E45CE9">
        <w:t xml:space="preserve"> looks like this:</w:t>
      </w:r>
    </w:p>
    <w:p w:rsidR="00E45CE9" w:rsidRDefault="00E45CE9" w:rsidP="00E45CE9">
      <w:pPr>
        <w:pStyle w:val="CodeFirst"/>
      </w:pPr>
      <w:r>
        <w:t xml:space="preserve">internal static void RegisterVirtualPathProviderInternal( </w:t>
      </w:r>
      <w:r>
        <w:sym w:font="Wingdings" w:char="F0C3"/>
      </w:r>
    </w:p>
    <w:p w:rsidR="00E45CE9" w:rsidRDefault="00E45CE9" w:rsidP="00E45CE9">
      <w:pPr>
        <w:pStyle w:val="Code"/>
      </w:pPr>
      <w:r>
        <w:t xml:space="preserve">                     VirtualPathProvider virtualPathProvider)</w:t>
      </w:r>
    </w:p>
    <w:p w:rsidR="00E45CE9" w:rsidRDefault="00E45CE9" w:rsidP="00E45CE9">
      <w:pPr>
        <w:pStyle w:val="Code"/>
      </w:pPr>
      <w:r>
        <w:t>{</w:t>
      </w:r>
    </w:p>
    <w:p w:rsidR="00E45CE9" w:rsidRDefault="00E45CE9" w:rsidP="00E45CE9">
      <w:pPr>
        <w:pStyle w:val="Code"/>
      </w:pPr>
      <w:r>
        <w:t xml:space="preserve">    VirtualPathProvider previous = _theHostingEnvironment._virtualPathProvider;</w:t>
      </w:r>
    </w:p>
    <w:p w:rsidR="00E45CE9" w:rsidRDefault="00E45CE9" w:rsidP="00E45CE9">
      <w:pPr>
        <w:pStyle w:val="Code"/>
      </w:pPr>
      <w:r>
        <w:t xml:space="preserve">    _theHostingEnvironment._virtualPathProvider = virtualPathProvider;</w:t>
      </w:r>
    </w:p>
    <w:p w:rsidR="00E45CE9" w:rsidRDefault="00E45CE9" w:rsidP="00E45CE9">
      <w:pPr>
        <w:pStyle w:val="Code"/>
      </w:pPr>
      <w:r>
        <w:t xml:space="preserve">    virtualPathProvider.Initialize(previous);</w:t>
      </w:r>
    </w:p>
    <w:p w:rsidR="00E45CE9" w:rsidRPr="00E45CE9" w:rsidRDefault="00E45CE9" w:rsidP="00E45CE9">
      <w:pPr>
        <w:pStyle w:val="Code"/>
      </w:pPr>
      <w:r>
        <w:t>}</w:t>
      </w:r>
    </w:p>
    <w:p w:rsidR="00D57BA1" w:rsidRDefault="00E45CE9" w:rsidP="00E45CE9">
      <w:pPr>
        <w:pStyle w:val="BodyTextCont"/>
      </w:pPr>
      <w:r>
        <w:t xml:space="preserve">This is, again, a simple hack that may fail in future versions due to changes </w:t>
      </w:r>
      <w:r w:rsidR="00057F85">
        <w:t xml:space="preserve">to </w:t>
      </w:r>
      <w:r>
        <w:t>the internal code by Microsoft.</w:t>
      </w:r>
      <w:bookmarkEnd w:id="4"/>
    </w:p>
    <w:p w:rsidR="00E45CE9" w:rsidRDefault="00E45CE9" w:rsidP="00E45CE9">
      <w:pPr>
        <w:pStyle w:val="berschrift2"/>
      </w:pPr>
      <w:r>
        <w:t>Summary</w:t>
      </w:r>
    </w:p>
    <w:p w:rsidR="00E45CE9" w:rsidRDefault="006075DE" w:rsidP="006075DE">
      <w:pPr>
        <w:pStyle w:val="BodyTextFirst"/>
      </w:pPr>
      <w:r>
        <w:t>In this chapter</w:t>
      </w:r>
      <w:r w:rsidR="00835871">
        <w:t>, we looked at</w:t>
      </w:r>
      <w:r>
        <w:t xml:space="preserve"> site management. Providing an existing structure to the navigation is the primary task of the </w:t>
      </w:r>
      <w:proofErr w:type="spellStart"/>
      <w:r w:rsidRPr="00B70F3B">
        <w:rPr>
          <w:rStyle w:val="CodeInline"/>
        </w:rPr>
        <w:t>SiteMapProvider</w:t>
      </w:r>
      <w:proofErr w:type="spellEnd"/>
      <w:r>
        <w:t xml:space="preserve">. This provider allows the management of </w:t>
      </w:r>
      <w:r w:rsidR="00835871">
        <w:t xml:space="preserve">larger </w:t>
      </w:r>
      <w:r>
        <w:t xml:space="preserve">sites based on </w:t>
      </w:r>
      <w:r w:rsidR="006438C4">
        <w:t xml:space="preserve">any data store </w:t>
      </w:r>
      <w:r>
        <w:t xml:space="preserve">you </w:t>
      </w:r>
      <w:r w:rsidR="006438C4">
        <w:t xml:space="preserve">decide to </w:t>
      </w:r>
      <w:r>
        <w:t xml:space="preserve">implement. It’s transparent </w:t>
      </w:r>
      <w:r w:rsidR="00835871">
        <w:t xml:space="preserve">to </w:t>
      </w:r>
      <w:r>
        <w:t>the controls used to create navigational elements.</w:t>
      </w:r>
    </w:p>
    <w:p w:rsidR="006075DE" w:rsidRDefault="006075DE" w:rsidP="006075DE">
      <w:pPr>
        <w:pStyle w:val="BodyTextFirst"/>
      </w:pPr>
      <w:r>
        <w:t xml:space="preserve">The </w:t>
      </w:r>
      <w:proofErr w:type="spellStart"/>
      <w:r w:rsidRPr="00B70F3B">
        <w:rPr>
          <w:rStyle w:val="CodeInline"/>
        </w:rPr>
        <w:t>VirtualPathProvider</w:t>
      </w:r>
      <w:proofErr w:type="spellEnd"/>
      <w:r>
        <w:t xml:space="preserve"> gives </w:t>
      </w:r>
      <w:r w:rsidR="006438C4">
        <w:t xml:space="preserve">you </w:t>
      </w:r>
      <w:r>
        <w:t xml:space="preserve">more control </w:t>
      </w:r>
      <w:r w:rsidR="006438C4">
        <w:t xml:space="preserve">over </w:t>
      </w:r>
      <w:r>
        <w:t>internal</w:t>
      </w:r>
      <w:r w:rsidR="004D78D5">
        <w:t xml:space="preserve"> (physical)</w:t>
      </w:r>
      <w:r>
        <w:t xml:space="preserve"> and external</w:t>
      </w:r>
      <w:r w:rsidR="004D78D5">
        <w:t xml:space="preserve"> (virtual)</w:t>
      </w:r>
      <w:r>
        <w:t xml:space="preserve"> paths for directories and files. Replacing the provider allows you to “fake” the paths and set them to </w:t>
      </w:r>
      <w:r w:rsidR="00656FDC">
        <w:t xml:space="preserve">virtual </w:t>
      </w:r>
      <w:r>
        <w:t>ones</w:t>
      </w:r>
      <w:r w:rsidR="00192723">
        <w:t xml:space="preserve">, which </w:t>
      </w:r>
      <w:r>
        <w:t xml:space="preserve">makes </w:t>
      </w:r>
      <w:r w:rsidR="00192723">
        <w:t xml:space="preserve">it easy to </w:t>
      </w:r>
      <w:r>
        <w:t xml:space="preserve">manage complex </w:t>
      </w:r>
      <w:r w:rsidR="00656FDC">
        <w:t xml:space="preserve">file </w:t>
      </w:r>
      <w:r>
        <w:t xml:space="preserve">structures. The </w:t>
      </w:r>
      <w:proofErr w:type="spellStart"/>
      <w:r w:rsidRPr="00B70F3B">
        <w:rPr>
          <w:rStyle w:val="CodeInline"/>
        </w:rPr>
        <w:t>VirtualPathProvider</w:t>
      </w:r>
      <w:proofErr w:type="spellEnd"/>
      <w:r>
        <w:t xml:space="preserve"> is not as </w:t>
      </w:r>
      <w:r w:rsidR="00192723">
        <w:t xml:space="preserve">straightforward </w:t>
      </w:r>
      <w:r>
        <w:t>as the other ones</w:t>
      </w:r>
      <w:r w:rsidR="00192723">
        <w:t xml:space="preserve">, but it makes sense to use it </w:t>
      </w:r>
      <w:r>
        <w:t xml:space="preserve">if </w:t>
      </w:r>
      <w:r w:rsidR="00192723">
        <w:t xml:space="preserve">your </w:t>
      </w:r>
      <w:r>
        <w:t>embedded features</w:t>
      </w:r>
      <w:r w:rsidR="00192723">
        <w:t>, such as themes that can be extended or customized, are</w:t>
      </w:r>
      <w:r>
        <w:t xml:space="preserve"> based on special folders.</w:t>
      </w:r>
    </w:p>
    <w:p w:rsidR="006075DE" w:rsidRPr="00E45CE9" w:rsidRDefault="006075DE" w:rsidP="006075DE">
      <w:pPr>
        <w:pStyle w:val="BodyTextFirst"/>
      </w:pPr>
    </w:p>
    <w:sectPr w:rsidR="006075DE" w:rsidRPr="00E45CE9" w:rsidSect="00D57BA1">
      <w:type w:val="continuous"/>
      <w:pgSz w:w="12240" w:h="15840"/>
      <w:pgMar w:top="180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kcmSecondary="0043">
      <wne:acd wne:acdName="acd1"/>
    </wne:keymap>
    <wne:keymap wne:kcmPrimary="0442" wne:kcmSecondary="0046">
      <wne:acd wne:acdName="acd0"/>
    </wne:keymap>
    <wne:keymap wne:kcmPrimary="0443">
      <wne:acd wne:acdName="acd2"/>
    </wne:keymap>
  </wne:keymaps>
  <wne:toolbars>
    <wne:acdManifest>
      <wne:acdEntry wne:acdName="acd0"/>
      <wne:acdEntry wne:acdName="acd1"/>
      <wne:acdEntry wne:acdName="acd2"/>
    </wne:acdManifest>
  </wne:toolbars>
  <wne:acds>
    <wne:acd wne:argValue="AgBCAG8AZAB5ACAAVABlAHgAdAAgAEYAaQByAHMAdAA=" wne:acdName="acd0" wne:fciIndexBasedOn="0065"/>
    <wne:acd wne:argValue="AgBCAG8AZAB5ACAAVABlAHgAdAAgAEMAbwBuAHQA" wne:acdName="acd1" wne:fciIndexBasedOn="0065"/>
    <wne:acd wne:argValue="AgBDAG8AZABlACAASQBuAGwAaQBuAGU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56A" w:rsidRDefault="006A056A">
      <w:r>
        <w:separator/>
      </w:r>
    </w:p>
  </w:endnote>
  <w:endnote w:type="continuationSeparator" w:id="0">
    <w:p w:rsidR="006A056A" w:rsidRDefault="006A0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heSansMonoConNormal">
    <w:altName w:val="Times New Roman"/>
    <w:panose1 w:val="00000000000000000000"/>
    <w:charset w:val="00"/>
    <w:family w:val="roman"/>
    <w:notTrueType/>
    <w:pitch w:val="variable"/>
    <w:sig w:usb0="00000001" w:usb1="00000000" w:usb2="00000000" w:usb3="00000000" w:csb0="00000009"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56A" w:rsidRDefault="006A056A">
      <w:r>
        <w:separator/>
      </w:r>
    </w:p>
  </w:footnote>
  <w:footnote w:type="continuationSeparator" w:id="0">
    <w:p w:rsidR="006A056A" w:rsidRDefault="006A05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E4ED6F2"/>
    <w:lvl w:ilvl="0">
      <w:start w:val="1"/>
      <w:numFmt w:val="decimal"/>
      <w:lvlText w:val="%1."/>
      <w:lvlJc w:val="left"/>
      <w:pPr>
        <w:tabs>
          <w:tab w:val="num" w:pos="1800"/>
        </w:tabs>
        <w:ind w:left="1800" w:hanging="360"/>
      </w:pPr>
    </w:lvl>
  </w:abstractNum>
  <w:abstractNum w:abstractNumId="1">
    <w:nsid w:val="FFFFFF7D"/>
    <w:multiLevelType w:val="singleLevel"/>
    <w:tmpl w:val="78EA1A08"/>
    <w:lvl w:ilvl="0">
      <w:start w:val="1"/>
      <w:numFmt w:val="decimal"/>
      <w:lvlText w:val="%1."/>
      <w:lvlJc w:val="left"/>
      <w:pPr>
        <w:tabs>
          <w:tab w:val="num" w:pos="1440"/>
        </w:tabs>
        <w:ind w:left="1440" w:hanging="360"/>
      </w:pPr>
    </w:lvl>
  </w:abstractNum>
  <w:abstractNum w:abstractNumId="2">
    <w:nsid w:val="FFFFFF7E"/>
    <w:multiLevelType w:val="singleLevel"/>
    <w:tmpl w:val="379482A6"/>
    <w:lvl w:ilvl="0">
      <w:start w:val="1"/>
      <w:numFmt w:val="decimal"/>
      <w:lvlText w:val="%1."/>
      <w:lvlJc w:val="left"/>
      <w:pPr>
        <w:tabs>
          <w:tab w:val="num" w:pos="1080"/>
        </w:tabs>
        <w:ind w:left="1080" w:hanging="360"/>
      </w:pPr>
    </w:lvl>
  </w:abstractNum>
  <w:abstractNum w:abstractNumId="3">
    <w:nsid w:val="FFFFFF7F"/>
    <w:multiLevelType w:val="singleLevel"/>
    <w:tmpl w:val="072ECC96"/>
    <w:lvl w:ilvl="0">
      <w:start w:val="1"/>
      <w:numFmt w:val="decimal"/>
      <w:lvlText w:val="%1."/>
      <w:lvlJc w:val="left"/>
      <w:pPr>
        <w:tabs>
          <w:tab w:val="num" w:pos="720"/>
        </w:tabs>
        <w:ind w:left="720" w:hanging="360"/>
      </w:pPr>
    </w:lvl>
  </w:abstractNum>
  <w:abstractNum w:abstractNumId="4">
    <w:nsid w:val="FFFFFF80"/>
    <w:multiLevelType w:val="singleLevel"/>
    <w:tmpl w:val="74347D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F62B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67ECCC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474EB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FC24BCA"/>
    <w:lvl w:ilvl="0">
      <w:start w:val="1"/>
      <w:numFmt w:val="decimal"/>
      <w:lvlText w:val="%1."/>
      <w:lvlJc w:val="left"/>
      <w:pPr>
        <w:tabs>
          <w:tab w:val="num" w:pos="360"/>
        </w:tabs>
        <w:ind w:left="360" w:hanging="360"/>
      </w:pPr>
    </w:lvl>
  </w:abstractNum>
  <w:abstractNum w:abstractNumId="9">
    <w:nsid w:val="FFFFFF89"/>
    <w:multiLevelType w:val="singleLevel"/>
    <w:tmpl w:val="5118958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56F2D41"/>
    <w:multiLevelType w:val="multilevel"/>
    <w:tmpl w:val="F61075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3387A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1E2521A4"/>
    <w:multiLevelType w:val="hybridMultilevel"/>
    <w:tmpl w:val="A11E94C8"/>
    <w:lvl w:ilvl="0" w:tplc="D50A9F56">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2CB71B69"/>
    <w:multiLevelType w:val="hybridMultilevel"/>
    <w:tmpl w:val="C1845D36"/>
    <w:lvl w:ilvl="0" w:tplc="EEFCE3A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5">
    <w:nsid w:val="2F923825"/>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6">
    <w:nsid w:val="483276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4EA8568F"/>
    <w:multiLevelType w:val="hybridMultilevel"/>
    <w:tmpl w:val="0554CCA8"/>
    <w:lvl w:ilvl="0" w:tplc="04090007">
      <w:start w:val="1"/>
      <w:numFmt w:val="bullet"/>
      <w:lvlText w:val=""/>
      <w:lvlJc w:val="left"/>
      <w:pPr>
        <w:tabs>
          <w:tab w:val="num" w:pos="1350"/>
        </w:tabs>
        <w:ind w:left="1350" w:hanging="360"/>
      </w:pPr>
      <w:rPr>
        <w:rFonts w:ascii="Wingdings" w:hAnsi="Wingdings" w:hint="default"/>
        <w:sz w:val="16"/>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8">
    <w:nsid w:val="51306BE9"/>
    <w:multiLevelType w:val="hybridMultilevel"/>
    <w:tmpl w:val="83ACC4E2"/>
    <w:lvl w:ilvl="0" w:tplc="E8883EF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9">
    <w:nsid w:val="52FF51E3"/>
    <w:multiLevelType w:val="hybridMultilevel"/>
    <w:tmpl w:val="B034686E"/>
    <w:lvl w:ilvl="0" w:tplc="E318B448">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0">
    <w:nsid w:val="553A5CF5"/>
    <w:multiLevelType w:val="hybridMultilevel"/>
    <w:tmpl w:val="7C52DA90"/>
    <w:lvl w:ilvl="0" w:tplc="47AE535C">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1">
    <w:nsid w:val="63E87FA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6A312BAB"/>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3">
    <w:nsid w:val="6C3E492E"/>
    <w:multiLevelType w:val="hybridMultilevel"/>
    <w:tmpl w:val="50CAD004"/>
    <w:lvl w:ilvl="0" w:tplc="866A1FD0">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8"/>
  </w:num>
  <w:num w:numId="2">
    <w:abstractNumId w:val="10"/>
    <w:lvlOverride w:ilvl="0">
      <w:lvl w:ilvl="0">
        <w:start w:val="1"/>
        <w:numFmt w:val="bullet"/>
        <w:lvlText w:val="?"/>
        <w:legacy w:legacy="1" w:legacySpace="0" w:legacyIndent="360"/>
        <w:lvlJc w:val="left"/>
        <w:pPr>
          <w:ind w:left="360" w:hanging="360"/>
        </w:pPr>
      </w:lvl>
    </w:lvlOverride>
  </w:num>
  <w:num w:numId="3">
    <w:abstractNumId w:val="10"/>
    <w:lvlOverride w:ilvl="0">
      <w:lvl w:ilvl="0">
        <w:start w:val="3"/>
        <w:numFmt w:val="bullet"/>
        <w:lvlText w:val="?"/>
        <w:legacy w:legacy="1" w:legacySpace="0" w:legacyIndent="958"/>
        <w:lvlJc w:val="left"/>
        <w:pPr>
          <w:ind w:left="1052" w:hanging="958"/>
        </w:pPr>
        <w:rPr>
          <w:rFonts w:ascii="CommonBullets" w:hAnsi="CommonBullets" w:cs="Times New Roman" w:hint="default"/>
          <w:sz w:val="20"/>
          <w:szCs w:val="20"/>
        </w:rPr>
      </w:lvl>
    </w:lvlOverride>
  </w:num>
  <w:num w:numId="4">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5">
    <w:abstractNumId w:val="9"/>
  </w:num>
  <w:num w:numId="6">
    <w:abstractNumId w:val="10"/>
    <w:lvlOverride w:ilvl="0">
      <w:lvl w:ilvl="0">
        <w:start w:val="3"/>
        <w:numFmt w:val="bullet"/>
        <w:lvlText w:val="?"/>
        <w:legacy w:legacy="1" w:legacySpace="0" w:legacyIndent="958"/>
        <w:lvlJc w:val="left"/>
        <w:pPr>
          <w:ind w:left="1556" w:hanging="958"/>
        </w:pPr>
        <w:rPr>
          <w:rFonts w:ascii="CommonBullets" w:hAnsi="CommonBullets" w:cs="Times New Roman" w:hint="default"/>
          <w:sz w:val="20"/>
          <w:szCs w:val="20"/>
        </w:rPr>
      </w:lvl>
    </w:lvlOverride>
  </w:num>
  <w:num w:numId="7">
    <w:abstractNumId w:val="0"/>
  </w:num>
  <w:num w:numId="8">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9">
    <w:abstractNumId w:val="10"/>
    <w:lvlOverride w:ilvl="0">
      <w:lvl w:ilvl="0">
        <w:start w:val="1"/>
        <w:numFmt w:val="bullet"/>
        <w:lvlText w:val="?"/>
        <w:legacy w:legacy="1" w:legacySpace="0" w:legacyIndent="360"/>
        <w:lvlJc w:val="left"/>
        <w:pPr>
          <w:ind w:left="540" w:hanging="360"/>
        </w:pPr>
        <w:rPr>
          <w:rFonts w:ascii="Wingdings" w:hAnsi="Wingdings" w:hint="default"/>
          <w:sz w:val="16"/>
        </w:rPr>
      </w:lvl>
    </w:lvlOverride>
  </w:num>
  <w:num w:numId="10">
    <w:abstractNumId w:val="19"/>
  </w:num>
  <w:num w:numId="11">
    <w:abstractNumId w:val="18"/>
  </w:num>
  <w:num w:numId="12">
    <w:abstractNumId w:val="20"/>
  </w:num>
  <w:num w:numId="13">
    <w:abstractNumId w:val="14"/>
  </w:num>
  <w:num w:numId="14">
    <w:abstractNumId w:val="17"/>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2"/>
  </w:num>
  <w:num w:numId="18">
    <w:abstractNumId w:val="21"/>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22"/>
  </w:num>
  <w:num w:numId="27">
    <w:abstractNumId w:val="11"/>
  </w:num>
  <w:num w:numId="28">
    <w:abstractNumId w:val="15"/>
  </w:num>
  <w:num w:numId="2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3"/>
  </w:num>
  <w:num w:numId="3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doNotDisplayPageBoundarie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Porto::GUID" w:val="{8ad9372b-9c33-4c51-bb67-2bfdf065ef18}"/>
  </w:docVars>
  <w:rsids>
    <w:rsidRoot w:val="007F16F7"/>
    <w:rsid w:val="000203BE"/>
    <w:rsid w:val="00022C52"/>
    <w:rsid w:val="00023D6B"/>
    <w:rsid w:val="00027E65"/>
    <w:rsid w:val="00035B97"/>
    <w:rsid w:val="000446A4"/>
    <w:rsid w:val="00055BAC"/>
    <w:rsid w:val="00057F85"/>
    <w:rsid w:val="00070E9B"/>
    <w:rsid w:val="00077896"/>
    <w:rsid w:val="0008027B"/>
    <w:rsid w:val="000836CE"/>
    <w:rsid w:val="000845D8"/>
    <w:rsid w:val="00090CA6"/>
    <w:rsid w:val="000937CC"/>
    <w:rsid w:val="000A0CB4"/>
    <w:rsid w:val="000B2492"/>
    <w:rsid w:val="000B2F13"/>
    <w:rsid w:val="000B628D"/>
    <w:rsid w:val="000B76E8"/>
    <w:rsid w:val="000D3356"/>
    <w:rsid w:val="000E0D87"/>
    <w:rsid w:val="000E175E"/>
    <w:rsid w:val="000F6393"/>
    <w:rsid w:val="001074EE"/>
    <w:rsid w:val="00114E27"/>
    <w:rsid w:val="00117257"/>
    <w:rsid w:val="00123EE6"/>
    <w:rsid w:val="00144752"/>
    <w:rsid w:val="00146D31"/>
    <w:rsid w:val="001546F8"/>
    <w:rsid w:val="00160F5B"/>
    <w:rsid w:val="00161050"/>
    <w:rsid w:val="001646EC"/>
    <w:rsid w:val="00170641"/>
    <w:rsid w:val="00183F9C"/>
    <w:rsid w:val="001846B0"/>
    <w:rsid w:val="00185457"/>
    <w:rsid w:val="00192723"/>
    <w:rsid w:val="00195E72"/>
    <w:rsid w:val="001A7301"/>
    <w:rsid w:val="001B5784"/>
    <w:rsid w:val="001B6D93"/>
    <w:rsid w:val="001D1A22"/>
    <w:rsid w:val="001F0D05"/>
    <w:rsid w:val="00201485"/>
    <w:rsid w:val="00201746"/>
    <w:rsid w:val="0020353C"/>
    <w:rsid w:val="002135EA"/>
    <w:rsid w:val="002178D5"/>
    <w:rsid w:val="00217C33"/>
    <w:rsid w:val="00224F6E"/>
    <w:rsid w:val="00226232"/>
    <w:rsid w:val="00226D92"/>
    <w:rsid w:val="00230400"/>
    <w:rsid w:val="00231FD7"/>
    <w:rsid w:val="002365E0"/>
    <w:rsid w:val="00243420"/>
    <w:rsid w:val="00245174"/>
    <w:rsid w:val="002452C5"/>
    <w:rsid w:val="002C6CFE"/>
    <w:rsid w:val="002D503A"/>
    <w:rsid w:val="002E0099"/>
    <w:rsid w:val="002F10C8"/>
    <w:rsid w:val="002F59B0"/>
    <w:rsid w:val="002F7A44"/>
    <w:rsid w:val="002F7E1A"/>
    <w:rsid w:val="00307AB7"/>
    <w:rsid w:val="003122A3"/>
    <w:rsid w:val="00323142"/>
    <w:rsid w:val="003250AD"/>
    <w:rsid w:val="00332B2E"/>
    <w:rsid w:val="003427D6"/>
    <w:rsid w:val="003549F2"/>
    <w:rsid w:val="00355623"/>
    <w:rsid w:val="003861E7"/>
    <w:rsid w:val="0039328A"/>
    <w:rsid w:val="003A11FC"/>
    <w:rsid w:val="003E3302"/>
    <w:rsid w:val="003E402A"/>
    <w:rsid w:val="003E6582"/>
    <w:rsid w:val="003F24D7"/>
    <w:rsid w:val="003F5AA4"/>
    <w:rsid w:val="00404DBE"/>
    <w:rsid w:val="00416E03"/>
    <w:rsid w:val="0042771C"/>
    <w:rsid w:val="00432719"/>
    <w:rsid w:val="0043449F"/>
    <w:rsid w:val="00443543"/>
    <w:rsid w:val="00452B64"/>
    <w:rsid w:val="00453B5F"/>
    <w:rsid w:val="00456134"/>
    <w:rsid w:val="00487445"/>
    <w:rsid w:val="00497018"/>
    <w:rsid w:val="00497D7E"/>
    <w:rsid w:val="004A4EA5"/>
    <w:rsid w:val="004B23BE"/>
    <w:rsid w:val="004C018C"/>
    <w:rsid w:val="004C4234"/>
    <w:rsid w:val="004D3CAE"/>
    <w:rsid w:val="004D6195"/>
    <w:rsid w:val="004D78D5"/>
    <w:rsid w:val="004F4B98"/>
    <w:rsid w:val="005073F5"/>
    <w:rsid w:val="005170F8"/>
    <w:rsid w:val="005234A0"/>
    <w:rsid w:val="00531393"/>
    <w:rsid w:val="00537F80"/>
    <w:rsid w:val="00540D40"/>
    <w:rsid w:val="0054256E"/>
    <w:rsid w:val="0055061B"/>
    <w:rsid w:val="005648CC"/>
    <w:rsid w:val="00564BD3"/>
    <w:rsid w:val="00582367"/>
    <w:rsid w:val="005861B0"/>
    <w:rsid w:val="00595681"/>
    <w:rsid w:val="005B3752"/>
    <w:rsid w:val="005B5CFB"/>
    <w:rsid w:val="005B6886"/>
    <w:rsid w:val="005C674A"/>
    <w:rsid w:val="005D67FB"/>
    <w:rsid w:val="005E0177"/>
    <w:rsid w:val="005F2740"/>
    <w:rsid w:val="005F65C2"/>
    <w:rsid w:val="006075DE"/>
    <w:rsid w:val="006204E5"/>
    <w:rsid w:val="0063004B"/>
    <w:rsid w:val="006327A9"/>
    <w:rsid w:val="00635510"/>
    <w:rsid w:val="00637661"/>
    <w:rsid w:val="00640B41"/>
    <w:rsid w:val="00641E06"/>
    <w:rsid w:val="006438C4"/>
    <w:rsid w:val="00655A49"/>
    <w:rsid w:val="006562D2"/>
    <w:rsid w:val="00656F2C"/>
    <w:rsid w:val="00656FDC"/>
    <w:rsid w:val="006651B1"/>
    <w:rsid w:val="00671AE4"/>
    <w:rsid w:val="00672224"/>
    <w:rsid w:val="00672F1C"/>
    <w:rsid w:val="006769EE"/>
    <w:rsid w:val="00683C75"/>
    <w:rsid w:val="00690363"/>
    <w:rsid w:val="006A056A"/>
    <w:rsid w:val="006A3A6A"/>
    <w:rsid w:val="006B14FE"/>
    <w:rsid w:val="006B2421"/>
    <w:rsid w:val="006B7163"/>
    <w:rsid w:val="006C20B4"/>
    <w:rsid w:val="006C41F2"/>
    <w:rsid w:val="006D14D3"/>
    <w:rsid w:val="006D5B61"/>
    <w:rsid w:val="006D73B8"/>
    <w:rsid w:val="006E4696"/>
    <w:rsid w:val="006E4C31"/>
    <w:rsid w:val="00706F5F"/>
    <w:rsid w:val="00710BBF"/>
    <w:rsid w:val="00714230"/>
    <w:rsid w:val="00722D15"/>
    <w:rsid w:val="00731B8D"/>
    <w:rsid w:val="007328A7"/>
    <w:rsid w:val="00732FD9"/>
    <w:rsid w:val="00735544"/>
    <w:rsid w:val="007358C4"/>
    <w:rsid w:val="007448A8"/>
    <w:rsid w:val="00750331"/>
    <w:rsid w:val="00753487"/>
    <w:rsid w:val="00754A29"/>
    <w:rsid w:val="00755164"/>
    <w:rsid w:val="0077263E"/>
    <w:rsid w:val="00772822"/>
    <w:rsid w:val="00783D1C"/>
    <w:rsid w:val="0078445E"/>
    <w:rsid w:val="00791C9F"/>
    <w:rsid w:val="00792CE1"/>
    <w:rsid w:val="0079378A"/>
    <w:rsid w:val="0079444D"/>
    <w:rsid w:val="007B75E1"/>
    <w:rsid w:val="007D3B85"/>
    <w:rsid w:val="007D7E40"/>
    <w:rsid w:val="007E09EC"/>
    <w:rsid w:val="007F16F7"/>
    <w:rsid w:val="008048B8"/>
    <w:rsid w:val="00811609"/>
    <w:rsid w:val="00823F63"/>
    <w:rsid w:val="00825D41"/>
    <w:rsid w:val="00827367"/>
    <w:rsid w:val="00835871"/>
    <w:rsid w:val="008464D8"/>
    <w:rsid w:val="0085219D"/>
    <w:rsid w:val="00855631"/>
    <w:rsid w:val="00864439"/>
    <w:rsid w:val="0087121F"/>
    <w:rsid w:val="0087427C"/>
    <w:rsid w:val="0088116B"/>
    <w:rsid w:val="008869F9"/>
    <w:rsid w:val="0089672F"/>
    <w:rsid w:val="00896DC9"/>
    <w:rsid w:val="00897250"/>
    <w:rsid w:val="008A1E7C"/>
    <w:rsid w:val="008A4813"/>
    <w:rsid w:val="008B3FE9"/>
    <w:rsid w:val="008C0D0F"/>
    <w:rsid w:val="008C3036"/>
    <w:rsid w:val="008D136D"/>
    <w:rsid w:val="008D3CAF"/>
    <w:rsid w:val="008D54B4"/>
    <w:rsid w:val="008E1A02"/>
    <w:rsid w:val="008E5AD2"/>
    <w:rsid w:val="008E73D9"/>
    <w:rsid w:val="008F2C87"/>
    <w:rsid w:val="008F5183"/>
    <w:rsid w:val="00900ABA"/>
    <w:rsid w:val="00902CF5"/>
    <w:rsid w:val="00910F1D"/>
    <w:rsid w:val="0091682D"/>
    <w:rsid w:val="009242B7"/>
    <w:rsid w:val="00926FD3"/>
    <w:rsid w:val="00927322"/>
    <w:rsid w:val="009405B4"/>
    <w:rsid w:val="00940E5F"/>
    <w:rsid w:val="00954557"/>
    <w:rsid w:val="0095657A"/>
    <w:rsid w:val="00956F5D"/>
    <w:rsid w:val="009637B8"/>
    <w:rsid w:val="0096392B"/>
    <w:rsid w:val="0098129B"/>
    <w:rsid w:val="00981ACF"/>
    <w:rsid w:val="00990B9B"/>
    <w:rsid w:val="009A0E93"/>
    <w:rsid w:val="009A4BE2"/>
    <w:rsid w:val="009B5E4D"/>
    <w:rsid w:val="009C015D"/>
    <w:rsid w:val="009C081F"/>
    <w:rsid w:val="009C6527"/>
    <w:rsid w:val="009C655E"/>
    <w:rsid w:val="009D1975"/>
    <w:rsid w:val="00A1215F"/>
    <w:rsid w:val="00A122DA"/>
    <w:rsid w:val="00A129B0"/>
    <w:rsid w:val="00A20D8F"/>
    <w:rsid w:val="00A23AA8"/>
    <w:rsid w:val="00A244CC"/>
    <w:rsid w:val="00A25783"/>
    <w:rsid w:val="00A26137"/>
    <w:rsid w:val="00A332AE"/>
    <w:rsid w:val="00A41AFB"/>
    <w:rsid w:val="00A43EA2"/>
    <w:rsid w:val="00A5359D"/>
    <w:rsid w:val="00A709D5"/>
    <w:rsid w:val="00A8214A"/>
    <w:rsid w:val="00A94246"/>
    <w:rsid w:val="00A95B47"/>
    <w:rsid w:val="00AB3AFF"/>
    <w:rsid w:val="00AC5261"/>
    <w:rsid w:val="00AD48AC"/>
    <w:rsid w:val="00AD545A"/>
    <w:rsid w:val="00AD7100"/>
    <w:rsid w:val="00AE684A"/>
    <w:rsid w:val="00AF4B86"/>
    <w:rsid w:val="00AF6D6C"/>
    <w:rsid w:val="00B1203F"/>
    <w:rsid w:val="00B42642"/>
    <w:rsid w:val="00B4461B"/>
    <w:rsid w:val="00B61132"/>
    <w:rsid w:val="00B6570A"/>
    <w:rsid w:val="00B70F3B"/>
    <w:rsid w:val="00B741DB"/>
    <w:rsid w:val="00B8110E"/>
    <w:rsid w:val="00B83457"/>
    <w:rsid w:val="00B923A6"/>
    <w:rsid w:val="00BA2C51"/>
    <w:rsid w:val="00BA4A81"/>
    <w:rsid w:val="00BA74FE"/>
    <w:rsid w:val="00BA77CB"/>
    <w:rsid w:val="00BC457D"/>
    <w:rsid w:val="00BC678F"/>
    <w:rsid w:val="00BE0E8D"/>
    <w:rsid w:val="00BE70E4"/>
    <w:rsid w:val="00BF6A64"/>
    <w:rsid w:val="00BF76AF"/>
    <w:rsid w:val="00C002E3"/>
    <w:rsid w:val="00C068BF"/>
    <w:rsid w:val="00C11122"/>
    <w:rsid w:val="00C118FA"/>
    <w:rsid w:val="00C14216"/>
    <w:rsid w:val="00C14C50"/>
    <w:rsid w:val="00C250C6"/>
    <w:rsid w:val="00C26C83"/>
    <w:rsid w:val="00C34C85"/>
    <w:rsid w:val="00C44AED"/>
    <w:rsid w:val="00C54B70"/>
    <w:rsid w:val="00C86FB7"/>
    <w:rsid w:val="00CA22A2"/>
    <w:rsid w:val="00CA278C"/>
    <w:rsid w:val="00CC0840"/>
    <w:rsid w:val="00CC0A55"/>
    <w:rsid w:val="00CC7BEF"/>
    <w:rsid w:val="00CD3842"/>
    <w:rsid w:val="00CD7DB6"/>
    <w:rsid w:val="00CE1953"/>
    <w:rsid w:val="00CE3ADA"/>
    <w:rsid w:val="00D03976"/>
    <w:rsid w:val="00D046A7"/>
    <w:rsid w:val="00D051AE"/>
    <w:rsid w:val="00D069AA"/>
    <w:rsid w:val="00D11A26"/>
    <w:rsid w:val="00D135D1"/>
    <w:rsid w:val="00D317B1"/>
    <w:rsid w:val="00D42370"/>
    <w:rsid w:val="00D46D62"/>
    <w:rsid w:val="00D576E7"/>
    <w:rsid w:val="00D57BA1"/>
    <w:rsid w:val="00D657CA"/>
    <w:rsid w:val="00D7562D"/>
    <w:rsid w:val="00D906A8"/>
    <w:rsid w:val="00D921DA"/>
    <w:rsid w:val="00DA0F64"/>
    <w:rsid w:val="00DA7C16"/>
    <w:rsid w:val="00DB6F9A"/>
    <w:rsid w:val="00DC3A9D"/>
    <w:rsid w:val="00DD504C"/>
    <w:rsid w:val="00DD7670"/>
    <w:rsid w:val="00DE1788"/>
    <w:rsid w:val="00DE306B"/>
    <w:rsid w:val="00DF282F"/>
    <w:rsid w:val="00DF2E57"/>
    <w:rsid w:val="00E0460B"/>
    <w:rsid w:val="00E17B58"/>
    <w:rsid w:val="00E31035"/>
    <w:rsid w:val="00E32B51"/>
    <w:rsid w:val="00E330BE"/>
    <w:rsid w:val="00E34EE8"/>
    <w:rsid w:val="00E4225A"/>
    <w:rsid w:val="00E45CE9"/>
    <w:rsid w:val="00E5182D"/>
    <w:rsid w:val="00E6098D"/>
    <w:rsid w:val="00E638F5"/>
    <w:rsid w:val="00E63D56"/>
    <w:rsid w:val="00E77831"/>
    <w:rsid w:val="00E817CF"/>
    <w:rsid w:val="00EA5CA0"/>
    <w:rsid w:val="00EB471A"/>
    <w:rsid w:val="00EC04E0"/>
    <w:rsid w:val="00EC1DFD"/>
    <w:rsid w:val="00ED1AE3"/>
    <w:rsid w:val="00ED66F6"/>
    <w:rsid w:val="00EE1D80"/>
    <w:rsid w:val="00EF3EF8"/>
    <w:rsid w:val="00F06B58"/>
    <w:rsid w:val="00F249B6"/>
    <w:rsid w:val="00F3209B"/>
    <w:rsid w:val="00F45005"/>
    <w:rsid w:val="00F45879"/>
    <w:rsid w:val="00F60403"/>
    <w:rsid w:val="00F95512"/>
    <w:rsid w:val="00FB4D2E"/>
    <w:rsid w:val="00FC31C2"/>
    <w:rsid w:val="00FC38EF"/>
    <w:rsid w:val="00FD2C20"/>
    <w:rsid w:val="00FD3C9E"/>
    <w:rsid w:val="00FD7598"/>
    <w:rsid w:val="00FF61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Standard">
    <w:name w:val="Normal"/>
    <w:qFormat/>
    <w:rsid w:val="00F06B58"/>
    <w:pPr>
      <w:spacing w:after="120"/>
    </w:pPr>
    <w:rPr>
      <w:sz w:val="24"/>
      <w:lang w:val="en-US" w:eastAsia="en-US"/>
    </w:rPr>
  </w:style>
  <w:style w:type="paragraph" w:styleId="berschrift1">
    <w:name w:val="heading 1"/>
    <w:basedOn w:val="Standard"/>
    <w:next w:val="Standard"/>
    <w:qFormat/>
    <w:rsid w:val="00F06B58"/>
    <w:pPr>
      <w:keepNext/>
      <w:spacing w:before="360"/>
      <w:contextualSpacing/>
      <w:outlineLvl w:val="0"/>
    </w:pPr>
    <w:rPr>
      <w:rFonts w:ascii="Arial" w:hAnsi="Arial"/>
      <w:b/>
      <w:sz w:val="36"/>
      <w:szCs w:val="36"/>
    </w:rPr>
  </w:style>
  <w:style w:type="paragraph" w:styleId="berschrift2">
    <w:name w:val="heading 2"/>
    <w:basedOn w:val="Standard"/>
    <w:next w:val="Standard"/>
    <w:link w:val="berschrift2Zchn"/>
    <w:qFormat/>
    <w:rsid w:val="00F06B58"/>
    <w:pPr>
      <w:keepNext/>
      <w:spacing w:before="360"/>
      <w:contextualSpacing/>
      <w:outlineLvl w:val="1"/>
    </w:pPr>
    <w:rPr>
      <w:b/>
      <w:sz w:val="29"/>
      <w:szCs w:val="28"/>
    </w:rPr>
  </w:style>
  <w:style w:type="paragraph" w:styleId="berschrift3">
    <w:name w:val="heading 3"/>
    <w:basedOn w:val="Standard"/>
    <w:next w:val="Standard"/>
    <w:qFormat/>
    <w:rsid w:val="00F06B58"/>
    <w:pPr>
      <w:keepNext/>
      <w:spacing w:before="360"/>
      <w:contextualSpacing/>
      <w:outlineLvl w:val="2"/>
    </w:pPr>
    <w:rPr>
      <w:rFonts w:ascii="Arial Narrow" w:hAnsi="Arial Narrow"/>
      <w:b/>
      <w:sz w:val="25"/>
      <w:szCs w:val="28"/>
    </w:rPr>
  </w:style>
  <w:style w:type="paragraph" w:styleId="berschrift4">
    <w:name w:val="heading 4"/>
    <w:basedOn w:val="Standard"/>
    <w:next w:val="Standard"/>
    <w:qFormat/>
    <w:rsid w:val="00F06B58"/>
    <w:pPr>
      <w:keepNext/>
      <w:spacing w:before="360"/>
      <w:contextualSpacing/>
      <w:outlineLvl w:val="3"/>
    </w:pPr>
    <w:rPr>
      <w:b/>
      <w:spacing w:val="-6"/>
      <w:szCs w:val="24"/>
    </w:rPr>
  </w:style>
  <w:style w:type="paragraph" w:styleId="berschrift5">
    <w:name w:val="heading 5"/>
    <w:basedOn w:val="Standard"/>
    <w:next w:val="Standard"/>
    <w:qFormat/>
    <w:rsid w:val="00F06B58"/>
    <w:pPr>
      <w:spacing w:before="240" w:after="60"/>
      <w:outlineLvl w:val="4"/>
    </w:pPr>
    <w:rPr>
      <w:rFonts w:ascii="Arial Narrow" w:hAnsi="Arial Narrow"/>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rsid w:val="00F06B58"/>
    <w:pPr>
      <w:spacing w:line="260" w:lineRule="exact"/>
      <w:ind w:firstLine="360"/>
    </w:pPr>
    <w:rPr>
      <w:sz w:val="23"/>
      <w:lang w:val="en-US" w:eastAsia="en-US"/>
    </w:rPr>
  </w:style>
  <w:style w:type="paragraph" w:customStyle="1" w:styleId="BodyTextFirst">
    <w:name w:val="Body Text First"/>
    <w:basedOn w:val="Textkrper"/>
    <w:rsid w:val="00F06B58"/>
    <w:pPr>
      <w:spacing w:before="120"/>
      <w:ind w:firstLine="0"/>
    </w:pPr>
  </w:style>
  <w:style w:type="paragraph" w:customStyle="1" w:styleId="BodyTextCont">
    <w:name w:val="Body Text Cont"/>
    <w:basedOn w:val="Standard"/>
    <w:next w:val="Textkrper"/>
    <w:rsid w:val="00F06B58"/>
    <w:pPr>
      <w:spacing w:before="120" w:after="0" w:line="260" w:lineRule="exact"/>
      <w:contextualSpacing/>
    </w:pPr>
    <w:rPr>
      <w:sz w:val="23"/>
    </w:rPr>
  </w:style>
  <w:style w:type="paragraph" w:customStyle="1" w:styleId="Bullet">
    <w:name w:val="Bullet"/>
    <w:basedOn w:val="Standard"/>
    <w:rsid w:val="00F06B58"/>
    <w:pPr>
      <w:keepLines/>
      <w:tabs>
        <w:tab w:val="left" w:pos="216"/>
        <w:tab w:val="left" w:pos="576"/>
      </w:tabs>
      <w:spacing w:before="120" w:line="260" w:lineRule="exact"/>
      <w:ind w:left="576" w:hanging="576"/>
    </w:pPr>
    <w:rPr>
      <w:sz w:val="23"/>
    </w:rPr>
  </w:style>
  <w:style w:type="paragraph" w:customStyle="1" w:styleId="BulletFirst">
    <w:name w:val="Bullet First"/>
    <w:basedOn w:val="Bullet"/>
    <w:next w:val="Bullet"/>
    <w:rsid w:val="00F06B58"/>
    <w:pPr>
      <w:spacing w:before="240"/>
    </w:pPr>
  </w:style>
  <w:style w:type="paragraph" w:customStyle="1" w:styleId="BulletLast">
    <w:name w:val="Bullet Last"/>
    <w:basedOn w:val="Bullet"/>
    <w:next w:val="Textkrper"/>
    <w:rsid w:val="00F06B58"/>
    <w:pPr>
      <w:spacing w:after="240"/>
    </w:pPr>
  </w:style>
  <w:style w:type="paragraph" w:customStyle="1" w:styleId="NoteTipCaution">
    <w:name w:val="Note/Tip/Caution"/>
    <w:basedOn w:val="Standard"/>
    <w:next w:val="Textkrper"/>
    <w:rsid w:val="00F06B58"/>
    <w:pPr>
      <w:widowControl w:val="0"/>
      <w:pBdr>
        <w:top w:val="single" w:sz="4" w:space="10" w:color="auto"/>
        <w:bottom w:val="single" w:sz="4" w:space="10" w:color="auto"/>
      </w:pBdr>
      <w:spacing w:before="360" w:after="360" w:line="280" w:lineRule="exact"/>
    </w:pPr>
    <w:rPr>
      <w:rFonts w:ascii="Arial Narrow" w:hAnsi="Arial Narrow"/>
      <w:sz w:val="21"/>
      <w:szCs w:val="24"/>
    </w:rPr>
  </w:style>
  <w:style w:type="paragraph" w:customStyle="1" w:styleId="CodeBold">
    <w:name w:val="Code Bold"/>
    <w:basedOn w:val="Standard"/>
    <w:rsid w:val="00F06B58"/>
    <w:pPr>
      <w:spacing w:after="0" w:line="240" w:lineRule="exact"/>
      <w:ind w:right="144"/>
    </w:pPr>
    <w:rPr>
      <w:rFonts w:ascii="TheSansMonoConNormal" w:hAnsi="TheSansMonoConNormal"/>
      <w:b/>
      <w:noProof/>
      <w:color w:val="800000"/>
      <w:sz w:val="20"/>
    </w:rPr>
  </w:style>
  <w:style w:type="paragraph" w:customStyle="1" w:styleId="ChapterNumber">
    <w:name w:val="Chapter Number"/>
    <w:next w:val="ChapterTitle"/>
    <w:rsid w:val="00F06B58"/>
    <w:pPr>
      <w:keepNext/>
      <w:spacing w:after="240"/>
    </w:pPr>
    <w:rPr>
      <w:rFonts w:ascii="Arial" w:hAnsi="Arial"/>
      <w:b/>
      <w:caps/>
      <w:sz w:val="28"/>
      <w:szCs w:val="28"/>
      <w:lang w:val="en-US" w:eastAsia="en-US"/>
    </w:rPr>
  </w:style>
  <w:style w:type="paragraph" w:customStyle="1" w:styleId="ChapterTitle">
    <w:name w:val="Chapter Title"/>
    <w:next w:val="Standard"/>
    <w:rsid w:val="00F06B58"/>
    <w:pPr>
      <w:spacing w:before="480" w:after="480"/>
    </w:pPr>
    <w:rPr>
      <w:rFonts w:ascii="Arial" w:hAnsi="Arial"/>
      <w:b/>
      <w:sz w:val="60"/>
      <w:szCs w:val="48"/>
      <w:lang w:val="en-US" w:eastAsia="en-US"/>
    </w:rPr>
  </w:style>
  <w:style w:type="paragraph" w:customStyle="1" w:styleId="FigureCaption">
    <w:name w:val="Figure Caption"/>
    <w:next w:val="Textkrper"/>
    <w:rsid w:val="00F06B58"/>
    <w:pPr>
      <w:tabs>
        <w:tab w:val="left" w:pos="576"/>
      </w:tabs>
      <w:spacing w:before="240" w:after="240" w:line="280" w:lineRule="exact"/>
      <w:contextualSpacing/>
    </w:pPr>
    <w:rPr>
      <w:i/>
      <w:noProof/>
      <w:sz w:val="22"/>
      <w:lang w:val="en-US" w:eastAsia="en-US"/>
    </w:rPr>
  </w:style>
  <w:style w:type="paragraph" w:customStyle="1" w:styleId="CodeCaption">
    <w:name w:val="Code Caption"/>
    <w:basedOn w:val="FigureCaption"/>
    <w:next w:val="CodeFirst"/>
    <w:rsid w:val="00F06B58"/>
    <w:pPr>
      <w:spacing w:after="120"/>
    </w:pPr>
  </w:style>
  <w:style w:type="paragraph" w:customStyle="1" w:styleId="CodeFirst">
    <w:name w:val="Code First"/>
    <w:basedOn w:val="Standard"/>
    <w:next w:val="Standard"/>
    <w:rsid w:val="00F06B58"/>
    <w:pPr>
      <w:spacing w:before="160" w:after="0" w:line="240" w:lineRule="exact"/>
      <w:ind w:right="144"/>
    </w:pPr>
    <w:rPr>
      <w:rFonts w:ascii="TheSansMonoConNormal" w:hAnsi="TheSansMonoConNormal"/>
      <w:noProof/>
      <w:sz w:val="20"/>
    </w:rPr>
  </w:style>
  <w:style w:type="paragraph" w:customStyle="1" w:styleId="CodeFirstBold">
    <w:name w:val="Code First Bold"/>
    <w:basedOn w:val="CodeFirst"/>
    <w:rsid w:val="00F06B58"/>
    <w:rPr>
      <w:b/>
      <w:color w:val="800000"/>
    </w:rPr>
  </w:style>
  <w:style w:type="paragraph" w:customStyle="1" w:styleId="CodeLast">
    <w:name w:val="Code Last"/>
    <w:basedOn w:val="Standard"/>
    <w:next w:val="Textkrper"/>
    <w:rsid w:val="00F06B58"/>
    <w:pPr>
      <w:spacing w:after="160" w:line="240" w:lineRule="exact"/>
      <w:ind w:right="144"/>
    </w:pPr>
    <w:rPr>
      <w:rFonts w:ascii="TheSansMonoConNormal" w:hAnsi="TheSansMonoConNormal"/>
      <w:noProof/>
      <w:sz w:val="20"/>
    </w:rPr>
  </w:style>
  <w:style w:type="paragraph" w:customStyle="1" w:styleId="CodeLastBold">
    <w:name w:val="Code Last Bold"/>
    <w:basedOn w:val="CodeLast"/>
    <w:rsid w:val="00F06B58"/>
    <w:rPr>
      <w:b/>
      <w:color w:val="800000"/>
    </w:rPr>
  </w:style>
  <w:style w:type="paragraph" w:customStyle="1" w:styleId="NumSubList">
    <w:name w:val="Num Sub List"/>
    <w:basedOn w:val="BulletSubList"/>
    <w:next w:val="Standard"/>
    <w:rsid w:val="00F06B58"/>
  </w:style>
  <w:style w:type="paragraph" w:customStyle="1" w:styleId="BulletSubList">
    <w:name w:val="Bullet Sub List"/>
    <w:rsid w:val="00F06B58"/>
    <w:pPr>
      <w:tabs>
        <w:tab w:val="left" w:pos="792"/>
        <w:tab w:val="left" w:pos="1080"/>
      </w:tabs>
      <w:spacing w:before="120" w:after="120"/>
      <w:ind w:left="1152" w:hanging="1152"/>
    </w:pPr>
    <w:rPr>
      <w:sz w:val="23"/>
      <w:lang w:val="en-US" w:eastAsia="en-US"/>
    </w:rPr>
  </w:style>
  <w:style w:type="paragraph" w:customStyle="1" w:styleId="NumList">
    <w:name w:val="Num List"/>
    <w:basedOn w:val="Standard"/>
    <w:next w:val="Standard"/>
    <w:rsid w:val="00F06B58"/>
    <w:pPr>
      <w:keepLines/>
      <w:tabs>
        <w:tab w:val="left" w:pos="216"/>
        <w:tab w:val="left" w:pos="576"/>
      </w:tabs>
      <w:spacing w:before="120" w:after="240" w:line="260" w:lineRule="exact"/>
      <w:ind w:left="576" w:hanging="576"/>
    </w:pPr>
    <w:rPr>
      <w:sz w:val="23"/>
    </w:rPr>
  </w:style>
  <w:style w:type="paragraph" w:customStyle="1" w:styleId="Code">
    <w:name w:val="Code"/>
    <w:basedOn w:val="CodeBold"/>
    <w:rsid w:val="00F06B58"/>
    <w:rPr>
      <w:b w:val="0"/>
      <w:color w:val="auto"/>
    </w:rPr>
  </w:style>
  <w:style w:type="paragraph" w:customStyle="1" w:styleId="Literaturverzeichnis1">
    <w:name w:val="Literaturverzeichnis1"/>
    <w:basedOn w:val="BulletFirst"/>
    <w:rsid w:val="00A26137"/>
    <w:pPr>
      <w:spacing w:before="120" w:after="0"/>
      <w:ind w:left="360" w:hanging="360"/>
    </w:pPr>
  </w:style>
  <w:style w:type="paragraph" w:styleId="Index1">
    <w:name w:val="index 1"/>
    <w:basedOn w:val="Standard"/>
    <w:next w:val="Standard"/>
    <w:semiHidden/>
    <w:rsid w:val="00F06B58"/>
    <w:pPr>
      <w:ind w:left="720" w:hanging="720"/>
    </w:pPr>
  </w:style>
  <w:style w:type="paragraph" w:styleId="Index2">
    <w:name w:val="index 2"/>
    <w:basedOn w:val="Standard"/>
    <w:next w:val="Standard"/>
    <w:semiHidden/>
    <w:rsid w:val="00F06B58"/>
    <w:pPr>
      <w:ind w:left="720" w:hanging="432"/>
    </w:pPr>
  </w:style>
  <w:style w:type="paragraph" w:styleId="Index3">
    <w:name w:val="index 3"/>
    <w:basedOn w:val="Standard"/>
    <w:next w:val="Standard"/>
    <w:semiHidden/>
    <w:rsid w:val="00F06B58"/>
    <w:pPr>
      <w:ind w:left="720" w:hanging="144"/>
    </w:pPr>
  </w:style>
  <w:style w:type="paragraph" w:customStyle="1" w:styleId="IndexLetter">
    <w:name w:val="Index Letter"/>
    <w:basedOn w:val="Standard"/>
    <w:next w:val="Index1"/>
    <w:rsid w:val="00F06B58"/>
    <w:pPr>
      <w:spacing w:before="240" w:after="0"/>
    </w:pPr>
    <w:rPr>
      <w:rFonts w:ascii="Arial" w:hAnsi="Arial"/>
      <w:b/>
      <w:sz w:val="28"/>
    </w:rPr>
  </w:style>
  <w:style w:type="paragraph" w:customStyle="1" w:styleId="PartOpenerText">
    <w:name w:val="Part Opener Text"/>
    <w:basedOn w:val="Standard"/>
    <w:next w:val="Textkrper"/>
    <w:rsid w:val="00F06B58"/>
    <w:pPr>
      <w:spacing w:before="120" w:after="0" w:line="360" w:lineRule="auto"/>
      <w:contextualSpacing/>
    </w:pPr>
    <w:rPr>
      <w:rFonts w:ascii="Trebuchet MS" w:hAnsi="Trebuchet MS"/>
      <w:b/>
      <w:spacing w:val="-6"/>
      <w:sz w:val="22"/>
      <w:szCs w:val="22"/>
    </w:rPr>
  </w:style>
  <w:style w:type="paragraph" w:customStyle="1" w:styleId="SBCodeFirst">
    <w:name w:val="SB Code First"/>
    <w:rsid w:val="00F06B58"/>
    <w:pPr>
      <w:spacing w:before="240"/>
      <w:ind w:left="288" w:right="288"/>
    </w:pPr>
    <w:rPr>
      <w:rFonts w:ascii="TheSansMonoConNormal" w:hAnsi="TheSansMonoConNormal"/>
      <w:noProof/>
      <w:lang w:val="en-US" w:eastAsia="en-US"/>
    </w:rPr>
  </w:style>
  <w:style w:type="paragraph" w:customStyle="1" w:styleId="NumListLast">
    <w:name w:val="Num List Last"/>
    <w:basedOn w:val="Standard"/>
    <w:rsid w:val="00F06B58"/>
    <w:pPr>
      <w:keepLines/>
      <w:tabs>
        <w:tab w:val="left" w:pos="216"/>
        <w:tab w:val="left" w:pos="576"/>
      </w:tabs>
      <w:spacing w:before="120" w:after="240" w:line="260" w:lineRule="exact"/>
      <w:ind w:left="576" w:hanging="576"/>
    </w:pPr>
    <w:rPr>
      <w:sz w:val="23"/>
    </w:rPr>
  </w:style>
  <w:style w:type="paragraph" w:customStyle="1" w:styleId="NumListFirst">
    <w:name w:val="Num List First"/>
    <w:basedOn w:val="Standard"/>
    <w:next w:val="NumListLast"/>
    <w:rsid w:val="00F06B58"/>
    <w:pPr>
      <w:keepLines/>
      <w:tabs>
        <w:tab w:val="left" w:pos="216"/>
        <w:tab w:val="left" w:pos="576"/>
      </w:tabs>
      <w:spacing w:before="240" w:line="260" w:lineRule="exact"/>
      <w:ind w:left="576" w:hanging="576"/>
    </w:pPr>
    <w:rPr>
      <w:sz w:val="23"/>
    </w:rPr>
  </w:style>
  <w:style w:type="paragraph" w:customStyle="1" w:styleId="PartNumber">
    <w:name w:val="Part Number"/>
    <w:basedOn w:val="ChapterNumber"/>
    <w:next w:val="PartTitle"/>
    <w:rsid w:val="00F06B58"/>
    <w:pPr>
      <w:keepNext w:val="0"/>
    </w:pPr>
  </w:style>
  <w:style w:type="paragraph" w:customStyle="1" w:styleId="PartTitle">
    <w:name w:val="Part Title"/>
    <w:basedOn w:val="ChapterTitle"/>
    <w:next w:val="Standard"/>
    <w:rsid w:val="00F06B58"/>
    <w:pPr>
      <w:spacing w:before="0"/>
    </w:pPr>
  </w:style>
  <w:style w:type="paragraph" w:customStyle="1" w:styleId="Production">
    <w:name w:val="Production"/>
    <w:next w:val="Textkrper"/>
    <w:autoRedefine/>
    <w:rsid w:val="00F06B58"/>
    <w:pPr>
      <w:keepNext/>
      <w:keepLines/>
      <w:spacing w:before="240" w:after="240"/>
    </w:pPr>
    <w:rPr>
      <w:b/>
      <w:i/>
      <w:color w:val="0000FF"/>
      <w:sz w:val="24"/>
      <w:lang w:val="en-US" w:eastAsia="en-US"/>
    </w:rPr>
  </w:style>
  <w:style w:type="character" w:styleId="BesuchterHyperlink">
    <w:name w:val="FollowedHyperlink"/>
    <w:basedOn w:val="Absatz-Standardschriftart"/>
    <w:rsid w:val="00114E27"/>
    <w:rPr>
      <w:color w:val="800080" w:themeColor="followedHyperlink"/>
      <w:u w:val="single"/>
    </w:rPr>
  </w:style>
  <w:style w:type="paragraph" w:customStyle="1" w:styleId="Results">
    <w:name w:val="Results"/>
    <w:basedOn w:val="Standard"/>
    <w:rsid w:val="00F06B58"/>
    <w:pPr>
      <w:spacing w:after="0" w:line="240" w:lineRule="exact"/>
      <w:ind w:right="144"/>
    </w:pPr>
    <w:rPr>
      <w:rFonts w:ascii="TheSansMonoConNormal" w:hAnsi="TheSansMonoConNormal"/>
      <w:noProof/>
      <w:sz w:val="20"/>
    </w:rPr>
  </w:style>
  <w:style w:type="paragraph" w:customStyle="1" w:styleId="ResultsFirst">
    <w:name w:val="Results First"/>
    <w:basedOn w:val="CodeFirst"/>
    <w:rsid w:val="00F06B58"/>
    <w:pPr>
      <w:pBdr>
        <w:top w:val="single" w:sz="18" w:space="5" w:color="999999"/>
      </w:pBdr>
      <w:spacing w:before="240"/>
    </w:pPr>
  </w:style>
  <w:style w:type="paragraph" w:customStyle="1" w:styleId="ResultsLast">
    <w:name w:val="Results Last"/>
    <w:basedOn w:val="CodeLast"/>
    <w:rsid w:val="00F06B58"/>
    <w:pPr>
      <w:pBdr>
        <w:bottom w:val="single" w:sz="18" w:space="5" w:color="999999"/>
      </w:pBdr>
    </w:pPr>
  </w:style>
  <w:style w:type="paragraph" w:customStyle="1" w:styleId="ResultsSingle">
    <w:name w:val="Results Single"/>
    <w:basedOn w:val="Standard"/>
    <w:rsid w:val="00F06B58"/>
    <w:pPr>
      <w:pBdr>
        <w:top w:val="single" w:sz="18" w:space="5" w:color="999999"/>
        <w:bottom w:val="single" w:sz="18" w:space="5" w:color="999999"/>
      </w:pBdr>
      <w:spacing w:before="240" w:after="240"/>
      <w:ind w:right="144"/>
    </w:pPr>
    <w:rPr>
      <w:rFonts w:ascii="TheSansMonoConNormal" w:hAnsi="TheSansMonoConNormal"/>
      <w:noProof/>
      <w:sz w:val="20"/>
    </w:rPr>
  </w:style>
  <w:style w:type="paragraph" w:customStyle="1" w:styleId="SBBodyFirst">
    <w:name w:val="SB Body First"/>
    <w:basedOn w:val="Standard"/>
    <w:rsid w:val="00F06B58"/>
    <w:pPr>
      <w:spacing w:before="120"/>
      <w:ind w:left="288" w:right="288"/>
    </w:pPr>
    <w:rPr>
      <w:rFonts w:ascii="Arial Narrow" w:hAnsi="Arial Narrow"/>
      <w:sz w:val="20"/>
    </w:rPr>
  </w:style>
  <w:style w:type="paragraph" w:customStyle="1" w:styleId="SBBulletFirst">
    <w:name w:val="SB Bullet First"/>
    <w:basedOn w:val="SBNumListFirst"/>
    <w:next w:val="SBBullet"/>
    <w:rsid w:val="00F06B58"/>
    <w:pPr>
      <w:spacing w:after="120"/>
      <w:ind w:right="0" w:hanging="432"/>
    </w:pPr>
  </w:style>
  <w:style w:type="paragraph" w:customStyle="1" w:styleId="SBNumListFirst">
    <w:name w:val="SB Num List First"/>
    <w:basedOn w:val="SBNumList"/>
    <w:next w:val="SBNumList"/>
    <w:rsid w:val="00F06B58"/>
  </w:style>
  <w:style w:type="paragraph" w:customStyle="1" w:styleId="SBNumList">
    <w:name w:val="SB Num List"/>
    <w:rsid w:val="00F06B58"/>
    <w:pPr>
      <w:tabs>
        <w:tab w:val="left" w:pos="216"/>
        <w:tab w:val="left" w:pos="475"/>
      </w:tabs>
      <w:spacing w:before="240" w:after="240"/>
      <w:ind w:left="763" w:right="288" w:hanging="475"/>
    </w:pPr>
    <w:rPr>
      <w:rFonts w:ascii="Arial Narrow" w:hAnsi="Arial Narrow"/>
      <w:lang w:val="en-US" w:eastAsia="en-US"/>
    </w:rPr>
  </w:style>
  <w:style w:type="paragraph" w:customStyle="1" w:styleId="SBBullet">
    <w:name w:val="SB Bullet"/>
    <w:basedOn w:val="SBBulletFirst"/>
    <w:rsid w:val="00F06B58"/>
    <w:pPr>
      <w:spacing w:before="120"/>
      <w:ind w:left="720" w:right="288"/>
    </w:pPr>
  </w:style>
  <w:style w:type="paragraph" w:customStyle="1" w:styleId="SBBulletLast">
    <w:name w:val="SB Bullet Last"/>
    <w:basedOn w:val="SBBullet"/>
    <w:next w:val="SBBodyFirst"/>
    <w:rsid w:val="00F06B58"/>
    <w:pPr>
      <w:spacing w:after="240"/>
    </w:pPr>
  </w:style>
  <w:style w:type="paragraph" w:customStyle="1" w:styleId="SBHead">
    <w:name w:val="SB Head"/>
    <w:next w:val="SBBodyFirst"/>
    <w:rsid w:val="00F06B58"/>
    <w:pPr>
      <w:pBdr>
        <w:top w:val="single" w:sz="18" w:space="1" w:color="C0C0C0"/>
        <w:left w:val="single" w:sz="18" w:space="4" w:color="C0C0C0"/>
        <w:bottom w:val="single" w:sz="18" w:space="1" w:color="C0C0C0"/>
        <w:right w:val="single" w:sz="18" w:space="4" w:color="C0C0C0"/>
      </w:pBdr>
      <w:shd w:val="clear" w:color="auto" w:fill="C0C0C0"/>
      <w:spacing w:before="360" w:after="240"/>
      <w:ind w:left="288" w:right="288"/>
      <w:contextualSpacing/>
      <w:jc w:val="center"/>
    </w:pPr>
    <w:rPr>
      <w:rFonts w:ascii="Arial" w:hAnsi="Arial"/>
      <w:b/>
      <w:caps/>
      <w:sz w:val="22"/>
      <w:szCs w:val="28"/>
      <w:lang w:val="en-US" w:eastAsia="en-US"/>
    </w:rPr>
  </w:style>
  <w:style w:type="paragraph" w:customStyle="1" w:styleId="SBBody">
    <w:name w:val="SB Body"/>
    <w:basedOn w:val="SBBodyFirst"/>
    <w:rsid w:val="00F06B58"/>
    <w:pPr>
      <w:ind w:firstLine="504"/>
    </w:pPr>
  </w:style>
  <w:style w:type="paragraph" w:customStyle="1" w:styleId="SBNumListLast">
    <w:name w:val="SB Num List Last"/>
    <w:basedOn w:val="SBNumList"/>
    <w:next w:val="SBBodyFirst"/>
    <w:rsid w:val="00F06B58"/>
  </w:style>
  <w:style w:type="paragraph" w:customStyle="1" w:styleId="SBSubhead">
    <w:name w:val="SB Subhead"/>
    <w:rsid w:val="00F06B58"/>
    <w:pPr>
      <w:spacing w:before="120" w:after="240"/>
      <w:ind w:left="288" w:right="288"/>
      <w:contextualSpacing/>
      <w:jc w:val="center"/>
    </w:pPr>
    <w:rPr>
      <w:rFonts w:ascii="Arial" w:hAnsi="Arial"/>
      <w:b/>
      <w:color w:val="808080"/>
      <w:sz w:val="21"/>
      <w:szCs w:val="22"/>
      <w:u w:val="single"/>
      <w:lang w:val="en-US" w:eastAsia="en-US"/>
    </w:rPr>
  </w:style>
  <w:style w:type="paragraph" w:customStyle="1" w:styleId="SBCodeSingle">
    <w:name w:val="SB Code Single"/>
    <w:basedOn w:val="SBCode"/>
    <w:rsid w:val="00F06B58"/>
    <w:pPr>
      <w:spacing w:before="240" w:after="240"/>
    </w:pPr>
  </w:style>
  <w:style w:type="paragraph" w:customStyle="1" w:styleId="SBCode">
    <w:name w:val="SB Code"/>
    <w:rsid w:val="00F06B58"/>
    <w:pPr>
      <w:ind w:left="288" w:right="288"/>
    </w:pPr>
    <w:rPr>
      <w:rFonts w:ascii="TheSansMonoConNormal" w:hAnsi="TheSansMonoConNormal"/>
      <w:noProof/>
      <w:lang w:val="en-US" w:eastAsia="en-US"/>
    </w:rPr>
  </w:style>
  <w:style w:type="paragraph" w:customStyle="1" w:styleId="TableText">
    <w:name w:val="Table Text"/>
    <w:rsid w:val="00F06B58"/>
    <w:pPr>
      <w:spacing w:after="120"/>
    </w:pPr>
    <w:rPr>
      <w:sz w:val="21"/>
      <w:lang w:val="en-US" w:eastAsia="en-US"/>
    </w:rPr>
  </w:style>
  <w:style w:type="paragraph" w:customStyle="1" w:styleId="TableCaption">
    <w:name w:val="Table Caption"/>
    <w:basedOn w:val="FigureCaption"/>
    <w:next w:val="TableHead"/>
    <w:rsid w:val="00F06B58"/>
    <w:pPr>
      <w:spacing w:after="120"/>
    </w:pPr>
  </w:style>
  <w:style w:type="paragraph" w:customStyle="1" w:styleId="TableHead">
    <w:name w:val="Table Head"/>
    <w:next w:val="TableText"/>
    <w:rsid w:val="00F06B58"/>
    <w:pPr>
      <w:keepNext/>
      <w:pBdr>
        <w:top w:val="dotted" w:sz="4" w:space="3" w:color="auto"/>
      </w:pBdr>
      <w:spacing w:before="120" w:after="120" w:line="240" w:lineRule="exact"/>
      <w:ind w:left="720" w:hanging="720"/>
    </w:pPr>
    <w:rPr>
      <w:rFonts w:ascii="Arial Narrow" w:hAnsi="Arial Narrow"/>
      <w:b/>
      <w:sz w:val="21"/>
      <w:lang w:val="en-US" w:eastAsia="en-US"/>
    </w:rPr>
  </w:style>
  <w:style w:type="paragraph" w:customStyle="1" w:styleId="TableFootnote">
    <w:name w:val="Table Footnote"/>
    <w:basedOn w:val="TableText"/>
    <w:next w:val="Textkrper"/>
    <w:rsid w:val="00F06B58"/>
    <w:pPr>
      <w:spacing w:before="60" w:after="240"/>
    </w:pPr>
    <w:rPr>
      <w:i/>
      <w:sz w:val="18"/>
    </w:rPr>
  </w:style>
  <w:style w:type="paragraph" w:customStyle="1" w:styleId="TableSubhead">
    <w:name w:val="Table Subhead"/>
    <w:next w:val="TableText"/>
    <w:rsid w:val="00F06B58"/>
    <w:pPr>
      <w:keepNext/>
      <w:keepLines/>
      <w:spacing w:before="120" w:after="120" w:line="240" w:lineRule="exact"/>
    </w:pPr>
    <w:rPr>
      <w:b/>
      <w:color w:val="808080"/>
      <w:u w:val="single"/>
      <w:lang w:val="en-US" w:eastAsia="en-US"/>
    </w:rPr>
  </w:style>
  <w:style w:type="paragraph" w:customStyle="1" w:styleId="TableTextLast">
    <w:name w:val="Table Text Last"/>
    <w:basedOn w:val="TableText"/>
    <w:next w:val="Textkrper"/>
    <w:rsid w:val="00F06B58"/>
    <w:pPr>
      <w:pBdr>
        <w:bottom w:val="dotted" w:sz="4" w:space="3" w:color="auto"/>
      </w:pBdr>
      <w:spacing w:after="240"/>
    </w:pPr>
  </w:style>
  <w:style w:type="paragraph" w:customStyle="1" w:styleId="UnnumberedFirst">
    <w:name w:val="Unnumbered First"/>
    <w:basedOn w:val="Unnumbered"/>
    <w:next w:val="Unnumbered"/>
    <w:rsid w:val="00F06B58"/>
    <w:pPr>
      <w:spacing w:before="240" w:after="120"/>
    </w:pPr>
  </w:style>
  <w:style w:type="paragraph" w:customStyle="1" w:styleId="Unnumbered">
    <w:name w:val="Unnumbered"/>
    <w:rsid w:val="00F06B58"/>
    <w:pPr>
      <w:overflowPunct w:val="0"/>
      <w:autoSpaceDE w:val="0"/>
      <w:autoSpaceDN w:val="0"/>
      <w:adjustRightInd w:val="0"/>
      <w:spacing w:before="120"/>
      <w:ind w:left="360"/>
      <w:textAlignment w:val="baseline"/>
    </w:pPr>
    <w:rPr>
      <w:sz w:val="23"/>
      <w:szCs w:val="23"/>
      <w:lang w:val="en-US" w:eastAsia="en-US"/>
    </w:rPr>
  </w:style>
  <w:style w:type="paragraph" w:customStyle="1" w:styleId="UnnumberedLast">
    <w:name w:val="Unnumbered Last"/>
    <w:basedOn w:val="Unnumbered"/>
    <w:next w:val="Textkrper"/>
    <w:rsid w:val="00F06B58"/>
    <w:pPr>
      <w:spacing w:after="240"/>
    </w:pPr>
  </w:style>
  <w:style w:type="paragraph" w:customStyle="1" w:styleId="ChapterSubtitle">
    <w:name w:val="Chapter Subtitle"/>
    <w:basedOn w:val="ChapterTitle"/>
    <w:rsid w:val="00F06B58"/>
    <w:pPr>
      <w:keepNext/>
      <w:spacing w:before="240" w:after="0" w:line="360" w:lineRule="auto"/>
    </w:pPr>
    <w:rPr>
      <w:rFonts w:ascii="Verdana" w:hAnsi="Verdana"/>
      <w:sz w:val="18"/>
      <w:szCs w:val="20"/>
    </w:rPr>
  </w:style>
  <w:style w:type="paragraph" w:customStyle="1" w:styleId="Equation">
    <w:name w:val="Equation"/>
    <w:basedOn w:val="Textkrper"/>
    <w:rsid w:val="00F06B58"/>
    <w:pPr>
      <w:spacing w:before="120" w:after="120"/>
    </w:pPr>
  </w:style>
  <w:style w:type="paragraph" w:customStyle="1" w:styleId="QuoteSource">
    <w:name w:val="Quote Source"/>
    <w:basedOn w:val="Zitat"/>
    <w:next w:val="Textkrper"/>
    <w:autoRedefine/>
    <w:rsid w:val="00F06B58"/>
    <w:pPr>
      <w:spacing w:before="0"/>
      <w:ind w:left="0" w:right="0"/>
      <w:jc w:val="right"/>
    </w:pPr>
    <w:rPr>
      <w:i w:val="0"/>
    </w:rPr>
  </w:style>
  <w:style w:type="paragraph" w:customStyle="1" w:styleId="SBSubList">
    <w:name w:val="SB Sub List"/>
    <w:basedOn w:val="SBBullet"/>
    <w:rsid w:val="00F06B58"/>
    <w:pPr>
      <w:tabs>
        <w:tab w:val="clear" w:pos="216"/>
        <w:tab w:val="left" w:pos="763"/>
      </w:tabs>
      <w:ind w:left="1152" w:hanging="576"/>
    </w:pPr>
  </w:style>
  <w:style w:type="paragraph" w:customStyle="1" w:styleId="SBCodeLast">
    <w:name w:val="SB Code Last"/>
    <w:basedOn w:val="SBCode"/>
    <w:rsid w:val="00F06B58"/>
    <w:pPr>
      <w:spacing w:after="240"/>
    </w:pPr>
  </w:style>
  <w:style w:type="paragraph" w:customStyle="1" w:styleId="ExerciseHead">
    <w:name w:val="Exercise Head"/>
    <w:basedOn w:val="SBHead"/>
    <w:next w:val="Standard"/>
    <w:rsid w:val="00F06B58"/>
    <w:pPr>
      <w:pBdr>
        <w:top w:val="single" w:sz="18" w:space="1" w:color="333333"/>
        <w:left w:val="single" w:sz="18" w:space="4" w:color="333333"/>
        <w:bottom w:val="single" w:sz="18" w:space="1" w:color="333333"/>
        <w:right w:val="single" w:sz="18" w:space="4" w:color="333333"/>
      </w:pBdr>
      <w:shd w:val="clear" w:color="auto" w:fill="333333"/>
      <w:ind w:left="0" w:right="0"/>
    </w:pPr>
    <w:rPr>
      <w:caps w:val="0"/>
      <w:color w:val="FFFFFF"/>
      <w:szCs w:val="22"/>
    </w:rPr>
  </w:style>
  <w:style w:type="paragraph" w:customStyle="1" w:styleId="ExerciseBody">
    <w:name w:val="Exercise Body"/>
    <w:autoRedefine/>
    <w:rsid w:val="00F06B58"/>
    <w:pPr>
      <w:spacing w:before="120" w:after="120"/>
    </w:pPr>
    <w:rPr>
      <w:rFonts w:ascii="Arial Narrow" w:hAnsi="Arial Narrow"/>
      <w:lang w:val="en-US" w:eastAsia="en-US"/>
    </w:rPr>
  </w:style>
  <w:style w:type="paragraph" w:customStyle="1" w:styleId="ExerciseBodyLast">
    <w:name w:val="Exercise Body Last"/>
    <w:basedOn w:val="SBBodyFirst"/>
    <w:rsid w:val="00F06B58"/>
    <w:pPr>
      <w:pBdr>
        <w:bottom w:val="single" w:sz="18" w:space="12" w:color="auto"/>
      </w:pBdr>
      <w:spacing w:after="240"/>
      <w:ind w:left="0" w:right="0"/>
    </w:pPr>
  </w:style>
  <w:style w:type="paragraph" w:customStyle="1" w:styleId="GlossaryHead">
    <w:name w:val="Glossary Head"/>
    <w:basedOn w:val="Standard"/>
    <w:rsid w:val="00F06B58"/>
    <w:pPr>
      <w:spacing w:before="120" w:after="0"/>
    </w:pPr>
    <w:rPr>
      <w:rFonts w:ascii="Arial" w:hAnsi="Arial"/>
      <w:b/>
      <w:szCs w:val="24"/>
    </w:rPr>
  </w:style>
  <w:style w:type="paragraph" w:customStyle="1" w:styleId="GlossaryText">
    <w:name w:val="Glossary Text"/>
    <w:basedOn w:val="Standard"/>
    <w:rsid w:val="00F06B58"/>
    <w:pPr>
      <w:spacing w:before="60" w:after="240"/>
      <w:ind w:left="360"/>
    </w:pPr>
    <w:rPr>
      <w:sz w:val="23"/>
    </w:rPr>
  </w:style>
  <w:style w:type="paragraph" w:customStyle="1" w:styleId="FMTitle">
    <w:name w:val="FM Title"/>
    <w:basedOn w:val="Standard"/>
    <w:rsid w:val="00F06B58"/>
    <w:pPr>
      <w:jc w:val="center"/>
      <w:outlineLvl w:val="0"/>
    </w:pPr>
    <w:rPr>
      <w:rFonts w:ascii="Trebuchet MS" w:hAnsi="Trebuchet MS"/>
      <w:sz w:val="48"/>
    </w:rPr>
  </w:style>
  <w:style w:type="paragraph" w:customStyle="1" w:styleId="FMSubtitle">
    <w:name w:val="FM Subtitle"/>
    <w:basedOn w:val="FMTitle"/>
    <w:rsid w:val="00F06B58"/>
    <w:rPr>
      <w:b/>
      <w:color w:val="808080"/>
      <w:sz w:val="24"/>
    </w:rPr>
  </w:style>
  <w:style w:type="paragraph" w:customStyle="1" w:styleId="FMAuthor">
    <w:name w:val="FM Author"/>
    <w:basedOn w:val="Standard"/>
    <w:rsid w:val="00F06B58"/>
    <w:pPr>
      <w:spacing w:before="360"/>
      <w:jc w:val="center"/>
    </w:pPr>
    <w:rPr>
      <w:rFonts w:ascii="Arial" w:hAnsi="Arial"/>
      <w:b/>
      <w:caps/>
      <w:sz w:val="22"/>
      <w:szCs w:val="24"/>
    </w:rPr>
  </w:style>
  <w:style w:type="paragraph" w:customStyle="1" w:styleId="FMCopyright">
    <w:name w:val="FM Copyright"/>
    <w:rsid w:val="00F06B58"/>
    <w:pPr>
      <w:spacing w:before="120" w:after="120"/>
    </w:pPr>
    <w:rPr>
      <w:sz w:val="21"/>
      <w:lang w:val="en-US" w:eastAsia="en-US"/>
    </w:rPr>
  </w:style>
  <w:style w:type="paragraph" w:customStyle="1" w:styleId="FMCopyrightCredits">
    <w:name w:val="FM Copyright Credits"/>
    <w:basedOn w:val="Standard"/>
    <w:rsid w:val="00F06B58"/>
    <w:pPr>
      <w:spacing w:before="240" w:after="0"/>
      <w:ind w:left="648" w:hanging="288"/>
      <w:contextualSpacing/>
    </w:pPr>
    <w:rPr>
      <w:sz w:val="21"/>
    </w:rPr>
  </w:style>
  <w:style w:type="paragraph" w:customStyle="1" w:styleId="FMDedication">
    <w:name w:val="FM Dedication"/>
    <w:basedOn w:val="Standard"/>
    <w:rsid w:val="00F06B58"/>
    <w:pPr>
      <w:jc w:val="center"/>
    </w:pPr>
    <w:rPr>
      <w:i/>
    </w:rPr>
  </w:style>
  <w:style w:type="paragraph" w:customStyle="1" w:styleId="FMHead">
    <w:name w:val="FM Head"/>
    <w:basedOn w:val="ChapterTitle"/>
    <w:rsid w:val="00F06B58"/>
    <w:rPr>
      <w:rFonts w:ascii="Trebuchet MS" w:hAnsi="Trebuchet MS"/>
      <w:spacing w:val="-20"/>
      <w:szCs w:val="60"/>
    </w:rPr>
  </w:style>
  <w:style w:type="paragraph" w:customStyle="1" w:styleId="FMCopyrightCreditsLast">
    <w:name w:val="FM Copyright Credits Last"/>
    <w:basedOn w:val="FMCopyrightCredits"/>
    <w:next w:val="FMCopyright"/>
    <w:rsid w:val="00F06B58"/>
    <w:pPr>
      <w:spacing w:before="0" w:after="240"/>
    </w:pPr>
  </w:style>
  <w:style w:type="character" w:customStyle="1" w:styleId="CodeInline">
    <w:name w:val="Code Inline"/>
    <w:basedOn w:val="Absatz-Standardschriftart"/>
    <w:rsid w:val="00F06B58"/>
    <w:rPr>
      <w:rFonts w:ascii="TheSansMonoConNormal" w:hAnsi="TheSansMonoConNormal"/>
      <w:color w:val="008000"/>
      <w:sz w:val="20"/>
      <w:szCs w:val="20"/>
    </w:rPr>
  </w:style>
  <w:style w:type="paragraph" w:customStyle="1" w:styleId="Footnote">
    <w:name w:val="Footnote"/>
    <w:basedOn w:val="Standard"/>
    <w:rsid w:val="00F06B58"/>
    <w:rPr>
      <w:sz w:val="19"/>
    </w:rPr>
  </w:style>
  <w:style w:type="paragraph" w:customStyle="1" w:styleId="CodeSingle">
    <w:name w:val="Code Single"/>
    <w:basedOn w:val="Standard"/>
    <w:rsid w:val="00F06B58"/>
    <w:pPr>
      <w:spacing w:before="120" w:line="240" w:lineRule="exact"/>
      <w:ind w:right="144"/>
    </w:pPr>
    <w:rPr>
      <w:rFonts w:ascii="TheSansMonoConNormal" w:hAnsi="TheSansMonoConNormal"/>
      <w:noProof/>
      <w:sz w:val="20"/>
    </w:rPr>
  </w:style>
  <w:style w:type="paragraph" w:customStyle="1" w:styleId="Query">
    <w:name w:val="Query"/>
    <w:basedOn w:val="Production"/>
    <w:rsid w:val="00F06B58"/>
    <w:rPr>
      <w:color w:val="FF0000"/>
    </w:rPr>
  </w:style>
  <w:style w:type="paragraph" w:styleId="Dokumentstruktur">
    <w:name w:val="Document Map"/>
    <w:basedOn w:val="Standard"/>
    <w:semiHidden/>
    <w:rsid w:val="00F06B58"/>
    <w:pPr>
      <w:shd w:val="clear" w:color="auto" w:fill="000080"/>
    </w:pPr>
    <w:rPr>
      <w:rFonts w:ascii="Tahoma" w:hAnsi="Tahoma" w:cs="Tahoma"/>
    </w:rPr>
  </w:style>
  <w:style w:type="paragraph" w:customStyle="1" w:styleId="Figure">
    <w:name w:val="Figure"/>
    <w:next w:val="Standard"/>
    <w:autoRedefine/>
    <w:rsid w:val="00F06B58"/>
    <w:pPr>
      <w:spacing w:before="120" w:after="20"/>
      <w:jc w:val="center"/>
    </w:pPr>
    <w:rPr>
      <w:rFonts w:ascii="Arial" w:hAnsi="Arial"/>
      <w:sz w:val="18"/>
      <w:lang w:val="en-US" w:eastAsia="en-US"/>
    </w:rPr>
  </w:style>
  <w:style w:type="paragraph" w:customStyle="1" w:styleId="EndOfChapter">
    <w:name w:val="EndOfChapter"/>
    <w:basedOn w:val="Textkrper"/>
    <w:rsid w:val="00F06B58"/>
  </w:style>
  <w:style w:type="paragraph" w:styleId="Funotentext">
    <w:name w:val="footnote text"/>
    <w:basedOn w:val="Standard"/>
    <w:semiHidden/>
    <w:rsid w:val="00F06B58"/>
    <w:rPr>
      <w:sz w:val="20"/>
    </w:rPr>
  </w:style>
  <w:style w:type="character" w:styleId="Funotenzeichen">
    <w:name w:val="footnote reference"/>
    <w:basedOn w:val="Absatz-Standardschriftart"/>
    <w:semiHidden/>
    <w:rsid w:val="00F06B58"/>
    <w:rPr>
      <w:vertAlign w:val="superscript"/>
    </w:rPr>
  </w:style>
  <w:style w:type="paragraph" w:customStyle="1" w:styleId="BulletSingle">
    <w:name w:val="Bullet Single"/>
    <w:basedOn w:val="Bullet"/>
    <w:rsid w:val="00F06B58"/>
    <w:pPr>
      <w:spacing w:before="240" w:after="240"/>
    </w:pPr>
  </w:style>
  <w:style w:type="paragraph" w:customStyle="1" w:styleId="ExerciseNumListFirst">
    <w:name w:val="Exercise Num List First"/>
    <w:basedOn w:val="SBNumListFirst"/>
    <w:rsid w:val="00F06B58"/>
  </w:style>
  <w:style w:type="paragraph" w:customStyle="1" w:styleId="ExerciseNumList">
    <w:name w:val="Exercise Num List"/>
    <w:basedOn w:val="ExerciseNumListFirst"/>
    <w:rsid w:val="00F06B58"/>
  </w:style>
  <w:style w:type="paragraph" w:customStyle="1" w:styleId="ExerciseNumListLast">
    <w:name w:val="Exercise Num List Last"/>
    <w:basedOn w:val="SBNumListLast"/>
    <w:rsid w:val="00F06B58"/>
  </w:style>
  <w:style w:type="paragraph" w:customStyle="1" w:styleId="ExerciseBulletFirst">
    <w:name w:val="Exercise Bullet First"/>
    <w:basedOn w:val="SBBulletFirst"/>
    <w:rsid w:val="00F06B58"/>
  </w:style>
  <w:style w:type="paragraph" w:customStyle="1" w:styleId="ExerciseBullet">
    <w:name w:val="Exercise Bullet"/>
    <w:basedOn w:val="SBBullet"/>
    <w:rsid w:val="00F06B58"/>
  </w:style>
  <w:style w:type="paragraph" w:customStyle="1" w:styleId="ExerciseBulletLast">
    <w:name w:val="Exercise Bullet Last"/>
    <w:basedOn w:val="SBBulletLast"/>
    <w:rsid w:val="00F06B58"/>
  </w:style>
  <w:style w:type="paragraph" w:customStyle="1" w:styleId="ExerciseCodeFirst">
    <w:name w:val="Exercise Code First"/>
    <w:basedOn w:val="SBCodeFirst"/>
    <w:rsid w:val="00F06B58"/>
  </w:style>
  <w:style w:type="paragraph" w:customStyle="1" w:styleId="ExerciseCode">
    <w:name w:val="Exercise Code"/>
    <w:basedOn w:val="SBCode"/>
    <w:rsid w:val="00F06B58"/>
  </w:style>
  <w:style w:type="paragraph" w:customStyle="1" w:styleId="ExerciseCodeLast">
    <w:name w:val="Exercise Code Last"/>
    <w:basedOn w:val="SBCodeLast"/>
    <w:rsid w:val="00F06B58"/>
  </w:style>
  <w:style w:type="paragraph" w:customStyle="1" w:styleId="ExerciseCodeSingle">
    <w:name w:val="Exercise Code Single"/>
    <w:basedOn w:val="SBCodeSingle"/>
    <w:rsid w:val="00F06B58"/>
  </w:style>
  <w:style w:type="paragraph" w:customStyle="1" w:styleId="ExerciseSubList">
    <w:name w:val="Exercise Sub List"/>
    <w:basedOn w:val="SBSubList"/>
    <w:rsid w:val="00F06B58"/>
  </w:style>
  <w:style w:type="paragraph" w:customStyle="1" w:styleId="SBBodyLast">
    <w:name w:val="SB Body Last"/>
    <w:basedOn w:val="ExerciseBodyLast"/>
    <w:rsid w:val="00F06B58"/>
    <w:pPr>
      <w:pBdr>
        <w:bottom w:val="single" w:sz="8" w:space="12" w:color="auto"/>
      </w:pBdr>
      <w:ind w:firstLine="504"/>
    </w:pPr>
  </w:style>
  <w:style w:type="paragraph" w:customStyle="1" w:styleId="ExerciseSubhead">
    <w:name w:val="Exercise Subhead"/>
    <w:basedOn w:val="SBSubhead"/>
    <w:rsid w:val="00F06B58"/>
  </w:style>
  <w:style w:type="paragraph" w:styleId="Beschriftung">
    <w:name w:val="caption"/>
    <w:basedOn w:val="Standard"/>
    <w:next w:val="Standard"/>
    <w:unhideWhenUsed/>
    <w:qFormat/>
    <w:rsid w:val="007F16F7"/>
    <w:pPr>
      <w:spacing w:after="200"/>
    </w:pPr>
    <w:rPr>
      <w:b/>
      <w:bCs/>
      <w:color w:val="4F81BD" w:themeColor="accent1"/>
      <w:sz w:val="18"/>
      <w:szCs w:val="18"/>
    </w:rPr>
  </w:style>
  <w:style w:type="paragraph" w:styleId="Sprechblasentext">
    <w:name w:val="Balloon Text"/>
    <w:basedOn w:val="Standard"/>
    <w:link w:val="SprechblasentextZchn"/>
    <w:rsid w:val="00E32B51"/>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E32B51"/>
    <w:rPr>
      <w:rFonts w:ascii="Tahoma" w:hAnsi="Tahoma" w:cs="Tahoma"/>
      <w:sz w:val="16"/>
      <w:szCs w:val="16"/>
      <w:lang w:val="en-US" w:eastAsia="en-US"/>
    </w:rPr>
  </w:style>
  <w:style w:type="paragraph" w:customStyle="1" w:styleId="Literaturverzeichnis2">
    <w:name w:val="Literaturverzeichnis2"/>
    <w:basedOn w:val="BulletFirst"/>
    <w:rsid w:val="00C54B70"/>
    <w:pPr>
      <w:spacing w:before="120" w:after="0"/>
      <w:ind w:left="360" w:hanging="360"/>
    </w:pPr>
  </w:style>
  <w:style w:type="paragraph" w:customStyle="1" w:styleId="Literaturverzeichnis3">
    <w:name w:val="Literaturverzeichnis3"/>
    <w:basedOn w:val="BulletFirst"/>
    <w:rsid w:val="006204E5"/>
    <w:pPr>
      <w:spacing w:before="120" w:after="0"/>
      <w:ind w:left="360" w:hanging="360"/>
    </w:pPr>
  </w:style>
  <w:style w:type="character" w:styleId="Hyperlink">
    <w:name w:val="Hyperlink"/>
    <w:basedOn w:val="Absatz-Standardschriftart"/>
    <w:uiPriority w:val="99"/>
    <w:rsid w:val="00A122DA"/>
    <w:rPr>
      <w:color w:val="0000FF" w:themeColor="hyperlink"/>
      <w:u w:val="single"/>
    </w:rPr>
  </w:style>
  <w:style w:type="paragraph" w:customStyle="1" w:styleId="Literaturverzeichnis4">
    <w:name w:val="Literaturverzeichnis4"/>
    <w:basedOn w:val="BulletFirst"/>
    <w:rsid w:val="00AE684A"/>
    <w:pPr>
      <w:spacing w:before="120" w:after="0"/>
      <w:ind w:left="360" w:hanging="360"/>
    </w:pPr>
  </w:style>
  <w:style w:type="paragraph" w:customStyle="1" w:styleId="Literaturverzeichnis5">
    <w:name w:val="Literaturverzeichnis5"/>
    <w:basedOn w:val="BulletFirst"/>
    <w:rsid w:val="00714230"/>
    <w:pPr>
      <w:spacing w:before="120" w:after="0"/>
      <w:ind w:left="360" w:hanging="360"/>
    </w:pPr>
  </w:style>
  <w:style w:type="paragraph" w:customStyle="1" w:styleId="Literaturverzeichnis6">
    <w:name w:val="Literaturverzeichnis6"/>
    <w:basedOn w:val="BulletFirst"/>
    <w:rsid w:val="003549F2"/>
    <w:pPr>
      <w:spacing w:before="120" w:after="0"/>
      <w:ind w:left="360" w:hanging="360"/>
    </w:pPr>
  </w:style>
  <w:style w:type="character" w:customStyle="1" w:styleId="berschrift2Zchn">
    <w:name w:val="Überschrift 2 Zchn"/>
    <w:basedOn w:val="Absatz-Standardschriftart"/>
    <w:link w:val="berschrift2"/>
    <w:rsid w:val="003549F2"/>
    <w:rPr>
      <w:b/>
      <w:sz w:val="29"/>
      <w:szCs w:val="28"/>
      <w:lang w:val="en-US" w:eastAsia="en-US"/>
    </w:rPr>
  </w:style>
  <w:style w:type="paragraph" w:customStyle="1" w:styleId="Literaturverzeichnis7">
    <w:name w:val="Literaturverzeichnis7"/>
    <w:basedOn w:val="BulletFirst"/>
    <w:rsid w:val="0054256E"/>
    <w:pPr>
      <w:spacing w:before="120" w:after="0"/>
      <w:ind w:left="360" w:hanging="360"/>
    </w:pPr>
  </w:style>
  <w:style w:type="paragraph" w:customStyle="1" w:styleId="Literaturverzeichnis8">
    <w:name w:val="Literaturverzeichnis8"/>
    <w:basedOn w:val="BulletFirst"/>
    <w:rsid w:val="001A7301"/>
    <w:pPr>
      <w:spacing w:before="120" w:after="0"/>
      <w:ind w:left="360" w:hanging="360"/>
    </w:pPr>
  </w:style>
  <w:style w:type="paragraph" w:customStyle="1" w:styleId="Literaturverzeichnis9">
    <w:name w:val="Literaturverzeichnis9"/>
    <w:basedOn w:val="BulletFirst"/>
    <w:rsid w:val="004D3CAE"/>
    <w:pPr>
      <w:spacing w:before="120" w:after="0"/>
      <w:ind w:left="360" w:hanging="360"/>
    </w:pPr>
  </w:style>
  <w:style w:type="paragraph" w:customStyle="1" w:styleId="Literaturverzeichnis10">
    <w:name w:val="Literaturverzeichnis10"/>
    <w:basedOn w:val="BulletFirst"/>
    <w:rsid w:val="005B5CFB"/>
    <w:pPr>
      <w:spacing w:before="120" w:after="0"/>
      <w:ind w:left="360" w:hanging="360"/>
    </w:pPr>
  </w:style>
  <w:style w:type="paragraph" w:customStyle="1" w:styleId="Literaturverzeichnis11">
    <w:name w:val="Literaturverzeichnis11"/>
    <w:basedOn w:val="BulletFirst"/>
    <w:rsid w:val="00D42370"/>
    <w:pPr>
      <w:spacing w:before="120" w:after="0"/>
      <w:ind w:left="360" w:hanging="360"/>
    </w:pPr>
  </w:style>
  <w:style w:type="paragraph" w:customStyle="1" w:styleId="Literaturverzeichnis12">
    <w:name w:val="Literaturverzeichnis12"/>
    <w:basedOn w:val="BulletFirst"/>
    <w:rsid w:val="00640B41"/>
    <w:pPr>
      <w:spacing w:before="120" w:after="0"/>
      <w:ind w:left="360" w:hanging="360"/>
    </w:pPr>
  </w:style>
  <w:style w:type="paragraph" w:customStyle="1" w:styleId="Literaturverzeichnis13">
    <w:name w:val="Literaturverzeichnis13"/>
    <w:basedOn w:val="BulletFirst"/>
    <w:rsid w:val="005861B0"/>
    <w:pPr>
      <w:spacing w:before="120" w:after="0"/>
      <w:ind w:left="360" w:hanging="360"/>
    </w:pPr>
  </w:style>
  <w:style w:type="paragraph" w:customStyle="1" w:styleId="Literaturverzeichnis14">
    <w:name w:val="Literaturverzeichnis14"/>
    <w:basedOn w:val="BulletFirst"/>
    <w:rsid w:val="00CC0A55"/>
    <w:pPr>
      <w:spacing w:before="120" w:after="0"/>
      <w:ind w:left="360" w:hanging="360"/>
    </w:pPr>
  </w:style>
  <w:style w:type="paragraph" w:customStyle="1" w:styleId="Anfhrungszeichen1">
    <w:name w:val="Anführungszeichen1"/>
    <w:basedOn w:val="Textkrper"/>
    <w:next w:val="Textkrper"/>
    <w:rsid w:val="00CC0A55"/>
    <w:pPr>
      <w:spacing w:before="320" w:after="240"/>
      <w:ind w:left="432" w:right="432" w:firstLine="0"/>
      <w:jc w:val="both"/>
    </w:pPr>
    <w:rPr>
      <w:i/>
      <w:sz w:val="24"/>
    </w:rPr>
  </w:style>
  <w:style w:type="paragraph" w:customStyle="1" w:styleId="Literaturverzeichnis15">
    <w:name w:val="Literaturverzeichnis15"/>
    <w:basedOn w:val="BulletFirst"/>
    <w:rsid w:val="00BA77CB"/>
    <w:pPr>
      <w:spacing w:before="120" w:after="0"/>
      <w:ind w:left="360" w:hanging="360"/>
    </w:pPr>
  </w:style>
  <w:style w:type="paragraph" w:customStyle="1" w:styleId="Anfhrungszeichen2">
    <w:name w:val="Anführungszeichen2"/>
    <w:basedOn w:val="Textkrper"/>
    <w:next w:val="Textkrper"/>
    <w:rsid w:val="00BA77CB"/>
    <w:pPr>
      <w:spacing w:before="320" w:after="240"/>
      <w:ind w:left="432" w:right="432" w:firstLine="0"/>
      <w:jc w:val="both"/>
    </w:pPr>
    <w:rPr>
      <w:i/>
      <w:sz w:val="24"/>
    </w:rPr>
  </w:style>
  <w:style w:type="paragraph" w:customStyle="1" w:styleId="Literaturverzeichnis16">
    <w:name w:val="Literaturverzeichnis16"/>
    <w:basedOn w:val="BulletFirst"/>
    <w:rsid w:val="00C118FA"/>
    <w:pPr>
      <w:spacing w:before="120" w:after="0"/>
      <w:ind w:left="360" w:hanging="360"/>
    </w:pPr>
  </w:style>
  <w:style w:type="paragraph" w:customStyle="1" w:styleId="Anfhrungszeichen3">
    <w:name w:val="Anführungszeichen3"/>
    <w:basedOn w:val="Textkrper"/>
    <w:next w:val="Textkrper"/>
    <w:rsid w:val="00C118FA"/>
    <w:pPr>
      <w:spacing w:before="320" w:after="240"/>
      <w:ind w:left="432" w:right="432" w:firstLine="0"/>
      <w:jc w:val="both"/>
    </w:pPr>
    <w:rPr>
      <w:i/>
      <w:sz w:val="24"/>
    </w:rPr>
  </w:style>
  <w:style w:type="paragraph" w:customStyle="1" w:styleId="Literaturverzeichnis17">
    <w:name w:val="Literaturverzeichnis17"/>
    <w:basedOn w:val="BulletFirst"/>
    <w:rsid w:val="00452B64"/>
    <w:pPr>
      <w:spacing w:before="120" w:after="0"/>
      <w:ind w:left="360" w:hanging="360"/>
    </w:pPr>
  </w:style>
  <w:style w:type="paragraph" w:customStyle="1" w:styleId="Anfhrungszeichen4">
    <w:name w:val="Anführungszeichen4"/>
    <w:basedOn w:val="Textkrper"/>
    <w:next w:val="Textkrper"/>
    <w:rsid w:val="00452B64"/>
    <w:pPr>
      <w:spacing w:before="320" w:after="240"/>
      <w:ind w:left="432" w:right="432" w:firstLine="0"/>
      <w:jc w:val="both"/>
    </w:pPr>
    <w:rPr>
      <w:i/>
      <w:sz w:val="24"/>
    </w:rPr>
  </w:style>
  <w:style w:type="paragraph" w:customStyle="1" w:styleId="Bibliography1">
    <w:name w:val="Bibliography1"/>
    <w:basedOn w:val="BulletFirst"/>
    <w:rsid w:val="00E638F5"/>
    <w:pPr>
      <w:spacing w:before="120" w:after="0"/>
      <w:ind w:left="360" w:hanging="360"/>
    </w:pPr>
  </w:style>
  <w:style w:type="paragraph" w:customStyle="1" w:styleId="Quote1">
    <w:name w:val="Quote1"/>
    <w:basedOn w:val="Textkrper"/>
    <w:next w:val="Textkrper"/>
    <w:rsid w:val="00E638F5"/>
    <w:pPr>
      <w:spacing w:before="320" w:after="240"/>
      <w:ind w:left="432" w:right="432" w:firstLine="0"/>
      <w:jc w:val="both"/>
    </w:pPr>
    <w:rPr>
      <w:i/>
      <w:sz w:val="24"/>
    </w:rPr>
  </w:style>
  <w:style w:type="character" w:styleId="Kommentarzeichen">
    <w:name w:val="annotation reference"/>
    <w:basedOn w:val="Absatz-Standardschriftart"/>
    <w:rsid w:val="00B83457"/>
    <w:rPr>
      <w:sz w:val="16"/>
      <w:szCs w:val="16"/>
    </w:rPr>
  </w:style>
  <w:style w:type="paragraph" w:styleId="Kommentartext">
    <w:name w:val="annotation text"/>
    <w:basedOn w:val="Standard"/>
    <w:link w:val="KommentartextZchn"/>
    <w:rsid w:val="00B83457"/>
    <w:rPr>
      <w:sz w:val="20"/>
    </w:rPr>
  </w:style>
  <w:style w:type="character" w:customStyle="1" w:styleId="KommentartextZchn">
    <w:name w:val="Kommentartext Zchn"/>
    <w:basedOn w:val="Absatz-Standardschriftart"/>
    <w:link w:val="Kommentartext"/>
    <w:rsid w:val="00B83457"/>
    <w:rPr>
      <w:lang w:val="en-US" w:eastAsia="en-US"/>
    </w:rPr>
  </w:style>
  <w:style w:type="paragraph" w:styleId="Kommentarthema">
    <w:name w:val="annotation subject"/>
    <w:basedOn w:val="Kommentartext"/>
    <w:next w:val="Kommentartext"/>
    <w:link w:val="KommentarthemaZchn"/>
    <w:rsid w:val="00B83457"/>
    <w:rPr>
      <w:b/>
      <w:bCs/>
    </w:rPr>
  </w:style>
  <w:style w:type="character" w:customStyle="1" w:styleId="KommentarthemaZchn">
    <w:name w:val="Kommentarthema Zchn"/>
    <w:basedOn w:val="KommentartextZchn"/>
    <w:link w:val="Kommentarthema"/>
    <w:rsid w:val="00B83457"/>
    <w:rPr>
      <w:b/>
      <w:bCs/>
      <w:lang w:val="en-US" w:eastAsia="en-US"/>
    </w:rPr>
  </w:style>
  <w:style w:type="paragraph" w:styleId="berarbeitung">
    <w:name w:val="Revision"/>
    <w:hidden/>
    <w:uiPriority w:val="99"/>
    <w:semiHidden/>
    <w:rsid w:val="00B83457"/>
    <w:rPr>
      <w:sz w:val="24"/>
      <w:lang w:val="en-US" w:eastAsia="en-US"/>
    </w:rPr>
  </w:style>
  <w:style w:type="paragraph" w:styleId="Literaturverzeichnis">
    <w:name w:val="Bibliography"/>
    <w:basedOn w:val="BulletFirst"/>
    <w:rsid w:val="00F06B58"/>
    <w:pPr>
      <w:spacing w:before="120" w:after="0"/>
      <w:ind w:left="360" w:hanging="360"/>
    </w:pPr>
  </w:style>
  <w:style w:type="paragraph" w:styleId="Zitat">
    <w:name w:val="Quote"/>
    <w:basedOn w:val="Textkrper"/>
    <w:next w:val="Textkrper"/>
    <w:link w:val="ZitatZchn"/>
    <w:qFormat/>
    <w:rsid w:val="00F06B58"/>
    <w:pPr>
      <w:spacing w:before="320" w:after="240"/>
      <w:ind w:left="432" w:right="432" w:firstLine="0"/>
      <w:jc w:val="both"/>
    </w:pPr>
    <w:rPr>
      <w:i/>
      <w:sz w:val="24"/>
    </w:rPr>
  </w:style>
  <w:style w:type="character" w:customStyle="1" w:styleId="ZitatZchn">
    <w:name w:val="Zitat Zchn"/>
    <w:basedOn w:val="Absatz-Standardschriftart"/>
    <w:link w:val="Zitat"/>
    <w:rsid w:val="00F06B58"/>
    <w:rPr>
      <w:i/>
      <w:sz w:val="24"/>
      <w:lang w:val="en-US" w:eastAsia="en-US"/>
    </w:rPr>
  </w:style>
  <w:style w:type="table" w:styleId="Tabellenraster">
    <w:name w:val="Table Grid"/>
    <w:basedOn w:val="NormaleTabelle"/>
    <w:rsid w:val="002452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237728">
      <w:bodyDiv w:val="1"/>
      <w:marLeft w:val="0"/>
      <w:marRight w:val="0"/>
      <w:marTop w:val="0"/>
      <w:marBottom w:val="0"/>
      <w:divBdr>
        <w:top w:val="none" w:sz="0" w:space="0" w:color="auto"/>
        <w:left w:val="none" w:sz="0" w:space="0" w:color="auto"/>
        <w:bottom w:val="none" w:sz="0" w:space="0" w:color="auto"/>
        <w:right w:val="none" w:sz="0" w:space="0" w:color="auto"/>
      </w:divBdr>
      <w:divsChild>
        <w:div w:id="813181595">
          <w:marLeft w:val="0"/>
          <w:marRight w:val="0"/>
          <w:marTop w:val="0"/>
          <w:marBottom w:val="0"/>
          <w:divBdr>
            <w:top w:val="none" w:sz="0" w:space="0" w:color="auto"/>
            <w:left w:val="none" w:sz="0" w:space="0" w:color="auto"/>
            <w:bottom w:val="none" w:sz="0" w:space="0" w:color="auto"/>
            <w:right w:val="none" w:sz="0" w:space="0" w:color="auto"/>
          </w:divBdr>
          <w:divsChild>
            <w:div w:id="809517896">
              <w:marLeft w:val="0"/>
              <w:marRight w:val="0"/>
              <w:marTop w:val="0"/>
              <w:marBottom w:val="0"/>
              <w:divBdr>
                <w:top w:val="none" w:sz="0" w:space="0" w:color="auto"/>
                <w:left w:val="none" w:sz="0" w:space="0" w:color="auto"/>
                <w:bottom w:val="none" w:sz="0" w:space="0" w:color="auto"/>
                <w:right w:val="none" w:sz="0" w:space="0" w:color="auto"/>
              </w:divBdr>
              <w:divsChild>
                <w:div w:id="621499582">
                  <w:marLeft w:val="0"/>
                  <w:marRight w:val="0"/>
                  <w:marTop w:val="0"/>
                  <w:marBottom w:val="0"/>
                  <w:divBdr>
                    <w:top w:val="none" w:sz="0" w:space="0" w:color="auto"/>
                    <w:left w:val="none" w:sz="0" w:space="0" w:color="auto"/>
                    <w:bottom w:val="none" w:sz="0" w:space="0" w:color="auto"/>
                    <w:right w:val="none" w:sz="0" w:space="0" w:color="auto"/>
                  </w:divBdr>
                  <w:divsChild>
                    <w:div w:id="285233796">
                      <w:marLeft w:val="0"/>
                      <w:marRight w:val="0"/>
                      <w:marTop w:val="0"/>
                      <w:marBottom w:val="0"/>
                      <w:divBdr>
                        <w:top w:val="none" w:sz="0" w:space="0" w:color="auto"/>
                        <w:left w:val="none" w:sz="0" w:space="0" w:color="auto"/>
                        <w:bottom w:val="none" w:sz="0" w:space="0" w:color="auto"/>
                        <w:right w:val="none" w:sz="0" w:space="0" w:color="auto"/>
                      </w:divBdr>
                      <w:divsChild>
                        <w:div w:id="1671103886">
                          <w:marLeft w:val="0"/>
                          <w:marRight w:val="0"/>
                          <w:marTop w:val="0"/>
                          <w:marBottom w:val="0"/>
                          <w:divBdr>
                            <w:top w:val="none" w:sz="0" w:space="0" w:color="auto"/>
                            <w:left w:val="none" w:sz="0" w:space="0" w:color="auto"/>
                            <w:bottom w:val="none" w:sz="0" w:space="0" w:color="auto"/>
                            <w:right w:val="none" w:sz="0" w:space="0" w:color="auto"/>
                          </w:divBdr>
                          <w:divsChild>
                            <w:div w:id="1787965242">
                              <w:marLeft w:val="0"/>
                              <w:marRight w:val="0"/>
                              <w:marTop w:val="0"/>
                              <w:marBottom w:val="0"/>
                              <w:divBdr>
                                <w:top w:val="none" w:sz="0" w:space="0" w:color="auto"/>
                                <w:left w:val="none" w:sz="0" w:space="0" w:color="auto"/>
                                <w:bottom w:val="none" w:sz="0" w:space="0" w:color="auto"/>
                                <w:right w:val="none" w:sz="0" w:space="0" w:color="auto"/>
                              </w:divBdr>
                              <w:divsChild>
                                <w:div w:id="1819417638">
                                  <w:marLeft w:val="0"/>
                                  <w:marRight w:val="0"/>
                                  <w:marTop w:val="0"/>
                                  <w:marBottom w:val="0"/>
                                  <w:divBdr>
                                    <w:top w:val="none" w:sz="0" w:space="0" w:color="auto"/>
                                    <w:left w:val="none" w:sz="0" w:space="0" w:color="auto"/>
                                    <w:bottom w:val="none" w:sz="0" w:space="0" w:color="auto"/>
                                    <w:right w:val="none" w:sz="0" w:space="0" w:color="auto"/>
                                  </w:divBdr>
                                  <w:divsChild>
                                    <w:div w:id="318315892">
                                      <w:marLeft w:val="0"/>
                                      <w:marRight w:val="0"/>
                                      <w:marTop w:val="0"/>
                                      <w:marBottom w:val="0"/>
                                      <w:divBdr>
                                        <w:top w:val="none" w:sz="0" w:space="0" w:color="auto"/>
                                        <w:left w:val="none" w:sz="0" w:space="0" w:color="auto"/>
                                        <w:bottom w:val="none" w:sz="0" w:space="0" w:color="auto"/>
                                        <w:right w:val="none" w:sz="0" w:space="0" w:color="auto"/>
                                      </w:divBdr>
                                      <w:divsChild>
                                        <w:div w:id="1601065119">
                                          <w:marLeft w:val="0"/>
                                          <w:marRight w:val="0"/>
                                          <w:marTop w:val="0"/>
                                          <w:marBottom w:val="0"/>
                                          <w:divBdr>
                                            <w:top w:val="none" w:sz="0" w:space="0" w:color="auto"/>
                                            <w:left w:val="none" w:sz="0" w:space="0" w:color="auto"/>
                                            <w:bottom w:val="none" w:sz="0" w:space="0" w:color="auto"/>
                                            <w:right w:val="none" w:sz="0" w:space="0" w:color="auto"/>
                                          </w:divBdr>
                                          <w:divsChild>
                                            <w:div w:id="1621570786">
                                              <w:marLeft w:val="0"/>
                                              <w:marRight w:val="0"/>
                                              <w:marTop w:val="0"/>
                                              <w:marBottom w:val="0"/>
                                              <w:divBdr>
                                                <w:top w:val="none" w:sz="0" w:space="0" w:color="auto"/>
                                                <w:left w:val="none" w:sz="0" w:space="0" w:color="auto"/>
                                                <w:bottom w:val="none" w:sz="0" w:space="0" w:color="auto"/>
                                                <w:right w:val="none" w:sz="0" w:space="0" w:color="auto"/>
                                              </w:divBdr>
                                              <w:divsChild>
                                                <w:div w:id="307977872">
                                                  <w:marLeft w:val="0"/>
                                                  <w:marRight w:val="0"/>
                                                  <w:marTop w:val="0"/>
                                                  <w:marBottom w:val="0"/>
                                                  <w:divBdr>
                                                    <w:top w:val="none" w:sz="0" w:space="0" w:color="auto"/>
                                                    <w:left w:val="none" w:sz="0" w:space="0" w:color="auto"/>
                                                    <w:bottom w:val="none" w:sz="0" w:space="0" w:color="auto"/>
                                                    <w:right w:val="none" w:sz="0" w:space="0" w:color="auto"/>
                                                  </w:divBdr>
                                                  <w:divsChild>
                                                    <w:div w:id="1020624832">
                                                      <w:marLeft w:val="0"/>
                                                      <w:marRight w:val="0"/>
                                                      <w:marTop w:val="0"/>
                                                      <w:marBottom w:val="0"/>
                                                      <w:divBdr>
                                                        <w:top w:val="none" w:sz="0" w:space="0" w:color="auto"/>
                                                        <w:left w:val="none" w:sz="0" w:space="0" w:color="auto"/>
                                                        <w:bottom w:val="none" w:sz="0" w:space="0" w:color="auto"/>
                                                        <w:right w:val="none" w:sz="0" w:space="0" w:color="auto"/>
                                                      </w:divBdr>
                                                      <w:divsChild>
                                                        <w:div w:id="11128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file:///D:\UserData\jkrause\Documents\Meine%20Daten\B&#252;cher\Fachbuchprojekte\ASP.NET%20Extensibility\Images\19835f0801.tif" TargetMode="External"/><Relationship Id="rId5" Type="http://schemas.microsoft.com/office/2007/relationships/stylesWithEffects" Target="stylesWithEffects.xml"/><Relationship Id="rId10" Type="http://schemas.openxmlformats.org/officeDocument/2006/relationships/image" Target="file:///D:\UserData\jkrause\Documents\Meine%20Daten\B&#252;cher\Fachbuchprojekte\ASP.NET%20Extensibility\Images\19835f0800.ti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ApressStyles_122906.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8585C-77A8-4ECF-BFA3-9BFF57230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ApressStyles_122906.dot</Template>
  <TotalTime>0</TotalTime>
  <Pages>35</Pages>
  <Words>9813</Words>
  <Characters>61828</Characters>
  <Application>Microsoft Office Word</Application>
  <DocSecurity>0</DocSecurity>
  <Lines>515</Lines>
  <Paragraphs>142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Apress Standard Book Design</vt:lpstr>
      <vt:lpstr>Apress Standard Book Design</vt:lpstr>
    </vt:vector>
  </TitlesOfParts>
  <Company>Apress</Company>
  <LinksUpToDate>false</LinksUpToDate>
  <CharactersWithSpaces>71499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Jörg Krause</dc:creator>
  <cp:lastModifiedBy>Joerg Krause</cp:lastModifiedBy>
  <cp:revision>6</cp:revision>
  <cp:lastPrinted>2004-09-17T15:07:00Z</cp:lastPrinted>
  <dcterms:created xsi:type="dcterms:W3CDTF">2009-05-24T20:36:00Z</dcterms:created>
  <dcterms:modified xsi:type="dcterms:W3CDTF">2012-04-03T10:11:00Z</dcterms:modified>
</cp:coreProperties>
</file>