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6E" w:rsidRDefault="0054256E">
      <w:pPr>
        <w:pStyle w:val="ChapterNumber"/>
        <w:outlineLvl w:val="0"/>
      </w:pPr>
      <w:bookmarkStart w:id="0" w:name="_Toc218319713"/>
      <w:r>
        <w:t xml:space="preserve">Chapter </w:t>
      </w:r>
      <w:r w:rsidR="00D57BA1">
        <w:t>7</w:t>
      </w:r>
      <w:r>
        <w:t>—</w:t>
      </w:r>
      <w:bookmarkEnd w:id="0"/>
      <w:r w:rsidR="00D57BA1">
        <w:t>Security And User Management</w:t>
      </w:r>
    </w:p>
    <w:p w:rsidR="00D57BA1" w:rsidRDefault="00D57BA1" w:rsidP="00D57BA1">
      <w:pPr>
        <w:pStyle w:val="berschrift1"/>
      </w:pPr>
      <w:bookmarkStart w:id="1" w:name="_Toc218319714"/>
      <w:r>
        <w:t xml:space="preserve">Security </w:t>
      </w:r>
      <w:proofErr w:type="gramStart"/>
      <w:r>
        <w:t>And</w:t>
      </w:r>
      <w:proofErr w:type="gramEnd"/>
      <w:r>
        <w:t xml:space="preserve"> User Management </w:t>
      </w:r>
    </w:p>
    <w:p w:rsidR="002D481C" w:rsidRDefault="003773E2" w:rsidP="002D481C">
      <w:pPr>
        <w:pStyle w:val="BodyTextFirst"/>
      </w:pPr>
      <w:r>
        <w:t xml:space="preserve">Most business </w:t>
      </w:r>
      <w:r w:rsidR="002D481C">
        <w:t>application</w:t>
      </w:r>
      <w:r>
        <w:t>s</w:t>
      </w:r>
      <w:r w:rsidR="002D481C">
        <w:t xml:space="preserve"> </w:t>
      </w:r>
      <w:r>
        <w:t xml:space="preserve">include </w:t>
      </w:r>
      <w:r w:rsidR="002D481C">
        <w:t xml:space="preserve">user management.  </w:t>
      </w:r>
      <w:r w:rsidR="00DA1076">
        <w:t xml:space="preserve">Such </w:t>
      </w:r>
      <w:r w:rsidR="002D481C">
        <w:t>application</w:t>
      </w:r>
      <w:r w:rsidR="00DA1076">
        <w:t>s</w:t>
      </w:r>
      <w:r w:rsidR="002D481C">
        <w:t xml:space="preserve"> </w:t>
      </w:r>
      <w:r w:rsidR="00634BE5">
        <w:t>must</w:t>
      </w:r>
      <w:r w:rsidR="002D481C">
        <w:t xml:space="preserve"> </w:t>
      </w:r>
      <w:r w:rsidR="00DA1076">
        <w:t xml:space="preserve">therefore </w:t>
      </w:r>
      <w:r w:rsidR="002D481C">
        <w:t>handle security and user settings. In ASP.NET</w:t>
      </w:r>
      <w:r w:rsidR="00634BE5">
        <w:t>,</w:t>
      </w:r>
      <w:r w:rsidR="002D481C">
        <w:t xml:space="preserve"> you</w:t>
      </w:r>
      <w:r w:rsidR="00634BE5">
        <w:t>’ll</w:t>
      </w:r>
      <w:r w:rsidR="002D481C">
        <w:t xml:space="preserve"> find a comprehensive collection of features, services, classes and controls to manage users</w:t>
      </w:r>
      <w:r w:rsidR="00634BE5">
        <w:t>, as well as</w:t>
      </w:r>
      <w:r w:rsidR="002D481C">
        <w:t xml:space="preserve"> their roles, settings, and access conditions.</w:t>
      </w:r>
    </w:p>
    <w:p w:rsidR="00FD2173" w:rsidRDefault="00FD2173" w:rsidP="002D481C">
      <w:pPr>
        <w:pStyle w:val="BodyTextCont"/>
      </w:pPr>
      <w:r>
        <w:t>In this chapter</w:t>
      </w:r>
      <w:r w:rsidR="00634BE5">
        <w:t>,</w:t>
      </w:r>
      <w:r>
        <w:t xml:space="preserve"> you’ll learn</w:t>
      </w:r>
      <w:r w:rsidR="00634BE5">
        <w:t xml:space="preserve"> about</w:t>
      </w:r>
      <w:r>
        <w:t>:</w:t>
      </w:r>
    </w:p>
    <w:p w:rsidR="00FD2173" w:rsidRDefault="00FD2173" w:rsidP="00FD2173">
      <w:pPr>
        <w:pStyle w:val="BulletFirst"/>
      </w:pPr>
      <w:r>
        <w:tab/>
        <w:t>*</w:t>
      </w:r>
      <w:r>
        <w:tab/>
        <w:t xml:space="preserve">The </w:t>
      </w:r>
      <w:r w:rsidR="008C08ED">
        <w:t xml:space="preserve">components forming </w:t>
      </w:r>
      <w:r>
        <w:t>security and user management</w:t>
      </w:r>
    </w:p>
    <w:p w:rsidR="00FD2173" w:rsidRDefault="00FD2173" w:rsidP="00FD2173">
      <w:pPr>
        <w:pStyle w:val="Bullet"/>
      </w:pPr>
      <w:r>
        <w:tab/>
        <w:t>*</w:t>
      </w:r>
      <w:r>
        <w:tab/>
        <w:t>Extending the underlying providers, especially the Membership and Role provider</w:t>
      </w:r>
      <w:r w:rsidR="00634BE5">
        <w:t>s</w:t>
      </w:r>
    </w:p>
    <w:p w:rsidR="002D481C" w:rsidRDefault="00FD2173" w:rsidP="000E63F7">
      <w:pPr>
        <w:pStyle w:val="BulletLast"/>
      </w:pPr>
      <w:r>
        <w:tab/>
        <w:t>*</w:t>
      </w:r>
      <w:r>
        <w:tab/>
        <w:t>Customizing and extending the profile provider</w:t>
      </w:r>
    </w:p>
    <w:p w:rsidR="00FD2173" w:rsidRPr="00FD2173" w:rsidRDefault="00FD2173" w:rsidP="00FD2173">
      <w:pPr>
        <w:pStyle w:val="BodyTextCont"/>
      </w:pPr>
      <w:r>
        <w:t xml:space="preserve">All of these capabilities </w:t>
      </w:r>
      <w:r w:rsidR="00634BE5">
        <w:t xml:space="preserve">are </w:t>
      </w:r>
      <w:r>
        <w:t>base</w:t>
      </w:r>
      <w:r w:rsidR="00634BE5">
        <w:t>d</w:t>
      </w:r>
      <w:r>
        <w:t xml:space="preserve"> on the provider model introduced in chapter 4. </w:t>
      </w:r>
      <w:r w:rsidR="008C08ED">
        <w:t>(</w:t>
      </w:r>
      <w:r w:rsidR="000F7ACB">
        <w:t>Of course, that is</w:t>
      </w:r>
      <w:r w:rsidR="00634BE5">
        <w:t xml:space="preserve"> </w:t>
      </w:r>
      <w:r w:rsidR="000F7ACB">
        <w:t xml:space="preserve">the resource for </w:t>
      </w:r>
      <w:r>
        <w:t>more about the basic design of providers and how to extend and configure them.</w:t>
      </w:r>
      <w:r w:rsidR="008C08ED">
        <w:t>)</w:t>
      </w:r>
      <w:r>
        <w:t xml:space="preserve"> </w:t>
      </w:r>
    </w:p>
    <w:p w:rsidR="00E31035" w:rsidRDefault="00E31035" w:rsidP="00E31035">
      <w:pPr>
        <w:pStyle w:val="berschrift2"/>
      </w:pPr>
      <w:bookmarkStart w:id="2" w:name="_Toc217443957"/>
      <w:bookmarkStart w:id="3" w:name="_Toc217444061"/>
      <w:r>
        <w:t>Built-In Capabilities</w:t>
      </w:r>
      <w:bookmarkEnd w:id="2"/>
      <w:bookmarkEnd w:id="3"/>
    </w:p>
    <w:p w:rsidR="00E31035" w:rsidRDefault="00634BE5" w:rsidP="006018F4">
      <w:pPr>
        <w:pStyle w:val="BodyTextFirst"/>
      </w:pPr>
      <w:r>
        <w:t xml:space="preserve">Conceptually, </w:t>
      </w:r>
      <w:r w:rsidR="006018F4">
        <w:t xml:space="preserve">ASP.NET </w:t>
      </w:r>
      <w:r w:rsidR="000F7ACB">
        <w:t xml:space="preserve">employs </w:t>
      </w:r>
      <w:r w:rsidR="006018F4">
        <w:t xml:space="preserve">the principle of </w:t>
      </w:r>
      <w:r w:rsidR="002165CA">
        <w:t>“</w:t>
      </w:r>
      <w:r w:rsidR="006018F4">
        <w:t>gate</w:t>
      </w:r>
      <w:r>
        <w:t xml:space="preserve"> </w:t>
      </w:r>
      <w:r w:rsidR="006018F4">
        <w:t>keepers</w:t>
      </w:r>
      <w:r w:rsidR="002165CA">
        <w:t>”</w:t>
      </w:r>
      <w:r w:rsidR="006018F4">
        <w:t xml:space="preserve">. </w:t>
      </w:r>
      <w:r>
        <w:t>A</w:t>
      </w:r>
      <w:r w:rsidR="006018F4">
        <w:t xml:space="preserve"> gate keeper is a module that sits </w:t>
      </w:r>
      <w:r w:rsidR="000E63F7">
        <w:t>on</w:t>
      </w:r>
      <w:r w:rsidR="006018F4">
        <w:t xml:space="preserve"> top of the pipeline </w:t>
      </w:r>
      <w:r>
        <w:t xml:space="preserve">observing </w:t>
      </w:r>
      <w:r w:rsidR="006018F4">
        <w:t xml:space="preserve">every incoming request. </w:t>
      </w:r>
      <w:r>
        <w:t xml:space="preserve">Like any other module, its </w:t>
      </w:r>
      <w:r w:rsidR="006018F4">
        <w:t xml:space="preserve">implementation </w:t>
      </w:r>
      <w:r>
        <w:t xml:space="preserve">is </w:t>
      </w:r>
      <w:r w:rsidR="006018F4">
        <w:t>base</w:t>
      </w:r>
      <w:r>
        <w:t>d</w:t>
      </w:r>
      <w:r w:rsidR="006018F4">
        <w:t xml:space="preserve"> on</w:t>
      </w:r>
      <w:r>
        <w:t xml:space="preserve"> the</w:t>
      </w:r>
      <w:r w:rsidR="006018F4">
        <w:t xml:space="preserve"> </w:t>
      </w:r>
      <w:proofErr w:type="spellStart"/>
      <w:r w:rsidR="006018F4" w:rsidRPr="006018F4">
        <w:rPr>
          <w:rStyle w:val="CodeInline"/>
        </w:rPr>
        <w:t>IHttpModule</w:t>
      </w:r>
      <w:proofErr w:type="spellEnd"/>
      <w:r w:rsidR="006018F4">
        <w:t xml:space="preserve"> interface.</w:t>
      </w:r>
      <w:r>
        <w:t xml:space="preserve"> There are usually</w:t>
      </w:r>
      <w:r w:rsidR="006018F4">
        <w:t xml:space="preserve"> </w:t>
      </w:r>
      <w:r>
        <w:t>s</w:t>
      </w:r>
      <w:r w:rsidR="006018F4">
        <w:t xml:space="preserve">everal such modules in </w:t>
      </w:r>
      <w:r w:rsidR="000E63F7">
        <w:t xml:space="preserve">a </w:t>
      </w:r>
      <w:r w:rsidR="006018F4">
        <w:t>row</w:t>
      </w:r>
      <w:r>
        <w:t>,</w:t>
      </w:r>
      <w:r w:rsidR="006018F4">
        <w:t xml:space="preserve"> each of them handl</w:t>
      </w:r>
      <w:r>
        <w:t>ing</w:t>
      </w:r>
      <w:r w:rsidR="006018F4">
        <w:t xml:space="preserve"> a specific kind of access security or authorization. As </w:t>
      </w:r>
      <w:r>
        <w:t xml:space="preserve">we’ve learned </w:t>
      </w:r>
      <w:r w:rsidR="006018F4">
        <w:t>in previous chapters</w:t>
      </w:r>
      <w:r>
        <w:t>,</w:t>
      </w:r>
      <w:r w:rsidR="006018F4">
        <w:t xml:space="preserve"> the provider and module model</w:t>
      </w:r>
      <w:r>
        <w:t>s</w:t>
      </w:r>
      <w:r w:rsidR="006018F4">
        <w:t xml:space="preserve"> </w:t>
      </w:r>
      <w:r>
        <w:t xml:space="preserve">are </w:t>
      </w:r>
      <w:r w:rsidR="006018F4">
        <w:t xml:space="preserve">highly extensible. </w:t>
      </w:r>
      <w:r>
        <w:t xml:space="preserve">This </w:t>
      </w:r>
      <w:r w:rsidR="006018F4">
        <w:t xml:space="preserve">gives you the </w:t>
      </w:r>
      <w:r w:rsidR="002C157C">
        <w:t xml:space="preserve">opportunity </w:t>
      </w:r>
      <w:r w:rsidR="006018F4">
        <w:t xml:space="preserve">to add </w:t>
      </w:r>
      <w:r>
        <w:t xml:space="preserve">new </w:t>
      </w:r>
      <w:r w:rsidR="006018F4">
        <w:t xml:space="preserve">modules specific to the needs of your application and </w:t>
      </w:r>
      <w:r>
        <w:t xml:space="preserve">your </w:t>
      </w:r>
      <w:r w:rsidR="006018F4">
        <w:t>desired security levels.</w:t>
      </w:r>
    </w:p>
    <w:p w:rsidR="006018F4" w:rsidRDefault="006018F4" w:rsidP="006018F4">
      <w:pPr>
        <w:pStyle w:val="BodyTextCont"/>
      </w:pPr>
      <w:r>
        <w:t xml:space="preserve">One of the basic concepts of web security is the statelessness of HTTP. </w:t>
      </w:r>
      <w:r w:rsidR="002C157C">
        <w:t>Because</w:t>
      </w:r>
      <w:r>
        <w:t xml:space="preserve"> the protocol </w:t>
      </w:r>
      <w:r w:rsidR="00634BE5">
        <w:t xml:space="preserve">essentially </w:t>
      </w:r>
      <w:r>
        <w:t xml:space="preserve">uses a </w:t>
      </w:r>
      <w:r w:rsidR="002C157C">
        <w:t>“</w:t>
      </w:r>
      <w:r>
        <w:t>fire and forget</w:t>
      </w:r>
      <w:r w:rsidR="002C157C">
        <w:t>”</w:t>
      </w:r>
      <w:r>
        <w:t xml:space="preserve"> </w:t>
      </w:r>
      <w:r w:rsidR="002C157C">
        <w:t>approach</w:t>
      </w:r>
      <w:r w:rsidR="00634BE5">
        <w:t>,</w:t>
      </w:r>
      <w:r>
        <w:t xml:space="preserve"> </w:t>
      </w:r>
      <w:r w:rsidR="002C157C">
        <w:t xml:space="preserve">the security aspects of </w:t>
      </w:r>
      <w:r>
        <w:t xml:space="preserve">every request must be </w:t>
      </w:r>
      <w:r w:rsidR="002C157C">
        <w:t>checked</w:t>
      </w:r>
      <w:r>
        <w:t xml:space="preserve">. </w:t>
      </w:r>
      <w:r w:rsidR="00035E48">
        <w:t xml:space="preserve">Since </w:t>
      </w:r>
      <w:r>
        <w:t>subsequent action</w:t>
      </w:r>
      <w:r w:rsidR="00634BE5">
        <w:t>s</w:t>
      </w:r>
      <w:r>
        <w:t xml:space="preserve"> might require authorization or authentication</w:t>
      </w:r>
      <w:r w:rsidR="00634BE5">
        <w:t>,</w:t>
      </w:r>
      <w:r>
        <w:t xml:space="preserve"> the security modules are </w:t>
      </w:r>
      <w:r w:rsidR="00DE081F">
        <w:t xml:space="preserve">positioned </w:t>
      </w:r>
      <w:r>
        <w:t xml:space="preserve">first in the line invoked by pipeline events. </w:t>
      </w:r>
    </w:p>
    <w:p w:rsidR="00E850BA" w:rsidRDefault="00E850BA" w:rsidP="00E850BA">
      <w:pPr>
        <w:pStyle w:val="Figure"/>
      </w:pPr>
      <w:r>
        <w:rPr>
          <w:noProof/>
          <w:lang w:val="de-DE" w:eastAsia="de-DE"/>
        </w:rPr>
        <w:lastRenderedPageBreak/>
        <w:drawing>
          <wp:inline distT="0" distB="0" distL="0" distR="0">
            <wp:extent cx="3480816" cy="4187952"/>
            <wp:effectExtent l="19050" t="0" r="5334" b="0"/>
            <wp:docPr id="7" name="19835f0701.tif" descr="D:\UserData\jkrause\Documents\Meine Daten\Bücher\Fachbuchprojekte\ASP.NET Extensibility\Images\19835f07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1.tif"/>
                    <pic:cNvPicPr/>
                  </pic:nvPicPr>
                  <pic:blipFill>
                    <a:blip r:link="rId10" cstate="print"/>
                    <a:stretch>
                      <a:fillRect/>
                    </a:stretch>
                  </pic:blipFill>
                  <pic:spPr>
                    <a:xfrm>
                      <a:off x="0" y="0"/>
                      <a:ext cx="3480816" cy="4187952"/>
                    </a:xfrm>
                    <a:prstGeom prst="rect">
                      <a:avLst/>
                    </a:prstGeom>
                  </pic:spPr>
                </pic:pic>
              </a:graphicData>
            </a:graphic>
          </wp:inline>
        </w:drawing>
      </w:r>
    </w:p>
    <w:p w:rsidR="00E850BA" w:rsidRPr="009779C9" w:rsidRDefault="00E850BA" w:rsidP="00E850BA">
      <w:pPr>
        <w:pStyle w:val="Production"/>
      </w:pPr>
      <w:r>
        <w:t xml:space="preserve">Insert </w:t>
      </w:r>
      <w:r w:rsidRPr="009779C9">
        <w:t>19835f070</w:t>
      </w:r>
      <w:r>
        <w:t>1</w:t>
      </w:r>
      <w:r w:rsidRPr="009779C9">
        <w:t>.tif</w:t>
      </w:r>
    </w:p>
    <w:p w:rsidR="00F5524A" w:rsidRDefault="00F5524A" w:rsidP="00F5524A">
      <w:pPr>
        <w:pStyle w:val="FigureCaption"/>
      </w:pPr>
      <w:r>
        <w:t xml:space="preserve">Figure </w:t>
      </w:r>
      <w:r w:rsidR="00036B62">
        <w:t>7-</w:t>
      </w:r>
      <w:r w:rsidR="00481E3A">
        <w:fldChar w:fldCharType="begin"/>
      </w:r>
      <w:r w:rsidR="00481E3A">
        <w:instrText xml:space="preserve"> SEQ Figure \* ARABIC </w:instrText>
      </w:r>
      <w:r w:rsidR="00481E3A">
        <w:fldChar w:fldCharType="separate"/>
      </w:r>
      <w:r w:rsidR="009779C9">
        <w:t>1</w:t>
      </w:r>
      <w:r w:rsidR="00481E3A">
        <w:fldChar w:fldCharType="end"/>
      </w:r>
      <w:r w:rsidR="00E850BA">
        <w:t>. The chain of authentication and authorization providers</w:t>
      </w:r>
    </w:p>
    <w:p w:rsidR="001C3EC2" w:rsidRDefault="001C3EC2" w:rsidP="006018F4">
      <w:pPr>
        <w:pStyle w:val="BodyTextCont"/>
      </w:pPr>
      <w:r>
        <w:t>The pipeline fir</w:t>
      </w:r>
      <w:r w:rsidR="00D14CDA">
        <w:t>es</w:t>
      </w:r>
      <w:r>
        <w:t xml:space="preserve"> events</w:t>
      </w:r>
      <w:r w:rsidR="00D14CDA">
        <w:t xml:space="preserve"> in a specific order</w:t>
      </w:r>
      <w:r>
        <w:t>. First</w:t>
      </w:r>
      <w:r w:rsidR="00634BE5">
        <w:t>ly</w:t>
      </w:r>
      <w:r>
        <w:t>, the user is authenticated</w:t>
      </w:r>
      <w:r w:rsidR="00634BE5">
        <w:t xml:space="preserve"> via the</w:t>
      </w:r>
      <w:r>
        <w:t xml:space="preserve"> </w:t>
      </w:r>
      <w:proofErr w:type="spellStart"/>
      <w:r w:rsidRPr="001C3EC2">
        <w:rPr>
          <w:rStyle w:val="CodeInline"/>
        </w:rPr>
        <w:t>AuthenticateRequest</w:t>
      </w:r>
      <w:proofErr w:type="spellEnd"/>
      <w:r w:rsidR="00634BE5">
        <w:rPr>
          <w:rStyle w:val="CodeInline"/>
        </w:rPr>
        <w:t xml:space="preserve"> </w:t>
      </w:r>
      <w:r w:rsidR="000E63F7">
        <w:t>event</w:t>
      </w:r>
      <w:r>
        <w:t xml:space="preserve">. After </w:t>
      </w:r>
      <w:r w:rsidR="00634BE5">
        <w:t xml:space="preserve">establishing the user’s identity, </w:t>
      </w:r>
      <w:r>
        <w:t xml:space="preserve">authorization </w:t>
      </w:r>
      <w:r w:rsidR="00D14CDA">
        <w:t>occurs, and</w:t>
      </w:r>
      <w:r>
        <w:t xml:space="preserve"> </w:t>
      </w:r>
      <w:r w:rsidR="00D14CDA">
        <w:t xml:space="preserve">the </w:t>
      </w:r>
      <w:proofErr w:type="spellStart"/>
      <w:r w:rsidR="00D14CDA" w:rsidRPr="001C3EC2">
        <w:rPr>
          <w:rStyle w:val="CodeInline"/>
        </w:rPr>
        <w:t>AuthorizeRequest</w:t>
      </w:r>
      <w:proofErr w:type="spellEnd"/>
      <w:r w:rsidR="00D14CDA" w:rsidDel="00D14CDA">
        <w:t xml:space="preserve"> </w:t>
      </w:r>
      <w:r w:rsidR="00D14CDA">
        <w:t xml:space="preserve">event allows the user </w:t>
      </w:r>
      <w:r>
        <w:t xml:space="preserve">access </w:t>
      </w:r>
      <w:r w:rsidR="002165CA">
        <w:t>to</w:t>
      </w:r>
      <w:r>
        <w:t xml:space="preserve"> </w:t>
      </w:r>
      <w:r w:rsidR="00D14CDA">
        <w:t xml:space="preserve">certain </w:t>
      </w:r>
      <w:r>
        <w:t>resource</w:t>
      </w:r>
      <w:r w:rsidR="002165CA">
        <w:t>s</w:t>
      </w:r>
      <w:r>
        <w:t xml:space="preserve">. </w:t>
      </w:r>
      <w:r w:rsidR="00D14CDA">
        <w:t xml:space="preserve">The order in which these events are fired is crucial as </w:t>
      </w:r>
      <w:r>
        <w:t>the session state becomes available</w:t>
      </w:r>
      <w:r w:rsidR="00D14CDA">
        <w:t xml:space="preserve"> only</w:t>
      </w:r>
      <w:r>
        <w:t xml:space="preserve"> after both events are handled</w:t>
      </w:r>
      <w:r w:rsidR="00D14CDA">
        <w:t xml:space="preserve"> (see Figure 7-2)</w:t>
      </w:r>
      <w:r>
        <w:t xml:space="preserve">. </w:t>
      </w:r>
      <w:r w:rsidR="00D14CDA">
        <w:t xml:space="preserve">This </w:t>
      </w:r>
      <w:r>
        <w:t xml:space="preserve">means </w:t>
      </w:r>
      <w:r w:rsidR="00D14CDA">
        <w:t xml:space="preserve">that no </w:t>
      </w:r>
      <w:r>
        <w:t>session</w:t>
      </w:r>
      <w:r w:rsidR="00D14CDA">
        <w:t>-</w:t>
      </w:r>
      <w:r>
        <w:t xml:space="preserve">related data </w:t>
      </w:r>
      <w:r w:rsidR="00D14CDA">
        <w:t xml:space="preserve">can be stored </w:t>
      </w:r>
      <w:r>
        <w:t xml:space="preserve">to support </w:t>
      </w:r>
      <w:r w:rsidR="00D14CDA">
        <w:t xml:space="preserve">the </w:t>
      </w:r>
      <w:r>
        <w:t>authentica</w:t>
      </w:r>
      <w:r w:rsidR="00F5524A">
        <w:t>tion and authorization modules.</w:t>
      </w:r>
    </w:p>
    <w:p w:rsidR="00790C67" w:rsidRPr="00790C67" w:rsidRDefault="00790C67" w:rsidP="00790C67">
      <w:pPr>
        <w:pStyle w:val="Figure"/>
      </w:pPr>
      <w:r>
        <w:rPr>
          <w:noProof/>
          <w:lang w:val="de-DE" w:eastAsia="de-DE"/>
        </w:rPr>
        <w:lastRenderedPageBreak/>
        <w:drawing>
          <wp:inline distT="0" distB="0" distL="0" distR="0">
            <wp:extent cx="4584192" cy="3779520"/>
            <wp:effectExtent l="19050" t="0" r="6858" b="0"/>
            <wp:docPr id="8" name="19835f0702.tif" descr="D:\UserData\jkrause\Documents\Meine Daten\Bücher\Fachbuchprojekte\ASP.NET Extensibility\Images\19835f07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2.tif"/>
                    <pic:cNvPicPr/>
                  </pic:nvPicPr>
                  <pic:blipFill>
                    <a:blip r:link="rId11" cstate="print"/>
                    <a:stretch>
                      <a:fillRect/>
                    </a:stretch>
                  </pic:blipFill>
                  <pic:spPr>
                    <a:xfrm>
                      <a:off x="0" y="0"/>
                      <a:ext cx="4584192" cy="3779520"/>
                    </a:xfrm>
                    <a:prstGeom prst="rect">
                      <a:avLst/>
                    </a:prstGeom>
                  </pic:spPr>
                </pic:pic>
              </a:graphicData>
            </a:graphic>
          </wp:inline>
        </w:drawing>
      </w:r>
    </w:p>
    <w:p w:rsidR="00BD5B93" w:rsidRPr="00BD5B93" w:rsidRDefault="00BD5B93" w:rsidP="00BD5B93">
      <w:pPr>
        <w:pStyle w:val="Production"/>
      </w:pPr>
      <w:r>
        <w:t xml:space="preserve">Insert </w:t>
      </w:r>
      <w:r w:rsidRPr="009779C9">
        <w:t>19835f070</w:t>
      </w:r>
      <w:r>
        <w:t>2</w:t>
      </w:r>
      <w:r w:rsidRPr="009779C9">
        <w:t>.tif</w:t>
      </w:r>
    </w:p>
    <w:p w:rsidR="00F5524A" w:rsidRDefault="00F5524A" w:rsidP="00F5524A">
      <w:pPr>
        <w:pStyle w:val="FigureCaption"/>
      </w:pPr>
      <w:r>
        <w:t xml:space="preserve">Figure </w:t>
      </w:r>
      <w:r w:rsidR="005B0D1E">
        <w:t>7-</w:t>
      </w:r>
      <w:r w:rsidR="00481E3A">
        <w:fldChar w:fldCharType="begin"/>
      </w:r>
      <w:r w:rsidR="00481E3A">
        <w:instrText xml:space="preserve"> SEQ Figure \* ARABIC </w:instrText>
      </w:r>
      <w:r w:rsidR="00481E3A">
        <w:fldChar w:fldCharType="separate"/>
      </w:r>
      <w:r w:rsidR="009779C9">
        <w:t>2</w:t>
      </w:r>
      <w:r w:rsidR="00481E3A">
        <w:fldChar w:fldCharType="end"/>
      </w:r>
      <w:r w:rsidR="00303929">
        <w:t>.</w:t>
      </w:r>
      <w:r w:rsidR="00AA642A">
        <w:t xml:space="preserve"> </w:t>
      </w:r>
      <w:commentRangeStart w:id="4"/>
      <w:r w:rsidR="00AA642A">
        <w:t xml:space="preserve">Application events </w:t>
      </w:r>
      <w:commentRangeEnd w:id="4"/>
      <w:r w:rsidR="0041293E">
        <w:rPr>
          <w:rStyle w:val="Kommentarzeichen"/>
          <w:i w:val="0"/>
          <w:noProof w:val="0"/>
        </w:rPr>
        <w:commentReference w:id="4"/>
      </w:r>
      <w:r w:rsidR="00AA642A">
        <w:t>involved in the authentication and authorization cycle</w:t>
      </w:r>
    </w:p>
    <w:p w:rsidR="006018F4" w:rsidRDefault="001C3EC2" w:rsidP="006018F4">
      <w:pPr>
        <w:pStyle w:val="BodyTextCont"/>
      </w:pPr>
      <w:r>
        <w:t>After successful</w:t>
      </w:r>
      <w:r w:rsidR="00D14CDA">
        <w:t xml:space="preserve"> user</w:t>
      </w:r>
      <w:r>
        <w:t xml:space="preserve"> identification</w:t>
      </w:r>
      <w:r w:rsidR="00D14CDA">
        <w:t xml:space="preserve">, </w:t>
      </w:r>
      <w:r w:rsidR="007E3B53">
        <w:t>their</w:t>
      </w:r>
      <w:r>
        <w:t xml:space="preserve"> credentials are stored as </w:t>
      </w:r>
      <w:r w:rsidR="00D14CDA">
        <w:t>an</w:t>
      </w:r>
      <w:r>
        <w:t xml:space="preserve"> object contain</w:t>
      </w:r>
      <w:r w:rsidR="00D14CDA">
        <w:t>ing</w:t>
      </w:r>
      <w:r>
        <w:t xml:space="preserve"> the</w:t>
      </w:r>
      <w:r w:rsidR="00D14CDA">
        <w:t>ir</w:t>
      </w:r>
      <w:r>
        <w:t xml:space="preserve"> information. </w:t>
      </w:r>
      <w:r w:rsidR="00D14CDA">
        <w:t xml:space="preserve">These </w:t>
      </w:r>
      <w:r>
        <w:t>credentials consist of a username/password pair and</w:t>
      </w:r>
      <w:r w:rsidR="00D14CDA">
        <w:t>,</w:t>
      </w:r>
      <w:r>
        <w:t xml:space="preserve"> optionally</w:t>
      </w:r>
      <w:r w:rsidR="00D14CDA">
        <w:t>,</w:t>
      </w:r>
      <w:r>
        <w:t xml:space="preserve"> additional data </w:t>
      </w:r>
      <w:r w:rsidR="00D14CDA">
        <w:t xml:space="preserve">such as </w:t>
      </w:r>
      <w:r>
        <w:t>roles or lifetime. Different authorization techniques</w:t>
      </w:r>
      <w:r w:rsidR="00FC63A8">
        <w:t xml:space="preserve">, </w:t>
      </w:r>
      <w:r>
        <w:t xml:space="preserve">such </w:t>
      </w:r>
      <w:r w:rsidR="00D14CDA">
        <w:t xml:space="preserve">as </w:t>
      </w:r>
      <w:r w:rsidR="004B55DE">
        <w:t>Windows authentication or Basic authentication</w:t>
      </w:r>
      <w:r w:rsidR="00D14CDA">
        <w:t xml:space="preserve">, </w:t>
      </w:r>
      <w:r w:rsidR="004B55DE">
        <w:t>create different sets of credentials.</w:t>
      </w:r>
      <w:r w:rsidR="008D0B1B">
        <w:t xml:space="preserve"> Information </w:t>
      </w:r>
      <w:r w:rsidR="00D14CDA">
        <w:t xml:space="preserve">which </w:t>
      </w:r>
      <w:r w:rsidR="008D0B1B">
        <w:t>must be available during the whole processing cycle is bound to the current context, nam</w:t>
      </w:r>
      <w:r w:rsidR="00FC63A8">
        <w:t>ely</w:t>
      </w:r>
      <w:r w:rsidR="008D0B1B">
        <w:t xml:space="preserve"> the </w:t>
      </w:r>
      <w:proofErr w:type="spellStart"/>
      <w:r w:rsidR="008D0B1B" w:rsidRPr="008D0B1B">
        <w:rPr>
          <w:rStyle w:val="CodeInline"/>
        </w:rPr>
        <w:t>HttpContext</w:t>
      </w:r>
      <w:proofErr w:type="spellEnd"/>
      <w:r w:rsidR="008D0B1B">
        <w:t xml:space="preserve"> object. </w:t>
      </w:r>
      <w:r w:rsidR="00D14CDA">
        <w:t>T</w:t>
      </w:r>
      <w:r w:rsidR="008D0B1B">
        <w:t xml:space="preserve">he user credentials are stored in the </w:t>
      </w:r>
      <w:r w:rsidR="00F86984" w:rsidRPr="00F86984">
        <w:rPr>
          <w:rStyle w:val="CodeInline"/>
        </w:rPr>
        <w:t>User</w:t>
      </w:r>
      <w:r w:rsidR="008D0B1B">
        <w:t xml:space="preserve"> property</w:t>
      </w:r>
      <w:r w:rsidR="00D14CDA">
        <w:t>,</w:t>
      </w:r>
      <w:r w:rsidR="000E63F7">
        <w:t xml:space="preserve"> and can be </w:t>
      </w:r>
      <w:r w:rsidR="00D14CDA">
        <w:t xml:space="preserve">accessed </w:t>
      </w:r>
      <w:r w:rsidR="007E3B53">
        <w:t xml:space="preserve">in </w:t>
      </w:r>
      <w:r w:rsidR="008D0B1B">
        <w:t>this</w:t>
      </w:r>
      <w:r w:rsidR="007E3B53">
        <w:t xml:space="preserve"> manner</w:t>
      </w:r>
      <w:r w:rsidR="008D0B1B">
        <w:t>:</w:t>
      </w:r>
    </w:p>
    <w:p w:rsidR="001C3EC2" w:rsidRDefault="008D0B1B" w:rsidP="008D0B1B">
      <w:pPr>
        <w:pStyle w:val="CodeSingle"/>
      </w:pPr>
      <w:r>
        <w:t>System.Web.Security.IPrincipal</w:t>
      </w:r>
      <w:r w:rsidRPr="008D0B1B">
        <w:t xml:space="preserve"> user = Context.User;</w:t>
      </w:r>
    </w:p>
    <w:p w:rsidR="00F5524A" w:rsidRDefault="00F5524A" w:rsidP="006018F4">
      <w:pPr>
        <w:pStyle w:val="BodyTextCont"/>
      </w:pPr>
      <w:r w:rsidRPr="00F5524A">
        <w:rPr>
          <w:rStyle w:val="CodeInline"/>
        </w:rPr>
        <w:t>Context</w:t>
      </w:r>
      <w:r>
        <w:t xml:space="preserve"> is provided by the </w:t>
      </w:r>
      <w:r w:rsidRPr="00F5524A">
        <w:rPr>
          <w:rStyle w:val="CodeInline"/>
        </w:rPr>
        <w:t>Page</w:t>
      </w:r>
      <w:r>
        <w:t xml:space="preserve"> class. If you’re not using </w:t>
      </w:r>
      <w:r w:rsidR="00821C79">
        <w:t xml:space="preserve">the </w:t>
      </w:r>
      <w:r w:rsidR="00F86984" w:rsidRPr="00F86984">
        <w:rPr>
          <w:rStyle w:val="CodeInline"/>
        </w:rPr>
        <w:t>Page</w:t>
      </w:r>
      <w:r w:rsidR="00821C79">
        <w:t xml:space="preserve"> class</w:t>
      </w:r>
      <w:r>
        <w:t xml:space="preserve">, </w:t>
      </w:r>
      <w:proofErr w:type="spellStart"/>
      <w:r w:rsidRPr="00F5524A">
        <w:rPr>
          <w:rStyle w:val="CodeInline"/>
        </w:rPr>
        <w:t>HttpContext.Current.User</w:t>
      </w:r>
      <w:proofErr w:type="spellEnd"/>
      <w:r>
        <w:t xml:space="preserve"> retrieves the same object.</w:t>
      </w:r>
    </w:p>
    <w:p w:rsidR="006018F4" w:rsidRDefault="008D0B1B" w:rsidP="006018F4">
      <w:pPr>
        <w:pStyle w:val="BodyTextCont"/>
      </w:pPr>
      <w:r>
        <w:t xml:space="preserve">The </w:t>
      </w:r>
      <w:proofErr w:type="spellStart"/>
      <w:r w:rsidRPr="008D0B1B">
        <w:rPr>
          <w:rStyle w:val="CodeInline"/>
        </w:rPr>
        <w:t>IPrincipal</w:t>
      </w:r>
      <w:proofErr w:type="spellEnd"/>
      <w:r>
        <w:t xml:space="preserve"> interface is </w:t>
      </w:r>
      <w:r w:rsidR="000E63F7">
        <w:t xml:space="preserve">a </w:t>
      </w:r>
      <w:r w:rsidR="00821C79">
        <w:t xml:space="preserve">simple </w:t>
      </w:r>
      <w:r>
        <w:t xml:space="preserve">definition for a credential store. It contains the </w:t>
      </w:r>
      <w:r w:rsidR="00821C79">
        <w:t xml:space="preserve">user </w:t>
      </w:r>
      <w:r>
        <w:t xml:space="preserve">identity </w:t>
      </w:r>
      <w:r w:rsidR="007E3B53">
        <w:t>(</w:t>
      </w:r>
      <w:r w:rsidR="00845712">
        <w:t xml:space="preserve">via </w:t>
      </w:r>
      <w:r>
        <w:t xml:space="preserve">an object that implements </w:t>
      </w:r>
      <w:proofErr w:type="spellStart"/>
      <w:r w:rsidRPr="008D0B1B">
        <w:rPr>
          <w:rStyle w:val="CodeInline"/>
        </w:rPr>
        <w:t>IIdentity</w:t>
      </w:r>
      <w:proofErr w:type="spellEnd"/>
      <w:r w:rsidR="007E3B53">
        <w:t>)</w:t>
      </w:r>
      <w:r>
        <w:t xml:space="preserve"> and </w:t>
      </w:r>
      <w:r w:rsidR="00821C79">
        <w:t xml:space="preserve">the </w:t>
      </w:r>
      <w:proofErr w:type="spellStart"/>
      <w:r w:rsidRPr="008D0B1B">
        <w:rPr>
          <w:rStyle w:val="CodeInline"/>
        </w:rPr>
        <w:t>IsInRole</w:t>
      </w:r>
      <w:proofErr w:type="spellEnd"/>
      <w:r>
        <w:t xml:space="preserve"> </w:t>
      </w:r>
      <w:r w:rsidR="00821C79">
        <w:t>method</w:t>
      </w:r>
      <w:r w:rsidR="007E3B53">
        <w:t>,</w:t>
      </w:r>
      <w:r w:rsidR="00821C79">
        <w:t xml:space="preserve"> </w:t>
      </w:r>
      <w:r>
        <w:t xml:space="preserve">to provide basic authorization support. </w:t>
      </w:r>
      <w:r w:rsidR="00821C79">
        <w:t xml:space="preserve">However, this isn’t </w:t>
      </w:r>
      <w:r w:rsidR="00845712">
        <w:t>sufficient</w:t>
      </w:r>
      <w:r w:rsidR="00821C79">
        <w:t xml:space="preserve"> for </w:t>
      </w:r>
      <w:r>
        <w:t>typical application</w:t>
      </w:r>
      <w:r w:rsidR="00845712">
        <w:t>s</w:t>
      </w:r>
      <w:r>
        <w:t xml:space="preserve">. </w:t>
      </w:r>
      <w:r w:rsidR="00845712">
        <w:t>S</w:t>
      </w:r>
      <w:r>
        <w:t xml:space="preserve">everal </w:t>
      </w:r>
      <w:r w:rsidR="007E3B53">
        <w:t xml:space="preserve">different </w:t>
      </w:r>
      <w:r>
        <w:t>implementations of these interfaces are available</w:t>
      </w:r>
      <w:r w:rsidR="00845712">
        <w:t xml:space="preserve"> that fill in the gaps</w:t>
      </w:r>
      <w:r>
        <w:t>.</w:t>
      </w:r>
      <w:r w:rsidR="00F5524A">
        <w:t xml:space="preserve"> </w:t>
      </w:r>
      <w:proofErr w:type="spellStart"/>
      <w:r w:rsidR="00F5524A" w:rsidRPr="00F5524A">
        <w:rPr>
          <w:rStyle w:val="CodeInline"/>
        </w:rPr>
        <w:t>IIdentity</w:t>
      </w:r>
      <w:proofErr w:type="spellEnd"/>
      <w:r w:rsidR="00F5524A">
        <w:t xml:space="preserve"> provide</w:t>
      </w:r>
      <w:r w:rsidR="00361605">
        <w:t>s</w:t>
      </w:r>
      <w:r w:rsidR="00F5524A">
        <w:t xml:space="preserve"> </w:t>
      </w:r>
      <w:r w:rsidR="00845712">
        <w:t xml:space="preserve">additional </w:t>
      </w:r>
      <w:r w:rsidR="00F5524A">
        <w:t>support properties</w:t>
      </w:r>
      <w:r w:rsidR="00821C79">
        <w:t xml:space="preserve">, while </w:t>
      </w:r>
      <w:proofErr w:type="spellStart"/>
      <w:r w:rsidR="00F5524A" w:rsidRPr="00F5524A">
        <w:rPr>
          <w:rStyle w:val="CodeInline"/>
        </w:rPr>
        <w:t>AuthenticationType</w:t>
      </w:r>
      <w:proofErr w:type="spellEnd"/>
      <w:r w:rsidR="00F5524A">
        <w:t xml:space="preserve"> </w:t>
      </w:r>
      <w:r w:rsidR="00845712">
        <w:t xml:space="preserve">indicates </w:t>
      </w:r>
      <w:r w:rsidR="00ED4B51">
        <w:t xml:space="preserve">which </w:t>
      </w:r>
      <w:r w:rsidR="00F5524A">
        <w:t xml:space="preserve">method </w:t>
      </w:r>
      <w:r w:rsidR="00ED4B51">
        <w:t>was used to authenticate a user—</w:t>
      </w:r>
      <w:r w:rsidR="00F5524A">
        <w:t xml:space="preserve">such </w:t>
      </w:r>
      <w:r w:rsidR="00ED4B51">
        <w:t xml:space="preserve">as </w:t>
      </w:r>
      <w:r w:rsidR="00F5524A">
        <w:t xml:space="preserve">“Forms”, “NTLM”, </w:t>
      </w:r>
      <w:r w:rsidR="00821C79">
        <w:t xml:space="preserve">or </w:t>
      </w:r>
      <w:r w:rsidR="00F5524A">
        <w:t xml:space="preserve">“Custom”. </w:t>
      </w:r>
      <w:proofErr w:type="spellStart"/>
      <w:r w:rsidR="00F5524A" w:rsidRPr="00F5524A">
        <w:rPr>
          <w:rStyle w:val="CodeInline"/>
        </w:rPr>
        <w:t>IsAuthenticated</w:t>
      </w:r>
      <w:proofErr w:type="spellEnd"/>
      <w:r w:rsidR="00F5524A">
        <w:t xml:space="preserve"> </w:t>
      </w:r>
      <w:r w:rsidR="00B9214A">
        <w:t>reveals</w:t>
      </w:r>
      <w:r w:rsidR="000E63F7">
        <w:t xml:space="preserve"> </w:t>
      </w:r>
      <w:r w:rsidR="00F5524A">
        <w:t xml:space="preserve">that one </w:t>
      </w:r>
      <w:r w:rsidR="007E3B53">
        <w:t xml:space="preserve">module </w:t>
      </w:r>
      <w:r w:rsidR="00F5524A">
        <w:t xml:space="preserve">of the </w:t>
      </w:r>
      <w:r w:rsidR="00B9214A">
        <w:t xml:space="preserve">chain of </w:t>
      </w:r>
      <w:r w:rsidR="00F5524A">
        <w:t>authentication modules</w:t>
      </w:r>
      <w:r w:rsidR="00B9214A">
        <w:t xml:space="preserve"> (illustrated in Figure 7-1)</w:t>
      </w:r>
      <w:r w:rsidR="00F5524A">
        <w:t xml:space="preserve"> has identified the user. Each module can check whether </w:t>
      </w:r>
      <w:r w:rsidR="00821C79">
        <w:t xml:space="preserve">the </w:t>
      </w:r>
      <w:r w:rsidR="00F5524A">
        <w:t xml:space="preserve">previous </w:t>
      </w:r>
      <w:r w:rsidR="00B9214A">
        <w:t xml:space="preserve">module </w:t>
      </w:r>
      <w:r w:rsidR="00F5524A">
        <w:t>has identified the user and</w:t>
      </w:r>
      <w:r w:rsidR="00821C79">
        <w:t>, if so,</w:t>
      </w:r>
      <w:r w:rsidR="00F5524A">
        <w:t xml:space="preserve"> create the appropriate identity object</w:t>
      </w:r>
      <w:r w:rsidR="00B9214A">
        <w:t xml:space="preserve"> and skip the module’s own authentication process</w:t>
      </w:r>
      <w:r w:rsidR="00F5524A">
        <w:t xml:space="preserve">. </w:t>
      </w:r>
      <w:r w:rsidR="00F5524A">
        <w:lastRenderedPageBreak/>
        <w:t xml:space="preserve">Finally, the </w:t>
      </w:r>
      <w:r w:rsidR="00D46A41">
        <w:t>user</w:t>
      </w:r>
      <w:r w:rsidR="00F5524A">
        <w:t xml:space="preserve">name is stored in </w:t>
      </w:r>
      <w:r w:rsidR="00D46A41">
        <w:t xml:space="preserve">the </w:t>
      </w:r>
      <w:r w:rsidR="00D46A41" w:rsidRPr="00F5524A">
        <w:rPr>
          <w:rStyle w:val="CodeInline"/>
        </w:rPr>
        <w:t>Name</w:t>
      </w:r>
      <w:r w:rsidR="00D46A41">
        <w:t xml:space="preserve"> property of </w:t>
      </w:r>
      <w:r w:rsidR="00F5524A">
        <w:t xml:space="preserve">the </w:t>
      </w:r>
      <w:proofErr w:type="spellStart"/>
      <w:r w:rsidR="00F5524A" w:rsidRPr="00F5524A">
        <w:rPr>
          <w:rStyle w:val="CodeInline"/>
        </w:rPr>
        <w:t>IIdentity</w:t>
      </w:r>
      <w:proofErr w:type="spellEnd"/>
      <w:r w:rsidR="00F5524A">
        <w:t xml:space="preserve"> object </w:t>
      </w:r>
      <w:r w:rsidR="00D46A41">
        <w:t xml:space="preserve">as </w:t>
      </w:r>
      <w:r w:rsidR="00F5524A">
        <w:t>a unique key. There are several built-in implementations of th</w:t>
      </w:r>
      <w:r w:rsidR="00D46A41">
        <w:t xml:space="preserve">e </w:t>
      </w:r>
      <w:proofErr w:type="spellStart"/>
      <w:r w:rsidR="00F86984" w:rsidRPr="00F86984">
        <w:rPr>
          <w:rStyle w:val="CodeInline"/>
        </w:rPr>
        <w:t>IIdentity</w:t>
      </w:r>
      <w:proofErr w:type="spellEnd"/>
      <w:r w:rsidR="00F5524A">
        <w:t xml:space="preserve"> interface:</w:t>
      </w:r>
    </w:p>
    <w:p w:rsidR="00F5524A" w:rsidRDefault="00F5524A" w:rsidP="00F5524A">
      <w:pPr>
        <w:pStyle w:val="BulletFirst"/>
      </w:pPr>
      <w:r>
        <w:tab/>
        <w:t>*</w:t>
      </w:r>
      <w:r>
        <w:tab/>
      </w:r>
      <w:proofErr w:type="spellStart"/>
      <w:r w:rsidRPr="00361605">
        <w:rPr>
          <w:rStyle w:val="CodeInline"/>
        </w:rPr>
        <w:t>System.Web.Security.FormsIdentity</w:t>
      </w:r>
      <w:proofErr w:type="spellEnd"/>
    </w:p>
    <w:p w:rsidR="00F5524A" w:rsidRDefault="00F5524A" w:rsidP="00F5524A">
      <w:pPr>
        <w:pStyle w:val="Bullet"/>
      </w:pPr>
      <w:r>
        <w:tab/>
        <w:t>*</w:t>
      </w:r>
      <w:r>
        <w:tab/>
      </w:r>
      <w:proofErr w:type="spellStart"/>
      <w:r w:rsidRPr="00361605">
        <w:rPr>
          <w:rStyle w:val="CodeInline"/>
        </w:rPr>
        <w:t>System.Security.Principal.WindowsIdentity</w:t>
      </w:r>
      <w:proofErr w:type="spellEnd"/>
    </w:p>
    <w:p w:rsidR="00F5524A" w:rsidRPr="00F5524A" w:rsidRDefault="00F5524A" w:rsidP="00361605">
      <w:pPr>
        <w:pStyle w:val="BulletLast"/>
      </w:pPr>
      <w:r>
        <w:tab/>
        <w:t>*</w:t>
      </w:r>
      <w:r>
        <w:tab/>
      </w:r>
      <w:proofErr w:type="spellStart"/>
      <w:r w:rsidRPr="00361605">
        <w:rPr>
          <w:rStyle w:val="CodeInline"/>
        </w:rPr>
        <w:t>System.</w:t>
      </w:r>
      <w:r w:rsidR="00361605" w:rsidRPr="00361605">
        <w:rPr>
          <w:rStyle w:val="CodeInline"/>
        </w:rPr>
        <w:t>Security.Principal</w:t>
      </w:r>
      <w:r w:rsidRPr="00361605">
        <w:rPr>
          <w:rStyle w:val="CodeInline"/>
        </w:rPr>
        <w:t>.</w:t>
      </w:r>
      <w:r w:rsidR="00361605" w:rsidRPr="00361605">
        <w:rPr>
          <w:rStyle w:val="CodeInline"/>
        </w:rPr>
        <w:t>Generic</w:t>
      </w:r>
      <w:r w:rsidRPr="00361605">
        <w:rPr>
          <w:rStyle w:val="CodeInline"/>
        </w:rPr>
        <w:t>Identity</w:t>
      </w:r>
      <w:proofErr w:type="spellEnd"/>
    </w:p>
    <w:p w:rsidR="00361605" w:rsidRDefault="00821C79" w:rsidP="006018F4">
      <w:pPr>
        <w:pStyle w:val="BodyTextCont"/>
      </w:pPr>
      <w:r>
        <w:t>T</w:t>
      </w:r>
      <w:r w:rsidR="00361605">
        <w:t xml:space="preserve">he namespaces </w:t>
      </w:r>
      <w:r w:rsidR="00D46A41">
        <w:t xml:space="preserve">reveal </w:t>
      </w:r>
      <w:r>
        <w:t xml:space="preserve">that </w:t>
      </w:r>
      <w:r w:rsidR="00361605">
        <w:t xml:space="preserve">the identity model is not limited to Web applications. </w:t>
      </w:r>
      <w:r>
        <w:t>Instead, the identity model</w:t>
      </w:r>
      <w:r w:rsidR="00361605">
        <w:t xml:space="preserve"> is embedded within the framework’s security </w:t>
      </w:r>
      <w:r w:rsidR="00264056">
        <w:t>components, and as with most things in .NET, it is extensible.</w:t>
      </w:r>
    </w:p>
    <w:p w:rsidR="00AF2BB1" w:rsidRDefault="00AF2BB1" w:rsidP="00AF2BB1">
      <w:pPr>
        <w:pStyle w:val="berschrift3"/>
      </w:pPr>
      <w:r>
        <w:t>Authentication Modules</w:t>
      </w:r>
    </w:p>
    <w:p w:rsidR="00AF2BB1" w:rsidRDefault="00AF2BB1" w:rsidP="00AF2BB1">
      <w:pPr>
        <w:pStyle w:val="BodyTextFirst"/>
      </w:pPr>
      <w:r>
        <w:t xml:space="preserve">Several authentication modules are available in ASP.NET. Before </w:t>
      </w:r>
      <w:r w:rsidR="00264056">
        <w:t xml:space="preserve">building </w:t>
      </w:r>
      <w:r>
        <w:t xml:space="preserve">your own </w:t>
      </w:r>
      <w:r w:rsidR="00264056">
        <w:t>module</w:t>
      </w:r>
      <w:r w:rsidR="00821C79">
        <w:t>,</w:t>
      </w:r>
      <w:r>
        <w:t xml:space="preserve"> </w:t>
      </w:r>
      <w:r w:rsidR="00821C79">
        <w:t xml:space="preserve">consider </w:t>
      </w:r>
      <w:r w:rsidR="00264056">
        <w:t>modifying</w:t>
      </w:r>
      <w:r w:rsidR="00821C79">
        <w:t xml:space="preserve"> an</w:t>
      </w:r>
      <w:r>
        <w:t xml:space="preserve"> existing one. Identifying a module close to your requirements and customiz</w:t>
      </w:r>
      <w:r w:rsidR="00821C79">
        <w:t>ing it</w:t>
      </w:r>
      <w:r>
        <w:t xml:space="preserve"> is always </w:t>
      </w:r>
      <w:r w:rsidR="00821C79">
        <w:t>a simpler solution</w:t>
      </w:r>
      <w:r>
        <w:t xml:space="preserve"> than writing a new module from scratch. ASP.NET provides three core modules:</w:t>
      </w:r>
    </w:p>
    <w:p w:rsidR="00AF2BB1" w:rsidRDefault="00AF2BB1" w:rsidP="00AF2BB1">
      <w:pPr>
        <w:pStyle w:val="BulletFirst"/>
      </w:pPr>
      <w:r>
        <w:tab/>
        <w:t>*</w:t>
      </w:r>
      <w:r>
        <w:tab/>
      </w:r>
      <w:proofErr w:type="spellStart"/>
      <w:r>
        <w:t>FormsAuthenticationModule</w:t>
      </w:r>
      <w:proofErr w:type="spellEnd"/>
    </w:p>
    <w:p w:rsidR="00AF2BB1" w:rsidRDefault="00AF2BB1" w:rsidP="00AF2BB1">
      <w:pPr>
        <w:pStyle w:val="Bullet"/>
      </w:pPr>
      <w:r>
        <w:tab/>
        <w:t>*</w:t>
      </w:r>
      <w:r>
        <w:tab/>
      </w:r>
      <w:proofErr w:type="spellStart"/>
      <w:r>
        <w:t>WindowsAuthenticationModule</w:t>
      </w:r>
      <w:proofErr w:type="spellEnd"/>
    </w:p>
    <w:p w:rsidR="00AF2BB1" w:rsidRPr="00AF2BB1" w:rsidRDefault="00AF2BB1" w:rsidP="00AF2BB1">
      <w:pPr>
        <w:pStyle w:val="BulletLast"/>
      </w:pPr>
      <w:r>
        <w:tab/>
        <w:t>*</w:t>
      </w:r>
      <w:r>
        <w:tab/>
      </w:r>
      <w:proofErr w:type="spellStart"/>
      <w:r>
        <w:t>PassportAuthenticationModule</w:t>
      </w:r>
      <w:proofErr w:type="spellEnd"/>
    </w:p>
    <w:p w:rsidR="00AF2BB1" w:rsidRDefault="00821C79" w:rsidP="00AF2BB1">
      <w:pPr>
        <w:pStyle w:val="BodyTextCont"/>
      </w:pPr>
      <w:r>
        <w:t xml:space="preserve">The </w:t>
      </w:r>
      <w:proofErr w:type="spellStart"/>
      <w:r w:rsidR="00AF2BB1">
        <w:t>Forms</w:t>
      </w:r>
      <w:r>
        <w:t>A</w:t>
      </w:r>
      <w:r w:rsidR="00AF2BB1">
        <w:t>uthentication</w:t>
      </w:r>
      <w:r>
        <w:t>Module</w:t>
      </w:r>
      <w:proofErr w:type="spellEnd"/>
      <w:r w:rsidR="00AF2BB1">
        <w:t xml:space="preserve"> provides </w:t>
      </w:r>
      <w:r>
        <w:t>a simple</w:t>
      </w:r>
      <w:r w:rsidR="00AF2BB1">
        <w:t xml:space="preserve"> </w:t>
      </w:r>
      <w:r>
        <w:t>form-</w:t>
      </w:r>
      <w:r w:rsidR="00AF2BB1">
        <w:t>based technique</w:t>
      </w:r>
      <w:r>
        <w:t xml:space="preserve"> which is </w:t>
      </w:r>
      <w:r w:rsidR="00AF2BB1">
        <w:t xml:space="preserve">highly compatible with </w:t>
      </w:r>
      <w:r>
        <w:t>most</w:t>
      </w:r>
      <w:r w:rsidR="00AF2BB1">
        <w:t xml:space="preserve"> existing clients</w:t>
      </w:r>
      <w:r>
        <w:t>,</w:t>
      </w:r>
      <w:r w:rsidR="00AF2BB1">
        <w:t xml:space="preserve"> but </w:t>
      </w:r>
      <w:r w:rsidR="00264056">
        <w:t xml:space="preserve">it is not the most </w:t>
      </w:r>
      <w:r w:rsidR="00AF2BB1">
        <w:t>secure. Unless the connection between the client and server us</w:t>
      </w:r>
      <w:r>
        <w:t>es</w:t>
      </w:r>
      <w:r w:rsidR="00AF2BB1">
        <w:t xml:space="preserve"> SSL (secure socket layer)</w:t>
      </w:r>
      <w:r w:rsidR="008C794C">
        <w:t>,</w:t>
      </w:r>
      <w:r w:rsidR="00AF2BB1">
        <w:t xml:space="preserve"> the username and password travel </w:t>
      </w:r>
      <w:r w:rsidR="00264056">
        <w:t xml:space="preserve">unencrypted </w:t>
      </w:r>
      <w:r w:rsidR="00AF2BB1">
        <w:t xml:space="preserve">at least </w:t>
      </w:r>
      <w:r w:rsidR="008C794C">
        <w:t>once</w:t>
      </w:r>
      <w:r w:rsidR="00AF2BB1">
        <w:t xml:space="preserve"> through the internet. For </w:t>
      </w:r>
      <w:r w:rsidR="008C794C">
        <w:t>most applications, this isn’t acceptable</w:t>
      </w:r>
      <w:r w:rsidR="00AF2BB1">
        <w:t xml:space="preserve">. </w:t>
      </w:r>
      <w:r w:rsidR="008C794C">
        <w:t xml:space="preserve">The </w:t>
      </w:r>
      <w:proofErr w:type="spellStart"/>
      <w:r w:rsidR="00AF2BB1">
        <w:t>Windows</w:t>
      </w:r>
      <w:r w:rsidR="008C794C">
        <w:t>A</w:t>
      </w:r>
      <w:r w:rsidR="00AF2BB1">
        <w:t>uthentication</w:t>
      </w:r>
      <w:r w:rsidR="008C794C">
        <w:t>Module</w:t>
      </w:r>
      <w:proofErr w:type="spellEnd"/>
      <w:r w:rsidR="00AF2BB1">
        <w:t xml:space="preserve">, </w:t>
      </w:r>
      <w:r w:rsidR="00264056">
        <w:t>on the other hand</w:t>
      </w:r>
      <w:r w:rsidR="00AF2BB1">
        <w:t xml:space="preserve">, requires </w:t>
      </w:r>
      <w:r w:rsidR="008C794C">
        <w:t xml:space="preserve">specific </w:t>
      </w:r>
      <w:r w:rsidR="00AF2BB1">
        <w:t xml:space="preserve">support from </w:t>
      </w:r>
      <w:r w:rsidR="008C794C">
        <w:t xml:space="preserve">the </w:t>
      </w:r>
      <w:r w:rsidR="00AF2BB1">
        <w:t xml:space="preserve">client. </w:t>
      </w:r>
      <w:r w:rsidR="008C794C">
        <w:t>Although m</w:t>
      </w:r>
      <w:r w:rsidR="00AF2BB1">
        <w:t xml:space="preserve">ost browsers handle </w:t>
      </w:r>
      <w:r w:rsidR="008C794C">
        <w:t xml:space="preserve">it </w:t>
      </w:r>
      <w:r w:rsidR="00AF2BB1">
        <w:t>well, keep in mind that some devices (</w:t>
      </w:r>
      <w:r w:rsidR="008C794C">
        <w:t>such as</w:t>
      </w:r>
      <w:r w:rsidR="00AF2BB1">
        <w:t xml:space="preserve"> mobile gadgets) </w:t>
      </w:r>
      <w:r w:rsidR="008C794C">
        <w:t xml:space="preserve">could </w:t>
      </w:r>
      <w:r w:rsidR="00AF2BB1">
        <w:t>fail.</w:t>
      </w:r>
      <w:r w:rsidR="008C794C">
        <w:t xml:space="preserve"> The</w:t>
      </w:r>
      <w:r w:rsidR="00AF2BB1">
        <w:t xml:space="preserve"> </w:t>
      </w:r>
      <w:proofErr w:type="spellStart"/>
      <w:r w:rsidR="00AF2BB1">
        <w:t>Passport</w:t>
      </w:r>
      <w:r w:rsidR="008C794C">
        <w:t>A</w:t>
      </w:r>
      <w:r w:rsidR="00AF2BB1">
        <w:t>uthentication</w:t>
      </w:r>
      <w:r w:rsidR="008C794C">
        <w:t>Module</w:t>
      </w:r>
      <w:proofErr w:type="spellEnd"/>
      <w:r w:rsidR="008C794C">
        <w:t xml:space="preserve"> is listed simply for</w:t>
      </w:r>
      <w:r w:rsidR="00AF2BB1">
        <w:t xml:space="preserve"> completeness</w:t>
      </w:r>
      <w:r w:rsidR="008C794C">
        <w:t xml:space="preserve">—it isn’t a viable alternative. </w:t>
      </w:r>
      <w:r w:rsidR="00AF2BB1">
        <w:t xml:space="preserve">Microsoft’s </w:t>
      </w:r>
      <w:r w:rsidR="00264056">
        <w:t>P</w:t>
      </w:r>
      <w:r w:rsidR="00AF2BB1">
        <w:t xml:space="preserve">assport concept </w:t>
      </w:r>
      <w:r w:rsidR="008C794C">
        <w:t xml:space="preserve">was discontinued and has now been </w:t>
      </w:r>
      <w:r w:rsidR="00AF2BB1">
        <w:t xml:space="preserve">replaced by Live ID, </w:t>
      </w:r>
      <w:r w:rsidR="008C794C">
        <w:t>which</w:t>
      </w:r>
      <w:r w:rsidR="00AF2BB1">
        <w:t xml:space="preserve"> </w:t>
      </w:r>
      <w:r w:rsidR="00264056">
        <w:t xml:space="preserve">has </w:t>
      </w:r>
      <w:r w:rsidR="009B1739">
        <w:t xml:space="preserve">not </w:t>
      </w:r>
      <w:r w:rsidR="008C794C">
        <w:t xml:space="preserve">yet </w:t>
      </w:r>
      <w:r w:rsidR="00264056">
        <w:t xml:space="preserve">attracted wide-spread client </w:t>
      </w:r>
      <w:r w:rsidR="009B1739">
        <w:t xml:space="preserve">support. </w:t>
      </w:r>
    </w:p>
    <w:p w:rsidR="009B1739" w:rsidRDefault="009B1739" w:rsidP="009B1739">
      <w:pPr>
        <w:pStyle w:val="berschrift4"/>
      </w:pPr>
      <w:r>
        <w:t>Set up the Authentication Module</w:t>
      </w:r>
    </w:p>
    <w:p w:rsidR="009B1739" w:rsidRDefault="009B1739" w:rsidP="009B1739">
      <w:pPr>
        <w:pStyle w:val="BodyTextFirst"/>
      </w:pPr>
      <w:r>
        <w:t xml:space="preserve">To set </w:t>
      </w:r>
      <w:r w:rsidR="008C794C">
        <w:t xml:space="preserve">up </w:t>
      </w:r>
      <w:r>
        <w:t>a</w:t>
      </w:r>
      <w:r w:rsidR="008C794C">
        <w:t xml:space="preserve">n </w:t>
      </w:r>
      <w:r>
        <w:t>authentication module</w:t>
      </w:r>
      <w:r w:rsidR="008C794C">
        <w:t>, you’ll need to make</w:t>
      </w:r>
      <w:r>
        <w:t xml:space="preserve"> an entry in the </w:t>
      </w:r>
      <w:proofErr w:type="spellStart"/>
      <w:r w:rsidRPr="009B1739">
        <w:rPr>
          <w:i/>
        </w:rPr>
        <w:t>web.config</w:t>
      </w:r>
      <w:proofErr w:type="spellEnd"/>
      <w:r>
        <w:t xml:space="preserve"> file. The element </w:t>
      </w:r>
      <w:r w:rsidRPr="0085547D">
        <w:rPr>
          <w:rStyle w:val="CodeInline"/>
        </w:rPr>
        <w:t>&lt;authentication&gt;</w:t>
      </w:r>
      <w:r>
        <w:t xml:space="preserve"> is responsible </w:t>
      </w:r>
      <w:r w:rsidR="008C794C">
        <w:t xml:space="preserve">for </w:t>
      </w:r>
      <w:r>
        <w:t>defin</w:t>
      </w:r>
      <w:r w:rsidR="008C794C">
        <w:t>ing</w:t>
      </w:r>
      <w:r>
        <w:t xml:space="preserve"> and configur</w:t>
      </w:r>
      <w:r w:rsidR="008C794C">
        <w:t>ing</w:t>
      </w:r>
      <w:r>
        <w:t xml:space="preserve"> the appropriate module</w:t>
      </w:r>
      <w:r w:rsidR="0085547D">
        <w:t xml:space="preserve">. </w:t>
      </w:r>
      <w:r w:rsidR="008C794C">
        <w:t>As a</w:t>
      </w:r>
      <w:r w:rsidR="0085547D">
        <w:t xml:space="preserve"> module is responsible </w:t>
      </w:r>
      <w:r w:rsidR="008C794C">
        <w:t xml:space="preserve">for </w:t>
      </w:r>
      <w:r w:rsidR="0085547D">
        <w:t>handl</w:t>
      </w:r>
      <w:r w:rsidR="008C794C">
        <w:t>ing</w:t>
      </w:r>
      <w:r w:rsidR="0085547D">
        <w:t xml:space="preserve"> all incoming requests</w:t>
      </w:r>
      <w:r w:rsidR="008C794C">
        <w:t>,</w:t>
      </w:r>
      <w:r w:rsidR="0085547D">
        <w:t xml:space="preserve"> you can’t </w:t>
      </w:r>
      <w:r w:rsidR="008C794C">
        <w:t xml:space="preserve">define </w:t>
      </w:r>
      <w:r w:rsidR="009A255B">
        <w:t>the element in subfolders</w:t>
      </w:r>
      <w:r w:rsidR="008C794C">
        <w:t>, and</w:t>
      </w:r>
      <w:r w:rsidR="009A255B">
        <w:t xml:space="preserve"> </w:t>
      </w:r>
      <w:r w:rsidR="008C794C">
        <w:t>o</w:t>
      </w:r>
      <w:r w:rsidR="009A255B">
        <w:t xml:space="preserve">verriding the root settings would create a conflict within the pipeline. </w:t>
      </w:r>
      <w:r w:rsidR="008C794C">
        <w:t>(</w:t>
      </w:r>
      <w:r w:rsidR="009A255B">
        <w:t>However,</w:t>
      </w:r>
      <w:r w:rsidR="008C794C">
        <w:t xml:space="preserve"> this will be possible</w:t>
      </w:r>
      <w:r w:rsidR="009A255B">
        <w:t xml:space="preserve"> for the authorization </w:t>
      </w:r>
      <w:r w:rsidR="008C794C">
        <w:t>method discussed later in the chapter.)</w:t>
      </w:r>
    </w:p>
    <w:p w:rsidR="009A255B" w:rsidRDefault="009A255B" w:rsidP="009A255B">
      <w:pPr>
        <w:pStyle w:val="BodyTextCont"/>
      </w:pPr>
      <w:r>
        <w:t xml:space="preserve">The </w:t>
      </w:r>
      <w:r w:rsidRPr="009A255B">
        <w:rPr>
          <w:rStyle w:val="CodeInline"/>
        </w:rPr>
        <w:t>mode</w:t>
      </w:r>
      <w:r>
        <w:t xml:space="preserve"> </w:t>
      </w:r>
      <w:r w:rsidR="000E63F7">
        <w:t xml:space="preserve">attribute </w:t>
      </w:r>
      <w:r>
        <w:t>has three commonly used values:</w:t>
      </w:r>
    </w:p>
    <w:p w:rsidR="009A255B" w:rsidRDefault="009A255B" w:rsidP="009A255B">
      <w:pPr>
        <w:pStyle w:val="CodeFirst"/>
      </w:pPr>
      <w:r>
        <w:t>&lt;authentication mode="Forms" /&gt;</w:t>
      </w:r>
    </w:p>
    <w:p w:rsidR="009A255B" w:rsidRPr="009A255B" w:rsidRDefault="009A255B" w:rsidP="009A255B">
      <w:pPr>
        <w:pStyle w:val="Code"/>
      </w:pPr>
      <w:r>
        <w:t>&lt;authentication mode="Windows" /&gt;</w:t>
      </w:r>
    </w:p>
    <w:p w:rsidR="00AF2BB1" w:rsidRDefault="009A255B" w:rsidP="009A255B">
      <w:pPr>
        <w:pStyle w:val="CodeLast"/>
      </w:pPr>
      <w:r>
        <w:t>&lt;authentication mode="None" /&gt;</w:t>
      </w:r>
    </w:p>
    <w:p w:rsidR="009A255B" w:rsidRDefault="009A255B" w:rsidP="00AF2BB1">
      <w:pPr>
        <w:pStyle w:val="BodyTextCont"/>
      </w:pPr>
      <w:r>
        <w:lastRenderedPageBreak/>
        <w:t>As there is no “Custom” value</w:t>
      </w:r>
      <w:r w:rsidR="008C794C">
        <w:t>, you’ll</w:t>
      </w:r>
      <w:r>
        <w:t xml:space="preserve"> have to </w:t>
      </w:r>
      <w:r w:rsidR="008C794C">
        <w:t>utili</w:t>
      </w:r>
      <w:r w:rsidR="007E3B53">
        <w:t>z</w:t>
      </w:r>
      <w:r w:rsidR="008C794C">
        <w:t>e</w:t>
      </w:r>
      <w:r>
        <w:t xml:space="preserve"> one of the </w:t>
      </w:r>
      <w:r w:rsidR="008C794C">
        <w:t xml:space="preserve">existing </w:t>
      </w:r>
      <w:r>
        <w:t>techniques when you add your own membership system.</w:t>
      </w:r>
      <w:r w:rsidR="008C794C">
        <w:t xml:space="preserve"> (The</w:t>
      </w:r>
      <w:r>
        <w:t xml:space="preserve"> </w:t>
      </w:r>
      <w:r w:rsidR="008C794C">
        <w:t xml:space="preserve">“Custom” value isn’t provided because </w:t>
      </w:r>
      <w:r>
        <w:t>you</w:t>
      </w:r>
      <w:r w:rsidR="008C794C">
        <w:t>’d need</w:t>
      </w:r>
      <w:r>
        <w:t xml:space="preserve"> to support existing clients</w:t>
      </w:r>
      <w:r w:rsidR="008C794C">
        <w:t>, and w</w:t>
      </w:r>
      <w:r>
        <w:t>riting custom clients is</w:t>
      </w:r>
      <w:r w:rsidR="008C794C">
        <w:t xml:space="preserve">n’t </w:t>
      </w:r>
      <w:r>
        <w:t>feasible.</w:t>
      </w:r>
      <w:r w:rsidR="008C794C">
        <w:t>) W</w:t>
      </w:r>
      <w:r>
        <w:t xml:space="preserve">eb applications that deal with private data are </w:t>
      </w:r>
      <w:r w:rsidR="008C794C">
        <w:t xml:space="preserve">usually </w:t>
      </w:r>
      <w:r>
        <w:t xml:space="preserve">protected by </w:t>
      </w:r>
      <w:r w:rsidR="008C794C">
        <w:t xml:space="preserve">a form </w:t>
      </w:r>
      <w:r>
        <w:t>of transport layer security</w:t>
      </w:r>
      <w:r w:rsidR="008C794C">
        <w:t xml:space="preserve"> which</w:t>
      </w:r>
      <w:r>
        <w:t xml:space="preserve"> allows the usage of forms authentication for public</w:t>
      </w:r>
      <w:r w:rsidR="008C794C">
        <w:t>ly</w:t>
      </w:r>
      <w:r>
        <w:t xml:space="preserve"> accessible sites and Windows authentication for intranet applications. For the configuration of forms authentication</w:t>
      </w:r>
      <w:r w:rsidR="008C794C">
        <w:t>,</w:t>
      </w:r>
      <w:r>
        <w:t xml:space="preserve"> the child element </w:t>
      </w:r>
      <w:r w:rsidRPr="009A255B">
        <w:rPr>
          <w:rStyle w:val="CodeInline"/>
        </w:rPr>
        <w:t>&lt;form&gt;</w:t>
      </w:r>
      <w:r>
        <w:t xml:space="preserve"> provides the appropriate settings.</w:t>
      </w:r>
    </w:p>
    <w:p w:rsidR="00F22F8F" w:rsidRDefault="00F22F8F" w:rsidP="00F22F8F">
      <w:pPr>
        <w:pStyle w:val="berschrift3"/>
      </w:pPr>
      <w:r>
        <w:t>Authorization Modules</w:t>
      </w:r>
    </w:p>
    <w:p w:rsidR="00F22F8F" w:rsidRDefault="00F22F8F" w:rsidP="00F22F8F">
      <w:pPr>
        <w:pStyle w:val="BodyTextFirst"/>
      </w:pPr>
      <w:r>
        <w:t>After authenticating the user</w:t>
      </w:r>
      <w:r w:rsidR="008C794C">
        <w:t>,</w:t>
      </w:r>
      <w:r>
        <w:t xml:space="preserve"> you </w:t>
      </w:r>
      <w:r w:rsidR="008C794C">
        <w:t xml:space="preserve">need </w:t>
      </w:r>
      <w:r>
        <w:t xml:space="preserve">to determine what he or she is permitted to request. </w:t>
      </w:r>
      <w:r w:rsidR="008C794C">
        <w:t>This is</w:t>
      </w:r>
      <w:r>
        <w:t xml:space="preserve"> all about accessing resources. </w:t>
      </w:r>
      <w:r w:rsidR="008C794C">
        <w:t>As there are</w:t>
      </w:r>
      <w:r>
        <w:t xml:space="preserve"> t</w:t>
      </w:r>
      <w:r w:rsidR="000E63F7">
        <w:t>w</w:t>
      </w:r>
      <w:r>
        <w:t>o kind</w:t>
      </w:r>
      <w:r w:rsidR="00217203">
        <w:t>s</w:t>
      </w:r>
      <w:r>
        <w:t xml:space="preserve"> of resources on a web server</w:t>
      </w:r>
      <w:r w:rsidR="008C794C">
        <w:t xml:space="preserve">, </w:t>
      </w:r>
      <w:r>
        <w:t>files and URLs</w:t>
      </w:r>
      <w:r w:rsidR="008C794C">
        <w:t xml:space="preserve">, </w:t>
      </w:r>
      <w:r>
        <w:t>there are two built-in authorization modules:</w:t>
      </w:r>
    </w:p>
    <w:p w:rsidR="00F22F8F" w:rsidRDefault="00F22F8F" w:rsidP="00F22F8F">
      <w:pPr>
        <w:pStyle w:val="BulletFirst"/>
      </w:pPr>
      <w:r>
        <w:tab/>
        <w:t>*</w:t>
      </w:r>
      <w:r>
        <w:tab/>
      </w:r>
      <w:proofErr w:type="spellStart"/>
      <w:r>
        <w:t>FileAuthorization</w:t>
      </w:r>
      <w:proofErr w:type="spellEnd"/>
    </w:p>
    <w:p w:rsidR="00F22F8F" w:rsidRDefault="00F22F8F" w:rsidP="00F22F8F">
      <w:pPr>
        <w:pStyle w:val="BulletLast"/>
      </w:pPr>
      <w:r>
        <w:tab/>
        <w:t>*</w:t>
      </w:r>
      <w:r>
        <w:tab/>
      </w:r>
      <w:proofErr w:type="spellStart"/>
      <w:r>
        <w:t>UrlAuthorization</w:t>
      </w:r>
      <w:proofErr w:type="spellEnd"/>
    </w:p>
    <w:p w:rsidR="002F48F6" w:rsidRDefault="00763CBC" w:rsidP="00F22F8F">
      <w:pPr>
        <w:pStyle w:val="BodyTextCont"/>
      </w:pPr>
      <w:r>
        <w:t>If you ha</w:t>
      </w:r>
      <w:r w:rsidR="000169C0">
        <w:t>ve</w:t>
      </w:r>
      <w:r w:rsidR="008C794C">
        <w:t xml:space="preserve"> already</w:t>
      </w:r>
      <w:r>
        <w:t xml:space="preserve"> set</w:t>
      </w:r>
      <w:r w:rsidR="008C794C">
        <w:t xml:space="preserve"> </w:t>
      </w:r>
      <w:r>
        <w:t xml:space="preserve">up the membership system and not </w:t>
      </w:r>
      <w:r w:rsidR="008C794C">
        <w:t xml:space="preserve">defined </w:t>
      </w:r>
      <w:r>
        <w:t>the authorization explicitly</w:t>
      </w:r>
      <w:r w:rsidR="008C794C">
        <w:t>,</w:t>
      </w:r>
      <w:r>
        <w:t xml:space="preserve"> you might wonder </w:t>
      </w:r>
      <w:r w:rsidR="000169C0">
        <w:t xml:space="preserve">how </w:t>
      </w:r>
      <w:r>
        <w:t xml:space="preserve">it </w:t>
      </w:r>
      <w:r w:rsidR="000169C0">
        <w:t>works</w:t>
      </w:r>
      <w:r>
        <w:t xml:space="preserve"> as expected. </w:t>
      </w:r>
      <w:r w:rsidR="008C794C">
        <w:t xml:space="preserve">This is because </w:t>
      </w:r>
      <w:r>
        <w:t xml:space="preserve">ASP.NET uses the </w:t>
      </w:r>
      <w:proofErr w:type="spellStart"/>
      <w:r w:rsidRPr="00763CBC">
        <w:rPr>
          <w:rStyle w:val="CodeInline"/>
        </w:rPr>
        <w:t>FileAuthorization</w:t>
      </w:r>
      <w:proofErr w:type="spellEnd"/>
      <w:r>
        <w:t xml:space="preserve"> module if Windows authentication</w:t>
      </w:r>
      <w:r w:rsidR="008C794C">
        <w:t xml:space="preserve"> is set</w:t>
      </w:r>
      <w:r>
        <w:t xml:space="preserve">. </w:t>
      </w:r>
      <w:r w:rsidR="008C794C">
        <w:t>N</w:t>
      </w:r>
      <w:r>
        <w:t xml:space="preserve">o additional configuration step </w:t>
      </w:r>
      <w:r w:rsidR="008C794C">
        <w:t xml:space="preserve">is </w:t>
      </w:r>
      <w:r>
        <w:t xml:space="preserve">required. </w:t>
      </w:r>
      <w:r w:rsidR="008C794C">
        <w:t>Thus</w:t>
      </w:r>
      <w:r w:rsidR="002F48F6">
        <w:t>, if Window authentication is used</w:t>
      </w:r>
      <w:r w:rsidR="008C794C">
        <w:t>,</w:t>
      </w:r>
      <w:r w:rsidR="002F48F6">
        <w:t xml:space="preserve"> the NTFS file access security is </w:t>
      </w:r>
      <w:r w:rsidR="00D92959">
        <w:t>employed</w:t>
      </w:r>
      <w:r w:rsidR="002F48F6">
        <w:t xml:space="preserve">, based on Windows ACLs (access control lists). </w:t>
      </w:r>
    </w:p>
    <w:p w:rsidR="002F48F6" w:rsidRDefault="002F48F6" w:rsidP="00F22F8F">
      <w:pPr>
        <w:pStyle w:val="berschrift4"/>
      </w:pPr>
      <w:r>
        <w:t>Using Impersonation</w:t>
      </w:r>
    </w:p>
    <w:p w:rsidR="002F48F6" w:rsidRPr="002F48F6" w:rsidRDefault="00D92959" w:rsidP="00CB715A">
      <w:pPr>
        <w:pStyle w:val="BodyTextFirst"/>
      </w:pPr>
      <w:r>
        <w:t>In the context of</w:t>
      </w:r>
      <w:r w:rsidR="00CB715A">
        <w:t xml:space="preserve"> Windows authentication</w:t>
      </w:r>
      <w:r>
        <w:t>,</w:t>
      </w:r>
      <w:r w:rsidR="00CB715A">
        <w:t xml:space="preserve"> </w:t>
      </w:r>
      <w:r>
        <w:t xml:space="preserve">impersonation occurs when </w:t>
      </w:r>
      <w:r w:rsidR="00CB715A">
        <w:t xml:space="preserve">the identity of the </w:t>
      </w:r>
      <w:r>
        <w:t xml:space="preserve">logged-in user is changed and </w:t>
      </w:r>
      <w:r w:rsidR="00CB715A">
        <w:t xml:space="preserve">the new identity’s credentials </w:t>
      </w:r>
      <w:r w:rsidR="00AD4855">
        <w:t xml:space="preserve">are used </w:t>
      </w:r>
      <w:r w:rsidR="00CB715A">
        <w:t xml:space="preserve">to access resources. </w:t>
      </w:r>
      <w:r w:rsidR="00EB5973">
        <w:t>T</w:t>
      </w:r>
      <w:r w:rsidR="00CB715A">
        <w:t xml:space="preserve">his is </w:t>
      </w:r>
      <w:r w:rsidR="00EB5973">
        <w:t xml:space="preserve">a </w:t>
      </w:r>
      <w:r w:rsidR="00CB715A">
        <w:t>common technique</w:t>
      </w:r>
      <w:r w:rsidR="00EB5973">
        <w:t>, but</w:t>
      </w:r>
      <w:r w:rsidR="00CB715A">
        <w:t xml:space="preserve"> it’s dangerous. If the user base is </w:t>
      </w:r>
      <w:r w:rsidR="00EB5973">
        <w:t xml:space="preserve">large, </w:t>
      </w:r>
      <w:r w:rsidR="00CB715A">
        <w:t>and the roles and access policies grow</w:t>
      </w:r>
      <w:r w:rsidR="00EB5973">
        <w:t>,</w:t>
      </w:r>
      <w:r w:rsidR="00CB715A">
        <w:t xml:space="preserve"> management becomes </w:t>
      </w:r>
      <w:r w:rsidR="000E4758">
        <w:t>arduous</w:t>
      </w:r>
      <w:r w:rsidR="00EB5973">
        <w:t>. Furthermore,</w:t>
      </w:r>
      <w:r w:rsidR="00CB715A">
        <w:t xml:space="preserve"> </w:t>
      </w:r>
      <w:r w:rsidR="000E4758">
        <w:t xml:space="preserve">authentication </w:t>
      </w:r>
      <w:r w:rsidR="00CB715A">
        <w:t>mistakes create security holes</w:t>
      </w:r>
      <w:r w:rsidR="00EB5973">
        <w:t>,</w:t>
      </w:r>
      <w:r w:rsidR="00CB715A">
        <w:t xml:space="preserve"> </w:t>
      </w:r>
      <w:r w:rsidR="00EB5973">
        <w:t xml:space="preserve">as </w:t>
      </w:r>
      <w:r w:rsidR="00CB715A">
        <w:t xml:space="preserve">parts of the application </w:t>
      </w:r>
      <w:r w:rsidR="00EB5973">
        <w:t xml:space="preserve">could </w:t>
      </w:r>
      <w:r w:rsidR="00CB715A">
        <w:t xml:space="preserve">run under </w:t>
      </w:r>
      <w:r w:rsidR="000E4758">
        <w:t xml:space="preserve">an </w:t>
      </w:r>
      <w:r w:rsidR="00CB715A">
        <w:t xml:space="preserve">account other than </w:t>
      </w:r>
      <w:r w:rsidR="000E4758">
        <w:t xml:space="preserve">that intended </w:t>
      </w:r>
      <w:r w:rsidR="00CB715A">
        <w:t xml:space="preserve">by the developer.  </w:t>
      </w:r>
    </w:p>
    <w:p w:rsidR="00AF2BB1" w:rsidRDefault="00F22F8F" w:rsidP="00F22F8F">
      <w:pPr>
        <w:pStyle w:val="berschrift4"/>
      </w:pPr>
      <w:r>
        <w:t>Set up Authorization</w:t>
      </w:r>
    </w:p>
    <w:p w:rsidR="00CB715A" w:rsidRDefault="00CB715A" w:rsidP="00CB715A">
      <w:pPr>
        <w:pStyle w:val="BodyTextCont"/>
      </w:pPr>
      <w:r>
        <w:t>The URL authorization control</w:t>
      </w:r>
      <w:r w:rsidR="00EB5973">
        <w:t>s access</w:t>
      </w:r>
      <w:r>
        <w:t xml:space="preserve"> to directories and files. It can be configured by setting </w:t>
      </w:r>
      <w:r w:rsidR="00EB5973">
        <w:t xml:space="preserve">the </w:t>
      </w:r>
      <w:r>
        <w:t xml:space="preserve">appropriate child elements of the current </w:t>
      </w:r>
      <w:r w:rsidRPr="00CB715A">
        <w:rPr>
          <w:rStyle w:val="CodeInline"/>
        </w:rPr>
        <w:t>&lt;authorization&gt;</w:t>
      </w:r>
      <w:r>
        <w:t xml:space="preserve"> element. Restrictions may be set based on both user and role. File authorization does not </w:t>
      </w:r>
      <w:r w:rsidR="00F5524A">
        <w:t>require any settings here.</w:t>
      </w:r>
    </w:p>
    <w:p w:rsidR="00361605" w:rsidRDefault="00361605" w:rsidP="00361605">
      <w:pPr>
        <w:pStyle w:val="berschrift3"/>
      </w:pPr>
      <w:r>
        <w:t>The User Management Interfaces</w:t>
      </w:r>
    </w:p>
    <w:p w:rsidR="00361605" w:rsidRDefault="00EB5973" w:rsidP="00361605">
      <w:pPr>
        <w:pStyle w:val="BodyTextFirst"/>
      </w:pPr>
      <w:r>
        <w:t xml:space="preserve">Included with </w:t>
      </w:r>
      <w:r w:rsidR="00361605">
        <w:t xml:space="preserve">ASP.NET </w:t>
      </w:r>
      <w:r>
        <w:t>are a number of tools</w:t>
      </w:r>
      <w:r w:rsidR="00361605">
        <w:t xml:space="preserve"> to support user management</w:t>
      </w:r>
      <w:r>
        <w:t>, the details of which are beyond</w:t>
      </w:r>
      <w:r w:rsidR="00361605">
        <w:t xml:space="preserve"> the scope of this book. However, </w:t>
      </w:r>
      <w:r>
        <w:t>I’ll give a general</w:t>
      </w:r>
      <w:r w:rsidR="00361605">
        <w:t xml:space="preserve"> overview </w:t>
      </w:r>
      <w:r>
        <w:t>of</w:t>
      </w:r>
      <w:r w:rsidR="00361605">
        <w:t xml:space="preserve"> the extensibility interfaces. There are three parts responsible </w:t>
      </w:r>
      <w:r>
        <w:t xml:space="preserve">for </w:t>
      </w:r>
      <w:r w:rsidR="00361605">
        <w:t>handl</w:t>
      </w:r>
      <w:r>
        <w:t>ing</w:t>
      </w:r>
      <w:r w:rsidR="00361605">
        <w:t xml:space="preserve"> user management:</w:t>
      </w:r>
    </w:p>
    <w:p w:rsidR="00361605" w:rsidRDefault="00361605" w:rsidP="00361605">
      <w:pPr>
        <w:pStyle w:val="BulletFirst"/>
      </w:pPr>
      <w:r>
        <w:tab/>
        <w:t>*</w:t>
      </w:r>
      <w:r>
        <w:tab/>
        <w:t>Membership</w:t>
      </w:r>
      <w:r w:rsidR="00036B62">
        <w:t xml:space="preserve"> Service</w:t>
      </w:r>
    </w:p>
    <w:p w:rsidR="00361605" w:rsidRDefault="00036B62" w:rsidP="00361605">
      <w:pPr>
        <w:pStyle w:val="Bullet"/>
      </w:pPr>
      <w:r>
        <w:tab/>
        <w:t>*</w:t>
      </w:r>
      <w:r>
        <w:tab/>
        <w:t>Role Service</w:t>
      </w:r>
    </w:p>
    <w:p w:rsidR="00361605" w:rsidRDefault="00036B62" w:rsidP="00361605">
      <w:pPr>
        <w:pStyle w:val="BulletLast"/>
      </w:pPr>
      <w:r>
        <w:tab/>
        <w:t>*</w:t>
      </w:r>
      <w:r>
        <w:tab/>
        <w:t>Profile Service</w:t>
      </w:r>
    </w:p>
    <w:p w:rsidR="00361605" w:rsidRDefault="00D04C01" w:rsidP="00361605">
      <w:pPr>
        <w:pStyle w:val="BodyTextCont"/>
      </w:pPr>
      <w:r>
        <w:lastRenderedPageBreak/>
        <w:t>“</w:t>
      </w:r>
      <w:r w:rsidR="00361605">
        <w:t>Membership</w:t>
      </w:r>
      <w:r>
        <w:t>”</w:t>
      </w:r>
      <w:r w:rsidR="00361605">
        <w:t xml:space="preserve"> is about user identification and management. </w:t>
      </w:r>
      <w:r w:rsidR="00EB5973">
        <w:t xml:space="preserve">With </w:t>
      </w:r>
      <w:r w:rsidR="00361605">
        <w:t>the appropriate classes and controls</w:t>
      </w:r>
      <w:r w:rsidR="00EB5973">
        <w:t>,</w:t>
      </w:r>
      <w:r w:rsidR="00361605">
        <w:t xml:space="preserve"> you can create, edit, and delete user accounts. This includes login and logout facilities based on controls</w:t>
      </w:r>
      <w:r w:rsidR="00EB5973">
        <w:t>,</w:t>
      </w:r>
      <w:r w:rsidR="00361605">
        <w:t xml:space="preserve"> </w:t>
      </w:r>
      <w:r w:rsidR="00EB5973">
        <w:t>as well as</w:t>
      </w:r>
      <w:r w:rsidR="00361605">
        <w:t xml:space="preserve"> several features </w:t>
      </w:r>
      <w:r w:rsidR="00EB5973">
        <w:t xml:space="preserve">which enhance user experience (such as </w:t>
      </w:r>
      <w:r w:rsidR="00361605">
        <w:t xml:space="preserve">password recovery or </w:t>
      </w:r>
      <w:r w:rsidR="00EB5973">
        <w:t xml:space="preserve">ability to view the </w:t>
      </w:r>
      <w:r w:rsidR="00361605">
        <w:t>current name and</w:t>
      </w:r>
      <w:r w:rsidR="009D210C">
        <w:t xml:space="preserve"> login status</w:t>
      </w:r>
      <w:r w:rsidR="00EB5973">
        <w:t>)</w:t>
      </w:r>
      <w:r w:rsidR="00361605">
        <w:t xml:space="preserve">. ASP.NET </w:t>
      </w:r>
      <w:r w:rsidR="00EB5973">
        <w:t>includes several</w:t>
      </w:r>
      <w:r w:rsidR="00361605">
        <w:t xml:space="preserve"> built-in management tools to </w:t>
      </w:r>
      <w:r w:rsidR="00EB5973">
        <w:t xml:space="preserve">assist </w:t>
      </w:r>
      <w:r w:rsidR="00361605">
        <w:t xml:space="preserve">administrators </w:t>
      </w:r>
      <w:r w:rsidR="00EB5973">
        <w:t xml:space="preserve">with </w:t>
      </w:r>
      <w:r w:rsidR="00361605">
        <w:t>handl</w:t>
      </w:r>
      <w:r w:rsidR="00EB5973">
        <w:t>ing</w:t>
      </w:r>
      <w:r w:rsidR="00361605">
        <w:t xml:space="preserve"> users</w:t>
      </w:r>
      <w:r>
        <w:t>,</w:t>
      </w:r>
      <w:r w:rsidR="00361605">
        <w:t xml:space="preserve"> based on a SQL Server database store. </w:t>
      </w:r>
    </w:p>
    <w:p w:rsidR="00036B62" w:rsidRDefault="00D04C01" w:rsidP="00361605">
      <w:pPr>
        <w:pStyle w:val="BodyTextCont"/>
      </w:pPr>
      <w:r>
        <w:t>“</w:t>
      </w:r>
      <w:r w:rsidR="00361605">
        <w:t>Role</w:t>
      </w:r>
      <w:r>
        <w:t>”</w:t>
      </w:r>
      <w:r w:rsidR="00361605">
        <w:t xml:space="preserve"> </w:t>
      </w:r>
      <w:r w:rsidR="00036B62">
        <w:t>perform</w:t>
      </w:r>
      <w:r>
        <w:t>s</w:t>
      </w:r>
      <w:r w:rsidR="00036B62">
        <w:t xml:space="preserve"> authorization tasks. </w:t>
      </w:r>
      <w:r>
        <w:t>R</w:t>
      </w:r>
      <w:r w:rsidR="00036B62">
        <w:t>ole</w:t>
      </w:r>
      <w:r>
        <w:t>s provide access to resources and</w:t>
      </w:r>
      <w:r w:rsidR="00036B62">
        <w:t xml:space="preserve"> </w:t>
      </w:r>
      <w:r w:rsidR="000E63F7">
        <w:t xml:space="preserve">can be assigned to </w:t>
      </w:r>
      <w:r w:rsidR="00036B62">
        <w:t xml:space="preserve">many users. If the user becomes a member of </w:t>
      </w:r>
      <w:r>
        <w:t xml:space="preserve">a </w:t>
      </w:r>
      <w:r w:rsidR="00036B62">
        <w:t>role</w:t>
      </w:r>
      <w:r>
        <w:t>,</w:t>
      </w:r>
      <w:r w:rsidR="00036B62">
        <w:t xml:space="preserve"> he or she gains </w:t>
      </w:r>
      <w:r>
        <w:t xml:space="preserve">access </w:t>
      </w:r>
      <w:r w:rsidR="00036B62">
        <w:t>to the resource</w:t>
      </w:r>
      <w:r w:rsidR="00C80F48">
        <w:t>s</w:t>
      </w:r>
      <w:r w:rsidR="00036B62">
        <w:t xml:space="preserve"> the role is </w:t>
      </w:r>
      <w:r>
        <w:t>permitted to retrieve</w:t>
      </w:r>
      <w:r w:rsidR="00036B62">
        <w:t>. The built-in management tools support the role model.</w:t>
      </w:r>
    </w:p>
    <w:p w:rsidR="00036B62" w:rsidRDefault="00D04C01" w:rsidP="00361605">
      <w:pPr>
        <w:pStyle w:val="BodyTextCont"/>
      </w:pPr>
      <w:r>
        <w:t>“</w:t>
      </w:r>
      <w:r w:rsidR="00036B62">
        <w:t>Profile</w:t>
      </w:r>
      <w:r>
        <w:t>”</w:t>
      </w:r>
      <w:r w:rsidR="00036B62">
        <w:t xml:space="preserve"> complement</w:t>
      </w:r>
      <w:r>
        <w:t>s</w:t>
      </w:r>
      <w:r w:rsidR="00036B62">
        <w:t xml:space="preserve"> the user management by adding a user</w:t>
      </w:r>
      <w:r w:rsidR="009D210C">
        <w:t>-</w:t>
      </w:r>
      <w:r w:rsidR="00036B62">
        <w:t xml:space="preserve">specific data store. </w:t>
      </w:r>
      <w:r>
        <w:t xml:space="preserve">This </w:t>
      </w:r>
      <w:r w:rsidR="00036B62">
        <w:t xml:space="preserve">allows </w:t>
      </w:r>
      <w:r w:rsidR="004F42C9">
        <w:t xml:space="preserve">you to maintain per-user </w:t>
      </w:r>
      <w:r>
        <w:t xml:space="preserve">settings </w:t>
      </w:r>
      <w:r w:rsidR="004F42C9">
        <w:t xml:space="preserve">between </w:t>
      </w:r>
      <w:r w:rsidR="00036B62">
        <w:t xml:space="preserve">visits. Profiles are not intended </w:t>
      </w:r>
      <w:r>
        <w:t xml:space="preserve">to </w:t>
      </w:r>
      <w:r w:rsidR="00036B62">
        <w:t>support session</w:t>
      </w:r>
      <w:r>
        <w:t>-</w:t>
      </w:r>
      <w:r w:rsidR="00036B62">
        <w:t xml:space="preserve">related processes. Instead, they </w:t>
      </w:r>
      <w:r w:rsidR="00C80F48">
        <w:t xml:space="preserve">allow </w:t>
      </w:r>
      <w:r w:rsidR="004F42C9">
        <w:t xml:space="preserve">a user to </w:t>
      </w:r>
      <w:r w:rsidR="00036B62">
        <w:t>customiz</w:t>
      </w:r>
      <w:r>
        <w:t>e</w:t>
      </w:r>
      <w:r w:rsidR="00036B62">
        <w:t xml:space="preserve"> </w:t>
      </w:r>
      <w:r w:rsidR="004F42C9">
        <w:t xml:space="preserve">a </w:t>
      </w:r>
      <w:r w:rsidR="00036B62">
        <w:t>site specific</w:t>
      </w:r>
      <w:r w:rsidR="004F42C9">
        <w:t>ally for their own preferences</w:t>
      </w:r>
      <w:r>
        <w:t>—t</w:t>
      </w:r>
      <w:r w:rsidR="00036B62">
        <w:t>hink of a “</w:t>
      </w:r>
      <w:proofErr w:type="spellStart"/>
      <w:r w:rsidR="00036B62">
        <w:t>MySite</w:t>
      </w:r>
      <w:proofErr w:type="spellEnd"/>
      <w:r w:rsidR="00036B62">
        <w:t xml:space="preserve">” </w:t>
      </w:r>
      <w:r w:rsidR="004F42C9">
        <w:t xml:space="preserve">type </w:t>
      </w:r>
      <w:r>
        <w:t xml:space="preserve">of </w:t>
      </w:r>
      <w:r w:rsidR="00036B62">
        <w:t xml:space="preserve">functionality. </w:t>
      </w:r>
      <w:r w:rsidR="004F42C9">
        <w:t>ASP.NET includes m</w:t>
      </w:r>
      <w:r>
        <w:t>any</w:t>
      </w:r>
      <w:r w:rsidR="00036B62">
        <w:t xml:space="preserve"> features, services and </w:t>
      </w:r>
      <w:r w:rsidR="004F42C9">
        <w:t xml:space="preserve">object </w:t>
      </w:r>
      <w:r w:rsidR="00036B62">
        <w:t>types to support profiles.</w:t>
      </w:r>
    </w:p>
    <w:p w:rsidR="00036B62" w:rsidRDefault="00036B62" w:rsidP="00036B62">
      <w:pPr>
        <w:pStyle w:val="berschrift4"/>
      </w:pPr>
      <w:r>
        <w:t>Extensibility Issues</w:t>
      </w:r>
    </w:p>
    <w:p w:rsidR="00CA2D00" w:rsidRDefault="00036B62" w:rsidP="00036B62">
      <w:pPr>
        <w:pStyle w:val="BodyTextFirst"/>
      </w:pPr>
      <w:r>
        <w:t>The extensibility model is based on providers. The three services mentioned above use provider</w:t>
      </w:r>
      <w:r w:rsidR="00D04C01">
        <w:t>s</w:t>
      </w:r>
      <w:r>
        <w:t xml:space="preserve"> to </w:t>
      </w:r>
      <w:r w:rsidR="00C80F48">
        <w:t xml:space="preserve">save and </w:t>
      </w:r>
      <w:r>
        <w:t xml:space="preserve">retrieve </w:t>
      </w:r>
      <w:r w:rsidR="00C80F48">
        <w:t xml:space="preserve">their </w:t>
      </w:r>
      <w:r>
        <w:t>data. By default</w:t>
      </w:r>
      <w:r w:rsidR="00D04C01">
        <w:t>,</w:t>
      </w:r>
      <w:r>
        <w:t xml:space="preserve"> </w:t>
      </w:r>
      <w:r w:rsidR="00D04C01">
        <w:t xml:space="preserve">data is </w:t>
      </w:r>
      <w:r>
        <w:t>store</w:t>
      </w:r>
      <w:r w:rsidR="00D04C01">
        <w:t>d</w:t>
      </w:r>
      <w:r>
        <w:t xml:space="preserve"> i</w:t>
      </w:r>
      <w:r w:rsidR="00D04C01">
        <w:t>n</w:t>
      </w:r>
      <w:r>
        <w:t xml:space="preserve"> a SQL Server database. </w:t>
      </w:r>
      <w:r w:rsidR="00D04C01">
        <w:t>It’s often necessary to use</w:t>
      </w:r>
      <w:r>
        <w:t xml:space="preserve"> alternative or existing storage,</w:t>
      </w:r>
      <w:r w:rsidR="00D04C01">
        <w:t xml:space="preserve"> </w:t>
      </w:r>
      <w:r w:rsidR="003A58D0">
        <w:t>A</w:t>
      </w:r>
      <w:r>
        <w:t xml:space="preserve">ctive </w:t>
      </w:r>
      <w:r w:rsidR="003A58D0">
        <w:t>D</w:t>
      </w:r>
      <w:r>
        <w:t xml:space="preserve">irectory, LDAP, or </w:t>
      </w:r>
      <w:r w:rsidR="00D04C01">
        <w:t xml:space="preserve">a custom </w:t>
      </w:r>
      <w:r w:rsidR="003A58D0">
        <w:t>solution</w:t>
      </w:r>
      <w:r>
        <w:t xml:space="preserve">. </w:t>
      </w:r>
      <w:r w:rsidR="00022C17">
        <w:t>S</w:t>
      </w:r>
      <w:r w:rsidR="00D04C01">
        <w:t>everal</w:t>
      </w:r>
      <w:r w:rsidR="009C19FF">
        <w:t xml:space="preserve"> built-in providers </w:t>
      </w:r>
      <w:r w:rsidR="00022C17">
        <w:t>are included with each service in order to s</w:t>
      </w:r>
      <w:r w:rsidR="009C19FF">
        <w:t>upport different stores.</w:t>
      </w:r>
    </w:p>
    <w:p w:rsidR="00CA2D00" w:rsidRDefault="00CA2D00" w:rsidP="00CA2D00">
      <w:pPr>
        <w:pStyle w:val="Figure"/>
      </w:pPr>
      <w:r>
        <w:rPr>
          <w:noProof/>
          <w:lang w:val="de-DE" w:eastAsia="de-DE"/>
        </w:rPr>
        <w:drawing>
          <wp:inline distT="0" distB="0" distL="0" distR="0">
            <wp:extent cx="3206496" cy="3096768"/>
            <wp:effectExtent l="19050" t="0" r="0" b="0"/>
            <wp:docPr id="1" name="19835f0700.tif" descr="D:\UserData\jkrause\Documents\Meine Daten\Bücher\Fachbuchprojekte\ASP.NET Extensibility\Images\19835f07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0.tif"/>
                    <pic:cNvPicPr/>
                  </pic:nvPicPr>
                  <pic:blipFill>
                    <a:blip r:link="rId13" cstate="print"/>
                    <a:stretch>
                      <a:fillRect/>
                    </a:stretch>
                  </pic:blipFill>
                  <pic:spPr>
                    <a:xfrm>
                      <a:off x="0" y="0"/>
                      <a:ext cx="3206496" cy="3096768"/>
                    </a:xfrm>
                    <a:prstGeom prst="rect">
                      <a:avLst/>
                    </a:prstGeom>
                  </pic:spPr>
                </pic:pic>
              </a:graphicData>
            </a:graphic>
          </wp:inline>
        </w:drawing>
      </w:r>
    </w:p>
    <w:p w:rsidR="00CA2D00" w:rsidRPr="00CA2D00" w:rsidRDefault="00CA2D00" w:rsidP="00CA2D00">
      <w:pPr>
        <w:pStyle w:val="Production"/>
      </w:pPr>
      <w:r>
        <w:t xml:space="preserve">Insert </w:t>
      </w:r>
      <w:r w:rsidRPr="00CA2D00">
        <w:t>19835f0700.tif</w:t>
      </w:r>
    </w:p>
    <w:p w:rsidR="00361605" w:rsidRDefault="00CA2D00" w:rsidP="00CA2D00">
      <w:pPr>
        <w:pStyle w:val="FigureCaption"/>
      </w:pPr>
      <w:r>
        <w:t>Figure 7-</w:t>
      </w:r>
      <w:r w:rsidR="00481E3A">
        <w:fldChar w:fldCharType="begin"/>
      </w:r>
      <w:r w:rsidR="00481E3A">
        <w:instrText xml:space="preserve"> SEQ Figure \* ARABIC </w:instrText>
      </w:r>
      <w:r w:rsidR="00481E3A">
        <w:fldChar w:fldCharType="separate"/>
      </w:r>
      <w:r w:rsidR="009779C9">
        <w:t>3</w:t>
      </w:r>
      <w:r w:rsidR="00481E3A">
        <w:fldChar w:fldCharType="end"/>
      </w:r>
      <w:r>
        <w:t>. The class hierarchy for built-in Membership and Role providers</w:t>
      </w:r>
      <w:r w:rsidR="00036B62">
        <w:t xml:space="preserve"> </w:t>
      </w:r>
    </w:p>
    <w:p w:rsidR="00BE0009" w:rsidRDefault="00CA2D00" w:rsidP="000D04B6">
      <w:pPr>
        <w:pStyle w:val="BodyTextCont"/>
      </w:pPr>
      <w:r>
        <w:lastRenderedPageBreak/>
        <w:t xml:space="preserve">The default providers </w:t>
      </w:r>
      <w:r w:rsidR="00F33CEE">
        <w:t>use a</w:t>
      </w:r>
      <w:r>
        <w:t xml:space="preserve"> SQL Server database. These are the </w:t>
      </w:r>
      <w:proofErr w:type="spellStart"/>
      <w:r w:rsidRPr="00CA2D00">
        <w:rPr>
          <w:rStyle w:val="CodeInline"/>
        </w:rPr>
        <w:t>SqlMembershipProvider</w:t>
      </w:r>
      <w:proofErr w:type="spellEnd"/>
      <w:r>
        <w:t xml:space="preserve"> and the </w:t>
      </w:r>
      <w:proofErr w:type="spellStart"/>
      <w:r w:rsidRPr="00CA2D00">
        <w:rPr>
          <w:rStyle w:val="CodeInline"/>
        </w:rPr>
        <w:t>SqlRoleProvider</w:t>
      </w:r>
      <w:proofErr w:type="spellEnd"/>
      <w:r>
        <w:t xml:space="preserve">. ASP.NET </w:t>
      </w:r>
      <w:r w:rsidR="00F33CEE">
        <w:t xml:space="preserve">also </w:t>
      </w:r>
      <w:r>
        <w:t>support</w:t>
      </w:r>
      <w:r w:rsidR="00F33CEE">
        <w:t>s</w:t>
      </w:r>
      <w:r>
        <w:t xml:space="preserve"> Active Directory</w:t>
      </w:r>
      <w:r w:rsidR="000E63F7">
        <w:t xml:space="preserve"> (AD)</w:t>
      </w:r>
      <w:r>
        <w:t xml:space="preserve"> out-of-the-box</w:t>
      </w:r>
      <w:r w:rsidR="00F33CEE">
        <w:t>, via</w:t>
      </w:r>
      <w:r>
        <w:t xml:space="preserve"> </w:t>
      </w:r>
      <w:r w:rsidR="00F33CEE">
        <w:t>t</w:t>
      </w:r>
      <w:r>
        <w:t xml:space="preserve">he </w:t>
      </w:r>
      <w:proofErr w:type="spellStart"/>
      <w:r w:rsidRPr="00CA2D00">
        <w:rPr>
          <w:rStyle w:val="CodeInline"/>
        </w:rPr>
        <w:t>ActiveDirectoryMembershipProvider</w:t>
      </w:r>
      <w:proofErr w:type="spellEnd"/>
      <w:r>
        <w:t xml:space="preserve">. </w:t>
      </w:r>
    </w:p>
    <w:p w:rsidR="00BE0009" w:rsidRDefault="00BE0009" w:rsidP="000D04B6">
      <w:pPr>
        <w:pStyle w:val="BodyTextCont"/>
      </w:pPr>
      <w:r>
        <w:t xml:space="preserve">The following table shows all </w:t>
      </w:r>
      <w:r w:rsidR="00C80F48">
        <w:t xml:space="preserve">the </w:t>
      </w:r>
      <w:r>
        <w:t>basic members of the membership provider classes.</w:t>
      </w:r>
    </w:p>
    <w:p w:rsidR="00BE0009" w:rsidRDefault="00BE0009" w:rsidP="00BE0009">
      <w:pPr>
        <w:pStyle w:val="TableCaption"/>
      </w:pPr>
      <w:r>
        <w:t>Table 7-</w:t>
      </w:r>
      <w:r w:rsidR="00481E3A">
        <w:fldChar w:fldCharType="begin"/>
      </w:r>
      <w:r w:rsidR="00481E3A">
        <w:instrText xml:space="preserve"> SEQ Table \* ARABIC </w:instrText>
      </w:r>
      <w:r w:rsidR="00481E3A">
        <w:fldChar w:fldCharType="separate"/>
      </w:r>
      <w:r w:rsidR="00AD1909">
        <w:t>1</w:t>
      </w:r>
      <w:r w:rsidR="00481E3A">
        <w:fldChar w:fldCharType="end"/>
      </w:r>
      <w:r>
        <w:t>. Members of the MembershipProvider classes</w:t>
      </w:r>
      <w:r w:rsidR="000E63F7">
        <w:t>*</w:t>
      </w:r>
    </w:p>
    <w:tbl>
      <w:tblPr>
        <w:tblStyle w:val="Tabellenraster"/>
        <w:tblW w:w="0" w:type="auto"/>
        <w:tblInd w:w="720" w:type="dxa"/>
        <w:tblLook w:val="04A0" w:firstRow="1" w:lastRow="0" w:firstColumn="1" w:lastColumn="0" w:noHBand="0" w:noVBand="1"/>
      </w:tblPr>
      <w:tblGrid>
        <w:gridCol w:w="8136"/>
      </w:tblGrid>
      <w:tr w:rsidR="00BD569E" w:rsidRPr="00BD569E" w:rsidTr="00BD569E">
        <w:tc>
          <w:tcPr>
            <w:tcW w:w="8780" w:type="dxa"/>
          </w:tcPr>
          <w:p w:rsidR="00BD569E" w:rsidRPr="00BD569E" w:rsidRDefault="00BD569E" w:rsidP="00274654">
            <w:pPr>
              <w:pStyle w:val="TableHead"/>
              <w:ind w:left="0" w:firstLine="0"/>
            </w:pPr>
            <w:r w:rsidRPr="00BD569E">
              <w:t>Name</w:t>
            </w:r>
            <w:r w:rsidRPr="00BD569E">
              <w:tab/>
              <w:t>Description</w:t>
            </w:r>
          </w:p>
        </w:tc>
      </w:tr>
      <w:tr w:rsidR="00BD569E" w:rsidRPr="00BD569E" w:rsidTr="00BD569E">
        <w:tc>
          <w:tcPr>
            <w:tcW w:w="8780" w:type="dxa"/>
          </w:tcPr>
          <w:p w:rsidR="00BD569E" w:rsidRPr="00BD569E" w:rsidRDefault="00BD569E" w:rsidP="00274654">
            <w:pPr>
              <w:pStyle w:val="TableSubhead"/>
              <w:tabs>
                <w:tab w:val="left" w:pos="3686"/>
              </w:tabs>
            </w:pPr>
            <w:r w:rsidRPr="00BD569E">
              <w:t>Methods</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ChangePassword</w:t>
            </w:r>
            <w:proofErr w:type="spellEnd"/>
            <w:r w:rsidRPr="00BD569E">
              <w:t xml:space="preserve"> </w:t>
            </w:r>
            <w:r w:rsidRPr="00BD569E">
              <w:tab/>
              <w:t>Changes the password.</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ChangePasswordQuestionAndAnswer</w:t>
            </w:r>
            <w:proofErr w:type="spellEnd"/>
            <w:r w:rsidRPr="00BD569E">
              <w:tab/>
              <w:t>Changes the password question and answer.</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CreateUser</w:t>
            </w:r>
            <w:proofErr w:type="spellEnd"/>
            <w:r w:rsidRPr="00BD569E">
              <w:tab/>
              <w:t>Creates a new user.</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DecryptPassword</w:t>
            </w:r>
            <w:proofErr w:type="spellEnd"/>
            <w:r w:rsidRPr="00BD569E">
              <w:tab/>
              <w:t>Decrypts the password.</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DeleteUser</w:t>
            </w:r>
            <w:proofErr w:type="spellEnd"/>
            <w:r w:rsidRPr="00BD569E">
              <w:tab/>
              <w:t>Deletes a user.</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EncryptPassword</w:t>
            </w:r>
            <w:proofErr w:type="spellEnd"/>
            <w:r w:rsidRPr="00BD569E">
              <w:tab/>
              <w:t>Encrypts the password.</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FindUsersByEmail</w:t>
            </w:r>
            <w:proofErr w:type="spellEnd"/>
            <w:r w:rsidRPr="00BD569E">
              <w:tab/>
              <w:t>Finds a user using his or her email address.</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FindUsersByName</w:t>
            </w:r>
            <w:proofErr w:type="spellEnd"/>
            <w:r w:rsidRPr="00BD569E">
              <w:t xml:space="preserve"> </w:t>
            </w:r>
            <w:r w:rsidRPr="00BD569E">
              <w:tab/>
              <w:t>Finds a user using his or her name.</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GetAllUsers</w:t>
            </w:r>
            <w:proofErr w:type="spellEnd"/>
            <w:r w:rsidRPr="00BD569E">
              <w:tab/>
              <w:t>Retrieves a list of all users.</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GetNumberOfUsersOnline</w:t>
            </w:r>
            <w:proofErr w:type="spellEnd"/>
            <w:r w:rsidRPr="00BD569E">
              <w:tab/>
              <w:t>Retrieves a list of all currently logged-in users. The behavior depends on the provider and does not necessarily report the exact value.</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GetPassword</w:t>
            </w:r>
            <w:proofErr w:type="spellEnd"/>
            <w:r w:rsidRPr="00BD569E">
              <w:tab/>
              <w:t>Retrieves the password for a given name.</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GetUser</w:t>
            </w:r>
            <w:proofErr w:type="spellEnd"/>
            <w:r w:rsidRPr="00BD569E">
              <w:tab/>
              <w:t xml:space="preserve">Retrieves a </w:t>
            </w:r>
            <w:proofErr w:type="spellStart"/>
            <w:r w:rsidRPr="00BD569E">
              <w:rPr>
                <w:rStyle w:val="CodeInline"/>
              </w:rPr>
              <w:t>System.Web.Security.MembershipUser</w:t>
            </w:r>
            <w:proofErr w:type="spellEnd"/>
            <w:r w:rsidRPr="00BD569E">
              <w:t xml:space="preserve"> object based on the name.</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GetUserNameByEmail</w:t>
            </w:r>
            <w:proofErr w:type="spellEnd"/>
            <w:r w:rsidRPr="00BD569E">
              <w:tab/>
              <w:t>Retrieves the name using an email address.</w:t>
            </w:r>
          </w:p>
        </w:tc>
      </w:tr>
      <w:tr w:rsidR="00BD569E" w:rsidRPr="00BD569E" w:rsidTr="00BD569E">
        <w:tc>
          <w:tcPr>
            <w:tcW w:w="8780" w:type="dxa"/>
          </w:tcPr>
          <w:p w:rsidR="00BD569E" w:rsidRPr="00BD569E" w:rsidRDefault="00BD569E" w:rsidP="00274654">
            <w:pPr>
              <w:pStyle w:val="TableText"/>
              <w:tabs>
                <w:tab w:val="left" w:pos="3686"/>
              </w:tabs>
            </w:pPr>
            <w:r w:rsidRPr="00BD569E">
              <w:rPr>
                <w:rStyle w:val="CodeInline"/>
              </w:rPr>
              <w:t>Initialize</w:t>
            </w:r>
            <w:r w:rsidRPr="00BD569E">
              <w:tab/>
              <w:t xml:space="preserve">Initializes the provider. Inherited from </w:t>
            </w:r>
            <w:proofErr w:type="spellStart"/>
            <w:r w:rsidRPr="00BD569E">
              <w:rPr>
                <w:rStyle w:val="CodeInline"/>
              </w:rPr>
              <w:t>ProviderBase</w:t>
            </w:r>
            <w:proofErr w:type="spellEnd"/>
            <w:r w:rsidRPr="00BD569E">
              <w:t>.</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ResetPassword</w:t>
            </w:r>
            <w:proofErr w:type="spellEnd"/>
            <w:r w:rsidRPr="00BD569E">
              <w:tab/>
              <w:t>Resets the current password with an automatically generated one.</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UnlockUser</w:t>
            </w:r>
            <w:proofErr w:type="spellEnd"/>
            <w:r w:rsidRPr="00BD569E">
              <w:tab/>
              <w:t>Unlocks a locked user.</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UpdateUser</w:t>
            </w:r>
            <w:proofErr w:type="spellEnd"/>
            <w:r w:rsidRPr="00BD569E">
              <w:tab/>
              <w:t xml:space="preserve">Updates the user’s information in the data store.  </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ValidateUser</w:t>
            </w:r>
            <w:proofErr w:type="spellEnd"/>
            <w:r w:rsidRPr="00BD569E">
              <w:tab/>
              <w:t xml:space="preserve">Checks whether the user with the provided password is a legitimate user. </w:t>
            </w:r>
          </w:p>
        </w:tc>
      </w:tr>
      <w:tr w:rsidR="00BD569E" w:rsidRPr="00BD569E" w:rsidTr="00BD569E">
        <w:tc>
          <w:tcPr>
            <w:tcW w:w="8780" w:type="dxa"/>
          </w:tcPr>
          <w:p w:rsidR="00BD569E" w:rsidRPr="00BD569E" w:rsidRDefault="00BD569E" w:rsidP="00274654">
            <w:pPr>
              <w:pStyle w:val="TableSubhead"/>
              <w:tabs>
                <w:tab w:val="left" w:pos="3686"/>
              </w:tabs>
            </w:pPr>
            <w:r w:rsidRPr="00BD569E">
              <w:t>Events</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ValidatingPassword</w:t>
            </w:r>
            <w:proofErr w:type="spellEnd"/>
            <w:r w:rsidRPr="00BD569E">
              <w:tab/>
              <w:t xml:space="preserve">An event fired while the provider validates the password. </w:t>
            </w:r>
          </w:p>
        </w:tc>
      </w:tr>
      <w:tr w:rsidR="00BD569E" w:rsidRPr="00BD569E" w:rsidTr="00BD569E">
        <w:tc>
          <w:tcPr>
            <w:tcW w:w="8780" w:type="dxa"/>
          </w:tcPr>
          <w:p w:rsidR="00BD569E" w:rsidRPr="00BD569E" w:rsidRDefault="00BD569E" w:rsidP="00274654">
            <w:pPr>
              <w:pStyle w:val="TableSubhead"/>
              <w:tabs>
                <w:tab w:val="left" w:pos="3686"/>
              </w:tabs>
            </w:pPr>
            <w:r w:rsidRPr="00BD569E">
              <w:t>Properties</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ApplicationName</w:t>
            </w:r>
            <w:proofErr w:type="spellEnd"/>
            <w:r w:rsidRPr="00BD569E">
              <w:tab/>
              <w:t xml:space="preserve">The name of the application. A membership </w:t>
            </w:r>
            <w:r w:rsidRPr="00BD569E">
              <w:lastRenderedPageBreak/>
              <w:t xml:space="preserve">provider can support several applications and supports different data storage for each application. Inherited from </w:t>
            </w:r>
            <w:proofErr w:type="spellStart"/>
            <w:r w:rsidRPr="00BD569E">
              <w:rPr>
                <w:rStyle w:val="CodeInline"/>
              </w:rPr>
              <w:t>ProviderBase</w:t>
            </w:r>
            <w:proofErr w:type="spellEnd"/>
            <w:r w:rsidRPr="00BD569E">
              <w:t xml:space="preserve">. </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lastRenderedPageBreak/>
              <w:t>EnablePasswordReset</w:t>
            </w:r>
            <w:proofErr w:type="spellEnd"/>
            <w:r w:rsidRPr="00BD569E">
              <w:tab/>
              <w:t>Defines whether or not the user can reset their password.</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EnablePasswordRetrieval</w:t>
            </w:r>
            <w:proofErr w:type="spellEnd"/>
            <w:r w:rsidRPr="00BD569E">
              <w:tab/>
              <w:t>Defines whether or not the user can retrieve their password.</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MaxInvalidPasswordAttempts</w:t>
            </w:r>
            <w:proofErr w:type="spellEnd"/>
            <w:r w:rsidRPr="00BD569E">
              <w:tab/>
              <w:t>Determines the maximum number of false password attempts allowed before the account is locked.</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MinRequiredNonAlphanumericCharacters</w:t>
            </w:r>
            <w:proofErr w:type="spellEnd"/>
            <w:r w:rsidRPr="00BD569E">
              <w:tab/>
              <w:t>Minimum number of non-alphanumeric characters a password must have.</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MinRequiredPasswordLength</w:t>
            </w:r>
            <w:proofErr w:type="spellEnd"/>
            <w:r w:rsidRPr="00BD569E">
              <w:t xml:space="preserve"> </w:t>
            </w:r>
            <w:r w:rsidRPr="00BD569E">
              <w:tab/>
              <w:t>Minimum password length.</w:t>
            </w:r>
          </w:p>
        </w:tc>
      </w:tr>
      <w:tr w:rsidR="00BD569E" w:rsidRPr="00BD569E" w:rsidTr="00BD569E">
        <w:tc>
          <w:tcPr>
            <w:tcW w:w="8780" w:type="dxa"/>
          </w:tcPr>
          <w:p w:rsidR="00BD569E" w:rsidRPr="00BD569E" w:rsidRDefault="00BD569E" w:rsidP="00274654">
            <w:pPr>
              <w:pStyle w:val="TableText"/>
              <w:tabs>
                <w:tab w:val="left" w:pos="3686"/>
              </w:tabs>
            </w:pPr>
            <w:r w:rsidRPr="00BD569E">
              <w:rPr>
                <w:rStyle w:val="CodeInline"/>
              </w:rPr>
              <w:t>Name</w:t>
            </w:r>
            <w:r w:rsidRPr="00BD569E">
              <w:tab/>
            </w:r>
            <w:proofErr w:type="spellStart"/>
            <w:r w:rsidRPr="00BD569E">
              <w:t>Name</w:t>
            </w:r>
            <w:proofErr w:type="spellEnd"/>
            <w:r w:rsidRPr="00BD569E">
              <w:t xml:space="preserve"> of the provider. Inherited from </w:t>
            </w:r>
            <w:proofErr w:type="spellStart"/>
            <w:r w:rsidRPr="00BD569E">
              <w:rPr>
                <w:rStyle w:val="CodeInline"/>
              </w:rPr>
              <w:t>ProviderBase</w:t>
            </w:r>
            <w:proofErr w:type="spellEnd"/>
            <w:r w:rsidRPr="00BD569E">
              <w:t>.</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PasswordAttemptWindow</w:t>
            </w:r>
            <w:proofErr w:type="spellEnd"/>
            <w:r w:rsidRPr="00BD569E">
              <w:tab/>
              <w:t xml:space="preserve">Prevents “brute force” attempts to guess a password. If the </w:t>
            </w:r>
            <w:proofErr w:type="spellStart"/>
            <w:r w:rsidRPr="00BD569E">
              <w:rPr>
                <w:rStyle w:val="CodeInline"/>
              </w:rPr>
              <w:t>MaxInvalidPasswordAttempts</w:t>
            </w:r>
            <w:proofErr w:type="spellEnd"/>
            <w:r w:rsidRPr="00BD569E">
              <w:t xml:space="preserve"> occur within </w:t>
            </w:r>
            <w:proofErr w:type="spellStart"/>
            <w:r w:rsidRPr="00BD569E">
              <w:rPr>
                <w:rStyle w:val="CodeInline"/>
              </w:rPr>
              <w:t>PasswordAttemptWindow</w:t>
            </w:r>
            <w:proofErr w:type="spellEnd"/>
            <w:r w:rsidRPr="00BD569E">
              <w:t xml:space="preserve"> (in minutes), that user’s account is locked. </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PasswordFormat</w:t>
            </w:r>
            <w:proofErr w:type="spellEnd"/>
            <w:r w:rsidRPr="00BD569E">
              <w:tab/>
              <w:t xml:space="preserve">Format in which the password is saved in the storage. This is a value from the enumeration </w:t>
            </w:r>
            <w:proofErr w:type="spellStart"/>
            <w:r w:rsidRPr="00BD569E">
              <w:rPr>
                <w:rStyle w:val="CodeInline"/>
              </w:rPr>
              <w:t>MembershipPasswordFormat</w:t>
            </w:r>
            <w:proofErr w:type="spellEnd"/>
            <w:r w:rsidRPr="00BD569E">
              <w:t xml:space="preserve">, which provides the values </w:t>
            </w:r>
            <w:r w:rsidRPr="00BD569E">
              <w:rPr>
                <w:rStyle w:val="CodeInline"/>
              </w:rPr>
              <w:t>Clear</w:t>
            </w:r>
            <w:r w:rsidRPr="00BD569E">
              <w:t xml:space="preserve">, </w:t>
            </w:r>
            <w:r w:rsidRPr="00BD569E">
              <w:rPr>
                <w:rStyle w:val="CodeInline"/>
              </w:rPr>
              <w:t>Hashed</w:t>
            </w:r>
            <w:r w:rsidRPr="00BD569E">
              <w:t xml:space="preserve">, or </w:t>
            </w:r>
            <w:r w:rsidRPr="00BD569E">
              <w:rPr>
                <w:rStyle w:val="CodeInline"/>
              </w:rPr>
              <w:t>Encrypted</w:t>
            </w:r>
            <w:r w:rsidRPr="00BD569E">
              <w:t>. Hashes are unidirectional encryption methods. The default hash format is SHA1.</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PasswordStrengthRegularExpression</w:t>
            </w:r>
            <w:proofErr w:type="spellEnd"/>
            <w:r w:rsidRPr="00BD569E">
              <w:tab/>
              <w:t>A regular expression that is used to check whether or not the password meets the minimum password strength required by your application.</w:t>
            </w:r>
          </w:p>
        </w:tc>
      </w:tr>
      <w:tr w:rsidR="00BD569E" w:rsidRPr="00BD569E" w:rsidTr="00BD569E">
        <w:tc>
          <w:tcPr>
            <w:tcW w:w="8780" w:type="dxa"/>
          </w:tcPr>
          <w:p w:rsidR="00BD569E" w:rsidRPr="00BD569E" w:rsidRDefault="00BD569E" w:rsidP="00274654">
            <w:pPr>
              <w:pStyle w:val="TableText"/>
              <w:tabs>
                <w:tab w:val="left" w:pos="3686"/>
              </w:tabs>
            </w:pPr>
            <w:proofErr w:type="spellStart"/>
            <w:r w:rsidRPr="00BD569E">
              <w:rPr>
                <w:rStyle w:val="CodeInline"/>
              </w:rPr>
              <w:t>RequiresQuestionAndAnswer</w:t>
            </w:r>
            <w:proofErr w:type="spellEnd"/>
            <w:r w:rsidRPr="00BD569E">
              <w:tab/>
              <w:t>Determines whether the provider supports the password retrieval using the question and answer technique.</w:t>
            </w:r>
          </w:p>
        </w:tc>
      </w:tr>
      <w:tr w:rsidR="00BD569E" w:rsidRPr="00BD569E" w:rsidTr="00BD569E">
        <w:tc>
          <w:tcPr>
            <w:tcW w:w="8780" w:type="dxa"/>
          </w:tcPr>
          <w:p w:rsidR="00BD569E" w:rsidRPr="00BD569E" w:rsidRDefault="00BD569E" w:rsidP="00274654">
            <w:pPr>
              <w:pStyle w:val="TableTextLast"/>
              <w:tabs>
                <w:tab w:val="left" w:pos="3686"/>
              </w:tabs>
            </w:pPr>
            <w:proofErr w:type="spellStart"/>
            <w:r w:rsidRPr="00BD569E">
              <w:rPr>
                <w:rStyle w:val="CodeInline"/>
              </w:rPr>
              <w:t>RequiresUniqueEmail</w:t>
            </w:r>
            <w:proofErr w:type="spellEnd"/>
            <w:r w:rsidRPr="00BD569E">
              <w:tab/>
              <w:t xml:space="preserve">Determines whether or not the </w:t>
            </w:r>
            <w:proofErr w:type="gramStart"/>
            <w:r w:rsidRPr="00BD569E">
              <w:t>email address</w:t>
            </w:r>
            <w:proofErr w:type="gramEnd"/>
            <w:r w:rsidRPr="00BD569E">
              <w:t xml:space="preserve"> must be unique in the database.</w:t>
            </w:r>
          </w:p>
        </w:tc>
      </w:tr>
    </w:tbl>
    <w:p w:rsidR="000E63F7" w:rsidRPr="000E63F7" w:rsidRDefault="000E63F7" w:rsidP="000E63F7">
      <w:pPr>
        <w:pStyle w:val="TableFootnote"/>
      </w:pPr>
      <w:r>
        <w:t xml:space="preserve">* Covers both </w:t>
      </w:r>
      <w:proofErr w:type="spellStart"/>
      <w:r>
        <w:t>SqlMembershipProvider</w:t>
      </w:r>
      <w:proofErr w:type="spellEnd"/>
      <w:r>
        <w:t xml:space="preserve"> and </w:t>
      </w:r>
      <w:proofErr w:type="spellStart"/>
      <w:r>
        <w:t>ActiveDirectoryMembershipProvider</w:t>
      </w:r>
      <w:proofErr w:type="spellEnd"/>
    </w:p>
    <w:p w:rsidR="000D04B6" w:rsidRDefault="00A01E7E" w:rsidP="000D04B6">
      <w:pPr>
        <w:pStyle w:val="BodyTextCont"/>
      </w:pPr>
      <w:r>
        <w:t>For the role provider</w:t>
      </w:r>
      <w:r w:rsidR="00022C17">
        <w:t>, things</w:t>
      </w:r>
      <w:r>
        <w:t xml:space="preserve"> look a </w:t>
      </w:r>
      <w:r w:rsidR="00022C17">
        <w:t xml:space="preserve">little </w:t>
      </w:r>
      <w:r>
        <w:t xml:space="preserve">different. </w:t>
      </w:r>
      <w:r w:rsidR="000D04B6">
        <w:t xml:space="preserve">The </w:t>
      </w:r>
      <w:proofErr w:type="spellStart"/>
      <w:r w:rsidR="000D04B6" w:rsidRPr="000D04B6">
        <w:rPr>
          <w:rStyle w:val="CodeInline"/>
        </w:rPr>
        <w:t>AuthorizationStoreRoleProvider</w:t>
      </w:r>
      <w:bookmarkStart w:id="5" w:name="_Toc217443958"/>
      <w:bookmarkStart w:id="6" w:name="_Toc217444062"/>
      <w:proofErr w:type="spellEnd"/>
      <w:r w:rsidR="000D04B6">
        <w:t xml:space="preserve"> class supports three kinds of role data storage</w:t>
      </w:r>
      <w:r w:rsidR="000E63F7">
        <w:t>:</w:t>
      </w:r>
      <w:r w:rsidR="000D04B6">
        <w:t xml:space="preserve"> </w:t>
      </w:r>
      <w:r w:rsidR="000E63F7">
        <w:t>t</w:t>
      </w:r>
      <w:r w:rsidR="000D04B6">
        <w:t>he Active Directory</w:t>
      </w:r>
      <w:r w:rsidR="000E63F7">
        <w:t xml:space="preserve"> itself</w:t>
      </w:r>
      <w:r w:rsidR="000D04B6">
        <w:t>, an Active Directory Application Mode server</w:t>
      </w:r>
      <w:r w:rsidR="000E63F7">
        <w:t xml:space="preserve"> (ADAM), </w:t>
      </w:r>
      <w:r w:rsidR="000D04B6">
        <w:t>or a</w:t>
      </w:r>
      <w:r w:rsidR="00022C17">
        <w:t>n</w:t>
      </w:r>
      <w:r w:rsidR="000D04B6">
        <w:t xml:space="preserve"> XML file. For</w:t>
      </w:r>
      <w:r w:rsidR="000E63F7">
        <w:t xml:space="preserve"> these</w:t>
      </w:r>
      <w:r w:rsidR="000D04B6">
        <w:t xml:space="preserve"> three modes</w:t>
      </w:r>
      <w:r w:rsidR="00022C17">
        <w:t>,</w:t>
      </w:r>
      <w:r w:rsidR="000D04B6">
        <w:t xml:space="preserve"> a connection string define</w:t>
      </w:r>
      <w:r w:rsidR="00113CC8">
        <w:t>s</w:t>
      </w:r>
      <w:r w:rsidR="000D04B6">
        <w:t xml:space="preserve"> the data source.</w:t>
      </w:r>
      <w:r w:rsidR="00022C17">
        <w:t xml:space="preserve"> T</w:t>
      </w:r>
      <w:r w:rsidR="000D04B6">
        <w:t xml:space="preserve">he connection string </w:t>
      </w:r>
      <w:r w:rsidR="00022C17">
        <w:t xml:space="preserve">begins </w:t>
      </w:r>
      <w:r w:rsidR="000D04B6">
        <w:t xml:space="preserve">with </w:t>
      </w:r>
      <w:r w:rsidR="000D04B6" w:rsidRPr="000D04B6">
        <w:rPr>
          <w:rStyle w:val="CodeInline"/>
        </w:rPr>
        <w:t>msxml</w:t>
      </w:r>
      <w:proofErr w:type="gramStart"/>
      <w:r w:rsidR="000D04B6" w:rsidRPr="000D04B6">
        <w:rPr>
          <w:rStyle w:val="CodeInline"/>
        </w:rPr>
        <w:t>:/</w:t>
      </w:r>
      <w:proofErr w:type="gramEnd"/>
      <w:r w:rsidR="000D04B6" w:rsidRPr="000D04B6">
        <w:rPr>
          <w:rStyle w:val="CodeInline"/>
        </w:rPr>
        <w:t>/</w:t>
      </w:r>
      <w:r w:rsidR="000D04B6">
        <w:t xml:space="preserve"> </w:t>
      </w:r>
      <w:r w:rsidR="00113CC8">
        <w:t>for an XML file</w:t>
      </w:r>
      <w:r w:rsidR="00022C17">
        <w:t>,</w:t>
      </w:r>
      <w:r w:rsidR="000D04B6">
        <w:t xml:space="preserve"> </w:t>
      </w:r>
      <w:r w:rsidR="00113CC8">
        <w:t xml:space="preserve">or with </w:t>
      </w:r>
      <w:r w:rsidR="00F86984" w:rsidRPr="00F86984">
        <w:rPr>
          <w:rStyle w:val="CodeInline"/>
        </w:rPr>
        <w:t>msldap://</w:t>
      </w:r>
      <w:r w:rsidR="00113CC8">
        <w:t xml:space="preserve"> </w:t>
      </w:r>
      <w:r w:rsidR="004F0FA2">
        <w:t xml:space="preserve">for </w:t>
      </w:r>
      <w:r w:rsidR="000D04B6">
        <w:t xml:space="preserve">Active Directory </w:t>
      </w:r>
      <w:r w:rsidR="00113CC8">
        <w:t xml:space="preserve">or </w:t>
      </w:r>
      <w:r w:rsidR="000D04B6">
        <w:t xml:space="preserve">ADAM . The </w:t>
      </w:r>
      <w:proofErr w:type="spellStart"/>
      <w:r w:rsidR="000D04B6" w:rsidRPr="000D04B6">
        <w:rPr>
          <w:rStyle w:val="CodeInline"/>
        </w:rPr>
        <w:t>WindowsTokenRoleProvider</w:t>
      </w:r>
      <w:proofErr w:type="spellEnd"/>
      <w:r w:rsidR="000D04B6">
        <w:t xml:space="preserve"> uses the local Windows user database to retrieve the role information. Don’t </w:t>
      </w:r>
      <w:r w:rsidR="00022C17">
        <w:t xml:space="preserve">confuse </w:t>
      </w:r>
      <w:r w:rsidR="000D04B6">
        <w:t xml:space="preserve">this with Windows groups. </w:t>
      </w:r>
      <w:r w:rsidR="00022C17">
        <w:t>D</w:t>
      </w:r>
      <w:r w:rsidR="000D04B6">
        <w:t xml:space="preserve">irect access to Windows group information is not supported by this provider. While you can </w:t>
      </w:r>
      <w:r w:rsidR="00022C17">
        <w:t xml:space="preserve">obtain </w:t>
      </w:r>
      <w:r w:rsidR="000D04B6">
        <w:t xml:space="preserve">membership information </w:t>
      </w:r>
      <w:r w:rsidR="00022C17">
        <w:t xml:space="preserve">about </w:t>
      </w:r>
      <w:r w:rsidR="000D04B6">
        <w:t xml:space="preserve">a group, you cannot write, delete, or change </w:t>
      </w:r>
      <w:r w:rsidR="00022C17">
        <w:t xml:space="preserve">these </w:t>
      </w:r>
      <w:r w:rsidR="000D04B6">
        <w:t>memberships even if management tools support this. From the perspective of ASP.NET</w:t>
      </w:r>
      <w:r w:rsidR="00022C17">
        <w:t>,</w:t>
      </w:r>
      <w:r w:rsidR="000D04B6">
        <w:t xml:space="preserve"> </w:t>
      </w:r>
      <w:proofErr w:type="gramStart"/>
      <w:r w:rsidR="000D04B6">
        <w:t xml:space="preserve">the  </w:t>
      </w:r>
      <w:proofErr w:type="spellStart"/>
      <w:r w:rsidR="000D04B6" w:rsidRPr="000D04B6">
        <w:rPr>
          <w:rStyle w:val="CodeInline"/>
        </w:rPr>
        <w:t>WindowsTokenRoleProvider</w:t>
      </w:r>
      <w:proofErr w:type="spellEnd"/>
      <w:proofErr w:type="gramEnd"/>
      <w:r w:rsidR="000D04B6">
        <w:t xml:space="preserve"> provides </w:t>
      </w:r>
      <w:r w:rsidR="00022C17">
        <w:t>read-</w:t>
      </w:r>
      <w:r w:rsidR="000D04B6">
        <w:t>only access.</w:t>
      </w:r>
    </w:p>
    <w:p w:rsidR="00BE0009" w:rsidRDefault="000D04B6" w:rsidP="000D04B6">
      <w:pPr>
        <w:pStyle w:val="BodyTextCont"/>
      </w:pPr>
      <w:r>
        <w:t xml:space="preserve">None of these classes </w:t>
      </w:r>
      <w:r w:rsidR="00022C17">
        <w:t xml:space="preserve">are </w:t>
      </w:r>
      <w:r>
        <w:t xml:space="preserve">sealed. </w:t>
      </w:r>
      <w:r w:rsidR="00022C17">
        <w:t>This means that</w:t>
      </w:r>
      <w:r>
        <w:t xml:space="preserve"> you can inherit from each class an</w:t>
      </w:r>
      <w:r w:rsidR="000E63F7">
        <w:t>d</w:t>
      </w:r>
      <w:r>
        <w:t xml:space="preserve"> override methods and properties to change behavior</w:t>
      </w:r>
      <w:r w:rsidR="00BE0009">
        <w:t xml:space="preserve"> as desired</w:t>
      </w:r>
      <w:r>
        <w:t>.</w:t>
      </w:r>
      <w:r w:rsidR="00BE0009">
        <w:t xml:space="preserve"> </w:t>
      </w:r>
    </w:p>
    <w:p w:rsidR="000D04B6" w:rsidRDefault="00BE0009" w:rsidP="000D04B6">
      <w:pPr>
        <w:pStyle w:val="BodyTextCont"/>
      </w:pPr>
      <w:r>
        <w:t>The following table shows all basic members of the role provider classes:</w:t>
      </w:r>
      <w:r w:rsidR="000D04B6">
        <w:t xml:space="preserve"> </w:t>
      </w:r>
    </w:p>
    <w:p w:rsidR="00BE0009" w:rsidRDefault="00BE0009" w:rsidP="00BE0009">
      <w:pPr>
        <w:pStyle w:val="TableCaption"/>
      </w:pPr>
      <w:r>
        <w:t>Table 7-</w:t>
      </w:r>
      <w:r w:rsidR="00481E3A">
        <w:fldChar w:fldCharType="begin"/>
      </w:r>
      <w:r w:rsidR="00481E3A">
        <w:instrText xml:space="preserve"> SEQ Table \* ARABIC </w:instrText>
      </w:r>
      <w:r w:rsidR="00481E3A">
        <w:fldChar w:fldCharType="separate"/>
      </w:r>
      <w:r w:rsidR="00AD1909">
        <w:t>2</w:t>
      </w:r>
      <w:r w:rsidR="00481E3A">
        <w:fldChar w:fldCharType="end"/>
      </w:r>
      <w:r>
        <w:t xml:space="preserve">. Members of the </w:t>
      </w:r>
      <w:r w:rsidR="00022C17">
        <w:t>Role</w:t>
      </w:r>
      <w:r>
        <w:t>Provider classes</w:t>
      </w:r>
    </w:p>
    <w:tbl>
      <w:tblPr>
        <w:tblStyle w:val="Tabellenraster"/>
        <w:tblW w:w="0" w:type="auto"/>
        <w:tblInd w:w="720" w:type="dxa"/>
        <w:tblLook w:val="04A0" w:firstRow="1" w:lastRow="0" w:firstColumn="1" w:lastColumn="0" w:noHBand="0" w:noVBand="1"/>
      </w:tblPr>
      <w:tblGrid>
        <w:gridCol w:w="8136"/>
      </w:tblGrid>
      <w:tr w:rsidR="00BD569E" w:rsidRPr="00BD569E" w:rsidTr="00BD569E">
        <w:tc>
          <w:tcPr>
            <w:tcW w:w="8780" w:type="dxa"/>
          </w:tcPr>
          <w:p w:rsidR="00BD569E" w:rsidRPr="00BD569E" w:rsidRDefault="00BD569E" w:rsidP="00647370">
            <w:pPr>
              <w:pStyle w:val="TableHead"/>
              <w:ind w:left="0" w:firstLine="0"/>
            </w:pPr>
            <w:r w:rsidRPr="00BD569E">
              <w:lastRenderedPageBreak/>
              <w:t>Name</w:t>
            </w:r>
            <w:r w:rsidRPr="00BD569E">
              <w:tab/>
              <w:t>Description</w:t>
            </w:r>
            <w:r w:rsidRPr="00BD569E">
              <w:tab/>
            </w:r>
            <w:commentRangeStart w:id="7"/>
            <w:r w:rsidRPr="00BD569E">
              <w:t xml:space="preserve">Not supported </w:t>
            </w:r>
            <w:commentRangeEnd w:id="7"/>
            <w:r w:rsidRPr="00BD569E">
              <w:rPr>
                <w:rStyle w:val="Kommentarzeichen"/>
                <w:rFonts w:ascii="Times New Roman" w:hAnsi="Times New Roman"/>
                <w:b w:val="0"/>
              </w:rPr>
              <w:commentReference w:id="7"/>
            </w:r>
            <w:r w:rsidRPr="00BD569E">
              <w:t>in *</w:t>
            </w:r>
          </w:p>
        </w:tc>
      </w:tr>
      <w:tr w:rsidR="00BD569E" w:rsidRPr="00BD569E" w:rsidTr="00BD569E">
        <w:tc>
          <w:tcPr>
            <w:tcW w:w="8780" w:type="dxa"/>
          </w:tcPr>
          <w:p w:rsidR="00BD569E" w:rsidRPr="00BD569E" w:rsidRDefault="00BD569E" w:rsidP="00647370">
            <w:pPr>
              <w:pStyle w:val="TableSubhead"/>
              <w:tabs>
                <w:tab w:val="left" w:pos="2694"/>
                <w:tab w:val="left" w:pos="7371"/>
              </w:tabs>
            </w:pPr>
            <w:r w:rsidRPr="00BD569E">
              <w:t>Methods</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AddUsersToRoles</w:t>
            </w:r>
            <w:proofErr w:type="spellEnd"/>
            <w:r w:rsidRPr="00BD569E">
              <w:tab/>
              <w:t xml:space="preserve">Add users to roles. Defined in </w:t>
            </w:r>
            <w:proofErr w:type="spellStart"/>
            <w:r w:rsidRPr="00BD569E">
              <w:rPr>
                <w:rStyle w:val="CodeInline"/>
              </w:rPr>
              <w:t>RoleProvider</w:t>
            </w:r>
            <w:proofErr w:type="spellEnd"/>
            <w:r w:rsidRPr="00BD569E">
              <w:t>.</w:t>
            </w:r>
            <w:r w:rsidRPr="00BD569E">
              <w:tab/>
              <w:t>W</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CreateRole</w:t>
            </w:r>
            <w:proofErr w:type="spellEnd"/>
            <w:r w:rsidRPr="00BD569E">
              <w:tab/>
              <w:t xml:space="preserve">Create a new role. Defined in </w:t>
            </w:r>
            <w:proofErr w:type="spellStart"/>
            <w:r w:rsidRPr="00BD569E">
              <w:rPr>
                <w:rStyle w:val="CodeInline"/>
              </w:rPr>
              <w:t>RoleProvider</w:t>
            </w:r>
            <w:proofErr w:type="spellEnd"/>
            <w:r w:rsidRPr="00BD569E">
              <w:t>.</w:t>
            </w:r>
            <w:r w:rsidRPr="00BD569E">
              <w:tab/>
              <w:t>W</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DeleteRole</w:t>
            </w:r>
            <w:proofErr w:type="spellEnd"/>
            <w:r w:rsidRPr="00BD569E">
              <w:tab/>
              <w:t xml:space="preserve">Delete a role. Defined in </w:t>
            </w:r>
            <w:proofErr w:type="spellStart"/>
            <w:r w:rsidRPr="00BD569E">
              <w:rPr>
                <w:rStyle w:val="CodeInline"/>
              </w:rPr>
              <w:t>RoleProvider</w:t>
            </w:r>
            <w:proofErr w:type="spellEnd"/>
            <w:r w:rsidRPr="00BD569E">
              <w:t>.</w:t>
            </w:r>
            <w:r w:rsidRPr="00BD569E">
              <w:tab/>
              <w:t>W</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FindUsersInRole</w:t>
            </w:r>
            <w:proofErr w:type="spellEnd"/>
            <w:r w:rsidRPr="00BD569E">
              <w:tab/>
              <w:t xml:space="preserve">Find all users within a role. Defined in </w:t>
            </w:r>
            <w:proofErr w:type="spellStart"/>
            <w:r w:rsidRPr="00BD569E">
              <w:rPr>
                <w:rStyle w:val="CodeInline"/>
              </w:rPr>
              <w:t>RoleProvider</w:t>
            </w:r>
            <w:proofErr w:type="spellEnd"/>
            <w:r w:rsidRPr="00BD569E">
              <w:t>.</w:t>
            </w:r>
            <w:r w:rsidRPr="00BD569E">
              <w:tab/>
              <w:t>W, A</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GetAllRoles</w:t>
            </w:r>
            <w:proofErr w:type="spellEnd"/>
            <w:r w:rsidRPr="00BD569E">
              <w:tab/>
              <w:t xml:space="preserve">Get a list of all roles. Defined in </w:t>
            </w:r>
            <w:proofErr w:type="spellStart"/>
            <w:r w:rsidRPr="00BD569E">
              <w:rPr>
                <w:rStyle w:val="CodeInline"/>
              </w:rPr>
              <w:t>RoleProvider</w:t>
            </w:r>
            <w:proofErr w:type="spellEnd"/>
            <w:r w:rsidRPr="00BD569E">
              <w:t>.</w:t>
            </w:r>
            <w:r w:rsidRPr="00BD569E">
              <w:tab/>
              <w:t>W</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GetRolesForUser</w:t>
            </w:r>
            <w:proofErr w:type="spellEnd"/>
            <w:r w:rsidRPr="00BD569E">
              <w:tab/>
              <w:t xml:space="preserve">Get all roles for a user. Defined in </w:t>
            </w:r>
            <w:proofErr w:type="spellStart"/>
            <w:r w:rsidRPr="00BD569E">
              <w:rPr>
                <w:rStyle w:val="CodeInline"/>
              </w:rPr>
              <w:t>RoleProvider</w:t>
            </w:r>
            <w:proofErr w:type="spellEnd"/>
            <w:r w:rsidRPr="00BD569E">
              <w:t>.</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GetUsersInRole</w:t>
            </w:r>
            <w:proofErr w:type="spellEnd"/>
            <w:r w:rsidRPr="00BD569E">
              <w:tab/>
              <w:t xml:space="preserve">Get all users in a role. Defined in </w:t>
            </w:r>
            <w:proofErr w:type="spellStart"/>
            <w:r w:rsidRPr="00BD569E">
              <w:rPr>
                <w:rStyle w:val="CodeInline"/>
              </w:rPr>
              <w:t>RoleProvider</w:t>
            </w:r>
            <w:proofErr w:type="spellEnd"/>
            <w:r w:rsidRPr="00BD569E">
              <w:t>.</w:t>
            </w:r>
            <w:r w:rsidRPr="00BD569E">
              <w:tab/>
              <w:t>W</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IsUserInRole</w:t>
            </w:r>
            <w:proofErr w:type="spellEnd"/>
            <w:r w:rsidRPr="00BD569E">
              <w:tab/>
              <w:t xml:space="preserve">Indicates whether or not a user is in a role. Defined in </w:t>
            </w:r>
            <w:proofErr w:type="spellStart"/>
            <w:r w:rsidRPr="00BD569E">
              <w:rPr>
                <w:rStyle w:val="CodeInline"/>
              </w:rPr>
              <w:t>RoleProvider</w:t>
            </w:r>
            <w:proofErr w:type="spellEnd"/>
            <w:r w:rsidRPr="00BD569E">
              <w:t>.</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RemoveUsersFromRoles</w:t>
            </w:r>
            <w:proofErr w:type="spellEnd"/>
            <w:r w:rsidRPr="00BD569E">
              <w:tab/>
              <w:t xml:space="preserve">Remove users from roles. Defined in </w:t>
            </w:r>
            <w:proofErr w:type="spellStart"/>
            <w:r w:rsidRPr="00BD569E">
              <w:rPr>
                <w:rStyle w:val="CodeInline"/>
              </w:rPr>
              <w:t>RoleProvider</w:t>
            </w:r>
            <w:proofErr w:type="spellEnd"/>
            <w:r w:rsidRPr="00BD569E">
              <w:t>.</w:t>
            </w:r>
            <w:r w:rsidRPr="00BD569E">
              <w:tab/>
              <w:t>W</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RoleExists</w:t>
            </w:r>
            <w:proofErr w:type="spellEnd"/>
            <w:r w:rsidRPr="00BD569E">
              <w:tab/>
              <w:t xml:space="preserve">Indicates whether the role exists. Defined in </w:t>
            </w:r>
            <w:proofErr w:type="spellStart"/>
            <w:r w:rsidRPr="00BD569E">
              <w:rPr>
                <w:rStyle w:val="CodeInline"/>
              </w:rPr>
              <w:t>RoleProvider</w:t>
            </w:r>
            <w:proofErr w:type="spellEnd"/>
            <w:r w:rsidRPr="00BD569E">
              <w:t>.</w:t>
            </w:r>
          </w:p>
        </w:tc>
      </w:tr>
      <w:tr w:rsidR="00BD569E" w:rsidRPr="00BD569E" w:rsidTr="00BD569E">
        <w:tc>
          <w:tcPr>
            <w:tcW w:w="8780" w:type="dxa"/>
          </w:tcPr>
          <w:p w:rsidR="00BD569E" w:rsidRPr="00BD569E" w:rsidRDefault="00BD569E" w:rsidP="00647370">
            <w:pPr>
              <w:pStyle w:val="TableSubhead"/>
              <w:tabs>
                <w:tab w:val="left" w:pos="2694"/>
                <w:tab w:val="left" w:pos="7371"/>
              </w:tabs>
            </w:pPr>
            <w:r w:rsidRPr="00BD569E">
              <w:t>Properties</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ApplicationName</w:t>
            </w:r>
            <w:proofErr w:type="spellEnd"/>
            <w:r w:rsidRPr="00BD569E">
              <w:tab/>
              <w:t xml:space="preserve">Name of the application. A role provider can support several applications and different data storage for each application. Defined in </w:t>
            </w:r>
            <w:proofErr w:type="spellStart"/>
            <w:r w:rsidRPr="00BD569E">
              <w:rPr>
                <w:rStyle w:val="CodeInline"/>
              </w:rPr>
              <w:t>ProviderBase</w:t>
            </w:r>
            <w:proofErr w:type="spellEnd"/>
            <w:r w:rsidRPr="00BD569E">
              <w:t>.</w:t>
            </w:r>
          </w:p>
        </w:tc>
      </w:tr>
      <w:tr w:rsidR="00BD569E" w:rsidRPr="00BD569E" w:rsidTr="00BD569E">
        <w:tc>
          <w:tcPr>
            <w:tcW w:w="8780" w:type="dxa"/>
          </w:tcPr>
          <w:p w:rsidR="00BD569E" w:rsidRPr="00BD569E" w:rsidRDefault="00BD569E" w:rsidP="00647370">
            <w:pPr>
              <w:pStyle w:val="TableText"/>
              <w:tabs>
                <w:tab w:val="left" w:pos="2694"/>
                <w:tab w:val="left" w:pos="7371"/>
              </w:tabs>
            </w:pPr>
            <w:r w:rsidRPr="00BD569E">
              <w:rPr>
                <w:rStyle w:val="CodeInline"/>
              </w:rPr>
              <w:t>Description</w:t>
            </w:r>
            <w:r w:rsidRPr="00BD569E">
              <w:tab/>
            </w:r>
            <w:proofErr w:type="spellStart"/>
            <w:r w:rsidRPr="00BD569E">
              <w:t>Description</w:t>
            </w:r>
            <w:proofErr w:type="spellEnd"/>
            <w:r w:rsidRPr="00BD569E">
              <w:t xml:space="preserve"> used in </w:t>
            </w:r>
            <w:proofErr w:type="spellStart"/>
            <w:r w:rsidRPr="00BD569E">
              <w:rPr>
                <w:rStyle w:val="CodeInline"/>
              </w:rPr>
              <w:t>ProviderBase</w:t>
            </w:r>
            <w:proofErr w:type="spellEnd"/>
            <w:r w:rsidRPr="00BD569E">
              <w:t>.</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ScopeName</w:t>
            </w:r>
            <w:proofErr w:type="spellEnd"/>
            <w:r w:rsidRPr="00BD569E">
              <w:tab/>
              <w:t>Scope for the authorization store.</w:t>
            </w:r>
            <w:r w:rsidRPr="00BD569E">
              <w:tab/>
              <w:t>W, S</w:t>
            </w:r>
          </w:p>
        </w:tc>
      </w:tr>
      <w:tr w:rsidR="00BD569E" w:rsidRPr="00BD569E" w:rsidTr="00BD569E">
        <w:tc>
          <w:tcPr>
            <w:tcW w:w="8780" w:type="dxa"/>
          </w:tcPr>
          <w:p w:rsidR="00BD569E" w:rsidRPr="00BD569E" w:rsidRDefault="00BD569E" w:rsidP="00647370">
            <w:pPr>
              <w:pStyle w:val="TableText"/>
              <w:tabs>
                <w:tab w:val="left" w:pos="2694"/>
                <w:tab w:val="left" w:pos="7371"/>
              </w:tabs>
            </w:pPr>
            <w:proofErr w:type="spellStart"/>
            <w:r w:rsidRPr="00BD569E">
              <w:rPr>
                <w:rStyle w:val="CodeInline"/>
              </w:rPr>
              <w:t>CacheRefreshInterval</w:t>
            </w:r>
            <w:proofErr w:type="spellEnd"/>
            <w:r w:rsidRPr="00BD569E">
              <w:tab/>
              <w:t>Time (in minutes) the provider caches role information</w:t>
            </w:r>
            <w:r w:rsidRPr="00BD569E">
              <w:tab/>
              <w:t>W, S</w:t>
            </w:r>
          </w:p>
        </w:tc>
      </w:tr>
      <w:tr w:rsidR="00BD569E" w:rsidRPr="00BE0009" w:rsidTr="00BD569E">
        <w:tc>
          <w:tcPr>
            <w:tcW w:w="8780" w:type="dxa"/>
          </w:tcPr>
          <w:p w:rsidR="00BD569E" w:rsidRPr="00BE0009" w:rsidRDefault="00BD569E" w:rsidP="00647370">
            <w:pPr>
              <w:pStyle w:val="TableTextLast"/>
              <w:tabs>
                <w:tab w:val="left" w:pos="2694"/>
                <w:tab w:val="left" w:pos="7371"/>
              </w:tabs>
            </w:pPr>
            <w:r w:rsidRPr="00BD569E">
              <w:rPr>
                <w:rStyle w:val="CodeInline"/>
              </w:rPr>
              <w:t>Name</w:t>
            </w:r>
            <w:r w:rsidRPr="00BD569E">
              <w:tab/>
            </w:r>
            <w:proofErr w:type="spellStart"/>
            <w:r w:rsidRPr="00BD569E">
              <w:t>Name</w:t>
            </w:r>
            <w:proofErr w:type="spellEnd"/>
            <w:r w:rsidRPr="00BD569E">
              <w:t xml:space="preserve"> as used in </w:t>
            </w:r>
            <w:proofErr w:type="spellStart"/>
            <w:r w:rsidRPr="00BD569E">
              <w:rPr>
                <w:rStyle w:val="CodeInline"/>
              </w:rPr>
              <w:t>ProviderBase</w:t>
            </w:r>
            <w:proofErr w:type="spellEnd"/>
            <w:r w:rsidRPr="00BD569E">
              <w:t>.</w:t>
            </w:r>
          </w:p>
        </w:tc>
      </w:tr>
    </w:tbl>
    <w:p w:rsidR="00BE0009" w:rsidRPr="00BE0009" w:rsidRDefault="00BE0009" w:rsidP="0020080D">
      <w:pPr>
        <w:pStyle w:val="TableTextLast"/>
        <w:tabs>
          <w:tab w:val="left" w:pos="2694"/>
          <w:tab w:val="left" w:pos="7371"/>
        </w:tabs>
      </w:pPr>
    </w:p>
    <w:p w:rsidR="00BE0009" w:rsidRDefault="00BE0009" w:rsidP="00BE0009">
      <w:pPr>
        <w:pStyle w:val="TableFootnote"/>
      </w:pPr>
      <w:r>
        <w:t xml:space="preserve">* W = </w:t>
      </w:r>
      <w:proofErr w:type="spellStart"/>
      <w:r>
        <w:t>WindowsToke</w:t>
      </w:r>
      <w:r w:rsidR="00AB3802">
        <w:t>n</w:t>
      </w:r>
      <w:r>
        <w:t>RoleProvider</w:t>
      </w:r>
      <w:proofErr w:type="spellEnd"/>
      <w:r>
        <w:t xml:space="preserve">, S = </w:t>
      </w:r>
      <w:proofErr w:type="spellStart"/>
      <w:r>
        <w:t>SqlRoleProvider</w:t>
      </w:r>
      <w:proofErr w:type="spellEnd"/>
      <w:r>
        <w:t xml:space="preserve">, A = </w:t>
      </w:r>
      <w:proofErr w:type="spellStart"/>
      <w:r>
        <w:t>AuthorizationStoreRoleProvider</w:t>
      </w:r>
      <w:proofErr w:type="spellEnd"/>
    </w:p>
    <w:p w:rsidR="0020080D" w:rsidRDefault="00AB3802" w:rsidP="0020080D">
      <w:pPr>
        <w:pStyle w:val="BodyTextCont"/>
      </w:pPr>
      <w:r>
        <w:t>With this</w:t>
      </w:r>
      <w:r w:rsidR="0020080D">
        <w:t xml:space="preserve"> overview </w:t>
      </w:r>
      <w:r w:rsidR="00022C17">
        <w:t xml:space="preserve">of </w:t>
      </w:r>
      <w:r w:rsidR="0020080D">
        <w:t xml:space="preserve">the </w:t>
      </w:r>
      <w:r>
        <w:t xml:space="preserve">capabilities of </w:t>
      </w:r>
      <w:r w:rsidR="00022C17">
        <w:t xml:space="preserve">different </w:t>
      </w:r>
      <w:r w:rsidR="0020080D">
        <w:t>providers</w:t>
      </w:r>
      <w:r>
        <w:t>, we can now</w:t>
      </w:r>
      <w:r w:rsidR="0020080D">
        <w:t xml:space="preserve"> </w:t>
      </w:r>
      <w:commentRangeStart w:id="8"/>
      <w:r w:rsidR="0020080D">
        <w:t>investigate how to extend them</w:t>
      </w:r>
      <w:commentRangeEnd w:id="8"/>
      <w:r w:rsidR="009D0BA8">
        <w:rPr>
          <w:rStyle w:val="Kommentarzeichen"/>
        </w:rPr>
        <w:commentReference w:id="8"/>
      </w:r>
      <w:r w:rsidR="0020080D">
        <w:t>.</w:t>
      </w:r>
    </w:p>
    <w:p w:rsidR="00E31035" w:rsidRDefault="00660CD5" w:rsidP="00E31035">
      <w:pPr>
        <w:pStyle w:val="berschrift2"/>
      </w:pPr>
      <w:r>
        <w:t xml:space="preserve">Extending </w:t>
      </w:r>
      <w:r w:rsidR="00E31035" w:rsidRPr="005C6ABB">
        <w:t xml:space="preserve">Membership </w:t>
      </w:r>
      <w:r w:rsidR="00C43849">
        <w:t xml:space="preserve">and Role </w:t>
      </w:r>
      <w:r w:rsidR="00E31035" w:rsidRPr="005C6ABB">
        <w:t>Providers</w:t>
      </w:r>
      <w:bookmarkEnd w:id="5"/>
      <w:bookmarkEnd w:id="6"/>
    </w:p>
    <w:p w:rsidR="0020080D" w:rsidRDefault="00C74C15" w:rsidP="00C74C15">
      <w:pPr>
        <w:pStyle w:val="BodyTextFirst"/>
      </w:pPr>
      <w:r>
        <w:t xml:space="preserve">The </w:t>
      </w:r>
      <w:r w:rsidR="009B797E">
        <w:t xml:space="preserve">functionality of the </w:t>
      </w:r>
      <w:r>
        <w:t xml:space="preserve">built-in providers </w:t>
      </w:r>
      <w:r w:rsidR="009B797E">
        <w:t xml:space="preserve">suits </w:t>
      </w:r>
      <w:r>
        <w:t xml:space="preserve">most common types of applications. Before </w:t>
      </w:r>
      <w:r w:rsidR="00022C17">
        <w:t>constructing</w:t>
      </w:r>
      <w:r>
        <w:t xml:space="preserve"> your own provider</w:t>
      </w:r>
      <w:r w:rsidR="00022C17">
        <w:t>,</w:t>
      </w:r>
      <w:r>
        <w:t xml:space="preserve"> </w:t>
      </w:r>
      <w:r w:rsidR="00022C17">
        <w:t xml:space="preserve">let’s take a look at </w:t>
      </w:r>
      <w:r>
        <w:t>when and why it</w:t>
      </w:r>
      <w:r w:rsidR="0060233A">
        <w:t xml:space="preserve">’s more practical </w:t>
      </w:r>
      <w:r>
        <w:t>to create or extend a built-in one.</w:t>
      </w:r>
    </w:p>
    <w:p w:rsidR="00C74C15" w:rsidRDefault="005C3984" w:rsidP="005C3984">
      <w:pPr>
        <w:pStyle w:val="berschrift3"/>
      </w:pPr>
      <w:r>
        <w:t xml:space="preserve">Why </w:t>
      </w:r>
      <w:r w:rsidR="004B7480">
        <w:t xml:space="preserve">Create </w:t>
      </w:r>
      <w:r>
        <w:t>a Membership Provider</w:t>
      </w:r>
      <w:r w:rsidR="009D0BA8">
        <w:t>?</w:t>
      </w:r>
    </w:p>
    <w:p w:rsidR="00396E87" w:rsidRDefault="000E63F7" w:rsidP="00177791">
      <w:pPr>
        <w:pStyle w:val="BodyTextFirst"/>
      </w:pPr>
      <w:r>
        <w:t>The purpose of a provider is to manage access to data storage</w:t>
      </w:r>
      <w:r w:rsidR="00177791">
        <w:t xml:space="preserve">. Extending the provider model is </w:t>
      </w:r>
      <w:r w:rsidR="0060233A">
        <w:t xml:space="preserve">necessary </w:t>
      </w:r>
      <w:r w:rsidR="00177791">
        <w:t xml:space="preserve">if you want to use a different storage for your user database. The </w:t>
      </w:r>
      <w:proofErr w:type="spellStart"/>
      <w:r w:rsidR="00177791" w:rsidRPr="00177791">
        <w:rPr>
          <w:rStyle w:val="CodeInline"/>
        </w:rPr>
        <w:t>SqlMembershipProvider</w:t>
      </w:r>
      <w:proofErr w:type="spellEnd"/>
      <w:r w:rsidR="00177791">
        <w:t xml:space="preserve"> supports a SQL Server database, while the </w:t>
      </w:r>
      <w:proofErr w:type="spellStart"/>
      <w:r w:rsidR="00177791" w:rsidRPr="00177791">
        <w:rPr>
          <w:rStyle w:val="CodeInline"/>
        </w:rPr>
        <w:lastRenderedPageBreak/>
        <w:t>ActiveDirectoryMembershipProvider</w:t>
      </w:r>
      <w:proofErr w:type="spellEnd"/>
      <w:r w:rsidR="00177791">
        <w:t xml:space="preserve"> supports the Active Directory. Creating a service infrastructure following the principles of service oriented architectures (SOA) requires another </w:t>
      </w:r>
      <w:r w:rsidR="0060233A">
        <w:t>method</w:t>
      </w:r>
      <w:r w:rsidR="00177791">
        <w:t xml:space="preserve">—Web services. </w:t>
      </w:r>
      <w:r w:rsidR="0060233A">
        <w:t>O</w:t>
      </w:r>
      <w:r w:rsidR="00396E87">
        <w:t xml:space="preserve">ne reason </w:t>
      </w:r>
      <w:r w:rsidR="0060233A">
        <w:t xml:space="preserve">for </w:t>
      </w:r>
      <w:r w:rsidR="00396E87">
        <w:t>creat</w:t>
      </w:r>
      <w:r w:rsidR="0060233A">
        <w:t>ing a</w:t>
      </w:r>
      <w:r w:rsidR="00396E87">
        <w:t xml:space="preserve"> custom membership provider is </w:t>
      </w:r>
      <w:r w:rsidR="0060233A">
        <w:t>the ability to use</w:t>
      </w:r>
      <w:r w:rsidR="00396E87">
        <w:t xml:space="preserve"> Web services. As shown in Table 7-1</w:t>
      </w:r>
      <w:r w:rsidR="0060233A">
        <w:t>,</w:t>
      </w:r>
      <w:r w:rsidR="00396E87">
        <w:t xml:space="preserve"> the </w:t>
      </w:r>
      <w:proofErr w:type="spellStart"/>
      <w:r w:rsidR="00396E87" w:rsidRPr="000E63F7">
        <w:rPr>
          <w:rStyle w:val="CodeInline"/>
        </w:rPr>
        <w:t>MembershipProvider</w:t>
      </w:r>
      <w:proofErr w:type="spellEnd"/>
      <w:r w:rsidR="00396E87">
        <w:t xml:space="preserve"> base class supports an </w:t>
      </w:r>
      <w:r w:rsidR="0060233A">
        <w:t xml:space="preserve">incredible </w:t>
      </w:r>
      <w:r w:rsidR="00396E87">
        <w:t xml:space="preserve">number of features. </w:t>
      </w:r>
      <w:r w:rsidR="0060233A">
        <w:t>Whether you require</w:t>
      </w:r>
      <w:r w:rsidR="003679C2">
        <w:t xml:space="preserve"> some or</w:t>
      </w:r>
      <w:r w:rsidR="0060233A">
        <w:t xml:space="preserve"> all of these </w:t>
      </w:r>
      <w:r w:rsidR="00396E87">
        <w:t xml:space="preserve">depends on </w:t>
      </w:r>
      <w:r w:rsidR="0060233A">
        <w:t xml:space="preserve">the needs of your </w:t>
      </w:r>
      <w:r w:rsidR="00396E87">
        <w:t xml:space="preserve">application. </w:t>
      </w:r>
    </w:p>
    <w:p w:rsidR="00115264" w:rsidRPr="00115264" w:rsidRDefault="00396E87" w:rsidP="00115264">
      <w:pPr>
        <w:pStyle w:val="BodyTextFirst"/>
      </w:pPr>
      <w:r>
        <w:t>In the following example</w:t>
      </w:r>
      <w:r w:rsidR="0060233A">
        <w:t>,</w:t>
      </w:r>
      <w:r>
        <w:t xml:space="preserve"> I</w:t>
      </w:r>
      <w:r w:rsidR="0060233A">
        <w:t>’ll</w:t>
      </w:r>
      <w:r>
        <w:t xml:space="preserve"> </w:t>
      </w:r>
      <w:r w:rsidR="0060233A">
        <w:t xml:space="preserve">demonstrate </w:t>
      </w:r>
      <w:r>
        <w:t xml:space="preserve">the basic principles of a custom membership provider </w:t>
      </w:r>
      <w:r w:rsidR="00C52EB1">
        <w:t>in the particular case of authenticating</w:t>
      </w:r>
      <w:r>
        <w:t xml:space="preserve"> users against a Web service. The service provides a transparent tier against a data store. </w:t>
      </w:r>
      <w:r w:rsidR="0045095F">
        <w:t>This means that t</w:t>
      </w:r>
      <w:r>
        <w:t xml:space="preserve">he service </w:t>
      </w:r>
      <w:r w:rsidR="0045095F">
        <w:t xml:space="preserve">can </w:t>
      </w:r>
      <w:r>
        <w:t>run anywhere in your organization as a central point of service</w:t>
      </w:r>
      <w:r w:rsidR="0045095F">
        <w:t>,</w:t>
      </w:r>
      <w:r>
        <w:t xml:space="preserve"> and the </w:t>
      </w:r>
      <w:r w:rsidR="00C52EB1">
        <w:t xml:space="preserve">users of the service—the </w:t>
      </w:r>
      <w:r>
        <w:t>provider</w:t>
      </w:r>
      <w:r w:rsidR="00C52EB1">
        <w:t>—</w:t>
      </w:r>
      <w:r>
        <w:t>know</w:t>
      </w:r>
      <w:r w:rsidR="00C52EB1">
        <w:t>s</w:t>
      </w:r>
      <w:r>
        <w:t xml:space="preserve"> </w:t>
      </w:r>
      <w:r w:rsidR="00C52EB1">
        <w:t xml:space="preserve">nothing </w:t>
      </w:r>
      <w:r>
        <w:t xml:space="preserve">about the </w:t>
      </w:r>
      <w:r w:rsidR="00C52EB1">
        <w:t xml:space="preserve">data </w:t>
      </w:r>
      <w:r>
        <w:t>storage behind</w:t>
      </w:r>
      <w:r w:rsidR="00C52EB1">
        <w:t xml:space="preserve"> the service</w:t>
      </w:r>
      <w:r>
        <w:t xml:space="preserve">. </w:t>
      </w:r>
      <w:r w:rsidR="000E7AC5">
        <w:t xml:space="preserve">Security is enhanced by hiding all data storage implementation details behind the publicly visible web service methods. For simplicity and </w:t>
      </w:r>
      <w:r>
        <w:t>demonstration purposes</w:t>
      </w:r>
      <w:r w:rsidR="000E7AC5">
        <w:t xml:space="preserve"> only</w:t>
      </w:r>
      <w:r w:rsidR="003267FA">
        <w:t>,</w:t>
      </w:r>
      <w:r>
        <w:t xml:space="preserve"> the </w:t>
      </w:r>
      <w:r w:rsidR="000E7AC5">
        <w:t xml:space="preserve">example </w:t>
      </w:r>
      <w:r>
        <w:t>service store</w:t>
      </w:r>
      <w:r w:rsidR="000E7AC5">
        <w:t>s</w:t>
      </w:r>
      <w:r>
        <w:t xml:space="preserve"> user information</w:t>
      </w:r>
      <w:r w:rsidR="000E7AC5">
        <w:t xml:space="preserve"> in a simple XML file</w:t>
      </w:r>
      <w:r>
        <w:t xml:space="preserve">. </w:t>
      </w:r>
      <w:r w:rsidR="000E7AC5">
        <w:t>This allows you to observe</w:t>
      </w:r>
      <w:r>
        <w:t xml:space="preserve"> the file and </w:t>
      </w:r>
      <w:r w:rsidR="000E7AC5">
        <w:t xml:space="preserve">learn </w:t>
      </w:r>
      <w:r w:rsidR="00115264">
        <w:t>exactly how the provider behaves.</w:t>
      </w:r>
    </w:p>
    <w:p w:rsidR="00710850" w:rsidRDefault="00115264" w:rsidP="00C43849">
      <w:pPr>
        <w:pStyle w:val="BodyTextCont"/>
      </w:pPr>
      <w:r>
        <w:t>In the following section</w:t>
      </w:r>
      <w:r w:rsidR="00C43849">
        <w:t>s</w:t>
      </w:r>
      <w:r w:rsidR="00B1329B">
        <w:t>,</w:t>
      </w:r>
      <w:r>
        <w:t xml:space="preserve"> I</w:t>
      </w:r>
      <w:r w:rsidR="00C43849">
        <w:t>’ll</w:t>
      </w:r>
      <w:r>
        <w:t xml:space="preserve"> show the </w:t>
      </w:r>
      <w:r w:rsidR="00F6061F">
        <w:t xml:space="preserve">sample </w:t>
      </w:r>
      <w:r>
        <w:t>code and explain the implementation details.</w:t>
      </w:r>
    </w:p>
    <w:p w:rsidR="003528D9" w:rsidRDefault="003528D9" w:rsidP="003528D9">
      <w:pPr>
        <w:pStyle w:val="berschrift3"/>
      </w:pPr>
      <w:r>
        <w:t>Solution Details</w:t>
      </w:r>
    </w:p>
    <w:p w:rsidR="003528D9" w:rsidRDefault="003528D9" w:rsidP="003528D9">
      <w:pPr>
        <w:pStyle w:val="BodyTextFirst"/>
      </w:pPr>
      <w:r>
        <w:t>Developing a custom provider</w:t>
      </w:r>
      <w:r w:rsidR="00B1329B">
        <w:t xml:space="preserve"> firstly </w:t>
      </w:r>
      <w:r>
        <w:t>requires a data source. In this example</w:t>
      </w:r>
      <w:r w:rsidR="00B1329B">
        <w:t>,</w:t>
      </w:r>
      <w:r>
        <w:t xml:space="preserve"> I’ll use a</w:t>
      </w:r>
      <w:r w:rsidR="00B1329B">
        <w:t>n</w:t>
      </w:r>
      <w:r>
        <w:t xml:space="preserve"> XML file as storage and a WCF (Windows Communication Foundation) service to access the </w:t>
      </w:r>
      <w:r w:rsidR="000E63F7">
        <w:t>file</w:t>
      </w:r>
      <w:r>
        <w:t xml:space="preserve"> remotely. </w:t>
      </w:r>
      <w:r w:rsidR="00170FA1">
        <w:t xml:space="preserve">This demonstrates </w:t>
      </w:r>
      <w:r>
        <w:t xml:space="preserve">that it’s possible to transparently access a remote data store using standard framework techniques. </w:t>
      </w:r>
    </w:p>
    <w:p w:rsidR="003528D9" w:rsidRDefault="003528D9" w:rsidP="003528D9">
      <w:pPr>
        <w:pStyle w:val="BodyTextCont"/>
      </w:pPr>
      <w:r>
        <w:t>The solution consists of:</w:t>
      </w:r>
    </w:p>
    <w:p w:rsidR="003528D9" w:rsidRDefault="003528D9" w:rsidP="003528D9">
      <w:pPr>
        <w:pStyle w:val="BulletFirst"/>
      </w:pPr>
      <w:r>
        <w:tab/>
        <w:t>*</w:t>
      </w:r>
      <w:r>
        <w:tab/>
        <w:t xml:space="preserve">A WCF service project with two services, one for Membership and </w:t>
      </w:r>
      <w:r w:rsidR="00D304B9">
        <w:t xml:space="preserve">the other </w:t>
      </w:r>
      <w:r>
        <w:t>for Roles</w:t>
      </w:r>
    </w:p>
    <w:p w:rsidR="00F86984" w:rsidRDefault="003528D9" w:rsidP="00F86984">
      <w:pPr>
        <w:pStyle w:val="Bullet"/>
      </w:pPr>
      <w:r>
        <w:tab/>
        <w:t>*</w:t>
      </w:r>
      <w:r>
        <w:tab/>
        <w:t xml:space="preserve">A Web project </w:t>
      </w:r>
      <w:r w:rsidR="00170FA1">
        <w:t>configured to use the custom provider that has</w:t>
      </w:r>
      <w:r>
        <w:t xml:space="preserve">: </w:t>
      </w:r>
    </w:p>
    <w:p w:rsidR="003528D9" w:rsidRPr="009D63BF" w:rsidRDefault="003528D9" w:rsidP="003528D9">
      <w:pPr>
        <w:pStyle w:val="BulletSubList"/>
      </w:pPr>
      <w:r>
        <w:tab/>
        <w:t>*</w:t>
      </w:r>
      <w:r>
        <w:tab/>
      </w:r>
      <w:r w:rsidR="00170FA1">
        <w:t>A</w:t>
      </w:r>
      <w:r>
        <w:t>n implementation of a custom Membership Provider</w:t>
      </w:r>
    </w:p>
    <w:p w:rsidR="003528D9" w:rsidRDefault="003528D9" w:rsidP="003528D9">
      <w:pPr>
        <w:pStyle w:val="BulletSubList"/>
      </w:pPr>
      <w:r>
        <w:tab/>
        <w:t>*</w:t>
      </w:r>
      <w:r>
        <w:tab/>
      </w:r>
      <w:r w:rsidR="00170FA1">
        <w:t>A</w:t>
      </w:r>
      <w:r>
        <w:t>n implementation of a custom Role Provider</w:t>
      </w:r>
    </w:p>
    <w:p w:rsidR="003528D9" w:rsidRDefault="003528D9" w:rsidP="003528D9">
      <w:pPr>
        <w:pStyle w:val="BulletSubList"/>
      </w:pPr>
      <w:r>
        <w:tab/>
        <w:t>*</w:t>
      </w:r>
      <w:r>
        <w:tab/>
        <w:t>A service reference to use the WCF service</w:t>
      </w:r>
    </w:p>
    <w:p w:rsidR="00710850" w:rsidRDefault="00C43849" w:rsidP="00C43849">
      <w:pPr>
        <w:pStyle w:val="berschrift2"/>
      </w:pPr>
      <w:r>
        <w:t>Developing Membership and Role Provider</w:t>
      </w:r>
      <w:r w:rsidR="005F2EC7">
        <w:t>s</w:t>
      </w:r>
    </w:p>
    <w:p w:rsidR="00C43849" w:rsidRDefault="003528D9" w:rsidP="00C43849">
      <w:pPr>
        <w:pStyle w:val="BodyTextFirst"/>
      </w:pPr>
      <w:r>
        <w:t xml:space="preserve">Both Membership and Role providers support several features. </w:t>
      </w:r>
      <w:r w:rsidR="00170FA1">
        <w:t xml:space="preserve">Whether or not you implement all features, extend additional ones, or simply create a rudimentary service </w:t>
      </w:r>
      <w:r>
        <w:t>depends on your application and requirements. In this example</w:t>
      </w:r>
      <w:r w:rsidR="00170FA1">
        <w:t>,</w:t>
      </w:r>
      <w:r>
        <w:t xml:space="preserve"> I</w:t>
      </w:r>
      <w:r w:rsidR="00170FA1">
        <w:t>’ll</w:t>
      </w:r>
      <w:r>
        <w:t xml:space="preserve"> implement all </w:t>
      </w:r>
      <w:r w:rsidR="00D304B9">
        <w:t xml:space="preserve">the </w:t>
      </w:r>
      <w:r>
        <w:t xml:space="preserve">basic features </w:t>
      </w:r>
      <w:r w:rsidR="00D304B9">
        <w:t xml:space="preserve">via </w:t>
      </w:r>
      <w:r>
        <w:t xml:space="preserve">a simplified approach for the sake of brevity.  </w:t>
      </w:r>
    </w:p>
    <w:p w:rsidR="00C43849" w:rsidRDefault="00C43849" w:rsidP="00C43849">
      <w:pPr>
        <w:pStyle w:val="berschrift3"/>
      </w:pPr>
      <w:bookmarkStart w:id="9" w:name="_Toc217443960"/>
      <w:r>
        <w:t>Create Web Service Driven Membership Provider</w:t>
      </w:r>
      <w:bookmarkEnd w:id="9"/>
    </w:p>
    <w:p w:rsidR="00C43849" w:rsidRDefault="00C43849" w:rsidP="00C43849">
      <w:pPr>
        <w:pStyle w:val="BodyTextFirst"/>
      </w:pPr>
      <w:r>
        <w:t>The Web service driven membership provider consists of three parts:</w:t>
      </w:r>
    </w:p>
    <w:p w:rsidR="00C43849" w:rsidRDefault="00C43849" w:rsidP="00C43849">
      <w:pPr>
        <w:pStyle w:val="NumListFirst"/>
      </w:pPr>
      <w:r>
        <w:tab/>
        <w:t>1.</w:t>
      </w:r>
      <w:r>
        <w:tab/>
        <w:t>The user data store</w:t>
      </w:r>
      <w:r w:rsidR="00D304B9">
        <w:t>—</w:t>
      </w:r>
      <w:r>
        <w:t>a</w:t>
      </w:r>
      <w:r w:rsidR="00D304B9">
        <w:t>n</w:t>
      </w:r>
      <w:r>
        <w:t xml:space="preserve"> XML file</w:t>
      </w:r>
    </w:p>
    <w:p w:rsidR="00C43849" w:rsidRDefault="00C43849" w:rsidP="00C43849">
      <w:pPr>
        <w:pStyle w:val="NumList"/>
      </w:pPr>
      <w:r>
        <w:tab/>
        <w:t>2.</w:t>
      </w:r>
      <w:r>
        <w:tab/>
        <w:t>The service tier</w:t>
      </w:r>
      <w:r w:rsidR="00D304B9">
        <w:t>—</w:t>
      </w:r>
      <w:r>
        <w:t xml:space="preserve">a Web service with </w:t>
      </w:r>
      <w:r w:rsidR="00D304B9">
        <w:t xml:space="preserve">several </w:t>
      </w:r>
      <w:r>
        <w:t>useful methods</w:t>
      </w:r>
    </w:p>
    <w:p w:rsidR="00F86984" w:rsidRDefault="00C43849" w:rsidP="00F86984">
      <w:pPr>
        <w:pStyle w:val="NumListLast"/>
      </w:pPr>
      <w:r>
        <w:lastRenderedPageBreak/>
        <w:tab/>
        <w:t>3.</w:t>
      </w:r>
      <w:r>
        <w:tab/>
        <w:t>The Membership Provider implementation</w:t>
      </w:r>
    </w:p>
    <w:p w:rsidR="00C43849" w:rsidRDefault="00C43849" w:rsidP="00C43849">
      <w:pPr>
        <w:pStyle w:val="berschrift3"/>
      </w:pPr>
      <w:r>
        <w:t>Create Web Service Driven Role Provider</w:t>
      </w:r>
    </w:p>
    <w:p w:rsidR="00C43849" w:rsidRDefault="00C43849" w:rsidP="00C43849">
      <w:pPr>
        <w:pStyle w:val="BodyTextFirst"/>
      </w:pPr>
      <w:r>
        <w:t xml:space="preserve">The Web service driven </w:t>
      </w:r>
      <w:r w:rsidR="00D304B9">
        <w:t xml:space="preserve">role </w:t>
      </w:r>
      <w:r>
        <w:t xml:space="preserve">provider </w:t>
      </w:r>
      <w:r w:rsidR="00D304B9">
        <w:t xml:space="preserve">also </w:t>
      </w:r>
      <w:r>
        <w:t>consists of three parts:</w:t>
      </w:r>
    </w:p>
    <w:p w:rsidR="00C43849" w:rsidRDefault="00C43849" w:rsidP="00C43849">
      <w:pPr>
        <w:pStyle w:val="NumListFirst"/>
      </w:pPr>
      <w:r>
        <w:tab/>
        <w:t>1.</w:t>
      </w:r>
      <w:r>
        <w:tab/>
        <w:t xml:space="preserve">The same XML file as used in </w:t>
      </w:r>
      <w:r w:rsidR="00170FA1">
        <w:t xml:space="preserve">the </w:t>
      </w:r>
      <w:r>
        <w:t>user data store, extended with role properties</w:t>
      </w:r>
    </w:p>
    <w:p w:rsidR="00C43849" w:rsidRDefault="00C43849" w:rsidP="00C43849">
      <w:pPr>
        <w:pStyle w:val="NumList"/>
      </w:pPr>
      <w:r>
        <w:tab/>
        <w:t>2.</w:t>
      </w:r>
      <w:r>
        <w:tab/>
        <w:t>The service tier</w:t>
      </w:r>
      <w:r w:rsidR="00D304B9">
        <w:t>—</w:t>
      </w:r>
      <w:r>
        <w:t xml:space="preserve">a Web service with </w:t>
      </w:r>
      <w:r w:rsidR="00170FA1">
        <w:t xml:space="preserve">several </w:t>
      </w:r>
      <w:r>
        <w:t>useful methods</w:t>
      </w:r>
    </w:p>
    <w:p w:rsidR="00F86984" w:rsidRDefault="00C43849" w:rsidP="00F86984">
      <w:pPr>
        <w:pStyle w:val="NumListLast"/>
      </w:pPr>
      <w:r>
        <w:tab/>
        <w:t>3.</w:t>
      </w:r>
      <w:r>
        <w:tab/>
        <w:t>The Role Provider implementation</w:t>
      </w:r>
    </w:p>
    <w:p w:rsidR="00C43849" w:rsidRPr="00C43849" w:rsidRDefault="00C43849" w:rsidP="00C43849">
      <w:pPr>
        <w:pStyle w:val="BodyTextCont"/>
      </w:pPr>
      <w:r>
        <w:t>For both providers</w:t>
      </w:r>
      <w:r w:rsidR="00170FA1">
        <w:t xml:space="preserve">, </w:t>
      </w:r>
      <w:r>
        <w:t>we</w:t>
      </w:r>
      <w:r w:rsidR="00BC77DF">
        <w:t>’ll</w:t>
      </w:r>
      <w:r>
        <w:t xml:space="preserve"> need a simple test environment. </w:t>
      </w:r>
      <w:r w:rsidR="00170FA1">
        <w:t>C</w:t>
      </w:r>
      <w:r>
        <w:t xml:space="preserve">onsider creating some pages using various Login controls, </w:t>
      </w:r>
      <w:r w:rsidR="00170FA1">
        <w:t xml:space="preserve">such as </w:t>
      </w:r>
      <w:r>
        <w:t xml:space="preserve">the </w:t>
      </w:r>
      <w:proofErr w:type="spellStart"/>
      <w:r w:rsidRPr="00C43849">
        <w:rPr>
          <w:rStyle w:val="CodeInline"/>
        </w:rPr>
        <w:t>CreateUserWizard</w:t>
      </w:r>
      <w:proofErr w:type="spellEnd"/>
      <w:r>
        <w:t xml:space="preserve">. This </w:t>
      </w:r>
      <w:r w:rsidR="00170FA1">
        <w:t xml:space="preserve">functions </w:t>
      </w:r>
      <w:r>
        <w:t xml:space="preserve">well but requires </w:t>
      </w:r>
      <w:r w:rsidR="00170FA1">
        <w:t>additional</w:t>
      </w:r>
      <w:r>
        <w:t xml:space="preserve"> work. </w:t>
      </w:r>
      <w:r w:rsidR="00170FA1">
        <w:t xml:space="preserve">To begin with, </w:t>
      </w:r>
      <w:r>
        <w:t>I recommend us</w:t>
      </w:r>
      <w:r w:rsidR="00170FA1">
        <w:t>ing</w:t>
      </w:r>
      <w:r>
        <w:t xml:space="preserve"> the built-in ASP.NET configuration application. </w:t>
      </w:r>
      <w:r w:rsidR="00170FA1">
        <w:t>L</w:t>
      </w:r>
      <w:r>
        <w:t xml:space="preserve">aunch it locally </w:t>
      </w:r>
      <w:r w:rsidR="00170FA1">
        <w:t xml:space="preserve">in </w:t>
      </w:r>
      <w:r>
        <w:t>Visual Studio from</w:t>
      </w:r>
      <w:r w:rsidR="00170FA1">
        <w:t xml:space="preserve"> the</w:t>
      </w:r>
      <w:r>
        <w:t xml:space="preserve"> </w:t>
      </w:r>
      <w:r w:rsidRPr="00C43849">
        <w:rPr>
          <w:i/>
        </w:rPr>
        <w:t>Project</w:t>
      </w:r>
      <w:r>
        <w:t xml:space="preserve"> and </w:t>
      </w:r>
      <w:r w:rsidRPr="00C43849">
        <w:rPr>
          <w:i/>
        </w:rPr>
        <w:t xml:space="preserve">ASP.NET </w:t>
      </w:r>
      <w:r w:rsidR="00532B1E" w:rsidRPr="00C43849">
        <w:rPr>
          <w:i/>
        </w:rPr>
        <w:t>configuration</w:t>
      </w:r>
      <w:r w:rsidR="00532B1E" w:rsidRPr="00C43849">
        <w:t xml:space="preserve"> </w:t>
      </w:r>
      <w:r w:rsidR="00532B1E" w:rsidRPr="000E63F7">
        <w:t>menu</w:t>
      </w:r>
      <w:r>
        <w:t xml:space="preserve"> item</w:t>
      </w:r>
      <w:r w:rsidR="00170FA1">
        <w:t>s</w:t>
      </w:r>
      <w:r>
        <w:t xml:space="preserve">. </w:t>
      </w:r>
      <w:r w:rsidR="00170FA1">
        <w:t xml:space="preserve">Using the embedded Web server, </w:t>
      </w:r>
      <w:r w:rsidR="00532B1E">
        <w:t xml:space="preserve">Visual Studio starts a web application </w:t>
      </w:r>
      <w:r w:rsidR="00170FA1">
        <w:t>which</w:t>
      </w:r>
      <w:r w:rsidR="00532B1E">
        <w:t xml:space="preserve"> allows </w:t>
      </w:r>
      <w:r w:rsidR="00170FA1">
        <w:t xml:space="preserve">you to </w:t>
      </w:r>
      <w:r w:rsidR="00532B1E">
        <w:t xml:space="preserve">manage users and roles </w:t>
      </w:r>
      <w:r w:rsidR="00170FA1">
        <w:t xml:space="preserve">with </w:t>
      </w:r>
      <w:r w:rsidR="00532B1E">
        <w:t>the current provider. Before doing so</w:t>
      </w:r>
      <w:r w:rsidR="00170FA1">
        <w:t>,</w:t>
      </w:r>
      <w:r w:rsidR="00532B1E">
        <w:t xml:space="preserve"> you’ll need to configure the providers. </w:t>
      </w:r>
      <w:commentRangeStart w:id="10"/>
      <w:r w:rsidR="00532B1E">
        <w:t>However</w:t>
      </w:r>
      <w:commentRangeEnd w:id="10"/>
      <w:r w:rsidR="00BC77DF">
        <w:rPr>
          <w:rStyle w:val="Kommentarzeichen"/>
        </w:rPr>
        <w:commentReference w:id="10"/>
      </w:r>
      <w:r w:rsidR="00532B1E">
        <w:t>,</w:t>
      </w:r>
      <w:r w:rsidR="002D36BF">
        <w:t xml:space="preserve"> we’ll begin by developing the entire application</w:t>
      </w:r>
      <w:r w:rsidR="00532B1E">
        <w:t xml:space="preserve">. </w:t>
      </w:r>
    </w:p>
    <w:p w:rsidR="00710850" w:rsidRDefault="00710850" w:rsidP="00710850">
      <w:pPr>
        <w:pStyle w:val="berschrift4"/>
      </w:pPr>
      <w:r>
        <w:t xml:space="preserve">Developing </w:t>
      </w:r>
      <w:r w:rsidR="00B352D7">
        <w:t>t</w:t>
      </w:r>
      <w:r>
        <w:t>he Service Tier</w:t>
      </w:r>
    </w:p>
    <w:p w:rsidR="00710850" w:rsidRDefault="009D63BF" w:rsidP="00710850">
      <w:pPr>
        <w:pStyle w:val="BodyTextFirst"/>
      </w:pPr>
      <w:r>
        <w:t>The service tier uses WCF to create two Web services, one for Membership management and one for Role management. To create the service:</w:t>
      </w:r>
    </w:p>
    <w:p w:rsidR="009D63BF" w:rsidRDefault="009D63BF" w:rsidP="009D63BF">
      <w:pPr>
        <w:pStyle w:val="BulletFirst"/>
      </w:pPr>
      <w:r>
        <w:tab/>
        <w:t>*</w:t>
      </w:r>
      <w:r>
        <w:tab/>
      </w:r>
      <w:r w:rsidR="00BC77DF">
        <w:t xml:space="preserve">Within Visual Studio create a new project via </w:t>
      </w:r>
      <w:r w:rsidRPr="009D63BF">
        <w:rPr>
          <w:i/>
        </w:rPr>
        <w:t>File &gt; New &gt; Project &gt; WCF &gt; WCF Service Library</w:t>
      </w:r>
    </w:p>
    <w:p w:rsidR="009D63BF" w:rsidRDefault="009D63BF" w:rsidP="009D63BF">
      <w:pPr>
        <w:pStyle w:val="Bullet"/>
      </w:pPr>
      <w:r>
        <w:tab/>
        <w:t>*</w:t>
      </w:r>
      <w:r>
        <w:tab/>
      </w:r>
      <w:r w:rsidR="00BC77DF">
        <w:t xml:space="preserve">Name </w:t>
      </w:r>
      <w:r>
        <w:t>the project “Membership”</w:t>
      </w:r>
    </w:p>
    <w:p w:rsidR="009D63BF" w:rsidRDefault="009D63BF" w:rsidP="009D63BF">
      <w:pPr>
        <w:pStyle w:val="Bullet"/>
      </w:pPr>
      <w:r>
        <w:tab/>
        <w:t>*</w:t>
      </w:r>
      <w:r>
        <w:tab/>
        <w:t xml:space="preserve">Add two services to the project using </w:t>
      </w:r>
      <w:r w:rsidRPr="009D63BF">
        <w:rPr>
          <w:i/>
        </w:rPr>
        <w:t>Add</w:t>
      </w:r>
      <w:r>
        <w:t xml:space="preserve"> from </w:t>
      </w:r>
      <w:r w:rsidR="002D36BF">
        <w:t xml:space="preserve">the </w:t>
      </w:r>
      <w:r>
        <w:t>context menu</w:t>
      </w:r>
      <w:r w:rsidR="002D36BF">
        <w:t>. Select</w:t>
      </w:r>
      <w:r>
        <w:t xml:space="preserve"> </w:t>
      </w:r>
      <w:r w:rsidRPr="009D63BF">
        <w:rPr>
          <w:i/>
        </w:rPr>
        <w:t>New Item</w:t>
      </w:r>
      <w:r>
        <w:t xml:space="preserve"> and in the following dialog</w:t>
      </w:r>
      <w:r w:rsidR="0042640D">
        <w:t xml:space="preserve"> choose</w:t>
      </w:r>
      <w:r>
        <w:t xml:space="preserve"> </w:t>
      </w:r>
      <w:r w:rsidRPr="009D63BF">
        <w:rPr>
          <w:i/>
        </w:rPr>
        <w:t>WCF Service</w:t>
      </w:r>
      <w:r>
        <w:t>.</w:t>
      </w:r>
    </w:p>
    <w:p w:rsidR="009D63BF" w:rsidRDefault="009D63BF" w:rsidP="009D63BF">
      <w:pPr>
        <w:pStyle w:val="Figure"/>
      </w:pPr>
      <w:r>
        <w:rPr>
          <w:noProof/>
          <w:lang w:val="de-DE" w:eastAsia="de-DE"/>
        </w:rPr>
        <w:drawing>
          <wp:inline distT="0" distB="0" distL="0" distR="0">
            <wp:extent cx="4901184" cy="2938272"/>
            <wp:effectExtent l="19050" t="0" r="0" b="0"/>
            <wp:docPr id="2" name="19835f0703.tif" descr="D:\UserData\jkrause\Documents\Meine Daten\Bücher\Fachbuchprojekte\ASP.NET Extensibility\Images\19835f07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3.tif"/>
                    <pic:cNvPicPr/>
                  </pic:nvPicPr>
                  <pic:blipFill>
                    <a:blip r:link="rId14" cstate="print"/>
                    <a:stretch>
                      <a:fillRect/>
                    </a:stretch>
                  </pic:blipFill>
                  <pic:spPr>
                    <a:xfrm>
                      <a:off x="0" y="0"/>
                      <a:ext cx="4901184" cy="2938272"/>
                    </a:xfrm>
                    <a:prstGeom prst="rect">
                      <a:avLst/>
                    </a:prstGeom>
                  </pic:spPr>
                </pic:pic>
              </a:graphicData>
            </a:graphic>
          </wp:inline>
        </w:drawing>
      </w:r>
    </w:p>
    <w:p w:rsidR="00BD5B93" w:rsidRPr="00BD5B93" w:rsidRDefault="00BD5B93" w:rsidP="00BD5B93">
      <w:pPr>
        <w:pStyle w:val="Production"/>
      </w:pPr>
      <w:r>
        <w:lastRenderedPageBreak/>
        <w:t>Insert 19835f070.tif</w:t>
      </w:r>
    </w:p>
    <w:p w:rsidR="009D63BF" w:rsidRDefault="009D63BF" w:rsidP="009D63BF">
      <w:pPr>
        <w:pStyle w:val="FigureCaption"/>
      </w:pPr>
      <w:r>
        <w:t>Figure 7-</w:t>
      </w:r>
      <w:r w:rsidR="00481E3A">
        <w:fldChar w:fldCharType="begin"/>
      </w:r>
      <w:r w:rsidR="00481E3A">
        <w:instrText xml:space="preserve"> SEQ Figure \* ARABIC </w:instrText>
      </w:r>
      <w:r w:rsidR="00481E3A">
        <w:fldChar w:fldCharType="separate"/>
      </w:r>
      <w:r w:rsidR="009779C9">
        <w:t>4</w:t>
      </w:r>
      <w:r w:rsidR="00481E3A">
        <w:fldChar w:fldCharType="end"/>
      </w:r>
      <w:r>
        <w:t>. Adding a new WCF service to the service library</w:t>
      </w:r>
    </w:p>
    <w:p w:rsidR="004C6CB4" w:rsidRDefault="009D63BF" w:rsidP="004C6CB4">
      <w:pPr>
        <w:pStyle w:val="BodyTextCont"/>
      </w:pPr>
      <w:r>
        <w:t xml:space="preserve">The wizard creates </w:t>
      </w:r>
      <w:r w:rsidR="002D36BF">
        <w:t xml:space="preserve">a </w:t>
      </w:r>
      <w:r>
        <w:t xml:space="preserve">service interface </w:t>
      </w:r>
      <w:r w:rsidR="0042640D">
        <w:t>(</w:t>
      </w:r>
      <w:r>
        <w:t xml:space="preserve">the contract </w:t>
      </w:r>
      <w:r w:rsidR="0042640D">
        <w:t xml:space="preserve">for </w:t>
      </w:r>
      <w:r>
        <w:t>the service</w:t>
      </w:r>
      <w:r w:rsidR="0042640D">
        <w:t>)</w:t>
      </w:r>
      <w:r>
        <w:t xml:space="preserve">, the class with the implementation and the required entries in </w:t>
      </w:r>
      <w:proofErr w:type="spellStart"/>
      <w:r w:rsidRPr="009D63BF">
        <w:rPr>
          <w:i/>
        </w:rPr>
        <w:t>web.config</w:t>
      </w:r>
      <w:proofErr w:type="spellEnd"/>
      <w:r>
        <w:t xml:space="preserve"> file to define the </w:t>
      </w:r>
      <w:r w:rsidR="0042640D">
        <w:t xml:space="preserve">service </w:t>
      </w:r>
      <w:r>
        <w:t xml:space="preserve">endpoint. The endpoint is </w:t>
      </w:r>
      <w:r w:rsidR="002D36BF">
        <w:t xml:space="preserve">a </w:t>
      </w:r>
      <w:r>
        <w:t>definition used later in the web application where you can access the service. The contract is usually an interface decorated with</w:t>
      </w:r>
      <w:r w:rsidR="002D36BF">
        <w:t xml:space="preserve"> the</w:t>
      </w:r>
      <w:r>
        <w:t xml:space="preserve"> </w:t>
      </w:r>
      <w:r w:rsidRPr="009D63BF">
        <w:rPr>
          <w:rStyle w:val="CodeInline"/>
        </w:rPr>
        <w:t>[</w:t>
      </w:r>
      <w:proofErr w:type="spellStart"/>
      <w:r w:rsidRPr="009D63BF">
        <w:rPr>
          <w:rStyle w:val="CodeInline"/>
        </w:rPr>
        <w:t>ServiceContract</w:t>
      </w:r>
      <w:proofErr w:type="spellEnd"/>
      <w:r w:rsidRPr="009D63BF">
        <w:rPr>
          <w:rStyle w:val="CodeInline"/>
        </w:rPr>
        <w:t>]</w:t>
      </w:r>
      <w:r>
        <w:t xml:space="preserve"> attribute. Each method that is exposed as a service call is decorated with the </w:t>
      </w:r>
      <w:r w:rsidRPr="009D63BF">
        <w:rPr>
          <w:rStyle w:val="CodeInline"/>
        </w:rPr>
        <w:t>[</w:t>
      </w:r>
      <w:proofErr w:type="spellStart"/>
      <w:r w:rsidRPr="009D63BF">
        <w:rPr>
          <w:rStyle w:val="CodeInline"/>
        </w:rPr>
        <w:t>OperationContract</w:t>
      </w:r>
      <w:proofErr w:type="spellEnd"/>
      <w:r w:rsidRPr="009D63BF">
        <w:rPr>
          <w:rStyle w:val="CodeInline"/>
        </w:rPr>
        <w:t>]</w:t>
      </w:r>
      <w:r>
        <w:t xml:space="preserve"> attribute. Both attributes support several settings </w:t>
      </w:r>
      <w:r w:rsidR="002D36BF">
        <w:t xml:space="preserve">for </w:t>
      </w:r>
      <w:r>
        <w:t>modify</w:t>
      </w:r>
      <w:r w:rsidR="002D36BF">
        <w:t>ing</w:t>
      </w:r>
      <w:r>
        <w:t xml:space="preserve"> behavior and appearance. However, this is beyond the scope of this book</w:t>
      </w:r>
      <w:r w:rsidR="002D36BF">
        <w:t>,</w:t>
      </w:r>
      <w:r>
        <w:t xml:space="preserve"> and default settings </w:t>
      </w:r>
      <w:r w:rsidR="002D36BF">
        <w:t xml:space="preserve">can be used </w:t>
      </w:r>
      <w:r w:rsidR="004C6CB4">
        <w:t>for this example as well.</w:t>
      </w:r>
    </w:p>
    <w:p w:rsidR="00C35CBC" w:rsidRPr="00C35CBC" w:rsidRDefault="00C35CBC" w:rsidP="00C35CBC">
      <w:pPr>
        <w:pStyle w:val="NoteTipCaution"/>
      </w:pPr>
      <w:r>
        <w:t>Tip:</w:t>
      </w:r>
      <w:r>
        <w:tab/>
        <w:t>If you want to learn more about professional WCF development</w:t>
      </w:r>
      <w:r w:rsidR="002D36BF">
        <w:t>,</w:t>
      </w:r>
      <w:r>
        <w:t xml:space="preserve"> refer to the book “</w:t>
      </w:r>
      <w:r w:rsidRPr="00C35CBC">
        <w:t>Pro WCF: Practical Microsoft SOA Implementation</w:t>
      </w:r>
      <w:r>
        <w:t xml:space="preserve">” from </w:t>
      </w:r>
      <w:proofErr w:type="spellStart"/>
      <w:r>
        <w:t>Apress</w:t>
      </w:r>
      <w:proofErr w:type="spellEnd"/>
      <w:r>
        <w:t xml:space="preserve">, ISBN </w:t>
      </w:r>
      <w:r w:rsidRPr="00C35CBC">
        <w:t>978-1-59059-702-6</w:t>
      </w:r>
      <w:r>
        <w:t>.</w:t>
      </w:r>
    </w:p>
    <w:p w:rsidR="00710850" w:rsidRDefault="00710850" w:rsidP="00710850">
      <w:pPr>
        <w:pStyle w:val="berschrift4"/>
      </w:pPr>
      <w:r>
        <w:t xml:space="preserve">Creating the Membership </w:t>
      </w:r>
      <w:r w:rsidR="00FF6ED3">
        <w:t>Service</w:t>
      </w:r>
    </w:p>
    <w:p w:rsidR="0093044B" w:rsidRDefault="0093044B" w:rsidP="0093044B">
      <w:pPr>
        <w:pStyle w:val="BodyTextFirst"/>
      </w:pPr>
      <w:r>
        <w:t>The Membership service consists of the following interfaces and classes:</w:t>
      </w:r>
    </w:p>
    <w:p w:rsidR="0093044B" w:rsidRDefault="00C35CBC" w:rsidP="0093044B">
      <w:pPr>
        <w:pStyle w:val="BulletFirst"/>
      </w:pPr>
      <w:r>
        <w:tab/>
        <w:t>*</w:t>
      </w:r>
      <w:r>
        <w:tab/>
      </w:r>
      <w:proofErr w:type="spellStart"/>
      <w:r>
        <w:t>IMembershipService</w:t>
      </w:r>
      <w:proofErr w:type="spellEnd"/>
      <w:r>
        <w:t xml:space="preserve"> interface</w:t>
      </w:r>
    </w:p>
    <w:p w:rsidR="0093044B" w:rsidRDefault="0093044B" w:rsidP="0093044B">
      <w:pPr>
        <w:pStyle w:val="Bullet"/>
      </w:pPr>
      <w:r>
        <w:tab/>
        <w:t>*</w:t>
      </w:r>
      <w:r>
        <w:tab/>
      </w:r>
      <w:proofErr w:type="spellStart"/>
      <w:r>
        <w:t>MembershipService</w:t>
      </w:r>
      <w:proofErr w:type="spellEnd"/>
      <w:r w:rsidR="00C35CBC">
        <w:t xml:space="preserve"> service</w:t>
      </w:r>
    </w:p>
    <w:p w:rsidR="0093044B" w:rsidRDefault="0093044B" w:rsidP="0093044B">
      <w:pPr>
        <w:pStyle w:val="Bullet"/>
      </w:pPr>
      <w:r>
        <w:tab/>
        <w:t>*</w:t>
      </w:r>
      <w:r>
        <w:tab/>
      </w:r>
      <w:proofErr w:type="spellStart"/>
      <w:r>
        <w:t>MembershipService</w:t>
      </w:r>
      <w:proofErr w:type="spellEnd"/>
      <w:r w:rsidR="00C35CBC">
        <w:t xml:space="preserve"> class</w:t>
      </w:r>
    </w:p>
    <w:p w:rsidR="0093044B" w:rsidRDefault="0093044B" w:rsidP="0093044B">
      <w:pPr>
        <w:pStyle w:val="Bullet"/>
      </w:pPr>
      <w:r>
        <w:tab/>
        <w:t>*</w:t>
      </w:r>
      <w:r>
        <w:tab/>
      </w:r>
      <w:proofErr w:type="spellStart"/>
      <w:r>
        <w:t>UserData</w:t>
      </w:r>
      <w:proofErr w:type="spellEnd"/>
      <w:r w:rsidR="00C35CBC">
        <w:t xml:space="preserve"> class</w:t>
      </w:r>
    </w:p>
    <w:p w:rsidR="0093044B" w:rsidRDefault="00C35CBC" w:rsidP="0093044B">
      <w:pPr>
        <w:pStyle w:val="Bullet"/>
      </w:pPr>
      <w:r>
        <w:tab/>
        <w:t>*</w:t>
      </w:r>
      <w:r>
        <w:tab/>
        <w:t>User class</w:t>
      </w:r>
    </w:p>
    <w:p w:rsidR="0093044B" w:rsidRDefault="0093044B" w:rsidP="0093044B">
      <w:pPr>
        <w:pStyle w:val="BulletLast"/>
      </w:pPr>
      <w:r>
        <w:tab/>
        <w:t>*</w:t>
      </w:r>
      <w:r>
        <w:tab/>
      </w:r>
      <w:proofErr w:type="spellStart"/>
      <w:r>
        <w:t>FileManager</w:t>
      </w:r>
      <w:proofErr w:type="spellEnd"/>
      <w:r w:rsidR="00C35CBC">
        <w:t xml:space="preserve"> class</w:t>
      </w:r>
    </w:p>
    <w:p w:rsidR="0093044B" w:rsidRDefault="0093044B" w:rsidP="0093044B">
      <w:pPr>
        <w:pStyle w:val="BodyTextCont"/>
      </w:pPr>
      <w:r>
        <w:t xml:space="preserve">All </w:t>
      </w:r>
      <w:r w:rsidR="004D76A4">
        <w:t xml:space="preserve">the </w:t>
      </w:r>
      <w:r>
        <w:t xml:space="preserve">code to build the service </w:t>
      </w:r>
      <w:r w:rsidR="0042640D">
        <w:t xml:space="preserve">is </w:t>
      </w:r>
      <w:r>
        <w:t>shown</w:t>
      </w:r>
      <w:r w:rsidR="004D76A4">
        <w:t xml:space="preserve"> and explained</w:t>
      </w:r>
      <w:r>
        <w:t xml:space="preserve"> below.</w:t>
      </w:r>
    </w:p>
    <w:p w:rsidR="002F768E" w:rsidRPr="002F768E" w:rsidRDefault="002F768E" w:rsidP="002F768E">
      <w:pPr>
        <w:pStyle w:val="NoteTipCaution"/>
      </w:pPr>
      <w:r>
        <w:t>Note:</w:t>
      </w:r>
      <w:r>
        <w:tab/>
        <w:t>For sake of brevity and space</w:t>
      </w:r>
      <w:r w:rsidR="002D36BF">
        <w:t>,</w:t>
      </w:r>
      <w:r>
        <w:t xml:space="preserve"> the following code lack</w:t>
      </w:r>
      <w:r w:rsidR="0042640D">
        <w:t>s</w:t>
      </w:r>
      <w:r>
        <w:t xml:space="preserve"> error handling</w:t>
      </w:r>
      <w:r w:rsidR="00726EE9">
        <w:t xml:space="preserve">, </w:t>
      </w:r>
      <w:r w:rsidR="0042640D">
        <w:t>“</w:t>
      </w:r>
      <w:r w:rsidR="00726EE9">
        <w:t>using</w:t>
      </w:r>
      <w:r w:rsidR="0042640D">
        <w:t>”</w:t>
      </w:r>
      <w:r w:rsidR="00726EE9">
        <w:t xml:space="preserve"> statements, and namespace definitions. Please refer to the </w:t>
      </w:r>
      <w:r w:rsidR="0042640D">
        <w:t xml:space="preserve">sample </w:t>
      </w:r>
      <w:r w:rsidR="00726EE9">
        <w:t>code provide</w:t>
      </w:r>
      <w:r w:rsidR="002D36BF">
        <w:t>d</w:t>
      </w:r>
      <w:r w:rsidR="00726EE9">
        <w:t xml:space="preserve"> with the book </w:t>
      </w:r>
      <w:r w:rsidR="002D36BF">
        <w:t xml:space="preserve">for the </w:t>
      </w:r>
      <w:r w:rsidR="00726EE9">
        <w:t xml:space="preserve">full implementation. </w:t>
      </w:r>
    </w:p>
    <w:p w:rsidR="00577408" w:rsidRDefault="00577408" w:rsidP="00577408">
      <w:pPr>
        <w:pStyle w:val="CodeCaption"/>
      </w:pPr>
      <w:r>
        <w:t>Listing  7-</w:t>
      </w:r>
      <w:r w:rsidR="00481E3A">
        <w:fldChar w:fldCharType="begin"/>
      </w:r>
      <w:r w:rsidR="00481E3A">
        <w:instrText xml:space="preserve"> SEQ Listing_ \* ARABIC </w:instrText>
      </w:r>
      <w:r w:rsidR="00481E3A">
        <w:fldChar w:fldCharType="separate"/>
      </w:r>
      <w:r w:rsidR="00AD1909">
        <w:t>1</w:t>
      </w:r>
      <w:r w:rsidR="00481E3A">
        <w:fldChar w:fldCharType="end"/>
      </w:r>
      <w:r>
        <w:t>. The IMembershipService interface defines the contract</w:t>
      </w:r>
    </w:p>
    <w:p w:rsidR="002F768E" w:rsidRPr="002F768E" w:rsidRDefault="002F768E" w:rsidP="002F768E">
      <w:pPr>
        <w:pStyle w:val="CodeFirst"/>
        <w:rPr>
          <w:lang w:eastAsia="de-DE"/>
        </w:rPr>
      </w:pPr>
      <w:r w:rsidRPr="002F768E">
        <w:rPr>
          <w:lang w:eastAsia="de-DE"/>
        </w:rPr>
        <w:t>[ServiceContract]</w:t>
      </w:r>
    </w:p>
    <w:p w:rsidR="002F768E" w:rsidRPr="002F768E" w:rsidRDefault="002F768E" w:rsidP="002F768E">
      <w:pPr>
        <w:pStyle w:val="Code"/>
        <w:rPr>
          <w:lang w:eastAsia="de-DE"/>
        </w:rPr>
      </w:pPr>
      <w:r w:rsidRPr="002F768E">
        <w:rPr>
          <w:lang w:eastAsia="de-DE"/>
        </w:rPr>
        <w:t>public interface IMembershipService</w:t>
      </w:r>
    </w:p>
    <w:p w:rsidR="002F768E" w:rsidRPr="002F768E" w:rsidRDefault="002F768E" w:rsidP="002F768E">
      <w:pPr>
        <w:pStyle w:val="Code"/>
        <w:rPr>
          <w:lang w:eastAsia="de-DE"/>
        </w:rPr>
      </w:pPr>
      <w:r w:rsidRPr="002F768E">
        <w:rPr>
          <w:lang w:eastAsia="de-DE"/>
        </w:rPr>
        <w:t>{</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bool ChangePassword(string username, string oldPassword, string newPassword);</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370414" w:rsidRDefault="002F768E" w:rsidP="002F768E">
      <w:pPr>
        <w:pStyle w:val="Code"/>
        <w:rPr>
          <w:lang w:eastAsia="de-DE"/>
        </w:rPr>
      </w:pPr>
      <w:r w:rsidRPr="002F768E">
        <w:rPr>
          <w:lang w:eastAsia="de-DE"/>
        </w:rPr>
        <w:t xml:space="preserve">    bool ChangePasswordQuestionAndAnswer(string username, string password, </w:t>
      </w:r>
      <w:r w:rsidR="00370414">
        <w:rPr>
          <w:lang w:eastAsia="de-DE"/>
        </w:rPr>
        <w:sym w:font="Wingdings" w:char="F0C3"/>
      </w:r>
    </w:p>
    <w:p w:rsidR="00370414" w:rsidRDefault="00370414" w:rsidP="002F768E">
      <w:pPr>
        <w:pStyle w:val="Code"/>
        <w:rPr>
          <w:lang w:eastAsia="de-DE"/>
        </w:rPr>
      </w:pPr>
      <w:r>
        <w:rPr>
          <w:lang w:eastAsia="de-DE"/>
        </w:rPr>
        <w:lastRenderedPageBreak/>
        <w:t xml:space="preserve">                                          </w:t>
      </w:r>
      <w:r w:rsidR="002F768E" w:rsidRPr="002F768E">
        <w:rPr>
          <w:lang w:eastAsia="de-DE"/>
        </w:rPr>
        <w:t>string newPasswordQuestion,</w:t>
      </w:r>
      <w:r w:rsidRPr="002F768E">
        <w:rPr>
          <w:lang w:eastAsia="de-DE"/>
        </w:rPr>
        <w:t xml:space="preserve"> </w:t>
      </w:r>
      <w:r>
        <w:rPr>
          <w:lang w:eastAsia="de-DE"/>
        </w:rPr>
        <w:sym w:font="Wingdings" w:char="F0C3"/>
      </w:r>
      <w:r w:rsidR="002F768E" w:rsidRPr="002F768E">
        <w:rPr>
          <w:lang w:eastAsia="de-DE"/>
        </w:rPr>
        <w:t xml:space="preserve"> </w:t>
      </w:r>
    </w:p>
    <w:p w:rsidR="002F768E" w:rsidRPr="002F768E" w:rsidRDefault="00370414" w:rsidP="002F768E">
      <w:pPr>
        <w:pStyle w:val="Code"/>
        <w:rPr>
          <w:lang w:eastAsia="de-DE"/>
        </w:rPr>
      </w:pPr>
      <w:r>
        <w:rPr>
          <w:lang w:eastAsia="de-DE"/>
        </w:rPr>
        <w:t xml:space="preserve">                                          </w:t>
      </w:r>
      <w:r w:rsidR="002F768E" w:rsidRPr="002F768E">
        <w:rPr>
          <w:lang w:eastAsia="de-DE"/>
        </w:rPr>
        <w:t>string newPasswordAnswer);</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0E63F7" w:rsidRDefault="002F768E" w:rsidP="002F768E">
      <w:pPr>
        <w:pStyle w:val="Code"/>
        <w:rPr>
          <w:lang w:eastAsia="de-DE"/>
        </w:rPr>
      </w:pPr>
      <w:r w:rsidRPr="002F768E">
        <w:rPr>
          <w:lang w:eastAsia="de-DE"/>
        </w:rPr>
        <w:t xml:space="preserve">    User CreateUser(string username, string password, string email, </w:t>
      </w:r>
      <w:r w:rsidR="000E63F7">
        <w:rPr>
          <w:lang w:eastAsia="de-DE"/>
        </w:rPr>
        <w:sym w:font="Wingdings" w:char="F0C3"/>
      </w:r>
    </w:p>
    <w:p w:rsidR="000E63F7" w:rsidRDefault="000E63F7" w:rsidP="002F768E">
      <w:pPr>
        <w:pStyle w:val="Code"/>
        <w:rPr>
          <w:lang w:eastAsia="de-DE"/>
        </w:rPr>
      </w:pPr>
      <w:r>
        <w:rPr>
          <w:lang w:eastAsia="de-DE"/>
        </w:rPr>
        <w:t xml:space="preserve">                    </w:t>
      </w:r>
      <w:r w:rsidR="002F768E" w:rsidRPr="002F768E">
        <w:rPr>
          <w:lang w:eastAsia="de-DE"/>
        </w:rPr>
        <w:t xml:space="preserve">string passwordQuestion, string passwordAnswer, </w:t>
      </w:r>
      <w:r>
        <w:rPr>
          <w:lang w:eastAsia="de-DE"/>
        </w:rPr>
        <w:sym w:font="Wingdings" w:char="F0C3"/>
      </w:r>
    </w:p>
    <w:p w:rsidR="000E63F7" w:rsidRDefault="000E63F7" w:rsidP="002F768E">
      <w:pPr>
        <w:pStyle w:val="Code"/>
        <w:rPr>
          <w:lang w:eastAsia="de-DE"/>
        </w:rPr>
      </w:pPr>
      <w:r>
        <w:rPr>
          <w:lang w:eastAsia="de-DE"/>
        </w:rPr>
        <w:t xml:space="preserve">                    </w:t>
      </w:r>
      <w:r w:rsidR="002F768E" w:rsidRPr="002F768E">
        <w:rPr>
          <w:lang w:eastAsia="de-DE"/>
        </w:rPr>
        <w:t xml:space="preserve">bool isApproved, object providerUserKey, </w:t>
      </w:r>
      <w:r>
        <w:rPr>
          <w:lang w:eastAsia="de-DE"/>
        </w:rPr>
        <w:sym w:font="Wingdings" w:char="F0C3"/>
      </w:r>
    </w:p>
    <w:p w:rsidR="002F768E" w:rsidRPr="002F768E" w:rsidRDefault="000E63F7" w:rsidP="002F768E">
      <w:pPr>
        <w:pStyle w:val="Code"/>
        <w:rPr>
          <w:lang w:eastAsia="de-DE"/>
        </w:rPr>
      </w:pPr>
      <w:r>
        <w:rPr>
          <w:lang w:eastAsia="de-DE"/>
        </w:rPr>
        <w:t xml:space="preserve">                    </w:t>
      </w:r>
      <w:r w:rsidR="002F768E" w:rsidRPr="002F768E">
        <w:rPr>
          <w:lang w:eastAsia="de-DE"/>
        </w:rPr>
        <w:t>out MembershipCreateStatus status);</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bool DeleteUser(string username, bool deleteAllRelatedData);</w:t>
      </w:r>
    </w:p>
    <w:p w:rsidR="002F768E" w:rsidRPr="002F768E" w:rsidRDefault="002F768E" w:rsidP="002F768E">
      <w:pPr>
        <w:pStyle w:val="Code"/>
        <w:rPr>
          <w:lang w:eastAsia="de-DE"/>
        </w:rPr>
      </w:pPr>
    </w:p>
    <w:p w:rsidR="002F768E" w:rsidRPr="00C35CBC" w:rsidRDefault="002F768E" w:rsidP="002F768E">
      <w:pPr>
        <w:pStyle w:val="Code"/>
        <w:rPr>
          <w:lang w:eastAsia="de-DE"/>
        </w:rPr>
      </w:pPr>
      <w:r w:rsidRPr="002F768E">
        <w:rPr>
          <w:lang w:eastAsia="de-DE"/>
        </w:rPr>
        <w:t xml:space="preserve">    </w:t>
      </w:r>
      <w:r w:rsidRPr="00C35CBC">
        <w:rPr>
          <w:lang w:eastAsia="de-DE"/>
        </w:rPr>
        <w:t>[OperationContract]</w:t>
      </w:r>
    </w:p>
    <w:p w:rsidR="000E63F7" w:rsidRDefault="002F768E" w:rsidP="002F768E">
      <w:pPr>
        <w:pStyle w:val="Code"/>
        <w:rPr>
          <w:lang w:eastAsia="de-DE"/>
        </w:rPr>
      </w:pPr>
      <w:r w:rsidRPr="002F768E">
        <w:rPr>
          <w:lang w:eastAsia="de-DE"/>
        </w:rPr>
        <w:t xml:space="preserve">    List&lt;User&gt; FindUsersByEmail(string emailToMatch, int pageIndex, </w:t>
      </w:r>
      <w:r w:rsidR="000E63F7">
        <w:rPr>
          <w:lang w:eastAsia="de-DE"/>
        </w:rPr>
        <w:sym w:font="Wingdings" w:char="F0C3"/>
      </w:r>
    </w:p>
    <w:p w:rsidR="002F768E" w:rsidRPr="002F768E" w:rsidRDefault="000E63F7" w:rsidP="002F768E">
      <w:pPr>
        <w:pStyle w:val="Code"/>
        <w:rPr>
          <w:lang w:eastAsia="de-DE"/>
        </w:rPr>
      </w:pPr>
      <w:r>
        <w:rPr>
          <w:lang w:eastAsia="de-DE"/>
        </w:rPr>
        <w:t xml:space="preserve">                                 </w:t>
      </w:r>
      <w:r w:rsidR="002F768E" w:rsidRPr="002F768E">
        <w:rPr>
          <w:lang w:eastAsia="de-DE"/>
        </w:rPr>
        <w:t>int pageSize, out int totalRecords);</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0E63F7" w:rsidRDefault="002F768E" w:rsidP="002F768E">
      <w:pPr>
        <w:pStyle w:val="Code"/>
        <w:rPr>
          <w:lang w:eastAsia="de-DE"/>
        </w:rPr>
      </w:pPr>
      <w:r w:rsidRPr="002F768E">
        <w:rPr>
          <w:lang w:eastAsia="de-DE"/>
        </w:rPr>
        <w:t xml:space="preserve">    List&lt;User&gt; FindUsersByName(string usernameToMatch, int pageIndex, </w:t>
      </w:r>
      <w:r w:rsidR="000E63F7">
        <w:rPr>
          <w:lang w:eastAsia="de-DE"/>
        </w:rPr>
        <w:sym w:font="Wingdings" w:char="F0C3"/>
      </w:r>
    </w:p>
    <w:p w:rsidR="002F768E" w:rsidRPr="002F768E" w:rsidRDefault="000E63F7" w:rsidP="002F768E">
      <w:pPr>
        <w:pStyle w:val="Code"/>
        <w:rPr>
          <w:lang w:eastAsia="de-DE"/>
        </w:rPr>
      </w:pPr>
      <w:r>
        <w:rPr>
          <w:lang w:eastAsia="de-DE"/>
        </w:rPr>
        <w:t xml:space="preserve">                                </w:t>
      </w:r>
      <w:r w:rsidR="002F768E" w:rsidRPr="002F768E">
        <w:rPr>
          <w:lang w:eastAsia="de-DE"/>
        </w:rPr>
        <w:t>int pageSize, out int totalRecords);</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List&lt;User&gt; GetAllUsers(int pageIndex, int pageSize, out int totalRecords);</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int GetNumberOfUsersOnline();</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string GetPassword(string username, string answer);</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[OperationContract(Name = "GetUserbyName")]</w:t>
      </w:r>
    </w:p>
    <w:p w:rsidR="002F768E" w:rsidRPr="002F768E" w:rsidRDefault="002F768E" w:rsidP="002F768E">
      <w:pPr>
        <w:pStyle w:val="Code"/>
        <w:rPr>
          <w:lang w:eastAsia="de-DE"/>
        </w:rPr>
      </w:pPr>
      <w:r w:rsidRPr="002F768E">
        <w:rPr>
          <w:lang w:eastAsia="de-DE"/>
        </w:rPr>
        <w:t xml:space="preserve">    User GetUser(string username, bool userIsOnline);</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string GetUserNameByEmail(string email);</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string ResetPassword(string username, string answer);</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bool UnlockUser(string userName);</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void UpdateUser(User user);</w:t>
      </w:r>
    </w:p>
    <w:p w:rsidR="002F768E" w:rsidRPr="002F768E" w:rsidRDefault="002F768E" w:rsidP="002F768E">
      <w:pPr>
        <w:pStyle w:val="Code"/>
        <w:rPr>
          <w:lang w:eastAsia="de-DE"/>
        </w:rPr>
      </w:pPr>
    </w:p>
    <w:p w:rsidR="002F768E" w:rsidRPr="002F768E" w:rsidRDefault="002F768E" w:rsidP="002F768E">
      <w:pPr>
        <w:pStyle w:val="Code"/>
        <w:rPr>
          <w:lang w:eastAsia="de-DE"/>
        </w:rPr>
      </w:pPr>
      <w:r w:rsidRPr="002F768E">
        <w:rPr>
          <w:lang w:eastAsia="de-DE"/>
        </w:rPr>
        <w:t xml:space="preserve">    [OperationContract]</w:t>
      </w:r>
    </w:p>
    <w:p w:rsidR="002F768E" w:rsidRPr="002F768E" w:rsidRDefault="002F768E" w:rsidP="002F768E">
      <w:pPr>
        <w:pStyle w:val="Code"/>
        <w:rPr>
          <w:lang w:eastAsia="de-DE"/>
        </w:rPr>
      </w:pPr>
      <w:r w:rsidRPr="002F768E">
        <w:rPr>
          <w:lang w:eastAsia="de-DE"/>
        </w:rPr>
        <w:t xml:space="preserve">    bool ValidateUser(string username, string password);</w:t>
      </w:r>
    </w:p>
    <w:p w:rsidR="002F768E" w:rsidRPr="002F768E" w:rsidRDefault="002F768E" w:rsidP="002F768E">
      <w:pPr>
        <w:pStyle w:val="Code"/>
        <w:rPr>
          <w:lang w:eastAsia="de-DE"/>
        </w:rPr>
      </w:pPr>
    </w:p>
    <w:p w:rsidR="00577408" w:rsidRPr="00C35CBC" w:rsidRDefault="002F768E" w:rsidP="002F768E">
      <w:pPr>
        <w:pStyle w:val="CodeLast"/>
        <w:rPr>
          <w:lang w:eastAsia="de-DE"/>
        </w:rPr>
      </w:pPr>
      <w:r w:rsidRPr="00C35CBC">
        <w:rPr>
          <w:lang w:eastAsia="de-DE"/>
        </w:rPr>
        <w:t>}</w:t>
      </w:r>
    </w:p>
    <w:p w:rsidR="002E4B51" w:rsidRDefault="00370414" w:rsidP="00370414">
      <w:pPr>
        <w:pStyle w:val="BodyTextCont"/>
        <w:rPr>
          <w:lang w:eastAsia="de-DE"/>
        </w:rPr>
      </w:pPr>
      <w:r w:rsidRPr="00370414">
        <w:rPr>
          <w:lang w:eastAsia="de-DE"/>
        </w:rPr>
        <w:t xml:space="preserve">The interface </w:t>
      </w:r>
      <w:r w:rsidR="002D36BF">
        <w:rPr>
          <w:lang w:eastAsia="de-DE"/>
        </w:rPr>
        <w:t>is</w:t>
      </w:r>
      <w:r w:rsidR="002D36BF" w:rsidRPr="00370414">
        <w:rPr>
          <w:lang w:eastAsia="de-DE"/>
        </w:rPr>
        <w:t xml:space="preserve"> </w:t>
      </w:r>
      <w:r w:rsidRPr="00370414">
        <w:rPr>
          <w:lang w:eastAsia="de-DE"/>
        </w:rPr>
        <w:t xml:space="preserve">not </w:t>
      </w:r>
      <w:r w:rsidR="002D36BF">
        <w:rPr>
          <w:lang w:eastAsia="de-DE"/>
        </w:rPr>
        <w:t>unusual</w:t>
      </w:r>
      <w:r w:rsidRPr="00370414">
        <w:rPr>
          <w:lang w:eastAsia="de-DE"/>
        </w:rPr>
        <w:t xml:space="preserve">. </w:t>
      </w:r>
      <w:r>
        <w:rPr>
          <w:lang w:eastAsia="de-DE"/>
        </w:rPr>
        <w:t xml:space="preserve">Each method decorated with </w:t>
      </w:r>
      <w:r w:rsidR="002D36BF">
        <w:rPr>
          <w:lang w:eastAsia="de-DE"/>
        </w:rPr>
        <w:t xml:space="preserve">the </w:t>
      </w:r>
      <w:proofErr w:type="spellStart"/>
      <w:r w:rsidRPr="00370414">
        <w:rPr>
          <w:rStyle w:val="CodeInline"/>
        </w:rPr>
        <w:t>OperationContract</w:t>
      </w:r>
      <w:proofErr w:type="spellEnd"/>
      <w:r>
        <w:rPr>
          <w:lang w:eastAsia="de-DE"/>
        </w:rPr>
        <w:t xml:space="preserve"> attribute is exposed by the service. As shown in the listing</w:t>
      </w:r>
      <w:r w:rsidR="00224067">
        <w:rPr>
          <w:lang w:eastAsia="de-DE"/>
        </w:rPr>
        <w:t xml:space="preserve"> </w:t>
      </w:r>
      <w:r w:rsidR="00ED5EB9">
        <w:rPr>
          <w:lang w:eastAsia="de-DE"/>
        </w:rPr>
        <w:t xml:space="preserve">for </w:t>
      </w:r>
      <w:r w:rsidR="00224067">
        <w:rPr>
          <w:lang w:eastAsia="de-DE"/>
        </w:rPr>
        <w:t xml:space="preserve">the </w:t>
      </w:r>
      <w:proofErr w:type="spellStart"/>
      <w:r w:rsidR="00224067" w:rsidRPr="00224067">
        <w:rPr>
          <w:rStyle w:val="CodeInline"/>
        </w:rPr>
        <w:t>GetUser</w:t>
      </w:r>
      <w:proofErr w:type="spellEnd"/>
      <w:r w:rsidR="00224067">
        <w:rPr>
          <w:lang w:eastAsia="de-DE"/>
        </w:rPr>
        <w:t xml:space="preserve"> method</w:t>
      </w:r>
      <w:r w:rsidR="002D36BF">
        <w:rPr>
          <w:lang w:eastAsia="de-DE"/>
        </w:rPr>
        <w:t>,</w:t>
      </w:r>
      <w:r>
        <w:rPr>
          <w:lang w:eastAsia="de-DE"/>
        </w:rPr>
        <w:t xml:space="preserve"> the method</w:t>
      </w:r>
      <w:r w:rsidR="00AB399F">
        <w:rPr>
          <w:lang w:eastAsia="de-DE"/>
        </w:rPr>
        <w:t>’s name</w:t>
      </w:r>
      <w:r>
        <w:rPr>
          <w:lang w:eastAsia="de-DE"/>
        </w:rPr>
        <w:t xml:space="preserve"> can be modified. This is </w:t>
      </w:r>
      <w:r w:rsidR="006E5A64">
        <w:rPr>
          <w:lang w:eastAsia="de-DE"/>
        </w:rPr>
        <w:t xml:space="preserve">necessary </w:t>
      </w:r>
      <w:r>
        <w:rPr>
          <w:lang w:eastAsia="de-DE"/>
        </w:rPr>
        <w:t xml:space="preserve">if you </w:t>
      </w:r>
      <w:r w:rsidR="00EB6473">
        <w:rPr>
          <w:lang w:eastAsia="de-DE"/>
        </w:rPr>
        <w:t xml:space="preserve">wish </w:t>
      </w:r>
      <w:r>
        <w:rPr>
          <w:lang w:eastAsia="de-DE"/>
        </w:rPr>
        <w:t>to use overloaded methods</w:t>
      </w:r>
      <w:r w:rsidR="00EB6473">
        <w:rPr>
          <w:lang w:eastAsia="de-DE"/>
        </w:rPr>
        <w:t xml:space="preserve"> (methods</w:t>
      </w:r>
      <w:r>
        <w:rPr>
          <w:lang w:eastAsia="de-DE"/>
        </w:rPr>
        <w:t xml:space="preserve"> that </w:t>
      </w:r>
      <w:r w:rsidR="00EB6473">
        <w:rPr>
          <w:lang w:eastAsia="de-DE"/>
        </w:rPr>
        <w:t xml:space="preserve">have </w:t>
      </w:r>
      <w:r>
        <w:rPr>
          <w:lang w:eastAsia="de-DE"/>
        </w:rPr>
        <w:lastRenderedPageBreak/>
        <w:t xml:space="preserve">the </w:t>
      </w:r>
      <w:r w:rsidR="00EB6473">
        <w:rPr>
          <w:lang w:eastAsia="de-DE"/>
        </w:rPr>
        <w:t xml:space="preserve">same name, but </w:t>
      </w:r>
      <w:r w:rsidR="004D76A4">
        <w:rPr>
          <w:lang w:eastAsia="de-DE"/>
        </w:rPr>
        <w:t xml:space="preserve">a </w:t>
      </w:r>
      <w:r w:rsidR="00EB6473">
        <w:rPr>
          <w:lang w:eastAsia="de-DE"/>
        </w:rPr>
        <w:t xml:space="preserve">different </w:t>
      </w:r>
      <w:r w:rsidR="00C90445">
        <w:rPr>
          <w:lang w:eastAsia="de-DE"/>
        </w:rPr>
        <w:t xml:space="preserve">parameter list </w:t>
      </w:r>
      <w:r>
        <w:rPr>
          <w:lang w:eastAsia="de-DE"/>
        </w:rPr>
        <w:t>signature</w:t>
      </w:r>
      <w:r w:rsidR="00C90445">
        <w:rPr>
          <w:lang w:eastAsia="de-DE"/>
        </w:rPr>
        <w:t>)</w:t>
      </w:r>
      <w:r>
        <w:rPr>
          <w:lang w:eastAsia="de-DE"/>
        </w:rPr>
        <w:t xml:space="preserve">. The service lacks this </w:t>
      </w:r>
      <w:r w:rsidR="002E4B51">
        <w:rPr>
          <w:lang w:eastAsia="de-DE"/>
        </w:rPr>
        <w:t xml:space="preserve">capability and requires unique names. </w:t>
      </w:r>
      <w:r w:rsidR="00AB399F">
        <w:rPr>
          <w:lang w:eastAsia="de-DE"/>
        </w:rPr>
        <w:t xml:space="preserve">The </w:t>
      </w:r>
      <w:proofErr w:type="spellStart"/>
      <w:r w:rsidR="00AB399F" w:rsidRPr="002E4B51">
        <w:rPr>
          <w:rStyle w:val="CodeInline"/>
        </w:rPr>
        <w:t>OperationContract</w:t>
      </w:r>
      <w:proofErr w:type="spellEnd"/>
      <w:r w:rsidR="00AB399F">
        <w:rPr>
          <w:lang w:eastAsia="de-DE"/>
        </w:rPr>
        <w:t xml:space="preserve"> attribute’s </w:t>
      </w:r>
      <w:r w:rsidR="00AB399F" w:rsidRPr="002E4B51">
        <w:rPr>
          <w:rStyle w:val="CodeInline"/>
        </w:rPr>
        <w:t>Name</w:t>
      </w:r>
      <w:r w:rsidR="00AB399F">
        <w:rPr>
          <w:lang w:eastAsia="de-DE"/>
        </w:rPr>
        <w:t xml:space="preserve"> property </w:t>
      </w:r>
      <w:r w:rsidR="002E4B51">
        <w:rPr>
          <w:lang w:eastAsia="de-DE"/>
        </w:rPr>
        <w:t>separate</w:t>
      </w:r>
      <w:r w:rsidR="00AB399F">
        <w:rPr>
          <w:lang w:eastAsia="de-DE"/>
        </w:rPr>
        <w:t>s</w:t>
      </w:r>
      <w:r w:rsidR="002E4B51">
        <w:rPr>
          <w:lang w:eastAsia="de-DE"/>
        </w:rPr>
        <w:t xml:space="preserve"> internal logic </w:t>
      </w:r>
      <w:r w:rsidR="00AB399F">
        <w:rPr>
          <w:lang w:eastAsia="de-DE"/>
        </w:rPr>
        <w:t xml:space="preserve">from the </w:t>
      </w:r>
      <w:r w:rsidR="002E4B51">
        <w:rPr>
          <w:lang w:eastAsia="de-DE"/>
        </w:rPr>
        <w:t>external service façade.</w:t>
      </w:r>
    </w:p>
    <w:p w:rsidR="00370414" w:rsidRPr="00370414" w:rsidRDefault="002E4B51" w:rsidP="002E4B51">
      <w:pPr>
        <w:pStyle w:val="BodyTextCont"/>
        <w:rPr>
          <w:lang w:eastAsia="de-DE"/>
        </w:rPr>
      </w:pPr>
      <w:r>
        <w:rPr>
          <w:lang w:eastAsia="de-DE"/>
        </w:rPr>
        <w:t xml:space="preserve">Once the interface is </w:t>
      </w:r>
      <w:r w:rsidR="000373A6">
        <w:rPr>
          <w:lang w:eastAsia="de-DE"/>
        </w:rPr>
        <w:t>completed</w:t>
      </w:r>
      <w:r w:rsidR="00AB399F">
        <w:rPr>
          <w:lang w:eastAsia="de-DE"/>
        </w:rPr>
        <w:t>,</w:t>
      </w:r>
      <w:r>
        <w:rPr>
          <w:lang w:eastAsia="de-DE"/>
        </w:rPr>
        <w:t xml:space="preserve"> it must be implemented. </w:t>
      </w:r>
      <w:r w:rsidR="00AB399F">
        <w:rPr>
          <w:lang w:eastAsia="de-DE"/>
        </w:rPr>
        <w:t xml:space="preserve">Begin </w:t>
      </w:r>
      <w:r w:rsidR="00224067">
        <w:rPr>
          <w:lang w:eastAsia="de-DE"/>
        </w:rPr>
        <w:t>with</w:t>
      </w:r>
      <w:r>
        <w:rPr>
          <w:lang w:eastAsia="de-DE"/>
        </w:rPr>
        <w:t xml:space="preserve"> </w:t>
      </w:r>
      <w:r w:rsidR="00224067">
        <w:rPr>
          <w:lang w:eastAsia="de-DE"/>
        </w:rPr>
        <w:t>a</w:t>
      </w:r>
      <w:r>
        <w:rPr>
          <w:lang w:eastAsia="de-DE"/>
        </w:rPr>
        <w:t xml:space="preserve"> service file </w:t>
      </w:r>
      <w:r w:rsidR="00C90445">
        <w:rPr>
          <w:lang w:eastAsia="de-DE"/>
        </w:rPr>
        <w:t>that links</w:t>
      </w:r>
      <w:r>
        <w:rPr>
          <w:lang w:eastAsia="de-DE"/>
        </w:rPr>
        <w:t xml:space="preserve"> to a code</w:t>
      </w:r>
      <w:r w:rsidR="000373A6">
        <w:rPr>
          <w:lang w:eastAsia="de-DE"/>
        </w:rPr>
        <w:t>-</w:t>
      </w:r>
      <w:r>
        <w:rPr>
          <w:lang w:eastAsia="de-DE"/>
        </w:rPr>
        <w:t>behind file.</w:t>
      </w:r>
    </w:p>
    <w:p w:rsidR="00577408" w:rsidRDefault="00577408" w:rsidP="00577408">
      <w:pPr>
        <w:pStyle w:val="CodeCaption"/>
      </w:pPr>
      <w:r>
        <w:t>Listing  7-</w:t>
      </w:r>
      <w:r w:rsidR="00481E3A">
        <w:fldChar w:fldCharType="begin"/>
      </w:r>
      <w:r w:rsidR="00481E3A">
        <w:instrText xml:space="preserve"> SEQ Listing_ \* ARABIC </w:instrText>
      </w:r>
      <w:r w:rsidR="00481E3A">
        <w:fldChar w:fldCharType="separate"/>
      </w:r>
      <w:r w:rsidR="00AD1909">
        <w:t>2</w:t>
      </w:r>
      <w:r w:rsidR="00481E3A">
        <w:fldChar w:fldCharType="end"/>
      </w:r>
      <w:r>
        <w:t xml:space="preserve">. The MembershipService.svc file is required </w:t>
      </w:r>
      <w:r w:rsidR="00AB399F">
        <w:t xml:space="preserve">in order </w:t>
      </w:r>
      <w:r>
        <w:t>to publish the service</w:t>
      </w:r>
    </w:p>
    <w:p w:rsidR="002E4B51" w:rsidRDefault="002E4B51" w:rsidP="00C35CBC">
      <w:pPr>
        <w:pStyle w:val="CodeFirst"/>
      </w:pPr>
      <w:r w:rsidRPr="002E4B51">
        <w:t>&lt;%@ ServiceHost Language="C#" Debug="true"</w:t>
      </w:r>
      <w:r>
        <w:t xml:space="preserve"> </w:t>
      </w:r>
      <w:r>
        <w:sym w:font="Wingdings" w:char="F0C3"/>
      </w:r>
    </w:p>
    <w:p w:rsidR="002E4B51" w:rsidRDefault="002E4B51" w:rsidP="00C35CBC">
      <w:pPr>
        <w:pStyle w:val="Code"/>
      </w:pPr>
      <w:r>
        <w:t xml:space="preserve">   </w:t>
      </w:r>
      <w:r w:rsidRPr="002E4B51">
        <w:t xml:space="preserve"> Service="Apress.Extensibility.Membership.MembershipService"</w:t>
      </w:r>
      <w:r>
        <w:t xml:space="preserve"> </w:t>
      </w:r>
      <w:r>
        <w:sym w:font="Wingdings" w:char="F0C3"/>
      </w:r>
    </w:p>
    <w:p w:rsidR="00577408" w:rsidRDefault="002E4B51" w:rsidP="00C35CBC">
      <w:pPr>
        <w:pStyle w:val="CodeLast"/>
      </w:pPr>
      <w:r>
        <w:t xml:space="preserve">   </w:t>
      </w:r>
      <w:r w:rsidRPr="002E4B51">
        <w:t xml:space="preserve"> CodeBehind="MembershipService.svc.cs" %&gt;</w:t>
      </w:r>
    </w:p>
    <w:p w:rsidR="002E4B51" w:rsidRPr="00577408" w:rsidRDefault="002E4B51" w:rsidP="002E4B51">
      <w:pPr>
        <w:pStyle w:val="BodyTextCont"/>
      </w:pPr>
      <w:r>
        <w:t>The logic of the service is coded in the code</w:t>
      </w:r>
      <w:r w:rsidR="000373A6">
        <w:t>-</w:t>
      </w:r>
      <w:r>
        <w:t>behind file</w:t>
      </w:r>
      <w:r w:rsidR="00AB399F">
        <w:t xml:space="preserve">, </w:t>
      </w:r>
      <w:r>
        <w:t>shown in the next listing.</w:t>
      </w:r>
      <w:r w:rsidR="00C35CBC">
        <w:t xml:space="preserve"> </w:t>
      </w:r>
    </w:p>
    <w:p w:rsidR="00532B1E" w:rsidRDefault="00577408" w:rsidP="00577408">
      <w:pPr>
        <w:pStyle w:val="CodeCaption"/>
      </w:pPr>
      <w:r>
        <w:t>Listing  7-</w:t>
      </w:r>
      <w:r w:rsidR="00481E3A">
        <w:fldChar w:fldCharType="begin"/>
      </w:r>
      <w:r w:rsidR="00481E3A">
        <w:instrText xml:space="preserve"> SEQ Listing_ \* ARABIC </w:instrText>
      </w:r>
      <w:r w:rsidR="00481E3A">
        <w:fldChar w:fldCharType="separate"/>
      </w:r>
      <w:r w:rsidR="00AD1909">
        <w:t>3</w:t>
      </w:r>
      <w:r w:rsidR="00481E3A">
        <w:fldChar w:fldCharType="end"/>
      </w:r>
      <w:r>
        <w:t xml:space="preserve">. The MembershipService class is the implementation </w:t>
      </w:r>
    </w:p>
    <w:p w:rsidR="00C35CBC" w:rsidRPr="00C35CBC" w:rsidRDefault="00C35CBC" w:rsidP="00C35CBC">
      <w:pPr>
        <w:pStyle w:val="CodeFirst"/>
        <w:rPr>
          <w:lang w:eastAsia="de-DE"/>
        </w:rPr>
      </w:pPr>
      <w:r w:rsidRPr="00C35CBC">
        <w:rPr>
          <w:lang w:eastAsia="de-DE"/>
        </w:rPr>
        <w:t>[FileIOPermission(SecurityAction.LinkDemand)]</w:t>
      </w:r>
    </w:p>
    <w:p w:rsidR="00C35CBC" w:rsidRPr="00C35CBC" w:rsidRDefault="00C35CBC" w:rsidP="00C35CBC">
      <w:pPr>
        <w:pStyle w:val="Code"/>
        <w:rPr>
          <w:lang w:eastAsia="de-DE"/>
        </w:rPr>
      </w:pPr>
      <w:r w:rsidRPr="00C35CBC">
        <w:rPr>
          <w:lang w:eastAsia="de-DE"/>
        </w:rPr>
        <w:t>public class MembershipService : IMembershipService</w:t>
      </w:r>
    </w:p>
    <w:p w:rsidR="00C35CBC" w:rsidRPr="00C35CBC" w:rsidRDefault="00C35CBC" w:rsidP="00C35CBC">
      <w:pPr>
        <w:pStyle w:val="Code"/>
        <w:rPr>
          <w:lang w:eastAsia="de-DE"/>
        </w:rPr>
      </w:pPr>
      <w:r w:rsidRPr="00C35CBC">
        <w:rPr>
          <w:lang w:eastAsia="de-DE"/>
        </w:rPr>
        <w:t>{</w:t>
      </w:r>
    </w:p>
    <w:p w:rsidR="00C35CBC" w:rsidRPr="00C35CBC" w:rsidRDefault="00C35CBC" w:rsidP="00C35CBC">
      <w:pPr>
        <w:pStyle w:val="Code"/>
        <w:rPr>
          <w:lang w:eastAsia="de-DE"/>
        </w:rPr>
      </w:pPr>
    </w:p>
    <w:p w:rsidR="00C35CBC" w:rsidRDefault="00C35CBC" w:rsidP="00C35CBC">
      <w:pPr>
        <w:pStyle w:val="Code"/>
        <w:rPr>
          <w:lang w:eastAsia="de-DE"/>
        </w:rPr>
      </w:pPr>
      <w:r w:rsidRPr="00C35CBC">
        <w:rPr>
          <w:lang w:eastAsia="de-DE"/>
        </w:rPr>
        <w:t xml:space="preserve">    public bool ChangePassword(string username, string oldPassword, </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string newPassword)</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throw new NotImplementedException();</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Default="00C35CBC" w:rsidP="00C35CBC">
      <w:pPr>
        <w:pStyle w:val="Code"/>
        <w:rPr>
          <w:lang w:eastAsia="de-DE"/>
        </w:rPr>
      </w:pPr>
      <w:r w:rsidRPr="00C35CBC">
        <w:rPr>
          <w:lang w:eastAsia="de-DE"/>
        </w:rPr>
        <w:t xml:space="preserve">    public bool ChangePasswordQuestionAndAnswer(string username, string password,</w:t>
      </w:r>
      <w:r>
        <w:rPr>
          <w:lang w:eastAsia="de-DE"/>
        </w:rPr>
        <w:t xml:space="preserve"> </w:t>
      </w:r>
      <w:r>
        <w:rPr>
          <w:lang w:eastAsia="de-DE"/>
        </w:rPr>
        <w:sym w:font="Wingdings" w:char="F0C3"/>
      </w:r>
    </w:p>
    <w:p w:rsidR="00C35CBC" w:rsidRDefault="00C35CBC" w:rsidP="00C35CBC">
      <w:pPr>
        <w:pStyle w:val="Code"/>
        <w:rPr>
          <w:lang w:eastAsia="de-DE"/>
        </w:rPr>
      </w:pPr>
      <w:r>
        <w:rPr>
          <w:lang w:eastAsia="de-DE"/>
        </w:rPr>
        <w:t xml:space="preserve">                                                </w:t>
      </w:r>
      <w:r w:rsidRPr="00C35CBC">
        <w:rPr>
          <w:lang w:eastAsia="de-DE"/>
        </w:rPr>
        <w:t xml:space="preserve"> string newPasswordQuestion, </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string newPasswordAnswer)</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throw new NotImplementedException();</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Default="00C35CBC" w:rsidP="00C35CBC">
      <w:pPr>
        <w:pStyle w:val="Code"/>
        <w:rPr>
          <w:lang w:eastAsia="de-DE"/>
        </w:rPr>
      </w:pPr>
      <w:r w:rsidRPr="00C35CBC">
        <w:rPr>
          <w:lang w:eastAsia="de-DE"/>
        </w:rPr>
        <w:t xml:space="preserve">    public User CreateUser(string username, string password, string email, </w:t>
      </w:r>
      <w:r>
        <w:rPr>
          <w:lang w:eastAsia="de-DE"/>
        </w:rPr>
        <w:sym w:font="Wingdings" w:char="F0C3"/>
      </w:r>
    </w:p>
    <w:p w:rsidR="00C35CBC" w:rsidRDefault="00C35CBC" w:rsidP="00C35CBC">
      <w:pPr>
        <w:pStyle w:val="Code"/>
        <w:rPr>
          <w:lang w:eastAsia="de-DE"/>
        </w:rPr>
      </w:pPr>
      <w:r>
        <w:rPr>
          <w:lang w:eastAsia="de-DE"/>
        </w:rPr>
        <w:t xml:space="preserve">                            </w:t>
      </w:r>
      <w:r w:rsidRPr="00C35CBC">
        <w:rPr>
          <w:lang w:eastAsia="de-DE"/>
        </w:rPr>
        <w:t xml:space="preserve">string passwordQuestion, string passwordAnswer, </w:t>
      </w:r>
      <w:r>
        <w:rPr>
          <w:lang w:eastAsia="de-DE"/>
        </w:rPr>
        <w:sym w:font="Wingdings" w:char="F0C3"/>
      </w:r>
    </w:p>
    <w:p w:rsidR="00C35CBC" w:rsidRDefault="00C35CBC" w:rsidP="00C35CBC">
      <w:pPr>
        <w:pStyle w:val="Code"/>
        <w:rPr>
          <w:lang w:eastAsia="de-DE"/>
        </w:rPr>
      </w:pPr>
      <w:r>
        <w:rPr>
          <w:lang w:eastAsia="de-DE"/>
        </w:rPr>
        <w:t xml:space="preserve">                            </w:t>
      </w:r>
      <w:r w:rsidRPr="00C35CBC">
        <w:rPr>
          <w:lang w:eastAsia="de-DE"/>
        </w:rPr>
        <w:t xml:space="preserve">bool isApproved, object providerUserKey, </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out System.Web.Security.MembershipCreateStatus status)</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 user = null;</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Bold"/>
        <w:rPr>
          <w:lang w:eastAsia="de-DE"/>
        </w:rPr>
      </w:pPr>
      <w:r w:rsidRPr="00C35CBC">
        <w:rPr>
          <w:lang w:eastAsia="de-DE"/>
        </w:rPr>
        <w:t xml:space="preserve">        // check users, consider adding more data here</w:t>
      </w:r>
    </w:p>
    <w:p w:rsidR="00C35CBC" w:rsidRPr="00C35CBC" w:rsidRDefault="00C35CBC" w:rsidP="00C35CBC">
      <w:pPr>
        <w:pStyle w:val="Code"/>
        <w:rPr>
          <w:lang w:eastAsia="de-DE"/>
        </w:rPr>
      </w:pPr>
      <w:r w:rsidRPr="00C35CBC">
        <w:rPr>
          <w:lang w:eastAsia="de-DE"/>
        </w:rPr>
        <w:t xml:space="preserve">        var hasUser = from u in ud.Users where u.UserName.Equals(username) select u;</w:t>
      </w:r>
    </w:p>
    <w:p w:rsidR="00C35CBC" w:rsidRPr="00C35CBC" w:rsidRDefault="00C35CBC" w:rsidP="00C35CBC">
      <w:pPr>
        <w:pStyle w:val="Code"/>
        <w:rPr>
          <w:lang w:eastAsia="de-DE"/>
        </w:rPr>
      </w:pPr>
      <w:r w:rsidRPr="00C35CBC">
        <w:rPr>
          <w:lang w:eastAsia="de-DE"/>
        </w:rPr>
        <w:t xml:space="preserve">        if (hasUser.Count() &gt; 0)</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status = MembershipCreateStatus.DuplicateUserName;</w:t>
      </w:r>
    </w:p>
    <w:p w:rsidR="00C35CBC" w:rsidRPr="00C35CBC" w:rsidRDefault="00C35CBC" w:rsidP="00C35CBC">
      <w:pPr>
        <w:pStyle w:val="Code"/>
        <w:rPr>
          <w:lang w:eastAsia="de-DE"/>
        </w:rPr>
      </w:pPr>
      <w:r w:rsidRPr="00C35CBC">
        <w:rPr>
          <w:lang w:eastAsia="de-DE"/>
        </w:rPr>
        <w:t xml:space="preserve">            return null;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var hasEmail = from u in ud.Users where u.Email.Equals(email) select u;</w:t>
      </w:r>
    </w:p>
    <w:p w:rsidR="00C35CBC" w:rsidRPr="00C35CBC" w:rsidRDefault="00C35CBC" w:rsidP="00C35CBC">
      <w:pPr>
        <w:pStyle w:val="Code"/>
        <w:rPr>
          <w:lang w:eastAsia="de-DE"/>
        </w:rPr>
      </w:pPr>
      <w:r w:rsidRPr="00C35CBC">
        <w:rPr>
          <w:lang w:eastAsia="de-DE"/>
        </w:rPr>
        <w:t xml:space="preserve">        if (hasEmail.Count() &gt; 0)</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status = MembershipCreateStatus.DuplicateEmail;</w:t>
      </w:r>
    </w:p>
    <w:p w:rsidR="00C35CBC" w:rsidRPr="00C35CBC" w:rsidRDefault="00C35CBC" w:rsidP="00C35CBC">
      <w:pPr>
        <w:pStyle w:val="Code"/>
        <w:rPr>
          <w:lang w:eastAsia="de-DE"/>
        </w:rPr>
      </w:pPr>
      <w:r w:rsidRPr="00C35CBC">
        <w:rPr>
          <w:lang w:eastAsia="de-DE"/>
        </w:rPr>
        <w:t xml:space="preserve">            return null;</w:t>
      </w:r>
    </w:p>
    <w:p w:rsidR="00C35CBC" w:rsidRPr="00C35CBC" w:rsidRDefault="00C35CBC" w:rsidP="00C35CBC">
      <w:pPr>
        <w:pStyle w:val="Code"/>
        <w:rPr>
          <w:lang w:eastAsia="de-DE"/>
        </w:rPr>
      </w:pPr>
      <w:r w:rsidRPr="00C35CBC">
        <w:rPr>
          <w:lang w:eastAsia="de-DE"/>
        </w:rPr>
        <w:lastRenderedPageBreak/>
        <w:t xml:space="preserve">        }</w:t>
      </w:r>
    </w:p>
    <w:p w:rsidR="00C35CBC" w:rsidRPr="00C35CBC" w:rsidRDefault="00C35CBC" w:rsidP="00C35CBC">
      <w:pPr>
        <w:pStyle w:val="Code"/>
        <w:rPr>
          <w:lang w:eastAsia="de-DE"/>
        </w:rPr>
      </w:pPr>
      <w:r w:rsidRPr="00C35CBC">
        <w:rPr>
          <w:lang w:eastAsia="de-DE"/>
        </w:rPr>
        <w:t xml:space="preserve">        try</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 = new User(</w:t>
      </w:r>
    </w:p>
    <w:p w:rsidR="00C35CBC" w:rsidRPr="00C35CBC" w:rsidRDefault="00C35CBC" w:rsidP="00C35CBC">
      <w:pPr>
        <w:pStyle w:val="Code"/>
        <w:rPr>
          <w:lang w:eastAsia="de-DE"/>
        </w:rPr>
      </w:pPr>
      <w:r w:rsidRPr="00C35CBC">
        <w:rPr>
          <w:lang w:eastAsia="de-DE"/>
        </w:rPr>
        <w:t xml:space="preserve">                username,</w:t>
      </w:r>
    </w:p>
    <w:p w:rsidR="00C35CBC" w:rsidRPr="00C35CBC" w:rsidRDefault="00C35CBC" w:rsidP="00C35CBC">
      <w:pPr>
        <w:pStyle w:val="Code"/>
        <w:rPr>
          <w:lang w:eastAsia="de-DE"/>
        </w:rPr>
      </w:pPr>
      <w:r w:rsidRPr="00C35CBC">
        <w:rPr>
          <w:lang w:eastAsia="de-DE"/>
        </w:rPr>
        <w:t xml:space="preserve">                email,</w:t>
      </w:r>
    </w:p>
    <w:p w:rsidR="00C35CBC" w:rsidRPr="00C35CBC" w:rsidRDefault="00C35CBC" w:rsidP="00C35CBC">
      <w:pPr>
        <w:pStyle w:val="Code"/>
        <w:rPr>
          <w:lang w:eastAsia="de-DE"/>
        </w:rPr>
      </w:pPr>
      <w:r w:rsidRPr="00C35CBC">
        <w:rPr>
          <w:lang w:eastAsia="de-DE"/>
        </w:rPr>
        <w:t xml:space="preserve">                passwordQuestion,</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isApproved,</w:t>
      </w:r>
    </w:p>
    <w:p w:rsidR="00C35CBC" w:rsidRPr="00C35CBC" w:rsidRDefault="00C35CBC" w:rsidP="00C35CBC">
      <w:pPr>
        <w:pStyle w:val="Code"/>
        <w:rPr>
          <w:lang w:eastAsia="de-DE"/>
        </w:rPr>
      </w:pPr>
      <w:r w:rsidRPr="00C35CBC">
        <w:rPr>
          <w:lang w:eastAsia="de-DE"/>
        </w:rPr>
        <w:t xml:space="preserve">                false,</w:t>
      </w:r>
    </w:p>
    <w:p w:rsidR="00C35CBC" w:rsidRPr="00C35CBC" w:rsidRDefault="00C35CBC" w:rsidP="00C35CBC">
      <w:pPr>
        <w:pStyle w:val="Code"/>
        <w:rPr>
          <w:lang w:eastAsia="de-DE"/>
        </w:rPr>
      </w:pPr>
      <w:r w:rsidRPr="00C35CBC">
        <w:rPr>
          <w:lang w:eastAsia="de-DE"/>
        </w:rPr>
        <w:t xml:space="preserve">                DateTime.Now,</w:t>
      </w:r>
    </w:p>
    <w:p w:rsidR="00C35CBC" w:rsidRPr="00C35CBC" w:rsidRDefault="00C35CBC" w:rsidP="00C35CBC">
      <w:pPr>
        <w:pStyle w:val="Code"/>
        <w:rPr>
          <w:lang w:eastAsia="de-DE"/>
        </w:rPr>
      </w:pPr>
      <w:r w:rsidRPr="00C35CBC">
        <w:rPr>
          <w:lang w:eastAsia="de-DE"/>
        </w:rPr>
        <w:t xml:space="preserve">                DateTime.MinValue,</w:t>
      </w:r>
    </w:p>
    <w:p w:rsidR="00C35CBC" w:rsidRPr="00C35CBC" w:rsidRDefault="00C35CBC" w:rsidP="00C35CBC">
      <w:pPr>
        <w:pStyle w:val="Code"/>
        <w:rPr>
          <w:lang w:eastAsia="de-DE"/>
        </w:rPr>
      </w:pPr>
      <w:r w:rsidRPr="00C35CBC">
        <w:rPr>
          <w:lang w:eastAsia="de-DE"/>
        </w:rPr>
        <w:t xml:space="preserve">                DateTime.MinValue,</w:t>
      </w:r>
    </w:p>
    <w:p w:rsidR="00C35CBC" w:rsidRPr="00C35CBC" w:rsidRDefault="00C35CBC" w:rsidP="00C35CBC">
      <w:pPr>
        <w:pStyle w:val="Code"/>
        <w:rPr>
          <w:lang w:eastAsia="de-DE"/>
        </w:rPr>
      </w:pPr>
      <w:r w:rsidRPr="00C35CBC">
        <w:rPr>
          <w:lang w:eastAsia="de-DE"/>
        </w:rPr>
        <w:t xml:space="preserve">                DateTime.Now,</w:t>
      </w:r>
    </w:p>
    <w:p w:rsidR="00C35CBC" w:rsidRPr="00C35CBC" w:rsidRDefault="00C35CBC" w:rsidP="00C35CBC">
      <w:pPr>
        <w:pStyle w:val="Code"/>
        <w:rPr>
          <w:lang w:eastAsia="de-DE"/>
        </w:rPr>
      </w:pPr>
      <w:r w:rsidRPr="00C35CBC">
        <w:rPr>
          <w:lang w:eastAsia="de-DE"/>
        </w:rPr>
        <w:t xml:space="preserve">                DateTime.MinValue);</w:t>
      </w:r>
    </w:p>
    <w:p w:rsidR="00C35CBC" w:rsidRPr="00C35CBC" w:rsidRDefault="00C35CBC" w:rsidP="00C35CBC">
      <w:pPr>
        <w:pStyle w:val="CodeBold"/>
        <w:rPr>
          <w:lang w:eastAsia="de-DE"/>
        </w:rPr>
      </w:pPr>
      <w:r w:rsidRPr="00C35CBC">
        <w:rPr>
          <w:lang w:eastAsia="de-DE"/>
        </w:rPr>
        <w:t xml:space="preserve">            // Store Hash Only</w:t>
      </w:r>
    </w:p>
    <w:p w:rsidR="00C35CBC" w:rsidRPr="00C35CBC" w:rsidRDefault="00C35CBC" w:rsidP="00C35CBC">
      <w:pPr>
        <w:pStyle w:val="Code"/>
        <w:rPr>
          <w:lang w:eastAsia="de-DE"/>
        </w:rPr>
      </w:pPr>
      <w:r w:rsidRPr="00C35CBC">
        <w:rPr>
          <w:lang w:eastAsia="de-DE"/>
        </w:rPr>
        <w:t xml:space="preserve">            user.Password = FileManager.CalculateSHA1(password);</w:t>
      </w:r>
    </w:p>
    <w:p w:rsidR="00C35CBC" w:rsidRPr="00C35CBC" w:rsidRDefault="00C35CBC" w:rsidP="00C35CBC">
      <w:pPr>
        <w:pStyle w:val="Code"/>
        <w:rPr>
          <w:lang w:eastAsia="de-DE"/>
        </w:rPr>
      </w:pPr>
      <w:r w:rsidRPr="00C35CBC">
        <w:rPr>
          <w:lang w:eastAsia="de-DE"/>
        </w:rPr>
        <w:t xml:space="preserve">            ud.Users.Add(user);</w:t>
      </w:r>
    </w:p>
    <w:p w:rsidR="00C35CBC" w:rsidRPr="00C35CBC" w:rsidRDefault="00C35CBC" w:rsidP="00C35CBC">
      <w:pPr>
        <w:pStyle w:val="Code"/>
        <w:rPr>
          <w:lang w:eastAsia="de-DE"/>
        </w:rPr>
      </w:pPr>
      <w:r w:rsidRPr="00C35CBC">
        <w:rPr>
          <w:lang w:eastAsia="de-DE"/>
        </w:rPr>
        <w:t xml:space="preserve">            FileManager.Save(ud);</w:t>
      </w:r>
    </w:p>
    <w:p w:rsidR="00C35CBC" w:rsidRPr="00C35CBC" w:rsidRDefault="00C35CBC" w:rsidP="00C35CBC">
      <w:pPr>
        <w:pStyle w:val="Code"/>
        <w:rPr>
          <w:lang w:eastAsia="de-DE"/>
        </w:rPr>
      </w:pPr>
      <w:r w:rsidRPr="00C35CBC">
        <w:rPr>
          <w:lang w:eastAsia="de-DE"/>
        </w:rPr>
        <w:t xml:space="preserve">            status = MembershipCreateStatus.Success;</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catch</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status = MembershipCreateStatus.ProviderError;</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return user;</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bool DeleteUser(string username, bool </w:t>
      </w:r>
      <w:commentRangeStart w:id="11"/>
      <w:r w:rsidRPr="00C35CBC">
        <w:rPr>
          <w:lang w:eastAsia="de-DE"/>
        </w:rPr>
        <w:t>deleteAllRelatedData</w:t>
      </w:r>
      <w:commentRangeEnd w:id="11"/>
      <w:r w:rsidR="009F7E7F">
        <w:rPr>
          <w:rStyle w:val="Kommentarzeichen"/>
          <w:rFonts w:ascii="Times New Roman" w:hAnsi="Times New Roman"/>
          <w:noProof w:val="0"/>
        </w:rPr>
        <w:commentReference w:id="11"/>
      </w:r>
      <w:r w:rsidRPr="00C35CBC">
        <w:rPr>
          <w:lang w:eastAsia="de-DE"/>
        </w:rPr>
        <w:t>)</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var user = (from u in ud.Users </w:t>
      </w:r>
    </w:p>
    <w:p w:rsidR="00C35CBC" w:rsidRPr="00C35CBC" w:rsidRDefault="00C35CBC" w:rsidP="00C35CBC">
      <w:pPr>
        <w:pStyle w:val="Code"/>
        <w:rPr>
          <w:lang w:eastAsia="de-DE"/>
        </w:rPr>
      </w:pPr>
      <w:r w:rsidRPr="00C35CBC">
        <w:rPr>
          <w:lang w:eastAsia="de-DE"/>
        </w:rPr>
        <w:t xml:space="preserve">                    where u.UserName.Equals(username) </w:t>
      </w:r>
    </w:p>
    <w:p w:rsidR="00C35CBC" w:rsidRPr="00C35CBC" w:rsidRDefault="00C35CBC" w:rsidP="00C35CBC">
      <w:pPr>
        <w:pStyle w:val="Code"/>
        <w:rPr>
          <w:lang w:eastAsia="de-DE"/>
        </w:rPr>
      </w:pPr>
      <w:r w:rsidRPr="00C35CBC">
        <w:rPr>
          <w:lang w:eastAsia="de-DE"/>
        </w:rPr>
        <w:t xml:space="preserve">                    select u).FirstOrDefault&lt;User&gt;();</w:t>
      </w:r>
    </w:p>
    <w:p w:rsidR="00C35CBC" w:rsidRPr="00C35CBC" w:rsidRDefault="00C35CBC" w:rsidP="00C35CBC">
      <w:pPr>
        <w:pStyle w:val="Code"/>
        <w:rPr>
          <w:lang w:eastAsia="de-DE"/>
        </w:rPr>
      </w:pPr>
      <w:r w:rsidRPr="00C35CBC">
        <w:rPr>
          <w:lang w:eastAsia="de-DE"/>
        </w:rPr>
        <w:t xml:space="preserve">        if (user != null)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ud.Users.Remove(user);</w:t>
      </w:r>
    </w:p>
    <w:p w:rsidR="00C35CBC" w:rsidRPr="00C35CBC" w:rsidRDefault="00C35CBC" w:rsidP="00C35CBC">
      <w:pPr>
        <w:pStyle w:val="Code"/>
        <w:rPr>
          <w:lang w:eastAsia="de-DE"/>
        </w:rPr>
      </w:pPr>
      <w:r w:rsidRPr="00C35CBC">
        <w:rPr>
          <w:lang w:eastAsia="de-DE"/>
        </w:rPr>
        <w:t xml:space="preserve">            FileManager.Save(ud);</w:t>
      </w:r>
    </w:p>
    <w:p w:rsidR="00C35CBC" w:rsidRPr="009C22AF" w:rsidRDefault="00C35CBC" w:rsidP="00C35CBC">
      <w:pPr>
        <w:pStyle w:val="Code"/>
        <w:rPr>
          <w:lang w:eastAsia="de-DE"/>
        </w:rPr>
      </w:pPr>
      <w:r w:rsidRPr="00C35CBC">
        <w:rPr>
          <w:lang w:eastAsia="de-DE"/>
        </w:rPr>
        <w:t xml:space="preserve">            </w:t>
      </w:r>
      <w:r w:rsidRPr="009C22AF">
        <w:rPr>
          <w:lang w:eastAsia="de-DE"/>
        </w:rPr>
        <w:t>return true;</w:t>
      </w:r>
    </w:p>
    <w:p w:rsidR="00C35CBC" w:rsidRPr="009C22AF" w:rsidRDefault="00C35CBC" w:rsidP="00C35CBC">
      <w:pPr>
        <w:pStyle w:val="Code"/>
        <w:rPr>
          <w:lang w:eastAsia="de-DE"/>
        </w:rPr>
      </w:pPr>
      <w:r w:rsidRPr="009C22AF">
        <w:rPr>
          <w:lang w:eastAsia="de-DE"/>
        </w:rPr>
        <w:t xml:space="preserve">        }</w:t>
      </w:r>
    </w:p>
    <w:p w:rsidR="00C35CBC" w:rsidRPr="009C22AF" w:rsidRDefault="00C35CBC" w:rsidP="00C35CBC">
      <w:pPr>
        <w:pStyle w:val="Code"/>
        <w:rPr>
          <w:lang w:eastAsia="de-DE"/>
        </w:rPr>
      </w:pPr>
      <w:r w:rsidRPr="009C22AF">
        <w:rPr>
          <w:lang w:eastAsia="de-DE"/>
        </w:rPr>
        <w:t xml:space="preserve">        return false;</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Default="00C35CBC" w:rsidP="00C35CBC">
      <w:pPr>
        <w:pStyle w:val="Code"/>
        <w:rPr>
          <w:lang w:eastAsia="de-DE"/>
        </w:rPr>
      </w:pPr>
      <w:r w:rsidRPr="00C35CBC">
        <w:rPr>
          <w:lang w:eastAsia="de-DE"/>
        </w:rPr>
        <w:t xml:space="preserve">    public List&lt;User&gt; FindUsersByEmail(string emailToMatch, int pageIndex, </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int pageSize, out int totalRecords)</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var users = (from u in ud.Users </w:t>
      </w:r>
    </w:p>
    <w:p w:rsidR="00C35CBC" w:rsidRPr="00C35CBC" w:rsidRDefault="00C35CBC" w:rsidP="00C35CBC">
      <w:pPr>
        <w:pStyle w:val="Code"/>
        <w:rPr>
          <w:lang w:eastAsia="de-DE"/>
        </w:rPr>
      </w:pPr>
      <w:r w:rsidRPr="00C35CBC">
        <w:rPr>
          <w:lang w:eastAsia="de-DE"/>
        </w:rPr>
        <w:t xml:space="preserve">                     where u.Email.Equals(emailToMatch) </w:t>
      </w:r>
    </w:p>
    <w:p w:rsidR="00C35CBC" w:rsidRPr="00C35CBC" w:rsidRDefault="00C35CBC" w:rsidP="00C35CBC">
      <w:pPr>
        <w:pStyle w:val="Code"/>
        <w:rPr>
          <w:lang w:eastAsia="de-DE"/>
        </w:rPr>
      </w:pPr>
      <w:r w:rsidRPr="00C35CBC">
        <w:rPr>
          <w:lang w:eastAsia="de-DE"/>
        </w:rPr>
        <w:t xml:space="preserve">                     select u).ToList&lt;User&gt;();</w:t>
      </w:r>
    </w:p>
    <w:p w:rsidR="00C35CBC" w:rsidRPr="00C35CBC" w:rsidRDefault="00C35CBC" w:rsidP="00C35CBC">
      <w:pPr>
        <w:pStyle w:val="Code"/>
        <w:rPr>
          <w:lang w:eastAsia="de-DE"/>
        </w:rPr>
      </w:pPr>
      <w:r w:rsidRPr="00C35CBC">
        <w:rPr>
          <w:lang w:eastAsia="de-DE"/>
        </w:rPr>
        <w:t xml:space="preserve">        totalRecords = users.Count();</w:t>
      </w:r>
    </w:p>
    <w:p w:rsidR="00C35CBC" w:rsidRPr="00C35CBC" w:rsidRDefault="00C35CBC" w:rsidP="00C35CBC">
      <w:pPr>
        <w:pStyle w:val="Code"/>
        <w:rPr>
          <w:lang w:eastAsia="de-DE"/>
        </w:rPr>
      </w:pPr>
      <w:r w:rsidRPr="00C35CBC">
        <w:rPr>
          <w:lang w:eastAsia="de-DE"/>
        </w:rPr>
        <w:t xml:space="preserve">        return GetPaged(users, pageIndex, pageSize);</w:t>
      </w:r>
    </w:p>
    <w:p w:rsidR="00C35CBC" w:rsidRPr="00C35CBC" w:rsidRDefault="00C35CBC" w:rsidP="00C35CBC">
      <w:pPr>
        <w:pStyle w:val="Code"/>
        <w:rPr>
          <w:lang w:eastAsia="de-DE"/>
        </w:rPr>
      </w:pPr>
      <w:r w:rsidRPr="00C35CBC">
        <w:rPr>
          <w:lang w:eastAsia="de-DE"/>
        </w:rPr>
        <w:lastRenderedPageBreak/>
        <w:t xml:space="preserve">    }</w:t>
      </w:r>
    </w:p>
    <w:p w:rsidR="00C35CBC" w:rsidRPr="00C35CBC" w:rsidRDefault="00C35CBC" w:rsidP="00C35CBC">
      <w:pPr>
        <w:pStyle w:val="Code"/>
        <w:rPr>
          <w:lang w:eastAsia="de-DE"/>
        </w:rPr>
      </w:pPr>
    </w:p>
    <w:p w:rsidR="00C35CBC" w:rsidRDefault="00C35CBC" w:rsidP="00C35CBC">
      <w:pPr>
        <w:pStyle w:val="Code"/>
        <w:rPr>
          <w:lang w:eastAsia="de-DE"/>
        </w:rPr>
      </w:pPr>
      <w:r w:rsidRPr="00C35CBC">
        <w:rPr>
          <w:lang w:eastAsia="de-DE"/>
        </w:rPr>
        <w:t xml:space="preserve">    public List&lt;User&gt; FindUsersByName(string usernameToMatch, int pageIndex, </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int pageSize, out int totalRecords)</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var users = (from u in ud.Users</w:t>
      </w:r>
    </w:p>
    <w:p w:rsidR="00C35CBC" w:rsidRPr="00C35CBC" w:rsidRDefault="00C35CBC" w:rsidP="00C35CBC">
      <w:pPr>
        <w:pStyle w:val="Code"/>
        <w:rPr>
          <w:lang w:eastAsia="de-DE"/>
        </w:rPr>
      </w:pPr>
      <w:r w:rsidRPr="00C35CBC">
        <w:rPr>
          <w:lang w:eastAsia="de-DE"/>
        </w:rPr>
        <w:t xml:space="preserve">                     where u.UserName.Equals(usernameToMatch) </w:t>
      </w:r>
    </w:p>
    <w:p w:rsidR="00C35CBC" w:rsidRPr="00C35CBC" w:rsidRDefault="00C35CBC" w:rsidP="00C35CBC">
      <w:pPr>
        <w:pStyle w:val="Code"/>
        <w:rPr>
          <w:lang w:eastAsia="de-DE"/>
        </w:rPr>
      </w:pPr>
      <w:r w:rsidRPr="00C35CBC">
        <w:rPr>
          <w:lang w:eastAsia="de-DE"/>
        </w:rPr>
        <w:t xml:space="preserve">                     select u).ToList&lt;User&gt;();</w:t>
      </w:r>
    </w:p>
    <w:p w:rsidR="00C35CBC" w:rsidRPr="00C35CBC" w:rsidRDefault="00C35CBC" w:rsidP="00C35CBC">
      <w:pPr>
        <w:pStyle w:val="Code"/>
        <w:rPr>
          <w:lang w:eastAsia="de-DE"/>
        </w:rPr>
      </w:pPr>
      <w:r w:rsidRPr="00C35CBC">
        <w:rPr>
          <w:lang w:eastAsia="de-DE"/>
        </w:rPr>
        <w:t xml:space="preserve">        totalRecords = users.Count();</w:t>
      </w:r>
    </w:p>
    <w:p w:rsidR="00C35CBC" w:rsidRPr="00C35CBC" w:rsidRDefault="00C35CBC" w:rsidP="00C35CBC">
      <w:pPr>
        <w:pStyle w:val="Code"/>
        <w:rPr>
          <w:lang w:eastAsia="de-DE"/>
        </w:rPr>
      </w:pPr>
      <w:r w:rsidRPr="00C35CBC">
        <w:rPr>
          <w:lang w:eastAsia="de-DE"/>
        </w:rPr>
        <w:t xml:space="preserve">        return GetPaged(users, pageIndex, pageSize);</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List&lt;User&gt; GetAllUsers(int pageIndex, int pageSize, out int totalRecords)</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totalRecords = ud.Users.Count;</w:t>
      </w:r>
    </w:p>
    <w:p w:rsidR="00C35CBC" w:rsidRPr="00C35CBC" w:rsidRDefault="00C35CBC" w:rsidP="00C35CBC">
      <w:pPr>
        <w:pStyle w:val="Code"/>
        <w:rPr>
          <w:lang w:eastAsia="de-DE"/>
        </w:rPr>
      </w:pPr>
      <w:r w:rsidRPr="00C35CBC">
        <w:rPr>
          <w:lang w:eastAsia="de-DE"/>
        </w:rPr>
        <w:t xml:space="preserve">        return GetPaged(ud.Users, pageIndex, pageSize);</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private List&lt;User&gt; GetPaged(List&lt;User&gt; ud, int pageIndex, int pageSize)</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pageSize = Math.Min(ud.Count, pageSize);</w:t>
      </w:r>
    </w:p>
    <w:p w:rsidR="00C35CBC" w:rsidRPr="00C35CBC" w:rsidRDefault="00C35CBC" w:rsidP="00C35CBC">
      <w:pPr>
        <w:pStyle w:val="Code"/>
        <w:rPr>
          <w:lang w:eastAsia="de-DE"/>
        </w:rPr>
      </w:pPr>
      <w:r w:rsidRPr="00C35CBC">
        <w:rPr>
          <w:lang w:eastAsia="de-DE"/>
        </w:rPr>
        <w:t xml:space="preserve">        return ud.GetRange(pageIndex * pageSize, pageSize); </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int GetNumberOfUsersOnline()</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 </w:t>
      </w:r>
      <w:r w:rsidR="009F7E7F">
        <w:rPr>
          <w:lang w:eastAsia="de-DE"/>
        </w:rPr>
        <w:t>Users who logged in within the</w:t>
      </w:r>
      <w:r w:rsidRPr="00C35CBC">
        <w:rPr>
          <w:lang w:eastAsia="de-DE"/>
        </w:rPr>
        <w:t xml:space="preserve"> last 15 mins</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var users = (from u in ud.Users</w:t>
      </w:r>
    </w:p>
    <w:p w:rsidR="00C35CBC" w:rsidRPr="00C35CBC" w:rsidRDefault="00C35CBC" w:rsidP="00C35CBC">
      <w:pPr>
        <w:pStyle w:val="Code"/>
        <w:rPr>
          <w:lang w:eastAsia="de-DE"/>
        </w:rPr>
      </w:pPr>
      <w:r w:rsidRPr="00C35CBC">
        <w:rPr>
          <w:lang w:eastAsia="de-DE"/>
        </w:rPr>
        <w:t xml:space="preserve">                     where u.LastActivityDate.AddMinutes(15) &gt; DateTime.Now </w:t>
      </w:r>
    </w:p>
    <w:p w:rsidR="00C35CBC" w:rsidRPr="00C35CBC" w:rsidRDefault="00C35CBC" w:rsidP="00C35CBC">
      <w:pPr>
        <w:pStyle w:val="Code"/>
        <w:rPr>
          <w:lang w:eastAsia="de-DE"/>
        </w:rPr>
      </w:pPr>
      <w:r w:rsidRPr="00C35CBC">
        <w:rPr>
          <w:lang w:eastAsia="de-DE"/>
        </w:rPr>
        <w:t xml:space="preserve">                     select u);</w:t>
      </w:r>
    </w:p>
    <w:p w:rsidR="00C35CBC" w:rsidRPr="00C35CBC" w:rsidRDefault="00C35CBC" w:rsidP="00C35CBC">
      <w:pPr>
        <w:pStyle w:val="Code"/>
        <w:rPr>
          <w:lang w:eastAsia="de-DE"/>
        </w:rPr>
      </w:pPr>
      <w:r w:rsidRPr="00C35CBC">
        <w:rPr>
          <w:lang w:eastAsia="de-DE"/>
        </w:rPr>
        <w:t xml:space="preserve">        return users.Count();</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string </w:t>
      </w:r>
      <w:commentRangeStart w:id="12"/>
      <w:r w:rsidRPr="00C35CBC">
        <w:rPr>
          <w:lang w:eastAsia="de-DE"/>
        </w:rPr>
        <w:t>GetPassword</w:t>
      </w:r>
      <w:commentRangeEnd w:id="12"/>
      <w:r w:rsidR="00896369">
        <w:rPr>
          <w:rStyle w:val="Kommentarzeichen"/>
          <w:rFonts w:ascii="Times New Roman" w:hAnsi="Times New Roman"/>
          <w:noProof w:val="0"/>
        </w:rPr>
        <w:commentReference w:id="12"/>
      </w:r>
      <w:r w:rsidRPr="00C35CBC">
        <w:rPr>
          <w:lang w:eastAsia="de-DE"/>
        </w:rPr>
        <w:t>(string username, string answer)</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var user = (from u in ud.Users</w:t>
      </w:r>
    </w:p>
    <w:p w:rsidR="00C35CBC" w:rsidRDefault="00C35CBC" w:rsidP="00C35CBC">
      <w:pPr>
        <w:pStyle w:val="Code"/>
        <w:rPr>
          <w:lang w:eastAsia="de-DE"/>
        </w:rPr>
      </w:pPr>
      <w:r w:rsidRPr="00C35CBC">
        <w:rPr>
          <w:lang w:eastAsia="de-DE"/>
        </w:rPr>
        <w:t xml:space="preserve">                    where u.UserName.Equals(username) &amp;&amp;  </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 xml:space="preserve">u.PasswordAnswer.Equals(answer) </w:t>
      </w:r>
    </w:p>
    <w:p w:rsidR="00C35CBC" w:rsidRPr="00C35CBC" w:rsidRDefault="00C35CBC" w:rsidP="00C35CBC">
      <w:pPr>
        <w:pStyle w:val="Code"/>
        <w:rPr>
          <w:lang w:eastAsia="de-DE"/>
        </w:rPr>
      </w:pPr>
      <w:r w:rsidRPr="00C35CBC">
        <w:rPr>
          <w:lang w:eastAsia="de-DE"/>
        </w:rPr>
        <w:t xml:space="preserve">                    select u).First&lt;User&gt;();</w:t>
      </w:r>
    </w:p>
    <w:p w:rsidR="00C35CBC" w:rsidRPr="00C35CBC" w:rsidRDefault="00C35CBC" w:rsidP="00C35CBC">
      <w:pPr>
        <w:pStyle w:val="Code"/>
        <w:rPr>
          <w:lang w:eastAsia="de-DE"/>
        </w:rPr>
      </w:pPr>
      <w:r w:rsidRPr="00C35CBC">
        <w:rPr>
          <w:lang w:eastAsia="de-DE"/>
        </w:rPr>
        <w:t xml:space="preserve">        if (user != null)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return user.Password;</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return null;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User GetUser(string username, bool userIsOnline)</w:t>
      </w:r>
    </w:p>
    <w:p w:rsidR="00C35CBC" w:rsidRPr="009C22AF" w:rsidRDefault="00C35CBC" w:rsidP="00C35CBC">
      <w:pPr>
        <w:pStyle w:val="Code"/>
        <w:rPr>
          <w:lang w:eastAsia="de-DE"/>
        </w:rPr>
      </w:pPr>
      <w:r w:rsidRPr="00C35CBC">
        <w:rPr>
          <w:lang w:eastAsia="de-DE"/>
        </w:rPr>
        <w:t xml:space="preserve">    </w:t>
      </w:r>
      <w:r w:rsidRPr="009C22AF">
        <w:rPr>
          <w:lang w:eastAsia="de-DE"/>
        </w:rPr>
        <w:t>{</w:t>
      </w:r>
    </w:p>
    <w:p w:rsidR="00C35CBC" w:rsidRPr="009C22AF" w:rsidRDefault="00C35CBC" w:rsidP="00C35CBC">
      <w:pPr>
        <w:pStyle w:val="Code"/>
        <w:rPr>
          <w:lang w:eastAsia="de-DE"/>
        </w:rPr>
      </w:pPr>
      <w:r w:rsidRPr="009C22AF">
        <w:rPr>
          <w:lang w:eastAsia="de-DE"/>
        </w:rPr>
        <w:lastRenderedPageBreak/>
        <w:t xml:space="preserve">        UserData ud = FileManager.Load();</w:t>
      </w:r>
    </w:p>
    <w:p w:rsidR="00C35CBC" w:rsidRPr="00C35CBC" w:rsidRDefault="00C35CBC" w:rsidP="00C35CBC">
      <w:pPr>
        <w:pStyle w:val="Code"/>
        <w:rPr>
          <w:lang w:eastAsia="de-DE"/>
        </w:rPr>
      </w:pPr>
      <w:r w:rsidRPr="00C35CBC">
        <w:rPr>
          <w:lang w:eastAsia="de-DE"/>
        </w:rPr>
        <w:t xml:space="preserve">        var user = (from u in ud.Users</w:t>
      </w:r>
    </w:p>
    <w:p w:rsidR="00C35CBC" w:rsidRPr="00C35CBC" w:rsidRDefault="00C35CBC" w:rsidP="00C35CBC">
      <w:pPr>
        <w:pStyle w:val="Code"/>
        <w:rPr>
          <w:lang w:eastAsia="de-DE"/>
        </w:rPr>
      </w:pPr>
      <w:r w:rsidRPr="00C35CBC">
        <w:rPr>
          <w:lang w:eastAsia="de-DE"/>
        </w:rPr>
        <w:t xml:space="preserve">                    where u.UserName.Equals(username) &amp;&amp;</w:t>
      </w:r>
    </w:p>
    <w:p w:rsidR="00C35CBC" w:rsidRPr="00C35CBC" w:rsidRDefault="00C35CBC" w:rsidP="00C35CBC">
      <w:pPr>
        <w:pStyle w:val="Code"/>
        <w:rPr>
          <w:lang w:eastAsia="de-DE"/>
        </w:rPr>
      </w:pPr>
      <w:r w:rsidRPr="00C35CBC">
        <w:rPr>
          <w:lang w:eastAsia="de-DE"/>
        </w:rPr>
        <w:t xml:space="preserve">                    (userIsOnline) ? </w:t>
      </w:r>
    </w:p>
    <w:p w:rsidR="00C35CBC" w:rsidRPr="00C35CBC" w:rsidRDefault="00C35CBC" w:rsidP="00C35CBC">
      <w:pPr>
        <w:pStyle w:val="Code"/>
        <w:rPr>
          <w:lang w:eastAsia="de-DE"/>
        </w:rPr>
      </w:pPr>
      <w:r w:rsidRPr="00C35CBC">
        <w:rPr>
          <w:lang w:eastAsia="de-DE"/>
        </w:rPr>
        <w:t xml:space="preserve">                        u.LastActivityDate.AddMinutes(15) &gt; DateTime.Now :</w:t>
      </w:r>
    </w:p>
    <w:p w:rsidR="00C35CBC" w:rsidRPr="00C35CBC" w:rsidRDefault="00C35CBC" w:rsidP="00C35CBC">
      <w:pPr>
        <w:pStyle w:val="Code"/>
        <w:rPr>
          <w:lang w:eastAsia="de-DE"/>
        </w:rPr>
      </w:pPr>
      <w:r w:rsidRPr="00C35CBC">
        <w:rPr>
          <w:lang w:eastAsia="de-DE"/>
        </w:rPr>
        <w:t xml:space="preserve">                        true // all users</w:t>
      </w:r>
    </w:p>
    <w:p w:rsidR="00C35CBC" w:rsidRPr="00C35CBC" w:rsidRDefault="00C35CBC" w:rsidP="00C35CBC">
      <w:pPr>
        <w:pStyle w:val="Code"/>
        <w:rPr>
          <w:lang w:eastAsia="de-DE"/>
        </w:rPr>
      </w:pPr>
      <w:r w:rsidRPr="00C35CBC">
        <w:rPr>
          <w:lang w:eastAsia="de-DE"/>
        </w:rPr>
        <w:t xml:space="preserve">                    select u).FirstOrDefault&lt;User&gt;();</w:t>
      </w:r>
    </w:p>
    <w:p w:rsidR="00C35CBC" w:rsidRPr="00C35CBC" w:rsidRDefault="00C35CBC" w:rsidP="00C35CBC">
      <w:pPr>
        <w:pStyle w:val="Code"/>
        <w:rPr>
          <w:lang w:eastAsia="de-DE"/>
        </w:rPr>
      </w:pPr>
      <w:r w:rsidRPr="00C35CBC">
        <w:rPr>
          <w:lang w:eastAsia="de-DE"/>
        </w:rPr>
        <w:t xml:space="preserve">        return </w:t>
      </w:r>
      <w:r w:rsidR="00396FC7">
        <w:rPr>
          <w:lang w:eastAsia="de-DE"/>
        </w:rPr>
        <w:t>user</w:t>
      </w:r>
      <w:r w:rsidRPr="00C35CBC">
        <w:rPr>
          <w:lang w:eastAsia="de-DE"/>
        </w:rPr>
        <w:t>;</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string GetUserNameByEmail(string email)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Default="00C35CBC" w:rsidP="00C35CBC">
      <w:pPr>
        <w:pStyle w:val="Code"/>
        <w:rPr>
          <w:lang w:eastAsia="de-DE"/>
        </w:rPr>
      </w:pPr>
      <w:r w:rsidRPr="00C35CBC">
        <w:rPr>
          <w:lang w:eastAsia="de-DE"/>
        </w:rPr>
        <w:t xml:space="preserve">        var user = (from u in ud.Users </w:t>
      </w:r>
    </w:p>
    <w:p w:rsidR="00C35CBC" w:rsidRDefault="00C35CBC" w:rsidP="00C35CBC">
      <w:pPr>
        <w:pStyle w:val="Code"/>
        <w:rPr>
          <w:lang w:eastAsia="de-DE"/>
        </w:rPr>
      </w:pPr>
      <w:r>
        <w:rPr>
          <w:lang w:eastAsia="de-DE"/>
        </w:rPr>
        <w:t xml:space="preserve">                    </w:t>
      </w:r>
      <w:r w:rsidRPr="00C35CBC">
        <w:rPr>
          <w:lang w:eastAsia="de-DE"/>
        </w:rPr>
        <w:t xml:space="preserve">where u.Email.Equals(email) </w:t>
      </w:r>
    </w:p>
    <w:p w:rsidR="00C35CBC" w:rsidRPr="00C35CBC" w:rsidRDefault="00C35CBC" w:rsidP="00C35CBC">
      <w:pPr>
        <w:pStyle w:val="Code"/>
        <w:rPr>
          <w:lang w:eastAsia="de-DE"/>
        </w:rPr>
      </w:pPr>
      <w:r>
        <w:rPr>
          <w:lang w:eastAsia="de-DE"/>
        </w:rPr>
        <w:t xml:space="preserve">                    </w:t>
      </w:r>
      <w:r w:rsidRPr="00C35CBC">
        <w:rPr>
          <w:lang w:eastAsia="de-DE"/>
        </w:rPr>
        <w:t>select u).FirstOrDefault&lt;User&gt;();</w:t>
      </w:r>
    </w:p>
    <w:p w:rsidR="00C35CBC" w:rsidRPr="00C35CBC" w:rsidRDefault="00C35CBC" w:rsidP="00C35CBC">
      <w:pPr>
        <w:pStyle w:val="Code"/>
        <w:rPr>
          <w:lang w:eastAsia="de-DE"/>
        </w:rPr>
      </w:pPr>
      <w:r w:rsidRPr="00C35CBC">
        <w:rPr>
          <w:lang w:eastAsia="de-DE"/>
        </w:rPr>
        <w:t xml:space="preserve">        if (user != null)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return user.UserName;</w:t>
      </w:r>
    </w:p>
    <w:p w:rsidR="00C35CBC" w:rsidRPr="009C22AF" w:rsidRDefault="00C35CBC" w:rsidP="00C35CBC">
      <w:pPr>
        <w:pStyle w:val="Code"/>
        <w:rPr>
          <w:lang w:eastAsia="de-DE"/>
        </w:rPr>
      </w:pPr>
      <w:r w:rsidRPr="00C35CBC">
        <w:rPr>
          <w:lang w:eastAsia="de-DE"/>
        </w:rPr>
        <w:t xml:space="preserve">        </w:t>
      </w:r>
      <w:r w:rsidRPr="009C22AF">
        <w:rPr>
          <w:lang w:eastAsia="de-DE"/>
        </w:rPr>
        <w:t>}</w:t>
      </w:r>
    </w:p>
    <w:p w:rsidR="00C35CBC" w:rsidRPr="009C22AF" w:rsidRDefault="00C35CBC" w:rsidP="00C35CBC">
      <w:pPr>
        <w:pStyle w:val="Code"/>
        <w:rPr>
          <w:lang w:eastAsia="de-DE"/>
        </w:rPr>
      </w:pPr>
      <w:r w:rsidRPr="009C22AF">
        <w:rPr>
          <w:lang w:eastAsia="de-DE"/>
        </w:rPr>
        <w:t xml:space="preserve">        return null;</w:t>
      </w:r>
    </w:p>
    <w:p w:rsidR="00C35CBC" w:rsidRPr="009C22AF" w:rsidRDefault="00C35CBC" w:rsidP="00C35CBC">
      <w:pPr>
        <w:pStyle w:val="Code"/>
        <w:rPr>
          <w:lang w:eastAsia="de-DE"/>
        </w:rPr>
      </w:pPr>
      <w:r w:rsidRPr="009C22AF">
        <w:rPr>
          <w:lang w:eastAsia="de-DE"/>
        </w:rPr>
        <w:t xml:space="preserve">    }</w:t>
      </w:r>
    </w:p>
    <w:p w:rsidR="00C35CBC" w:rsidRPr="009C22AF"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string </w:t>
      </w:r>
      <w:commentRangeStart w:id="13"/>
      <w:r w:rsidRPr="00C35CBC">
        <w:rPr>
          <w:lang w:eastAsia="de-DE"/>
        </w:rPr>
        <w:t>ResetPassword</w:t>
      </w:r>
      <w:commentRangeEnd w:id="13"/>
      <w:r w:rsidR="00AC35BA">
        <w:rPr>
          <w:rStyle w:val="Kommentarzeichen"/>
          <w:rFonts w:ascii="Times New Roman" w:hAnsi="Times New Roman"/>
          <w:noProof w:val="0"/>
        </w:rPr>
        <w:commentReference w:id="13"/>
      </w:r>
      <w:r w:rsidRPr="00C35CBC">
        <w:rPr>
          <w:lang w:eastAsia="de-DE"/>
        </w:rPr>
        <w:t>(string username, string answer)</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Default="00C35CBC" w:rsidP="00C35CBC">
      <w:pPr>
        <w:pStyle w:val="Code"/>
        <w:rPr>
          <w:lang w:eastAsia="de-DE"/>
        </w:rPr>
      </w:pPr>
      <w:r w:rsidRPr="00C35CBC">
        <w:rPr>
          <w:lang w:eastAsia="de-DE"/>
        </w:rPr>
        <w:t xml:space="preserve">        var user = (from u in ud.Users </w:t>
      </w:r>
    </w:p>
    <w:p w:rsidR="00C35CBC" w:rsidRDefault="00C35CBC" w:rsidP="00C35CBC">
      <w:pPr>
        <w:pStyle w:val="Code"/>
        <w:rPr>
          <w:lang w:eastAsia="de-DE"/>
        </w:rPr>
      </w:pPr>
      <w:r>
        <w:rPr>
          <w:lang w:eastAsia="de-DE"/>
        </w:rPr>
        <w:t xml:space="preserve">                    </w:t>
      </w:r>
      <w:r w:rsidRPr="00C35CBC">
        <w:rPr>
          <w:lang w:eastAsia="de-DE"/>
        </w:rPr>
        <w:t>where u.UserName.Equals(username) &amp;&amp;</w:t>
      </w:r>
      <w:r>
        <w:rPr>
          <w:lang w:eastAsia="de-DE"/>
        </w:rPr>
        <w:t xml:space="preserve"> </w:t>
      </w:r>
      <w:r w:rsidRPr="00C35CBC">
        <w:rPr>
          <w:lang w:eastAsia="de-DE"/>
        </w:rPr>
        <w:t xml:space="preserve"> </w:t>
      </w:r>
      <w:r>
        <w:rPr>
          <w:lang w:eastAsia="de-DE"/>
        </w:rPr>
        <w:sym w:font="Wingdings" w:char="F0C3"/>
      </w:r>
    </w:p>
    <w:p w:rsidR="00C35CBC" w:rsidRDefault="00C35CBC" w:rsidP="00C35CBC">
      <w:pPr>
        <w:pStyle w:val="Code"/>
        <w:rPr>
          <w:lang w:eastAsia="de-DE"/>
        </w:rPr>
      </w:pPr>
      <w:r>
        <w:rPr>
          <w:lang w:eastAsia="de-DE"/>
        </w:rPr>
        <w:t xml:space="preserve">                         </w:t>
      </w:r>
      <w:r w:rsidRPr="00C35CBC">
        <w:rPr>
          <w:lang w:eastAsia="de-DE"/>
        </w:rPr>
        <w:t xml:space="preserve"> u.PasswordAnswer.Equals(answer) </w:t>
      </w:r>
    </w:p>
    <w:p w:rsidR="00C35CBC" w:rsidRPr="00C35CBC" w:rsidRDefault="00C35CBC" w:rsidP="00C35CBC">
      <w:pPr>
        <w:pStyle w:val="Code"/>
        <w:rPr>
          <w:lang w:eastAsia="de-DE"/>
        </w:rPr>
      </w:pPr>
      <w:r>
        <w:rPr>
          <w:lang w:eastAsia="de-DE"/>
        </w:rPr>
        <w:t xml:space="preserve">                    </w:t>
      </w:r>
      <w:r w:rsidRPr="00C35CBC">
        <w:rPr>
          <w:lang w:eastAsia="de-DE"/>
        </w:rPr>
        <w:t>select u).FirstOrDefault&lt;User&gt;();</w:t>
      </w:r>
    </w:p>
    <w:p w:rsidR="00C35CBC" w:rsidRPr="00C35CBC" w:rsidRDefault="00C35CBC" w:rsidP="00C35CBC">
      <w:pPr>
        <w:pStyle w:val="Code"/>
        <w:rPr>
          <w:lang w:eastAsia="de-DE"/>
        </w:rPr>
      </w:pPr>
      <w:r w:rsidRPr="00C35CBC">
        <w:rPr>
          <w:lang w:eastAsia="de-DE"/>
        </w:rPr>
        <w:t xml:space="preserve">        if (user != null)</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return user.Password;</w:t>
      </w:r>
    </w:p>
    <w:p w:rsidR="00C35CBC" w:rsidRPr="009C22AF" w:rsidRDefault="00C35CBC" w:rsidP="00C35CBC">
      <w:pPr>
        <w:pStyle w:val="Code"/>
        <w:rPr>
          <w:lang w:eastAsia="de-DE"/>
        </w:rPr>
      </w:pPr>
      <w:r w:rsidRPr="00C35CBC">
        <w:rPr>
          <w:lang w:eastAsia="de-DE"/>
        </w:rPr>
        <w:t xml:space="preserve">        </w:t>
      </w:r>
      <w:r w:rsidRPr="009C22AF">
        <w:rPr>
          <w:lang w:eastAsia="de-DE"/>
        </w:rPr>
        <w:t>}</w:t>
      </w:r>
    </w:p>
    <w:p w:rsidR="00C35CBC" w:rsidRPr="009C22AF" w:rsidRDefault="00C35CBC" w:rsidP="00C35CBC">
      <w:pPr>
        <w:pStyle w:val="Code"/>
        <w:rPr>
          <w:lang w:eastAsia="de-DE"/>
        </w:rPr>
      </w:pPr>
      <w:r w:rsidRPr="009C22AF">
        <w:rPr>
          <w:lang w:eastAsia="de-DE"/>
        </w:rPr>
        <w:t xml:space="preserve">        return null;</w:t>
      </w:r>
    </w:p>
    <w:p w:rsidR="00C35CBC" w:rsidRPr="009C22AF" w:rsidRDefault="00C35CBC" w:rsidP="00C35CBC">
      <w:pPr>
        <w:pStyle w:val="Code"/>
        <w:rPr>
          <w:lang w:eastAsia="de-DE"/>
        </w:rPr>
      </w:pPr>
      <w:r w:rsidRPr="009C22AF">
        <w:rPr>
          <w:lang w:eastAsia="de-DE"/>
        </w:rPr>
        <w:t xml:space="preserve">    }</w:t>
      </w:r>
    </w:p>
    <w:p w:rsidR="00C35CBC" w:rsidRPr="009C22AF"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bool UnlockUser(string userName)</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throw new NotImplementedException();</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void UpdateUser(User user)</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Default="00C35CBC" w:rsidP="00C35CBC">
      <w:pPr>
        <w:pStyle w:val="Code"/>
        <w:rPr>
          <w:lang w:eastAsia="de-DE"/>
        </w:rPr>
      </w:pPr>
      <w:r w:rsidRPr="00C35CBC">
        <w:rPr>
          <w:lang w:eastAsia="de-DE"/>
        </w:rPr>
        <w:t xml:space="preserve">        var userToUpdate = (from u in ud.Users </w:t>
      </w:r>
    </w:p>
    <w:p w:rsidR="00C35CBC" w:rsidRDefault="00C35CBC" w:rsidP="00C35CBC">
      <w:pPr>
        <w:pStyle w:val="Code"/>
        <w:rPr>
          <w:lang w:eastAsia="de-DE"/>
        </w:rPr>
      </w:pPr>
      <w:r>
        <w:rPr>
          <w:lang w:eastAsia="de-DE"/>
        </w:rPr>
        <w:t xml:space="preserve">                            </w:t>
      </w:r>
      <w:r w:rsidRPr="00C35CBC">
        <w:rPr>
          <w:lang w:eastAsia="de-DE"/>
        </w:rPr>
        <w:t xml:space="preserve">where u.UserName.Equals(user.UserName) </w:t>
      </w:r>
    </w:p>
    <w:p w:rsidR="00C35CBC" w:rsidRPr="00C35CBC" w:rsidRDefault="00C35CBC" w:rsidP="00C35CBC">
      <w:pPr>
        <w:pStyle w:val="Code"/>
        <w:rPr>
          <w:lang w:eastAsia="de-DE"/>
        </w:rPr>
      </w:pPr>
      <w:r>
        <w:rPr>
          <w:lang w:eastAsia="de-DE"/>
        </w:rPr>
        <w:t xml:space="preserve">                            </w:t>
      </w:r>
      <w:r w:rsidRPr="00C35CBC">
        <w:rPr>
          <w:lang w:eastAsia="de-DE"/>
        </w:rPr>
        <w:t>select u).FirstOrDefault&lt;User&gt;();</w:t>
      </w:r>
    </w:p>
    <w:p w:rsidR="00C35CBC" w:rsidRDefault="00C35CBC" w:rsidP="00C35CBC">
      <w:pPr>
        <w:pStyle w:val="Code"/>
        <w:rPr>
          <w:lang w:eastAsia="de-DE"/>
        </w:rPr>
      </w:pPr>
      <w:r w:rsidRPr="00C35CBC">
        <w:rPr>
          <w:lang w:eastAsia="de-DE"/>
        </w:rPr>
        <w:t xml:space="preserve">        foreach (PropertyInfo pi in user.GetType().GetProperties(</w:t>
      </w:r>
      <w:r>
        <w:rPr>
          <w:lang w:eastAsia="de-DE"/>
        </w:rPr>
        <w:sym w:font="Wingdings" w:char="F0C3"/>
      </w:r>
    </w:p>
    <w:p w:rsidR="00C35CBC" w:rsidRPr="00C35CBC" w:rsidRDefault="00C35CBC" w:rsidP="00C35CBC">
      <w:pPr>
        <w:pStyle w:val="Code"/>
        <w:rPr>
          <w:lang w:eastAsia="de-DE"/>
        </w:rPr>
      </w:pPr>
      <w:r>
        <w:rPr>
          <w:lang w:eastAsia="de-DE"/>
        </w:rPr>
        <w:t xml:space="preserve">                 </w:t>
      </w:r>
      <w:r w:rsidRPr="00C35CBC">
        <w:rPr>
          <w:lang w:eastAsia="de-DE"/>
        </w:rPr>
        <w:t>BindingFlags.Public | BindingFlags.Instance))</w:t>
      </w:r>
    </w:p>
    <w:p w:rsidR="00C35CBC" w:rsidRDefault="00C35CBC" w:rsidP="00C35CBC">
      <w:pPr>
        <w:pStyle w:val="Code"/>
        <w:rPr>
          <w:lang w:eastAsia="de-DE"/>
        </w:rPr>
      </w:pPr>
      <w:r w:rsidRPr="00C35CBC">
        <w:rPr>
          <w:lang w:eastAsia="de-DE"/>
        </w:rPr>
        <w:t xml:space="preserve">        {</w:t>
      </w:r>
    </w:p>
    <w:p w:rsidR="00C35CBC" w:rsidRDefault="00C35CBC" w:rsidP="00C35CBC">
      <w:pPr>
        <w:pStyle w:val="Code"/>
        <w:rPr>
          <w:lang w:eastAsia="de-DE"/>
        </w:rPr>
      </w:pPr>
      <w:r>
        <w:rPr>
          <w:lang w:eastAsia="de-DE"/>
        </w:rPr>
        <w:t xml:space="preserve">            PropertyInfo piTarget = </w:t>
      </w:r>
      <w:r w:rsidRPr="00C35CBC">
        <w:rPr>
          <w:lang w:eastAsia="de-DE"/>
        </w:rPr>
        <w:t>typeof(User).GetProperty(pi.Name)</w:t>
      </w:r>
      <w:r>
        <w:rPr>
          <w:lang w:eastAsia="de-DE"/>
        </w:rPr>
        <w:t>;</w:t>
      </w:r>
    </w:p>
    <w:p w:rsidR="00C35CBC" w:rsidRDefault="00C35CBC" w:rsidP="00C35CBC">
      <w:pPr>
        <w:pStyle w:val="Code"/>
        <w:rPr>
          <w:lang w:eastAsia="de-DE"/>
        </w:rPr>
      </w:pPr>
      <w:r>
        <w:rPr>
          <w:lang w:eastAsia="de-DE"/>
        </w:rPr>
        <w:lastRenderedPageBreak/>
        <w:t xml:space="preserve">            if (piTarget != null)</w:t>
      </w:r>
    </w:p>
    <w:p w:rsidR="00C35CBC" w:rsidRPr="00C35CBC" w:rsidRDefault="00C35CBC" w:rsidP="00C35CBC">
      <w:pPr>
        <w:pStyle w:val="Code"/>
        <w:rPr>
          <w:lang w:eastAsia="de-DE"/>
        </w:rPr>
      </w:pPr>
      <w:r>
        <w:rPr>
          <w:lang w:eastAsia="de-DE"/>
        </w:rPr>
        <w:t xml:space="preserve">            {</w:t>
      </w:r>
    </w:p>
    <w:p w:rsidR="00C35CBC" w:rsidRDefault="00C35CBC" w:rsidP="00C35CBC">
      <w:pPr>
        <w:pStyle w:val="Code"/>
        <w:rPr>
          <w:lang w:eastAsia="de-DE"/>
        </w:rPr>
      </w:pPr>
      <w:r w:rsidRPr="00C35CBC">
        <w:rPr>
          <w:lang w:eastAsia="de-DE"/>
        </w:rPr>
        <w:t xml:space="preserve">            </w:t>
      </w:r>
      <w:r>
        <w:rPr>
          <w:lang w:eastAsia="de-DE"/>
        </w:rPr>
        <w:t xml:space="preserve">   piTarget</w:t>
      </w:r>
      <w:r w:rsidRPr="00C35CBC">
        <w:rPr>
          <w:lang w:eastAsia="de-DE"/>
        </w:rPr>
        <w:t>.SetValue(userToUpdate, pi.GetValue(user, null), null);</w:t>
      </w:r>
    </w:p>
    <w:p w:rsidR="00C35CBC" w:rsidRPr="00C35CBC" w:rsidRDefault="00C35CBC" w:rsidP="00C35CBC">
      <w:pPr>
        <w:pStyle w:val="Code"/>
        <w:rPr>
          <w:lang w:eastAsia="de-DE"/>
        </w:rPr>
      </w:pPr>
      <w:r>
        <w:rPr>
          <w:lang w:eastAsia="de-DE"/>
        </w:rPr>
        <w:t xml:space="preserve">            }</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FileManager.Save(ud);</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p>
    <w:p w:rsidR="00C35CBC" w:rsidRPr="00C35CBC" w:rsidRDefault="00C35CBC" w:rsidP="00C35CBC">
      <w:pPr>
        <w:pStyle w:val="Code"/>
        <w:rPr>
          <w:lang w:eastAsia="de-DE"/>
        </w:rPr>
      </w:pPr>
      <w:r w:rsidRPr="00C35CBC">
        <w:rPr>
          <w:lang w:eastAsia="de-DE"/>
        </w:rPr>
        <w:t xml:space="preserve">    public bool ValidateUser(string username, string password)</w:t>
      </w:r>
    </w:p>
    <w:p w:rsidR="00C35CBC" w:rsidRPr="00C35CBC" w:rsidRDefault="00C35CBC" w:rsidP="00C35CBC">
      <w:pPr>
        <w:pStyle w:val="Code"/>
        <w:rPr>
          <w:lang w:eastAsia="de-DE"/>
        </w:rPr>
      </w:pPr>
      <w:r w:rsidRPr="00C35CBC">
        <w:rPr>
          <w:lang w:eastAsia="de-DE"/>
        </w:rPr>
        <w:t xml:space="preserve">    {</w:t>
      </w:r>
    </w:p>
    <w:p w:rsidR="00C35CBC" w:rsidRPr="00C35CBC" w:rsidRDefault="00C35CBC" w:rsidP="00C35CBC">
      <w:pPr>
        <w:pStyle w:val="Code"/>
        <w:rPr>
          <w:lang w:eastAsia="de-DE"/>
        </w:rPr>
      </w:pPr>
      <w:r w:rsidRPr="00C35CBC">
        <w:rPr>
          <w:lang w:eastAsia="de-DE"/>
        </w:rPr>
        <w:t xml:space="preserve">        UserData ud = FileManager.Load();</w:t>
      </w:r>
    </w:p>
    <w:p w:rsidR="00C35CBC" w:rsidRPr="00C35CBC" w:rsidRDefault="00C35CBC" w:rsidP="00C35CBC">
      <w:pPr>
        <w:pStyle w:val="Code"/>
        <w:rPr>
          <w:lang w:eastAsia="de-DE"/>
        </w:rPr>
      </w:pPr>
      <w:r w:rsidRPr="00C35CBC">
        <w:rPr>
          <w:lang w:eastAsia="de-DE"/>
        </w:rPr>
        <w:t xml:space="preserve">        string hash = FileManager.CalculateSHA1(password);</w:t>
      </w:r>
    </w:p>
    <w:p w:rsidR="00557221" w:rsidRDefault="00C35CBC" w:rsidP="00C35CBC">
      <w:pPr>
        <w:pStyle w:val="Code"/>
        <w:rPr>
          <w:lang w:eastAsia="de-DE"/>
        </w:rPr>
      </w:pPr>
      <w:r w:rsidRPr="00C35CBC">
        <w:rPr>
          <w:lang w:eastAsia="de-DE"/>
        </w:rPr>
        <w:t xml:space="preserve">        var user = (from u in ud.Users </w:t>
      </w:r>
    </w:p>
    <w:p w:rsidR="00557221" w:rsidRDefault="00557221" w:rsidP="00C35CBC">
      <w:pPr>
        <w:pStyle w:val="Code"/>
        <w:rPr>
          <w:lang w:eastAsia="de-DE"/>
        </w:rPr>
      </w:pPr>
      <w:r>
        <w:rPr>
          <w:lang w:eastAsia="de-DE"/>
        </w:rPr>
        <w:t xml:space="preserve">                    </w:t>
      </w:r>
      <w:r w:rsidR="00C35CBC" w:rsidRPr="00C35CBC">
        <w:rPr>
          <w:lang w:eastAsia="de-DE"/>
        </w:rPr>
        <w:t xml:space="preserve">where u.UserName.Equals(username) &amp;&amp; </w:t>
      </w:r>
    </w:p>
    <w:p w:rsidR="00557221" w:rsidRDefault="00557221" w:rsidP="00C35CBC">
      <w:pPr>
        <w:pStyle w:val="Code"/>
        <w:rPr>
          <w:lang w:eastAsia="de-DE"/>
        </w:rPr>
      </w:pPr>
      <w:r>
        <w:rPr>
          <w:lang w:eastAsia="de-DE"/>
        </w:rPr>
        <w:t xml:space="preserve">                          </w:t>
      </w:r>
      <w:r w:rsidR="00C35CBC" w:rsidRPr="00C35CBC">
        <w:rPr>
          <w:lang w:eastAsia="de-DE"/>
        </w:rPr>
        <w:t xml:space="preserve">u.Password.Equals(hash) </w:t>
      </w:r>
    </w:p>
    <w:p w:rsidR="00C35CBC" w:rsidRPr="00C35CBC" w:rsidRDefault="00557221" w:rsidP="00C35CBC">
      <w:pPr>
        <w:pStyle w:val="Code"/>
        <w:rPr>
          <w:lang w:eastAsia="de-DE"/>
        </w:rPr>
      </w:pPr>
      <w:r>
        <w:rPr>
          <w:lang w:eastAsia="de-DE"/>
        </w:rPr>
        <w:t xml:space="preserve">                    </w:t>
      </w:r>
      <w:r w:rsidR="00C35CBC" w:rsidRPr="00C35CBC">
        <w:rPr>
          <w:lang w:eastAsia="de-DE"/>
        </w:rPr>
        <w:t>select u).FirstOrDefault&lt;User&gt;();</w:t>
      </w:r>
    </w:p>
    <w:p w:rsidR="00C35CBC" w:rsidRPr="00557221" w:rsidRDefault="00C35CBC" w:rsidP="00C35CBC">
      <w:pPr>
        <w:pStyle w:val="Code"/>
        <w:rPr>
          <w:lang w:eastAsia="de-DE"/>
        </w:rPr>
      </w:pPr>
      <w:r w:rsidRPr="00C35CBC">
        <w:rPr>
          <w:lang w:eastAsia="de-DE"/>
        </w:rPr>
        <w:t xml:space="preserve">        </w:t>
      </w:r>
      <w:r w:rsidRPr="00557221">
        <w:rPr>
          <w:lang w:eastAsia="de-DE"/>
        </w:rPr>
        <w:t>return (user != null);</w:t>
      </w:r>
    </w:p>
    <w:p w:rsidR="00C35CBC" w:rsidRPr="00557221" w:rsidRDefault="00C35CBC" w:rsidP="00C35CBC">
      <w:pPr>
        <w:pStyle w:val="Code"/>
        <w:rPr>
          <w:lang w:eastAsia="de-DE"/>
        </w:rPr>
      </w:pPr>
      <w:r w:rsidRPr="00557221">
        <w:rPr>
          <w:lang w:eastAsia="de-DE"/>
        </w:rPr>
        <w:t xml:space="preserve">    }</w:t>
      </w:r>
    </w:p>
    <w:p w:rsidR="00577408" w:rsidRDefault="00C35CBC" w:rsidP="00557221">
      <w:pPr>
        <w:pStyle w:val="CodeLast"/>
        <w:rPr>
          <w:lang w:eastAsia="de-DE"/>
        </w:rPr>
      </w:pPr>
      <w:r w:rsidRPr="00557221">
        <w:rPr>
          <w:lang w:eastAsia="de-DE"/>
        </w:rPr>
        <w:t>}</w:t>
      </w:r>
    </w:p>
    <w:p w:rsidR="00557221" w:rsidRDefault="00482C19" w:rsidP="00557221">
      <w:pPr>
        <w:pStyle w:val="BodyTextCont"/>
        <w:rPr>
          <w:lang w:eastAsia="de-DE"/>
        </w:rPr>
      </w:pPr>
      <w:r>
        <w:rPr>
          <w:lang w:eastAsia="de-DE"/>
        </w:rPr>
        <w:t>Most of these</w:t>
      </w:r>
      <w:r w:rsidR="00BF561A">
        <w:rPr>
          <w:lang w:eastAsia="de-DE"/>
        </w:rPr>
        <w:t xml:space="preserve"> methods follow the same </w:t>
      </w:r>
      <w:r w:rsidR="001B0BE5">
        <w:rPr>
          <w:lang w:eastAsia="de-DE"/>
        </w:rPr>
        <w:t xml:space="preserve">code </w:t>
      </w:r>
      <w:r w:rsidR="00BF561A">
        <w:rPr>
          <w:lang w:eastAsia="de-DE"/>
        </w:rPr>
        <w:t xml:space="preserve">pattern. </w:t>
      </w:r>
      <w:r w:rsidR="00224067">
        <w:rPr>
          <w:lang w:eastAsia="de-DE"/>
        </w:rPr>
        <w:t>T</w:t>
      </w:r>
      <w:r w:rsidR="00BF561A">
        <w:rPr>
          <w:lang w:eastAsia="de-DE"/>
        </w:rPr>
        <w:t xml:space="preserve">he current content of the </w:t>
      </w:r>
      <w:r w:rsidR="00E03BD4">
        <w:rPr>
          <w:lang w:eastAsia="de-DE"/>
        </w:rPr>
        <w:t xml:space="preserve">membership data store </w:t>
      </w:r>
      <w:r w:rsidR="00883378">
        <w:rPr>
          <w:lang w:eastAsia="de-DE"/>
        </w:rPr>
        <w:t xml:space="preserve">—an </w:t>
      </w:r>
      <w:r w:rsidR="00BF561A">
        <w:rPr>
          <w:lang w:eastAsia="de-DE"/>
        </w:rPr>
        <w:t>XML file</w:t>
      </w:r>
      <w:r w:rsidR="00883378">
        <w:rPr>
          <w:lang w:eastAsia="de-DE"/>
        </w:rPr>
        <w:t>—</w:t>
      </w:r>
      <w:r w:rsidR="00BF561A">
        <w:rPr>
          <w:lang w:eastAsia="de-DE"/>
        </w:rPr>
        <w:t xml:space="preserve">is loaded by calling </w:t>
      </w:r>
      <w:proofErr w:type="spellStart"/>
      <w:proofErr w:type="gramStart"/>
      <w:r w:rsidR="00BF561A" w:rsidRPr="00BF561A">
        <w:rPr>
          <w:rStyle w:val="CodeInline"/>
        </w:rPr>
        <w:t>FileManager.Load</w:t>
      </w:r>
      <w:proofErr w:type="spellEnd"/>
      <w:r w:rsidR="00BF561A">
        <w:rPr>
          <w:lang w:eastAsia="de-DE"/>
        </w:rPr>
        <w:t xml:space="preserve"> </w:t>
      </w:r>
      <w:r>
        <w:rPr>
          <w:lang w:eastAsia="de-DE"/>
        </w:rPr>
        <w:t xml:space="preserve"> </w:t>
      </w:r>
      <w:r w:rsidR="00E03BD4">
        <w:rPr>
          <w:lang w:eastAsia="de-DE"/>
        </w:rPr>
        <w:t>(</w:t>
      </w:r>
      <w:proofErr w:type="gramEnd"/>
      <w:r w:rsidR="00883378">
        <w:t>see</w:t>
      </w:r>
      <w:r w:rsidR="00E03BD4">
        <w:t xml:space="preserve"> Listing 7-6)</w:t>
      </w:r>
      <w:r>
        <w:t xml:space="preserve">. </w:t>
      </w:r>
      <w:r w:rsidR="001B0BE5">
        <w:rPr>
          <w:lang w:eastAsia="de-DE"/>
        </w:rPr>
        <w:t xml:space="preserve">This </w:t>
      </w:r>
      <w:r w:rsidR="00883378">
        <w:rPr>
          <w:lang w:eastAsia="de-DE"/>
        </w:rPr>
        <w:t xml:space="preserve">ensures </w:t>
      </w:r>
      <w:r w:rsidR="00BF561A">
        <w:rPr>
          <w:lang w:eastAsia="de-DE"/>
        </w:rPr>
        <w:t xml:space="preserve">that changes made by parallel </w:t>
      </w:r>
      <w:r>
        <w:rPr>
          <w:lang w:eastAsia="de-DE"/>
        </w:rPr>
        <w:t xml:space="preserve">calls </w:t>
      </w:r>
      <w:r w:rsidR="00BF561A">
        <w:rPr>
          <w:lang w:eastAsia="de-DE"/>
        </w:rPr>
        <w:t xml:space="preserve">are </w:t>
      </w:r>
      <w:r>
        <w:rPr>
          <w:lang w:eastAsia="de-DE"/>
        </w:rPr>
        <w:t xml:space="preserve">handled </w:t>
      </w:r>
      <w:r w:rsidR="00BF561A">
        <w:rPr>
          <w:lang w:eastAsia="de-DE"/>
        </w:rPr>
        <w:t>properly.</w:t>
      </w:r>
      <w:r w:rsidR="0034489B">
        <w:rPr>
          <w:lang w:eastAsia="de-DE"/>
        </w:rPr>
        <w:t xml:space="preserve"> </w:t>
      </w:r>
      <w:r w:rsidR="00883378">
        <w:rPr>
          <w:lang w:eastAsia="de-DE"/>
        </w:rPr>
        <w:t xml:space="preserve">Each </w:t>
      </w:r>
      <w:r w:rsidR="0034489B">
        <w:rPr>
          <w:lang w:eastAsia="de-DE"/>
        </w:rPr>
        <w:t xml:space="preserve">method </w:t>
      </w:r>
      <w:r w:rsidR="00883378">
        <w:rPr>
          <w:lang w:eastAsia="de-DE"/>
        </w:rPr>
        <w:t xml:space="preserve">uses </w:t>
      </w:r>
      <w:r w:rsidR="0034489B">
        <w:rPr>
          <w:lang w:eastAsia="de-DE"/>
        </w:rPr>
        <w:t xml:space="preserve">a LINQ </w:t>
      </w:r>
      <w:r w:rsidR="00883378">
        <w:rPr>
          <w:lang w:eastAsia="de-DE"/>
        </w:rPr>
        <w:t xml:space="preserve">query </w:t>
      </w:r>
      <w:r w:rsidR="0034489B">
        <w:rPr>
          <w:lang w:eastAsia="de-DE"/>
        </w:rPr>
        <w:t xml:space="preserve">to </w:t>
      </w:r>
      <w:r w:rsidR="001B0BE5">
        <w:rPr>
          <w:lang w:eastAsia="de-DE"/>
        </w:rPr>
        <w:t>obtain</w:t>
      </w:r>
      <w:r w:rsidR="0034489B">
        <w:rPr>
          <w:lang w:eastAsia="de-DE"/>
        </w:rPr>
        <w:t xml:space="preserve"> the required data. If the </w:t>
      </w:r>
      <w:r w:rsidR="00883378">
        <w:rPr>
          <w:lang w:eastAsia="de-DE"/>
        </w:rPr>
        <w:t xml:space="preserve">method needs to </w:t>
      </w:r>
      <w:proofErr w:type="gramStart"/>
      <w:r w:rsidR="00883378">
        <w:rPr>
          <w:lang w:eastAsia="de-DE"/>
        </w:rPr>
        <w:t>persist</w:t>
      </w:r>
      <w:proofErr w:type="gramEnd"/>
      <w:r w:rsidR="0034489B">
        <w:rPr>
          <w:lang w:eastAsia="de-DE"/>
        </w:rPr>
        <w:t xml:space="preserve"> changes</w:t>
      </w:r>
      <w:r w:rsidR="001B0BE5">
        <w:rPr>
          <w:lang w:eastAsia="de-DE"/>
        </w:rPr>
        <w:t>,</w:t>
      </w:r>
      <w:r w:rsidR="0034489B">
        <w:rPr>
          <w:lang w:eastAsia="de-DE"/>
        </w:rPr>
        <w:t xml:space="preserve"> the updated </w:t>
      </w:r>
      <w:proofErr w:type="spellStart"/>
      <w:r w:rsidR="0034489B" w:rsidRPr="0034489B">
        <w:rPr>
          <w:rStyle w:val="CodeInline"/>
        </w:rPr>
        <w:t>UserData</w:t>
      </w:r>
      <w:proofErr w:type="spellEnd"/>
      <w:r w:rsidR="0034489B">
        <w:rPr>
          <w:lang w:eastAsia="de-DE"/>
        </w:rPr>
        <w:t xml:space="preserve"> object is saved back to the storage file.</w:t>
      </w:r>
    </w:p>
    <w:p w:rsidR="0034489B" w:rsidRDefault="0034489B" w:rsidP="0034489B">
      <w:pPr>
        <w:pStyle w:val="NoteTipCaution"/>
        <w:rPr>
          <w:lang w:eastAsia="de-DE"/>
        </w:rPr>
      </w:pPr>
      <w:r>
        <w:rPr>
          <w:lang w:eastAsia="de-DE"/>
        </w:rPr>
        <w:t>Tip:</w:t>
      </w:r>
      <w:r>
        <w:rPr>
          <w:lang w:eastAsia="de-DE"/>
        </w:rPr>
        <w:tab/>
        <w:t>If you want to learn more about LINQ</w:t>
      </w:r>
      <w:r w:rsidR="001B0BE5">
        <w:rPr>
          <w:lang w:eastAsia="de-DE"/>
        </w:rPr>
        <w:t>,</w:t>
      </w:r>
      <w:r>
        <w:rPr>
          <w:lang w:eastAsia="de-DE"/>
        </w:rPr>
        <w:t xml:space="preserve"> </w:t>
      </w:r>
      <w:r w:rsidR="001A5D2C">
        <w:rPr>
          <w:lang w:eastAsia="de-DE"/>
        </w:rPr>
        <w:t>I recommend</w:t>
      </w:r>
      <w:r>
        <w:rPr>
          <w:lang w:eastAsia="de-DE"/>
        </w:rPr>
        <w:t xml:space="preserve"> “</w:t>
      </w:r>
      <w:r w:rsidRPr="0034489B">
        <w:rPr>
          <w:lang w:eastAsia="de-DE"/>
        </w:rPr>
        <w:t>LINQ for Visual C# 2008</w:t>
      </w:r>
      <w:r>
        <w:rPr>
          <w:lang w:eastAsia="de-DE"/>
        </w:rPr>
        <w:t>”</w:t>
      </w:r>
      <w:r w:rsidR="001A5D2C">
        <w:rPr>
          <w:lang w:eastAsia="de-DE"/>
        </w:rPr>
        <w:t xml:space="preserve">, published by </w:t>
      </w:r>
      <w:proofErr w:type="spellStart"/>
      <w:r w:rsidR="001A5D2C">
        <w:rPr>
          <w:lang w:eastAsia="de-DE"/>
        </w:rPr>
        <w:t>Apress</w:t>
      </w:r>
      <w:proofErr w:type="spellEnd"/>
      <w:r>
        <w:rPr>
          <w:lang w:eastAsia="de-DE"/>
        </w:rPr>
        <w:t xml:space="preserve"> </w:t>
      </w:r>
      <w:r w:rsidR="001A5D2C">
        <w:rPr>
          <w:lang w:eastAsia="de-DE"/>
        </w:rPr>
        <w:t>(</w:t>
      </w:r>
      <w:r>
        <w:rPr>
          <w:lang w:eastAsia="de-DE"/>
        </w:rPr>
        <w:t xml:space="preserve">ISBN </w:t>
      </w:r>
      <w:r w:rsidRPr="0034489B">
        <w:rPr>
          <w:lang w:eastAsia="de-DE"/>
        </w:rPr>
        <w:t>978-1-4302-1580-6</w:t>
      </w:r>
      <w:r w:rsidR="001A5D2C">
        <w:rPr>
          <w:lang w:eastAsia="de-DE"/>
        </w:rPr>
        <w:t>)</w:t>
      </w:r>
      <w:r>
        <w:rPr>
          <w:lang w:eastAsia="de-DE"/>
        </w:rPr>
        <w:t>.</w:t>
      </w:r>
    </w:p>
    <w:p w:rsidR="00CC6C7C" w:rsidRDefault="00883378" w:rsidP="0034489B">
      <w:pPr>
        <w:pStyle w:val="BodyTextCont"/>
        <w:rPr>
          <w:lang w:eastAsia="de-DE"/>
        </w:rPr>
      </w:pPr>
      <w:r>
        <w:rPr>
          <w:lang w:eastAsia="de-DE"/>
        </w:rPr>
        <w:t>P</w:t>
      </w:r>
      <w:r w:rsidR="00FF0C46">
        <w:rPr>
          <w:lang w:eastAsia="de-DE"/>
        </w:rPr>
        <w:t>asswords</w:t>
      </w:r>
      <w:r>
        <w:rPr>
          <w:lang w:eastAsia="de-DE"/>
        </w:rPr>
        <w:t xml:space="preserve"> require </w:t>
      </w:r>
      <w:r w:rsidR="00FF0C46">
        <w:rPr>
          <w:lang w:eastAsia="de-DE"/>
        </w:rPr>
        <w:t xml:space="preserve">special treatment. </w:t>
      </w:r>
      <w:r>
        <w:rPr>
          <w:lang w:eastAsia="de-DE"/>
        </w:rPr>
        <w:t xml:space="preserve">They </w:t>
      </w:r>
      <w:r w:rsidR="001A5D2C">
        <w:rPr>
          <w:lang w:eastAsia="de-DE"/>
        </w:rPr>
        <w:t xml:space="preserve">aren’t usually stored </w:t>
      </w:r>
      <w:r w:rsidR="00FF0C46">
        <w:rPr>
          <w:lang w:eastAsia="de-DE"/>
        </w:rPr>
        <w:t>in an unencrypted format</w:t>
      </w:r>
      <w:r w:rsidR="001A5D2C">
        <w:rPr>
          <w:lang w:eastAsia="de-DE"/>
        </w:rPr>
        <w:t xml:space="preserve">, so you’ll need </w:t>
      </w:r>
      <w:r w:rsidR="00FF0C46">
        <w:rPr>
          <w:lang w:eastAsia="de-DE"/>
        </w:rPr>
        <w:t xml:space="preserve">to choose </w:t>
      </w:r>
      <w:r>
        <w:rPr>
          <w:lang w:eastAsia="de-DE"/>
        </w:rPr>
        <w:t xml:space="preserve">to </w:t>
      </w:r>
      <w:r w:rsidR="00FF0C46">
        <w:rPr>
          <w:lang w:eastAsia="de-DE"/>
        </w:rPr>
        <w:t xml:space="preserve">either encrypt the password </w:t>
      </w:r>
      <w:r>
        <w:rPr>
          <w:lang w:eastAsia="de-DE"/>
        </w:rPr>
        <w:t xml:space="preserve">or </w:t>
      </w:r>
      <w:r w:rsidR="00FF0C46">
        <w:rPr>
          <w:lang w:eastAsia="de-DE"/>
        </w:rPr>
        <w:t>store a hash</w:t>
      </w:r>
      <w:r w:rsidR="00482C19">
        <w:rPr>
          <w:lang w:eastAsia="de-DE"/>
        </w:rPr>
        <w:t xml:space="preserve"> of the password</w:t>
      </w:r>
      <w:r w:rsidR="00FF0C46">
        <w:rPr>
          <w:lang w:eastAsia="de-DE"/>
        </w:rPr>
        <w:t xml:space="preserve">. </w:t>
      </w:r>
    </w:p>
    <w:p w:rsidR="00FF0C46" w:rsidRDefault="00FF0C46" w:rsidP="0034489B">
      <w:pPr>
        <w:pStyle w:val="BodyTextCont"/>
        <w:rPr>
          <w:lang w:eastAsia="de-DE"/>
        </w:rPr>
      </w:pPr>
      <w:r>
        <w:rPr>
          <w:lang w:eastAsia="de-DE"/>
        </w:rPr>
        <w:t xml:space="preserve">Hashes are </w:t>
      </w:r>
      <w:r w:rsidR="00CC6C7C">
        <w:rPr>
          <w:lang w:eastAsia="de-DE"/>
        </w:rPr>
        <w:t xml:space="preserve">a </w:t>
      </w:r>
      <w:r>
        <w:rPr>
          <w:lang w:eastAsia="de-DE"/>
        </w:rPr>
        <w:t xml:space="preserve">one-way encryption technique. </w:t>
      </w:r>
      <w:r w:rsidR="00CC6C7C">
        <w:rPr>
          <w:lang w:eastAsia="de-DE"/>
        </w:rPr>
        <w:t xml:space="preserve">To validate a </w:t>
      </w:r>
      <w:r w:rsidR="00B4733B">
        <w:rPr>
          <w:lang w:eastAsia="de-DE"/>
        </w:rPr>
        <w:t>user logging in, you simply</w:t>
      </w:r>
      <w:r w:rsidR="00CC6C7C">
        <w:rPr>
          <w:lang w:eastAsia="de-DE"/>
        </w:rPr>
        <w:t xml:space="preserve"> hash their supplied password and compared the result with the stored hash value. </w:t>
      </w:r>
      <w:r>
        <w:rPr>
          <w:lang w:eastAsia="de-DE"/>
        </w:rPr>
        <w:t xml:space="preserve">Storing a hash is </w:t>
      </w:r>
      <w:r w:rsidR="00CC6C7C">
        <w:rPr>
          <w:lang w:eastAsia="de-DE"/>
        </w:rPr>
        <w:t>good practice</w:t>
      </w:r>
      <w:r>
        <w:rPr>
          <w:lang w:eastAsia="de-DE"/>
        </w:rPr>
        <w:t xml:space="preserve">, because the hash algorithm </w:t>
      </w:r>
      <w:r w:rsidR="00CC6C7C">
        <w:rPr>
          <w:lang w:eastAsia="de-DE"/>
        </w:rPr>
        <w:t>was designed to make it almost impossible to derive</w:t>
      </w:r>
      <w:r>
        <w:rPr>
          <w:lang w:eastAsia="de-DE"/>
        </w:rPr>
        <w:t xml:space="preserve"> the original </w:t>
      </w:r>
      <w:r w:rsidR="00CC6C7C">
        <w:rPr>
          <w:lang w:eastAsia="de-DE"/>
        </w:rPr>
        <w:t xml:space="preserve">text </w:t>
      </w:r>
      <w:r>
        <w:rPr>
          <w:lang w:eastAsia="de-DE"/>
        </w:rPr>
        <w:t xml:space="preserve">from </w:t>
      </w:r>
      <w:r w:rsidR="00CC6C7C">
        <w:rPr>
          <w:lang w:eastAsia="de-DE"/>
        </w:rPr>
        <w:t>the hash value</w:t>
      </w:r>
      <w:r>
        <w:rPr>
          <w:lang w:eastAsia="de-DE"/>
        </w:rPr>
        <w:t>. On the other hand</w:t>
      </w:r>
      <w:r w:rsidR="001A5D2C">
        <w:rPr>
          <w:lang w:eastAsia="de-DE"/>
        </w:rPr>
        <w:t>,</w:t>
      </w:r>
      <w:r>
        <w:rPr>
          <w:lang w:eastAsia="de-DE"/>
        </w:rPr>
        <w:t xml:space="preserve"> the hash doesn</w:t>
      </w:r>
      <w:r w:rsidR="001A5D2C">
        <w:rPr>
          <w:lang w:eastAsia="de-DE"/>
        </w:rPr>
        <w:t>’</w:t>
      </w:r>
      <w:r>
        <w:rPr>
          <w:lang w:eastAsia="de-DE"/>
        </w:rPr>
        <w:t xml:space="preserve">t support password retrieval. Instead, the user </w:t>
      </w:r>
      <w:r w:rsidR="00333A13">
        <w:rPr>
          <w:lang w:eastAsia="de-DE"/>
        </w:rPr>
        <w:t xml:space="preserve">receives </w:t>
      </w:r>
      <w:r>
        <w:rPr>
          <w:lang w:eastAsia="de-DE"/>
        </w:rPr>
        <w:t xml:space="preserve">a new password when he or she requests a lost one. </w:t>
      </w:r>
      <w:r w:rsidR="00333A13">
        <w:rPr>
          <w:lang w:eastAsia="de-DE"/>
        </w:rPr>
        <w:t xml:space="preserve">This </w:t>
      </w:r>
      <w:r>
        <w:rPr>
          <w:lang w:eastAsia="de-DE"/>
        </w:rPr>
        <w:t xml:space="preserve">requires more effort, </w:t>
      </w:r>
      <w:r w:rsidR="00333A13">
        <w:rPr>
          <w:lang w:eastAsia="de-DE"/>
        </w:rPr>
        <w:t xml:space="preserve">as </w:t>
      </w:r>
      <w:r>
        <w:rPr>
          <w:lang w:eastAsia="de-DE"/>
        </w:rPr>
        <w:t>the provider must creat</w:t>
      </w:r>
      <w:r w:rsidR="00B4733B">
        <w:rPr>
          <w:lang w:eastAsia="de-DE"/>
        </w:rPr>
        <w:t>e</w:t>
      </w:r>
      <w:r>
        <w:rPr>
          <w:lang w:eastAsia="de-DE"/>
        </w:rPr>
        <w:t xml:space="preserve"> generic passwords</w:t>
      </w:r>
      <w:r w:rsidR="00333A13">
        <w:rPr>
          <w:lang w:eastAsia="de-DE"/>
        </w:rPr>
        <w:t>,</w:t>
      </w:r>
      <w:r>
        <w:rPr>
          <w:lang w:eastAsia="de-DE"/>
        </w:rPr>
        <w:t xml:space="preserve"> and the application </w:t>
      </w:r>
      <w:r w:rsidR="00333A13">
        <w:rPr>
          <w:lang w:eastAsia="de-DE"/>
        </w:rPr>
        <w:t>must</w:t>
      </w:r>
      <w:r>
        <w:rPr>
          <w:lang w:eastAsia="de-DE"/>
        </w:rPr>
        <w:t xml:space="preserve"> support password change forms</w:t>
      </w:r>
      <w:r w:rsidR="00333A13">
        <w:rPr>
          <w:lang w:eastAsia="de-DE"/>
        </w:rPr>
        <w:t>,</w:t>
      </w:r>
      <w:r>
        <w:rPr>
          <w:lang w:eastAsia="de-DE"/>
        </w:rPr>
        <w:t xml:space="preserve"> and so </w:t>
      </w:r>
      <w:r w:rsidR="00CC6C7C">
        <w:rPr>
          <w:lang w:eastAsia="de-DE"/>
        </w:rPr>
        <w:t>forth</w:t>
      </w:r>
      <w:r>
        <w:rPr>
          <w:lang w:eastAsia="de-DE"/>
        </w:rPr>
        <w:t>. In the example</w:t>
      </w:r>
      <w:r w:rsidR="00B52A5D">
        <w:rPr>
          <w:lang w:eastAsia="de-DE"/>
        </w:rPr>
        <w:t xml:space="preserve"> code</w:t>
      </w:r>
      <w:r w:rsidR="00333A13">
        <w:rPr>
          <w:lang w:eastAsia="de-DE"/>
        </w:rPr>
        <w:t>,</w:t>
      </w:r>
      <w:r>
        <w:rPr>
          <w:lang w:eastAsia="de-DE"/>
        </w:rPr>
        <w:t xml:space="preserve"> the password is stored as a hash, </w:t>
      </w:r>
      <w:r w:rsidR="00B52A5D">
        <w:rPr>
          <w:lang w:eastAsia="de-DE"/>
        </w:rPr>
        <w:t>despite</w:t>
      </w:r>
      <w:r>
        <w:rPr>
          <w:lang w:eastAsia="de-DE"/>
        </w:rPr>
        <w:t xml:space="preserve"> there </w:t>
      </w:r>
      <w:r w:rsidR="00B52A5D">
        <w:rPr>
          <w:lang w:eastAsia="de-DE"/>
        </w:rPr>
        <w:t xml:space="preserve">being </w:t>
      </w:r>
      <w:r>
        <w:rPr>
          <w:lang w:eastAsia="de-DE"/>
        </w:rPr>
        <w:t>no password generator.</w:t>
      </w:r>
      <w:r w:rsidR="002A38B6">
        <w:rPr>
          <w:lang w:eastAsia="de-DE"/>
        </w:rPr>
        <w:t xml:space="preserve"> </w:t>
      </w:r>
      <w:r>
        <w:rPr>
          <w:lang w:eastAsia="de-DE"/>
        </w:rPr>
        <w:t xml:space="preserve">The password </w:t>
      </w:r>
      <w:r w:rsidR="00B52A5D">
        <w:rPr>
          <w:lang w:eastAsia="de-DE"/>
        </w:rPr>
        <w:t xml:space="preserve">is </w:t>
      </w:r>
      <w:r>
        <w:rPr>
          <w:lang w:eastAsia="de-DE"/>
        </w:rPr>
        <w:t>hash</w:t>
      </w:r>
      <w:r w:rsidR="00B52A5D">
        <w:rPr>
          <w:lang w:eastAsia="de-DE"/>
        </w:rPr>
        <w:t>ed</w:t>
      </w:r>
      <w:r>
        <w:rPr>
          <w:lang w:eastAsia="de-DE"/>
        </w:rPr>
        <w:t xml:space="preserve"> using the SHA1 hash algorithm. This is </w:t>
      </w:r>
      <w:r w:rsidR="00333A13">
        <w:rPr>
          <w:lang w:eastAsia="de-DE"/>
        </w:rPr>
        <w:t>safe</w:t>
      </w:r>
      <w:r>
        <w:rPr>
          <w:lang w:eastAsia="de-DE"/>
        </w:rPr>
        <w:t xml:space="preserve"> and easy to use. Listing 7-6 shows the</w:t>
      </w:r>
      <w:r w:rsidR="00333A13" w:rsidRPr="00333A13">
        <w:rPr>
          <w:rStyle w:val="CodeInline"/>
        </w:rPr>
        <w:t xml:space="preserve"> </w:t>
      </w:r>
      <w:r w:rsidR="00333A13" w:rsidRPr="00FF0C46">
        <w:rPr>
          <w:rStyle w:val="CodeInline"/>
        </w:rPr>
        <w:t>FileManager.CalculateSHA1</w:t>
      </w:r>
      <w:r>
        <w:rPr>
          <w:lang w:eastAsia="de-DE"/>
        </w:rPr>
        <w:t xml:space="preserve"> method. If you plan to implement the provider in an application</w:t>
      </w:r>
      <w:r w:rsidR="00333A13">
        <w:rPr>
          <w:lang w:eastAsia="de-DE"/>
        </w:rPr>
        <w:t>,</w:t>
      </w:r>
      <w:r>
        <w:rPr>
          <w:lang w:eastAsia="de-DE"/>
        </w:rPr>
        <w:t xml:space="preserve"> consider</w:t>
      </w:r>
      <w:r w:rsidR="00333A13">
        <w:rPr>
          <w:lang w:eastAsia="de-DE"/>
        </w:rPr>
        <w:t xml:space="preserve"> using</w:t>
      </w:r>
      <w:r>
        <w:rPr>
          <w:lang w:eastAsia="de-DE"/>
        </w:rPr>
        <w:t xml:space="preserve"> an encrypted password that you can decrypt on request. </w:t>
      </w:r>
    </w:p>
    <w:p w:rsidR="002A38B6" w:rsidRDefault="00B14924" w:rsidP="00B14924">
      <w:pPr>
        <w:pStyle w:val="BodyTextCont"/>
        <w:rPr>
          <w:lang w:eastAsia="de-DE"/>
        </w:rPr>
      </w:pPr>
      <w:r>
        <w:rPr>
          <w:lang w:eastAsia="de-DE"/>
        </w:rPr>
        <w:t>The code also has a hard coded setting for the</w:t>
      </w:r>
      <w:r w:rsidR="00224067">
        <w:rPr>
          <w:lang w:eastAsia="de-DE"/>
        </w:rPr>
        <w:t xml:space="preserve"> calculation of the</w:t>
      </w:r>
      <w:r>
        <w:rPr>
          <w:lang w:eastAsia="de-DE"/>
        </w:rPr>
        <w:t xml:space="preserve"> number of </w:t>
      </w:r>
      <w:r w:rsidR="002A38B6">
        <w:rPr>
          <w:lang w:eastAsia="de-DE"/>
        </w:rPr>
        <w:t>users</w:t>
      </w:r>
      <w:r>
        <w:rPr>
          <w:lang w:eastAsia="de-DE"/>
        </w:rPr>
        <w:t xml:space="preserve"> online (</w:t>
      </w:r>
      <w:r w:rsidR="00333A13">
        <w:rPr>
          <w:lang w:eastAsia="de-DE"/>
        </w:rPr>
        <w:t xml:space="preserve">the </w:t>
      </w:r>
      <w:proofErr w:type="spellStart"/>
      <w:r w:rsidRPr="00B14924">
        <w:rPr>
          <w:rStyle w:val="CodeInline"/>
        </w:rPr>
        <w:t>Get</w:t>
      </w:r>
      <w:r w:rsidR="007D0038">
        <w:rPr>
          <w:rStyle w:val="CodeInline"/>
        </w:rPr>
        <w:t>NumberOf</w:t>
      </w:r>
      <w:r>
        <w:rPr>
          <w:rStyle w:val="CodeInline"/>
        </w:rPr>
        <w:t>U</w:t>
      </w:r>
      <w:r w:rsidRPr="00B14924">
        <w:rPr>
          <w:rStyle w:val="CodeInline"/>
        </w:rPr>
        <w:t>ser</w:t>
      </w:r>
      <w:r w:rsidR="007D0038">
        <w:rPr>
          <w:rStyle w:val="CodeInline"/>
        </w:rPr>
        <w:t>sOnline</w:t>
      </w:r>
      <w:proofErr w:type="spellEnd"/>
      <w:r>
        <w:rPr>
          <w:lang w:eastAsia="de-DE"/>
        </w:rPr>
        <w:t xml:space="preserve"> method). Based on the</w:t>
      </w:r>
      <w:r w:rsidR="00333A13">
        <w:rPr>
          <w:lang w:eastAsia="de-DE"/>
        </w:rPr>
        <w:t xml:space="preserve"> time of</w:t>
      </w:r>
      <w:r>
        <w:rPr>
          <w:lang w:eastAsia="de-DE"/>
        </w:rPr>
        <w:t xml:space="preserve"> last activity</w:t>
      </w:r>
      <w:r w:rsidR="00333A13">
        <w:rPr>
          <w:lang w:eastAsia="de-DE"/>
        </w:rPr>
        <w:t>,</w:t>
      </w:r>
      <w:r>
        <w:rPr>
          <w:lang w:eastAsia="de-DE"/>
        </w:rPr>
        <w:t xml:space="preserve"> all users </w:t>
      </w:r>
      <w:r w:rsidR="00333A13">
        <w:rPr>
          <w:lang w:eastAsia="de-DE"/>
        </w:rPr>
        <w:t xml:space="preserve">that have logged in within the last 15 minutes </w:t>
      </w:r>
      <w:r>
        <w:rPr>
          <w:lang w:eastAsia="de-DE"/>
        </w:rPr>
        <w:t xml:space="preserve">are </w:t>
      </w:r>
      <w:r w:rsidR="007D0038">
        <w:rPr>
          <w:lang w:eastAsia="de-DE"/>
        </w:rPr>
        <w:t xml:space="preserve">counted </w:t>
      </w:r>
      <w:r>
        <w:rPr>
          <w:lang w:eastAsia="de-DE"/>
        </w:rPr>
        <w:t xml:space="preserve">as </w:t>
      </w:r>
      <w:r w:rsidR="007D0038">
        <w:rPr>
          <w:lang w:eastAsia="de-DE"/>
        </w:rPr>
        <w:t xml:space="preserve">being </w:t>
      </w:r>
      <w:r>
        <w:rPr>
          <w:lang w:eastAsia="de-DE"/>
        </w:rPr>
        <w:t xml:space="preserve">online. This is an extremely simplified </w:t>
      </w:r>
      <w:r w:rsidR="007D0038">
        <w:rPr>
          <w:lang w:eastAsia="de-DE"/>
        </w:rPr>
        <w:t xml:space="preserve">algorithm, </w:t>
      </w:r>
      <w:r>
        <w:rPr>
          <w:lang w:eastAsia="de-DE"/>
        </w:rPr>
        <w:t xml:space="preserve">but </w:t>
      </w:r>
      <w:r w:rsidR="007D0038">
        <w:rPr>
          <w:lang w:eastAsia="de-DE"/>
        </w:rPr>
        <w:t xml:space="preserve">it demonstrates one </w:t>
      </w:r>
      <w:r w:rsidR="0044246F">
        <w:rPr>
          <w:lang w:eastAsia="de-DE"/>
        </w:rPr>
        <w:t xml:space="preserve">possible </w:t>
      </w:r>
      <w:r w:rsidR="007D0038">
        <w:rPr>
          <w:lang w:eastAsia="de-DE"/>
        </w:rPr>
        <w:t>approach</w:t>
      </w:r>
      <w:r>
        <w:rPr>
          <w:lang w:eastAsia="de-DE"/>
        </w:rPr>
        <w:t>.</w:t>
      </w:r>
    </w:p>
    <w:p w:rsidR="002A38B6" w:rsidRDefault="002A38B6" w:rsidP="002A38B6">
      <w:pPr>
        <w:pStyle w:val="BodyTextCont"/>
      </w:pPr>
      <w:r>
        <w:rPr>
          <w:lang w:eastAsia="de-DE"/>
        </w:rPr>
        <w:lastRenderedPageBreak/>
        <w:t xml:space="preserve">One </w:t>
      </w:r>
      <w:r w:rsidR="009512CF">
        <w:rPr>
          <w:lang w:eastAsia="de-DE"/>
        </w:rPr>
        <w:t xml:space="preserve">significant </w:t>
      </w:r>
      <w:r>
        <w:rPr>
          <w:lang w:eastAsia="de-DE"/>
        </w:rPr>
        <w:t xml:space="preserve">method is </w:t>
      </w:r>
      <w:proofErr w:type="spellStart"/>
      <w:r w:rsidRPr="002A38B6">
        <w:rPr>
          <w:rStyle w:val="CodeInline"/>
        </w:rPr>
        <w:t>CreateUser</w:t>
      </w:r>
      <w:proofErr w:type="spellEnd"/>
      <w:r>
        <w:rPr>
          <w:lang w:eastAsia="de-DE"/>
        </w:rPr>
        <w:t xml:space="preserve">. </w:t>
      </w:r>
      <w:r w:rsidR="009512CF">
        <w:rPr>
          <w:lang w:eastAsia="de-DE"/>
        </w:rPr>
        <w:t>It</w:t>
      </w:r>
      <w:r>
        <w:rPr>
          <w:lang w:eastAsia="de-DE"/>
        </w:rPr>
        <w:t xml:space="preserve"> check</w:t>
      </w:r>
      <w:r w:rsidR="00333A13">
        <w:rPr>
          <w:lang w:eastAsia="de-DE"/>
        </w:rPr>
        <w:t>s</w:t>
      </w:r>
      <w:r>
        <w:rPr>
          <w:lang w:eastAsia="de-DE"/>
        </w:rPr>
        <w:t xml:space="preserve"> several conditions </w:t>
      </w:r>
      <w:r w:rsidR="00333A13">
        <w:rPr>
          <w:lang w:eastAsia="de-DE"/>
        </w:rPr>
        <w:t xml:space="preserve">in order </w:t>
      </w:r>
      <w:r>
        <w:rPr>
          <w:lang w:eastAsia="de-DE"/>
        </w:rPr>
        <w:t xml:space="preserve">to avoid duplicate usernames, email addresses, or other unwanted data. The example checks just two of a wide range of possible conditions. First, it </w:t>
      </w:r>
      <w:r w:rsidR="0044246F">
        <w:rPr>
          <w:lang w:eastAsia="de-DE"/>
        </w:rPr>
        <w:t xml:space="preserve">tests </w:t>
      </w:r>
      <w:r>
        <w:rPr>
          <w:lang w:eastAsia="de-DE"/>
        </w:rPr>
        <w:t>for duplicate user name</w:t>
      </w:r>
      <w:r w:rsidR="00333A13">
        <w:rPr>
          <w:lang w:eastAsia="de-DE"/>
        </w:rPr>
        <w:t>s</w:t>
      </w:r>
      <w:r>
        <w:rPr>
          <w:lang w:eastAsia="de-DE"/>
        </w:rPr>
        <w:t xml:space="preserve">. If </w:t>
      </w:r>
      <w:r w:rsidR="00333A13">
        <w:rPr>
          <w:lang w:eastAsia="de-DE"/>
        </w:rPr>
        <w:t xml:space="preserve">this occurs, </w:t>
      </w:r>
      <w:r>
        <w:rPr>
          <w:lang w:eastAsia="de-DE"/>
        </w:rPr>
        <w:t xml:space="preserve">the method sets the property status to </w:t>
      </w:r>
      <w:proofErr w:type="spellStart"/>
      <w:proofErr w:type="gramStart"/>
      <w:r w:rsidRPr="002A38B6">
        <w:rPr>
          <w:rStyle w:val="CodeInline"/>
        </w:rPr>
        <w:t>MembershipCreateStatus.DuplicateUserName</w:t>
      </w:r>
      <w:proofErr w:type="spellEnd"/>
      <w:r w:rsidR="00333A13">
        <w:rPr>
          <w:lang w:eastAsia="de-DE"/>
        </w:rPr>
        <w:t xml:space="preserve"> .</w:t>
      </w:r>
      <w:proofErr w:type="gramEnd"/>
      <w:r>
        <w:rPr>
          <w:lang w:eastAsia="de-DE"/>
        </w:rPr>
        <w:t xml:space="preserve"> Second, it checks for duplicate email </w:t>
      </w:r>
      <w:r w:rsidR="0031082A">
        <w:rPr>
          <w:lang w:eastAsia="de-DE"/>
        </w:rPr>
        <w:t>address</w:t>
      </w:r>
      <w:r w:rsidR="0044246F">
        <w:rPr>
          <w:lang w:eastAsia="de-DE"/>
        </w:rPr>
        <w:t>es</w:t>
      </w:r>
      <w:r w:rsidR="0031082A">
        <w:rPr>
          <w:lang w:eastAsia="de-DE"/>
        </w:rPr>
        <w:t xml:space="preserve"> </w:t>
      </w:r>
      <w:r>
        <w:rPr>
          <w:lang w:eastAsia="de-DE"/>
        </w:rPr>
        <w:t xml:space="preserve">and sets the status to </w:t>
      </w:r>
      <w:proofErr w:type="spellStart"/>
      <w:r w:rsidRPr="002A38B6">
        <w:rPr>
          <w:rStyle w:val="CodeInline"/>
        </w:rPr>
        <w:t>MembershipCreateStatus.Duplicate</w:t>
      </w:r>
      <w:r>
        <w:rPr>
          <w:rStyle w:val="CodeInline"/>
        </w:rPr>
        <w:t>Email</w:t>
      </w:r>
      <w:proofErr w:type="spellEnd"/>
      <w:r w:rsidR="0044246F">
        <w:rPr>
          <w:lang w:eastAsia="de-DE"/>
        </w:rPr>
        <w:t>, if required.</w:t>
      </w:r>
      <w:r>
        <w:rPr>
          <w:lang w:eastAsia="de-DE"/>
        </w:rPr>
        <w:t xml:space="preserve"> You can refer to the </w:t>
      </w:r>
      <w:proofErr w:type="spellStart"/>
      <w:r w:rsidRPr="002A38B6">
        <w:rPr>
          <w:rStyle w:val="CodeInline"/>
        </w:rPr>
        <w:t>MembershipCreateStatus</w:t>
      </w:r>
      <w:proofErr w:type="spellEnd"/>
      <w:r>
        <w:rPr>
          <w:lang w:eastAsia="de-DE"/>
        </w:rPr>
        <w:t xml:space="preserve"> enumeration to find more return values and conditions to </w:t>
      </w:r>
      <w:r w:rsidR="0044246F">
        <w:rPr>
          <w:lang w:eastAsia="de-DE"/>
        </w:rPr>
        <w:t>test</w:t>
      </w:r>
      <w:r>
        <w:rPr>
          <w:lang w:eastAsia="de-DE"/>
        </w:rPr>
        <w:t>. I</w:t>
      </w:r>
      <w:r w:rsidR="00333A13">
        <w:rPr>
          <w:lang w:eastAsia="de-DE"/>
        </w:rPr>
        <w:t xml:space="preserve">f everything </w:t>
      </w:r>
      <w:r w:rsidR="0031082A">
        <w:rPr>
          <w:lang w:eastAsia="de-DE"/>
        </w:rPr>
        <w:t>checks out</w:t>
      </w:r>
      <w:r w:rsidR="00333A13">
        <w:rPr>
          <w:lang w:eastAsia="de-DE"/>
        </w:rPr>
        <w:t>,</w:t>
      </w:r>
      <w:r>
        <w:rPr>
          <w:lang w:eastAsia="de-DE"/>
        </w:rPr>
        <w:t xml:space="preserve"> the </w:t>
      </w:r>
      <w:proofErr w:type="spellStart"/>
      <w:r w:rsidRPr="002A38B6">
        <w:rPr>
          <w:rStyle w:val="CodeInline"/>
        </w:rPr>
        <w:t>MembershipCreateStatus</w:t>
      </w:r>
      <w:r>
        <w:rPr>
          <w:rStyle w:val="CodeInline"/>
        </w:rPr>
        <w:t>.Success</w:t>
      </w:r>
      <w:proofErr w:type="spellEnd"/>
      <w:r>
        <w:rPr>
          <w:rStyle w:val="CodeInline"/>
        </w:rPr>
        <w:t xml:space="preserve"> </w:t>
      </w:r>
      <w:r>
        <w:t>value is set.</w:t>
      </w:r>
      <w:r w:rsidR="00333A13">
        <w:t xml:space="preserve"> The</w:t>
      </w:r>
      <w:r>
        <w:t xml:space="preserve"> </w:t>
      </w:r>
      <w:proofErr w:type="spellStart"/>
      <w:r w:rsidR="00333A13" w:rsidRPr="002A38B6">
        <w:rPr>
          <w:rStyle w:val="CodeInline"/>
        </w:rPr>
        <w:t>MembershipCreateStatus</w:t>
      </w:r>
      <w:r w:rsidR="00333A13">
        <w:rPr>
          <w:rStyle w:val="CodeInline"/>
        </w:rPr>
        <w:t>.ProviderError</w:t>
      </w:r>
      <w:proofErr w:type="spellEnd"/>
      <w:r w:rsidR="00333A13">
        <w:rPr>
          <w:rStyle w:val="CodeInline"/>
        </w:rPr>
        <w:t xml:space="preserve"> </w:t>
      </w:r>
      <w:r w:rsidR="00333A13">
        <w:t xml:space="preserve">condition is used if unexpected errors are </w:t>
      </w:r>
      <w:r>
        <w:t xml:space="preserve">caught by the </w:t>
      </w:r>
      <w:r w:rsidRPr="002A38B6">
        <w:rPr>
          <w:rStyle w:val="CodeInline"/>
        </w:rPr>
        <w:t>try</w:t>
      </w:r>
      <w:r>
        <w:t>-</w:t>
      </w:r>
      <w:r w:rsidRPr="002A38B6">
        <w:rPr>
          <w:rStyle w:val="CodeInline"/>
        </w:rPr>
        <w:t>catch</w:t>
      </w:r>
      <w:r>
        <w:t xml:space="preserve"> statement.</w:t>
      </w:r>
    </w:p>
    <w:p w:rsidR="002A38B6" w:rsidRDefault="00115A23" w:rsidP="002A38B6">
      <w:pPr>
        <w:pStyle w:val="BodyTextCont"/>
        <w:rPr>
          <w:lang w:eastAsia="de-DE"/>
        </w:rPr>
      </w:pPr>
      <w:r>
        <w:t xml:space="preserve">The class </w:t>
      </w:r>
      <w:r w:rsidR="00333A13">
        <w:t>uses</w:t>
      </w:r>
      <w:r>
        <w:t xml:space="preserve"> the </w:t>
      </w:r>
      <w:proofErr w:type="spellStart"/>
      <w:r w:rsidRPr="00115A23">
        <w:rPr>
          <w:rStyle w:val="CodeInline"/>
        </w:rPr>
        <w:t>UserData</w:t>
      </w:r>
      <w:proofErr w:type="spellEnd"/>
      <w:r>
        <w:t xml:space="preserve"> class</w:t>
      </w:r>
      <w:r w:rsidR="00333A13">
        <w:t xml:space="preserve"> heavily</w:t>
      </w:r>
      <w:r>
        <w:t xml:space="preserve">. This class is </w:t>
      </w:r>
      <w:r w:rsidR="0044246F">
        <w:t>straightforward</w:t>
      </w:r>
      <w:r w:rsidR="00333A13">
        <w:t>, containing</w:t>
      </w:r>
      <w:r>
        <w:t xml:space="preserve"> a </w:t>
      </w:r>
      <w:proofErr w:type="spellStart"/>
      <w:r>
        <w:t>serializable</w:t>
      </w:r>
      <w:proofErr w:type="spellEnd"/>
      <w:r>
        <w:t xml:space="preserve"> collection of </w:t>
      </w:r>
      <w:r w:rsidRPr="00115A23">
        <w:rPr>
          <w:rStyle w:val="CodeInline"/>
        </w:rPr>
        <w:t>User</w:t>
      </w:r>
      <w:r>
        <w:t xml:space="preserve"> and </w:t>
      </w:r>
      <w:r w:rsidRPr="00115A23">
        <w:rPr>
          <w:rStyle w:val="CodeInline"/>
        </w:rPr>
        <w:t>Role</w:t>
      </w:r>
      <w:r>
        <w:t xml:space="preserve"> objects</w:t>
      </w:r>
      <w:r w:rsidR="007A5CEC">
        <w:t>:</w:t>
      </w:r>
    </w:p>
    <w:p w:rsidR="00577408" w:rsidRDefault="00577408" w:rsidP="00577408">
      <w:pPr>
        <w:pStyle w:val="CodeCaption"/>
      </w:pPr>
      <w:r>
        <w:t>Listing  7-</w:t>
      </w:r>
      <w:r w:rsidR="00481E3A">
        <w:fldChar w:fldCharType="begin"/>
      </w:r>
      <w:r w:rsidR="00481E3A">
        <w:instrText xml:space="preserve"> SEQ Listing_ \* ARABIC </w:instrText>
      </w:r>
      <w:r w:rsidR="00481E3A">
        <w:fldChar w:fldCharType="separate"/>
      </w:r>
      <w:r w:rsidR="00AD1909">
        <w:t>4</w:t>
      </w:r>
      <w:r w:rsidR="00481E3A">
        <w:fldChar w:fldCharType="end"/>
      </w:r>
      <w:r>
        <w:t>. The</w:t>
      </w:r>
      <w:r w:rsidR="00FF6ED3">
        <w:t xml:space="preserve"> UserData class is the container </w:t>
      </w:r>
      <w:r w:rsidR="00333A13">
        <w:t xml:space="preserve">for </w:t>
      </w:r>
      <w:r w:rsidR="00FF6ED3">
        <w:t>serializ</w:t>
      </w:r>
      <w:r w:rsidR="00333A13">
        <w:t>ing</w:t>
      </w:r>
      <w:r w:rsidR="00FF6ED3">
        <w:t xml:space="preserve"> users and roles</w:t>
      </w:r>
    </w:p>
    <w:p w:rsidR="00115A23" w:rsidRPr="00115A23" w:rsidRDefault="00115A23" w:rsidP="00115A23">
      <w:pPr>
        <w:pStyle w:val="CodeFirst"/>
        <w:rPr>
          <w:lang w:eastAsia="de-DE"/>
        </w:rPr>
      </w:pPr>
      <w:r w:rsidRPr="00115A23">
        <w:rPr>
          <w:lang w:eastAsia="de-DE"/>
        </w:rPr>
        <w:t>public class UserData</w:t>
      </w:r>
    </w:p>
    <w:p w:rsidR="00115A23" w:rsidRPr="00115A23" w:rsidRDefault="00115A23" w:rsidP="00115A23">
      <w:pPr>
        <w:pStyle w:val="Code"/>
        <w:rPr>
          <w:lang w:eastAsia="de-DE"/>
        </w:rPr>
      </w:pPr>
      <w:r w:rsidRPr="00115A23">
        <w:rPr>
          <w:lang w:eastAsia="de-DE"/>
        </w:rPr>
        <w:t>{</w:t>
      </w:r>
    </w:p>
    <w:p w:rsidR="00115A23" w:rsidRPr="00115A23" w:rsidRDefault="00115A23" w:rsidP="00115A23">
      <w:pPr>
        <w:pStyle w:val="Code"/>
        <w:rPr>
          <w:lang w:eastAsia="de-DE"/>
        </w:rPr>
      </w:pPr>
    </w:p>
    <w:p w:rsidR="00115A23" w:rsidRPr="00115A23" w:rsidRDefault="00115A23" w:rsidP="00115A23">
      <w:pPr>
        <w:pStyle w:val="Code"/>
        <w:rPr>
          <w:lang w:eastAsia="de-DE"/>
        </w:rPr>
      </w:pPr>
      <w:r w:rsidRPr="00115A23">
        <w:rPr>
          <w:lang w:eastAsia="de-DE"/>
        </w:rPr>
        <w:t xml:space="preserve">    public UserData()</w:t>
      </w:r>
    </w:p>
    <w:p w:rsidR="00115A23" w:rsidRPr="00115A23" w:rsidRDefault="00115A23" w:rsidP="00115A23">
      <w:pPr>
        <w:pStyle w:val="Code"/>
        <w:rPr>
          <w:lang w:eastAsia="de-DE"/>
        </w:rPr>
      </w:pPr>
      <w:r w:rsidRPr="00115A23">
        <w:rPr>
          <w:lang w:eastAsia="de-DE"/>
        </w:rPr>
        <w:t xml:space="preserve">    {</w:t>
      </w:r>
    </w:p>
    <w:p w:rsidR="00115A23" w:rsidRPr="00115A23" w:rsidRDefault="00115A23" w:rsidP="00115A23">
      <w:pPr>
        <w:pStyle w:val="Code"/>
        <w:rPr>
          <w:lang w:eastAsia="de-DE"/>
        </w:rPr>
      </w:pPr>
      <w:r w:rsidRPr="00115A23">
        <w:rPr>
          <w:lang w:eastAsia="de-DE"/>
        </w:rPr>
        <w:t xml:space="preserve">    }</w:t>
      </w:r>
    </w:p>
    <w:p w:rsidR="00115A23" w:rsidRPr="00115A23" w:rsidRDefault="00115A23" w:rsidP="00115A23">
      <w:pPr>
        <w:pStyle w:val="Code"/>
        <w:rPr>
          <w:lang w:eastAsia="de-DE"/>
        </w:rPr>
      </w:pPr>
    </w:p>
    <w:p w:rsidR="00115A23" w:rsidRPr="00115A23" w:rsidRDefault="00115A23" w:rsidP="00115A23">
      <w:pPr>
        <w:pStyle w:val="Code"/>
        <w:rPr>
          <w:lang w:eastAsia="de-DE"/>
        </w:rPr>
      </w:pPr>
      <w:r w:rsidRPr="00115A23">
        <w:rPr>
          <w:lang w:eastAsia="de-DE"/>
        </w:rPr>
        <w:t xml:space="preserve">    [XmlElement]</w:t>
      </w:r>
    </w:p>
    <w:p w:rsidR="00115A23" w:rsidRPr="00115A23" w:rsidRDefault="00115A23" w:rsidP="00115A23">
      <w:pPr>
        <w:pStyle w:val="Code"/>
        <w:rPr>
          <w:lang w:eastAsia="de-DE"/>
        </w:rPr>
      </w:pPr>
      <w:r w:rsidRPr="00115A23">
        <w:rPr>
          <w:lang w:eastAsia="de-DE"/>
        </w:rPr>
        <w:t xml:space="preserve">    public List&lt;User&gt; Users</w:t>
      </w:r>
    </w:p>
    <w:p w:rsidR="00115A23" w:rsidRPr="00115A23" w:rsidRDefault="00115A23" w:rsidP="00115A23">
      <w:pPr>
        <w:pStyle w:val="Code"/>
        <w:rPr>
          <w:lang w:eastAsia="de-DE"/>
        </w:rPr>
      </w:pPr>
      <w:r w:rsidRPr="00115A23">
        <w:rPr>
          <w:lang w:eastAsia="de-DE"/>
        </w:rPr>
        <w:t xml:space="preserve">    {</w:t>
      </w:r>
    </w:p>
    <w:p w:rsidR="00115A23" w:rsidRPr="00115A23" w:rsidRDefault="00115A23" w:rsidP="00115A23">
      <w:pPr>
        <w:pStyle w:val="Code"/>
        <w:rPr>
          <w:lang w:eastAsia="de-DE"/>
        </w:rPr>
      </w:pPr>
      <w:r w:rsidRPr="00115A23">
        <w:rPr>
          <w:lang w:eastAsia="de-DE"/>
        </w:rPr>
        <w:t xml:space="preserve">        get;</w:t>
      </w:r>
    </w:p>
    <w:p w:rsidR="00115A23" w:rsidRPr="00115A23" w:rsidRDefault="00115A23" w:rsidP="00115A23">
      <w:pPr>
        <w:pStyle w:val="Code"/>
        <w:rPr>
          <w:lang w:eastAsia="de-DE"/>
        </w:rPr>
      </w:pPr>
      <w:r w:rsidRPr="00115A23">
        <w:rPr>
          <w:lang w:eastAsia="de-DE"/>
        </w:rPr>
        <w:t xml:space="preserve">        set;</w:t>
      </w:r>
    </w:p>
    <w:p w:rsidR="00115A23" w:rsidRPr="00115A23" w:rsidRDefault="00115A23" w:rsidP="00115A23">
      <w:pPr>
        <w:pStyle w:val="Code"/>
        <w:rPr>
          <w:lang w:eastAsia="de-DE"/>
        </w:rPr>
      </w:pPr>
      <w:r w:rsidRPr="00115A23">
        <w:rPr>
          <w:lang w:eastAsia="de-DE"/>
        </w:rPr>
        <w:t xml:space="preserve">    }</w:t>
      </w:r>
    </w:p>
    <w:p w:rsidR="00115A23" w:rsidRPr="00115A23" w:rsidRDefault="00115A23" w:rsidP="00115A23">
      <w:pPr>
        <w:pStyle w:val="Code"/>
        <w:rPr>
          <w:lang w:eastAsia="de-DE"/>
        </w:rPr>
      </w:pPr>
    </w:p>
    <w:p w:rsidR="00115A23" w:rsidRPr="00115A23" w:rsidRDefault="00115A23" w:rsidP="00115A23">
      <w:pPr>
        <w:pStyle w:val="Code"/>
        <w:rPr>
          <w:lang w:eastAsia="de-DE"/>
        </w:rPr>
      </w:pPr>
      <w:r w:rsidRPr="00115A23">
        <w:rPr>
          <w:lang w:eastAsia="de-DE"/>
        </w:rPr>
        <w:t xml:space="preserve">    [XmlElement]</w:t>
      </w:r>
    </w:p>
    <w:p w:rsidR="00115A23" w:rsidRPr="00115A23" w:rsidRDefault="00115A23" w:rsidP="00115A23">
      <w:pPr>
        <w:pStyle w:val="Code"/>
        <w:rPr>
          <w:lang w:eastAsia="de-DE"/>
        </w:rPr>
      </w:pPr>
      <w:r w:rsidRPr="00115A23">
        <w:rPr>
          <w:lang w:eastAsia="de-DE"/>
        </w:rPr>
        <w:t xml:space="preserve">    public List&lt;string&gt; Roles</w:t>
      </w:r>
    </w:p>
    <w:p w:rsidR="00115A23" w:rsidRPr="009C22AF" w:rsidRDefault="00115A23" w:rsidP="00115A23">
      <w:pPr>
        <w:pStyle w:val="Code"/>
        <w:rPr>
          <w:lang w:eastAsia="de-DE"/>
        </w:rPr>
      </w:pPr>
      <w:r w:rsidRPr="00115A23">
        <w:rPr>
          <w:lang w:eastAsia="de-DE"/>
        </w:rPr>
        <w:t xml:space="preserve">    </w:t>
      </w:r>
      <w:r w:rsidRPr="009C22AF">
        <w:rPr>
          <w:lang w:eastAsia="de-DE"/>
        </w:rPr>
        <w:t>{</w:t>
      </w:r>
    </w:p>
    <w:p w:rsidR="00115A23" w:rsidRPr="009C22AF" w:rsidRDefault="00115A23" w:rsidP="00115A23">
      <w:pPr>
        <w:pStyle w:val="Code"/>
        <w:rPr>
          <w:lang w:eastAsia="de-DE"/>
        </w:rPr>
      </w:pPr>
      <w:r w:rsidRPr="009C22AF">
        <w:rPr>
          <w:lang w:eastAsia="de-DE"/>
        </w:rPr>
        <w:t xml:space="preserve">        get;</w:t>
      </w:r>
    </w:p>
    <w:p w:rsidR="00115A23" w:rsidRPr="009C22AF" w:rsidRDefault="00115A23" w:rsidP="00115A23">
      <w:pPr>
        <w:pStyle w:val="Code"/>
        <w:rPr>
          <w:lang w:eastAsia="de-DE"/>
        </w:rPr>
      </w:pPr>
      <w:r w:rsidRPr="009C22AF">
        <w:rPr>
          <w:lang w:eastAsia="de-DE"/>
        </w:rPr>
        <w:t xml:space="preserve">        set;</w:t>
      </w:r>
    </w:p>
    <w:p w:rsidR="00115A23" w:rsidRPr="009C22AF" w:rsidRDefault="00115A23" w:rsidP="00115A23">
      <w:pPr>
        <w:pStyle w:val="Code"/>
        <w:rPr>
          <w:lang w:eastAsia="de-DE"/>
        </w:rPr>
      </w:pPr>
      <w:r w:rsidRPr="009C22AF">
        <w:rPr>
          <w:lang w:eastAsia="de-DE"/>
        </w:rPr>
        <w:t xml:space="preserve">    }</w:t>
      </w:r>
    </w:p>
    <w:p w:rsidR="00115A23" w:rsidRPr="007A0A19" w:rsidRDefault="00115A23" w:rsidP="007A0A19">
      <w:pPr>
        <w:pStyle w:val="Code"/>
      </w:pPr>
    </w:p>
    <w:p w:rsidR="00FF6ED3" w:rsidRPr="009C22AF" w:rsidRDefault="00115A23" w:rsidP="00115A23">
      <w:pPr>
        <w:pStyle w:val="CodeLast"/>
        <w:rPr>
          <w:lang w:eastAsia="de-DE"/>
        </w:rPr>
      </w:pPr>
      <w:r w:rsidRPr="009C22AF">
        <w:rPr>
          <w:lang w:eastAsia="de-DE"/>
        </w:rPr>
        <w:t>}</w:t>
      </w:r>
    </w:p>
    <w:p w:rsidR="00115A23" w:rsidRPr="00115A23" w:rsidRDefault="00115A23" w:rsidP="00115A23">
      <w:pPr>
        <w:pStyle w:val="BodyTextCont"/>
        <w:rPr>
          <w:lang w:eastAsia="de-DE"/>
        </w:rPr>
      </w:pPr>
      <w:r w:rsidRPr="00115A23">
        <w:rPr>
          <w:lang w:eastAsia="de-DE"/>
        </w:rPr>
        <w:t xml:space="preserve">Because the serialization uses the </w:t>
      </w:r>
      <w:proofErr w:type="spellStart"/>
      <w:r w:rsidRPr="00115A23">
        <w:rPr>
          <w:rStyle w:val="CodeInline"/>
        </w:rPr>
        <w:t>XmlSerializer</w:t>
      </w:r>
      <w:proofErr w:type="spellEnd"/>
      <w:r w:rsidR="00333A13">
        <w:rPr>
          <w:lang w:eastAsia="de-DE"/>
        </w:rPr>
        <w:t xml:space="preserve"> (</w:t>
      </w:r>
      <w:r>
        <w:rPr>
          <w:lang w:eastAsia="de-DE"/>
        </w:rPr>
        <w:t>shown in Listing 7-6</w:t>
      </w:r>
      <w:r w:rsidR="00333A13">
        <w:rPr>
          <w:lang w:eastAsia="de-DE"/>
        </w:rPr>
        <w:t xml:space="preserve">), all </w:t>
      </w:r>
      <w:r>
        <w:rPr>
          <w:lang w:eastAsia="de-DE"/>
        </w:rPr>
        <w:t>elements requir</w:t>
      </w:r>
      <w:r w:rsidR="00333A13">
        <w:rPr>
          <w:lang w:eastAsia="de-DE"/>
        </w:rPr>
        <w:t>ing</w:t>
      </w:r>
      <w:r>
        <w:rPr>
          <w:lang w:eastAsia="de-DE"/>
        </w:rPr>
        <w:t xml:space="preserve"> serialization </w:t>
      </w:r>
      <w:r w:rsidR="008B4D10">
        <w:rPr>
          <w:lang w:eastAsia="de-DE"/>
        </w:rPr>
        <w:t xml:space="preserve">are tagged with the </w:t>
      </w:r>
      <w:proofErr w:type="spellStart"/>
      <w:r w:rsidR="008B4D10" w:rsidRPr="008B4D10">
        <w:rPr>
          <w:rStyle w:val="CodeInline"/>
        </w:rPr>
        <w:t>XmlElement</w:t>
      </w:r>
      <w:proofErr w:type="spellEnd"/>
      <w:r w:rsidR="008B4D10">
        <w:rPr>
          <w:lang w:eastAsia="de-DE"/>
        </w:rPr>
        <w:t xml:space="preserve"> attribute.</w:t>
      </w:r>
      <w:r w:rsidR="00224067">
        <w:rPr>
          <w:lang w:eastAsia="de-DE"/>
        </w:rPr>
        <w:t xml:space="preserve"> The </w:t>
      </w:r>
      <w:r w:rsidR="00224067" w:rsidRPr="00224067">
        <w:rPr>
          <w:rStyle w:val="CodeInline"/>
        </w:rPr>
        <w:t>User</w:t>
      </w:r>
      <w:r w:rsidR="00224067">
        <w:rPr>
          <w:lang w:eastAsia="de-DE"/>
        </w:rPr>
        <w:t xml:space="preserve"> object contains all data </w:t>
      </w:r>
      <w:r w:rsidR="004D47F8">
        <w:rPr>
          <w:lang w:eastAsia="de-DE"/>
        </w:rPr>
        <w:t xml:space="preserve">pertaining to </w:t>
      </w:r>
      <w:r w:rsidR="00224067">
        <w:rPr>
          <w:lang w:eastAsia="de-DE"/>
        </w:rPr>
        <w:t>a specific account. This class is shown next.</w:t>
      </w:r>
    </w:p>
    <w:p w:rsidR="00FF6ED3" w:rsidRDefault="00577408" w:rsidP="00FF6ED3">
      <w:pPr>
        <w:pStyle w:val="CodeCaption"/>
      </w:pPr>
      <w:r>
        <w:t>Listing  7-</w:t>
      </w:r>
      <w:r w:rsidR="00481E3A">
        <w:fldChar w:fldCharType="begin"/>
      </w:r>
      <w:r w:rsidR="00481E3A">
        <w:instrText xml:space="preserve"> SEQ Listing_ \* ARABIC </w:instrText>
      </w:r>
      <w:r w:rsidR="00481E3A">
        <w:fldChar w:fldCharType="separate"/>
      </w:r>
      <w:r w:rsidR="00AD1909">
        <w:t>5</w:t>
      </w:r>
      <w:r w:rsidR="00481E3A">
        <w:fldChar w:fldCharType="end"/>
      </w:r>
      <w:r>
        <w:t xml:space="preserve">. The </w:t>
      </w:r>
      <w:r w:rsidR="00FF6ED3">
        <w:t xml:space="preserve">User class serializes a single user </w:t>
      </w:r>
    </w:p>
    <w:p w:rsidR="007A0A19" w:rsidRPr="007A0A19" w:rsidRDefault="007A0A19" w:rsidP="007A0A19">
      <w:pPr>
        <w:pStyle w:val="CodeFirst"/>
        <w:rPr>
          <w:lang w:eastAsia="de-DE"/>
        </w:rPr>
      </w:pPr>
      <w:r w:rsidRPr="007A0A19">
        <w:rPr>
          <w:lang w:eastAsia="de-DE"/>
        </w:rPr>
        <w:t>[Serializable]</w:t>
      </w:r>
    </w:p>
    <w:p w:rsidR="007A0A19" w:rsidRPr="007A0A19" w:rsidRDefault="007A0A19" w:rsidP="007A0A19">
      <w:pPr>
        <w:pStyle w:val="Code"/>
        <w:rPr>
          <w:lang w:eastAsia="de-DE"/>
        </w:rPr>
      </w:pPr>
      <w:r w:rsidRPr="007A0A19">
        <w:rPr>
          <w:lang w:eastAsia="de-DE"/>
        </w:rPr>
        <w:t>[DataContract]</w:t>
      </w:r>
    </w:p>
    <w:p w:rsidR="007A0A19" w:rsidRPr="007A0A19" w:rsidRDefault="007A0A19" w:rsidP="007A0A19">
      <w:pPr>
        <w:pStyle w:val="Code"/>
        <w:rPr>
          <w:lang w:eastAsia="de-DE"/>
        </w:rPr>
      </w:pPr>
      <w:r w:rsidRPr="007A0A19">
        <w:rPr>
          <w:lang w:eastAsia="de-DE"/>
        </w:rPr>
        <w:t>public class User</w:t>
      </w:r>
    </w:p>
    <w:p w:rsidR="007A0A19" w:rsidRPr="007A0A19" w:rsidRDefault="007A0A19" w:rsidP="007A0A19">
      <w:pPr>
        <w:pStyle w:val="Code"/>
        <w:rPr>
          <w:lang w:eastAsia="de-DE"/>
        </w:rPr>
      </w:pPr>
      <w:r w:rsidRPr="007A0A19">
        <w:rPr>
          <w:lang w:eastAsia="de-DE"/>
        </w:rPr>
        <w:t>{</w:t>
      </w:r>
    </w:p>
    <w:p w:rsidR="007A0A19" w:rsidRPr="007A0A19" w:rsidRDefault="007A0A19" w:rsidP="007A0A19">
      <w:pPr>
        <w:pStyle w:val="Code"/>
        <w:rPr>
          <w:lang w:eastAsia="de-DE"/>
        </w:rPr>
      </w:pPr>
      <w:r w:rsidRPr="007A0A19">
        <w:rPr>
          <w:lang w:eastAsia="de-DE"/>
        </w:rPr>
        <w:t xml:space="preserve">    public User()</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p>
    <w:p w:rsidR="007A0A19" w:rsidRDefault="007A0A19" w:rsidP="007A0A19">
      <w:pPr>
        <w:pStyle w:val="Code"/>
        <w:rPr>
          <w:lang w:eastAsia="de-DE"/>
        </w:rPr>
      </w:pPr>
      <w:r w:rsidRPr="007A0A19">
        <w:rPr>
          <w:lang w:eastAsia="de-DE"/>
        </w:rPr>
        <w:t xml:space="preserve">    public User(string name, string email, string passwordQuestion, </w:t>
      </w:r>
      <w:r>
        <w:rPr>
          <w:lang w:eastAsia="de-DE"/>
        </w:rPr>
        <w:sym w:font="Wingdings" w:char="F0C3"/>
      </w:r>
    </w:p>
    <w:p w:rsidR="007A0A19" w:rsidRDefault="007A0A19" w:rsidP="007A0A19">
      <w:pPr>
        <w:pStyle w:val="Code"/>
        <w:rPr>
          <w:lang w:eastAsia="de-DE"/>
        </w:rPr>
      </w:pPr>
      <w:r>
        <w:rPr>
          <w:lang w:eastAsia="de-DE"/>
        </w:rPr>
        <w:lastRenderedPageBreak/>
        <w:t xml:space="preserve">                </w:t>
      </w:r>
      <w:r w:rsidRPr="007A0A19">
        <w:rPr>
          <w:lang w:eastAsia="de-DE"/>
        </w:rPr>
        <w:t xml:space="preserve">string comment, bool isApproved, bool isLockedOut, </w:t>
      </w:r>
      <w:r>
        <w:rPr>
          <w:lang w:eastAsia="de-DE"/>
        </w:rPr>
        <w:sym w:font="Wingdings" w:char="F0C3"/>
      </w:r>
    </w:p>
    <w:p w:rsidR="007A0A19" w:rsidRDefault="007A0A19" w:rsidP="007A0A19">
      <w:pPr>
        <w:pStyle w:val="Code"/>
        <w:rPr>
          <w:lang w:eastAsia="de-DE"/>
        </w:rPr>
      </w:pPr>
      <w:r>
        <w:rPr>
          <w:lang w:eastAsia="de-DE"/>
        </w:rPr>
        <w:t xml:space="preserve">                </w:t>
      </w:r>
      <w:r w:rsidRPr="007A0A19">
        <w:rPr>
          <w:lang w:eastAsia="de-DE"/>
        </w:rPr>
        <w:t xml:space="preserve">DateTime creationDate, DateTime lastLoginDate, </w:t>
      </w:r>
      <w:r>
        <w:rPr>
          <w:lang w:eastAsia="de-DE"/>
        </w:rPr>
        <w:sym w:font="Wingdings" w:char="F0C3"/>
      </w:r>
    </w:p>
    <w:p w:rsidR="007A0A19" w:rsidRDefault="007A0A19" w:rsidP="007A0A19">
      <w:pPr>
        <w:pStyle w:val="Code"/>
        <w:rPr>
          <w:lang w:eastAsia="de-DE"/>
        </w:rPr>
      </w:pPr>
      <w:r>
        <w:rPr>
          <w:lang w:eastAsia="de-DE"/>
        </w:rPr>
        <w:t xml:space="preserve">                </w:t>
      </w:r>
      <w:r w:rsidRPr="007A0A19">
        <w:rPr>
          <w:lang w:eastAsia="de-DE"/>
        </w:rPr>
        <w:t xml:space="preserve">DateTime lastActivityDate, DateTime lastPasswordChangedDate, </w:t>
      </w:r>
      <w:r>
        <w:rPr>
          <w:lang w:eastAsia="de-DE"/>
        </w:rPr>
        <w:sym w:font="Wingdings" w:char="F0C3"/>
      </w:r>
    </w:p>
    <w:p w:rsidR="007A0A19" w:rsidRPr="007A0A19" w:rsidRDefault="007A0A19" w:rsidP="007A0A19">
      <w:pPr>
        <w:pStyle w:val="Code"/>
        <w:rPr>
          <w:lang w:eastAsia="de-DE"/>
        </w:rPr>
      </w:pPr>
      <w:r>
        <w:rPr>
          <w:lang w:eastAsia="de-DE"/>
        </w:rPr>
        <w:t xml:space="preserve">               </w:t>
      </w:r>
      <w:r w:rsidRPr="007A0A19">
        <w:rPr>
          <w:lang w:eastAsia="de-DE"/>
        </w:rPr>
        <w:t xml:space="preserve"> DateTime lastLockoutDate)</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this.UserName = name;</w:t>
      </w:r>
    </w:p>
    <w:p w:rsidR="007A0A19" w:rsidRPr="007A0A19" w:rsidRDefault="007A0A19" w:rsidP="007A0A19">
      <w:pPr>
        <w:pStyle w:val="Code"/>
        <w:rPr>
          <w:lang w:eastAsia="de-DE"/>
        </w:rPr>
      </w:pPr>
      <w:r w:rsidRPr="007A0A19">
        <w:rPr>
          <w:lang w:eastAsia="de-DE"/>
        </w:rPr>
        <w:t xml:space="preserve">        this.Email = email;</w:t>
      </w:r>
    </w:p>
    <w:p w:rsidR="007A0A19" w:rsidRPr="007A0A19" w:rsidRDefault="007A0A19" w:rsidP="007A0A19">
      <w:pPr>
        <w:pStyle w:val="Code"/>
        <w:rPr>
          <w:lang w:eastAsia="de-DE"/>
        </w:rPr>
      </w:pPr>
      <w:r w:rsidRPr="007A0A19">
        <w:rPr>
          <w:lang w:eastAsia="de-DE"/>
        </w:rPr>
        <w:t xml:space="preserve">        this.Comment = comment;</w:t>
      </w:r>
    </w:p>
    <w:p w:rsidR="007A0A19" w:rsidRPr="007A0A19" w:rsidRDefault="007A0A19" w:rsidP="007A0A19">
      <w:pPr>
        <w:pStyle w:val="Code"/>
        <w:rPr>
          <w:lang w:eastAsia="de-DE"/>
        </w:rPr>
      </w:pPr>
      <w:r w:rsidRPr="007A0A19">
        <w:rPr>
          <w:lang w:eastAsia="de-DE"/>
        </w:rPr>
        <w:t xml:space="preserve">        this.IsApproved = isApproved;</w:t>
      </w:r>
    </w:p>
    <w:p w:rsidR="007A0A19" w:rsidRPr="007A0A19" w:rsidRDefault="007A0A19" w:rsidP="007A0A19">
      <w:pPr>
        <w:pStyle w:val="Code"/>
        <w:rPr>
          <w:lang w:eastAsia="de-DE"/>
        </w:rPr>
      </w:pPr>
      <w:r w:rsidRPr="007A0A19">
        <w:rPr>
          <w:lang w:eastAsia="de-DE"/>
        </w:rPr>
        <w:t xml:space="preserve">        this.IsLockedOut = isLockedOut;</w:t>
      </w:r>
    </w:p>
    <w:p w:rsidR="007A0A19" w:rsidRPr="007A0A19" w:rsidRDefault="007A0A19" w:rsidP="007A0A19">
      <w:pPr>
        <w:pStyle w:val="Code"/>
        <w:rPr>
          <w:lang w:eastAsia="de-DE"/>
        </w:rPr>
      </w:pPr>
      <w:r w:rsidRPr="007A0A19">
        <w:rPr>
          <w:lang w:eastAsia="de-DE"/>
        </w:rPr>
        <w:t xml:space="preserve">        this.CreationDate = creationDate;</w:t>
      </w:r>
    </w:p>
    <w:p w:rsidR="007A0A19" w:rsidRPr="007A0A19" w:rsidRDefault="007A0A19" w:rsidP="007A0A19">
      <w:pPr>
        <w:pStyle w:val="Code"/>
        <w:rPr>
          <w:lang w:eastAsia="de-DE"/>
        </w:rPr>
      </w:pPr>
      <w:r w:rsidRPr="007A0A19">
        <w:rPr>
          <w:lang w:eastAsia="de-DE"/>
        </w:rPr>
        <w:t xml:space="preserve">        this.LastLoginDate = lastLoginDate;</w:t>
      </w:r>
    </w:p>
    <w:p w:rsidR="007A0A19" w:rsidRPr="007A0A19" w:rsidRDefault="007A0A19" w:rsidP="007A0A19">
      <w:pPr>
        <w:pStyle w:val="Code"/>
        <w:rPr>
          <w:lang w:eastAsia="de-DE"/>
        </w:rPr>
      </w:pPr>
      <w:r w:rsidRPr="007A0A19">
        <w:rPr>
          <w:lang w:eastAsia="de-DE"/>
        </w:rPr>
        <w:t xml:space="preserve">    </w:t>
      </w:r>
      <w:commentRangeStart w:id="14"/>
      <w:r w:rsidRPr="007A0A19">
        <w:rPr>
          <w:lang w:eastAsia="de-DE"/>
        </w:rPr>
        <w:t>}</w:t>
      </w:r>
      <w:commentRangeEnd w:id="14"/>
      <w:r w:rsidR="007A5CEC">
        <w:rPr>
          <w:rStyle w:val="Kommentarzeichen"/>
          <w:rFonts w:ascii="Times New Roman" w:hAnsi="Times New Roman"/>
          <w:noProof w:val="0"/>
        </w:rPr>
        <w:commentReference w:id="14"/>
      </w:r>
    </w:p>
    <w:p w:rsidR="007A0A19" w:rsidRPr="007A0A19" w:rsidRDefault="007A0A19" w:rsidP="007A0A19">
      <w:pPr>
        <w:pStyle w:val="Code"/>
        <w:rPr>
          <w:lang w:eastAsia="de-DE"/>
        </w:rPr>
      </w:pP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string Comment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DateTime CreationDate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string Email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[XmlAttribute]</w:t>
      </w:r>
    </w:p>
    <w:p w:rsidR="007A0A19" w:rsidRPr="007A0A19" w:rsidRDefault="007A0A19" w:rsidP="007A0A19">
      <w:pPr>
        <w:pStyle w:val="Code"/>
        <w:rPr>
          <w:lang w:eastAsia="de-DE"/>
        </w:rPr>
      </w:pPr>
      <w:r w:rsidRPr="007A0A19">
        <w:rPr>
          <w:lang w:eastAsia="de-DE"/>
        </w:rPr>
        <w:t xml:space="preserve">    public bool IsApproved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[XmlAttribute]</w:t>
      </w:r>
    </w:p>
    <w:p w:rsidR="007A0A19" w:rsidRPr="007A0A19" w:rsidRDefault="007A0A19" w:rsidP="007A0A19">
      <w:pPr>
        <w:pStyle w:val="Code"/>
        <w:rPr>
          <w:lang w:eastAsia="de-DE"/>
        </w:rPr>
      </w:pPr>
      <w:r w:rsidRPr="007A0A19">
        <w:rPr>
          <w:lang w:eastAsia="de-DE"/>
        </w:rPr>
        <w:t xml:space="preserve">    public bool IsLockedOut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DateTime LastActivityDate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DateTime LastLockoutDate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DateTime LastLoginDate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DateTime LastPasswordChangedDate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string PasswordQuestion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string PasswordAnswer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t xml:space="preserve">    public string UserName { get; set; }</w:t>
      </w: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[XmlElement]</w:t>
      </w:r>
    </w:p>
    <w:p w:rsidR="007A0A19" w:rsidRPr="007A0A19" w:rsidRDefault="007A0A19" w:rsidP="007A0A19">
      <w:pPr>
        <w:pStyle w:val="Code"/>
        <w:rPr>
          <w:lang w:eastAsia="de-DE"/>
        </w:rPr>
      </w:pPr>
      <w:r w:rsidRPr="007A0A19">
        <w:rPr>
          <w:lang w:eastAsia="de-DE"/>
        </w:rPr>
        <w:lastRenderedPageBreak/>
        <w:t xml:space="preserve">    public string Password { get; set; }</w:t>
      </w:r>
    </w:p>
    <w:p w:rsidR="007A0A19" w:rsidRPr="007A0A19" w:rsidRDefault="007A0A19" w:rsidP="007A0A19">
      <w:pPr>
        <w:pStyle w:val="Code"/>
        <w:rPr>
          <w:lang w:eastAsia="de-DE"/>
        </w:rPr>
      </w:pPr>
    </w:p>
    <w:p w:rsidR="007A0A19" w:rsidRPr="007A0A19" w:rsidRDefault="007A0A19" w:rsidP="007A0A19">
      <w:pPr>
        <w:pStyle w:val="Code"/>
        <w:rPr>
          <w:lang w:eastAsia="de-DE"/>
        </w:rPr>
      </w:pPr>
      <w:r w:rsidRPr="007A0A19">
        <w:rPr>
          <w:lang w:eastAsia="de-DE"/>
        </w:rPr>
        <w:t xml:space="preserve">    [DataMember]</w:t>
      </w:r>
    </w:p>
    <w:p w:rsidR="007A0A19" w:rsidRPr="007A0A19" w:rsidRDefault="007A0A19" w:rsidP="007A0A19">
      <w:pPr>
        <w:pStyle w:val="Code"/>
        <w:rPr>
          <w:lang w:eastAsia="de-DE"/>
        </w:rPr>
      </w:pPr>
      <w:r w:rsidRPr="007A0A19">
        <w:rPr>
          <w:lang w:eastAsia="de-DE"/>
        </w:rPr>
        <w:t xml:space="preserve">    [XmlArray(ElementName="Roles"), XmlArrayItem(ElementName="Role")]</w:t>
      </w:r>
    </w:p>
    <w:p w:rsidR="007A0A19" w:rsidRPr="007A0A19" w:rsidRDefault="007A0A19" w:rsidP="007A0A19">
      <w:pPr>
        <w:pStyle w:val="Code"/>
        <w:rPr>
          <w:lang w:eastAsia="de-DE"/>
        </w:rPr>
      </w:pPr>
      <w:r w:rsidRPr="007A0A19">
        <w:rPr>
          <w:lang w:eastAsia="de-DE"/>
        </w:rPr>
        <w:t xml:space="preserve">    public List&lt;string&gt; Roles</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get;</w:t>
      </w:r>
    </w:p>
    <w:p w:rsidR="007A0A19" w:rsidRPr="007A0A19" w:rsidRDefault="007A0A19" w:rsidP="007A0A19">
      <w:pPr>
        <w:pStyle w:val="Code"/>
        <w:rPr>
          <w:lang w:eastAsia="de-DE"/>
        </w:rPr>
      </w:pPr>
      <w:r w:rsidRPr="007A0A19">
        <w:rPr>
          <w:lang w:eastAsia="de-DE"/>
        </w:rPr>
        <w:t xml:space="preserve">        set;</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p>
    <w:p w:rsidR="007A0A19" w:rsidRPr="007A0A19" w:rsidRDefault="007A0A19" w:rsidP="007A0A19">
      <w:pPr>
        <w:pStyle w:val="Code"/>
        <w:rPr>
          <w:lang w:eastAsia="de-DE"/>
        </w:rPr>
      </w:pPr>
      <w:r w:rsidRPr="007A0A19">
        <w:rPr>
          <w:lang w:eastAsia="de-DE"/>
        </w:rPr>
        <w:t xml:space="preserve">    public bool ChangePassword(string oldPassword, string newPassword)</w:t>
      </w:r>
    </w:p>
    <w:p w:rsidR="007A0A19" w:rsidRPr="009C22AF" w:rsidRDefault="007A0A19" w:rsidP="007A0A19">
      <w:pPr>
        <w:pStyle w:val="Code"/>
        <w:rPr>
          <w:lang w:eastAsia="de-DE"/>
        </w:rPr>
      </w:pPr>
      <w:r w:rsidRPr="007A0A19">
        <w:rPr>
          <w:lang w:eastAsia="de-DE"/>
        </w:rPr>
        <w:t xml:space="preserve">    </w:t>
      </w:r>
      <w:r w:rsidRPr="009C22AF">
        <w:rPr>
          <w:lang w:eastAsia="de-DE"/>
        </w:rPr>
        <w:t>{</w:t>
      </w:r>
    </w:p>
    <w:p w:rsidR="007A0A19" w:rsidRPr="007A0A19" w:rsidRDefault="007A0A19" w:rsidP="007A0A19">
      <w:pPr>
        <w:pStyle w:val="Code"/>
        <w:rPr>
          <w:lang w:eastAsia="de-DE"/>
        </w:rPr>
      </w:pPr>
      <w:r w:rsidRPr="007A0A19">
        <w:rPr>
          <w:lang w:eastAsia="de-DE"/>
        </w:rPr>
        <w:t xml:space="preserve">        if (Password.Equals(oldPassword))</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Password = newPassword;</w:t>
      </w:r>
    </w:p>
    <w:p w:rsidR="007A0A19" w:rsidRPr="007A0A19" w:rsidRDefault="007A0A19" w:rsidP="007A0A19">
      <w:pPr>
        <w:pStyle w:val="Code"/>
        <w:rPr>
          <w:lang w:eastAsia="de-DE"/>
        </w:rPr>
      </w:pPr>
      <w:r w:rsidRPr="007A0A19">
        <w:rPr>
          <w:lang w:eastAsia="de-DE"/>
        </w:rPr>
        <w:t xml:space="preserve">            return true;</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return false;</w:t>
      </w:r>
    </w:p>
    <w:p w:rsidR="007A0A19" w:rsidRPr="007A0A19" w:rsidRDefault="007A0A19" w:rsidP="007A0A19">
      <w:pPr>
        <w:pStyle w:val="Code"/>
        <w:rPr>
          <w:lang w:eastAsia="de-DE"/>
        </w:rPr>
      </w:pPr>
      <w:r w:rsidRPr="007A0A19">
        <w:rPr>
          <w:lang w:eastAsia="de-DE"/>
        </w:rPr>
        <w:t xml:space="preserve">    }</w:t>
      </w:r>
    </w:p>
    <w:p w:rsidR="007A0A19" w:rsidRDefault="007A0A19" w:rsidP="007A0A19">
      <w:pPr>
        <w:pStyle w:val="Code"/>
        <w:rPr>
          <w:lang w:eastAsia="de-DE"/>
        </w:rPr>
      </w:pPr>
      <w:r w:rsidRPr="007A0A19">
        <w:rPr>
          <w:lang w:eastAsia="de-DE"/>
        </w:rPr>
        <w:t xml:space="preserve">    public bool ChangePasswordQuestionAndAnswer(string password, </w:t>
      </w:r>
      <w:r>
        <w:rPr>
          <w:lang w:eastAsia="de-DE"/>
        </w:rPr>
        <w:sym w:font="Wingdings" w:char="F0C3"/>
      </w:r>
    </w:p>
    <w:p w:rsidR="007A0A19" w:rsidRPr="007A0A19" w:rsidRDefault="007A0A19" w:rsidP="007A0A19">
      <w:pPr>
        <w:pStyle w:val="Code"/>
        <w:rPr>
          <w:lang w:eastAsia="de-DE"/>
        </w:rPr>
      </w:pPr>
      <w:r>
        <w:rPr>
          <w:lang w:eastAsia="de-DE"/>
        </w:rPr>
        <w:t xml:space="preserve">                </w:t>
      </w:r>
      <w:r w:rsidRPr="007A0A19">
        <w:rPr>
          <w:lang w:eastAsia="de-DE"/>
        </w:rPr>
        <w:t>string newPasswordQuestion, string newPasswordAnswer)</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if (Password.Equals(password))</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PasswordQuestion = newPasswordQuestion;</w:t>
      </w:r>
    </w:p>
    <w:p w:rsidR="007A0A19" w:rsidRPr="007A0A19" w:rsidRDefault="007A0A19" w:rsidP="007A0A19">
      <w:pPr>
        <w:pStyle w:val="Code"/>
        <w:rPr>
          <w:lang w:eastAsia="de-DE"/>
        </w:rPr>
      </w:pPr>
      <w:r w:rsidRPr="007A0A19">
        <w:rPr>
          <w:lang w:eastAsia="de-DE"/>
        </w:rPr>
        <w:t xml:space="preserve">            PasswordAnswer = newPasswordAnswer;</w:t>
      </w:r>
    </w:p>
    <w:p w:rsidR="007A0A19" w:rsidRPr="007A0A19" w:rsidRDefault="007A0A19" w:rsidP="007A0A19">
      <w:pPr>
        <w:pStyle w:val="Code"/>
        <w:rPr>
          <w:lang w:eastAsia="de-DE"/>
        </w:rPr>
      </w:pPr>
      <w:r w:rsidRPr="007A0A19">
        <w:rPr>
          <w:lang w:eastAsia="de-DE"/>
        </w:rPr>
        <w:t xml:space="preserve">            return true;</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return false;</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public string GetPassword(string passwordAnswer)</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return Password;</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public string ResetPassword()</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return Password;</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public string ResetPassword(string passwordAnswer)</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return Password;</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public bool UnlockUser()</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
        <w:rPr>
          <w:lang w:eastAsia="de-DE"/>
        </w:rPr>
      </w:pPr>
      <w:r w:rsidRPr="007A0A19">
        <w:rPr>
          <w:lang w:eastAsia="de-DE"/>
        </w:rPr>
        <w:t xml:space="preserve">        return IsLockedOut = false;</w:t>
      </w:r>
    </w:p>
    <w:p w:rsidR="007A0A19" w:rsidRPr="007A0A19" w:rsidRDefault="007A0A19" w:rsidP="007A0A19">
      <w:pPr>
        <w:pStyle w:val="Code"/>
        <w:rPr>
          <w:lang w:eastAsia="de-DE"/>
        </w:rPr>
      </w:pPr>
      <w:r w:rsidRPr="007A0A19">
        <w:rPr>
          <w:lang w:eastAsia="de-DE"/>
        </w:rPr>
        <w:t xml:space="preserve">    }</w:t>
      </w:r>
    </w:p>
    <w:p w:rsidR="007A0A19" w:rsidRPr="007A0A19" w:rsidRDefault="007A0A19" w:rsidP="007A0A19">
      <w:pPr>
        <w:pStyle w:val="CodeLast"/>
        <w:rPr>
          <w:lang w:eastAsia="de-DE"/>
        </w:rPr>
      </w:pPr>
      <w:r w:rsidRPr="007A0A19">
        <w:rPr>
          <w:lang w:eastAsia="de-DE"/>
        </w:rPr>
        <w:t>}</w:t>
      </w:r>
    </w:p>
    <w:p w:rsidR="007A0A19" w:rsidRDefault="007A0A19" w:rsidP="007A0A19">
      <w:pPr>
        <w:pStyle w:val="BodyTextCont"/>
      </w:pPr>
      <w:r>
        <w:t xml:space="preserve">This class supports two features. It must be transferred via the service and </w:t>
      </w:r>
      <w:r w:rsidR="004D47F8">
        <w:t xml:space="preserve">it is </w:t>
      </w:r>
      <w:r>
        <w:t xml:space="preserve">part of the data contract. A data contract in WCF defines the structure of complex data. </w:t>
      </w:r>
      <w:r w:rsidR="006E63AA">
        <w:t xml:space="preserve">Applying </w:t>
      </w:r>
      <w:r>
        <w:t xml:space="preserve">the </w:t>
      </w:r>
      <w:proofErr w:type="spellStart"/>
      <w:r w:rsidRPr="007A0A19">
        <w:rPr>
          <w:rStyle w:val="CodeInline"/>
        </w:rPr>
        <w:t>DataContract</w:t>
      </w:r>
      <w:proofErr w:type="spellEnd"/>
      <w:r w:rsidR="00E546B4">
        <w:rPr>
          <w:rStyle w:val="CodeInline"/>
        </w:rPr>
        <w:t xml:space="preserve"> </w:t>
      </w:r>
      <w:r w:rsidR="00E546B4">
        <w:t>a</w:t>
      </w:r>
      <w:r w:rsidR="00F86984" w:rsidRPr="00F86984">
        <w:t>ttribute</w:t>
      </w:r>
      <w:r>
        <w:t xml:space="preserve"> </w:t>
      </w:r>
      <w:r w:rsidR="00E546B4">
        <w:t xml:space="preserve">to </w:t>
      </w:r>
      <w:r w:rsidR="006E63AA">
        <w:t xml:space="preserve">a </w:t>
      </w:r>
      <w:r w:rsidR="00E546B4">
        <w:t>class</w:t>
      </w:r>
      <w:r w:rsidR="006E63AA">
        <w:t xml:space="preserve"> makes that class into a data contract</w:t>
      </w:r>
      <w:r>
        <w:t xml:space="preserve">. Each </w:t>
      </w:r>
      <w:proofErr w:type="spellStart"/>
      <w:r>
        <w:t>serializable</w:t>
      </w:r>
      <w:proofErr w:type="spellEnd"/>
      <w:r>
        <w:t xml:space="preserve"> member</w:t>
      </w:r>
      <w:r w:rsidR="006E63AA">
        <w:t xml:space="preserve"> in the data contract class</w:t>
      </w:r>
      <w:r>
        <w:t xml:space="preserve"> is tagged with</w:t>
      </w:r>
      <w:r w:rsidR="004D47F8">
        <w:t xml:space="preserve"> the</w:t>
      </w:r>
      <w:r>
        <w:t xml:space="preserve"> </w:t>
      </w:r>
      <w:proofErr w:type="spellStart"/>
      <w:r w:rsidRPr="007A0A19">
        <w:rPr>
          <w:rStyle w:val="CodeInline"/>
        </w:rPr>
        <w:t>DataMember</w:t>
      </w:r>
      <w:r>
        <w:rPr>
          <w:rStyle w:val="CodeInline"/>
        </w:rPr>
        <w:t>Attribute</w:t>
      </w:r>
      <w:proofErr w:type="spellEnd"/>
      <w:r>
        <w:t xml:space="preserve">. </w:t>
      </w:r>
      <w:r w:rsidR="006E63AA">
        <w:t>In our example t</w:t>
      </w:r>
      <w:r>
        <w:t xml:space="preserve">he same </w:t>
      </w:r>
      <w:r>
        <w:lastRenderedPageBreak/>
        <w:t xml:space="preserve">class is used </w:t>
      </w:r>
      <w:r w:rsidR="004D47F8">
        <w:t xml:space="preserve">internally </w:t>
      </w:r>
      <w:r>
        <w:t xml:space="preserve">to serialize the user objects </w:t>
      </w:r>
      <w:r w:rsidR="006E63AA">
        <w:t>to</w:t>
      </w:r>
      <w:r w:rsidR="004D47F8">
        <w:t xml:space="preserve"> </w:t>
      </w:r>
      <w:r>
        <w:t xml:space="preserve">the XML file. The </w:t>
      </w:r>
      <w:proofErr w:type="spellStart"/>
      <w:r w:rsidRPr="007A0A19">
        <w:rPr>
          <w:rStyle w:val="CodeInline"/>
        </w:rPr>
        <w:t>XmlElement</w:t>
      </w:r>
      <w:proofErr w:type="spellEnd"/>
      <w:r>
        <w:t xml:space="preserve"> attributes mark the element</w:t>
      </w:r>
      <w:r w:rsidR="004D47F8">
        <w:t>s</w:t>
      </w:r>
      <w:r w:rsidR="006E63AA">
        <w:t xml:space="preserve"> to be serialized</w:t>
      </w:r>
      <w:r>
        <w:t xml:space="preserve">. </w:t>
      </w:r>
    </w:p>
    <w:p w:rsidR="00414E38" w:rsidRDefault="007A0A19" w:rsidP="00414E38">
      <w:pPr>
        <w:pStyle w:val="BodyTextCont"/>
      </w:pPr>
      <w:r>
        <w:t>Each user can be the member of no</w:t>
      </w:r>
      <w:r w:rsidR="008E4A6E">
        <w:t>ne</w:t>
      </w:r>
      <w:r>
        <w:t xml:space="preserve">, one, or </w:t>
      </w:r>
      <w:r w:rsidR="008E4A6E">
        <w:t xml:space="preserve">many </w:t>
      </w:r>
      <w:r>
        <w:t>roles. The roles are simple strings stored in another collection. To reference the roles in the user object</w:t>
      </w:r>
      <w:r w:rsidR="004D47F8">
        <w:t>,</w:t>
      </w:r>
      <w:r>
        <w:t xml:space="preserve"> a copy of the role’s name is stored. </w:t>
      </w:r>
      <w:r w:rsidR="004D47F8">
        <w:t>A</w:t>
      </w:r>
      <w:r>
        <w:t xml:space="preserve"> </w:t>
      </w:r>
      <w:r w:rsidRPr="007A0A19">
        <w:rPr>
          <w:rStyle w:val="CodeInline"/>
        </w:rPr>
        <w:t>List&lt;string&gt;</w:t>
      </w:r>
      <w:r>
        <w:t xml:space="preserve"> object is used</w:t>
      </w:r>
      <w:r w:rsidR="004D47F8">
        <w:t xml:space="preserve"> internally</w:t>
      </w:r>
      <w:r>
        <w:t>. However, in XML</w:t>
      </w:r>
      <w:r w:rsidR="004D47F8">
        <w:t>,</w:t>
      </w:r>
      <w:r>
        <w:t xml:space="preserve"> the format should be more readabl</w:t>
      </w:r>
      <w:r w:rsidR="004D47F8">
        <w:t>e</w:t>
      </w:r>
      <w:r>
        <w:t xml:space="preserve">. The </w:t>
      </w:r>
      <w:proofErr w:type="spellStart"/>
      <w:r w:rsidRPr="007A0A19">
        <w:rPr>
          <w:rStyle w:val="CodeInline"/>
        </w:rPr>
        <w:t>XmlArray</w:t>
      </w:r>
      <w:proofErr w:type="spellEnd"/>
      <w:r>
        <w:t xml:space="preserve"> and </w:t>
      </w:r>
      <w:proofErr w:type="spellStart"/>
      <w:r w:rsidRPr="007A0A19">
        <w:rPr>
          <w:rStyle w:val="CodeInline"/>
        </w:rPr>
        <w:t>XmlArrayItem</w:t>
      </w:r>
      <w:proofErr w:type="spellEnd"/>
      <w:r>
        <w:t xml:space="preserve"> attributes </w:t>
      </w:r>
      <w:r w:rsidR="004D47F8">
        <w:t xml:space="preserve">ensure that </w:t>
      </w:r>
      <w:r>
        <w:t>the element names</w:t>
      </w:r>
      <w:r w:rsidR="004D47F8">
        <w:t xml:space="preserve"> are correct</w:t>
      </w:r>
      <w:r>
        <w:t>.</w:t>
      </w:r>
      <w:r w:rsidR="00224067">
        <w:t xml:space="preserve"> Refer to </w:t>
      </w:r>
      <w:r w:rsidR="004D47F8">
        <w:t>L</w:t>
      </w:r>
      <w:r w:rsidR="00224067">
        <w:t xml:space="preserve">isting 7-7 to </w:t>
      </w:r>
      <w:r w:rsidR="004D47F8">
        <w:t xml:space="preserve">view </w:t>
      </w:r>
      <w:r w:rsidR="00224067">
        <w:t xml:space="preserve">the </w:t>
      </w:r>
      <w:r w:rsidR="004D47F8">
        <w:t xml:space="preserve">created </w:t>
      </w:r>
      <w:r w:rsidR="00224067">
        <w:t>XML.</w:t>
      </w:r>
    </w:p>
    <w:p w:rsidR="00414E38" w:rsidRPr="00414E38" w:rsidRDefault="00414E38" w:rsidP="00414E38">
      <w:pPr>
        <w:pStyle w:val="BodyTextCont"/>
      </w:pPr>
      <w:r>
        <w:t>Finally, the helper class is shown here to complete the code need</w:t>
      </w:r>
      <w:r w:rsidR="004D47F8">
        <w:t>ed</w:t>
      </w:r>
      <w:r>
        <w:t xml:space="preserve"> to </w:t>
      </w:r>
      <w:r w:rsidR="006E63AA">
        <w:t xml:space="preserve">build </w:t>
      </w:r>
      <w:r>
        <w:t xml:space="preserve">the service. </w:t>
      </w:r>
    </w:p>
    <w:p w:rsidR="00FF6ED3" w:rsidRDefault="00FF6ED3" w:rsidP="00FF6ED3">
      <w:pPr>
        <w:pStyle w:val="CodeCaption"/>
      </w:pPr>
      <w:r>
        <w:t>Listing  7-</w:t>
      </w:r>
      <w:r w:rsidR="00481E3A">
        <w:fldChar w:fldCharType="begin"/>
      </w:r>
      <w:r w:rsidR="00481E3A">
        <w:instrText xml:space="preserve"> SEQ Listing_ \* ARABIC </w:instrText>
      </w:r>
      <w:r w:rsidR="00481E3A">
        <w:fldChar w:fldCharType="separate"/>
      </w:r>
      <w:r w:rsidR="00AD1909">
        <w:t>6</w:t>
      </w:r>
      <w:r w:rsidR="00481E3A">
        <w:fldChar w:fldCharType="end"/>
      </w:r>
      <w:r>
        <w:t>. A helper class that is used to access the data file</w:t>
      </w:r>
    </w:p>
    <w:p w:rsidR="00414E38" w:rsidRDefault="00414E38" w:rsidP="00414E38">
      <w:pPr>
        <w:pStyle w:val="CodeFirst"/>
      </w:pPr>
      <w:r>
        <w:t>internal static class FileManager</w:t>
      </w:r>
    </w:p>
    <w:p w:rsidR="00414E38" w:rsidRDefault="00414E38" w:rsidP="00414E38">
      <w:pPr>
        <w:pStyle w:val="Code"/>
      </w:pPr>
      <w:r>
        <w:t>{</w:t>
      </w:r>
    </w:p>
    <w:p w:rsidR="00414E38" w:rsidRDefault="00414E38" w:rsidP="00414E38">
      <w:pPr>
        <w:pStyle w:val="Code"/>
      </w:pPr>
      <w:r>
        <w:t xml:space="preserve">    private const string DATAPATH = "App_Data\\UserData.xml";</w:t>
      </w:r>
    </w:p>
    <w:p w:rsidR="00414E38" w:rsidRDefault="00414E38" w:rsidP="00414E38">
      <w:pPr>
        <w:pStyle w:val="Code"/>
      </w:pPr>
      <w:r>
        <w:t xml:space="preserve">    private static readonly string dataPath;</w:t>
      </w:r>
    </w:p>
    <w:p w:rsidR="00414E38" w:rsidRDefault="00414E38" w:rsidP="00414E38">
      <w:pPr>
        <w:pStyle w:val="Code"/>
      </w:pPr>
      <w:r>
        <w:t xml:space="preserve">    private static object locker = new object();</w:t>
      </w:r>
    </w:p>
    <w:p w:rsidR="00414E38" w:rsidRDefault="00414E38" w:rsidP="00414E38">
      <w:pPr>
        <w:pStyle w:val="Code"/>
      </w:pPr>
    </w:p>
    <w:p w:rsidR="00414E38" w:rsidRDefault="00414E38" w:rsidP="00414E38">
      <w:pPr>
        <w:pStyle w:val="Code"/>
      </w:pPr>
      <w:r>
        <w:t xml:space="preserve">    static FileManager()</w:t>
      </w:r>
    </w:p>
    <w:p w:rsidR="00414E38" w:rsidRDefault="00414E38" w:rsidP="00414E38">
      <w:pPr>
        <w:pStyle w:val="Code"/>
      </w:pPr>
      <w:r>
        <w:t xml:space="preserve">    {</w:t>
      </w:r>
    </w:p>
    <w:p w:rsidR="00414E38" w:rsidRDefault="00414E38" w:rsidP="00414E38">
      <w:pPr>
        <w:pStyle w:val="Code"/>
      </w:pPr>
      <w:r>
        <w:t xml:space="preserve">        Uri codeUri = new Uri(typeof(UserData).Assembly.CodeBase);</w:t>
      </w:r>
    </w:p>
    <w:p w:rsidR="00414E38" w:rsidRDefault="00414E38" w:rsidP="00414E38">
      <w:pPr>
        <w:pStyle w:val="Code"/>
      </w:pPr>
      <w:r>
        <w:t xml:space="preserve">        dataPath = Path.Combine(Directory.GetParent( </w:t>
      </w:r>
      <w:r>
        <w:sym w:font="Wingdings" w:char="F0C3"/>
      </w:r>
    </w:p>
    <w:p w:rsidR="00414E38" w:rsidRDefault="00414E38" w:rsidP="00414E38">
      <w:pPr>
        <w:pStyle w:val="Code"/>
      </w:pPr>
      <w:r>
        <w:t xml:space="preserve">                   Path.GetDirectoryName(codeUri.LocalPath)).FullName, DATAPATH);</w:t>
      </w:r>
    </w:p>
    <w:p w:rsidR="00414E38" w:rsidRDefault="00414E38" w:rsidP="00414E38">
      <w:pPr>
        <w:pStyle w:val="Code"/>
      </w:pPr>
      <w:r>
        <w:t xml:space="preserve">        // check file permissions</w:t>
      </w:r>
    </w:p>
    <w:p w:rsidR="00414E38" w:rsidRDefault="00414E38" w:rsidP="00414E38">
      <w:pPr>
        <w:pStyle w:val="Code"/>
      </w:pPr>
      <w:r>
        <w:t xml:space="preserve">        FileIOPermission permission = new FileIOPermission( </w:t>
      </w:r>
      <w:r>
        <w:sym w:font="Wingdings" w:char="F0C3"/>
      </w:r>
      <w:r>
        <w:t xml:space="preserve"> </w:t>
      </w:r>
    </w:p>
    <w:p w:rsidR="00414E38" w:rsidRDefault="00414E38" w:rsidP="00414E38">
      <w:pPr>
        <w:pStyle w:val="Code"/>
      </w:pPr>
      <w:r>
        <w:t xml:space="preserve">                         FileIOPermissionAccess.AllAccess, dataPath);</w:t>
      </w:r>
    </w:p>
    <w:p w:rsidR="00414E38" w:rsidRDefault="00414E38" w:rsidP="00414E38">
      <w:pPr>
        <w:pStyle w:val="Code"/>
      </w:pPr>
      <w:r>
        <w:t xml:space="preserve">        permission.Demand();</w:t>
      </w:r>
    </w:p>
    <w:p w:rsidR="00414E38" w:rsidRDefault="00414E38" w:rsidP="00414E38">
      <w:pPr>
        <w:pStyle w:val="Code"/>
      </w:pPr>
      <w:r>
        <w:t xml:space="preserve">    }</w:t>
      </w:r>
    </w:p>
    <w:p w:rsidR="00414E38" w:rsidRDefault="00414E38" w:rsidP="00414E38">
      <w:pPr>
        <w:pStyle w:val="Code"/>
      </w:pPr>
    </w:p>
    <w:p w:rsidR="00414E38" w:rsidRDefault="00414E38" w:rsidP="00414E38">
      <w:pPr>
        <w:pStyle w:val="Code"/>
      </w:pPr>
      <w:r>
        <w:t xml:space="preserve">    internal static UserData Load()</w:t>
      </w:r>
    </w:p>
    <w:p w:rsidR="00414E38" w:rsidRDefault="00414E38" w:rsidP="00414E38">
      <w:pPr>
        <w:pStyle w:val="Code"/>
      </w:pPr>
      <w:r>
        <w:t xml:space="preserve">    {</w:t>
      </w:r>
    </w:p>
    <w:p w:rsidR="00414E38" w:rsidRDefault="00414E38" w:rsidP="00414E38">
      <w:pPr>
        <w:pStyle w:val="Code"/>
      </w:pPr>
      <w:r>
        <w:t xml:space="preserve">        lock (locker)</w:t>
      </w:r>
    </w:p>
    <w:p w:rsidR="00414E38" w:rsidRDefault="00414E38" w:rsidP="00414E38">
      <w:pPr>
        <w:pStyle w:val="Code"/>
      </w:pPr>
      <w:r>
        <w:t xml:space="preserve">        {</w:t>
      </w:r>
    </w:p>
    <w:p w:rsidR="00414E38" w:rsidRDefault="00414E38" w:rsidP="00414E38">
      <w:pPr>
        <w:pStyle w:val="Code"/>
      </w:pPr>
      <w:r>
        <w:t xml:space="preserve">            XmlSerializer xs = new XmlSerializer(typeof(UserData));</w:t>
      </w:r>
    </w:p>
    <w:p w:rsidR="00414E38" w:rsidRDefault="00414E38" w:rsidP="00414E38">
      <w:pPr>
        <w:pStyle w:val="Code"/>
      </w:pPr>
      <w:r>
        <w:t xml:space="preserve">            UserData ud = null;</w:t>
      </w:r>
    </w:p>
    <w:p w:rsidR="00414E38" w:rsidRDefault="00414E38" w:rsidP="00414E38">
      <w:pPr>
        <w:pStyle w:val="Code"/>
      </w:pPr>
      <w:r>
        <w:t xml:space="preserve">            try</w:t>
      </w:r>
    </w:p>
    <w:p w:rsidR="00414E38" w:rsidRDefault="00414E38" w:rsidP="00414E38">
      <w:pPr>
        <w:pStyle w:val="Code"/>
      </w:pPr>
      <w:r>
        <w:t xml:space="preserve">            {</w:t>
      </w:r>
    </w:p>
    <w:p w:rsidR="00414E38" w:rsidRDefault="00414E38" w:rsidP="00414E38">
      <w:pPr>
        <w:pStyle w:val="Code"/>
      </w:pPr>
      <w:r>
        <w:t xml:space="preserve">                using (FileStream fs = new FileStream(dataPath, FileMode.Open))</w:t>
      </w:r>
    </w:p>
    <w:p w:rsidR="00414E38" w:rsidRDefault="00414E38" w:rsidP="00414E38">
      <w:pPr>
        <w:pStyle w:val="Code"/>
      </w:pPr>
      <w:r>
        <w:t xml:space="preserve">                {</w:t>
      </w:r>
    </w:p>
    <w:p w:rsidR="00414E38" w:rsidRDefault="00414E38" w:rsidP="00414E38">
      <w:pPr>
        <w:pStyle w:val="Code"/>
      </w:pPr>
      <w:r>
        <w:t xml:space="preserve">                    ud = xs.Deserialize(fs) as UserData;</w:t>
      </w:r>
    </w:p>
    <w:p w:rsidR="00414E38" w:rsidRDefault="00414E38" w:rsidP="00414E38">
      <w:pPr>
        <w:pStyle w:val="Code"/>
      </w:pPr>
      <w:r>
        <w:t xml:space="preserve">                }</w:t>
      </w:r>
    </w:p>
    <w:p w:rsidR="00414E38" w:rsidRDefault="00414E38" w:rsidP="00414E38">
      <w:pPr>
        <w:pStyle w:val="Code"/>
      </w:pPr>
      <w:r>
        <w:t xml:space="preserve">            }</w:t>
      </w:r>
    </w:p>
    <w:p w:rsidR="00414E38" w:rsidRDefault="00414E38" w:rsidP="00414E38">
      <w:pPr>
        <w:pStyle w:val="Code"/>
      </w:pPr>
      <w:r>
        <w:t xml:space="preserve">            catch</w:t>
      </w:r>
    </w:p>
    <w:p w:rsidR="00414E38" w:rsidRDefault="00414E38" w:rsidP="00414E38">
      <w:pPr>
        <w:pStyle w:val="Code"/>
      </w:pPr>
      <w:r>
        <w:t xml:space="preserve">            {</w:t>
      </w:r>
    </w:p>
    <w:p w:rsidR="00414E38" w:rsidRDefault="00414E38" w:rsidP="00414E38">
      <w:pPr>
        <w:pStyle w:val="Code"/>
      </w:pPr>
      <w:r>
        <w:t xml:space="preserve">                // save rudimentary format</w:t>
      </w:r>
    </w:p>
    <w:p w:rsidR="00414E38" w:rsidRDefault="00414E38" w:rsidP="00414E38">
      <w:pPr>
        <w:pStyle w:val="Code"/>
      </w:pPr>
      <w:r>
        <w:t xml:space="preserve">                ud = new UserData();</w:t>
      </w:r>
    </w:p>
    <w:p w:rsidR="00414E38" w:rsidRDefault="00414E38" w:rsidP="00414E38">
      <w:pPr>
        <w:pStyle w:val="Code"/>
      </w:pPr>
      <w:r>
        <w:t xml:space="preserve">                Save(ud);</w:t>
      </w:r>
    </w:p>
    <w:p w:rsidR="00414E38" w:rsidRDefault="00414E38" w:rsidP="00414E38">
      <w:pPr>
        <w:pStyle w:val="Code"/>
      </w:pPr>
      <w:r>
        <w:t xml:space="preserve">            }</w:t>
      </w:r>
    </w:p>
    <w:p w:rsidR="00414E38" w:rsidRDefault="00414E38" w:rsidP="00414E38">
      <w:pPr>
        <w:pStyle w:val="Code"/>
      </w:pPr>
      <w:r>
        <w:t xml:space="preserve">            return ud;</w:t>
      </w:r>
    </w:p>
    <w:p w:rsidR="00414E38" w:rsidRDefault="00414E38" w:rsidP="00414E38">
      <w:pPr>
        <w:pStyle w:val="Code"/>
      </w:pPr>
      <w:r>
        <w:t xml:space="preserve">        }</w:t>
      </w:r>
    </w:p>
    <w:p w:rsidR="00414E38" w:rsidRDefault="00414E38" w:rsidP="00414E38">
      <w:pPr>
        <w:pStyle w:val="Code"/>
      </w:pPr>
      <w:r>
        <w:t xml:space="preserve">    }</w:t>
      </w:r>
    </w:p>
    <w:p w:rsidR="00414E38" w:rsidRDefault="00414E38" w:rsidP="00414E38">
      <w:pPr>
        <w:pStyle w:val="Code"/>
      </w:pPr>
    </w:p>
    <w:p w:rsidR="00414E38" w:rsidRDefault="00414E38" w:rsidP="00414E38">
      <w:pPr>
        <w:pStyle w:val="Code"/>
      </w:pPr>
      <w:r>
        <w:t xml:space="preserve">    internal static void Save(UserData ud)</w:t>
      </w:r>
    </w:p>
    <w:p w:rsidR="00414E38" w:rsidRDefault="00414E38" w:rsidP="00414E38">
      <w:pPr>
        <w:pStyle w:val="Code"/>
      </w:pPr>
      <w:r>
        <w:lastRenderedPageBreak/>
        <w:t xml:space="preserve">    {</w:t>
      </w:r>
    </w:p>
    <w:p w:rsidR="00414E38" w:rsidRDefault="00414E38" w:rsidP="00414E38">
      <w:pPr>
        <w:pStyle w:val="Code"/>
      </w:pPr>
      <w:r>
        <w:t xml:space="preserve">        lock (locker)</w:t>
      </w:r>
    </w:p>
    <w:p w:rsidR="00414E38" w:rsidRDefault="00414E38" w:rsidP="00414E38">
      <w:pPr>
        <w:pStyle w:val="Code"/>
      </w:pPr>
      <w:r>
        <w:t xml:space="preserve">        {</w:t>
      </w:r>
    </w:p>
    <w:p w:rsidR="00414E38" w:rsidRDefault="00414E38" w:rsidP="00414E38">
      <w:pPr>
        <w:pStyle w:val="Code"/>
      </w:pPr>
      <w:r>
        <w:t xml:space="preserve">            XmlSerializer xs = new XmlSerializer(typeof(UserData));</w:t>
      </w:r>
    </w:p>
    <w:p w:rsidR="00414E38" w:rsidRDefault="00414E38" w:rsidP="00414E38">
      <w:pPr>
        <w:pStyle w:val="Code"/>
      </w:pPr>
      <w:r>
        <w:t xml:space="preserve">            using (FileStream fs = new FileStream(dataPath, FileMode.Create))</w:t>
      </w:r>
    </w:p>
    <w:p w:rsidR="00414E38" w:rsidRDefault="00414E38" w:rsidP="00414E38">
      <w:pPr>
        <w:pStyle w:val="Code"/>
      </w:pPr>
      <w:r>
        <w:t xml:space="preserve">            {</w:t>
      </w:r>
    </w:p>
    <w:p w:rsidR="00414E38" w:rsidRDefault="00414E38" w:rsidP="00414E38">
      <w:pPr>
        <w:pStyle w:val="Code"/>
      </w:pPr>
      <w:r>
        <w:t xml:space="preserve">                xs.Serialize(fs, ud);</w:t>
      </w:r>
    </w:p>
    <w:p w:rsidR="00414E38" w:rsidRDefault="00414E38" w:rsidP="00414E38">
      <w:pPr>
        <w:pStyle w:val="Code"/>
      </w:pPr>
      <w:r>
        <w:t xml:space="preserve">            }</w:t>
      </w:r>
    </w:p>
    <w:p w:rsidR="00414E38" w:rsidRDefault="00414E38" w:rsidP="00414E38">
      <w:pPr>
        <w:pStyle w:val="Code"/>
      </w:pPr>
      <w:r>
        <w:t xml:space="preserve">        }</w:t>
      </w:r>
    </w:p>
    <w:p w:rsidR="00414E38" w:rsidRDefault="00414E38" w:rsidP="00414E38">
      <w:pPr>
        <w:pStyle w:val="Code"/>
      </w:pPr>
      <w:r>
        <w:t xml:space="preserve">    }</w:t>
      </w:r>
    </w:p>
    <w:p w:rsidR="00414E38" w:rsidRDefault="00414E38" w:rsidP="00414E38">
      <w:pPr>
        <w:pStyle w:val="Code"/>
      </w:pPr>
    </w:p>
    <w:p w:rsidR="00414E38" w:rsidRDefault="00414E38" w:rsidP="00414E38">
      <w:pPr>
        <w:pStyle w:val="Code"/>
      </w:pPr>
      <w:r>
        <w:t xml:space="preserve">    internal static string CalculateSHA1(string text)</w:t>
      </w:r>
    </w:p>
    <w:p w:rsidR="00414E38" w:rsidRDefault="00414E38" w:rsidP="00414E38">
      <w:pPr>
        <w:pStyle w:val="Code"/>
      </w:pPr>
      <w:r>
        <w:t xml:space="preserve">    {</w:t>
      </w:r>
    </w:p>
    <w:p w:rsidR="00414E38" w:rsidRDefault="00414E38" w:rsidP="00414E38">
      <w:pPr>
        <w:pStyle w:val="Code"/>
      </w:pPr>
      <w:r>
        <w:t xml:space="preserve">        byte[] buffer = Encoding.ASCII.GetBytes(text);</w:t>
      </w:r>
    </w:p>
    <w:p w:rsidR="00414E38" w:rsidRDefault="00414E38" w:rsidP="00414E38">
      <w:pPr>
        <w:pStyle w:val="Code"/>
      </w:pPr>
      <w:r>
        <w:t xml:space="preserve">        SHA1CryptoServiceProvider cryptoTransformSHA1 = </w:t>
      </w:r>
      <w:r>
        <w:sym w:font="Wingdings" w:char="F0C3"/>
      </w:r>
    </w:p>
    <w:p w:rsidR="00414E38" w:rsidRDefault="00414E38" w:rsidP="00414E38">
      <w:pPr>
        <w:pStyle w:val="Code"/>
      </w:pPr>
      <w:r>
        <w:t xml:space="preserve">                                  new SHA1CryptoServiceProvider();</w:t>
      </w:r>
    </w:p>
    <w:p w:rsidR="00414E38" w:rsidRDefault="00414E38" w:rsidP="00414E38">
      <w:pPr>
        <w:pStyle w:val="Code"/>
      </w:pPr>
      <w:r>
        <w:t xml:space="preserve">        string hash = BitConverter.ToString( </w:t>
      </w:r>
      <w:r>
        <w:sym w:font="Wingdings" w:char="F0C3"/>
      </w:r>
    </w:p>
    <w:p w:rsidR="00414E38" w:rsidRDefault="00414E38" w:rsidP="00414E38">
      <w:pPr>
        <w:pStyle w:val="Code"/>
      </w:pPr>
      <w:r>
        <w:t xml:space="preserve">                      cryptoTransformSHA1.ComputeHash(buffer));</w:t>
      </w:r>
    </w:p>
    <w:p w:rsidR="00414E38" w:rsidRDefault="00414E38" w:rsidP="00414E38">
      <w:pPr>
        <w:pStyle w:val="Code"/>
      </w:pPr>
      <w:r>
        <w:t xml:space="preserve">        return hash;</w:t>
      </w:r>
    </w:p>
    <w:p w:rsidR="00414E38" w:rsidRDefault="00414E38" w:rsidP="00414E38">
      <w:pPr>
        <w:pStyle w:val="Code"/>
      </w:pPr>
      <w:r>
        <w:t xml:space="preserve">    }</w:t>
      </w:r>
    </w:p>
    <w:p w:rsidR="00577408" w:rsidRDefault="00414E38" w:rsidP="00414E38">
      <w:pPr>
        <w:pStyle w:val="CodeLast"/>
      </w:pPr>
      <w:r>
        <w:t>}</w:t>
      </w:r>
    </w:p>
    <w:p w:rsidR="00414E38" w:rsidRDefault="00414E38" w:rsidP="00414E38">
      <w:pPr>
        <w:pStyle w:val="BodyTextCont"/>
      </w:pPr>
      <w:r>
        <w:t xml:space="preserve">The class is static and provides three methods. With </w:t>
      </w:r>
      <w:r w:rsidRPr="00414E38">
        <w:rPr>
          <w:rStyle w:val="CodeInline"/>
        </w:rPr>
        <w:t>Load</w:t>
      </w:r>
      <w:r w:rsidR="004D47F8">
        <w:t xml:space="preserve">, </w:t>
      </w:r>
      <w:r>
        <w:t xml:space="preserve">the caller can retrieve the current </w:t>
      </w:r>
      <w:r w:rsidR="00286ECE">
        <w:t>contents of the stored data</w:t>
      </w:r>
      <w:r>
        <w:t xml:space="preserve">. </w:t>
      </w:r>
      <w:r w:rsidR="006E63AA">
        <w:t xml:space="preserve">In </w:t>
      </w:r>
      <w:r w:rsidRPr="00414E38">
        <w:rPr>
          <w:rStyle w:val="CodeInline"/>
        </w:rPr>
        <w:t>Save</w:t>
      </w:r>
      <w:r w:rsidR="004D47F8">
        <w:t xml:space="preserve">, </w:t>
      </w:r>
      <w:r>
        <w:t xml:space="preserve">the </w:t>
      </w:r>
      <w:r w:rsidR="00286ECE">
        <w:t xml:space="preserve">data </w:t>
      </w:r>
      <w:r>
        <w:t xml:space="preserve">is written back to </w:t>
      </w:r>
      <w:r w:rsidR="00286ECE">
        <w:t>disk</w:t>
      </w:r>
      <w:r>
        <w:t xml:space="preserve">. Both methods block concurrent threads because </w:t>
      </w:r>
      <w:r w:rsidR="004D47F8">
        <w:t>this is</w:t>
      </w:r>
      <w:r>
        <w:t xml:space="preserve"> a multi-threaded environment. </w:t>
      </w:r>
      <w:r w:rsidR="00396FC7">
        <w:t xml:space="preserve">The thread handling </w:t>
      </w:r>
      <w:r>
        <w:t>is in neither way optimized but gives you the idea what you should be aware of.</w:t>
      </w:r>
    </w:p>
    <w:p w:rsidR="00414E38" w:rsidRDefault="00414E38" w:rsidP="00414E38">
      <w:pPr>
        <w:pStyle w:val="BodyTextCont"/>
      </w:pPr>
      <w:r>
        <w:t xml:space="preserve">The </w:t>
      </w:r>
      <w:r w:rsidRPr="00414E38">
        <w:rPr>
          <w:rStyle w:val="CodeInline"/>
        </w:rPr>
        <w:t>CalculateSHA1</w:t>
      </w:r>
      <w:r>
        <w:t xml:space="preserve"> method create</w:t>
      </w:r>
      <w:r w:rsidR="00224067">
        <w:t>s</w:t>
      </w:r>
      <w:r>
        <w:t xml:space="preserve"> the SHA1 hash of a given string. It’s used internally to hash the password.</w:t>
      </w:r>
    </w:p>
    <w:p w:rsidR="00414E38" w:rsidRPr="00414E38" w:rsidRDefault="00414E38" w:rsidP="00414E38">
      <w:pPr>
        <w:pStyle w:val="BodyTextCont"/>
      </w:pPr>
      <w:r>
        <w:t xml:space="preserve">If everything works </w:t>
      </w:r>
      <w:r w:rsidR="00286ECE">
        <w:t>as intended</w:t>
      </w:r>
      <w:r w:rsidR="004D47F8">
        <w:t>,</w:t>
      </w:r>
      <w:r>
        <w:t xml:space="preserve"> the service creates a XML file similar to the one shown in the following code listing. </w:t>
      </w:r>
    </w:p>
    <w:p w:rsidR="007A0A19" w:rsidRDefault="007A0A19" w:rsidP="007A0A19">
      <w:pPr>
        <w:pStyle w:val="CodeCaption"/>
      </w:pPr>
      <w:r>
        <w:t>Listing  7-</w:t>
      </w:r>
      <w:r w:rsidR="00481E3A">
        <w:fldChar w:fldCharType="begin"/>
      </w:r>
      <w:r w:rsidR="00481E3A">
        <w:instrText xml:space="preserve"> SEQ Listing_ \* ARABIC </w:instrText>
      </w:r>
      <w:r w:rsidR="00481E3A">
        <w:fldChar w:fldCharType="separate"/>
      </w:r>
      <w:r w:rsidR="00AD1909">
        <w:t>7</w:t>
      </w:r>
      <w:r w:rsidR="00481E3A">
        <w:fldChar w:fldCharType="end"/>
      </w:r>
      <w:r>
        <w:t>. The data file filled with some users and roles</w:t>
      </w:r>
    </w:p>
    <w:p w:rsidR="00294EE1" w:rsidRDefault="00294EE1" w:rsidP="00294EE1">
      <w:pPr>
        <w:pStyle w:val="CodeFirst"/>
      </w:pPr>
      <w:r>
        <w:t>&lt;?xml version="1.0"?&gt;</w:t>
      </w:r>
    </w:p>
    <w:p w:rsidR="00294EE1" w:rsidRDefault="00294EE1" w:rsidP="00294EE1">
      <w:pPr>
        <w:pStyle w:val="Code"/>
      </w:pPr>
      <w:r>
        <w:t>&lt;UserData xmlns:xsi="http://www.w3.org/2001/XMLSchema-instance" xmlns:xsd="http://www.w3.org/2001/XMLSchema"&gt;</w:t>
      </w:r>
    </w:p>
    <w:p w:rsidR="00294EE1" w:rsidRDefault="00294EE1" w:rsidP="00294EE1">
      <w:pPr>
        <w:pStyle w:val="Code"/>
      </w:pPr>
      <w:r>
        <w:t xml:space="preserve">  &lt;Users IsApproved="false" IsLockedOut="false"&gt;</w:t>
      </w:r>
    </w:p>
    <w:p w:rsidR="00294EE1" w:rsidRDefault="00294EE1" w:rsidP="00294EE1">
      <w:pPr>
        <w:pStyle w:val="Code"/>
      </w:pPr>
      <w:r>
        <w:t xml:space="preserve">    &lt;Comment&gt;Test&lt;/Comment&gt;</w:t>
      </w:r>
    </w:p>
    <w:p w:rsidR="00294EE1" w:rsidRDefault="00294EE1" w:rsidP="00294EE1">
      <w:pPr>
        <w:pStyle w:val="Code"/>
      </w:pPr>
      <w:r>
        <w:t xml:space="preserve">    &lt;CreationDate&gt;2009-04-30T13:12:23.6008895+02:00&lt;/CreationDate&gt;</w:t>
      </w:r>
    </w:p>
    <w:p w:rsidR="00294EE1" w:rsidRDefault="00294EE1" w:rsidP="00294EE1">
      <w:pPr>
        <w:pStyle w:val="Code"/>
      </w:pPr>
      <w:r>
        <w:t xml:space="preserve">    &lt;Email&gt;krause@comzept.de&lt;/Email&gt;</w:t>
      </w:r>
    </w:p>
    <w:p w:rsidR="00294EE1" w:rsidRDefault="00294EE1" w:rsidP="00294EE1">
      <w:pPr>
        <w:pStyle w:val="Code"/>
      </w:pPr>
      <w:r>
        <w:t xml:space="preserve">    &lt;LastActivityDate&gt;0001-01-01T01:00:00+01:00&lt;/LastActivityDate&gt;</w:t>
      </w:r>
    </w:p>
    <w:p w:rsidR="00294EE1" w:rsidRDefault="00294EE1" w:rsidP="00294EE1">
      <w:pPr>
        <w:pStyle w:val="Code"/>
      </w:pPr>
      <w:r>
        <w:t xml:space="preserve">    &lt;LastLockoutDate&gt;0001-01-01T01:00:00+01:00&lt;/LastLockoutDate&gt;</w:t>
      </w:r>
    </w:p>
    <w:p w:rsidR="00294EE1" w:rsidRDefault="00294EE1" w:rsidP="00294EE1">
      <w:pPr>
        <w:pStyle w:val="Code"/>
      </w:pPr>
      <w:r>
        <w:t xml:space="preserve">    &lt;LastLoginDate&gt;0001-01-01T01:00:00+01:00&lt;/LastLoginDate&gt;</w:t>
      </w:r>
    </w:p>
    <w:p w:rsidR="00294EE1" w:rsidRDefault="00294EE1" w:rsidP="00294EE1">
      <w:pPr>
        <w:pStyle w:val="Code"/>
      </w:pPr>
      <w:r>
        <w:t xml:space="preserve">    &lt;LastPasswordChangedDate&gt;0001-01-01T01:00:00+01:00&lt;/LastPasswordChangedDate&gt;</w:t>
      </w:r>
    </w:p>
    <w:p w:rsidR="00294EE1" w:rsidRDefault="00294EE1" w:rsidP="00294EE1">
      <w:pPr>
        <w:pStyle w:val="Code"/>
      </w:pPr>
      <w:r>
        <w:t xml:space="preserve">    &lt;UserName&gt;JoergKrause&lt;/UserName&gt;</w:t>
      </w:r>
    </w:p>
    <w:p w:rsidR="00294EE1" w:rsidRDefault="00294EE1" w:rsidP="00294EE1">
      <w:pPr>
        <w:pStyle w:val="Code"/>
      </w:pPr>
      <w:r>
        <w:t xml:space="preserve">    &lt;Roles /&gt;</w:t>
      </w:r>
    </w:p>
    <w:p w:rsidR="00294EE1" w:rsidRDefault="00294EE1" w:rsidP="00294EE1">
      <w:pPr>
        <w:pStyle w:val="Code"/>
      </w:pPr>
      <w:r>
        <w:t xml:space="preserve">  &lt;/Users&gt;</w:t>
      </w:r>
    </w:p>
    <w:p w:rsidR="00294EE1" w:rsidRDefault="00294EE1" w:rsidP="00294EE1">
      <w:pPr>
        <w:pStyle w:val="Code"/>
      </w:pPr>
      <w:r>
        <w:t xml:space="preserve">  &lt;Users IsApproved="true" IsLockedOut="false"&gt;</w:t>
      </w:r>
    </w:p>
    <w:p w:rsidR="00294EE1" w:rsidRDefault="00294EE1" w:rsidP="00294EE1">
      <w:pPr>
        <w:pStyle w:val="Code"/>
      </w:pPr>
      <w:r>
        <w:t xml:space="preserve">    &lt;Comment /&gt;</w:t>
      </w:r>
    </w:p>
    <w:p w:rsidR="00294EE1" w:rsidRDefault="00294EE1" w:rsidP="00294EE1">
      <w:pPr>
        <w:pStyle w:val="Code"/>
      </w:pPr>
      <w:r>
        <w:t xml:space="preserve">    &lt;CreationDate&gt;2009-04-30T19:06:42.3928895+02:00&lt;/CreationDate&gt;</w:t>
      </w:r>
    </w:p>
    <w:p w:rsidR="00294EE1" w:rsidRDefault="00294EE1" w:rsidP="00294EE1">
      <w:pPr>
        <w:pStyle w:val="Code"/>
      </w:pPr>
      <w:r>
        <w:t xml:space="preserve">    &lt;Email&gt;nissan@comzept.de&lt;/Email&gt;</w:t>
      </w:r>
    </w:p>
    <w:p w:rsidR="00294EE1" w:rsidRDefault="00294EE1" w:rsidP="00294EE1">
      <w:pPr>
        <w:pStyle w:val="Code"/>
      </w:pPr>
      <w:r>
        <w:t xml:space="preserve">    &lt;LastActivityDate&gt;0001-01-01T00:00:00&lt;/LastActivityDate&gt;</w:t>
      </w:r>
    </w:p>
    <w:p w:rsidR="00294EE1" w:rsidRDefault="00294EE1" w:rsidP="00294EE1">
      <w:pPr>
        <w:pStyle w:val="Code"/>
      </w:pPr>
      <w:r>
        <w:lastRenderedPageBreak/>
        <w:t xml:space="preserve">    &lt;LastLockoutDate&gt;0001-01-01T00:00:00&lt;/LastLockoutDate&gt;</w:t>
      </w:r>
    </w:p>
    <w:p w:rsidR="00294EE1" w:rsidRDefault="00294EE1" w:rsidP="00294EE1">
      <w:pPr>
        <w:pStyle w:val="Code"/>
      </w:pPr>
      <w:r>
        <w:t xml:space="preserve">    &lt;LastLoginDate&gt;0001-01-01T00:00:00&lt;/LastLoginDate&gt;</w:t>
      </w:r>
    </w:p>
    <w:p w:rsidR="00294EE1" w:rsidRDefault="00294EE1" w:rsidP="00294EE1">
      <w:pPr>
        <w:pStyle w:val="Code"/>
      </w:pPr>
      <w:r>
        <w:t xml:space="preserve">    &lt;LastPasswordChangedDate&gt;0001-01-01T00:00:00&lt;/LastPasswordChangedDate&gt;</w:t>
      </w:r>
    </w:p>
    <w:p w:rsidR="00294EE1" w:rsidRDefault="00294EE1" w:rsidP="00294EE1">
      <w:pPr>
        <w:pStyle w:val="Code"/>
      </w:pPr>
      <w:r>
        <w:t xml:space="preserve">    &lt;UserName&gt;BerndAlbrecht&lt;/UserName&gt;</w:t>
      </w:r>
    </w:p>
    <w:p w:rsidR="00294EE1" w:rsidRDefault="00294EE1" w:rsidP="00294EE1">
      <w:pPr>
        <w:pStyle w:val="Code"/>
      </w:pPr>
      <w:r>
        <w:t xml:space="preserve">    &lt;Password&gt;56-5E-E9-0F-A9-60-2C-0C-16-49-1A-7A-0F-3F-6C-70-D9-17-A3-2B&lt;/Password&gt;</w:t>
      </w:r>
    </w:p>
    <w:p w:rsidR="00294EE1" w:rsidRDefault="00294EE1" w:rsidP="00294EE1">
      <w:pPr>
        <w:pStyle w:val="Code"/>
      </w:pPr>
      <w:r>
        <w:t xml:space="preserve">    &lt;Roles&gt;</w:t>
      </w:r>
    </w:p>
    <w:p w:rsidR="00294EE1" w:rsidRDefault="00294EE1" w:rsidP="00294EE1">
      <w:pPr>
        <w:pStyle w:val="Code"/>
      </w:pPr>
      <w:r>
        <w:t xml:space="preserve">      &lt;Role&gt;User&lt;/Role&gt;</w:t>
      </w:r>
    </w:p>
    <w:p w:rsidR="00294EE1" w:rsidRDefault="00294EE1" w:rsidP="00294EE1">
      <w:pPr>
        <w:pStyle w:val="Code"/>
      </w:pPr>
      <w:r>
        <w:t xml:space="preserve">      &lt;Role&gt;Contributor&lt;/Role&gt;</w:t>
      </w:r>
    </w:p>
    <w:p w:rsidR="00294EE1" w:rsidRDefault="00294EE1" w:rsidP="00294EE1">
      <w:pPr>
        <w:pStyle w:val="Code"/>
      </w:pPr>
      <w:r>
        <w:t xml:space="preserve">    &lt;/Roles&gt;</w:t>
      </w:r>
    </w:p>
    <w:p w:rsidR="00294EE1" w:rsidRDefault="00294EE1" w:rsidP="00294EE1">
      <w:pPr>
        <w:pStyle w:val="Code"/>
      </w:pPr>
      <w:r>
        <w:t xml:space="preserve">  &lt;/Users&gt;</w:t>
      </w:r>
    </w:p>
    <w:p w:rsidR="00294EE1" w:rsidRDefault="00294EE1" w:rsidP="00294EE1">
      <w:pPr>
        <w:pStyle w:val="Code"/>
      </w:pPr>
      <w:r>
        <w:t xml:space="preserve">  &lt;Users IsApproved="true" IsLockedOut="false"&gt;</w:t>
      </w:r>
    </w:p>
    <w:p w:rsidR="00294EE1" w:rsidRDefault="00294EE1" w:rsidP="00294EE1">
      <w:pPr>
        <w:pStyle w:val="Code"/>
      </w:pPr>
      <w:r>
        <w:t xml:space="preserve">    &lt;Comment /&gt;</w:t>
      </w:r>
    </w:p>
    <w:p w:rsidR="00294EE1" w:rsidRDefault="00294EE1" w:rsidP="00294EE1">
      <w:pPr>
        <w:pStyle w:val="Code"/>
      </w:pPr>
      <w:r>
        <w:t xml:space="preserve">    &lt;CreationDate&gt;2009-04-30T19:39:44.1528895+02:00&lt;/CreationDate&gt;</w:t>
      </w:r>
    </w:p>
    <w:p w:rsidR="00294EE1" w:rsidRDefault="00294EE1" w:rsidP="00294EE1">
      <w:pPr>
        <w:pStyle w:val="Code"/>
      </w:pPr>
      <w:r>
        <w:t xml:space="preserve">    &lt;Email&gt;joerg@krause.net&lt;/Email&gt;</w:t>
      </w:r>
    </w:p>
    <w:p w:rsidR="00294EE1" w:rsidRDefault="00294EE1" w:rsidP="00294EE1">
      <w:pPr>
        <w:pStyle w:val="Code"/>
      </w:pPr>
      <w:r>
        <w:t xml:space="preserve">    &lt;LastActivityDate&gt;0001-01-01T00:00:00&lt;/LastActivityDate&gt;</w:t>
      </w:r>
    </w:p>
    <w:p w:rsidR="00294EE1" w:rsidRDefault="00294EE1" w:rsidP="00294EE1">
      <w:pPr>
        <w:pStyle w:val="Code"/>
      </w:pPr>
      <w:r>
        <w:t xml:space="preserve">    &lt;LastLockoutDate&gt;0001-01-01T00:00:00&lt;/LastLockoutDate&gt;</w:t>
      </w:r>
    </w:p>
    <w:p w:rsidR="00294EE1" w:rsidRDefault="00294EE1" w:rsidP="00294EE1">
      <w:pPr>
        <w:pStyle w:val="Code"/>
      </w:pPr>
      <w:r>
        <w:t xml:space="preserve">    &lt;LastLoginDate&gt;0001-01-01T00:00:00&lt;/LastLoginDate&gt;</w:t>
      </w:r>
    </w:p>
    <w:p w:rsidR="00294EE1" w:rsidRDefault="00294EE1" w:rsidP="00294EE1">
      <w:pPr>
        <w:pStyle w:val="Code"/>
      </w:pPr>
      <w:r>
        <w:t xml:space="preserve">    &lt;LastPasswordChangedDate&gt;0001-01-01T00:00:00&lt;/LastPasswordChangedDate&gt;</w:t>
      </w:r>
    </w:p>
    <w:p w:rsidR="00294EE1" w:rsidRDefault="00294EE1" w:rsidP="00294EE1">
      <w:pPr>
        <w:pStyle w:val="Code"/>
      </w:pPr>
      <w:r>
        <w:t xml:space="preserve">    &lt;UserName&gt;Joerg&lt;/UserName&gt;</w:t>
      </w:r>
    </w:p>
    <w:p w:rsidR="00294EE1" w:rsidRDefault="00294EE1" w:rsidP="00294EE1">
      <w:pPr>
        <w:pStyle w:val="Code"/>
      </w:pPr>
      <w:r>
        <w:t xml:space="preserve">    &lt;Password&gt;4E-B8-C5-DE-4C-76-60-80-C5-91-C6-94-D5-47-5D-B8-E3-53-B0-F3&lt;/Password&gt;</w:t>
      </w:r>
    </w:p>
    <w:p w:rsidR="00294EE1" w:rsidRDefault="00294EE1" w:rsidP="00294EE1">
      <w:pPr>
        <w:pStyle w:val="Code"/>
      </w:pPr>
      <w:r>
        <w:t xml:space="preserve">    &lt;Roles&gt;</w:t>
      </w:r>
    </w:p>
    <w:p w:rsidR="00294EE1" w:rsidRDefault="00294EE1" w:rsidP="00294EE1">
      <w:pPr>
        <w:pStyle w:val="Code"/>
      </w:pPr>
      <w:r>
        <w:t xml:space="preserve">      &lt;Role&gt;Editor&lt;/Role&gt;</w:t>
      </w:r>
    </w:p>
    <w:p w:rsidR="00294EE1" w:rsidRDefault="00294EE1" w:rsidP="00294EE1">
      <w:pPr>
        <w:pStyle w:val="Code"/>
      </w:pPr>
      <w:r>
        <w:t xml:space="preserve">    &lt;/Roles&gt;</w:t>
      </w:r>
    </w:p>
    <w:p w:rsidR="00294EE1" w:rsidRDefault="00294EE1" w:rsidP="00294EE1">
      <w:pPr>
        <w:pStyle w:val="Code"/>
      </w:pPr>
      <w:r>
        <w:t xml:space="preserve">  &lt;/Users&gt;</w:t>
      </w:r>
    </w:p>
    <w:p w:rsidR="00294EE1" w:rsidRDefault="00294EE1" w:rsidP="00224067">
      <w:pPr>
        <w:pStyle w:val="CodeBold"/>
      </w:pPr>
      <w:r>
        <w:t xml:space="preserve">  &lt;Roles&gt;Admin&lt;/Roles&gt;</w:t>
      </w:r>
    </w:p>
    <w:p w:rsidR="00294EE1" w:rsidRDefault="00294EE1" w:rsidP="00224067">
      <w:pPr>
        <w:pStyle w:val="CodeBold"/>
      </w:pPr>
      <w:r>
        <w:t xml:space="preserve">  &lt;Roles&gt;User&lt;/Roles&gt;</w:t>
      </w:r>
    </w:p>
    <w:p w:rsidR="00294EE1" w:rsidRDefault="00294EE1" w:rsidP="00224067">
      <w:pPr>
        <w:pStyle w:val="CodeBold"/>
      </w:pPr>
      <w:r>
        <w:t xml:space="preserve">  &lt;Roles&gt;Contributor&lt;/Roles&gt;</w:t>
      </w:r>
    </w:p>
    <w:p w:rsidR="00294EE1" w:rsidRDefault="00294EE1" w:rsidP="00224067">
      <w:pPr>
        <w:pStyle w:val="CodeBold"/>
      </w:pPr>
      <w:r>
        <w:t xml:space="preserve">  &lt;Roles&gt;Editor&lt;/Roles&gt;</w:t>
      </w:r>
    </w:p>
    <w:p w:rsidR="007A0A19" w:rsidRDefault="00294EE1" w:rsidP="00294EE1">
      <w:pPr>
        <w:pStyle w:val="CodeLast"/>
      </w:pPr>
      <w:r>
        <w:t>&lt;/UserData&gt;</w:t>
      </w:r>
    </w:p>
    <w:p w:rsidR="000861EC" w:rsidRDefault="00294EE1" w:rsidP="000861EC">
      <w:pPr>
        <w:pStyle w:val="BodyTextCont"/>
      </w:pPr>
      <w:r>
        <w:t xml:space="preserve">The collection of </w:t>
      </w:r>
      <w:r w:rsidRPr="00294EE1">
        <w:rPr>
          <w:rStyle w:val="CodeInline"/>
        </w:rPr>
        <w:t>Roles</w:t>
      </w:r>
      <w:r>
        <w:t xml:space="preserve"> elements at the end contains the list of roles used in the provider. In the </w:t>
      </w:r>
      <w:r w:rsidRPr="00294EE1">
        <w:rPr>
          <w:rStyle w:val="CodeInline"/>
        </w:rPr>
        <w:t>Users</w:t>
      </w:r>
      <w:r>
        <w:t xml:space="preserve"> element</w:t>
      </w:r>
      <w:r w:rsidR="00BD32A3">
        <w:t>,</w:t>
      </w:r>
      <w:r>
        <w:t xml:space="preserve"> the </w:t>
      </w:r>
      <w:r w:rsidRPr="00294EE1">
        <w:rPr>
          <w:rStyle w:val="CodeInline"/>
        </w:rPr>
        <w:t>Roles</w:t>
      </w:r>
      <w:r>
        <w:t xml:space="preserve"> element contains the assigned roles</w:t>
      </w:r>
      <w:r w:rsidR="00AE0EE4">
        <w:t xml:space="preserve"> for that user</w:t>
      </w:r>
      <w:r>
        <w:t xml:space="preserve">. The other elements contain the properties. </w:t>
      </w:r>
      <w:proofErr w:type="spellStart"/>
      <w:r w:rsidRPr="00294EE1">
        <w:rPr>
          <w:rStyle w:val="CodeInline"/>
        </w:rPr>
        <w:t>IsApproved</w:t>
      </w:r>
      <w:proofErr w:type="spellEnd"/>
      <w:r>
        <w:t xml:space="preserve"> and </w:t>
      </w:r>
      <w:proofErr w:type="spellStart"/>
      <w:r w:rsidRPr="00294EE1">
        <w:rPr>
          <w:rStyle w:val="CodeInline"/>
        </w:rPr>
        <w:t>IsLockedOut</w:t>
      </w:r>
      <w:proofErr w:type="spellEnd"/>
      <w:r>
        <w:t xml:space="preserve"> are stored as attributes because they </w:t>
      </w:r>
      <w:r w:rsidR="00BD32A3">
        <w:t xml:space="preserve">only </w:t>
      </w:r>
      <w:r>
        <w:t>contain scalar values.</w:t>
      </w:r>
      <w:r w:rsidR="000861EC">
        <w:t xml:space="preserve"> The </w:t>
      </w:r>
      <w:r w:rsidR="000861EC" w:rsidRPr="000861EC">
        <w:rPr>
          <w:rStyle w:val="CodeInline"/>
        </w:rPr>
        <w:t>Password</w:t>
      </w:r>
      <w:r w:rsidR="000861EC">
        <w:t xml:space="preserve"> element </w:t>
      </w:r>
      <w:r w:rsidR="00BD32A3">
        <w:t xml:space="preserve">displays </w:t>
      </w:r>
      <w:r w:rsidR="000861EC">
        <w:t xml:space="preserve">the hash </w:t>
      </w:r>
      <w:r w:rsidR="00AE0EE4">
        <w:t>in</w:t>
      </w:r>
      <w:r w:rsidR="000861EC">
        <w:t xml:space="preserve"> </w:t>
      </w:r>
      <w:r w:rsidR="00AE0EE4">
        <w:t>plain text format</w:t>
      </w:r>
      <w:r w:rsidR="000861EC">
        <w:t>.</w:t>
      </w:r>
    </w:p>
    <w:p w:rsidR="000861EC" w:rsidRPr="000861EC" w:rsidRDefault="000861EC" w:rsidP="000861EC">
      <w:pPr>
        <w:pStyle w:val="BodyTextCont"/>
      </w:pPr>
      <w:r>
        <w:t>In this section</w:t>
      </w:r>
      <w:r w:rsidR="00BD32A3">
        <w:t xml:space="preserve">, we’ve looked at the basic </w:t>
      </w:r>
      <w:r>
        <w:t xml:space="preserve">operations of the Membership service and </w:t>
      </w:r>
      <w:r w:rsidR="00BD32A3">
        <w:t xml:space="preserve">its </w:t>
      </w:r>
      <w:r>
        <w:t xml:space="preserve">storage classes. The roles are already in this schema and the </w:t>
      </w:r>
      <w:r w:rsidRPr="000861EC">
        <w:rPr>
          <w:rStyle w:val="CodeInline"/>
        </w:rPr>
        <w:t>User</w:t>
      </w:r>
      <w:r>
        <w:t xml:space="preserve"> object accepts setting the assigned roles. </w:t>
      </w:r>
      <w:r w:rsidR="00224067">
        <w:t xml:space="preserve">All available roles are stored in separate </w:t>
      </w:r>
      <w:r w:rsidR="00224067" w:rsidRPr="00224067">
        <w:rPr>
          <w:rStyle w:val="CodeInline"/>
        </w:rPr>
        <w:t>Roles</w:t>
      </w:r>
      <w:r w:rsidR="00224067">
        <w:t xml:space="preserve"> items at the end of the file</w:t>
      </w:r>
      <w:r w:rsidR="00BD32A3">
        <w:t>—s</w:t>
      </w:r>
      <w:r w:rsidR="00224067">
        <w:t xml:space="preserve">ee the bold elements in </w:t>
      </w:r>
      <w:r w:rsidR="00BD32A3">
        <w:t>L</w:t>
      </w:r>
      <w:r w:rsidR="00224067">
        <w:t>isting 7-7.</w:t>
      </w:r>
      <w:r w:rsidR="00BD32A3">
        <w:t xml:space="preserve"> </w:t>
      </w:r>
      <w:r w:rsidR="00475D7B">
        <w:t xml:space="preserve">From </w:t>
      </w:r>
      <w:r>
        <w:t xml:space="preserve">where do the roles </w:t>
      </w:r>
      <w:r w:rsidR="00BD32A3">
        <w:t>originate</w:t>
      </w:r>
      <w:r>
        <w:t xml:space="preserve">? </w:t>
      </w:r>
      <w:r w:rsidR="00BD32A3">
        <w:t>In the next section, we’ll look at a Role</w:t>
      </w:r>
      <w:r>
        <w:t xml:space="preserve"> service</w:t>
      </w:r>
      <w:r w:rsidR="00475D7B">
        <w:t>. It</w:t>
      </w:r>
      <w:r>
        <w:t xml:space="preserve"> </w:t>
      </w:r>
      <w:r w:rsidR="00BD32A3">
        <w:t>requires less code, as</w:t>
      </w:r>
      <w:r>
        <w:t xml:space="preserve"> it re-uses </w:t>
      </w:r>
      <w:r w:rsidR="00475D7B">
        <w:t>portions of</w:t>
      </w:r>
      <w:r>
        <w:t xml:space="preserve"> the Membership service.</w:t>
      </w:r>
    </w:p>
    <w:p w:rsidR="00532B1E" w:rsidRDefault="00532B1E" w:rsidP="00532B1E">
      <w:pPr>
        <w:pStyle w:val="berschrift4"/>
      </w:pPr>
      <w:r>
        <w:t xml:space="preserve">Creating the Role </w:t>
      </w:r>
      <w:r w:rsidR="00FF6ED3">
        <w:t>Service</w:t>
      </w:r>
    </w:p>
    <w:p w:rsidR="00455DD9" w:rsidRDefault="00FF6ED3" w:rsidP="00FF6ED3">
      <w:pPr>
        <w:pStyle w:val="BodyTextFirst"/>
      </w:pPr>
      <w:r>
        <w:t>The role service is much simpler than the Membership service. Instead of dealing with a “Role” object</w:t>
      </w:r>
      <w:r w:rsidR="00BD32A3">
        <w:t>, we’ll simply store</w:t>
      </w:r>
      <w:r>
        <w:t xml:space="preserve"> roles as strings. The </w:t>
      </w:r>
      <w:r w:rsidR="00475D7B">
        <w:t xml:space="preserve">functions of the </w:t>
      </w:r>
      <w:r>
        <w:t xml:space="preserve">role service </w:t>
      </w:r>
      <w:r w:rsidR="00475D7B">
        <w:t xml:space="preserve">are to </w:t>
      </w:r>
      <w:r>
        <w:t>assign users to existing roles, create or remove roles, and search</w:t>
      </w:r>
      <w:r w:rsidR="00475D7B">
        <w:t xml:space="preserve"> for</w:t>
      </w:r>
      <w:r>
        <w:t xml:space="preserve"> users that are members of specific roles. The data storage is </w:t>
      </w:r>
      <w:r w:rsidR="00BD32A3">
        <w:t xml:space="preserve">the </w:t>
      </w:r>
      <w:r>
        <w:t>same as</w:t>
      </w:r>
      <w:r w:rsidR="00BD32A3">
        <w:t xml:space="preserve"> </w:t>
      </w:r>
      <w:r>
        <w:t>for the Membership service.</w:t>
      </w:r>
      <w:r w:rsidR="0093044B">
        <w:t xml:space="preserve"> Refer to the Membership classes</w:t>
      </w:r>
      <w:r w:rsidR="00BD32A3">
        <w:t xml:space="preserve"> </w:t>
      </w:r>
      <w:r w:rsidR="0093044B">
        <w:t xml:space="preserve">to </w:t>
      </w:r>
      <w:r w:rsidR="006E63AA">
        <w:t>see</w:t>
      </w:r>
      <w:r w:rsidR="0093044B">
        <w:t xml:space="preserve"> how both parts operate together.</w:t>
      </w:r>
    </w:p>
    <w:p w:rsidR="00455DD9" w:rsidRDefault="00BD32A3" w:rsidP="00FF6ED3">
      <w:pPr>
        <w:pStyle w:val="BodyTextFirst"/>
      </w:pPr>
      <w:r>
        <w:t xml:space="preserve">The role service requires three </w:t>
      </w:r>
      <w:r w:rsidR="00475D7B">
        <w:t>components</w:t>
      </w:r>
      <w:r w:rsidR="00455DD9">
        <w:t>:</w:t>
      </w:r>
    </w:p>
    <w:p w:rsidR="00455DD9" w:rsidRDefault="00455DD9" w:rsidP="00455DD9">
      <w:pPr>
        <w:pStyle w:val="BulletFirst"/>
      </w:pPr>
      <w:r>
        <w:tab/>
        <w:t>*</w:t>
      </w:r>
      <w:r>
        <w:tab/>
      </w:r>
      <w:proofErr w:type="spellStart"/>
      <w:r>
        <w:t>IRoleService</w:t>
      </w:r>
      <w:proofErr w:type="spellEnd"/>
      <w:r>
        <w:t xml:space="preserve"> interface</w:t>
      </w:r>
    </w:p>
    <w:p w:rsidR="00455DD9" w:rsidRPr="00455DD9" w:rsidRDefault="00455DD9" w:rsidP="00455DD9">
      <w:pPr>
        <w:pStyle w:val="Bullet"/>
      </w:pPr>
      <w:r>
        <w:lastRenderedPageBreak/>
        <w:tab/>
        <w:t>*</w:t>
      </w:r>
      <w:r>
        <w:tab/>
      </w:r>
      <w:proofErr w:type="spellStart"/>
      <w:r>
        <w:t>RoleService</w:t>
      </w:r>
      <w:proofErr w:type="spellEnd"/>
      <w:r>
        <w:t xml:space="preserve"> service </w:t>
      </w:r>
    </w:p>
    <w:p w:rsidR="00FF6ED3" w:rsidRPr="00FF6ED3" w:rsidRDefault="00455DD9" w:rsidP="00455DD9">
      <w:pPr>
        <w:pStyle w:val="BulletLast"/>
      </w:pPr>
      <w:r>
        <w:tab/>
        <w:t>*</w:t>
      </w:r>
      <w:r>
        <w:tab/>
      </w:r>
      <w:proofErr w:type="spellStart"/>
      <w:r>
        <w:t>RoleService</w:t>
      </w:r>
      <w:proofErr w:type="spellEnd"/>
      <w:r>
        <w:t xml:space="preserve"> class</w:t>
      </w:r>
    </w:p>
    <w:p w:rsidR="00532B1E" w:rsidRDefault="001D2F7A" w:rsidP="00455DD9">
      <w:pPr>
        <w:pStyle w:val="BodyTextCont"/>
      </w:pPr>
      <w:r>
        <w:t>As before</w:t>
      </w:r>
      <w:r w:rsidR="00455DD9">
        <w:t>, the interface defines the service contract</w:t>
      </w:r>
      <w:r>
        <w:t>,</w:t>
      </w:r>
      <w:r w:rsidR="00455DD9">
        <w:t xml:space="preserve"> </w:t>
      </w:r>
      <w:r w:rsidR="00BD32A3">
        <w:t xml:space="preserve">while </w:t>
      </w:r>
      <w:r w:rsidR="00455DD9">
        <w:t>the class implements the service. The service file is the service exposed by WCF as the endpoint</w:t>
      </w:r>
      <w:r w:rsidR="00BD32A3">
        <w:t>,</w:t>
      </w:r>
      <w:r w:rsidR="00455DD9">
        <w:t xml:space="preserve"> and it refers to the class’s implementation in a code</w:t>
      </w:r>
      <w:r w:rsidR="006E63AA">
        <w:t>-</w:t>
      </w:r>
      <w:r w:rsidR="00455DD9">
        <w:t>behind file.</w:t>
      </w:r>
    </w:p>
    <w:p w:rsidR="00455DD9" w:rsidRDefault="00455DD9" w:rsidP="00455DD9">
      <w:pPr>
        <w:pStyle w:val="CodeCaption"/>
      </w:pPr>
      <w:r>
        <w:t>Listing  7-</w:t>
      </w:r>
      <w:r w:rsidR="00481E3A">
        <w:fldChar w:fldCharType="begin"/>
      </w:r>
      <w:r w:rsidR="00481E3A">
        <w:instrText xml:space="preserve"> SEQ Listing_ \* ARABIC </w:instrText>
      </w:r>
      <w:r w:rsidR="00481E3A">
        <w:fldChar w:fldCharType="separate"/>
      </w:r>
      <w:r w:rsidR="00AD1909">
        <w:t>8</w:t>
      </w:r>
      <w:r w:rsidR="00481E3A">
        <w:fldChar w:fldCharType="end"/>
      </w:r>
      <w:r>
        <w:t>. The contract defined by an interface</w:t>
      </w:r>
    </w:p>
    <w:p w:rsidR="00323FEC" w:rsidRPr="00323FEC" w:rsidRDefault="00323FEC" w:rsidP="00323FEC">
      <w:pPr>
        <w:pStyle w:val="CodeFirst"/>
        <w:rPr>
          <w:lang w:eastAsia="de-DE"/>
        </w:rPr>
      </w:pPr>
      <w:r w:rsidRPr="00323FEC">
        <w:rPr>
          <w:lang w:eastAsia="de-DE"/>
        </w:rPr>
        <w:t>[ServiceContract]</w:t>
      </w:r>
    </w:p>
    <w:p w:rsidR="00323FEC" w:rsidRPr="00323FEC" w:rsidRDefault="00323FEC" w:rsidP="00323FEC">
      <w:pPr>
        <w:pStyle w:val="Code"/>
        <w:rPr>
          <w:lang w:eastAsia="de-DE"/>
        </w:rPr>
      </w:pPr>
      <w:r w:rsidRPr="00323FEC">
        <w:rPr>
          <w:lang w:eastAsia="de-DE"/>
        </w:rPr>
        <w:t>public interface IRoleService</w:t>
      </w:r>
    </w:p>
    <w:p w:rsidR="00323FEC" w:rsidRPr="00323FEC" w:rsidRDefault="00323FEC" w:rsidP="00323FEC">
      <w:pPr>
        <w:pStyle w:val="Code"/>
        <w:rPr>
          <w:lang w:eastAsia="de-DE"/>
        </w:rPr>
      </w:pPr>
      <w:r w:rsidRPr="00323FEC">
        <w:rPr>
          <w:lang w:eastAsia="de-DE"/>
        </w:rPr>
        <w:t>{</w:t>
      </w: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void AddUsersToRoles(string[] usernames, string[] roleNames);</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void CreateRole(string roleName);</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bool DeleteRole(string roleName, bool throwOnPopulatedRole);</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string[] FindUsersInRole(string roleName, string usernameToMatch);</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string[] GetAllRoles();</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string[] GetRolesForUser(string username);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string[] GetUsersInRole(string roleName);</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bool IsUserInRole(string username, string roleName);</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void RemoveUsersFromRoles(string[] usernames, string[] roleNames);</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[OperationContract]</w:t>
      </w:r>
    </w:p>
    <w:p w:rsidR="00323FEC" w:rsidRPr="00323FEC" w:rsidRDefault="00323FEC" w:rsidP="00323FEC">
      <w:pPr>
        <w:pStyle w:val="Code"/>
        <w:rPr>
          <w:lang w:eastAsia="de-DE"/>
        </w:rPr>
      </w:pPr>
      <w:r w:rsidRPr="00323FEC">
        <w:rPr>
          <w:lang w:eastAsia="de-DE"/>
        </w:rPr>
        <w:t xml:space="preserve">    bool RoleExists(string roleName);</w:t>
      </w:r>
    </w:p>
    <w:p w:rsidR="00455DD9" w:rsidRPr="009C22AF" w:rsidRDefault="00323FEC" w:rsidP="00323FEC">
      <w:pPr>
        <w:pStyle w:val="CodeLast"/>
        <w:rPr>
          <w:lang w:eastAsia="de-DE"/>
        </w:rPr>
      </w:pPr>
      <w:r w:rsidRPr="009C22AF">
        <w:rPr>
          <w:lang w:eastAsia="de-DE"/>
        </w:rPr>
        <w:t>}</w:t>
      </w:r>
    </w:p>
    <w:p w:rsidR="00323FEC" w:rsidRPr="00323FEC" w:rsidRDefault="00323FEC" w:rsidP="00323FEC">
      <w:pPr>
        <w:pStyle w:val="BodyTextCont"/>
        <w:rPr>
          <w:lang w:eastAsia="de-DE"/>
        </w:rPr>
      </w:pPr>
      <w:r w:rsidRPr="00323FEC">
        <w:rPr>
          <w:lang w:eastAsia="de-DE"/>
        </w:rPr>
        <w:t xml:space="preserve">The service defines a direct mirror of the </w:t>
      </w:r>
      <w:proofErr w:type="spellStart"/>
      <w:r w:rsidRPr="00323FEC">
        <w:rPr>
          <w:rStyle w:val="CodeInline"/>
        </w:rPr>
        <w:t>RoleProvider</w:t>
      </w:r>
      <w:proofErr w:type="spellEnd"/>
      <w:r>
        <w:rPr>
          <w:lang w:eastAsia="de-DE"/>
        </w:rPr>
        <w:t xml:space="preserve"> class. This makes it easier to call the service’s methods from the provider show</w:t>
      </w:r>
      <w:r w:rsidR="00BD32A3">
        <w:rPr>
          <w:lang w:eastAsia="de-DE"/>
        </w:rPr>
        <w:t>n</w:t>
      </w:r>
      <w:r>
        <w:rPr>
          <w:lang w:eastAsia="de-DE"/>
        </w:rPr>
        <w:t xml:space="preserve"> later. So far, </w:t>
      </w:r>
      <w:r w:rsidR="006E63AA">
        <w:rPr>
          <w:lang w:eastAsia="de-DE"/>
        </w:rPr>
        <w:t>this is very straightforward</w:t>
      </w:r>
      <w:r>
        <w:rPr>
          <w:lang w:eastAsia="de-DE"/>
        </w:rPr>
        <w:t xml:space="preserve">. </w:t>
      </w:r>
    </w:p>
    <w:p w:rsidR="00455DD9" w:rsidRDefault="00455DD9" w:rsidP="00455DD9">
      <w:pPr>
        <w:pStyle w:val="CodeCaption"/>
      </w:pPr>
      <w:r>
        <w:t>Listing  7-</w:t>
      </w:r>
      <w:r w:rsidR="00481E3A">
        <w:fldChar w:fldCharType="begin"/>
      </w:r>
      <w:r w:rsidR="00481E3A">
        <w:instrText xml:space="preserve"> SEQ Listing_ \* ARABIC </w:instrText>
      </w:r>
      <w:r w:rsidR="00481E3A">
        <w:fldChar w:fldCharType="separate"/>
      </w:r>
      <w:r w:rsidR="00AD1909">
        <w:t>9</w:t>
      </w:r>
      <w:r w:rsidR="00481E3A">
        <w:fldChar w:fldCharType="end"/>
      </w:r>
      <w:r>
        <w:t>. The service class</w:t>
      </w:r>
    </w:p>
    <w:p w:rsidR="00323FEC" w:rsidRDefault="00323FEC" w:rsidP="00455DD9">
      <w:pPr>
        <w:pStyle w:val="CodeFirst"/>
      </w:pPr>
      <w:r w:rsidRPr="00323FEC">
        <w:t xml:space="preserve">&lt;%@ ServiceHost Language="C#" Debug="true" </w:t>
      </w:r>
      <w:r>
        <w:sym w:font="Wingdings" w:char="F0C3"/>
      </w:r>
    </w:p>
    <w:p w:rsidR="00323FEC" w:rsidRDefault="00323FEC" w:rsidP="00323FEC">
      <w:pPr>
        <w:pStyle w:val="Code"/>
      </w:pPr>
      <w:r>
        <w:t xml:space="preserve">    </w:t>
      </w:r>
      <w:r w:rsidRPr="00323FEC">
        <w:t xml:space="preserve">Service="Apress.Extensibility.Membership.RoleService" </w:t>
      </w:r>
      <w:r>
        <w:sym w:font="Wingdings" w:char="F0C3"/>
      </w:r>
    </w:p>
    <w:p w:rsidR="00455DD9" w:rsidRDefault="00323FEC" w:rsidP="00323FEC">
      <w:pPr>
        <w:pStyle w:val="CodeLast"/>
      </w:pPr>
      <w:r>
        <w:t xml:space="preserve">    </w:t>
      </w:r>
      <w:r w:rsidRPr="00323FEC">
        <w:t>CodeBehind="RoleService.svc.cs" %&gt;</w:t>
      </w:r>
    </w:p>
    <w:p w:rsidR="00323FEC" w:rsidRPr="00323FEC" w:rsidRDefault="00323FEC" w:rsidP="00323FEC">
      <w:pPr>
        <w:pStyle w:val="BodyTextCont"/>
      </w:pPr>
      <w:r>
        <w:rPr>
          <w:lang w:eastAsia="de-DE"/>
        </w:rPr>
        <w:lastRenderedPageBreak/>
        <w:t xml:space="preserve">The service class (.svc file) </w:t>
      </w:r>
      <w:r w:rsidR="001D2F7A">
        <w:rPr>
          <w:lang w:eastAsia="de-DE"/>
        </w:rPr>
        <w:t xml:space="preserve">points to </w:t>
      </w:r>
      <w:r>
        <w:rPr>
          <w:lang w:eastAsia="de-DE"/>
        </w:rPr>
        <w:t>the code</w:t>
      </w:r>
      <w:r w:rsidR="006E63AA">
        <w:rPr>
          <w:lang w:eastAsia="de-DE"/>
        </w:rPr>
        <w:t>-</w:t>
      </w:r>
      <w:r>
        <w:rPr>
          <w:lang w:eastAsia="de-DE"/>
        </w:rPr>
        <w:t>behind file contain</w:t>
      </w:r>
      <w:r w:rsidR="00BD32A3">
        <w:rPr>
          <w:lang w:eastAsia="de-DE"/>
        </w:rPr>
        <w:t>ing</w:t>
      </w:r>
      <w:r>
        <w:rPr>
          <w:lang w:eastAsia="de-DE"/>
        </w:rPr>
        <w:t xml:space="preserve"> the implementation.</w:t>
      </w:r>
    </w:p>
    <w:p w:rsidR="00455DD9" w:rsidRDefault="00455DD9" w:rsidP="00455DD9">
      <w:pPr>
        <w:pStyle w:val="CodeCaption"/>
      </w:pPr>
      <w:r>
        <w:t>Listing  7-</w:t>
      </w:r>
      <w:r w:rsidR="00481E3A">
        <w:fldChar w:fldCharType="begin"/>
      </w:r>
      <w:r w:rsidR="00481E3A">
        <w:instrText xml:space="preserve"> SEQ Listing_ \* ARABIC </w:instrText>
      </w:r>
      <w:r w:rsidR="00481E3A">
        <w:fldChar w:fldCharType="separate"/>
      </w:r>
      <w:r w:rsidR="00AD1909">
        <w:t>10</w:t>
      </w:r>
      <w:r w:rsidR="00481E3A">
        <w:fldChar w:fldCharType="end"/>
      </w:r>
      <w:r>
        <w:t>. The implementation of the service</w:t>
      </w:r>
    </w:p>
    <w:p w:rsidR="00323FEC" w:rsidRPr="00323FEC" w:rsidRDefault="00323FEC" w:rsidP="00323FEC">
      <w:pPr>
        <w:pStyle w:val="CodeFirst"/>
        <w:rPr>
          <w:lang w:eastAsia="de-DE"/>
        </w:rPr>
      </w:pPr>
      <w:r w:rsidRPr="00323FEC">
        <w:rPr>
          <w:lang w:eastAsia="de-DE"/>
        </w:rPr>
        <w:t>public class RoleService : IRoleService</w:t>
      </w:r>
    </w:p>
    <w:p w:rsidR="00323FEC" w:rsidRPr="00323FEC" w:rsidRDefault="00323FEC" w:rsidP="00323FEC">
      <w:pPr>
        <w:pStyle w:val="Code"/>
        <w:rPr>
          <w:lang w:eastAsia="de-DE"/>
        </w:rPr>
      </w:pPr>
      <w:r w:rsidRPr="00323FEC">
        <w:rPr>
          <w:lang w:eastAsia="de-DE"/>
        </w:rPr>
        <w:t>{</w:t>
      </w:r>
    </w:p>
    <w:p w:rsidR="00323FEC" w:rsidRPr="00323FEC" w:rsidRDefault="00323FEC" w:rsidP="00323FEC">
      <w:pPr>
        <w:pStyle w:val="Code"/>
        <w:rPr>
          <w:lang w:eastAsia="de-DE"/>
        </w:rPr>
      </w:pPr>
      <w:r w:rsidRPr="00323FEC">
        <w:rPr>
          <w:lang w:eastAsia="de-DE"/>
        </w:rPr>
        <w:t xml:space="preserve">    public void AddUsersToRoles(string[] usernames, string[] roleNames)</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users = (from u in ud.Users</w:t>
      </w:r>
    </w:p>
    <w:p w:rsidR="00323FEC" w:rsidRPr="00323FEC" w:rsidRDefault="00323FEC" w:rsidP="00323FEC">
      <w:pPr>
        <w:pStyle w:val="Code"/>
        <w:rPr>
          <w:lang w:eastAsia="de-DE"/>
        </w:rPr>
      </w:pPr>
      <w:r w:rsidRPr="00323FEC">
        <w:rPr>
          <w:lang w:eastAsia="de-DE"/>
        </w:rPr>
        <w:t xml:space="preserve">                     where usernames.Contains(u.UserName)</w:t>
      </w:r>
    </w:p>
    <w:p w:rsidR="00323FEC" w:rsidRPr="00323FEC" w:rsidRDefault="00323FEC" w:rsidP="00323FEC">
      <w:pPr>
        <w:pStyle w:val="Code"/>
        <w:rPr>
          <w:lang w:eastAsia="de-DE"/>
        </w:rPr>
      </w:pPr>
      <w:r w:rsidRPr="00323FEC">
        <w:rPr>
          <w:lang w:eastAsia="de-DE"/>
        </w:rPr>
        <w:t xml:space="preserve">                     select u);</w:t>
      </w:r>
    </w:p>
    <w:p w:rsidR="00323FEC" w:rsidRPr="00323FEC" w:rsidRDefault="00323FEC" w:rsidP="00323FEC">
      <w:pPr>
        <w:pStyle w:val="Code"/>
        <w:rPr>
          <w:lang w:eastAsia="de-DE"/>
        </w:rPr>
      </w:pPr>
      <w:r w:rsidRPr="00323FEC">
        <w:rPr>
          <w:lang w:eastAsia="de-DE"/>
        </w:rPr>
        <w:t xml:space="preserve">        foreach (User user in users)</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user.Roles.RemoveAll(role =&gt; roleNames.Contains(role));</w:t>
      </w:r>
    </w:p>
    <w:p w:rsidR="00323FEC" w:rsidRPr="00323FEC" w:rsidRDefault="00323FEC" w:rsidP="00323FEC">
      <w:pPr>
        <w:pStyle w:val="Code"/>
        <w:rPr>
          <w:lang w:eastAsia="de-DE"/>
        </w:rPr>
      </w:pPr>
      <w:r w:rsidRPr="00323FEC">
        <w:rPr>
          <w:lang w:eastAsia="de-DE"/>
        </w:rPr>
        <w:t xml:space="preserve">            user.Roles.AddRange(roleNames);</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FileManager.Save(ud);</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void CreateRole(string roleName)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w:t>
      </w:r>
      <w:commentRangeStart w:id="15"/>
      <w:r w:rsidRPr="00323FEC">
        <w:rPr>
          <w:lang w:eastAsia="de-DE"/>
        </w:rPr>
        <w:t>ud.Roles.Add</w:t>
      </w:r>
      <w:commentRangeEnd w:id="15"/>
      <w:r w:rsidR="001D2F7A">
        <w:rPr>
          <w:rStyle w:val="Kommentarzeichen"/>
          <w:rFonts w:ascii="Times New Roman" w:hAnsi="Times New Roman"/>
          <w:noProof w:val="0"/>
        </w:rPr>
        <w:commentReference w:id="15"/>
      </w:r>
      <w:r w:rsidRPr="00323FEC">
        <w:rPr>
          <w:lang w:eastAsia="de-DE"/>
        </w:rPr>
        <w:t>(roleName);</w:t>
      </w:r>
    </w:p>
    <w:p w:rsidR="00323FEC" w:rsidRPr="00323FEC" w:rsidRDefault="00323FEC" w:rsidP="00323FEC">
      <w:pPr>
        <w:pStyle w:val="Code"/>
        <w:rPr>
          <w:lang w:eastAsia="de-DE"/>
        </w:rPr>
      </w:pPr>
      <w:r w:rsidRPr="00323FEC">
        <w:rPr>
          <w:lang w:eastAsia="de-DE"/>
        </w:rPr>
        <w:t xml:space="preserve">        FileManager.Save(ud);</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bool DeleteRole(string roleName, bool throwOnPopulatedRole)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Default="00323FEC" w:rsidP="00323FEC">
      <w:pPr>
        <w:pStyle w:val="Code"/>
        <w:rPr>
          <w:lang w:eastAsia="de-DE"/>
        </w:rPr>
      </w:pPr>
      <w:r w:rsidRPr="00323FEC">
        <w:rPr>
          <w:lang w:eastAsia="de-DE"/>
        </w:rPr>
        <w:t xml:space="preserve">        var userInRole = from u in ud.Users </w:t>
      </w:r>
    </w:p>
    <w:p w:rsidR="00323FEC" w:rsidRDefault="00323FEC" w:rsidP="00323FEC">
      <w:pPr>
        <w:pStyle w:val="Code"/>
        <w:rPr>
          <w:lang w:eastAsia="de-DE"/>
        </w:rPr>
      </w:pPr>
      <w:r>
        <w:rPr>
          <w:lang w:eastAsia="de-DE"/>
        </w:rPr>
        <w:t xml:space="preserve">                         </w:t>
      </w:r>
      <w:r w:rsidRPr="00323FEC">
        <w:rPr>
          <w:lang w:eastAsia="de-DE"/>
        </w:rPr>
        <w:t xml:space="preserve">where u.Roles.Contains(roleName) </w:t>
      </w:r>
    </w:p>
    <w:p w:rsidR="00323FEC" w:rsidRPr="00323FEC" w:rsidRDefault="00323FEC" w:rsidP="00323FEC">
      <w:pPr>
        <w:pStyle w:val="Code"/>
        <w:rPr>
          <w:lang w:eastAsia="de-DE"/>
        </w:rPr>
      </w:pPr>
      <w:r>
        <w:rPr>
          <w:lang w:eastAsia="de-DE"/>
        </w:rPr>
        <w:t xml:space="preserve">                         </w:t>
      </w:r>
      <w:r w:rsidRPr="00323FEC">
        <w:rPr>
          <w:lang w:eastAsia="de-DE"/>
        </w:rPr>
        <w:t>select u;</w:t>
      </w:r>
    </w:p>
    <w:p w:rsidR="00323FEC" w:rsidRPr="00323FEC" w:rsidRDefault="00323FEC" w:rsidP="00323FEC">
      <w:pPr>
        <w:pStyle w:val="Code"/>
        <w:rPr>
          <w:lang w:eastAsia="de-DE"/>
        </w:rPr>
      </w:pPr>
      <w:r w:rsidRPr="00323FEC">
        <w:rPr>
          <w:lang w:eastAsia="de-DE"/>
        </w:rPr>
        <w:t xml:space="preserve">        if (userInRole.Count() &gt; 0 &amp;&amp; throwOnPopulatedRole)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return false;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ud.Roles.Remove(roleName);</w:t>
      </w:r>
    </w:p>
    <w:p w:rsidR="00323FEC" w:rsidRPr="00323FEC" w:rsidRDefault="00323FEC" w:rsidP="00323FEC">
      <w:pPr>
        <w:pStyle w:val="Code"/>
        <w:rPr>
          <w:lang w:eastAsia="de-DE"/>
        </w:rPr>
      </w:pPr>
      <w:r w:rsidRPr="00323FEC">
        <w:rPr>
          <w:lang w:eastAsia="de-DE"/>
        </w:rPr>
        <w:t xml:space="preserve">        FileManager.Save(ud);</w:t>
      </w:r>
    </w:p>
    <w:p w:rsidR="00323FEC" w:rsidRPr="00323FEC" w:rsidRDefault="00323FEC" w:rsidP="00323FEC">
      <w:pPr>
        <w:pStyle w:val="Code"/>
        <w:rPr>
          <w:lang w:eastAsia="de-DE"/>
        </w:rPr>
      </w:pPr>
      <w:r w:rsidRPr="00323FEC">
        <w:rPr>
          <w:lang w:eastAsia="de-DE"/>
        </w:rPr>
        <w:t xml:space="preserve">        return true;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string[] FindUsersInRole(string roleName, string usernameToMatch)</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userInRole = from u in ud.Users </w:t>
      </w:r>
    </w:p>
    <w:p w:rsidR="00323FEC" w:rsidRDefault="00323FEC" w:rsidP="00323FEC">
      <w:pPr>
        <w:pStyle w:val="Code"/>
        <w:rPr>
          <w:lang w:eastAsia="de-DE"/>
        </w:rPr>
      </w:pPr>
      <w:r w:rsidRPr="00323FEC">
        <w:rPr>
          <w:lang w:eastAsia="de-DE"/>
        </w:rPr>
        <w:t xml:space="preserve">                         where u.UserName.Contains(usernameToMatch) &amp;&amp;</w:t>
      </w:r>
      <w:r>
        <w:rPr>
          <w:lang w:eastAsia="de-DE"/>
        </w:rPr>
        <w:t xml:space="preserve"> </w:t>
      </w:r>
      <w:r>
        <w:rPr>
          <w:lang w:eastAsia="de-DE"/>
        </w:rPr>
        <w:sym w:font="Wingdings" w:char="F0C3"/>
      </w:r>
    </w:p>
    <w:p w:rsidR="00323FEC" w:rsidRPr="00323FEC" w:rsidRDefault="00323FEC" w:rsidP="00323FEC">
      <w:pPr>
        <w:pStyle w:val="Code"/>
        <w:rPr>
          <w:lang w:eastAsia="de-DE"/>
        </w:rPr>
      </w:pPr>
      <w:r>
        <w:rPr>
          <w:lang w:eastAsia="de-DE"/>
        </w:rPr>
        <w:t xml:space="preserve">                              </w:t>
      </w:r>
      <w:r w:rsidRPr="00323FEC">
        <w:rPr>
          <w:lang w:eastAsia="de-DE"/>
        </w:rPr>
        <w:t xml:space="preserve"> u.Roles.Contains(roleName) </w:t>
      </w:r>
    </w:p>
    <w:p w:rsidR="00323FEC" w:rsidRPr="00323FEC" w:rsidRDefault="00323FEC" w:rsidP="00323FEC">
      <w:pPr>
        <w:pStyle w:val="Code"/>
        <w:rPr>
          <w:lang w:eastAsia="de-DE"/>
        </w:rPr>
      </w:pPr>
      <w:r w:rsidRPr="00323FEC">
        <w:rPr>
          <w:lang w:eastAsia="de-DE"/>
        </w:rPr>
        <w:t xml:space="preserve">                         select u.UserName;</w:t>
      </w:r>
    </w:p>
    <w:p w:rsidR="00323FEC" w:rsidRPr="00323FEC" w:rsidRDefault="00323FEC" w:rsidP="00323FEC">
      <w:pPr>
        <w:pStyle w:val="Code"/>
        <w:rPr>
          <w:lang w:eastAsia="de-DE"/>
        </w:rPr>
      </w:pPr>
      <w:r w:rsidRPr="00323FEC">
        <w:rPr>
          <w:lang w:eastAsia="de-DE"/>
        </w:rPr>
        <w:t xml:space="preserve">        return userInRole.ToArray&lt;string&gt;();</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lastRenderedPageBreak/>
        <w:t xml:space="preserve">    public string[] GetAllRoles()</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roles = from r in ud.Roles select r;</w:t>
      </w:r>
    </w:p>
    <w:p w:rsidR="00323FEC" w:rsidRPr="00323FEC" w:rsidRDefault="00323FEC" w:rsidP="00323FEC">
      <w:pPr>
        <w:pStyle w:val="Code"/>
        <w:rPr>
          <w:lang w:eastAsia="de-DE"/>
        </w:rPr>
      </w:pPr>
      <w:r w:rsidRPr="00323FEC">
        <w:rPr>
          <w:lang w:eastAsia="de-DE"/>
        </w:rPr>
        <w:t xml:space="preserve">        return roles.ToArray&lt;string&gt;();</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string[] GetRolesForUser(string username)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roles = (from u in ud.Users</w:t>
      </w:r>
    </w:p>
    <w:p w:rsidR="00323FEC" w:rsidRPr="00323FEC" w:rsidRDefault="00323FEC" w:rsidP="00323FEC">
      <w:pPr>
        <w:pStyle w:val="Code"/>
        <w:rPr>
          <w:lang w:eastAsia="de-DE"/>
        </w:rPr>
      </w:pPr>
      <w:r w:rsidRPr="00323FEC">
        <w:rPr>
          <w:lang w:eastAsia="de-DE"/>
        </w:rPr>
        <w:t xml:space="preserve">                     where u.UserName.Equals(username) </w:t>
      </w:r>
    </w:p>
    <w:p w:rsidR="00323FEC" w:rsidRPr="00323FEC" w:rsidRDefault="00323FEC" w:rsidP="00323FEC">
      <w:pPr>
        <w:pStyle w:val="Code"/>
        <w:rPr>
          <w:lang w:eastAsia="de-DE"/>
        </w:rPr>
      </w:pPr>
      <w:r w:rsidRPr="00323FEC">
        <w:rPr>
          <w:lang w:eastAsia="de-DE"/>
        </w:rPr>
        <w:t xml:space="preserve">                     select u.Roles).First();</w:t>
      </w:r>
    </w:p>
    <w:p w:rsidR="00323FEC" w:rsidRPr="00323FEC" w:rsidRDefault="00323FEC" w:rsidP="00323FEC">
      <w:pPr>
        <w:pStyle w:val="Code"/>
        <w:rPr>
          <w:lang w:eastAsia="de-DE"/>
        </w:rPr>
      </w:pPr>
      <w:r w:rsidRPr="00323FEC">
        <w:rPr>
          <w:lang w:eastAsia="de-DE"/>
        </w:rPr>
        <w:t xml:space="preserve">        return roles.ToArray();</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string[] GetUsersInRole(string roleName)</w:t>
      </w:r>
    </w:p>
    <w:p w:rsidR="00323FEC" w:rsidRPr="009C22AF" w:rsidRDefault="00323FEC" w:rsidP="00323FEC">
      <w:pPr>
        <w:pStyle w:val="Code"/>
        <w:rPr>
          <w:lang w:eastAsia="de-DE"/>
        </w:rPr>
      </w:pPr>
      <w:r w:rsidRPr="00323FEC">
        <w:rPr>
          <w:lang w:eastAsia="de-DE"/>
        </w:rPr>
        <w:t xml:space="preserve">    </w:t>
      </w:r>
      <w:r w:rsidRPr="009C22AF">
        <w:rPr>
          <w:lang w:eastAsia="de-DE"/>
        </w:rPr>
        <w:t>{</w:t>
      </w:r>
    </w:p>
    <w:p w:rsidR="00323FEC" w:rsidRPr="009C22AF" w:rsidRDefault="00323FEC" w:rsidP="00323FEC">
      <w:pPr>
        <w:pStyle w:val="Code"/>
        <w:rPr>
          <w:lang w:eastAsia="de-DE"/>
        </w:rPr>
      </w:pPr>
      <w:r w:rsidRPr="009C22AF">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roles = (from u in ud.Users</w:t>
      </w:r>
    </w:p>
    <w:p w:rsidR="00323FEC" w:rsidRPr="00323FEC" w:rsidRDefault="00323FEC" w:rsidP="00323FEC">
      <w:pPr>
        <w:pStyle w:val="Code"/>
        <w:rPr>
          <w:lang w:eastAsia="de-DE"/>
        </w:rPr>
      </w:pPr>
      <w:r w:rsidRPr="00323FEC">
        <w:rPr>
          <w:lang w:eastAsia="de-DE"/>
        </w:rPr>
        <w:t xml:space="preserve">                     where u.Roles.Contains(roleName)</w:t>
      </w:r>
    </w:p>
    <w:p w:rsidR="00323FEC" w:rsidRPr="00323FEC" w:rsidRDefault="00323FEC" w:rsidP="00323FEC">
      <w:pPr>
        <w:pStyle w:val="Code"/>
        <w:rPr>
          <w:lang w:eastAsia="de-DE"/>
        </w:rPr>
      </w:pPr>
      <w:r w:rsidRPr="00323FEC">
        <w:rPr>
          <w:lang w:eastAsia="de-DE"/>
        </w:rPr>
        <w:t xml:space="preserve">                     select u.UserName);</w:t>
      </w:r>
    </w:p>
    <w:p w:rsidR="00323FEC" w:rsidRPr="00323FEC" w:rsidRDefault="00323FEC" w:rsidP="00323FEC">
      <w:pPr>
        <w:pStyle w:val="Code"/>
        <w:rPr>
          <w:lang w:eastAsia="de-DE"/>
        </w:rPr>
      </w:pPr>
      <w:r w:rsidRPr="00323FEC">
        <w:rPr>
          <w:lang w:eastAsia="de-DE"/>
        </w:rPr>
        <w:t xml:space="preserve">        return roles.ToArray();</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bool IsUserInRole(string username, string roleName)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roles = (from u in ud.Users</w:t>
      </w:r>
    </w:p>
    <w:p w:rsidR="00323FEC" w:rsidRPr="00323FEC" w:rsidRDefault="00323FEC" w:rsidP="00323FEC">
      <w:pPr>
        <w:pStyle w:val="Code"/>
        <w:rPr>
          <w:lang w:eastAsia="de-DE"/>
        </w:rPr>
      </w:pPr>
      <w:r w:rsidRPr="00323FEC">
        <w:rPr>
          <w:lang w:eastAsia="de-DE"/>
        </w:rPr>
        <w:t xml:space="preserve">                     where u.UserName.Equals(username) &amp;&amp; u.Roles.Contains(roleName)</w:t>
      </w:r>
    </w:p>
    <w:p w:rsidR="00323FEC" w:rsidRPr="00323FEC" w:rsidRDefault="00323FEC" w:rsidP="00323FEC">
      <w:pPr>
        <w:pStyle w:val="Code"/>
        <w:rPr>
          <w:lang w:eastAsia="de-DE"/>
        </w:rPr>
      </w:pPr>
      <w:r w:rsidRPr="00323FEC">
        <w:rPr>
          <w:lang w:eastAsia="de-DE"/>
        </w:rPr>
        <w:t xml:space="preserve">                     select u.UserName);</w:t>
      </w:r>
    </w:p>
    <w:p w:rsidR="00323FEC" w:rsidRPr="00323FEC" w:rsidRDefault="00323FEC" w:rsidP="00323FEC">
      <w:pPr>
        <w:pStyle w:val="Code"/>
        <w:rPr>
          <w:lang w:eastAsia="de-DE"/>
        </w:rPr>
      </w:pPr>
      <w:r w:rsidRPr="00323FEC">
        <w:rPr>
          <w:lang w:eastAsia="de-DE"/>
        </w:rPr>
        <w:t xml:space="preserve">        return roles.Count() &gt; 0;</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void RemoveUsersFromRoles(string[] usernames, string[] roleNames)</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roles = (from u in ud.Users</w:t>
      </w:r>
    </w:p>
    <w:p w:rsidR="00323FEC" w:rsidRDefault="00323FEC" w:rsidP="00323FEC">
      <w:pPr>
        <w:pStyle w:val="Code"/>
        <w:rPr>
          <w:lang w:eastAsia="de-DE"/>
        </w:rPr>
      </w:pPr>
      <w:r w:rsidRPr="00323FEC">
        <w:rPr>
          <w:lang w:eastAsia="de-DE"/>
        </w:rPr>
        <w:t xml:space="preserve">                     where usernames.Contains(u.UserName) &amp;&amp; </w:t>
      </w:r>
      <w:r>
        <w:rPr>
          <w:lang w:eastAsia="de-DE"/>
        </w:rPr>
        <w:sym w:font="Wingdings" w:char="F0C3"/>
      </w:r>
    </w:p>
    <w:p w:rsidR="00323FEC" w:rsidRPr="00323FEC" w:rsidRDefault="00323FEC" w:rsidP="00323FEC">
      <w:pPr>
        <w:pStyle w:val="Code"/>
        <w:rPr>
          <w:lang w:eastAsia="de-DE"/>
        </w:rPr>
      </w:pPr>
      <w:r>
        <w:rPr>
          <w:lang w:eastAsia="de-DE"/>
        </w:rPr>
        <w:t xml:space="preserve">                           </w:t>
      </w:r>
      <w:r w:rsidRPr="00323FEC">
        <w:rPr>
          <w:lang w:eastAsia="de-DE"/>
        </w:rPr>
        <w:t>roleNames.Intersect(u.Roles).Count() &gt; 0</w:t>
      </w:r>
    </w:p>
    <w:p w:rsidR="00323FEC" w:rsidRPr="00323FEC" w:rsidRDefault="00323FEC" w:rsidP="00323FEC">
      <w:pPr>
        <w:pStyle w:val="Code"/>
        <w:rPr>
          <w:lang w:eastAsia="de-DE"/>
        </w:rPr>
      </w:pPr>
      <w:r w:rsidRPr="00323FEC">
        <w:rPr>
          <w:lang w:eastAsia="de-DE"/>
        </w:rPr>
        <w:t xml:space="preserve">                     select u.UserName);</w:t>
      </w:r>
    </w:p>
    <w:p w:rsidR="00323FEC" w:rsidRPr="00323FEC" w:rsidRDefault="00323FEC" w:rsidP="00323FEC">
      <w:pPr>
        <w:pStyle w:val="Code"/>
        <w:rPr>
          <w:lang w:eastAsia="de-DE"/>
        </w:rPr>
      </w:pPr>
      <w:r w:rsidRPr="00323FEC">
        <w:rPr>
          <w:lang w:eastAsia="de-DE"/>
        </w:rPr>
        <w:t xml:space="preserve">        FileManager.Save(ud);</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p>
    <w:p w:rsidR="00323FEC" w:rsidRPr="00323FEC" w:rsidRDefault="00323FEC" w:rsidP="00323FEC">
      <w:pPr>
        <w:pStyle w:val="Code"/>
        <w:rPr>
          <w:lang w:eastAsia="de-DE"/>
        </w:rPr>
      </w:pPr>
      <w:r w:rsidRPr="00323FEC">
        <w:rPr>
          <w:lang w:eastAsia="de-DE"/>
        </w:rPr>
        <w:t xml:space="preserve">    public bool RoleExists(string roleName)</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rPr>
          <w:lang w:eastAsia="de-DE"/>
        </w:rPr>
      </w:pPr>
      <w:r w:rsidRPr="00323FEC">
        <w:rPr>
          <w:lang w:eastAsia="de-DE"/>
        </w:rPr>
        <w:t xml:space="preserve">        UserData ud = FileManager.Load();</w:t>
      </w:r>
    </w:p>
    <w:p w:rsidR="00323FEC" w:rsidRPr="00323FEC" w:rsidRDefault="00323FEC" w:rsidP="00323FEC">
      <w:pPr>
        <w:pStyle w:val="Code"/>
        <w:rPr>
          <w:lang w:eastAsia="de-DE"/>
        </w:rPr>
      </w:pPr>
      <w:r w:rsidRPr="00323FEC">
        <w:rPr>
          <w:lang w:eastAsia="de-DE"/>
        </w:rPr>
        <w:t xml:space="preserve">        var roles = (from r in ud.Roles</w:t>
      </w:r>
    </w:p>
    <w:p w:rsidR="00323FEC" w:rsidRPr="00323FEC" w:rsidRDefault="00323FEC" w:rsidP="00323FEC">
      <w:pPr>
        <w:pStyle w:val="Code"/>
        <w:rPr>
          <w:lang w:eastAsia="de-DE"/>
        </w:rPr>
      </w:pPr>
      <w:r w:rsidRPr="00323FEC">
        <w:rPr>
          <w:lang w:eastAsia="de-DE"/>
        </w:rPr>
        <w:t xml:space="preserve">                     where r.Equals(roleName)</w:t>
      </w:r>
    </w:p>
    <w:p w:rsidR="00323FEC" w:rsidRPr="00323FEC" w:rsidRDefault="00323FEC" w:rsidP="00323FEC">
      <w:pPr>
        <w:pStyle w:val="Code"/>
        <w:rPr>
          <w:lang w:eastAsia="de-DE"/>
        </w:rPr>
      </w:pPr>
      <w:r w:rsidRPr="00323FEC">
        <w:rPr>
          <w:lang w:eastAsia="de-DE"/>
        </w:rPr>
        <w:t xml:space="preserve">                     select r);</w:t>
      </w:r>
    </w:p>
    <w:p w:rsidR="00323FEC" w:rsidRPr="00323FEC" w:rsidRDefault="00323FEC" w:rsidP="00323FEC">
      <w:pPr>
        <w:pStyle w:val="Code"/>
        <w:rPr>
          <w:lang w:eastAsia="de-DE"/>
        </w:rPr>
      </w:pPr>
      <w:r w:rsidRPr="00323FEC">
        <w:rPr>
          <w:lang w:eastAsia="de-DE"/>
        </w:rPr>
        <w:t xml:space="preserve">        return roles.Count() &gt; 0;</w:t>
      </w:r>
    </w:p>
    <w:p w:rsidR="00323FEC" w:rsidRPr="00323FEC" w:rsidRDefault="00323FEC" w:rsidP="00323FEC">
      <w:pPr>
        <w:pStyle w:val="Code"/>
        <w:rPr>
          <w:lang w:eastAsia="de-DE"/>
        </w:rPr>
      </w:pPr>
      <w:r w:rsidRPr="00323FEC">
        <w:rPr>
          <w:lang w:eastAsia="de-DE"/>
        </w:rPr>
        <w:t xml:space="preserve">    }</w:t>
      </w:r>
    </w:p>
    <w:p w:rsidR="00323FEC" w:rsidRPr="00323FEC" w:rsidRDefault="00323FEC" w:rsidP="00323FEC">
      <w:pPr>
        <w:pStyle w:val="Code"/>
      </w:pPr>
      <w:r w:rsidRPr="00323FEC">
        <w:rPr>
          <w:lang w:eastAsia="de-DE"/>
        </w:rPr>
        <w:lastRenderedPageBreak/>
        <w:t>}</w:t>
      </w:r>
    </w:p>
    <w:p w:rsidR="00455DD9" w:rsidRPr="00455DD9" w:rsidRDefault="00323FEC" w:rsidP="00323FEC">
      <w:pPr>
        <w:pStyle w:val="BodyTextCont"/>
      </w:pPr>
      <w:r>
        <w:t xml:space="preserve">Again, LINQ is used </w:t>
      </w:r>
      <w:r w:rsidR="00F30778">
        <w:t>to</w:t>
      </w:r>
      <w:r>
        <w:t xml:space="preserve"> access the data</w:t>
      </w:r>
      <w:r w:rsidR="00F30778">
        <w:t xml:space="preserve"> store</w:t>
      </w:r>
      <w:r>
        <w:t xml:space="preserve">. </w:t>
      </w:r>
      <w:r w:rsidR="00BD32A3">
        <w:t xml:space="preserve">As </w:t>
      </w:r>
      <w:r>
        <w:t xml:space="preserve">the </w:t>
      </w:r>
      <w:proofErr w:type="spellStart"/>
      <w:r w:rsidRPr="00323FEC">
        <w:rPr>
          <w:rStyle w:val="CodeInline"/>
        </w:rPr>
        <w:t>UserData</w:t>
      </w:r>
      <w:proofErr w:type="spellEnd"/>
      <w:r>
        <w:t xml:space="preserve"> class already covers the roles by providing the </w:t>
      </w:r>
      <w:r w:rsidRPr="00224067">
        <w:rPr>
          <w:rStyle w:val="CodeInline"/>
        </w:rPr>
        <w:t>Roles</w:t>
      </w:r>
      <w:r>
        <w:t xml:space="preserve"> element</w:t>
      </w:r>
      <w:r w:rsidR="00BD32A3">
        <w:t>,</w:t>
      </w:r>
      <w:r>
        <w:t xml:space="preserve"> the whole </w:t>
      </w:r>
      <w:proofErr w:type="spellStart"/>
      <w:r w:rsidRPr="00323FEC">
        <w:rPr>
          <w:rStyle w:val="CodeInline"/>
        </w:rPr>
        <w:t>RoleService</w:t>
      </w:r>
      <w:proofErr w:type="spellEnd"/>
      <w:r>
        <w:t xml:space="preserve"> class do</w:t>
      </w:r>
      <w:r w:rsidR="00BD32A3">
        <w:t xml:space="preserve">esn’t </w:t>
      </w:r>
      <w:r w:rsidR="0090401E">
        <w:t xml:space="preserve">require </w:t>
      </w:r>
      <w:r>
        <w:t xml:space="preserve">its own data access. The </w:t>
      </w:r>
      <w:proofErr w:type="spellStart"/>
      <w:r w:rsidRPr="00323FEC">
        <w:rPr>
          <w:rStyle w:val="CodeInline"/>
        </w:rPr>
        <w:t>FileManager.Save</w:t>
      </w:r>
      <w:proofErr w:type="spellEnd"/>
      <w:r>
        <w:t xml:space="preserve"> method is called for methods that </w:t>
      </w:r>
      <w:proofErr w:type="gramStart"/>
      <w:r w:rsidR="0090401E">
        <w:t>persist</w:t>
      </w:r>
      <w:proofErr w:type="gramEnd"/>
      <w:r w:rsidR="0090401E">
        <w:t xml:space="preserve"> roles </w:t>
      </w:r>
      <w:r>
        <w:t>data.</w:t>
      </w:r>
    </w:p>
    <w:p w:rsidR="00710850" w:rsidRDefault="00710850" w:rsidP="00E219AF">
      <w:pPr>
        <w:pStyle w:val="berschrift3"/>
      </w:pPr>
      <w:r>
        <w:t xml:space="preserve">Configuring the </w:t>
      </w:r>
      <w:r w:rsidR="00E219AF">
        <w:t>Services</w:t>
      </w:r>
    </w:p>
    <w:p w:rsidR="00D60E3D" w:rsidRDefault="00CA061D" w:rsidP="00E219AF">
      <w:pPr>
        <w:pStyle w:val="BodyTextFirst"/>
      </w:pPr>
      <w:r>
        <w:t xml:space="preserve">Once </w:t>
      </w:r>
      <w:r w:rsidR="00E219AF">
        <w:t>the services have been defined</w:t>
      </w:r>
      <w:r>
        <w:t>,</w:t>
      </w:r>
      <w:r w:rsidR="00E219AF">
        <w:t xml:space="preserve"> they must be configured. WCF has its own definition language </w:t>
      </w:r>
      <w:r>
        <w:t xml:space="preserve">which </w:t>
      </w:r>
      <w:r w:rsidR="00E219AF">
        <w:t xml:space="preserve">extends the </w:t>
      </w:r>
      <w:proofErr w:type="spellStart"/>
      <w:r w:rsidR="00E219AF" w:rsidRPr="00E219AF">
        <w:rPr>
          <w:i/>
        </w:rPr>
        <w:t>web.config</w:t>
      </w:r>
      <w:proofErr w:type="spellEnd"/>
      <w:r w:rsidR="00E219AF">
        <w:t xml:space="preserve"> file. The definition has three parts, but some settings </w:t>
      </w:r>
      <w:r w:rsidR="003658F9">
        <w:t xml:space="preserve">can </w:t>
      </w:r>
      <w:r w:rsidR="00E219AF">
        <w:t xml:space="preserve">be </w:t>
      </w:r>
      <w:r w:rsidR="003658F9">
        <w:t xml:space="preserve">omitted </w:t>
      </w:r>
      <w:r w:rsidR="00E219AF">
        <w:t xml:space="preserve">if </w:t>
      </w:r>
      <w:r w:rsidR="003658F9">
        <w:t>the</w:t>
      </w:r>
      <w:r w:rsidR="00E219AF">
        <w:t xml:space="preserve"> default </w:t>
      </w:r>
      <w:r w:rsidR="003658F9">
        <w:t>values are suitable</w:t>
      </w:r>
      <w:r w:rsidR="00E219AF">
        <w:t xml:space="preserve">. WCF is based on the ABC </w:t>
      </w:r>
      <w:r w:rsidR="003658F9">
        <w:t>mnemonic</w:t>
      </w:r>
      <w:r>
        <w:t>, which stands</w:t>
      </w:r>
      <w:r w:rsidR="00E219AF">
        <w:t xml:space="preserve"> for Address, </w:t>
      </w:r>
      <w:r w:rsidR="00D60E3D">
        <w:t>Binding</w:t>
      </w:r>
      <w:r w:rsidR="00E219AF">
        <w:t xml:space="preserve">, and Contract. </w:t>
      </w:r>
      <w:r>
        <w:t>C</w:t>
      </w:r>
      <w:r w:rsidR="00E219AF">
        <w:t>ontract is defined by adding specific attributes to a class or interface definition</w:t>
      </w:r>
      <w:r>
        <w:t>,</w:t>
      </w:r>
      <w:r w:rsidR="00E219AF">
        <w:t xml:space="preserve"> as shown </w:t>
      </w:r>
      <w:r w:rsidR="003658F9">
        <w:t>earlier</w:t>
      </w:r>
      <w:r w:rsidR="00E219AF">
        <w:t xml:space="preserve">. The </w:t>
      </w:r>
      <w:r w:rsidR="00D60E3D">
        <w:t>binding</w:t>
      </w:r>
      <w:r w:rsidR="00E219AF">
        <w:t xml:space="preserve"> and address are defined in the configuration. </w:t>
      </w:r>
      <w:r w:rsidR="00D60E3D">
        <w:t xml:space="preserve">The address defines where a client can reach the service. The binding defines the protocol used between client and service. A complete description </w:t>
      </w:r>
      <w:r>
        <w:t>consisting</w:t>
      </w:r>
      <w:r w:rsidR="00D60E3D">
        <w:t xml:space="preserve"> of address and binding is also </w:t>
      </w:r>
      <w:r>
        <w:t>called</w:t>
      </w:r>
      <w:r w:rsidR="00D60E3D">
        <w:t xml:space="preserve"> an endpoint.</w:t>
      </w:r>
    </w:p>
    <w:p w:rsidR="00E31035" w:rsidRDefault="00041EDE" w:rsidP="00E219AF">
      <w:pPr>
        <w:pStyle w:val="BodyTextFirst"/>
      </w:pPr>
      <w:r>
        <w:t>A sample</w:t>
      </w:r>
      <w:r w:rsidR="00E219AF">
        <w:t xml:space="preserve"> XML </w:t>
      </w:r>
      <w:r>
        <w:t>configuration follows:</w:t>
      </w:r>
    </w:p>
    <w:p w:rsidR="00E219AF" w:rsidRDefault="00E219AF" w:rsidP="00E219AF">
      <w:pPr>
        <w:pStyle w:val="CodeCaption"/>
      </w:pPr>
      <w:r>
        <w:t>Listing  7-</w:t>
      </w:r>
      <w:r w:rsidR="00481E3A">
        <w:fldChar w:fldCharType="begin"/>
      </w:r>
      <w:r w:rsidR="00481E3A">
        <w:instrText xml:space="preserve"> SEQ Listing_ \* ARABIC </w:instrText>
      </w:r>
      <w:r w:rsidR="00481E3A">
        <w:fldChar w:fldCharType="separate"/>
      </w:r>
      <w:r w:rsidR="00AD1909">
        <w:t>11</w:t>
      </w:r>
      <w:r w:rsidR="00481E3A">
        <w:fldChar w:fldCharType="end"/>
      </w:r>
      <w:r>
        <w:t>. The configuration of the service</w:t>
      </w:r>
    </w:p>
    <w:p w:rsidR="00E219AF" w:rsidRPr="00E219AF" w:rsidRDefault="00E219AF" w:rsidP="00E219AF">
      <w:pPr>
        <w:pStyle w:val="Code"/>
        <w:rPr>
          <w:lang w:eastAsia="de-DE"/>
        </w:rPr>
      </w:pPr>
      <w:r w:rsidRPr="00E219AF">
        <w:rPr>
          <w:lang w:eastAsia="de-DE"/>
        </w:rPr>
        <w:t>&lt;system.serviceModel&gt;</w:t>
      </w:r>
    </w:p>
    <w:p w:rsidR="00E219AF" w:rsidRPr="00E219AF" w:rsidRDefault="00E219AF" w:rsidP="00E219AF">
      <w:pPr>
        <w:pStyle w:val="Code"/>
        <w:rPr>
          <w:lang w:eastAsia="de-DE"/>
        </w:rPr>
      </w:pPr>
      <w:r>
        <w:rPr>
          <w:lang w:eastAsia="de-DE"/>
        </w:rPr>
        <w:t xml:space="preserve">    </w:t>
      </w:r>
      <w:r w:rsidRPr="00E219AF">
        <w:rPr>
          <w:lang w:eastAsia="de-DE"/>
        </w:rPr>
        <w:t>&lt;services&gt;</w:t>
      </w:r>
    </w:p>
    <w:p w:rsidR="00E219AF" w:rsidRDefault="00E219AF" w:rsidP="00E219AF">
      <w:pPr>
        <w:pStyle w:val="Code"/>
        <w:rPr>
          <w:lang w:eastAsia="de-DE"/>
        </w:rPr>
      </w:pPr>
      <w:r>
        <w:rPr>
          <w:lang w:eastAsia="de-DE"/>
        </w:rPr>
        <w:t xml:space="preserve">        </w:t>
      </w:r>
      <w:r w:rsidRPr="00E219AF">
        <w:rPr>
          <w:lang w:eastAsia="de-DE"/>
        </w:rPr>
        <w:t>&lt;service behaviorConfiguration="MembershipServiceBehavior"</w:t>
      </w:r>
      <w:r>
        <w:rPr>
          <w:lang w:eastAsia="de-DE"/>
        </w:rPr>
        <w:t xml:space="preserve"> </w:t>
      </w:r>
      <w:r>
        <w:rPr>
          <w:lang w:eastAsia="de-DE"/>
        </w:rPr>
        <w:sym w:font="Wingdings" w:char="F0C3"/>
      </w:r>
    </w:p>
    <w:p w:rsidR="00E219AF" w:rsidRPr="00E219AF" w:rsidRDefault="00E219AF" w:rsidP="00E219AF">
      <w:pPr>
        <w:pStyle w:val="Code"/>
        <w:rPr>
          <w:lang w:eastAsia="de-DE"/>
        </w:rPr>
      </w:pPr>
      <w:r>
        <w:rPr>
          <w:lang w:eastAsia="de-DE"/>
        </w:rPr>
        <w:t xml:space="preserve">                </w:t>
      </w:r>
      <w:r w:rsidRPr="00E219AF">
        <w:rPr>
          <w:lang w:eastAsia="de-DE"/>
        </w:rPr>
        <w:t xml:space="preserve"> name="Apress.Extensibility.Membership.MembershipService"&gt;</w:t>
      </w:r>
    </w:p>
    <w:p w:rsidR="00E219AF" w:rsidRDefault="00E219AF" w:rsidP="00E219AF">
      <w:pPr>
        <w:pStyle w:val="Code"/>
        <w:rPr>
          <w:lang w:eastAsia="de-DE"/>
        </w:rPr>
      </w:pPr>
      <w:r>
        <w:rPr>
          <w:lang w:eastAsia="de-DE"/>
        </w:rPr>
        <w:t xml:space="preserve">            </w:t>
      </w:r>
      <w:r w:rsidRPr="00E219AF">
        <w:rPr>
          <w:lang w:eastAsia="de-DE"/>
        </w:rPr>
        <w:t>&lt;endpoint address="" binding="wsHttpBinding"</w:t>
      </w:r>
      <w:r>
        <w:rPr>
          <w:lang w:eastAsia="de-DE"/>
        </w:rPr>
        <w:t xml:space="preserve"> </w:t>
      </w:r>
      <w:r>
        <w:rPr>
          <w:lang w:eastAsia="de-DE"/>
        </w:rPr>
        <w:sym w:font="Wingdings" w:char="F0C3"/>
      </w:r>
    </w:p>
    <w:p w:rsidR="00E219AF" w:rsidRPr="00E219AF" w:rsidRDefault="00E219AF" w:rsidP="00E219AF">
      <w:pPr>
        <w:pStyle w:val="Code"/>
        <w:rPr>
          <w:lang w:eastAsia="de-DE"/>
        </w:rPr>
      </w:pPr>
      <w:r>
        <w:rPr>
          <w:lang w:eastAsia="de-DE"/>
        </w:rPr>
        <w:t xml:space="preserve">                     </w:t>
      </w:r>
      <w:r w:rsidRPr="00E219AF">
        <w:rPr>
          <w:lang w:eastAsia="de-DE"/>
        </w:rPr>
        <w:t xml:space="preserve"> contract="Apress.Extensibility.Membership.IMembershipService"&gt;</w:t>
      </w:r>
    </w:p>
    <w:p w:rsidR="00E219AF" w:rsidRPr="00E219AF" w:rsidRDefault="00E219AF" w:rsidP="00E219AF">
      <w:pPr>
        <w:pStyle w:val="Code"/>
        <w:rPr>
          <w:lang w:eastAsia="de-DE"/>
        </w:rPr>
      </w:pPr>
      <w:r>
        <w:rPr>
          <w:lang w:eastAsia="de-DE"/>
        </w:rPr>
        <w:t xml:space="preserve">                </w:t>
      </w:r>
      <w:r w:rsidRPr="00E219AF">
        <w:rPr>
          <w:lang w:eastAsia="de-DE"/>
        </w:rPr>
        <w:t>&lt;identity&gt;</w:t>
      </w:r>
    </w:p>
    <w:p w:rsidR="00E219AF" w:rsidRPr="00E219AF" w:rsidRDefault="00E219AF" w:rsidP="00E219AF">
      <w:pPr>
        <w:pStyle w:val="Code"/>
        <w:rPr>
          <w:lang w:eastAsia="de-DE"/>
        </w:rPr>
      </w:pPr>
      <w:r>
        <w:rPr>
          <w:lang w:eastAsia="de-DE"/>
        </w:rPr>
        <w:t xml:space="preserve">                    </w:t>
      </w:r>
      <w:r w:rsidRPr="00E219AF">
        <w:rPr>
          <w:lang w:eastAsia="de-DE"/>
        </w:rPr>
        <w:t>&lt;dns value="localhost" /&gt;</w:t>
      </w:r>
    </w:p>
    <w:p w:rsidR="00E219AF" w:rsidRPr="00E219AF" w:rsidRDefault="00E219AF" w:rsidP="00E219AF">
      <w:pPr>
        <w:pStyle w:val="Code"/>
        <w:rPr>
          <w:lang w:eastAsia="de-DE"/>
        </w:rPr>
      </w:pPr>
      <w:r>
        <w:rPr>
          <w:lang w:eastAsia="de-DE"/>
        </w:rPr>
        <w:t xml:space="preserve">                </w:t>
      </w:r>
      <w:r w:rsidRPr="00E219AF">
        <w:rPr>
          <w:lang w:eastAsia="de-DE"/>
        </w:rPr>
        <w:t>&lt;/identity&gt;</w:t>
      </w:r>
    </w:p>
    <w:p w:rsidR="00E219AF" w:rsidRPr="00E219AF" w:rsidRDefault="00E219AF" w:rsidP="00E219AF">
      <w:pPr>
        <w:pStyle w:val="Code"/>
        <w:rPr>
          <w:lang w:eastAsia="de-DE"/>
        </w:rPr>
      </w:pPr>
      <w:r>
        <w:rPr>
          <w:lang w:eastAsia="de-DE"/>
        </w:rPr>
        <w:t xml:space="preserve">            </w:t>
      </w:r>
      <w:r w:rsidRPr="00E219AF">
        <w:rPr>
          <w:lang w:eastAsia="de-DE"/>
        </w:rPr>
        <w:t>&lt;/endpoint&gt;</w:t>
      </w:r>
    </w:p>
    <w:p w:rsidR="00E219AF" w:rsidRDefault="00E219AF" w:rsidP="00E219AF">
      <w:pPr>
        <w:pStyle w:val="Code"/>
        <w:rPr>
          <w:lang w:eastAsia="de-DE"/>
        </w:rPr>
      </w:pPr>
      <w:r w:rsidRPr="00E219AF">
        <w:rPr>
          <w:lang w:eastAsia="de-DE"/>
        </w:rPr>
        <w:t xml:space="preserve">            &lt;endpoint address="mex" binding="mexHttpBinding"</w:t>
      </w:r>
      <w:r>
        <w:rPr>
          <w:lang w:eastAsia="de-DE"/>
        </w:rPr>
        <w:t xml:space="preserve"> </w:t>
      </w:r>
      <w:r>
        <w:rPr>
          <w:lang w:eastAsia="de-DE"/>
        </w:rPr>
        <w:sym w:font="Wingdings" w:char="F0C3"/>
      </w:r>
    </w:p>
    <w:p w:rsidR="00E219AF" w:rsidRPr="00E219AF" w:rsidRDefault="00E219AF" w:rsidP="00E219AF">
      <w:pPr>
        <w:pStyle w:val="Code"/>
        <w:rPr>
          <w:lang w:eastAsia="de-DE"/>
        </w:rPr>
      </w:pPr>
      <w:r>
        <w:rPr>
          <w:lang w:eastAsia="de-DE"/>
        </w:rPr>
        <w:t xml:space="preserve">                     </w:t>
      </w:r>
      <w:r w:rsidRPr="00E219AF">
        <w:rPr>
          <w:lang w:eastAsia="de-DE"/>
        </w:rPr>
        <w:t xml:space="preserve"> contract="IMetadataExchange" /&gt;</w:t>
      </w:r>
    </w:p>
    <w:p w:rsidR="00E219AF" w:rsidRPr="00E219AF" w:rsidRDefault="00E219AF" w:rsidP="00E219AF">
      <w:pPr>
        <w:pStyle w:val="Code"/>
        <w:rPr>
          <w:lang w:eastAsia="de-DE"/>
        </w:rPr>
      </w:pPr>
      <w:r>
        <w:rPr>
          <w:lang w:eastAsia="de-DE"/>
        </w:rPr>
        <w:t xml:space="preserve">            </w:t>
      </w:r>
      <w:r w:rsidRPr="00E219AF">
        <w:rPr>
          <w:lang w:eastAsia="de-DE"/>
        </w:rPr>
        <w:t>&lt;host&gt;</w:t>
      </w:r>
    </w:p>
    <w:p w:rsidR="00E219AF" w:rsidRPr="00E219AF" w:rsidRDefault="00E219AF" w:rsidP="00E219AF">
      <w:pPr>
        <w:pStyle w:val="Code"/>
        <w:rPr>
          <w:lang w:eastAsia="de-DE"/>
        </w:rPr>
      </w:pPr>
      <w:r>
        <w:rPr>
          <w:lang w:eastAsia="de-DE"/>
        </w:rPr>
        <w:t xml:space="preserve">                </w:t>
      </w:r>
      <w:r w:rsidRPr="00E219AF">
        <w:rPr>
          <w:lang w:eastAsia="de-DE"/>
        </w:rPr>
        <w:t>&lt;baseAddresses&gt;</w:t>
      </w:r>
    </w:p>
    <w:p w:rsidR="00E219AF" w:rsidRPr="00E219AF" w:rsidRDefault="00E219AF" w:rsidP="00E219AF">
      <w:pPr>
        <w:pStyle w:val="Code"/>
        <w:rPr>
          <w:lang w:eastAsia="de-DE"/>
        </w:rPr>
      </w:pPr>
      <w:r>
        <w:rPr>
          <w:lang w:eastAsia="de-DE"/>
        </w:rPr>
        <w:t xml:space="preserve">                    </w:t>
      </w:r>
      <w:r w:rsidRPr="00E219AF">
        <w:rPr>
          <w:lang w:eastAsia="de-DE"/>
        </w:rPr>
        <w:t>&lt;add baseAddress="http://localhost/service" /&gt;</w:t>
      </w:r>
    </w:p>
    <w:p w:rsidR="00E219AF" w:rsidRPr="00E219AF" w:rsidRDefault="00E219AF" w:rsidP="00E219AF">
      <w:pPr>
        <w:pStyle w:val="Code"/>
        <w:rPr>
          <w:lang w:eastAsia="de-DE"/>
        </w:rPr>
      </w:pPr>
      <w:r>
        <w:rPr>
          <w:lang w:eastAsia="de-DE"/>
        </w:rPr>
        <w:t xml:space="preserve">                </w:t>
      </w:r>
      <w:r w:rsidRPr="00E219AF">
        <w:rPr>
          <w:lang w:eastAsia="de-DE"/>
        </w:rPr>
        <w:t>&lt;/baseAddresses&gt;</w:t>
      </w:r>
    </w:p>
    <w:p w:rsidR="00E219AF" w:rsidRPr="00E219AF" w:rsidRDefault="00E219AF" w:rsidP="00E219AF">
      <w:pPr>
        <w:pStyle w:val="Code"/>
        <w:rPr>
          <w:lang w:eastAsia="de-DE"/>
        </w:rPr>
      </w:pPr>
      <w:r>
        <w:rPr>
          <w:lang w:eastAsia="de-DE"/>
        </w:rPr>
        <w:t xml:space="preserve">            </w:t>
      </w:r>
      <w:r w:rsidRPr="00E219AF">
        <w:rPr>
          <w:lang w:eastAsia="de-DE"/>
        </w:rPr>
        <w:t>&lt;/host&gt;</w:t>
      </w:r>
    </w:p>
    <w:p w:rsidR="00E219AF" w:rsidRPr="00E219AF" w:rsidRDefault="00E219AF" w:rsidP="00E219AF">
      <w:pPr>
        <w:pStyle w:val="Code"/>
        <w:rPr>
          <w:lang w:eastAsia="de-DE"/>
        </w:rPr>
      </w:pPr>
      <w:r>
        <w:rPr>
          <w:lang w:eastAsia="de-DE"/>
        </w:rPr>
        <w:t xml:space="preserve">        </w:t>
      </w:r>
      <w:r w:rsidRPr="00E219AF">
        <w:rPr>
          <w:lang w:eastAsia="de-DE"/>
        </w:rPr>
        <w:t>&lt;/service&gt;</w:t>
      </w:r>
    </w:p>
    <w:p w:rsidR="00E219AF" w:rsidRDefault="00E219AF" w:rsidP="00E219AF">
      <w:pPr>
        <w:pStyle w:val="Code"/>
        <w:rPr>
          <w:lang w:eastAsia="de-DE"/>
        </w:rPr>
      </w:pPr>
      <w:r>
        <w:rPr>
          <w:lang w:eastAsia="de-DE"/>
        </w:rPr>
        <w:t xml:space="preserve">        </w:t>
      </w:r>
      <w:r w:rsidRPr="00E219AF">
        <w:rPr>
          <w:lang w:eastAsia="de-DE"/>
        </w:rPr>
        <w:t>&lt;service behaviorConfiguration="RoleServiceBehavior"</w:t>
      </w:r>
      <w:r>
        <w:rPr>
          <w:lang w:eastAsia="de-DE"/>
        </w:rPr>
        <w:t xml:space="preserve"> </w:t>
      </w:r>
      <w:r>
        <w:rPr>
          <w:lang w:eastAsia="de-DE"/>
        </w:rPr>
        <w:sym w:font="Wingdings" w:char="F0C3"/>
      </w:r>
    </w:p>
    <w:p w:rsidR="00E219AF" w:rsidRPr="00E219AF" w:rsidRDefault="00E219AF" w:rsidP="00E219AF">
      <w:pPr>
        <w:pStyle w:val="Code"/>
        <w:rPr>
          <w:lang w:eastAsia="de-DE"/>
        </w:rPr>
      </w:pPr>
      <w:r>
        <w:rPr>
          <w:lang w:eastAsia="de-DE"/>
        </w:rPr>
        <w:t xml:space="preserve">                </w:t>
      </w:r>
      <w:r w:rsidRPr="00E219AF">
        <w:rPr>
          <w:lang w:eastAsia="de-DE"/>
        </w:rPr>
        <w:t xml:space="preserve"> name="Apress.Extensibility.Membership.RoleService"&gt;</w:t>
      </w:r>
    </w:p>
    <w:p w:rsidR="00E219AF" w:rsidRDefault="00E219AF" w:rsidP="00E219AF">
      <w:pPr>
        <w:pStyle w:val="Code"/>
        <w:rPr>
          <w:lang w:eastAsia="de-DE"/>
        </w:rPr>
      </w:pPr>
      <w:r>
        <w:rPr>
          <w:lang w:eastAsia="de-DE"/>
        </w:rPr>
        <w:t xml:space="preserve">            </w:t>
      </w:r>
      <w:r w:rsidRPr="00E219AF">
        <w:rPr>
          <w:lang w:eastAsia="de-DE"/>
        </w:rPr>
        <w:t>&lt;endpoint address="" binding="wsHttpBinding"</w:t>
      </w:r>
      <w:r>
        <w:rPr>
          <w:lang w:eastAsia="de-DE"/>
        </w:rPr>
        <w:t xml:space="preserve"> </w:t>
      </w:r>
      <w:r>
        <w:rPr>
          <w:lang w:eastAsia="de-DE"/>
        </w:rPr>
        <w:sym w:font="Wingdings" w:char="F0C3"/>
      </w:r>
    </w:p>
    <w:p w:rsidR="00E219AF" w:rsidRPr="00E219AF" w:rsidRDefault="00E219AF" w:rsidP="00E219AF">
      <w:pPr>
        <w:pStyle w:val="Code"/>
        <w:rPr>
          <w:lang w:eastAsia="de-DE"/>
        </w:rPr>
      </w:pPr>
      <w:r>
        <w:rPr>
          <w:lang w:eastAsia="de-DE"/>
        </w:rPr>
        <w:t xml:space="preserve">                     </w:t>
      </w:r>
      <w:r w:rsidRPr="00E219AF">
        <w:rPr>
          <w:lang w:eastAsia="de-DE"/>
        </w:rPr>
        <w:t xml:space="preserve"> contract="Apress.Extensibility.Membership.IRoleService"&gt;</w:t>
      </w:r>
    </w:p>
    <w:p w:rsidR="00E219AF" w:rsidRPr="00E219AF" w:rsidRDefault="00E219AF" w:rsidP="00E219AF">
      <w:pPr>
        <w:pStyle w:val="Code"/>
        <w:rPr>
          <w:lang w:eastAsia="de-DE"/>
        </w:rPr>
      </w:pPr>
      <w:r>
        <w:rPr>
          <w:lang w:eastAsia="de-DE"/>
        </w:rPr>
        <w:t xml:space="preserve">                </w:t>
      </w:r>
      <w:r w:rsidRPr="00E219AF">
        <w:rPr>
          <w:lang w:eastAsia="de-DE"/>
        </w:rPr>
        <w:t>&lt;identity&gt;</w:t>
      </w:r>
    </w:p>
    <w:p w:rsidR="00E219AF" w:rsidRPr="00E219AF" w:rsidRDefault="00E219AF" w:rsidP="00E219AF">
      <w:pPr>
        <w:pStyle w:val="Code"/>
        <w:rPr>
          <w:lang w:eastAsia="de-DE"/>
        </w:rPr>
      </w:pPr>
      <w:r>
        <w:rPr>
          <w:lang w:eastAsia="de-DE"/>
        </w:rPr>
        <w:t xml:space="preserve">                    </w:t>
      </w:r>
      <w:r w:rsidRPr="00E219AF">
        <w:rPr>
          <w:lang w:eastAsia="de-DE"/>
        </w:rPr>
        <w:t>&lt;dns value="localhost" /&gt;</w:t>
      </w:r>
    </w:p>
    <w:p w:rsidR="00E219AF" w:rsidRPr="00E219AF" w:rsidRDefault="00E219AF" w:rsidP="00E219AF">
      <w:pPr>
        <w:pStyle w:val="Code"/>
        <w:rPr>
          <w:lang w:eastAsia="de-DE"/>
        </w:rPr>
      </w:pPr>
      <w:r>
        <w:rPr>
          <w:lang w:eastAsia="de-DE"/>
        </w:rPr>
        <w:t xml:space="preserve">                </w:t>
      </w:r>
      <w:r w:rsidRPr="00E219AF">
        <w:rPr>
          <w:lang w:eastAsia="de-DE"/>
        </w:rPr>
        <w:t>&lt;/identity&gt;</w:t>
      </w:r>
    </w:p>
    <w:p w:rsidR="00E219AF" w:rsidRPr="00E219AF" w:rsidRDefault="00E219AF" w:rsidP="00E219AF">
      <w:pPr>
        <w:pStyle w:val="Code"/>
        <w:rPr>
          <w:lang w:eastAsia="de-DE"/>
        </w:rPr>
      </w:pPr>
      <w:r>
        <w:rPr>
          <w:lang w:eastAsia="de-DE"/>
        </w:rPr>
        <w:t xml:space="preserve">            </w:t>
      </w:r>
      <w:r w:rsidRPr="00E219AF">
        <w:rPr>
          <w:lang w:eastAsia="de-DE"/>
        </w:rPr>
        <w:t>&lt;/endpoint&gt;</w:t>
      </w:r>
    </w:p>
    <w:p w:rsidR="00E219AF" w:rsidRDefault="00E219AF" w:rsidP="00E219AF">
      <w:pPr>
        <w:pStyle w:val="Code"/>
        <w:rPr>
          <w:lang w:eastAsia="de-DE"/>
        </w:rPr>
      </w:pPr>
      <w:r>
        <w:rPr>
          <w:lang w:eastAsia="de-DE"/>
        </w:rPr>
        <w:t xml:space="preserve">            </w:t>
      </w:r>
      <w:r w:rsidRPr="00E219AF">
        <w:rPr>
          <w:lang w:eastAsia="de-DE"/>
        </w:rPr>
        <w:t xml:space="preserve">&lt;endpoint address="mex" binding="mexHttpBinding" </w:t>
      </w:r>
      <w:r>
        <w:rPr>
          <w:lang w:eastAsia="de-DE"/>
        </w:rPr>
        <w:sym w:font="Wingdings" w:char="F0C3"/>
      </w:r>
    </w:p>
    <w:p w:rsidR="00E219AF" w:rsidRPr="00E219AF" w:rsidRDefault="00E219AF" w:rsidP="00E219AF">
      <w:pPr>
        <w:pStyle w:val="Code"/>
        <w:rPr>
          <w:lang w:eastAsia="de-DE"/>
        </w:rPr>
      </w:pPr>
      <w:r>
        <w:rPr>
          <w:lang w:eastAsia="de-DE"/>
        </w:rPr>
        <w:t xml:space="preserve">                      </w:t>
      </w:r>
      <w:r w:rsidRPr="00E219AF">
        <w:rPr>
          <w:lang w:eastAsia="de-DE"/>
        </w:rPr>
        <w:t>contract="IMetadataExchange" /&gt;</w:t>
      </w:r>
    </w:p>
    <w:p w:rsidR="00E219AF" w:rsidRPr="00E219AF" w:rsidRDefault="00E219AF" w:rsidP="00E219AF">
      <w:pPr>
        <w:pStyle w:val="Code"/>
        <w:rPr>
          <w:lang w:eastAsia="de-DE"/>
        </w:rPr>
      </w:pPr>
      <w:r>
        <w:rPr>
          <w:lang w:eastAsia="de-DE"/>
        </w:rPr>
        <w:t xml:space="preserve">        </w:t>
      </w:r>
      <w:r w:rsidRPr="00E219AF">
        <w:rPr>
          <w:lang w:eastAsia="de-DE"/>
        </w:rPr>
        <w:t>&lt;/service&gt;</w:t>
      </w:r>
    </w:p>
    <w:p w:rsidR="00E219AF" w:rsidRPr="00E219AF" w:rsidRDefault="00E219AF" w:rsidP="00E219AF">
      <w:pPr>
        <w:pStyle w:val="Code"/>
        <w:rPr>
          <w:lang w:eastAsia="de-DE"/>
        </w:rPr>
      </w:pPr>
      <w:r>
        <w:rPr>
          <w:lang w:eastAsia="de-DE"/>
        </w:rPr>
        <w:t xml:space="preserve">    </w:t>
      </w:r>
      <w:r w:rsidRPr="00E219AF">
        <w:rPr>
          <w:lang w:eastAsia="de-DE"/>
        </w:rPr>
        <w:t>&lt;/services&gt;</w:t>
      </w:r>
    </w:p>
    <w:p w:rsidR="00E219AF" w:rsidRPr="00E219AF" w:rsidRDefault="00E219AF" w:rsidP="00E219AF">
      <w:pPr>
        <w:pStyle w:val="Code"/>
        <w:rPr>
          <w:lang w:eastAsia="de-DE"/>
        </w:rPr>
      </w:pPr>
      <w:r>
        <w:rPr>
          <w:lang w:eastAsia="de-DE"/>
        </w:rPr>
        <w:t xml:space="preserve">    </w:t>
      </w:r>
      <w:r w:rsidRPr="00E219AF">
        <w:rPr>
          <w:lang w:eastAsia="de-DE"/>
        </w:rPr>
        <w:t>&lt;behaviors&gt;</w:t>
      </w:r>
    </w:p>
    <w:p w:rsidR="00E219AF" w:rsidRPr="00E219AF" w:rsidRDefault="00E219AF" w:rsidP="00E219AF">
      <w:pPr>
        <w:pStyle w:val="Code"/>
        <w:rPr>
          <w:lang w:eastAsia="de-DE"/>
        </w:rPr>
      </w:pPr>
      <w:r>
        <w:rPr>
          <w:lang w:eastAsia="de-DE"/>
        </w:rPr>
        <w:lastRenderedPageBreak/>
        <w:t xml:space="preserve">        </w:t>
      </w:r>
      <w:r w:rsidRPr="00E219AF">
        <w:rPr>
          <w:lang w:eastAsia="de-DE"/>
        </w:rPr>
        <w:t>&lt;serviceBehaviors&gt;</w:t>
      </w:r>
    </w:p>
    <w:p w:rsidR="00E219AF" w:rsidRPr="00E219AF" w:rsidRDefault="00E219AF" w:rsidP="00E219AF">
      <w:pPr>
        <w:pStyle w:val="Code"/>
        <w:rPr>
          <w:lang w:eastAsia="de-DE"/>
        </w:rPr>
      </w:pPr>
      <w:r>
        <w:rPr>
          <w:lang w:eastAsia="de-DE"/>
        </w:rPr>
        <w:t xml:space="preserve">            </w:t>
      </w:r>
      <w:r w:rsidRPr="00E219AF">
        <w:rPr>
          <w:lang w:eastAsia="de-DE"/>
        </w:rPr>
        <w:t>&lt;behavior name="MembershipServiceBehavior"&gt;</w:t>
      </w:r>
    </w:p>
    <w:p w:rsidR="00E219AF" w:rsidRPr="00E219AF" w:rsidRDefault="00E219AF" w:rsidP="00E219AF">
      <w:pPr>
        <w:pStyle w:val="Code"/>
        <w:rPr>
          <w:lang w:eastAsia="de-DE"/>
        </w:rPr>
      </w:pPr>
      <w:r>
        <w:rPr>
          <w:lang w:eastAsia="de-DE"/>
        </w:rPr>
        <w:t xml:space="preserve">                </w:t>
      </w:r>
      <w:r w:rsidRPr="00E219AF">
        <w:rPr>
          <w:lang w:eastAsia="de-DE"/>
        </w:rPr>
        <w:t>&lt;serviceMetadata httpGetEnabled="true" /&gt;</w:t>
      </w:r>
    </w:p>
    <w:p w:rsidR="00E219AF" w:rsidRPr="00E219AF" w:rsidRDefault="00E219AF" w:rsidP="00E219AF">
      <w:pPr>
        <w:pStyle w:val="Code"/>
        <w:rPr>
          <w:lang w:eastAsia="de-DE"/>
        </w:rPr>
      </w:pPr>
      <w:r>
        <w:rPr>
          <w:lang w:eastAsia="de-DE"/>
        </w:rPr>
        <w:t xml:space="preserve">                </w:t>
      </w:r>
      <w:r w:rsidRPr="00E219AF">
        <w:rPr>
          <w:lang w:eastAsia="de-DE"/>
        </w:rPr>
        <w:t>&lt;serviceDebug includeExceptionDetailInFaults="true" /&gt;</w:t>
      </w:r>
    </w:p>
    <w:p w:rsidR="00E219AF" w:rsidRPr="00E219AF" w:rsidRDefault="00E219AF" w:rsidP="00E219AF">
      <w:pPr>
        <w:pStyle w:val="Code"/>
        <w:rPr>
          <w:lang w:eastAsia="de-DE"/>
        </w:rPr>
      </w:pPr>
      <w:r>
        <w:rPr>
          <w:lang w:eastAsia="de-DE"/>
        </w:rPr>
        <w:t xml:space="preserve">            </w:t>
      </w:r>
      <w:r w:rsidRPr="00E219AF">
        <w:rPr>
          <w:lang w:eastAsia="de-DE"/>
        </w:rPr>
        <w:t>&lt;/behavior&gt;</w:t>
      </w:r>
    </w:p>
    <w:p w:rsidR="00E219AF" w:rsidRPr="00E219AF" w:rsidRDefault="00E219AF" w:rsidP="00E219AF">
      <w:pPr>
        <w:pStyle w:val="Code"/>
        <w:rPr>
          <w:lang w:eastAsia="de-DE"/>
        </w:rPr>
      </w:pPr>
      <w:r>
        <w:rPr>
          <w:lang w:eastAsia="de-DE"/>
        </w:rPr>
        <w:t xml:space="preserve">            </w:t>
      </w:r>
      <w:r w:rsidRPr="00E219AF">
        <w:rPr>
          <w:lang w:eastAsia="de-DE"/>
        </w:rPr>
        <w:t>&lt;behavior name="RoleServiceBehavior"&gt;</w:t>
      </w:r>
    </w:p>
    <w:p w:rsidR="00E219AF" w:rsidRPr="00E219AF" w:rsidRDefault="00E219AF" w:rsidP="00E219AF">
      <w:pPr>
        <w:pStyle w:val="Code"/>
        <w:rPr>
          <w:lang w:eastAsia="de-DE"/>
        </w:rPr>
      </w:pPr>
      <w:r>
        <w:rPr>
          <w:lang w:eastAsia="de-DE"/>
        </w:rPr>
        <w:t xml:space="preserve">                </w:t>
      </w:r>
      <w:r w:rsidRPr="00E219AF">
        <w:rPr>
          <w:lang w:eastAsia="de-DE"/>
        </w:rPr>
        <w:t>&lt;serviceMetadata httpGetEnabled="true" /&gt;</w:t>
      </w:r>
    </w:p>
    <w:p w:rsidR="00E219AF" w:rsidRPr="00E219AF" w:rsidRDefault="00E219AF" w:rsidP="00E219AF">
      <w:pPr>
        <w:pStyle w:val="Code"/>
        <w:rPr>
          <w:lang w:eastAsia="de-DE"/>
        </w:rPr>
      </w:pPr>
      <w:r>
        <w:rPr>
          <w:lang w:eastAsia="de-DE"/>
        </w:rPr>
        <w:t xml:space="preserve">                </w:t>
      </w:r>
      <w:r w:rsidRPr="00E219AF">
        <w:rPr>
          <w:lang w:eastAsia="de-DE"/>
        </w:rPr>
        <w:t>&lt;serviceDebug includeExceptionDetailInFaults="false" /&gt;</w:t>
      </w:r>
    </w:p>
    <w:p w:rsidR="00E219AF" w:rsidRPr="00E219AF" w:rsidRDefault="00E219AF" w:rsidP="00E219AF">
      <w:pPr>
        <w:pStyle w:val="Code"/>
        <w:rPr>
          <w:lang w:eastAsia="de-DE"/>
        </w:rPr>
      </w:pPr>
      <w:r>
        <w:rPr>
          <w:lang w:eastAsia="de-DE"/>
        </w:rPr>
        <w:t xml:space="preserve">            </w:t>
      </w:r>
      <w:r w:rsidRPr="00E219AF">
        <w:rPr>
          <w:lang w:eastAsia="de-DE"/>
        </w:rPr>
        <w:t>&lt;/behavior&gt;</w:t>
      </w:r>
    </w:p>
    <w:p w:rsidR="00E219AF" w:rsidRPr="00E219AF" w:rsidRDefault="00E219AF" w:rsidP="00E219AF">
      <w:pPr>
        <w:pStyle w:val="Code"/>
        <w:rPr>
          <w:lang w:eastAsia="de-DE"/>
        </w:rPr>
      </w:pPr>
      <w:r>
        <w:rPr>
          <w:lang w:eastAsia="de-DE"/>
        </w:rPr>
        <w:t xml:space="preserve">        </w:t>
      </w:r>
      <w:r w:rsidRPr="00E219AF">
        <w:rPr>
          <w:lang w:eastAsia="de-DE"/>
        </w:rPr>
        <w:t>&lt;/serviceBehaviors&gt;</w:t>
      </w:r>
    </w:p>
    <w:p w:rsidR="00E219AF" w:rsidRPr="00D60E3D" w:rsidRDefault="00E219AF" w:rsidP="00E219AF">
      <w:pPr>
        <w:pStyle w:val="Code"/>
        <w:rPr>
          <w:lang w:eastAsia="de-DE"/>
        </w:rPr>
      </w:pPr>
      <w:r>
        <w:rPr>
          <w:lang w:eastAsia="de-DE"/>
        </w:rPr>
        <w:t xml:space="preserve">    </w:t>
      </w:r>
      <w:r w:rsidRPr="00D60E3D">
        <w:rPr>
          <w:lang w:eastAsia="de-DE"/>
        </w:rPr>
        <w:t>&lt;/behaviors&gt;</w:t>
      </w:r>
    </w:p>
    <w:p w:rsidR="00E219AF" w:rsidRPr="00E219AF" w:rsidRDefault="00E219AF" w:rsidP="00E219AF">
      <w:pPr>
        <w:pStyle w:val="Code"/>
      </w:pPr>
      <w:r w:rsidRPr="00D60E3D">
        <w:rPr>
          <w:lang w:eastAsia="de-DE"/>
        </w:rPr>
        <w:t>&lt;/system.serviceModel&gt;</w:t>
      </w:r>
    </w:p>
    <w:p w:rsidR="00D60E3D" w:rsidRDefault="00D60E3D" w:rsidP="00E219AF">
      <w:pPr>
        <w:pStyle w:val="BodyTextCont"/>
      </w:pPr>
      <w:r>
        <w:t xml:space="preserve">The </w:t>
      </w:r>
      <w:proofErr w:type="spellStart"/>
      <w:r w:rsidRPr="00D60E3D">
        <w:rPr>
          <w:rStyle w:val="CodeInline"/>
        </w:rPr>
        <w:t>system.serviceModel</w:t>
      </w:r>
      <w:proofErr w:type="spellEnd"/>
      <w:r>
        <w:t xml:space="preserve"> section contains all </w:t>
      </w:r>
      <w:r w:rsidR="00041EDE">
        <w:t xml:space="preserve">the </w:t>
      </w:r>
      <w:r>
        <w:t xml:space="preserve">settings required by </w:t>
      </w:r>
      <w:r w:rsidR="00041EDE">
        <w:t xml:space="preserve">our </w:t>
      </w:r>
      <w:r>
        <w:t>WCF services.</w:t>
      </w:r>
      <w:r w:rsidR="00CA061D">
        <w:t xml:space="preserve"> Its</w:t>
      </w:r>
      <w:r>
        <w:t xml:space="preserve"> definition </w:t>
      </w:r>
      <w:r w:rsidR="00CA061D">
        <w:t xml:space="preserve">consists of </w:t>
      </w:r>
      <w:r>
        <w:t xml:space="preserve">two services and two corresponding behaviors. Because we </w:t>
      </w:r>
      <w:r w:rsidR="00CA061D">
        <w:t xml:space="preserve">require </w:t>
      </w:r>
      <w:r>
        <w:t>a regular web service</w:t>
      </w:r>
      <w:r w:rsidR="00CA061D">
        <w:t>,</w:t>
      </w:r>
      <w:r>
        <w:t xml:space="preserve"> the </w:t>
      </w:r>
      <w:proofErr w:type="spellStart"/>
      <w:r w:rsidRPr="00D60E3D">
        <w:rPr>
          <w:rStyle w:val="CodeInline"/>
        </w:rPr>
        <w:t>wsHttpBinding</w:t>
      </w:r>
      <w:proofErr w:type="spellEnd"/>
      <w:r>
        <w:t xml:space="preserve"> is used. An additional endpoint is defined for </w:t>
      </w:r>
      <w:proofErr w:type="gramStart"/>
      <w:r>
        <w:t>meta</w:t>
      </w:r>
      <w:proofErr w:type="gramEnd"/>
      <w:r>
        <w:t xml:space="preserve"> data exchange</w:t>
      </w:r>
      <w:r w:rsidR="00CA061D">
        <w:t xml:space="preserve">, </w:t>
      </w:r>
      <w:r>
        <w:t xml:space="preserve">using the </w:t>
      </w:r>
      <w:proofErr w:type="spellStart"/>
      <w:r w:rsidRPr="00D60E3D">
        <w:rPr>
          <w:rStyle w:val="CodeInline"/>
        </w:rPr>
        <w:t>mexHttpBinding</w:t>
      </w:r>
      <w:proofErr w:type="spellEnd"/>
      <w:r>
        <w:t xml:space="preserve">. This </w:t>
      </w:r>
      <w:r w:rsidR="00041EDE">
        <w:t>allows</w:t>
      </w:r>
      <w:r>
        <w:t xml:space="preserve"> the client </w:t>
      </w:r>
      <w:r w:rsidR="00041EDE">
        <w:t xml:space="preserve">to </w:t>
      </w:r>
      <w:r>
        <w:t xml:space="preserve">create </w:t>
      </w:r>
      <w:r w:rsidR="00CA061D">
        <w:t xml:space="preserve">a </w:t>
      </w:r>
      <w:r>
        <w:t xml:space="preserve">proxy </w:t>
      </w:r>
      <w:r w:rsidR="00CA061D">
        <w:t xml:space="preserve">which </w:t>
      </w:r>
      <w:r>
        <w:t xml:space="preserve">talks to the service. </w:t>
      </w:r>
      <w:r w:rsidR="00CA061D">
        <w:t>(T</w:t>
      </w:r>
      <w:r>
        <w:t xml:space="preserve">he client is </w:t>
      </w:r>
      <w:r w:rsidR="00CA061D">
        <w:t xml:space="preserve">technically </w:t>
      </w:r>
      <w:r>
        <w:t>created when you reference the service in Visual Studio.</w:t>
      </w:r>
      <w:r w:rsidR="00CA061D">
        <w:t>)</w:t>
      </w:r>
      <w:r>
        <w:t xml:space="preserve"> </w:t>
      </w:r>
      <w:r w:rsidR="00CA061D">
        <w:t xml:space="preserve">When this occurs, </w:t>
      </w:r>
      <w:r>
        <w:t xml:space="preserve">the </w:t>
      </w:r>
      <w:proofErr w:type="gramStart"/>
      <w:r>
        <w:t>meta</w:t>
      </w:r>
      <w:proofErr w:type="gramEnd"/>
      <w:r>
        <w:t xml:space="preserve"> data endpoint is called to retrieve the service’s description. This includes all methods, signatures, </w:t>
      </w:r>
      <w:r w:rsidR="00CA061D">
        <w:t xml:space="preserve">and </w:t>
      </w:r>
      <w:r>
        <w:t>data objects used by the service</w:t>
      </w:r>
      <w:r w:rsidR="00CA061D">
        <w:t xml:space="preserve">, as well as </w:t>
      </w:r>
      <w:r>
        <w:t>the endpoint configuration.</w:t>
      </w:r>
    </w:p>
    <w:p w:rsidR="00CC720A" w:rsidRDefault="00D60E3D" w:rsidP="00CC720A">
      <w:pPr>
        <w:pStyle w:val="BodyTextCont"/>
        <w:rPr>
          <w:lang w:eastAsia="de-DE"/>
        </w:rPr>
      </w:pPr>
      <w:r>
        <w:t xml:space="preserve">If you use and debug the whole solution you might </w:t>
      </w:r>
      <w:r w:rsidR="00041EDE">
        <w:t xml:space="preserve">encounter </w:t>
      </w:r>
      <w:r>
        <w:t>an exception. For security reasons</w:t>
      </w:r>
      <w:r w:rsidR="00CA061D">
        <w:t>,</w:t>
      </w:r>
      <w:r>
        <w:t xml:space="preserve"> the details of an exception are not transferred to the client</w:t>
      </w:r>
      <w:r w:rsidR="00CA061D">
        <w:t>, as</w:t>
      </w:r>
      <w:r>
        <w:t xml:space="preserve"> intruders </w:t>
      </w:r>
      <w:r w:rsidR="00CA061D">
        <w:t xml:space="preserve">could </w:t>
      </w:r>
      <w:r>
        <w:t xml:space="preserve">try to provoke an error by attacking the service. If the </w:t>
      </w:r>
      <w:r w:rsidR="00CA061D">
        <w:t xml:space="preserve">internally thrown </w:t>
      </w:r>
      <w:r>
        <w:t>exception exposes details</w:t>
      </w:r>
      <w:r w:rsidR="00CA061D">
        <w:t>,</w:t>
      </w:r>
      <w:r>
        <w:t xml:space="preserve"> the </w:t>
      </w:r>
      <w:r w:rsidR="00A13808">
        <w:t xml:space="preserve">hackers </w:t>
      </w:r>
      <w:r w:rsidR="00CA061D">
        <w:t>will</w:t>
      </w:r>
      <w:r>
        <w:t xml:space="preserve"> </w:t>
      </w:r>
      <w:r w:rsidR="00CA061D">
        <w:t xml:space="preserve">receive </w:t>
      </w:r>
      <w:r>
        <w:t xml:space="preserve">information </w:t>
      </w:r>
      <w:r w:rsidR="00CA061D">
        <w:t xml:space="preserve">with which </w:t>
      </w:r>
      <w:r w:rsidR="00A13808">
        <w:t>they</w:t>
      </w:r>
      <w:r w:rsidR="00CA061D">
        <w:t xml:space="preserve"> can</w:t>
      </w:r>
      <w:r>
        <w:t xml:space="preserve"> refine </w:t>
      </w:r>
      <w:r w:rsidR="00A13808">
        <w:t xml:space="preserve">their </w:t>
      </w:r>
      <w:r>
        <w:t xml:space="preserve">attack. </w:t>
      </w:r>
      <w:r w:rsidR="00A13808">
        <w:t>D</w:t>
      </w:r>
      <w:r>
        <w:t xml:space="preserve">uring </w:t>
      </w:r>
      <w:r w:rsidR="00CA061D">
        <w:t xml:space="preserve">the </w:t>
      </w:r>
      <w:r>
        <w:t>development cycle</w:t>
      </w:r>
      <w:r w:rsidR="00CA061D">
        <w:t>,</w:t>
      </w:r>
      <w:r>
        <w:t xml:space="preserve"> </w:t>
      </w:r>
      <w:r w:rsidR="00A13808">
        <w:t xml:space="preserve">however, </w:t>
      </w:r>
      <w:r>
        <w:t>you</w:t>
      </w:r>
      <w:r w:rsidR="00CA061D">
        <w:t xml:space="preserve">’ll </w:t>
      </w:r>
      <w:r>
        <w:t>need as much information as possible</w:t>
      </w:r>
      <w:r w:rsidR="00CA061D">
        <w:t xml:space="preserve"> in order</w:t>
      </w:r>
      <w:r>
        <w:t xml:space="preserve"> to </w:t>
      </w:r>
      <w:r w:rsidR="00A13808">
        <w:t>troubleshoot errors</w:t>
      </w:r>
      <w:r>
        <w:t xml:space="preserve">. </w:t>
      </w:r>
      <w:r w:rsidR="00CC720A">
        <w:t xml:space="preserve">Set the </w:t>
      </w:r>
      <w:proofErr w:type="spellStart"/>
      <w:r w:rsidR="00CC720A" w:rsidRPr="00CC720A">
        <w:rPr>
          <w:rStyle w:val="CodeInline"/>
        </w:rPr>
        <w:t>includeExceptionDetailInFaults</w:t>
      </w:r>
      <w:proofErr w:type="spellEnd"/>
      <w:r w:rsidR="00CC720A">
        <w:rPr>
          <w:noProof/>
          <w:lang w:eastAsia="de-DE"/>
        </w:rPr>
        <w:t xml:space="preserve"> attribute to “true” while debugging and change it to “false” before publishing the service.</w:t>
      </w:r>
      <w:r w:rsidR="00CC720A" w:rsidRPr="00CC720A">
        <w:rPr>
          <w:lang w:eastAsia="de-DE"/>
        </w:rPr>
        <w:t xml:space="preserve"> </w:t>
      </w:r>
    </w:p>
    <w:p w:rsidR="00D60E3D" w:rsidRDefault="00224067" w:rsidP="00CC720A">
      <w:pPr>
        <w:pStyle w:val="BodyTextCont"/>
        <w:rPr>
          <w:lang w:eastAsia="de-DE"/>
        </w:rPr>
      </w:pPr>
      <w:r>
        <w:rPr>
          <w:lang w:eastAsia="de-DE"/>
        </w:rPr>
        <w:t>N</w:t>
      </w:r>
      <w:r w:rsidR="00CC720A">
        <w:rPr>
          <w:lang w:eastAsia="de-DE"/>
        </w:rPr>
        <w:t xml:space="preserve">ow the service is up and running. You can check this by launching the .svc endpoints in the browser. Just right click the service and choose </w:t>
      </w:r>
      <w:r w:rsidR="00CC720A" w:rsidRPr="00CC720A">
        <w:rPr>
          <w:i/>
          <w:lang w:eastAsia="de-DE"/>
        </w:rPr>
        <w:t>View in browser</w:t>
      </w:r>
      <w:r w:rsidR="00CC720A">
        <w:rPr>
          <w:lang w:eastAsia="de-DE"/>
        </w:rPr>
        <w:t>.</w:t>
      </w:r>
      <w:r w:rsidR="009C22AF">
        <w:rPr>
          <w:lang w:eastAsia="de-DE"/>
        </w:rPr>
        <w:t xml:space="preserve"> </w:t>
      </w:r>
      <w:r w:rsidR="00CA061D">
        <w:rPr>
          <w:lang w:eastAsia="de-DE"/>
        </w:rPr>
        <w:t>Y</w:t>
      </w:r>
      <w:r w:rsidR="009C22AF">
        <w:rPr>
          <w:lang w:eastAsia="de-DE"/>
        </w:rPr>
        <w:t xml:space="preserve">ou should see </w:t>
      </w:r>
      <w:r w:rsidR="00CA061D">
        <w:rPr>
          <w:lang w:eastAsia="de-DE"/>
        </w:rPr>
        <w:t xml:space="preserve">a </w:t>
      </w:r>
      <w:r w:rsidR="009C22AF">
        <w:rPr>
          <w:lang w:eastAsia="de-DE"/>
        </w:rPr>
        <w:t xml:space="preserve">service description similar to </w:t>
      </w:r>
      <w:r w:rsidR="00C51199">
        <w:rPr>
          <w:lang w:eastAsia="de-DE"/>
        </w:rPr>
        <w:t>that</w:t>
      </w:r>
      <w:r w:rsidR="009C22AF">
        <w:rPr>
          <w:lang w:eastAsia="de-DE"/>
        </w:rPr>
        <w:t xml:space="preserve"> shown in </w:t>
      </w:r>
      <w:r w:rsidR="00C51199">
        <w:rPr>
          <w:lang w:eastAsia="de-DE"/>
        </w:rPr>
        <w:t>Figure 7-5</w:t>
      </w:r>
      <w:r w:rsidR="009C22AF">
        <w:rPr>
          <w:lang w:eastAsia="de-DE"/>
        </w:rPr>
        <w:t>.</w:t>
      </w:r>
    </w:p>
    <w:p w:rsidR="009C22AF" w:rsidRDefault="009C22AF" w:rsidP="009C22AF">
      <w:pPr>
        <w:pStyle w:val="Figure"/>
        <w:rPr>
          <w:lang w:eastAsia="de-DE"/>
        </w:rPr>
      </w:pPr>
      <w:r>
        <w:rPr>
          <w:noProof/>
          <w:lang w:val="de-DE" w:eastAsia="de-DE"/>
        </w:rPr>
        <w:lastRenderedPageBreak/>
        <w:drawing>
          <wp:inline distT="0" distB="0" distL="0" distR="0">
            <wp:extent cx="5486400" cy="3462655"/>
            <wp:effectExtent l="19050" t="0" r="0" b="0"/>
            <wp:docPr id="3" name="19835f0704.tif" descr="D:\UserData\jkrause\Documents\Meine Daten\Bücher\Fachbuchprojekte\ASP.NET Extensibility\Images\19835f07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4.tif"/>
                    <pic:cNvPicPr/>
                  </pic:nvPicPr>
                  <pic:blipFill>
                    <a:blip r:link="rId15" cstate="print"/>
                    <a:stretch>
                      <a:fillRect/>
                    </a:stretch>
                  </pic:blipFill>
                  <pic:spPr>
                    <a:xfrm>
                      <a:off x="0" y="0"/>
                      <a:ext cx="5486400" cy="3462655"/>
                    </a:xfrm>
                    <a:prstGeom prst="rect">
                      <a:avLst/>
                    </a:prstGeom>
                  </pic:spPr>
                </pic:pic>
              </a:graphicData>
            </a:graphic>
          </wp:inline>
        </w:drawing>
      </w:r>
    </w:p>
    <w:p w:rsidR="00BD5B93" w:rsidRPr="00BD5B93" w:rsidRDefault="00BD5B93" w:rsidP="00BD5B93">
      <w:pPr>
        <w:pStyle w:val="Production"/>
        <w:rPr>
          <w:lang w:eastAsia="de-DE"/>
        </w:rPr>
      </w:pPr>
      <w:r>
        <w:rPr>
          <w:lang w:eastAsia="de-DE"/>
        </w:rPr>
        <w:t>Insert 19835f0704.tif</w:t>
      </w:r>
    </w:p>
    <w:p w:rsidR="009C22AF" w:rsidRDefault="009C22AF" w:rsidP="009C22AF">
      <w:pPr>
        <w:pStyle w:val="CodeCaption"/>
      </w:pPr>
      <w:r>
        <w:t>Figure 7-</w:t>
      </w:r>
      <w:r w:rsidR="00481E3A">
        <w:fldChar w:fldCharType="begin"/>
      </w:r>
      <w:r w:rsidR="00481E3A">
        <w:instrText xml:space="preserve"> SEQ Figure \* ARABIC </w:instrText>
      </w:r>
      <w:r w:rsidR="00481E3A">
        <w:fldChar w:fldCharType="separate"/>
      </w:r>
      <w:r w:rsidR="009779C9">
        <w:t>5</w:t>
      </w:r>
      <w:r w:rsidR="00481E3A">
        <w:fldChar w:fldCharType="end"/>
      </w:r>
      <w:r>
        <w:t>.</w:t>
      </w:r>
      <w:r w:rsidR="00464FA3">
        <w:t xml:space="preserve"> </w:t>
      </w:r>
      <w:r>
        <w:t>The service is up and running</w:t>
      </w:r>
    </w:p>
    <w:p w:rsidR="009C22AF" w:rsidRPr="009C22AF" w:rsidRDefault="009C22AF" w:rsidP="009C22AF">
      <w:pPr>
        <w:pStyle w:val="BodyTextCont"/>
      </w:pPr>
      <w:r>
        <w:t xml:space="preserve">Use the same procedure to check the </w:t>
      </w:r>
      <w:proofErr w:type="spellStart"/>
      <w:r>
        <w:t>RoleService</w:t>
      </w:r>
      <w:proofErr w:type="spellEnd"/>
      <w:r>
        <w:t>.</w:t>
      </w:r>
    </w:p>
    <w:p w:rsidR="00CC720A" w:rsidRDefault="00CC720A" w:rsidP="00CC720A">
      <w:pPr>
        <w:pStyle w:val="berschrift3"/>
        <w:rPr>
          <w:lang w:eastAsia="de-DE"/>
        </w:rPr>
      </w:pPr>
      <w:r>
        <w:rPr>
          <w:lang w:eastAsia="de-DE"/>
        </w:rPr>
        <w:t>Implementing the Provider</w:t>
      </w:r>
    </w:p>
    <w:p w:rsidR="00CC720A" w:rsidRDefault="009C22AF" w:rsidP="00CC720A">
      <w:pPr>
        <w:pStyle w:val="BodyTextFirst"/>
        <w:rPr>
          <w:lang w:eastAsia="de-DE"/>
        </w:rPr>
      </w:pPr>
      <w:r>
        <w:rPr>
          <w:lang w:eastAsia="de-DE"/>
        </w:rPr>
        <w:t>The provider requires</w:t>
      </w:r>
      <w:r w:rsidR="00464FA3">
        <w:rPr>
          <w:lang w:eastAsia="de-DE"/>
        </w:rPr>
        <w:t xml:space="preserve"> a</w:t>
      </w:r>
      <w:r>
        <w:rPr>
          <w:lang w:eastAsia="de-DE"/>
        </w:rPr>
        <w:t xml:space="preserve"> few more steps:</w:t>
      </w:r>
    </w:p>
    <w:p w:rsidR="009C22AF" w:rsidRDefault="009C22AF" w:rsidP="009C22AF">
      <w:pPr>
        <w:pStyle w:val="BulletFirst"/>
        <w:rPr>
          <w:lang w:eastAsia="de-DE"/>
        </w:rPr>
      </w:pPr>
      <w:r>
        <w:rPr>
          <w:lang w:eastAsia="de-DE"/>
        </w:rPr>
        <w:tab/>
        <w:t>*</w:t>
      </w:r>
      <w:r>
        <w:rPr>
          <w:lang w:eastAsia="de-DE"/>
        </w:rPr>
        <w:tab/>
      </w:r>
      <w:r w:rsidR="00CA061D">
        <w:rPr>
          <w:lang w:eastAsia="de-DE"/>
        </w:rPr>
        <w:t>R</w:t>
      </w:r>
      <w:r>
        <w:rPr>
          <w:lang w:eastAsia="de-DE"/>
        </w:rPr>
        <w:t>eferenc</w:t>
      </w:r>
      <w:r w:rsidR="00CA061D">
        <w:rPr>
          <w:lang w:eastAsia="de-DE"/>
        </w:rPr>
        <w:t>ing</w:t>
      </w:r>
      <w:r>
        <w:rPr>
          <w:lang w:eastAsia="de-DE"/>
        </w:rPr>
        <w:t xml:space="preserve"> the services</w:t>
      </w:r>
    </w:p>
    <w:p w:rsidR="009C22AF" w:rsidRDefault="009C22AF" w:rsidP="009C22AF">
      <w:pPr>
        <w:pStyle w:val="Bullet"/>
        <w:rPr>
          <w:lang w:eastAsia="de-DE"/>
        </w:rPr>
      </w:pPr>
      <w:r>
        <w:rPr>
          <w:lang w:eastAsia="de-DE"/>
        </w:rPr>
        <w:tab/>
        <w:t>*</w:t>
      </w:r>
      <w:r>
        <w:rPr>
          <w:lang w:eastAsia="de-DE"/>
        </w:rPr>
        <w:tab/>
      </w:r>
      <w:r w:rsidR="00464FA3">
        <w:rPr>
          <w:lang w:eastAsia="de-DE"/>
        </w:rPr>
        <w:t xml:space="preserve">Implementing the </w:t>
      </w:r>
      <w:r>
        <w:rPr>
          <w:lang w:eastAsia="de-DE"/>
        </w:rPr>
        <w:t xml:space="preserve">Membership provider </w:t>
      </w:r>
    </w:p>
    <w:p w:rsidR="009C22AF" w:rsidRDefault="009C22AF" w:rsidP="009C22AF">
      <w:pPr>
        <w:pStyle w:val="Bullet"/>
        <w:rPr>
          <w:lang w:eastAsia="de-DE"/>
        </w:rPr>
      </w:pPr>
      <w:r>
        <w:rPr>
          <w:lang w:eastAsia="de-DE"/>
        </w:rPr>
        <w:tab/>
        <w:t>*</w:t>
      </w:r>
      <w:r>
        <w:rPr>
          <w:lang w:eastAsia="de-DE"/>
        </w:rPr>
        <w:tab/>
      </w:r>
      <w:r w:rsidR="00464FA3">
        <w:rPr>
          <w:lang w:eastAsia="de-DE"/>
        </w:rPr>
        <w:t xml:space="preserve">Implementing the </w:t>
      </w:r>
      <w:r>
        <w:rPr>
          <w:lang w:eastAsia="de-DE"/>
        </w:rPr>
        <w:t xml:space="preserve">Role provider </w:t>
      </w:r>
    </w:p>
    <w:p w:rsidR="009C22AF" w:rsidRPr="009C22AF" w:rsidRDefault="009C22AF" w:rsidP="009C22AF">
      <w:pPr>
        <w:pStyle w:val="BulletLast"/>
        <w:rPr>
          <w:lang w:eastAsia="de-DE"/>
        </w:rPr>
      </w:pPr>
      <w:r>
        <w:rPr>
          <w:lang w:eastAsia="de-DE"/>
        </w:rPr>
        <w:tab/>
        <w:t>*</w:t>
      </w:r>
      <w:r>
        <w:rPr>
          <w:lang w:eastAsia="de-DE"/>
        </w:rPr>
        <w:tab/>
      </w:r>
      <w:r w:rsidR="00CA061D">
        <w:rPr>
          <w:lang w:eastAsia="de-DE"/>
        </w:rPr>
        <w:t>C</w:t>
      </w:r>
      <w:r>
        <w:rPr>
          <w:lang w:eastAsia="de-DE"/>
        </w:rPr>
        <w:t>onfigur</w:t>
      </w:r>
      <w:r w:rsidR="00CA061D">
        <w:rPr>
          <w:lang w:eastAsia="de-DE"/>
        </w:rPr>
        <w:t>ing</w:t>
      </w:r>
      <w:r>
        <w:rPr>
          <w:lang w:eastAsia="de-DE"/>
        </w:rPr>
        <w:t xml:space="preserve"> the Web project so that it accepts the providers</w:t>
      </w:r>
    </w:p>
    <w:p w:rsidR="009C22AF" w:rsidRDefault="009C22AF" w:rsidP="009C22AF">
      <w:pPr>
        <w:pStyle w:val="BodyTextCont"/>
      </w:pPr>
      <w:bookmarkStart w:id="16" w:name="_Toc217443966"/>
      <w:bookmarkStart w:id="17" w:name="_Toc217444064"/>
      <w:r>
        <w:t xml:space="preserve">The reference is easy. </w:t>
      </w:r>
      <w:r w:rsidR="00CA061D">
        <w:t xml:space="preserve">Simply </w:t>
      </w:r>
      <w:r>
        <w:t xml:space="preserve">choose </w:t>
      </w:r>
      <w:r w:rsidRPr="009C22AF">
        <w:rPr>
          <w:i/>
        </w:rPr>
        <w:t>Add service reference</w:t>
      </w:r>
      <w:r>
        <w:t xml:space="preserve"> from </w:t>
      </w:r>
      <w:r w:rsidR="00CA061D">
        <w:t xml:space="preserve">the </w:t>
      </w:r>
      <w:r>
        <w:t xml:space="preserve">context menu of your project. Then click on </w:t>
      </w:r>
      <w:r w:rsidRPr="009C22AF">
        <w:rPr>
          <w:i/>
        </w:rPr>
        <w:t>Discover</w:t>
      </w:r>
      <w:r>
        <w:t xml:space="preserve"> and </w:t>
      </w:r>
      <w:r w:rsidRPr="009C22AF">
        <w:rPr>
          <w:i/>
        </w:rPr>
        <w:t>Services in Solution</w:t>
      </w:r>
      <w:r>
        <w:t>.</w:t>
      </w:r>
    </w:p>
    <w:p w:rsidR="009C22AF" w:rsidRDefault="009C22AF" w:rsidP="009C22AF">
      <w:pPr>
        <w:pStyle w:val="Figure"/>
      </w:pPr>
      <w:r>
        <w:rPr>
          <w:noProof/>
          <w:lang w:val="de-DE" w:eastAsia="de-DE"/>
        </w:rPr>
        <w:lastRenderedPageBreak/>
        <w:drawing>
          <wp:inline distT="0" distB="0" distL="0" distR="0">
            <wp:extent cx="3846576" cy="3096768"/>
            <wp:effectExtent l="19050" t="0" r="1524" b="0"/>
            <wp:docPr id="5" name="19835f0706.tif" descr="D:\UserData\jkrause\Documents\Meine Daten\Bücher\Fachbuchprojekte\ASP.NET Extensibility\Images\19835f07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6.tif"/>
                    <pic:cNvPicPr/>
                  </pic:nvPicPr>
                  <pic:blipFill>
                    <a:blip r:link="rId16" cstate="print"/>
                    <a:stretch>
                      <a:fillRect/>
                    </a:stretch>
                  </pic:blipFill>
                  <pic:spPr>
                    <a:xfrm>
                      <a:off x="0" y="0"/>
                      <a:ext cx="3846576" cy="3096768"/>
                    </a:xfrm>
                    <a:prstGeom prst="rect">
                      <a:avLst/>
                    </a:prstGeom>
                  </pic:spPr>
                </pic:pic>
              </a:graphicData>
            </a:graphic>
          </wp:inline>
        </w:drawing>
      </w:r>
    </w:p>
    <w:p w:rsidR="009C22AF" w:rsidRPr="009C22AF" w:rsidRDefault="009C22AF" w:rsidP="009C22AF">
      <w:pPr>
        <w:pStyle w:val="Production"/>
      </w:pPr>
      <w:r>
        <w:t xml:space="preserve">Insert </w:t>
      </w:r>
      <w:r w:rsidRPr="009C22AF">
        <w:t>19835f0706</w:t>
      </w:r>
      <w:r>
        <w:t>.tif</w:t>
      </w:r>
    </w:p>
    <w:p w:rsidR="009C22AF" w:rsidRDefault="009C22AF" w:rsidP="009C22AF">
      <w:pPr>
        <w:pStyle w:val="FigureCaption"/>
      </w:pPr>
      <w:r>
        <w:t>Figure 7-</w:t>
      </w:r>
      <w:r w:rsidR="00481E3A">
        <w:fldChar w:fldCharType="begin"/>
      </w:r>
      <w:r w:rsidR="00481E3A">
        <w:instrText xml:space="preserve"> SEQ Figure \* ARABIC </w:instrText>
      </w:r>
      <w:r w:rsidR="00481E3A">
        <w:fldChar w:fldCharType="separate"/>
      </w:r>
      <w:r w:rsidR="009779C9">
        <w:t>6</w:t>
      </w:r>
      <w:r w:rsidR="00481E3A">
        <w:fldChar w:fldCharType="end"/>
      </w:r>
      <w:r>
        <w:t>. Adding the service references</w:t>
      </w:r>
    </w:p>
    <w:p w:rsidR="009C22AF" w:rsidRDefault="009C22AF" w:rsidP="009C22AF">
      <w:pPr>
        <w:pStyle w:val="BodyTextCont"/>
      </w:pPr>
      <w:r>
        <w:t xml:space="preserve">Open the service in the tree view </w:t>
      </w:r>
      <w:r w:rsidR="00CA061D">
        <w:t xml:space="preserve">to the </w:t>
      </w:r>
      <w:r>
        <w:t xml:space="preserve">left and choose the contract. Give the service a </w:t>
      </w:r>
      <w:r w:rsidR="00464FA3">
        <w:t xml:space="preserve">suitable </w:t>
      </w:r>
      <w:r>
        <w:t>name. In the example</w:t>
      </w:r>
      <w:r w:rsidR="00CA061D">
        <w:t>,</w:t>
      </w:r>
      <w:r>
        <w:t xml:space="preserve"> I</w:t>
      </w:r>
      <w:r w:rsidR="00CA061D">
        <w:t>’ve</w:t>
      </w:r>
      <w:r>
        <w:t xml:space="preserve"> use</w:t>
      </w:r>
      <w:r w:rsidR="00CA061D">
        <w:t>d</w:t>
      </w:r>
      <w:r>
        <w:t xml:space="preserve"> </w:t>
      </w:r>
      <w:proofErr w:type="spellStart"/>
      <w:r w:rsidRPr="009C22AF">
        <w:rPr>
          <w:rStyle w:val="CodeInline"/>
        </w:rPr>
        <w:t>MembershipService</w:t>
      </w:r>
      <w:proofErr w:type="spellEnd"/>
      <w:r>
        <w:t xml:space="preserve"> and </w:t>
      </w:r>
      <w:proofErr w:type="spellStart"/>
      <w:r w:rsidRPr="009C22AF">
        <w:rPr>
          <w:rStyle w:val="CodeInline"/>
        </w:rPr>
        <w:t>RoleService</w:t>
      </w:r>
      <w:proofErr w:type="spellEnd"/>
      <w:r>
        <w:t xml:space="preserve"> respectively. Repeat the steps for the other service. </w:t>
      </w:r>
      <w:r w:rsidR="00CA061D">
        <w:t>You now</w:t>
      </w:r>
      <w:r>
        <w:t xml:space="preserve"> have two service references in your project.</w:t>
      </w:r>
    </w:p>
    <w:p w:rsidR="00224067" w:rsidRPr="00224067" w:rsidRDefault="00224067" w:rsidP="00224067">
      <w:pPr>
        <w:pStyle w:val="berschrift4"/>
      </w:pPr>
      <w:r>
        <w:t>Provider Specific Configuration</w:t>
      </w:r>
    </w:p>
    <w:p w:rsidR="003B496D" w:rsidRPr="003B496D" w:rsidRDefault="003B496D" w:rsidP="003B496D">
      <w:pPr>
        <w:pStyle w:val="BodyTextFirst"/>
      </w:pPr>
      <w:r>
        <w:t xml:space="preserve">The </w:t>
      </w:r>
      <w:r w:rsidR="00224067">
        <w:t>provider</w:t>
      </w:r>
      <w:r>
        <w:t xml:space="preserve"> can be combined with its own configuration to </w:t>
      </w:r>
      <w:r w:rsidR="00224067">
        <w:t>support</w:t>
      </w:r>
      <w:r>
        <w:t xml:space="preserve"> specific settings. Refer to chapter </w:t>
      </w:r>
      <w:proofErr w:type="gramStart"/>
      <w:r>
        <w:t xml:space="preserve">4  </w:t>
      </w:r>
      <w:r w:rsidR="00464FA3">
        <w:t>for</w:t>
      </w:r>
      <w:proofErr w:type="gramEnd"/>
      <w:r w:rsidR="00464FA3">
        <w:t xml:space="preserve"> </w:t>
      </w:r>
      <w:r>
        <w:t xml:space="preserve">more </w:t>
      </w:r>
      <w:r w:rsidR="00464FA3">
        <w:t xml:space="preserve">information </w:t>
      </w:r>
      <w:r>
        <w:t xml:space="preserve">about the basic </w:t>
      </w:r>
      <w:r w:rsidR="00CA061D">
        <w:t xml:space="preserve">steps </w:t>
      </w:r>
      <w:r>
        <w:t xml:space="preserve">of provider implementation. </w:t>
      </w:r>
      <w:r w:rsidR="00CA061D">
        <w:t xml:space="preserve">For the sake of brevity, </w:t>
      </w:r>
      <w:r>
        <w:t xml:space="preserve">I have </w:t>
      </w:r>
      <w:r w:rsidR="00CA061D">
        <w:t xml:space="preserve">removed from the example </w:t>
      </w:r>
      <w:r>
        <w:t>any code not required for basic tasks.</w:t>
      </w:r>
    </w:p>
    <w:p w:rsidR="009C22AF" w:rsidRDefault="009C22AF" w:rsidP="009C22AF">
      <w:pPr>
        <w:pStyle w:val="berschrift4"/>
      </w:pPr>
      <w:r>
        <w:t>Create the Membership Provider</w:t>
      </w:r>
    </w:p>
    <w:p w:rsidR="009C22AF" w:rsidRDefault="004C3043" w:rsidP="009C22AF">
      <w:pPr>
        <w:pStyle w:val="BodyTextFirst"/>
      </w:pPr>
      <w:r>
        <w:t xml:space="preserve">The Membership </w:t>
      </w:r>
      <w:r w:rsidR="00224067">
        <w:t xml:space="preserve">provider </w:t>
      </w:r>
      <w:r>
        <w:t xml:space="preserve">implements the </w:t>
      </w:r>
      <w:proofErr w:type="spellStart"/>
      <w:r w:rsidRPr="004C3043">
        <w:rPr>
          <w:rStyle w:val="CodeInline"/>
        </w:rPr>
        <w:t>MembershipProvider</w:t>
      </w:r>
      <w:proofErr w:type="spellEnd"/>
      <w:r w:rsidR="00CA061D">
        <w:t xml:space="preserve"> base class.</w:t>
      </w:r>
      <w:r>
        <w:t xml:space="preserve"> To avoid confusion </w:t>
      </w:r>
      <w:r w:rsidR="007270CF">
        <w:t xml:space="preserve">I </w:t>
      </w:r>
      <w:r>
        <w:t>name</w:t>
      </w:r>
      <w:r w:rsidR="007270CF">
        <w:t>d the class</w:t>
      </w:r>
      <w:r>
        <w:t xml:space="preserve"> </w:t>
      </w:r>
      <w:proofErr w:type="spellStart"/>
      <w:r w:rsidRPr="004C3043">
        <w:rPr>
          <w:rStyle w:val="CodeInline"/>
        </w:rPr>
        <w:t>WSMembershipProvider</w:t>
      </w:r>
      <w:proofErr w:type="spellEnd"/>
      <w:r w:rsidR="007270CF">
        <w:t xml:space="preserve">, </w:t>
      </w:r>
      <w:r>
        <w:t>where</w:t>
      </w:r>
      <w:r w:rsidR="007270CF">
        <w:t xml:space="preserve"> the</w:t>
      </w:r>
      <w:r>
        <w:t xml:space="preserve"> WS </w:t>
      </w:r>
      <w:r w:rsidR="007270CF">
        <w:t xml:space="preserve">prefix </w:t>
      </w:r>
      <w:r>
        <w:t>reminds us that it’s based on a Web service.</w:t>
      </w:r>
      <w:r w:rsidR="0085788E">
        <w:t xml:space="preserve"> </w:t>
      </w:r>
    </w:p>
    <w:p w:rsidR="003B496D" w:rsidRDefault="003B496D" w:rsidP="003B496D">
      <w:pPr>
        <w:pStyle w:val="CodeCaption"/>
      </w:pPr>
      <w:r>
        <w:t>Listing  7-</w:t>
      </w:r>
      <w:r w:rsidR="00481E3A">
        <w:fldChar w:fldCharType="begin"/>
      </w:r>
      <w:r w:rsidR="00481E3A">
        <w:instrText xml:space="preserve"> SEQ Listing_ \* ARABIC </w:instrText>
      </w:r>
      <w:r w:rsidR="00481E3A">
        <w:fldChar w:fldCharType="separate"/>
      </w:r>
      <w:r w:rsidR="00AD1909">
        <w:t>12</w:t>
      </w:r>
      <w:r w:rsidR="00481E3A">
        <w:fldChar w:fldCharType="end"/>
      </w:r>
      <w:r>
        <w:t>. The WSMembershipProvider</w:t>
      </w:r>
    </w:p>
    <w:p w:rsidR="00044007" w:rsidRPr="00044007" w:rsidRDefault="00044007" w:rsidP="00044007">
      <w:pPr>
        <w:pStyle w:val="CodeFirst"/>
        <w:rPr>
          <w:lang w:eastAsia="de-DE"/>
        </w:rPr>
      </w:pPr>
      <w:r w:rsidRPr="00044007">
        <w:rPr>
          <w:lang w:eastAsia="de-DE"/>
        </w:rPr>
        <w:t>public class WSMember</w:t>
      </w:r>
      <w:r w:rsidR="007270CF">
        <w:rPr>
          <w:lang w:eastAsia="de-DE"/>
        </w:rPr>
        <w:t>s</w:t>
      </w:r>
      <w:r w:rsidRPr="00044007">
        <w:rPr>
          <w:lang w:eastAsia="de-DE"/>
        </w:rPr>
        <w:t>hipProvider : MembershipProvider</w:t>
      </w:r>
    </w:p>
    <w:p w:rsidR="00044007" w:rsidRPr="00044007" w:rsidRDefault="00044007" w:rsidP="00044007">
      <w:pPr>
        <w:pStyle w:val="Code"/>
        <w:rPr>
          <w:lang w:eastAsia="de-DE"/>
        </w:rPr>
      </w:pPr>
      <w:r w:rsidRPr="00044007">
        <w:rPr>
          <w:lang w:eastAsia="de-DE"/>
        </w:rPr>
        <w:t>{</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private MembershipServiceClient client;</w:t>
      </w:r>
    </w:p>
    <w:p w:rsidR="00044007" w:rsidRPr="00044007" w:rsidRDefault="00044007" w:rsidP="00044007">
      <w:pPr>
        <w:pStyle w:val="Code"/>
        <w:rPr>
          <w:lang w:eastAsia="de-DE"/>
        </w:rPr>
      </w:pPr>
      <w:r w:rsidRPr="00044007">
        <w:rPr>
          <w:lang w:eastAsia="de-DE"/>
        </w:rPr>
        <w:t xml:space="preserve">    private bool _enablePasswordReset;</w:t>
      </w:r>
    </w:p>
    <w:p w:rsidR="00044007" w:rsidRPr="00044007" w:rsidRDefault="00044007" w:rsidP="00044007">
      <w:pPr>
        <w:pStyle w:val="Code"/>
        <w:rPr>
          <w:lang w:eastAsia="de-DE"/>
        </w:rPr>
      </w:pPr>
    </w:p>
    <w:p w:rsidR="00044007" w:rsidRDefault="00044007" w:rsidP="00044007">
      <w:pPr>
        <w:pStyle w:val="Code"/>
        <w:rPr>
          <w:lang w:eastAsia="de-DE"/>
        </w:rPr>
      </w:pPr>
      <w:r w:rsidRPr="00044007">
        <w:rPr>
          <w:lang w:eastAsia="de-DE"/>
        </w:rPr>
        <w:t xml:space="preserve">    public override void Initialize(string name, </w:t>
      </w:r>
      <w:r>
        <w:rPr>
          <w:lang w:eastAsia="de-DE"/>
        </w:rPr>
        <w:sym w:font="Wingdings" w:char="F0C3"/>
      </w:r>
      <w:r>
        <w:rPr>
          <w:lang w:eastAsia="de-DE"/>
        </w:rPr>
        <w:t xml:space="preserve">        </w:t>
      </w:r>
    </w:p>
    <w:p w:rsidR="00044007" w:rsidRPr="00044007" w:rsidRDefault="00044007" w:rsidP="00044007">
      <w:pPr>
        <w:pStyle w:val="Code"/>
        <w:rPr>
          <w:lang w:eastAsia="de-DE"/>
        </w:rPr>
      </w:pPr>
      <w:r>
        <w:rPr>
          <w:lang w:eastAsia="de-DE"/>
        </w:rPr>
        <w:lastRenderedPageBreak/>
        <w:t xml:space="preserve">           </w:t>
      </w:r>
      <w:r w:rsidRPr="00044007">
        <w:rPr>
          <w:lang w:eastAsia="de-DE"/>
        </w:rPr>
        <w:t>System.Collections.Specialized.NameValueCollection config)</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if (config == null)</w:t>
      </w:r>
    </w:p>
    <w:p w:rsidR="00044007" w:rsidRPr="00044007" w:rsidRDefault="00044007" w:rsidP="00044007">
      <w:pPr>
        <w:pStyle w:val="Code"/>
        <w:rPr>
          <w:lang w:eastAsia="de-DE"/>
        </w:rPr>
      </w:pPr>
      <w:r w:rsidRPr="00044007">
        <w:rPr>
          <w:lang w:eastAsia="de-DE"/>
        </w:rPr>
        <w:t xml:space="preserve">            throw new ArgumentNullException("config");</w:t>
      </w:r>
    </w:p>
    <w:p w:rsidR="00044007" w:rsidRPr="00044007" w:rsidRDefault="00044007" w:rsidP="00044007">
      <w:pPr>
        <w:pStyle w:val="Code"/>
        <w:rPr>
          <w:lang w:eastAsia="de-DE"/>
        </w:rPr>
      </w:pPr>
      <w:r w:rsidRPr="00044007">
        <w:rPr>
          <w:lang w:eastAsia="de-DE"/>
        </w:rPr>
        <w:t xml:space="preserve">        if (String.IsNullOrEmpty(name))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name = this.GetType().Name;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if (String.IsNullOrEmpty(config["description"]))</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config.Remove("description");</w:t>
      </w:r>
    </w:p>
    <w:p w:rsidR="00044007" w:rsidRPr="00044007" w:rsidRDefault="00044007" w:rsidP="00044007">
      <w:pPr>
        <w:pStyle w:val="Code"/>
        <w:rPr>
          <w:lang w:eastAsia="de-DE"/>
        </w:rPr>
      </w:pPr>
      <w:r w:rsidRPr="00044007">
        <w:rPr>
          <w:lang w:eastAsia="de-DE"/>
        </w:rPr>
        <w:t xml:space="preserve">            config.Add("description", "WS Based Membership Provider");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base.Initialize(name, config);</w:t>
      </w:r>
    </w:p>
    <w:p w:rsidR="00044007" w:rsidRPr="00044007" w:rsidRDefault="00044007" w:rsidP="00044007">
      <w:pPr>
        <w:pStyle w:val="Code"/>
        <w:rPr>
          <w:lang w:eastAsia="de-DE"/>
        </w:rPr>
      </w:pPr>
      <w:r w:rsidRPr="00044007">
        <w:rPr>
          <w:lang w:eastAsia="de-DE"/>
        </w:rPr>
        <w:t xml:space="preserve">        client = new MembershipServiceClient();</w:t>
      </w:r>
    </w:p>
    <w:p w:rsidR="00044007" w:rsidRPr="00044007" w:rsidRDefault="00044007" w:rsidP="00044007">
      <w:pPr>
        <w:pStyle w:val="Code"/>
        <w:rPr>
          <w:lang w:eastAsia="de-DE"/>
        </w:rPr>
      </w:pPr>
      <w:r w:rsidRPr="00044007">
        <w:rPr>
          <w:lang w:eastAsia="de-DE"/>
        </w:rPr>
        <w:t xml:space="preserve">        // </w:t>
      </w:r>
      <w:r w:rsidR="007270CF">
        <w:rPr>
          <w:lang w:eastAsia="de-DE"/>
        </w:rPr>
        <w:t>optional</w:t>
      </w:r>
      <w:r w:rsidR="007270CF" w:rsidRPr="00044007">
        <w:rPr>
          <w:lang w:eastAsia="de-DE"/>
        </w:rPr>
        <w:t xml:space="preserve"> </w:t>
      </w:r>
      <w:r w:rsidRPr="00044007">
        <w:rPr>
          <w:lang w:eastAsia="de-DE"/>
        </w:rPr>
        <w:t>parameters</w:t>
      </w:r>
    </w:p>
    <w:p w:rsidR="00044007" w:rsidRPr="00044007" w:rsidRDefault="00044007" w:rsidP="00044007">
      <w:pPr>
        <w:pStyle w:val="Code"/>
        <w:rPr>
          <w:lang w:eastAsia="de-DE"/>
        </w:rPr>
      </w:pPr>
      <w:r w:rsidRPr="00044007">
        <w:rPr>
          <w:lang w:eastAsia="de-DE"/>
        </w:rPr>
        <w:t xml:space="preserve">        if (!String.IsNullOrEmpty(config["EnablePasswordReset"]))</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_enablePasswordReset = Boolean.Parse(config["EnablePasswordReset"]);</w:t>
      </w:r>
    </w:p>
    <w:p w:rsidR="00044007" w:rsidRPr="00044007" w:rsidRDefault="00044007" w:rsidP="00044007">
      <w:pPr>
        <w:pStyle w:val="Code"/>
        <w:rPr>
          <w:lang w:eastAsia="de-DE"/>
        </w:rPr>
      </w:pPr>
      <w:r w:rsidRPr="00044007">
        <w:rPr>
          <w:lang w:eastAsia="de-DE"/>
        </w:rPr>
        <w:t xml:space="preserve">            config.Remove("EnablePasswordReset");</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 mandatory parameters</w:t>
      </w:r>
    </w:p>
    <w:p w:rsidR="00044007" w:rsidRPr="00044007" w:rsidRDefault="00044007" w:rsidP="00044007">
      <w:pPr>
        <w:pStyle w:val="Code"/>
        <w:rPr>
          <w:lang w:eastAsia="de-DE"/>
        </w:rPr>
      </w:pPr>
      <w:r w:rsidRPr="00044007">
        <w:rPr>
          <w:lang w:eastAsia="de-DE"/>
        </w:rPr>
        <w:t xml:space="preserve">        ApplicationName = config["ApplicationName"];</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string ApplicationName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w:t>
      </w:r>
    </w:p>
    <w:p w:rsidR="00044007" w:rsidRPr="00044007" w:rsidRDefault="00044007" w:rsidP="00044007">
      <w:pPr>
        <w:pStyle w:val="Code"/>
        <w:rPr>
          <w:lang w:eastAsia="de-DE"/>
        </w:rPr>
      </w:pPr>
      <w:r w:rsidRPr="00044007">
        <w:rPr>
          <w:lang w:eastAsia="de-DE"/>
        </w:rPr>
        <w:t xml:space="preserve">        set;</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bool ChangePassword(string username, string oldPassword, </w:t>
      </w:r>
      <w:r w:rsidR="00224067">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string newPassword)</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client.ChangePassword(username, oldPassword, newPassword);</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bool ChangePasswordQuestionAndAnswer(string username, </w:t>
      </w:r>
      <w:r w:rsidR="00224067">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string password, </w:t>
      </w:r>
      <w:r>
        <w:rPr>
          <w:lang w:eastAsia="de-DE"/>
        </w:rPr>
        <w:sym w:font="Wingdings" w:char="F0C3"/>
      </w:r>
    </w:p>
    <w:p w:rsidR="00224067" w:rsidRDefault="00224067" w:rsidP="00044007">
      <w:pPr>
        <w:pStyle w:val="Code"/>
        <w:rPr>
          <w:lang w:eastAsia="de-DE"/>
        </w:rPr>
      </w:pPr>
      <w:r>
        <w:rPr>
          <w:lang w:eastAsia="de-DE"/>
        </w:rPr>
        <w:t xml:space="preserve">                                                         string newPasswordQuestion,</w:t>
      </w:r>
    </w:p>
    <w:p w:rsidR="00044007" w:rsidRPr="00044007" w:rsidRDefault="00224067" w:rsidP="00044007">
      <w:pPr>
        <w:pStyle w:val="Code"/>
        <w:rPr>
          <w:lang w:eastAsia="de-DE"/>
        </w:rPr>
      </w:pPr>
      <w:r>
        <w:rPr>
          <w:lang w:eastAsia="de-DE"/>
        </w:rPr>
        <w:t xml:space="preserve">                                                         </w:t>
      </w:r>
      <w:r w:rsidR="00044007" w:rsidRPr="00044007">
        <w:rPr>
          <w:lang w:eastAsia="de-DE"/>
        </w:rPr>
        <w:t>string newPasswordAnswer)</w:t>
      </w:r>
    </w:p>
    <w:p w:rsidR="00044007" w:rsidRPr="00044007" w:rsidRDefault="00044007" w:rsidP="00044007">
      <w:pPr>
        <w:pStyle w:val="Code"/>
        <w:rPr>
          <w:lang w:eastAsia="de-DE"/>
        </w:rPr>
      </w:pPr>
      <w:r w:rsidRPr="00044007">
        <w:rPr>
          <w:lang w:eastAsia="de-DE"/>
        </w:rPr>
        <w:t xml:space="preserve">    {</w:t>
      </w:r>
    </w:p>
    <w:p w:rsidR="00224067" w:rsidRDefault="00044007" w:rsidP="00044007">
      <w:pPr>
        <w:pStyle w:val="Code"/>
        <w:rPr>
          <w:lang w:eastAsia="de-DE"/>
        </w:rPr>
      </w:pPr>
      <w:r w:rsidRPr="00044007">
        <w:rPr>
          <w:lang w:eastAsia="de-DE"/>
        </w:rPr>
        <w:t xml:space="preserve">        return client.ChangePasswordQuestionAndAnswer(username, password, </w:t>
      </w:r>
      <w:r w:rsidR="00224067">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newPasswordQuestion, </w:t>
      </w:r>
      <w:r>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newPasswordAnswer);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MembershipUser CreateUser(string username, </w:t>
      </w:r>
      <w:r w:rsidR="00224067">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string password, </w:t>
      </w:r>
      <w:r>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string email, </w:t>
      </w:r>
      <w:r>
        <w:rPr>
          <w:lang w:eastAsia="de-DE"/>
        </w:rPr>
        <w:sym w:font="Wingdings" w:char="F0C3"/>
      </w:r>
    </w:p>
    <w:p w:rsidR="00224067" w:rsidRDefault="00224067" w:rsidP="00044007">
      <w:pPr>
        <w:pStyle w:val="Code"/>
        <w:rPr>
          <w:lang w:eastAsia="de-DE"/>
        </w:rPr>
      </w:pPr>
      <w:r>
        <w:rPr>
          <w:lang w:eastAsia="de-DE"/>
        </w:rPr>
        <w:lastRenderedPageBreak/>
        <w:t xml:space="preserve">                                              </w:t>
      </w:r>
      <w:r w:rsidR="00044007" w:rsidRPr="00044007">
        <w:rPr>
          <w:lang w:eastAsia="de-DE"/>
        </w:rPr>
        <w:t xml:space="preserve">string passwordQuestion, </w:t>
      </w:r>
      <w:r>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string passwordAnswer, </w:t>
      </w:r>
      <w:r>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bool isApproved, </w:t>
      </w:r>
      <w:r>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object providerUserKey, </w:t>
      </w:r>
      <w:r>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out MembershipCreateStatus status)</w:t>
      </w:r>
    </w:p>
    <w:p w:rsidR="00044007" w:rsidRPr="00044007" w:rsidRDefault="00044007" w:rsidP="00044007">
      <w:pPr>
        <w:pStyle w:val="Code"/>
        <w:rPr>
          <w:lang w:eastAsia="de-DE"/>
        </w:rPr>
      </w:pPr>
      <w:r w:rsidRPr="00044007">
        <w:rPr>
          <w:lang w:eastAsia="de-DE"/>
        </w:rPr>
        <w:t xml:space="preserve">    {</w:t>
      </w:r>
    </w:p>
    <w:p w:rsidR="00224067" w:rsidRDefault="00044007" w:rsidP="00044007">
      <w:pPr>
        <w:pStyle w:val="Code"/>
        <w:rPr>
          <w:lang w:eastAsia="de-DE"/>
        </w:rPr>
      </w:pPr>
      <w:r w:rsidRPr="00044007">
        <w:rPr>
          <w:lang w:eastAsia="de-DE"/>
        </w:rPr>
        <w:t xml:space="preserve">        User user = client.CreateUser(out status, username, password, email,</w:t>
      </w:r>
      <w:r w:rsidR="00224067">
        <w:rPr>
          <w:lang w:eastAsia="de-DE"/>
        </w:rPr>
        <w:t xml:space="preserve"> </w:t>
      </w:r>
      <w:r w:rsidR="00224067">
        <w:rPr>
          <w:lang w:eastAsia="de-DE"/>
        </w:rPr>
        <w:sym w:font="Wingdings" w:char="F0C3"/>
      </w:r>
    </w:p>
    <w:p w:rsidR="00224067" w:rsidRDefault="00224067" w:rsidP="00044007">
      <w:pPr>
        <w:pStyle w:val="Code"/>
        <w:rPr>
          <w:lang w:eastAsia="de-DE"/>
        </w:rPr>
      </w:pPr>
      <w:r>
        <w:rPr>
          <w:lang w:eastAsia="de-DE"/>
        </w:rPr>
        <w:t xml:space="preserve">                                      </w:t>
      </w:r>
      <w:r w:rsidR="00044007" w:rsidRPr="00044007">
        <w:rPr>
          <w:lang w:eastAsia="de-DE"/>
        </w:rPr>
        <w:t xml:space="preserve"> passwordQuestion, passwordAnswer, </w:t>
      </w:r>
      <w:r>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isApproved, providerUserKey);</w:t>
      </w:r>
    </w:p>
    <w:p w:rsidR="00044007" w:rsidRPr="00044007" w:rsidRDefault="00044007" w:rsidP="00044007">
      <w:pPr>
        <w:pStyle w:val="Code"/>
        <w:rPr>
          <w:lang w:eastAsia="de-DE"/>
        </w:rPr>
      </w:pPr>
      <w:r w:rsidRPr="00044007">
        <w:rPr>
          <w:lang w:eastAsia="de-DE"/>
        </w:rPr>
        <w:t xml:space="preserve">        if (user == null) return null;</w:t>
      </w:r>
    </w:p>
    <w:p w:rsidR="00044007" w:rsidRPr="00044007" w:rsidRDefault="00044007" w:rsidP="00044007">
      <w:pPr>
        <w:pStyle w:val="Code"/>
        <w:rPr>
          <w:lang w:eastAsia="de-DE"/>
        </w:rPr>
      </w:pPr>
      <w:r w:rsidRPr="00044007">
        <w:rPr>
          <w:lang w:eastAsia="de-DE"/>
        </w:rPr>
        <w:t xml:space="preserve">        MembershipUser mu = new MembershipUser(this.GetType().Name, </w:t>
      </w:r>
    </w:p>
    <w:p w:rsidR="00044007" w:rsidRPr="00044007" w:rsidRDefault="00044007" w:rsidP="00044007">
      <w:pPr>
        <w:pStyle w:val="Code"/>
        <w:rPr>
          <w:lang w:eastAsia="de-DE"/>
        </w:rPr>
      </w:pPr>
      <w:r w:rsidRPr="00044007">
        <w:rPr>
          <w:lang w:eastAsia="de-DE"/>
        </w:rPr>
        <w:t xml:space="preserve">            user.UserName,</w:t>
      </w:r>
    </w:p>
    <w:p w:rsidR="00044007" w:rsidRPr="00044007" w:rsidRDefault="00044007" w:rsidP="00044007">
      <w:pPr>
        <w:pStyle w:val="Code"/>
        <w:rPr>
          <w:lang w:eastAsia="de-DE"/>
        </w:rPr>
      </w:pPr>
      <w:r w:rsidRPr="00044007">
        <w:rPr>
          <w:lang w:eastAsia="de-DE"/>
        </w:rPr>
        <w:t xml:space="preserve">            providerUserKey,</w:t>
      </w:r>
    </w:p>
    <w:p w:rsidR="00044007" w:rsidRPr="00044007" w:rsidRDefault="00044007" w:rsidP="00044007">
      <w:pPr>
        <w:pStyle w:val="Code"/>
        <w:rPr>
          <w:lang w:eastAsia="de-DE"/>
        </w:rPr>
      </w:pPr>
      <w:r w:rsidRPr="00044007">
        <w:rPr>
          <w:lang w:eastAsia="de-DE"/>
        </w:rPr>
        <w:t xml:space="preserve">            user.Email,</w:t>
      </w:r>
    </w:p>
    <w:p w:rsidR="00044007" w:rsidRPr="00044007" w:rsidRDefault="00044007" w:rsidP="00044007">
      <w:pPr>
        <w:pStyle w:val="Code"/>
        <w:rPr>
          <w:lang w:eastAsia="de-DE"/>
        </w:rPr>
      </w:pPr>
      <w:r w:rsidRPr="00044007">
        <w:rPr>
          <w:lang w:eastAsia="de-DE"/>
        </w:rPr>
        <w:t xml:space="preserve">            user.PasswordQuestion,</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user.IsApproved,</w:t>
      </w:r>
    </w:p>
    <w:p w:rsidR="00044007" w:rsidRPr="00044007" w:rsidRDefault="00044007" w:rsidP="00044007">
      <w:pPr>
        <w:pStyle w:val="Code"/>
        <w:rPr>
          <w:lang w:eastAsia="de-DE"/>
        </w:rPr>
      </w:pPr>
      <w:r w:rsidRPr="00044007">
        <w:rPr>
          <w:lang w:eastAsia="de-DE"/>
        </w:rPr>
        <w:t xml:space="preserve">            user.IsLockedOut,</w:t>
      </w:r>
    </w:p>
    <w:p w:rsidR="00044007" w:rsidRPr="00044007" w:rsidRDefault="00044007" w:rsidP="00044007">
      <w:pPr>
        <w:pStyle w:val="Code"/>
        <w:rPr>
          <w:lang w:eastAsia="de-DE"/>
        </w:rPr>
      </w:pPr>
      <w:r w:rsidRPr="00044007">
        <w:rPr>
          <w:lang w:eastAsia="de-DE"/>
        </w:rPr>
        <w:t xml:space="preserve">            user.CreationDate,</w:t>
      </w:r>
    </w:p>
    <w:p w:rsidR="00044007" w:rsidRPr="00044007" w:rsidRDefault="00044007" w:rsidP="00044007">
      <w:pPr>
        <w:pStyle w:val="Code"/>
        <w:rPr>
          <w:lang w:eastAsia="de-DE"/>
        </w:rPr>
      </w:pPr>
      <w:r w:rsidRPr="00044007">
        <w:rPr>
          <w:lang w:eastAsia="de-DE"/>
        </w:rPr>
        <w:t xml:space="preserve">            user.LastLoginDate,</w:t>
      </w:r>
    </w:p>
    <w:p w:rsidR="00044007" w:rsidRPr="00044007" w:rsidRDefault="00044007" w:rsidP="00044007">
      <w:pPr>
        <w:pStyle w:val="Code"/>
        <w:rPr>
          <w:lang w:eastAsia="de-DE"/>
        </w:rPr>
      </w:pPr>
      <w:r w:rsidRPr="00044007">
        <w:rPr>
          <w:lang w:eastAsia="de-DE"/>
        </w:rPr>
        <w:t xml:space="preserve">            user.LastActivityDate,</w:t>
      </w:r>
    </w:p>
    <w:p w:rsidR="00044007" w:rsidRPr="00044007" w:rsidRDefault="00044007" w:rsidP="00044007">
      <w:pPr>
        <w:pStyle w:val="Code"/>
        <w:rPr>
          <w:lang w:eastAsia="de-DE"/>
        </w:rPr>
      </w:pPr>
      <w:r w:rsidRPr="00044007">
        <w:rPr>
          <w:lang w:eastAsia="de-DE"/>
        </w:rPr>
        <w:t xml:space="preserve">            user.LastPasswordChangedDate,</w:t>
      </w:r>
    </w:p>
    <w:p w:rsidR="00044007" w:rsidRPr="00044007" w:rsidRDefault="00044007" w:rsidP="00044007">
      <w:pPr>
        <w:pStyle w:val="Code"/>
        <w:rPr>
          <w:lang w:eastAsia="de-DE"/>
        </w:rPr>
      </w:pPr>
      <w:r w:rsidRPr="00044007">
        <w:rPr>
          <w:lang w:eastAsia="de-DE"/>
        </w:rPr>
        <w:t xml:space="preserve">            user.LastLockoutDate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mu;</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DeleteUser(string username, bool deleteAllRelatedData)</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client.DeleteUser(username, deleteAllRelatedData);</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EnablePasswordReset</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_enablePasswordReset;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EnablePasswordRetrieval</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throw new NotImplementedException();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MembershipUserCollection FindUsersByEmail(string emailToMatch,</w:t>
      </w:r>
      <w:r w:rsidR="00224067">
        <w:rPr>
          <w:lang w:eastAsia="de-DE"/>
        </w:rPr>
        <w:t xml:space="preserve"> </w:t>
      </w:r>
      <w:r w:rsidR="00224067">
        <w:rPr>
          <w:lang w:eastAsia="de-DE"/>
        </w:rPr>
        <w:sym w:font="Wingdings" w:char="F0C3"/>
      </w:r>
      <w:r w:rsidR="00224067">
        <w:rPr>
          <w:lang w:eastAsia="de-DE"/>
        </w:rPr>
        <w:t xml:space="preserve"> </w:t>
      </w:r>
    </w:p>
    <w:p w:rsidR="00044007" w:rsidRPr="00044007" w:rsidRDefault="00224067" w:rsidP="00044007">
      <w:pPr>
        <w:pStyle w:val="Code"/>
        <w:rPr>
          <w:lang w:eastAsia="de-DE"/>
        </w:rPr>
      </w:pPr>
      <w:r>
        <w:rPr>
          <w:lang w:eastAsia="de-DE"/>
        </w:rPr>
        <w:t xml:space="preserve">                                </w:t>
      </w:r>
      <w:r w:rsidR="00044007" w:rsidRPr="00044007">
        <w:rPr>
          <w:lang w:eastAsia="de-DE"/>
        </w:rPr>
        <w:t xml:space="preserve"> int pageIndex, int pageSize, out int totalRecords)</w:t>
      </w:r>
    </w:p>
    <w:p w:rsidR="00044007" w:rsidRPr="00044007" w:rsidRDefault="00044007" w:rsidP="00044007">
      <w:pPr>
        <w:pStyle w:val="Code"/>
        <w:rPr>
          <w:lang w:eastAsia="de-DE"/>
        </w:rPr>
      </w:pPr>
      <w:r w:rsidRPr="00044007">
        <w:rPr>
          <w:lang w:eastAsia="de-DE"/>
        </w:rPr>
        <w:t xml:space="preserve">    {</w:t>
      </w:r>
    </w:p>
    <w:p w:rsidR="00224067" w:rsidRDefault="00044007" w:rsidP="00044007">
      <w:pPr>
        <w:pStyle w:val="Code"/>
        <w:rPr>
          <w:lang w:eastAsia="de-DE"/>
        </w:rPr>
      </w:pPr>
      <w:r w:rsidRPr="00044007">
        <w:rPr>
          <w:lang w:eastAsia="de-DE"/>
        </w:rPr>
        <w:t xml:space="preserve">        return CopyToMembershipCollection(client.FindUsersByEmail(out totalRecord</w:t>
      </w:r>
      <w:r w:rsidR="00224067">
        <w:rPr>
          <w:lang w:eastAsia="de-DE"/>
        </w:rPr>
        <w:t>s,</w:t>
      </w:r>
      <w:r w:rsidR="00224067">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emailToMatch, pageIndex, pageSize));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MembershipUserCollection FindUser</w:t>
      </w:r>
      <w:r w:rsidR="00224067">
        <w:rPr>
          <w:lang w:eastAsia="de-DE"/>
        </w:rPr>
        <w:t>sByName(string usernameToMatch,</w:t>
      </w:r>
    </w:p>
    <w:p w:rsidR="00044007" w:rsidRPr="00044007" w:rsidRDefault="00224067" w:rsidP="00044007">
      <w:pPr>
        <w:pStyle w:val="Code"/>
        <w:rPr>
          <w:lang w:eastAsia="de-DE"/>
        </w:rPr>
      </w:pPr>
      <w:r>
        <w:rPr>
          <w:lang w:eastAsia="de-DE"/>
        </w:rPr>
        <w:t xml:space="preserve">                                  </w:t>
      </w:r>
      <w:r w:rsidR="00044007" w:rsidRPr="00044007">
        <w:rPr>
          <w:lang w:eastAsia="de-DE"/>
        </w:rPr>
        <w:t>int pageIndex, int pageSize, out int totalRecords)</w:t>
      </w:r>
    </w:p>
    <w:p w:rsidR="00044007" w:rsidRPr="00044007" w:rsidRDefault="00044007" w:rsidP="00044007">
      <w:pPr>
        <w:pStyle w:val="Code"/>
        <w:rPr>
          <w:lang w:eastAsia="de-DE"/>
        </w:rPr>
      </w:pPr>
      <w:r w:rsidRPr="00044007">
        <w:rPr>
          <w:lang w:eastAsia="de-DE"/>
        </w:rPr>
        <w:t xml:space="preserve">    {</w:t>
      </w:r>
    </w:p>
    <w:p w:rsidR="00224067" w:rsidRDefault="00044007" w:rsidP="00044007">
      <w:pPr>
        <w:pStyle w:val="Code"/>
        <w:rPr>
          <w:lang w:eastAsia="de-DE"/>
        </w:rPr>
      </w:pPr>
      <w:r w:rsidRPr="00044007">
        <w:rPr>
          <w:lang w:eastAsia="de-DE"/>
        </w:rPr>
        <w:lastRenderedPageBreak/>
        <w:t xml:space="preserve">        return CopyToMembershipCollection(client.FindUsersByName(out totalRecords,</w:t>
      </w:r>
    </w:p>
    <w:p w:rsidR="00044007" w:rsidRPr="00044007" w:rsidRDefault="00224067" w:rsidP="00044007">
      <w:pPr>
        <w:pStyle w:val="Code"/>
        <w:rPr>
          <w:lang w:eastAsia="de-DE"/>
        </w:rPr>
      </w:pPr>
      <w:r>
        <w:rPr>
          <w:lang w:eastAsia="de-DE"/>
        </w:rPr>
        <w:t xml:space="preserve">                                          </w:t>
      </w:r>
      <w:r w:rsidR="00044007" w:rsidRPr="00044007">
        <w:rPr>
          <w:lang w:eastAsia="de-DE"/>
        </w:rPr>
        <w:t xml:space="preserve"> usernameToMatch, pageIndex, pageSize));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MembershipUserCollection GetAllUsers(int pageIndex, </w:t>
      </w:r>
      <w:r w:rsidR="00224067">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int pageSize, out int totalRecords)</w:t>
      </w:r>
    </w:p>
    <w:p w:rsidR="00044007" w:rsidRPr="00044007" w:rsidRDefault="00044007" w:rsidP="00044007">
      <w:pPr>
        <w:pStyle w:val="Code"/>
        <w:rPr>
          <w:lang w:eastAsia="de-DE"/>
        </w:rPr>
      </w:pPr>
      <w:r w:rsidRPr="00044007">
        <w:rPr>
          <w:lang w:eastAsia="de-DE"/>
        </w:rPr>
        <w:t xml:space="preserve">    {</w:t>
      </w:r>
    </w:p>
    <w:p w:rsidR="00224067" w:rsidRDefault="00044007" w:rsidP="00044007">
      <w:pPr>
        <w:pStyle w:val="Code"/>
        <w:rPr>
          <w:lang w:eastAsia="de-DE"/>
        </w:rPr>
      </w:pPr>
      <w:r w:rsidRPr="00044007">
        <w:rPr>
          <w:lang w:eastAsia="de-DE"/>
        </w:rPr>
        <w:t xml:space="preserve">        return CopyToMembershipCollection(client.GetAllUsers(out totalRecords,</w:t>
      </w:r>
      <w:r w:rsidR="00224067">
        <w:rPr>
          <w:lang w:eastAsia="de-DE"/>
        </w:rPr>
        <w:t xml:space="preserve"> </w:t>
      </w:r>
      <w:r w:rsidR="00224067">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 xml:space="preserve"> pageIndex, pageSize));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private MembershipUserCollection CopyToMembershipCollection(User[] users)</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MembershipUserCollection muc = new MembershipUserCollection();</w:t>
      </w:r>
    </w:p>
    <w:p w:rsidR="00044007" w:rsidRPr="00044007" w:rsidRDefault="00044007" w:rsidP="00044007">
      <w:pPr>
        <w:pStyle w:val="Code"/>
        <w:rPr>
          <w:lang w:eastAsia="de-DE"/>
        </w:rPr>
      </w:pPr>
      <w:r w:rsidRPr="00044007">
        <w:rPr>
          <w:lang w:eastAsia="de-DE"/>
        </w:rPr>
        <w:t xml:space="preserve">        foreach (User user in users)</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muc.Add(CopyToMembershipUser(user));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muc;</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private MembershipUser CopyToMembershipUser(User user)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MembershipUser mu = new MembershipUser(this.GetType().Name,</w:t>
      </w:r>
    </w:p>
    <w:p w:rsidR="00044007" w:rsidRPr="00044007" w:rsidRDefault="00044007" w:rsidP="00044007">
      <w:pPr>
        <w:pStyle w:val="Code"/>
        <w:rPr>
          <w:lang w:eastAsia="de-DE"/>
        </w:rPr>
      </w:pPr>
      <w:r w:rsidRPr="00044007">
        <w:rPr>
          <w:lang w:eastAsia="de-DE"/>
        </w:rPr>
        <w:t xml:space="preserve">                user.UserName,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user.Email,</w:t>
      </w:r>
    </w:p>
    <w:p w:rsidR="00044007" w:rsidRPr="00044007" w:rsidRDefault="00044007" w:rsidP="00044007">
      <w:pPr>
        <w:pStyle w:val="Code"/>
        <w:rPr>
          <w:lang w:eastAsia="de-DE"/>
        </w:rPr>
      </w:pPr>
      <w:r w:rsidRPr="00044007">
        <w:rPr>
          <w:lang w:eastAsia="de-DE"/>
        </w:rPr>
        <w:t xml:space="preserve">                user.PasswordQuestion,</w:t>
      </w:r>
    </w:p>
    <w:p w:rsidR="00044007" w:rsidRPr="00044007" w:rsidRDefault="00044007" w:rsidP="00044007">
      <w:pPr>
        <w:pStyle w:val="Code"/>
        <w:rPr>
          <w:lang w:eastAsia="de-DE"/>
        </w:rPr>
      </w:pPr>
      <w:r w:rsidRPr="00044007">
        <w:rPr>
          <w:lang w:eastAsia="de-DE"/>
        </w:rPr>
        <w:t xml:space="preserve">                user.Comment,</w:t>
      </w:r>
    </w:p>
    <w:p w:rsidR="00044007" w:rsidRPr="00044007" w:rsidRDefault="00044007" w:rsidP="00044007">
      <w:pPr>
        <w:pStyle w:val="Code"/>
        <w:rPr>
          <w:lang w:eastAsia="de-DE"/>
        </w:rPr>
      </w:pPr>
      <w:r w:rsidRPr="00044007">
        <w:rPr>
          <w:lang w:eastAsia="de-DE"/>
        </w:rPr>
        <w:t xml:space="preserve">                user.IsApproved,</w:t>
      </w:r>
    </w:p>
    <w:p w:rsidR="00044007" w:rsidRPr="00044007" w:rsidRDefault="00044007" w:rsidP="00044007">
      <w:pPr>
        <w:pStyle w:val="Code"/>
        <w:rPr>
          <w:lang w:eastAsia="de-DE"/>
        </w:rPr>
      </w:pPr>
      <w:r w:rsidRPr="00044007">
        <w:rPr>
          <w:lang w:eastAsia="de-DE"/>
        </w:rPr>
        <w:t xml:space="preserve">                user.IsLockedOut,</w:t>
      </w:r>
    </w:p>
    <w:p w:rsidR="00044007" w:rsidRPr="00044007" w:rsidRDefault="00044007" w:rsidP="00044007">
      <w:pPr>
        <w:pStyle w:val="Code"/>
        <w:rPr>
          <w:lang w:eastAsia="de-DE"/>
        </w:rPr>
      </w:pPr>
      <w:r w:rsidRPr="00044007">
        <w:rPr>
          <w:lang w:eastAsia="de-DE"/>
        </w:rPr>
        <w:t xml:space="preserve">                user.CreationDate,</w:t>
      </w:r>
    </w:p>
    <w:p w:rsidR="00044007" w:rsidRPr="00044007" w:rsidRDefault="00044007" w:rsidP="00044007">
      <w:pPr>
        <w:pStyle w:val="Code"/>
        <w:rPr>
          <w:lang w:eastAsia="de-DE"/>
        </w:rPr>
      </w:pPr>
      <w:r w:rsidRPr="00044007">
        <w:rPr>
          <w:lang w:eastAsia="de-DE"/>
        </w:rPr>
        <w:t xml:space="preserve">                user.LastLoginDate,</w:t>
      </w:r>
    </w:p>
    <w:p w:rsidR="00044007" w:rsidRPr="00044007" w:rsidRDefault="00044007" w:rsidP="00044007">
      <w:pPr>
        <w:pStyle w:val="Code"/>
        <w:rPr>
          <w:lang w:eastAsia="de-DE"/>
        </w:rPr>
      </w:pPr>
      <w:r w:rsidRPr="00044007">
        <w:rPr>
          <w:lang w:eastAsia="de-DE"/>
        </w:rPr>
        <w:t xml:space="preserve">                user.LastActivityDate,</w:t>
      </w:r>
    </w:p>
    <w:p w:rsidR="00044007" w:rsidRPr="00044007" w:rsidRDefault="00044007" w:rsidP="00044007">
      <w:pPr>
        <w:pStyle w:val="Code"/>
        <w:rPr>
          <w:lang w:eastAsia="de-DE"/>
        </w:rPr>
      </w:pPr>
      <w:r w:rsidRPr="00044007">
        <w:rPr>
          <w:lang w:eastAsia="de-DE"/>
        </w:rPr>
        <w:t xml:space="preserve">                user.LastPasswordChangedDate,</w:t>
      </w:r>
    </w:p>
    <w:p w:rsidR="00044007" w:rsidRPr="00044007" w:rsidRDefault="00044007" w:rsidP="00044007">
      <w:pPr>
        <w:pStyle w:val="Code"/>
        <w:rPr>
          <w:lang w:eastAsia="de-DE"/>
        </w:rPr>
      </w:pPr>
      <w:r w:rsidRPr="00044007">
        <w:rPr>
          <w:lang w:eastAsia="de-DE"/>
        </w:rPr>
        <w:t xml:space="preserve">                user.LastLockoutDate);</w:t>
      </w:r>
    </w:p>
    <w:p w:rsidR="00044007" w:rsidRPr="00044007" w:rsidRDefault="00044007" w:rsidP="00044007">
      <w:pPr>
        <w:pStyle w:val="Code"/>
        <w:rPr>
          <w:lang w:eastAsia="de-DE"/>
        </w:rPr>
      </w:pPr>
      <w:r w:rsidRPr="00044007">
        <w:rPr>
          <w:lang w:eastAsia="de-DE"/>
        </w:rPr>
        <w:t xml:space="preserve">        return mu;</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int GetNumberOfUsersOnline()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client.GetNumberOfUsersOnline();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string GetPassword(string username, string answer)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client.GetPassword(username, answer);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MembershipUser GetUser(string username, bool userIsOnline)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CopyToMembershipUser(client.GetUserbyName(username, userIsOnline));</w:t>
      </w:r>
    </w:p>
    <w:p w:rsidR="00044007" w:rsidRPr="00044007" w:rsidRDefault="00044007" w:rsidP="00044007">
      <w:pPr>
        <w:pStyle w:val="Code"/>
        <w:rPr>
          <w:lang w:eastAsia="de-DE"/>
        </w:rPr>
      </w:pPr>
      <w:r w:rsidRPr="00044007">
        <w:rPr>
          <w:lang w:eastAsia="de-DE"/>
        </w:rPr>
        <w:lastRenderedPageBreak/>
        <w:t xml:space="preserve">    }</w:t>
      </w:r>
    </w:p>
    <w:p w:rsidR="00044007" w:rsidRPr="00044007" w:rsidRDefault="00044007" w:rsidP="00044007">
      <w:pPr>
        <w:pStyle w:val="Code"/>
        <w:rPr>
          <w:lang w:eastAsia="de-DE"/>
        </w:rPr>
      </w:pPr>
    </w:p>
    <w:p w:rsidR="00224067" w:rsidRDefault="00044007" w:rsidP="00044007">
      <w:pPr>
        <w:pStyle w:val="Code"/>
        <w:rPr>
          <w:lang w:eastAsia="de-DE"/>
        </w:rPr>
      </w:pPr>
      <w:r w:rsidRPr="00044007">
        <w:rPr>
          <w:lang w:eastAsia="de-DE"/>
        </w:rPr>
        <w:t xml:space="preserve">    public override MembershipUser GetUser(object providerUserKey, </w:t>
      </w:r>
      <w:r w:rsidR="00224067">
        <w:rPr>
          <w:lang w:eastAsia="de-DE"/>
        </w:rPr>
        <w:sym w:font="Wingdings" w:char="F0C3"/>
      </w:r>
    </w:p>
    <w:p w:rsidR="00044007" w:rsidRPr="00044007" w:rsidRDefault="00224067" w:rsidP="00044007">
      <w:pPr>
        <w:pStyle w:val="Code"/>
        <w:rPr>
          <w:lang w:eastAsia="de-DE"/>
        </w:rPr>
      </w:pPr>
      <w:r>
        <w:rPr>
          <w:lang w:eastAsia="de-DE"/>
        </w:rPr>
        <w:t xml:space="preserve">                                            </w:t>
      </w:r>
      <w:r w:rsidR="00044007" w:rsidRPr="00044007">
        <w:rPr>
          <w:lang w:eastAsia="de-DE"/>
        </w:rPr>
        <w:t>bool userIsOnline)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throw new NotImplementedException();</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string GetUserNameByEmail(string email)</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client.GetUserNameByEmail(email);</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int MaxInvalidPasswordAttempts</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5;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int MinRequiredNonAlphanumericCharacters</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1;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int MinRequiredPasswordLength</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6;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int PasswordAttemptWindow</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10;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MembershipPasswordFormat PasswordFormat</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MembershipPasswordFormat.Clear;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string PasswordStrengthRegularExpression</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RequiresQuestionAndAnswer</w:t>
      </w:r>
    </w:p>
    <w:p w:rsidR="00044007" w:rsidRPr="009779C9" w:rsidRDefault="00044007" w:rsidP="00044007">
      <w:pPr>
        <w:pStyle w:val="Code"/>
        <w:rPr>
          <w:lang w:eastAsia="de-DE"/>
        </w:rPr>
      </w:pPr>
      <w:r w:rsidRPr="00044007">
        <w:rPr>
          <w:lang w:eastAsia="de-DE"/>
        </w:rPr>
        <w:t xml:space="preserve">    </w:t>
      </w:r>
      <w:r w:rsidRPr="009779C9">
        <w:rPr>
          <w:lang w:eastAsia="de-DE"/>
        </w:rPr>
        <w:t>{</w:t>
      </w:r>
    </w:p>
    <w:p w:rsidR="00044007" w:rsidRPr="009779C9" w:rsidRDefault="00044007" w:rsidP="00044007">
      <w:pPr>
        <w:pStyle w:val="Code"/>
        <w:rPr>
          <w:lang w:eastAsia="de-DE"/>
        </w:rPr>
      </w:pPr>
      <w:r w:rsidRPr="009779C9">
        <w:rPr>
          <w:lang w:eastAsia="de-DE"/>
        </w:rPr>
        <w:t xml:space="preserve">        get { return false; }</w:t>
      </w:r>
    </w:p>
    <w:p w:rsidR="00044007" w:rsidRPr="009779C9" w:rsidRDefault="00044007" w:rsidP="00044007">
      <w:pPr>
        <w:pStyle w:val="Code"/>
        <w:rPr>
          <w:lang w:eastAsia="de-DE"/>
        </w:rPr>
      </w:pPr>
      <w:r w:rsidRPr="009779C9">
        <w:rPr>
          <w:lang w:eastAsia="de-DE"/>
        </w:rPr>
        <w:t xml:space="preserve">    }</w:t>
      </w:r>
    </w:p>
    <w:p w:rsidR="00044007" w:rsidRPr="009779C9"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RequiresUniqueEmail</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get { return false;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string ResetPassword(string username, string answer)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client.ResetPassword(username, answer);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UnlockUser(string userName)</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throw new NotImplementedException();</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void UpdateUser(MembershipUser user)</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User u = new User();</w:t>
      </w:r>
    </w:p>
    <w:p w:rsidR="00044007" w:rsidRPr="00044007" w:rsidRDefault="00044007" w:rsidP="00044007">
      <w:pPr>
        <w:pStyle w:val="Code"/>
        <w:rPr>
          <w:lang w:eastAsia="de-DE"/>
        </w:rPr>
      </w:pPr>
      <w:r w:rsidRPr="00044007">
        <w:rPr>
          <w:lang w:eastAsia="de-DE"/>
        </w:rPr>
        <w:t xml:space="preserve">        foreach (PropertyInfo pi in u.GetType().GetProperties())</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PropertyInfo piTarget = user.GetType().GetProperty(pi.Name);</w:t>
      </w:r>
    </w:p>
    <w:p w:rsidR="00044007" w:rsidRPr="00044007" w:rsidRDefault="00044007" w:rsidP="00044007">
      <w:pPr>
        <w:pStyle w:val="Code"/>
        <w:rPr>
          <w:lang w:eastAsia="de-DE"/>
        </w:rPr>
      </w:pPr>
      <w:r w:rsidRPr="00044007">
        <w:rPr>
          <w:lang w:eastAsia="de-DE"/>
        </w:rPr>
        <w:t xml:space="preserve">            if (piTarget != null)</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pi.SetValue(u, piTarget.GetValue(user, null), null);</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client.UpdateUser(u);</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p>
    <w:p w:rsidR="00044007" w:rsidRPr="00044007" w:rsidRDefault="00044007" w:rsidP="00044007">
      <w:pPr>
        <w:pStyle w:val="Code"/>
        <w:rPr>
          <w:lang w:eastAsia="de-DE"/>
        </w:rPr>
      </w:pPr>
      <w:r w:rsidRPr="00044007">
        <w:rPr>
          <w:lang w:eastAsia="de-DE"/>
        </w:rPr>
        <w:t xml:space="preserve">    public override bool ValidateUser(string username, string password)</w:t>
      </w:r>
    </w:p>
    <w:p w:rsidR="00044007" w:rsidRPr="00044007" w:rsidRDefault="00044007" w:rsidP="00044007">
      <w:pPr>
        <w:pStyle w:val="Code"/>
        <w:rPr>
          <w:lang w:eastAsia="de-DE"/>
        </w:rPr>
      </w:pPr>
      <w:r w:rsidRPr="00044007">
        <w:rPr>
          <w:lang w:eastAsia="de-DE"/>
        </w:rPr>
        <w:t xml:space="preserve">    {</w:t>
      </w:r>
    </w:p>
    <w:p w:rsidR="00044007" w:rsidRPr="00044007" w:rsidRDefault="00044007" w:rsidP="00044007">
      <w:pPr>
        <w:pStyle w:val="Code"/>
        <w:rPr>
          <w:lang w:eastAsia="de-DE"/>
        </w:rPr>
      </w:pPr>
      <w:r w:rsidRPr="00044007">
        <w:rPr>
          <w:lang w:eastAsia="de-DE"/>
        </w:rPr>
        <w:t xml:space="preserve">        return client.ValidateUser(username, password);</w:t>
      </w:r>
    </w:p>
    <w:p w:rsidR="00044007" w:rsidRPr="009779C9" w:rsidRDefault="00044007" w:rsidP="00044007">
      <w:pPr>
        <w:pStyle w:val="Code"/>
        <w:rPr>
          <w:lang w:eastAsia="de-DE"/>
        </w:rPr>
      </w:pPr>
      <w:r w:rsidRPr="00044007">
        <w:rPr>
          <w:lang w:eastAsia="de-DE"/>
        </w:rPr>
        <w:t xml:space="preserve">    </w:t>
      </w:r>
      <w:r w:rsidRPr="009779C9">
        <w:rPr>
          <w:lang w:eastAsia="de-DE"/>
        </w:rPr>
        <w:t>}</w:t>
      </w:r>
    </w:p>
    <w:p w:rsidR="003B496D" w:rsidRPr="009779C9" w:rsidRDefault="00044007" w:rsidP="00044007">
      <w:pPr>
        <w:pStyle w:val="CodeLast"/>
        <w:rPr>
          <w:lang w:eastAsia="de-DE"/>
        </w:rPr>
      </w:pPr>
      <w:r w:rsidRPr="009779C9">
        <w:rPr>
          <w:lang w:eastAsia="de-DE"/>
        </w:rPr>
        <w:t>}</w:t>
      </w:r>
    </w:p>
    <w:p w:rsidR="00044007" w:rsidRPr="00044007" w:rsidRDefault="00044007" w:rsidP="00044007">
      <w:pPr>
        <w:pStyle w:val="BodyTextCont"/>
        <w:rPr>
          <w:lang w:eastAsia="de-DE"/>
        </w:rPr>
      </w:pPr>
      <w:r>
        <w:rPr>
          <w:lang w:eastAsia="de-DE"/>
        </w:rPr>
        <w:t>The client is instantiated i</w:t>
      </w:r>
      <w:r w:rsidRPr="00044007">
        <w:rPr>
          <w:lang w:eastAsia="de-DE"/>
        </w:rPr>
        <w:t xml:space="preserve">n the </w:t>
      </w:r>
      <w:r w:rsidRPr="00044007">
        <w:rPr>
          <w:rStyle w:val="CodeInline"/>
        </w:rPr>
        <w:t>Initialize</w:t>
      </w:r>
      <w:r>
        <w:rPr>
          <w:lang w:eastAsia="de-DE"/>
        </w:rPr>
        <w:t xml:space="preserve"> method. </w:t>
      </w:r>
      <w:r w:rsidR="003619C0">
        <w:rPr>
          <w:lang w:eastAsia="de-DE"/>
        </w:rPr>
        <w:t>T</w:t>
      </w:r>
      <w:r>
        <w:rPr>
          <w:lang w:eastAsia="de-DE"/>
        </w:rPr>
        <w:t xml:space="preserve">he provider’s methods </w:t>
      </w:r>
      <w:r w:rsidR="003619C0">
        <w:rPr>
          <w:lang w:eastAsia="de-DE"/>
        </w:rPr>
        <w:t xml:space="preserve">subsequently </w:t>
      </w:r>
      <w:r>
        <w:rPr>
          <w:lang w:eastAsia="de-DE"/>
        </w:rPr>
        <w:t xml:space="preserve">use the client to call the appropriate functions remotely. The only </w:t>
      </w:r>
      <w:r w:rsidR="003619C0">
        <w:rPr>
          <w:lang w:eastAsia="de-DE"/>
        </w:rPr>
        <w:t xml:space="preserve">issue </w:t>
      </w:r>
      <w:r>
        <w:rPr>
          <w:lang w:eastAsia="de-DE"/>
        </w:rPr>
        <w:t>requir</w:t>
      </w:r>
      <w:r w:rsidR="003619C0">
        <w:rPr>
          <w:lang w:eastAsia="de-DE"/>
        </w:rPr>
        <w:t>ing</w:t>
      </w:r>
      <w:r>
        <w:rPr>
          <w:lang w:eastAsia="de-DE"/>
        </w:rPr>
        <w:t xml:space="preserve"> more work is the fact that the </w:t>
      </w:r>
      <w:proofErr w:type="spellStart"/>
      <w:r w:rsidRPr="00044007">
        <w:rPr>
          <w:rStyle w:val="CodeInline"/>
        </w:rPr>
        <w:t>MembershipUser</w:t>
      </w:r>
      <w:proofErr w:type="spellEnd"/>
      <w:r>
        <w:rPr>
          <w:lang w:eastAsia="de-DE"/>
        </w:rPr>
        <w:t xml:space="preserve"> class cannot be used directly by the service.</w:t>
      </w:r>
      <w:r w:rsidR="00E677D9">
        <w:rPr>
          <w:lang w:eastAsia="de-DE"/>
        </w:rPr>
        <w:t xml:space="preserve"> The internally </w:t>
      </w:r>
      <w:r w:rsidR="003619C0">
        <w:rPr>
          <w:lang w:eastAsia="de-DE"/>
        </w:rPr>
        <w:t xml:space="preserve">employed </w:t>
      </w:r>
      <w:r w:rsidR="00E677D9" w:rsidRPr="00E677D9">
        <w:rPr>
          <w:rStyle w:val="CodeInline"/>
        </w:rPr>
        <w:t>User</w:t>
      </w:r>
      <w:r w:rsidR="00E677D9">
        <w:rPr>
          <w:lang w:eastAsia="de-DE"/>
        </w:rPr>
        <w:t xml:space="preserve"> class has a similar structure</w:t>
      </w:r>
      <w:r w:rsidR="003619C0">
        <w:rPr>
          <w:lang w:eastAsia="de-DE"/>
        </w:rPr>
        <w:t xml:space="preserve"> </w:t>
      </w:r>
      <w:r w:rsidR="00E677D9">
        <w:rPr>
          <w:lang w:eastAsia="de-DE"/>
        </w:rPr>
        <w:t xml:space="preserve">but no dependencies </w:t>
      </w:r>
      <w:r w:rsidR="003619C0">
        <w:rPr>
          <w:lang w:eastAsia="de-DE"/>
        </w:rPr>
        <w:t xml:space="preserve">on </w:t>
      </w:r>
      <w:r w:rsidR="00E677D9">
        <w:rPr>
          <w:lang w:eastAsia="de-DE"/>
        </w:rPr>
        <w:t>the underlying provider. In the example</w:t>
      </w:r>
      <w:r w:rsidR="003619C0">
        <w:rPr>
          <w:lang w:eastAsia="de-DE"/>
        </w:rPr>
        <w:t>,</w:t>
      </w:r>
      <w:r w:rsidR="00E677D9">
        <w:rPr>
          <w:lang w:eastAsia="de-DE"/>
        </w:rPr>
        <w:t xml:space="preserve"> I use reflection to iterate over the properties and</w:t>
      </w:r>
      <w:r w:rsidR="003619C0">
        <w:rPr>
          <w:lang w:eastAsia="de-DE"/>
        </w:rPr>
        <w:t xml:space="preserve">, </w:t>
      </w:r>
      <w:r w:rsidR="00F85910">
        <w:rPr>
          <w:lang w:eastAsia="de-DE"/>
        </w:rPr>
        <w:t>where</w:t>
      </w:r>
      <w:r w:rsidR="00E677D9">
        <w:rPr>
          <w:lang w:eastAsia="de-DE"/>
        </w:rPr>
        <w:t xml:space="preserve"> a property is both public and available in the target </w:t>
      </w:r>
      <w:proofErr w:type="gramStart"/>
      <w:r w:rsidR="00F85910">
        <w:rPr>
          <w:lang w:eastAsia="de-DE"/>
        </w:rPr>
        <w:t>class,</w:t>
      </w:r>
      <w:proofErr w:type="gramEnd"/>
      <w:r w:rsidR="00F85910">
        <w:rPr>
          <w:lang w:eastAsia="de-DE"/>
        </w:rPr>
        <w:t xml:space="preserve"> copy </w:t>
      </w:r>
      <w:r w:rsidR="00E677D9">
        <w:rPr>
          <w:lang w:eastAsia="de-DE"/>
        </w:rPr>
        <w:t>the value</w:t>
      </w:r>
      <w:r w:rsidR="005241B3">
        <w:rPr>
          <w:lang w:eastAsia="de-DE"/>
        </w:rPr>
        <w:t xml:space="preserve"> from the </w:t>
      </w:r>
      <w:proofErr w:type="spellStart"/>
      <w:r w:rsidR="00F86984" w:rsidRPr="00F86984">
        <w:rPr>
          <w:rStyle w:val="CodeInline"/>
        </w:rPr>
        <w:t>MembershipUser</w:t>
      </w:r>
      <w:proofErr w:type="spellEnd"/>
      <w:r w:rsidR="005241B3">
        <w:rPr>
          <w:lang w:eastAsia="de-DE"/>
        </w:rPr>
        <w:t xml:space="preserve"> class to the </w:t>
      </w:r>
      <w:r w:rsidR="00F86984" w:rsidRPr="00F86984">
        <w:rPr>
          <w:rStyle w:val="CodeInline"/>
        </w:rPr>
        <w:t>User</w:t>
      </w:r>
      <w:r w:rsidR="005241B3">
        <w:rPr>
          <w:lang w:eastAsia="de-DE"/>
        </w:rPr>
        <w:t xml:space="preserve"> class</w:t>
      </w:r>
      <w:r w:rsidR="00E677D9">
        <w:rPr>
          <w:lang w:eastAsia="de-DE"/>
        </w:rPr>
        <w:t xml:space="preserve">. </w:t>
      </w:r>
      <w:r w:rsidR="005241B3">
        <w:rPr>
          <w:lang w:eastAsia="de-DE"/>
        </w:rPr>
        <w:t>T</w:t>
      </w:r>
      <w:r w:rsidR="00E677D9">
        <w:rPr>
          <w:lang w:eastAsia="de-DE"/>
        </w:rPr>
        <w:t xml:space="preserve">his </w:t>
      </w:r>
      <w:r w:rsidR="005241B3">
        <w:rPr>
          <w:lang w:eastAsia="de-DE"/>
        </w:rPr>
        <w:t xml:space="preserve">is </w:t>
      </w:r>
      <w:r w:rsidR="00E677D9">
        <w:rPr>
          <w:lang w:eastAsia="de-DE"/>
        </w:rPr>
        <w:t xml:space="preserve">in the </w:t>
      </w:r>
      <w:proofErr w:type="spellStart"/>
      <w:r w:rsidR="00E677D9" w:rsidRPr="00E677D9">
        <w:rPr>
          <w:rStyle w:val="CodeInline"/>
        </w:rPr>
        <w:t>UpdateUser</w:t>
      </w:r>
      <w:proofErr w:type="spellEnd"/>
      <w:r w:rsidR="00E677D9">
        <w:rPr>
          <w:lang w:eastAsia="de-DE"/>
        </w:rPr>
        <w:t xml:space="preserve"> method. The provider also </w:t>
      </w:r>
      <w:r w:rsidR="003619C0">
        <w:rPr>
          <w:lang w:eastAsia="de-DE"/>
        </w:rPr>
        <w:t xml:space="preserve">has </w:t>
      </w:r>
      <w:r w:rsidR="00E677D9">
        <w:rPr>
          <w:lang w:eastAsia="de-DE"/>
        </w:rPr>
        <w:t xml:space="preserve">several hard coded settings. </w:t>
      </w:r>
      <w:r w:rsidR="003619C0">
        <w:rPr>
          <w:lang w:eastAsia="de-DE"/>
        </w:rPr>
        <w:t>I</w:t>
      </w:r>
      <w:r w:rsidR="00E677D9">
        <w:rPr>
          <w:lang w:eastAsia="de-DE"/>
        </w:rPr>
        <w:t xml:space="preserve">n a </w:t>
      </w:r>
      <w:proofErr w:type="spellStart"/>
      <w:r w:rsidR="00E677D9">
        <w:rPr>
          <w:lang w:eastAsia="de-DE"/>
        </w:rPr>
        <w:t>fully fledged</w:t>
      </w:r>
      <w:proofErr w:type="spellEnd"/>
      <w:r w:rsidR="00E677D9">
        <w:rPr>
          <w:lang w:eastAsia="de-DE"/>
        </w:rPr>
        <w:t xml:space="preserve"> application</w:t>
      </w:r>
      <w:r w:rsidR="003619C0">
        <w:rPr>
          <w:lang w:eastAsia="de-DE"/>
        </w:rPr>
        <w:t>,</w:t>
      </w:r>
      <w:r w:rsidR="00E677D9">
        <w:rPr>
          <w:lang w:eastAsia="de-DE"/>
        </w:rPr>
        <w:t xml:space="preserve"> </w:t>
      </w:r>
      <w:r w:rsidR="00F85910">
        <w:rPr>
          <w:lang w:eastAsia="de-DE"/>
        </w:rPr>
        <w:t xml:space="preserve">these </w:t>
      </w:r>
      <w:r w:rsidR="00E677D9">
        <w:rPr>
          <w:lang w:eastAsia="de-DE"/>
        </w:rPr>
        <w:t xml:space="preserve">would be </w:t>
      </w:r>
      <w:r w:rsidR="003619C0">
        <w:rPr>
          <w:lang w:eastAsia="de-DE"/>
        </w:rPr>
        <w:t xml:space="preserve">obtained </w:t>
      </w:r>
      <w:r w:rsidR="00E677D9">
        <w:rPr>
          <w:lang w:eastAsia="de-DE"/>
        </w:rPr>
        <w:t xml:space="preserve">from </w:t>
      </w:r>
      <w:proofErr w:type="spellStart"/>
      <w:r w:rsidR="00E677D9" w:rsidRPr="00E677D9">
        <w:rPr>
          <w:i/>
          <w:lang w:eastAsia="de-DE"/>
        </w:rPr>
        <w:t>web.config</w:t>
      </w:r>
      <w:proofErr w:type="spellEnd"/>
      <w:r w:rsidR="00E677D9">
        <w:rPr>
          <w:lang w:eastAsia="de-DE"/>
        </w:rPr>
        <w:t xml:space="preserve">. </w:t>
      </w:r>
    </w:p>
    <w:p w:rsidR="009C22AF" w:rsidRPr="009C22AF" w:rsidRDefault="009C22AF" w:rsidP="009C22AF">
      <w:pPr>
        <w:pStyle w:val="berschrift4"/>
      </w:pPr>
      <w:r>
        <w:t>Create the Role Provider</w:t>
      </w:r>
    </w:p>
    <w:p w:rsidR="004C3043" w:rsidRDefault="004C3043" w:rsidP="004C3043">
      <w:pPr>
        <w:pStyle w:val="BodyTextFirst"/>
      </w:pPr>
      <w:r>
        <w:t xml:space="preserve">The Role Provider implements the </w:t>
      </w:r>
      <w:proofErr w:type="spellStart"/>
      <w:r>
        <w:rPr>
          <w:rStyle w:val="CodeInline"/>
        </w:rPr>
        <w:t>Role</w:t>
      </w:r>
      <w:r w:rsidRPr="004C3043">
        <w:rPr>
          <w:rStyle w:val="CodeInline"/>
        </w:rPr>
        <w:t>Provider</w:t>
      </w:r>
      <w:proofErr w:type="spellEnd"/>
      <w:r>
        <w:t xml:space="preserve"> </w:t>
      </w:r>
      <w:r w:rsidR="003619C0">
        <w:t xml:space="preserve">base class. </w:t>
      </w:r>
      <w:r w:rsidR="00AA09CC">
        <w:t xml:space="preserve">Again, to </w:t>
      </w:r>
      <w:r>
        <w:t>avoid confusion</w:t>
      </w:r>
      <w:r w:rsidR="00AA09CC">
        <w:t>, our new class is</w:t>
      </w:r>
      <w:r>
        <w:t xml:space="preserve"> name</w:t>
      </w:r>
      <w:r w:rsidR="00AA09CC">
        <w:t>d</w:t>
      </w:r>
      <w:r>
        <w:t xml:space="preserve"> </w:t>
      </w:r>
      <w:proofErr w:type="spellStart"/>
      <w:r w:rsidRPr="004C3043">
        <w:rPr>
          <w:rStyle w:val="CodeInline"/>
        </w:rPr>
        <w:t>WS</w:t>
      </w:r>
      <w:r>
        <w:rPr>
          <w:rStyle w:val="CodeInline"/>
        </w:rPr>
        <w:t>Role</w:t>
      </w:r>
      <w:r w:rsidRPr="004C3043">
        <w:rPr>
          <w:rStyle w:val="CodeInline"/>
        </w:rPr>
        <w:t>Provider</w:t>
      </w:r>
      <w:proofErr w:type="spellEnd"/>
      <w:r w:rsidR="00AA09CC">
        <w:t xml:space="preserve">, </w:t>
      </w:r>
      <w:r>
        <w:t xml:space="preserve">where </w:t>
      </w:r>
      <w:r w:rsidR="00AA09CC">
        <w:t xml:space="preserve">the </w:t>
      </w:r>
      <w:r>
        <w:t>WS reminds us that it’s based on a Web service.</w:t>
      </w:r>
    </w:p>
    <w:p w:rsidR="003B496D" w:rsidRDefault="003B496D" w:rsidP="003B496D">
      <w:pPr>
        <w:pStyle w:val="CodeCaption"/>
      </w:pPr>
      <w:r>
        <w:t>Listing  7-</w:t>
      </w:r>
      <w:r w:rsidR="00481E3A">
        <w:fldChar w:fldCharType="begin"/>
      </w:r>
      <w:r w:rsidR="00481E3A">
        <w:instrText xml:space="preserve"> SEQ Listing_ \* ARABIC </w:instrText>
      </w:r>
      <w:r w:rsidR="00481E3A">
        <w:fldChar w:fldCharType="separate"/>
      </w:r>
      <w:r w:rsidR="00AD1909">
        <w:t>13</w:t>
      </w:r>
      <w:r w:rsidR="00481E3A">
        <w:fldChar w:fldCharType="end"/>
      </w:r>
      <w:r>
        <w:t>. The WSRoleProvider</w:t>
      </w:r>
    </w:p>
    <w:p w:rsidR="00E677D9" w:rsidRPr="00D16A6F" w:rsidRDefault="00E677D9" w:rsidP="00E677D9">
      <w:pPr>
        <w:pStyle w:val="CodeFirst"/>
        <w:rPr>
          <w:b/>
          <w:lang w:eastAsia="de-DE"/>
        </w:rPr>
      </w:pPr>
      <w:r w:rsidRPr="00D16A6F">
        <w:rPr>
          <w:b/>
          <w:lang w:eastAsia="de-DE"/>
        </w:rPr>
        <w:t>public class WSRoleProvider : RoleProvider</w:t>
      </w:r>
    </w:p>
    <w:p w:rsidR="00E677D9" w:rsidRPr="00E677D9" w:rsidRDefault="00E677D9" w:rsidP="00E677D9">
      <w:pPr>
        <w:pStyle w:val="Code"/>
        <w:rPr>
          <w:lang w:eastAsia="de-DE"/>
        </w:rPr>
      </w:pPr>
      <w:r w:rsidRPr="00E677D9">
        <w:rPr>
          <w:lang w:eastAsia="de-DE"/>
        </w:rPr>
        <w:t>{</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private RoleServiceClient client;</w:t>
      </w:r>
    </w:p>
    <w:p w:rsidR="00E677D9" w:rsidRPr="00E677D9" w:rsidRDefault="00E677D9" w:rsidP="00E677D9">
      <w:pPr>
        <w:pStyle w:val="Code"/>
        <w:rPr>
          <w:lang w:eastAsia="de-DE"/>
        </w:rPr>
      </w:pPr>
    </w:p>
    <w:p w:rsidR="00E677D9" w:rsidRDefault="00E677D9" w:rsidP="00E677D9">
      <w:pPr>
        <w:pStyle w:val="Code"/>
        <w:rPr>
          <w:lang w:eastAsia="de-DE"/>
        </w:rPr>
      </w:pPr>
      <w:r w:rsidRPr="00E677D9">
        <w:rPr>
          <w:lang w:eastAsia="de-DE"/>
        </w:rPr>
        <w:lastRenderedPageBreak/>
        <w:t xml:space="preserve">    public override void Initialize(string name, </w:t>
      </w:r>
      <w:r>
        <w:rPr>
          <w:lang w:eastAsia="de-DE"/>
        </w:rPr>
        <w:sym w:font="Wingdings" w:char="F0C3"/>
      </w:r>
    </w:p>
    <w:p w:rsidR="00E677D9" w:rsidRPr="00E677D9" w:rsidRDefault="00E677D9" w:rsidP="00E677D9">
      <w:pPr>
        <w:pStyle w:val="Code"/>
        <w:rPr>
          <w:lang w:eastAsia="de-DE"/>
        </w:rPr>
      </w:pPr>
      <w:r>
        <w:rPr>
          <w:lang w:eastAsia="de-DE"/>
        </w:rPr>
        <w:t xml:space="preserve">           </w:t>
      </w:r>
      <w:r w:rsidRPr="00E677D9">
        <w:rPr>
          <w:lang w:eastAsia="de-DE"/>
        </w:rPr>
        <w:t>System.Collections.Specialized.NameValueCollection config)</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if (config == null)</w:t>
      </w:r>
    </w:p>
    <w:p w:rsidR="00E677D9" w:rsidRPr="00E677D9" w:rsidRDefault="00E677D9" w:rsidP="00E677D9">
      <w:pPr>
        <w:pStyle w:val="Code"/>
        <w:rPr>
          <w:lang w:eastAsia="de-DE"/>
        </w:rPr>
      </w:pPr>
      <w:r w:rsidRPr="00E677D9">
        <w:rPr>
          <w:lang w:eastAsia="de-DE"/>
        </w:rPr>
        <w:t xml:space="preserve">            throw new ArgumentNullException("config");</w:t>
      </w:r>
    </w:p>
    <w:p w:rsidR="00E677D9" w:rsidRPr="00E677D9" w:rsidRDefault="00E677D9" w:rsidP="00E677D9">
      <w:pPr>
        <w:pStyle w:val="Code"/>
        <w:rPr>
          <w:lang w:eastAsia="de-DE"/>
        </w:rPr>
      </w:pPr>
      <w:r w:rsidRPr="00E677D9">
        <w:rPr>
          <w:lang w:eastAsia="de-DE"/>
        </w:rPr>
        <w:t xml:space="preserve">        if (String.IsNullOrEmpty(name))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name = this.GetType().Name;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if (String.IsNullOrEmpty(config["description"]))</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config.Remove("description");</w:t>
      </w:r>
    </w:p>
    <w:p w:rsidR="00E677D9" w:rsidRPr="00E677D9" w:rsidRDefault="00E677D9" w:rsidP="00E677D9">
      <w:pPr>
        <w:pStyle w:val="Code"/>
        <w:rPr>
          <w:lang w:eastAsia="de-DE"/>
        </w:rPr>
      </w:pPr>
      <w:r w:rsidRPr="00E677D9">
        <w:rPr>
          <w:lang w:eastAsia="de-DE"/>
        </w:rPr>
        <w:t xml:space="preserve">            config.Add("description", "WS Based Membership Provider");</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base.Initialize(name, config);</w:t>
      </w:r>
    </w:p>
    <w:p w:rsidR="00E677D9" w:rsidRPr="00E677D9" w:rsidRDefault="00E677D9" w:rsidP="00E677D9">
      <w:pPr>
        <w:pStyle w:val="Code"/>
        <w:rPr>
          <w:lang w:eastAsia="de-DE"/>
        </w:rPr>
      </w:pPr>
      <w:r w:rsidRPr="00E677D9">
        <w:rPr>
          <w:lang w:eastAsia="de-DE"/>
        </w:rPr>
        <w:t xml:space="preserve">        client = new RoleServiceClient();</w:t>
      </w:r>
    </w:p>
    <w:p w:rsidR="00E677D9" w:rsidRPr="00E677D9" w:rsidRDefault="00E677D9" w:rsidP="00E677D9">
      <w:pPr>
        <w:pStyle w:val="Code"/>
        <w:rPr>
          <w:lang w:eastAsia="de-DE"/>
        </w:rPr>
      </w:pPr>
      <w:r w:rsidRPr="00E677D9">
        <w:rPr>
          <w:lang w:eastAsia="de-DE"/>
        </w:rPr>
        <w:t xml:space="preserve">        // mandatory parameters</w:t>
      </w:r>
    </w:p>
    <w:p w:rsidR="00E677D9" w:rsidRPr="00E677D9" w:rsidRDefault="00E677D9" w:rsidP="00E677D9">
      <w:pPr>
        <w:pStyle w:val="Code"/>
        <w:rPr>
          <w:lang w:eastAsia="de-DE"/>
        </w:rPr>
      </w:pPr>
      <w:r w:rsidRPr="00E677D9">
        <w:rPr>
          <w:lang w:eastAsia="de-DE"/>
        </w:rPr>
        <w:t xml:space="preserve">        ApplicationName = config["ApplicationName"];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void AddUsersToRoles(string[] usernames, string[] roleNames)</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client.AddUsersToRoles(usernames, roleNames);</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string ApplicationName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get;</w:t>
      </w:r>
    </w:p>
    <w:p w:rsidR="00E677D9" w:rsidRPr="00E677D9" w:rsidRDefault="00E677D9" w:rsidP="00E677D9">
      <w:pPr>
        <w:pStyle w:val="Code"/>
        <w:rPr>
          <w:lang w:eastAsia="de-DE"/>
        </w:rPr>
      </w:pPr>
      <w:r w:rsidRPr="00E677D9">
        <w:rPr>
          <w:lang w:eastAsia="de-DE"/>
        </w:rPr>
        <w:t xml:space="preserve">        set;</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void CreateRole(string 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client.CreateRole(roleName);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bool DeleteRole(string roleName, bool throwOnPopulatedRole)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client.DeleteRole(roleName, throwOnPopulatedRole);</w:t>
      </w:r>
    </w:p>
    <w:p w:rsidR="00E677D9" w:rsidRPr="00833E55" w:rsidRDefault="00E677D9" w:rsidP="00E677D9">
      <w:pPr>
        <w:pStyle w:val="Code"/>
        <w:rPr>
          <w:lang w:eastAsia="de-DE"/>
        </w:rPr>
      </w:pPr>
      <w:r w:rsidRPr="00E677D9">
        <w:rPr>
          <w:lang w:eastAsia="de-DE"/>
        </w:rPr>
        <w:t xml:space="preserve">    </w:t>
      </w:r>
      <w:r w:rsidRPr="00833E55">
        <w:rPr>
          <w:lang w:eastAsia="de-DE"/>
        </w:rPr>
        <w:t>}</w:t>
      </w:r>
    </w:p>
    <w:p w:rsidR="00E677D9" w:rsidRPr="00833E55" w:rsidRDefault="00E677D9" w:rsidP="00E677D9">
      <w:pPr>
        <w:pStyle w:val="Code"/>
        <w:rPr>
          <w:lang w:eastAsia="de-DE"/>
        </w:rPr>
      </w:pPr>
    </w:p>
    <w:p w:rsidR="00833E55" w:rsidRDefault="00E677D9" w:rsidP="00E677D9">
      <w:pPr>
        <w:pStyle w:val="Code"/>
        <w:rPr>
          <w:lang w:eastAsia="de-DE"/>
        </w:rPr>
      </w:pPr>
      <w:r w:rsidRPr="00E677D9">
        <w:rPr>
          <w:lang w:eastAsia="de-DE"/>
        </w:rPr>
        <w:t xml:space="preserve">    public override string[] FindUsersInRole(string roleName, </w:t>
      </w:r>
      <w:r w:rsidR="00833E55">
        <w:rPr>
          <w:lang w:eastAsia="de-DE"/>
        </w:rPr>
        <w:sym w:font="Wingdings" w:char="F0C3"/>
      </w:r>
    </w:p>
    <w:p w:rsidR="00E677D9" w:rsidRPr="00E677D9" w:rsidRDefault="00833E55" w:rsidP="00E677D9">
      <w:pPr>
        <w:pStyle w:val="Code"/>
        <w:rPr>
          <w:lang w:eastAsia="de-DE"/>
        </w:rPr>
      </w:pPr>
      <w:r>
        <w:rPr>
          <w:lang w:eastAsia="de-DE"/>
        </w:rPr>
        <w:t xml:space="preserve">                                              </w:t>
      </w:r>
      <w:r w:rsidR="00E677D9" w:rsidRPr="00E677D9">
        <w:rPr>
          <w:lang w:eastAsia="de-DE"/>
        </w:rPr>
        <w:t>string usernameToMatch)</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client.FindUsersInRole(roleName, usernameToMatch);</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string[] GetAllRoles()</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client.GetAllRoles();</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lastRenderedPageBreak/>
        <w:t xml:space="preserve">    public override string[] GetRolesForUser(string username)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client.GetRolesForUser(username);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string[] GetUsersInRole(string 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client.GetUsersInRole(roleName);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bool IsUserInRole(string username, string 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client.IsUserInRole(username, 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Default="00E677D9" w:rsidP="00E677D9">
      <w:pPr>
        <w:pStyle w:val="Code"/>
        <w:rPr>
          <w:lang w:eastAsia="de-DE"/>
        </w:rPr>
      </w:pPr>
      <w:r w:rsidRPr="00E677D9">
        <w:rPr>
          <w:lang w:eastAsia="de-DE"/>
        </w:rPr>
        <w:t xml:space="preserve">    public override void RemoveUsersFromRoles(string[] usernames, </w:t>
      </w:r>
      <w:r>
        <w:rPr>
          <w:lang w:eastAsia="de-DE"/>
        </w:rPr>
        <w:sym w:font="Wingdings" w:char="F0C3"/>
      </w:r>
    </w:p>
    <w:p w:rsidR="00E677D9" w:rsidRPr="00E677D9" w:rsidRDefault="00E677D9" w:rsidP="00E677D9">
      <w:pPr>
        <w:pStyle w:val="Code"/>
        <w:rPr>
          <w:lang w:eastAsia="de-DE"/>
        </w:rPr>
      </w:pPr>
      <w:r>
        <w:rPr>
          <w:lang w:eastAsia="de-DE"/>
        </w:rPr>
        <w:t xml:space="preserve">                                              </w:t>
      </w:r>
      <w:r w:rsidRPr="00E677D9">
        <w:rPr>
          <w:lang w:eastAsia="de-DE"/>
        </w:rPr>
        <w:t>string[] roleNames)</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client.RemoveUsersFromRoles(usernames, roleNames);</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p>
    <w:p w:rsidR="00E677D9" w:rsidRPr="00E677D9" w:rsidRDefault="00E677D9" w:rsidP="00E677D9">
      <w:pPr>
        <w:pStyle w:val="Code"/>
        <w:rPr>
          <w:lang w:eastAsia="de-DE"/>
        </w:rPr>
      </w:pPr>
      <w:r w:rsidRPr="00E677D9">
        <w:rPr>
          <w:lang w:eastAsia="de-DE"/>
        </w:rPr>
        <w:t xml:space="preserve">    public override bool RoleExists(string roleName)</w:t>
      </w:r>
    </w:p>
    <w:p w:rsidR="00E677D9" w:rsidRPr="00E677D9" w:rsidRDefault="00E677D9" w:rsidP="00E677D9">
      <w:pPr>
        <w:pStyle w:val="Code"/>
        <w:rPr>
          <w:lang w:eastAsia="de-DE"/>
        </w:rPr>
      </w:pPr>
      <w:r w:rsidRPr="00E677D9">
        <w:rPr>
          <w:lang w:eastAsia="de-DE"/>
        </w:rPr>
        <w:t xml:space="preserve">    {</w:t>
      </w:r>
    </w:p>
    <w:p w:rsidR="00E677D9" w:rsidRPr="00E677D9" w:rsidRDefault="00E677D9" w:rsidP="00E677D9">
      <w:pPr>
        <w:pStyle w:val="Code"/>
        <w:rPr>
          <w:lang w:eastAsia="de-DE"/>
        </w:rPr>
      </w:pPr>
      <w:r w:rsidRPr="00E677D9">
        <w:rPr>
          <w:lang w:eastAsia="de-DE"/>
        </w:rPr>
        <w:t xml:space="preserve">        return client.RoleExists(roleName);</w:t>
      </w:r>
    </w:p>
    <w:p w:rsidR="00E677D9" w:rsidRPr="00E677D9" w:rsidRDefault="00E677D9" w:rsidP="00E677D9">
      <w:pPr>
        <w:pStyle w:val="Code"/>
        <w:rPr>
          <w:lang w:eastAsia="de-DE"/>
        </w:rPr>
      </w:pPr>
      <w:r w:rsidRPr="00E677D9">
        <w:rPr>
          <w:lang w:eastAsia="de-DE"/>
        </w:rPr>
        <w:t xml:space="preserve">    }</w:t>
      </w:r>
    </w:p>
    <w:p w:rsidR="003B496D" w:rsidRPr="00E677D9" w:rsidRDefault="00E677D9" w:rsidP="00E677D9">
      <w:pPr>
        <w:pStyle w:val="CodeLast"/>
      </w:pPr>
      <w:r w:rsidRPr="00E677D9">
        <w:rPr>
          <w:lang w:eastAsia="de-DE"/>
        </w:rPr>
        <w:t>}</w:t>
      </w:r>
    </w:p>
    <w:p w:rsidR="009C22AF" w:rsidRPr="00833E55" w:rsidRDefault="00E677D9" w:rsidP="00E677D9">
      <w:pPr>
        <w:pStyle w:val="BodyTextCont"/>
        <w:rPr>
          <w:rStyle w:val="CodeInline"/>
        </w:rPr>
      </w:pPr>
      <w:r>
        <w:t xml:space="preserve">As you can see in the example code the </w:t>
      </w:r>
      <w:proofErr w:type="spellStart"/>
      <w:r w:rsidRPr="00833E55">
        <w:rPr>
          <w:rStyle w:val="CodeInline"/>
        </w:rPr>
        <w:t>WSRoleProvider</w:t>
      </w:r>
      <w:proofErr w:type="spellEnd"/>
      <w:r>
        <w:t xml:space="preserve"> class is </w:t>
      </w:r>
      <w:r w:rsidR="003619C0">
        <w:t xml:space="preserve">simpler </w:t>
      </w:r>
      <w:r>
        <w:t xml:space="preserve">than the provider shown before. The methods predominantly call the corresponding </w:t>
      </w:r>
      <w:r w:rsidR="00833E55">
        <w:t>service methods and do</w:t>
      </w:r>
      <w:r>
        <w:t xml:space="preserve"> not add additional logic.</w:t>
      </w:r>
      <w:r w:rsidR="00833E55">
        <w:t xml:space="preserve"> Again, the </w:t>
      </w:r>
      <w:r w:rsidR="00833E55" w:rsidRPr="00833E55">
        <w:rPr>
          <w:rStyle w:val="CodeInline"/>
        </w:rPr>
        <w:t>Initialize</w:t>
      </w:r>
      <w:r w:rsidR="00833E55">
        <w:t xml:space="preserve"> method contains the instantiation of the </w:t>
      </w:r>
      <w:proofErr w:type="spellStart"/>
      <w:r w:rsidR="00833E55" w:rsidRPr="00833E55">
        <w:rPr>
          <w:rStyle w:val="CodeInline"/>
        </w:rPr>
        <w:t>RoleServiceClient</w:t>
      </w:r>
      <w:proofErr w:type="spellEnd"/>
      <w:r w:rsidR="00833E55">
        <w:rPr>
          <w:noProof/>
          <w:lang w:eastAsia="de-DE"/>
        </w:rPr>
        <w:t xml:space="preserve"> class.</w:t>
      </w:r>
    </w:p>
    <w:p w:rsidR="00833E55" w:rsidRDefault="00833E55" w:rsidP="00833E55">
      <w:pPr>
        <w:pStyle w:val="berschrift3"/>
      </w:pPr>
      <w:r>
        <w:t>Configuring the Provider</w:t>
      </w:r>
    </w:p>
    <w:p w:rsidR="00833E55" w:rsidRDefault="00D16A6F" w:rsidP="00D16A6F">
      <w:pPr>
        <w:pStyle w:val="BodyTextFirst"/>
      </w:pPr>
      <w:r>
        <w:t>After the provider is implemented</w:t>
      </w:r>
      <w:r w:rsidR="003619C0">
        <w:t>,</w:t>
      </w:r>
      <w:r>
        <w:t xml:space="preserve"> it </w:t>
      </w:r>
      <w:r w:rsidR="003619C0">
        <w:t>must</w:t>
      </w:r>
      <w:r>
        <w:t xml:space="preserve"> be configured. As for any other provider</w:t>
      </w:r>
      <w:r w:rsidR="003619C0">
        <w:t>,</w:t>
      </w:r>
      <w:r>
        <w:t xml:space="preserve"> this is </w:t>
      </w:r>
      <w:r w:rsidR="003619C0">
        <w:t xml:space="preserve">achieved within </w:t>
      </w:r>
      <w:r>
        <w:t xml:space="preserve">the </w:t>
      </w:r>
      <w:proofErr w:type="spellStart"/>
      <w:r w:rsidRPr="00D16A6F">
        <w:rPr>
          <w:i/>
        </w:rPr>
        <w:t>web.config</w:t>
      </w:r>
      <w:proofErr w:type="spellEnd"/>
      <w:r>
        <w:t xml:space="preserve"> fil</w:t>
      </w:r>
      <w:r w:rsidR="003619C0">
        <w:t>e:</w:t>
      </w:r>
    </w:p>
    <w:p w:rsidR="00D16A6F" w:rsidRDefault="00D16A6F" w:rsidP="00D16A6F">
      <w:pPr>
        <w:pStyle w:val="CodeCaption"/>
      </w:pPr>
      <w:r>
        <w:t>Listing  7-</w:t>
      </w:r>
      <w:r w:rsidR="00481E3A">
        <w:fldChar w:fldCharType="begin"/>
      </w:r>
      <w:r w:rsidR="00481E3A">
        <w:instrText xml:space="preserve"> SEQ Listing_ \* ARABIC </w:instrText>
      </w:r>
      <w:r w:rsidR="00481E3A">
        <w:fldChar w:fldCharType="separate"/>
      </w:r>
      <w:r w:rsidR="00AD1909">
        <w:t>14</w:t>
      </w:r>
      <w:r w:rsidR="00481E3A">
        <w:fldChar w:fldCharType="end"/>
      </w:r>
      <w:r>
        <w:t>. Configuring the providers</w:t>
      </w:r>
    </w:p>
    <w:p w:rsidR="00D16A6F" w:rsidRDefault="00D16A6F" w:rsidP="00D16A6F">
      <w:pPr>
        <w:pStyle w:val="CodeFirst"/>
      </w:pPr>
      <w:r>
        <w:t>&lt;system.web&gt;</w:t>
      </w:r>
    </w:p>
    <w:p w:rsidR="00D16A6F" w:rsidRDefault="00D16A6F" w:rsidP="00D16A6F">
      <w:pPr>
        <w:pStyle w:val="Code"/>
      </w:pPr>
      <w:r>
        <w:t>&lt;membership defaultProvider="WSMembershipProvider"&gt;</w:t>
      </w:r>
    </w:p>
    <w:p w:rsidR="00D16A6F" w:rsidRDefault="00D16A6F" w:rsidP="00D16A6F">
      <w:pPr>
        <w:pStyle w:val="Code"/>
      </w:pPr>
      <w:r>
        <w:t xml:space="preserve">   &lt;providers&gt;</w:t>
      </w:r>
    </w:p>
    <w:p w:rsidR="00D16A6F" w:rsidRDefault="00D16A6F" w:rsidP="00D16A6F">
      <w:pPr>
        <w:pStyle w:val="Code"/>
      </w:pPr>
      <w:r>
        <w:t xml:space="preserve">      &lt;add name="WSMembershipProvider"</w:t>
      </w:r>
    </w:p>
    <w:p w:rsidR="00D16A6F" w:rsidRDefault="00D16A6F" w:rsidP="00D16A6F">
      <w:pPr>
        <w:pStyle w:val="Code"/>
      </w:pPr>
      <w:r>
        <w:t xml:space="preserve">           type="Apress.Extensibility.Membership.WSMembershipProvider, </w:t>
      </w:r>
    </w:p>
    <w:p w:rsidR="00D16A6F" w:rsidRDefault="00D16A6F" w:rsidP="00D16A6F">
      <w:pPr>
        <w:pStyle w:val="Code"/>
      </w:pPr>
      <w:r>
        <w:t xml:space="preserve">                 Apress.Extensibility.Membership"</w:t>
      </w:r>
    </w:p>
    <w:p w:rsidR="00D16A6F" w:rsidRDefault="00D16A6F" w:rsidP="00D16A6F">
      <w:pPr>
        <w:pStyle w:val="Code"/>
      </w:pPr>
      <w:r>
        <w:t xml:space="preserve">           EnablePasswordReset="True"</w:t>
      </w:r>
    </w:p>
    <w:p w:rsidR="00D16A6F" w:rsidRDefault="00D16A6F" w:rsidP="00D16A6F">
      <w:pPr>
        <w:pStyle w:val="Code"/>
      </w:pPr>
      <w:r>
        <w:t xml:space="preserve">       /&gt;</w:t>
      </w:r>
    </w:p>
    <w:p w:rsidR="00D16A6F" w:rsidRDefault="00D16A6F" w:rsidP="00D16A6F">
      <w:pPr>
        <w:pStyle w:val="Code"/>
      </w:pPr>
      <w:r>
        <w:t xml:space="preserve">    &lt;/providers&gt;</w:t>
      </w:r>
    </w:p>
    <w:p w:rsidR="00D16A6F" w:rsidRDefault="00D16A6F" w:rsidP="00D16A6F">
      <w:pPr>
        <w:pStyle w:val="Code"/>
      </w:pPr>
      <w:r>
        <w:t>&lt;/membership&gt;</w:t>
      </w:r>
    </w:p>
    <w:p w:rsidR="00D16A6F" w:rsidRDefault="00D16A6F" w:rsidP="00D16A6F">
      <w:pPr>
        <w:pStyle w:val="Code"/>
      </w:pPr>
      <w:r>
        <w:t>&lt;roleManager defaultProvider="WSRoleProvider" enabled="true" &gt;</w:t>
      </w:r>
    </w:p>
    <w:p w:rsidR="00D16A6F" w:rsidRDefault="00D16A6F" w:rsidP="00D16A6F">
      <w:pPr>
        <w:pStyle w:val="Code"/>
      </w:pPr>
      <w:r>
        <w:t xml:space="preserve">    &lt;providers&gt;</w:t>
      </w:r>
    </w:p>
    <w:p w:rsidR="00D16A6F" w:rsidRDefault="00D16A6F" w:rsidP="00D16A6F">
      <w:pPr>
        <w:pStyle w:val="Code"/>
      </w:pPr>
      <w:r>
        <w:t xml:space="preserve">        &lt;clear/&gt;</w:t>
      </w:r>
    </w:p>
    <w:p w:rsidR="00D16A6F" w:rsidRDefault="00D16A6F" w:rsidP="00D16A6F">
      <w:pPr>
        <w:pStyle w:val="Code"/>
      </w:pPr>
      <w:r>
        <w:lastRenderedPageBreak/>
        <w:t xml:space="preserve">        &lt;add name="WSRoleProvider" </w:t>
      </w:r>
    </w:p>
    <w:p w:rsidR="00D16A6F" w:rsidRDefault="00D16A6F" w:rsidP="00D16A6F">
      <w:pPr>
        <w:pStyle w:val="Code"/>
      </w:pPr>
      <w:r>
        <w:t xml:space="preserve">             type="Apress.Extensibility.Membership.WSRoleProvider, </w:t>
      </w:r>
    </w:p>
    <w:p w:rsidR="00D16A6F" w:rsidRDefault="00D16A6F" w:rsidP="00D16A6F">
      <w:pPr>
        <w:pStyle w:val="Code"/>
      </w:pPr>
      <w:r>
        <w:t xml:space="preserve">                   Apress.Extensibility.Membership" /&gt;</w:t>
      </w:r>
    </w:p>
    <w:p w:rsidR="00D16A6F" w:rsidRDefault="00D16A6F" w:rsidP="00D16A6F">
      <w:pPr>
        <w:pStyle w:val="Code"/>
      </w:pPr>
      <w:r>
        <w:t xml:space="preserve">    &lt;/providers&gt;</w:t>
      </w:r>
    </w:p>
    <w:p w:rsidR="00D16A6F" w:rsidRDefault="00D16A6F" w:rsidP="00D16A6F">
      <w:pPr>
        <w:pStyle w:val="CodeLast"/>
      </w:pPr>
      <w:r>
        <w:t>&lt;/roleManager&gt;</w:t>
      </w:r>
    </w:p>
    <w:p w:rsidR="00D16A6F" w:rsidRPr="00D16A6F" w:rsidRDefault="00D16A6F" w:rsidP="00D16A6F">
      <w:pPr>
        <w:pStyle w:val="BodyTextCont"/>
      </w:pPr>
      <w:r>
        <w:t xml:space="preserve">The provider’s </w:t>
      </w:r>
      <w:r w:rsidRPr="00D16A6F">
        <w:rPr>
          <w:rStyle w:val="CodeInline"/>
        </w:rPr>
        <w:t>add</w:t>
      </w:r>
      <w:r>
        <w:t xml:space="preserve"> element requires the </w:t>
      </w:r>
      <w:r w:rsidRPr="00D16A6F">
        <w:rPr>
          <w:rStyle w:val="CodeInline"/>
        </w:rPr>
        <w:t>name</w:t>
      </w:r>
      <w:r>
        <w:t xml:space="preserve">, the </w:t>
      </w:r>
      <w:r w:rsidRPr="00D16A6F">
        <w:rPr>
          <w:rStyle w:val="CodeInline"/>
        </w:rPr>
        <w:t>type</w:t>
      </w:r>
      <w:r>
        <w:t xml:space="preserve"> and optionally the parameters defined in the configuration. The </w:t>
      </w:r>
      <w:r w:rsidRPr="00D16A6F">
        <w:rPr>
          <w:rStyle w:val="CodeInline"/>
        </w:rPr>
        <w:t>type</w:t>
      </w:r>
      <w:r>
        <w:t xml:space="preserve"> is the full class name including the assembly name. In this case</w:t>
      </w:r>
      <w:r w:rsidR="003619C0">
        <w:t>,</w:t>
      </w:r>
      <w:r>
        <w:t xml:space="preserve"> </w:t>
      </w:r>
      <w:r w:rsidR="003619C0">
        <w:t xml:space="preserve">I’ve used a </w:t>
      </w:r>
      <w:r>
        <w:t xml:space="preserve">regular Visual Studio 2008 project </w:t>
      </w:r>
      <w:r w:rsidR="003619C0">
        <w:t xml:space="preserve">which </w:t>
      </w:r>
      <w:r>
        <w:t>compiles into a DLL</w:t>
      </w:r>
      <w:r w:rsidR="003619C0">
        <w:t>. T</w:t>
      </w:r>
      <w:r>
        <w:t xml:space="preserve">he name and namespace of </w:t>
      </w:r>
      <w:r w:rsidR="003619C0">
        <w:t xml:space="preserve">the </w:t>
      </w:r>
      <w:r>
        <w:t xml:space="preserve">DLL </w:t>
      </w:r>
      <w:r w:rsidR="005241B3">
        <w:t>are</w:t>
      </w:r>
      <w:r w:rsidR="003619C0">
        <w:t xml:space="preserve"> </w:t>
      </w:r>
      <w:r w:rsidR="00C523DC">
        <w:t xml:space="preserve">specified </w:t>
      </w:r>
      <w:r>
        <w:t>here.</w:t>
      </w:r>
    </w:p>
    <w:p w:rsidR="00833E55" w:rsidRDefault="00833E55" w:rsidP="00833E55">
      <w:pPr>
        <w:pStyle w:val="berschrift3"/>
      </w:pPr>
      <w:r>
        <w:t>Testing the Providers</w:t>
      </w:r>
    </w:p>
    <w:p w:rsidR="00D16A6F" w:rsidRDefault="00D16A6F" w:rsidP="00D16A6F">
      <w:pPr>
        <w:pStyle w:val="BodyTextFirst"/>
      </w:pPr>
      <w:r>
        <w:t xml:space="preserve">You can now use the providers. However, </w:t>
      </w:r>
      <w:r w:rsidR="003619C0">
        <w:t>you’ll need several additional</w:t>
      </w:r>
      <w:r>
        <w:t xml:space="preserve"> pages </w:t>
      </w:r>
      <w:r w:rsidR="003619C0">
        <w:t xml:space="preserve">in order </w:t>
      </w:r>
      <w:r>
        <w:t xml:space="preserve">to add users or roles, retrieve data, check users, assign roles, </w:t>
      </w:r>
      <w:r w:rsidR="00C523DC">
        <w:t>etc</w:t>
      </w:r>
      <w:r>
        <w:t>. Fortunately</w:t>
      </w:r>
      <w:r w:rsidR="00C523DC">
        <w:t>,</w:t>
      </w:r>
      <w:r>
        <w:t xml:space="preserve"> Visual Studio </w:t>
      </w:r>
      <w:r w:rsidR="003619C0">
        <w:t xml:space="preserve">contains </w:t>
      </w:r>
      <w:r>
        <w:t xml:space="preserve">an embedded tool </w:t>
      </w:r>
      <w:r w:rsidR="003619C0">
        <w:t xml:space="preserve">which </w:t>
      </w:r>
      <w:r>
        <w:t xml:space="preserve">allows </w:t>
      </w:r>
      <w:r w:rsidR="003619C0">
        <w:t xml:space="preserve">you to </w:t>
      </w:r>
      <w:r>
        <w:t>manage users and roles.</w:t>
      </w:r>
    </w:p>
    <w:p w:rsidR="00D16A6F" w:rsidRDefault="00D16A6F" w:rsidP="00D16A6F">
      <w:pPr>
        <w:pStyle w:val="BodyTextCont"/>
      </w:pPr>
      <w:r>
        <w:t>This tool is available from</w:t>
      </w:r>
      <w:r w:rsidR="003619C0">
        <w:t xml:space="preserve"> the</w:t>
      </w:r>
      <w:r>
        <w:t xml:space="preserve"> </w:t>
      </w:r>
      <w:r w:rsidRPr="00D16A6F">
        <w:rPr>
          <w:i/>
        </w:rPr>
        <w:t>Project</w:t>
      </w:r>
      <w:r>
        <w:t xml:space="preserve"> menu and </w:t>
      </w:r>
      <w:r w:rsidR="003619C0">
        <w:t xml:space="preserve">is </w:t>
      </w:r>
      <w:r>
        <w:t xml:space="preserve">called </w:t>
      </w:r>
      <w:r w:rsidRPr="00D16A6F">
        <w:rPr>
          <w:i/>
        </w:rPr>
        <w:t>ASP.NET configuration</w:t>
      </w:r>
      <w:r>
        <w:t>.</w:t>
      </w:r>
      <w:r w:rsidR="00375F8E">
        <w:t xml:space="preserve"> You can add and change users, add and assign roles</w:t>
      </w:r>
      <w:r w:rsidR="003619C0">
        <w:t>,</w:t>
      </w:r>
      <w:r w:rsidR="00375F8E">
        <w:t xml:space="preserve"> and test all common settings of the new providers without writing a single </w:t>
      </w:r>
      <w:r w:rsidR="003619C0">
        <w:t xml:space="preserve">line </w:t>
      </w:r>
      <w:r w:rsidR="00375F8E">
        <w:t>of code.</w:t>
      </w:r>
      <w:r w:rsidR="009779C9">
        <w:t xml:space="preserve"> On </w:t>
      </w:r>
      <w:r w:rsidR="003619C0">
        <w:t xml:space="preserve">the </w:t>
      </w:r>
      <w:r w:rsidR="009779C9">
        <w:t>start page</w:t>
      </w:r>
      <w:r w:rsidR="003619C0">
        <w:t>,</w:t>
      </w:r>
      <w:r w:rsidR="009779C9">
        <w:t xml:space="preserve"> choose the Security </w:t>
      </w:r>
      <w:r w:rsidR="00C523DC">
        <w:t xml:space="preserve">tab </w:t>
      </w:r>
      <w:r w:rsidR="009779C9">
        <w:t xml:space="preserve">to </w:t>
      </w:r>
      <w:r w:rsidR="003619C0">
        <w:t xml:space="preserve">view </w:t>
      </w:r>
      <w:r w:rsidR="009779C9">
        <w:t xml:space="preserve">the current state of the providers. </w:t>
      </w:r>
      <w:r w:rsidR="003619C0">
        <w:t>If you have already defined</w:t>
      </w:r>
      <w:r w:rsidR="009779C9">
        <w:t xml:space="preserve"> some users and roles, </w:t>
      </w:r>
      <w:r w:rsidR="00C523DC">
        <w:t>their quantities are displayed:</w:t>
      </w:r>
      <w:r w:rsidR="009779C9">
        <w:t xml:space="preserve"> </w:t>
      </w:r>
    </w:p>
    <w:p w:rsidR="009779C9" w:rsidRDefault="009779C9" w:rsidP="009779C9">
      <w:pPr>
        <w:pStyle w:val="Figure"/>
      </w:pPr>
      <w:r>
        <w:rPr>
          <w:noProof/>
          <w:lang w:val="de-DE" w:eastAsia="de-DE"/>
        </w:rPr>
        <w:drawing>
          <wp:inline distT="0" distB="0" distL="0" distR="0">
            <wp:extent cx="3864864" cy="2974848"/>
            <wp:effectExtent l="19050" t="0" r="2286" b="0"/>
            <wp:docPr id="4" name="19835f0707.tif" descr="D:\UserData\jkrause\Documents\Meine Daten\Bücher\Fachbuchprojekte\ASP.NET Extensibility\Images\19835f07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7.tif"/>
                    <pic:cNvPicPr/>
                  </pic:nvPicPr>
                  <pic:blipFill>
                    <a:blip r:link="rId17" cstate="print"/>
                    <a:stretch>
                      <a:fillRect/>
                    </a:stretch>
                  </pic:blipFill>
                  <pic:spPr>
                    <a:xfrm>
                      <a:off x="0" y="0"/>
                      <a:ext cx="3864864" cy="2974848"/>
                    </a:xfrm>
                    <a:prstGeom prst="rect">
                      <a:avLst/>
                    </a:prstGeom>
                  </pic:spPr>
                </pic:pic>
              </a:graphicData>
            </a:graphic>
          </wp:inline>
        </w:drawing>
      </w:r>
    </w:p>
    <w:p w:rsidR="009779C9" w:rsidRPr="009779C9" w:rsidRDefault="009779C9" w:rsidP="009779C9">
      <w:pPr>
        <w:pStyle w:val="Production"/>
      </w:pPr>
      <w:r>
        <w:t xml:space="preserve">Insert </w:t>
      </w:r>
      <w:r w:rsidRPr="009779C9">
        <w:t>19835f0707.tif</w:t>
      </w:r>
    </w:p>
    <w:p w:rsidR="009779C9" w:rsidRPr="009779C9" w:rsidRDefault="009779C9" w:rsidP="009779C9">
      <w:pPr>
        <w:pStyle w:val="FigureCaption"/>
      </w:pPr>
      <w:r>
        <w:t>Figure 7-</w:t>
      </w:r>
      <w:r w:rsidR="00481E3A">
        <w:fldChar w:fldCharType="begin"/>
      </w:r>
      <w:r w:rsidR="00481E3A">
        <w:instrText xml:space="preserve"> SEQ Figure \* ARABIC </w:instrText>
      </w:r>
      <w:r w:rsidR="00481E3A">
        <w:fldChar w:fldCharType="separate"/>
      </w:r>
      <w:r>
        <w:t>7</w:t>
      </w:r>
      <w:r w:rsidR="00481E3A">
        <w:fldChar w:fldCharType="end"/>
      </w:r>
      <w:r>
        <w:t>. The security tabs uses the custom provider if properly configured</w:t>
      </w:r>
    </w:p>
    <w:bookmarkEnd w:id="1"/>
    <w:bookmarkEnd w:id="16"/>
    <w:bookmarkEnd w:id="17"/>
    <w:p w:rsidR="00D57BA1" w:rsidRDefault="009779C9" w:rsidP="009779C9">
      <w:pPr>
        <w:pStyle w:val="BodyTextCont"/>
      </w:pPr>
      <w:r>
        <w:t>You can use the tool to create or modify users</w:t>
      </w:r>
      <w:r w:rsidR="003619C0">
        <w:t xml:space="preserve"> and </w:t>
      </w:r>
      <w:r>
        <w:t xml:space="preserve">add </w:t>
      </w:r>
      <w:r w:rsidR="003619C0">
        <w:t>or</w:t>
      </w:r>
      <w:r>
        <w:t xml:space="preserve"> assign roles. </w:t>
      </w:r>
      <w:proofErr w:type="gramStart"/>
      <w:r w:rsidR="003619C0">
        <w:t>If</w:t>
      </w:r>
      <w:r w:rsidR="0001537D">
        <w:t xml:space="preserve"> the tool does not work as expected</w:t>
      </w:r>
      <w:r w:rsidR="003619C0">
        <w:t xml:space="preserve">, </w:t>
      </w:r>
      <w:r w:rsidR="0001537D">
        <w:t xml:space="preserve">check whether </w:t>
      </w:r>
      <w:r w:rsidR="003619C0">
        <w:t xml:space="preserve">or not </w:t>
      </w:r>
      <w:r w:rsidR="0001537D">
        <w:t>the custom providers are properly registered.</w:t>
      </w:r>
      <w:proofErr w:type="gramEnd"/>
      <w:r w:rsidR="0001537D">
        <w:t xml:space="preserve"> </w:t>
      </w:r>
      <w:r w:rsidR="003619C0">
        <w:t>O</w:t>
      </w:r>
      <w:r w:rsidR="0001537D">
        <w:t>pen the Provider</w:t>
      </w:r>
      <w:r w:rsidR="003619C0">
        <w:t xml:space="preserve"> tab</w:t>
      </w:r>
      <w:r w:rsidR="0001537D">
        <w:t xml:space="preserve"> and click </w:t>
      </w:r>
      <w:r w:rsidR="003619C0">
        <w:t xml:space="preserve">on </w:t>
      </w:r>
      <w:r w:rsidR="0001537D" w:rsidRPr="0001537D">
        <w:rPr>
          <w:i/>
        </w:rPr>
        <w:t>Select a different provider for each feature (advanced)</w:t>
      </w:r>
      <w:r w:rsidR="0001537D">
        <w:t xml:space="preserve">. Your </w:t>
      </w:r>
      <w:r w:rsidR="0001537D">
        <w:lastRenderedPageBreak/>
        <w:t xml:space="preserve">custom providers </w:t>
      </w:r>
      <w:r w:rsidR="003619C0">
        <w:t>(</w:t>
      </w:r>
      <w:proofErr w:type="spellStart"/>
      <w:r w:rsidR="0001537D">
        <w:t>WSMembershipProvider</w:t>
      </w:r>
      <w:proofErr w:type="spellEnd"/>
      <w:r w:rsidR="0001537D">
        <w:t xml:space="preserve"> and </w:t>
      </w:r>
      <w:proofErr w:type="spellStart"/>
      <w:r w:rsidR="0001537D">
        <w:t>WSRoleProvider</w:t>
      </w:r>
      <w:proofErr w:type="spellEnd"/>
      <w:r w:rsidR="003619C0">
        <w:t>)</w:t>
      </w:r>
      <w:r w:rsidR="0001537D">
        <w:t xml:space="preserve"> should be selected, as shown in the next figure</w:t>
      </w:r>
      <w:r w:rsidR="003619C0">
        <w:t>:</w:t>
      </w:r>
    </w:p>
    <w:p w:rsidR="0001537D" w:rsidRPr="0001537D" w:rsidRDefault="0001537D" w:rsidP="0001537D">
      <w:pPr>
        <w:pStyle w:val="Figure"/>
      </w:pPr>
      <w:r>
        <w:rPr>
          <w:noProof/>
          <w:lang w:val="de-DE" w:eastAsia="de-DE"/>
        </w:rPr>
        <w:drawing>
          <wp:inline distT="0" distB="0" distL="0" distR="0">
            <wp:extent cx="4547616" cy="2176272"/>
            <wp:effectExtent l="19050" t="0" r="5334" b="0"/>
            <wp:docPr id="6" name="19835f0708.tif" descr="D:\UserData\jkrause\Documents\Meine Daten\Bücher\Fachbuchprojekte\ASP.NET Extensibility\Images\19835f07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8.tif"/>
                    <pic:cNvPicPr/>
                  </pic:nvPicPr>
                  <pic:blipFill>
                    <a:blip r:link="rId18" cstate="print"/>
                    <a:stretch>
                      <a:fillRect/>
                    </a:stretch>
                  </pic:blipFill>
                  <pic:spPr>
                    <a:xfrm>
                      <a:off x="0" y="0"/>
                      <a:ext cx="4547616" cy="2176272"/>
                    </a:xfrm>
                    <a:prstGeom prst="rect">
                      <a:avLst/>
                    </a:prstGeom>
                  </pic:spPr>
                </pic:pic>
              </a:graphicData>
            </a:graphic>
          </wp:inline>
        </w:drawing>
      </w:r>
    </w:p>
    <w:p w:rsidR="0001537D" w:rsidRPr="009779C9" w:rsidRDefault="0001537D" w:rsidP="0001537D">
      <w:pPr>
        <w:pStyle w:val="Production"/>
      </w:pPr>
      <w:r>
        <w:t xml:space="preserve">Insert </w:t>
      </w:r>
      <w:r w:rsidRPr="009779C9">
        <w:t>19835f070</w:t>
      </w:r>
      <w:r>
        <w:t>8</w:t>
      </w:r>
      <w:r w:rsidRPr="009779C9">
        <w:t>.tif</w:t>
      </w:r>
    </w:p>
    <w:p w:rsidR="0001537D" w:rsidRPr="009779C9" w:rsidRDefault="0001537D" w:rsidP="0001537D">
      <w:pPr>
        <w:pStyle w:val="FigureCaption"/>
      </w:pPr>
      <w:r>
        <w:t>Figure 7-</w:t>
      </w:r>
      <w:r w:rsidR="00481E3A">
        <w:fldChar w:fldCharType="begin"/>
      </w:r>
      <w:r w:rsidR="00481E3A">
        <w:instrText xml:space="preserve"> SEQ Figure \* ARABIC </w:instrText>
      </w:r>
      <w:r w:rsidR="00481E3A">
        <w:fldChar w:fldCharType="separate"/>
      </w:r>
      <w:r>
        <w:t>8</w:t>
      </w:r>
      <w:r w:rsidR="00481E3A">
        <w:fldChar w:fldCharType="end"/>
      </w:r>
      <w:r>
        <w:t>. The security tabs use the custom provider if properly configured</w:t>
      </w:r>
    </w:p>
    <w:p w:rsidR="001632D4" w:rsidRDefault="001632D4" w:rsidP="001632D4">
      <w:pPr>
        <w:pStyle w:val="berschrift2"/>
      </w:pPr>
      <w:r>
        <w:t xml:space="preserve">Extending </w:t>
      </w:r>
      <w:r w:rsidRPr="005C6ABB">
        <w:t>Profile Providers</w:t>
      </w:r>
    </w:p>
    <w:p w:rsidR="001632D4" w:rsidRDefault="001632D4" w:rsidP="001632D4">
      <w:pPr>
        <w:pStyle w:val="BodyTextFirst"/>
      </w:pPr>
      <w:r>
        <w:t xml:space="preserve">The Profile service is an integrated module for storing and retrieving user settings. Settings are not limited to ASP.NET but are </w:t>
      </w:r>
      <w:r w:rsidRPr="00C4717F">
        <w:t xml:space="preserve">widely </w:t>
      </w:r>
      <w:r>
        <w:t xml:space="preserve">used in distributed multi-user environments; even for Win Forms application </w:t>
      </w:r>
      <w:proofErr w:type="gramStart"/>
      <w:r>
        <w:t>exist</w:t>
      </w:r>
      <w:proofErr w:type="gramEnd"/>
      <w:r>
        <w:t xml:space="preserve"> a similar concept. The Profile service employs a Profile provider to read data from, and save data to, a storage device. By default, the data store is a SQL Server or SQL Server Express instance, and the provider class is </w:t>
      </w:r>
      <w:proofErr w:type="spellStart"/>
      <w:r w:rsidRPr="00BF401B">
        <w:rPr>
          <w:rStyle w:val="CodeInline"/>
        </w:rPr>
        <w:t>System.Web.Profile.SqlProfileProvider</w:t>
      </w:r>
      <w:proofErr w:type="spellEnd"/>
      <w:r>
        <w:t>. This provider is also responsible for allowing users to update their settings. Common management functions, such as deleting a Profile after a period of inactivity, are located here as well.</w:t>
      </w:r>
    </w:p>
    <w:p w:rsidR="001632D4" w:rsidRDefault="001632D4" w:rsidP="001632D4">
      <w:pPr>
        <w:pStyle w:val="NoteTipCaution"/>
      </w:pPr>
      <w:r>
        <w:t>Note:</w:t>
      </w:r>
      <w:r>
        <w:tab/>
        <w:t>Profile providers are part of the provider model. It is described in detail in chapter 4.</w:t>
      </w:r>
    </w:p>
    <w:p w:rsidR="001632D4" w:rsidRDefault="001632D4" w:rsidP="001632D4">
      <w:pPr>
        <w:pStyle w:val="berschrift3"/>
      </w:pPr>
      <w:r>
        <w:t>The Profile Service</w:t>
      </w:r>
    </w:p>
    <w:p w:rsidR="001632D4" w:rsidRDefault="001632D4" w:rsidP="001632D4">
      <w:pPr>
        <w:pStyle w:val="BodyTextCont"/>
      </w:pPr>
      <w:r>
        <w:t>The purpose of the Profile service is to store and retrieve user settings. With these settings, users can personalize their web pages. Typical information stored here includes:</w:t>
      </w:r>
    </w:p>
    <w:p w:rsidR="001632D4" w:rsidRDefault="001632D4" w:rsidP="001632D4">
      <w:pPr>
        <w:pStyle w:val="BulletFirst"/>
      </w:pPr>
      <w:r>
        <w:tab/>
        <w:t>*</w:t>
      </w:r>
      <w:r>
        <w:tab/>
        <w:t>User information, such as city and phone number</w:t>
      </w:r>
    </w:p>
    <w:p w:rsidR="001632D4" w:rsidRDefault="001632D4" w:rsidP="001632D4">
      <w:pPr>
        <w:pStyle w:val="Bullet"/>
      </w:pPr>
      <w:r>
        <w:tab/>
        <w:t>*</w:t>
      </w:r>
      <w:r>
        <w:tab/>
        <w:t xml:space="preserve">Preferences for accessibility, colors, and font size </w:t>
      </w:r>
    </w:p>
    <w:p w:rsidR="001632D4" w:rsidRDefault="001632D4" w:rsidP="001632D4">
      <w:pPr>
        <w:pStyle w:val="Bullet"/>
      </w:pPr>
      <w:r>
        <w:tab/>
        <w:t>*</w:t>
      </w:r>
      <w:r>
        <w:tab/>
        <w:t>Data related to the current session, such as the contents of a shopping basket</w:t>
      </w:r>
    </w:p>
    <w:p w:rsidR="001632D4" w:rsidRDefault="001632D4" w:rsidP="001632D4">
      <w:pPr>
        <w:pStyle w:val="BulletLast"/>
      </w:pPr>
      <w:r>
        <w:tab/>
        <w:t>*</w:t>
      </w:r>
      <w:r>
        <w:tab/>
        <w:t>Individual selections of services, such as news feeds or newsletter topics</w:t>
      </w:r>
    </w:p>
    <w:p w:rsidR="001632D4" w:rsidRDefault="001632D4" w:rsidP="001632D4">
      <w:pPr>
        <w:pStyle w:val="BodyTextCont"/>
      </w:pPr>
      <w:r>
        <w:lastRenderedPageBreak/>
        <w:t>The personalization possibilities are limitless. Instead of building custom database modules from scratch to store the users’ settings, this is where the Profile service excels.</w:t>
      </w:r>
    </w:p>
    <w:p w:rsidR="001632D4" w:rsidRDefault="001632D4" w:rsidP="001632D4">
      <w:pPr>
        <w:pStyle w:val="BodyTextCont"/>
      </w:pPr>
      <w:r>
        <w:t xml:space="preserve">The services’ definition consists of two parts—Profile properties and related user. The Profile service retrieves properties for the current user from the underlying provider. In order to use Profiles, you must first activate this feature by define the Provider in the </w:t>
      </w:r>
      <w:proofErr w:type="spellStart"/>
      <w:r w:rsidRPr="00E254AF">
        <w:rPr>
          <w:i/>
        </w:rPr>
        <w:t>web.config</w:t>
      </w:r>
      <w:proofErr w:type="spellEnd"/>
      <w:r>
        <w:t xml:space="preserve"> file. By default, the </w:t>
      </w:r>
      <w:proofErr w:type="spellStart"/>
      <w:r w:rsidRPr="00BF401B">
        <w:rPr>
          <w:rStyle w:val="CodeInline"/>
        </w:rPr>
        <w:t>SqlProfileProvider</w:t>
      </w:r>
      <w:bookmarkStart w:id="18" w:name="_Toc217443967"/>
      <w:proofErr w:type="spellEnd"/>
      <w:r>
        <w:t xml:space="preserve"> stores properties in the local SQL Server database. The properties are defined in the </w:t>
      </w:r>
      <w:proofErr w:type="spellStart"/>
      <w:r w:rsidRPr="007D2D29">
        <w:rPr>
          <w:i/>
        </w:rPr>
        <w:t>web.config</w:t>
      </w:r>
      <w:proofErr w:type="spellEnd"/>
      <w:r>
        <w:t xml:space="preserve"> file, too. Unlike application settings, where key/value pairs are stored in </w:t>
      </w:r>
      <w:proofErr w:type="spellStart"/>
      <w:r w:rsidRPr="007D2D29">
        <w:rPr>
          <w:i/>
        </w:rPr>
        <w:t>web.config</w:t>
      </w:r>
      <w:proofErr w:type="spellEnd"/>
      <w:r>
        <w:t xml:space="preserve">, the Profile property definition consists of the property definition only. Actual values are stored in the Profile provider’s data store. </w:t>
      </w:r>
    </w:p>
    <w:bookmarkEnd w:id="18"/>
    <w:p w:rsidR="001632D4" w:rsidRDefault="001632D4" w:rsidP="001632D4">
      <w:pPr>
        <w:pStyle w:val="berschrift3"/>
      </w:pPr>
      <w:r>
        <w:t>Understanding the Profile Provider</w:t>
      </w:r>
    </w:p>
    <w:p w:rsidR="001632D4" w:rsidRPr="006158CD" w:rsidRDefault="001632D4" w:rsidP="001632D4">
      <w:pPr>
        <w:pStyle w:val="BodyTextFirst"/>
      </w:pPr>
      <w:r>
        <w:t xml:space="preserve">Before you consider extending the Profile provider, let’s look at the features that the provider supports. The </w:t>
      </w:r>
      <w:proofErr w:type="spellStart"/>
      <w:r w:rsidRPr="006158CD">
        <w:rPr>
          <w:rStyle w:val="CodeInline"/>
        </w:rPr>
        <w:t>ProfileProvider</w:t>
      </w:r>
      <w:proofErr w:type="spellEnd"/>
      <w:r>
        <w:t xml:space="preserve"> class implements the </w:t>
      </w:r>
      <w:proofErr w:type="spellStart"/>
      <w:r w:rsidRPr="006158CD">
        <w:rPr>
          <w:rStyle w:val="CodeInline"/>
        </w:rPr>
        <w:t>ProviderBase</w:t>
      </w:r>
      <w:proofErr w:type="spellEnd"/>
      <w:r>
        <w:t xml:space="preserve"> base class and the </w:t>
      </w:r>
      <w:proofErr w:type="spellStart"/>
      <w:r w:rsidRPr="006158CD">
        <w:rPr>
          <w:rStyle w:val="CodeInline"/>
        </w:rPr>
        <w:t>System.Configuration.SettingsProvider</w:t>
      </w:r>
      <w:proofErr w:type="spellEnd"/>
      <w:r>
        <w:t>. As the namespace implies, the concepts are not limited to ASP.NET. The Profile provider extends the settings concept with some features that allow for the management of user Profiles, such as deleting of Profiles and activity monitoring.</w:t>
      </w:r>
    </w:p>
    <w:p w:rsidR="001632D4" w:rsidRDefault="001632D4" w:rsidP="001632D4">
      <w:pPr>
        <w:pStyle w:val="TableCaption"/>
      </w:pPr>
      <w:r>
        <w:t>Table 7-</w:t>
      </w:r>
      <w:r w:rsidR="00481E3A">
        <w:fldChar w:fldCharType="begin"/>
      </w:r>
      <w:r w:rsidR="00481E3A">
        <w:instrText xml:space="preserve"> SEQ Table \* ARABIC </w:instrText>
      </w:r>
      <w:r w:rsidR="00481E3A">
        <w:fldChar w:fldCharType="separate"/>
      </w:r>
      <w:r>
        <w:t>1</w:t>
      </w:r>
      <w:r w:rsidR="00481E3A">
        <w:fldChar w:fldCharType="end"/>
      </w:r>
      <w:r>
        <w:t>. Methods defined by the ProfileProvider class</w:t>
      </w:r>
    </w:p>
    <w:tbl>
      <w:tblPr>
        <w:tblStyle w:val="Tabellenraster"/>
        <w:tblW w:w="0" w:type="auto"/>
        <w:tblInd w:w="720" w:type="dxa"/>
        <w:tblLook w:val="04A0" w:firstRow="1" w:lastRow="0" w:firstColumn="1" w:lastColumn="0" w:noHBand="0" w:noVBand="1"/>
      </w:tblPr>
      <w:tblGrid>
        <w:gridCol w:w="3216"/>
        <w:gridCol w:w="4920"/>
      </w:tblGrid>
      <w:tr w:rsidR="00BD569E" w:rsidRPr="00BD569E" w:rsidTr="00BD569E">
        <w:tc>
          <w:tcPr>
            <w:tcW w:w="3216" w:type="dxa"/>
          </w:tcPr>
          <w:p w:rsidR="00BD569E" w:rsidRPr="00BD569E" w:rsidRDefault="00BD569E" w:rsidP="006D392E">
            <w:pPr>
              <w:pStyle w:val="TableHead"/>
              <w:pBdr>
                <w:top w:val="none" w:sz="0" w:space="0" w:color="auto"/>
              </w:pBdr>
              <w:ind w:left="0" w:firstLine="0"/>
            </w:pPr>
            <w:r w:rsidRPr="00BD569E">
              <w:t>Method</w:t>
            </w:r>
          </w:p>
        </w:tc>
        <w:tc>
          <w:tcPr>
            <w:tcW w:w="4920" w:type="dxa"/>
          </w:tcPr>
          <w:p w:rsidR="00BD569E" w:rsidRPr="00BD569E" w:rsidRDefault="00BD569E" w:rsidP="006D392E">
            <w:pPr>
              <w:pStyle w:val="TableHead"/>
              <w:pBdr>
                <w:top w:val="none" w:sz="0" w:space="0" w:color="auto"/>
              </w:pBdr>
              <w:ind w:left="0" w:firstLine="0"/>
            </w:pPr>
            <w:r w:rsidRPr="00BD569E">
              <w:t>Description</w:t>
            </w:r>
          </w:p>
        </w:tc>
      </w:tr>
      <w:tr w:rsidR="00BD569E" w:rsidRPr="00BD569E" w:rsidTr="00BD569E">
        <w:tc>
          <w:tcPr>
            <w:tcW w:w="3216" w:type="dxa"/>
          </w:tcPr>
          <w:p w:rsidR="00BD569E" w:rsidRPr="00BD569E" w:rsidRDefault="00BD569E" w:rsidP="006D392E">
            <w:pPr>
              <w:pStyle w:val="TableText"/>
            </w:pPr>
            <w:r w:rsidRPr="00BD569E">
              <w:rPr>
                <w:rStyle w:val="CodeInline"/>
              </w:rPr>
              <w:t>Initialize</w:t>
            </w:r>
          </w:p>
        </w:tc>
        <w:tc>
          <w:tcPr>
            <w:tcW w:w="4920" w:type="dxa"/>
          </w:tcPr>
          <w:p w:rsidR="00BD569E" w:rsidRPr="00BD569E" w:rsidRDefault="00BD569E" w:rsidP="006D392E">
            <w:pPr>
              <w:pStyle w:val="TableText"/>
            </w:pPr>
            <w:r w:rsidRPr="00BD569E">
              <w:t xml:space="preserve">Derived from </w:t>
            </w:r>
            <w:proofErr w:type="spellStart"/>
            <w:r w:rsidRPr="00BD569E">
              <w:rPr>
                <w:rStyle w:val="CodeInline"/>
              </w:rPr>
              <w:t>ProviderBase</w:t>
            </w:r>
            <w:proofErr w:type="spellEnd"/>
            <w:r w:rsidRPr="00BD569E">
              <w:t xml:space="preserve">. Contains the code for setting up the provider and reading the settings. </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ApplicationName</w:t>
            </w:r>
            <w:proofErr w:type="spellEnd"/>
          </w:p>
        </w:tc>
        <w:tc>
          <w:tcPr>
            <w:tcW w:w="4920" w:type="dxa"/>
          </w:tcPr>
          <w:p w:rsidR="00BD569E" w:rsidRPr="00BD569E" w:rsidRDefault="00BD569E" w:rsidP="006D392E">
            <w:pPr>
              <w:pStyle w:val="TableText"/>
            </w:pPr>
            <w:r w:rsidRPr="00BD569E">
              <w:t xml:space="preserve">Derived from </w:t>
            </w:r>
            <w:proofErr w:type="spellStart"/>
            <w:r w:rsidRPr="00BD569E">
              <w:rPr>
                <w:rStyle w:val="CodeInline"/>
              </w:rPr>
              <w:t>SettingsProvider</w:t>
            </w:r>
            <w:proofErr w:type="spellEnd"/>
            <w:r w:rsidRPr="00BD569E">
              <w:t>. Name of the current application. The data store can use this to handle multiple applications that use the same database.</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GetPropertyValues</w:t>
            </w:r>
            <w:proofErr w:type="spellEnd"/>
          </w:p>
        </w:tc>
        <w:tc>
          <w:tcPr>
            <w:tcW w:w="4920" w:type="dxa"/>
          </w:tcPr>
          <w:p w:rsidR="00BD569E" w:rsidRPr="00BD569E" w:rsidRDefault="00BD569E" w:rsidP="006D392E">
            <w:pPr>
              <w:pStyle w:val="TableText"/>
            </w:pPr>
            <w:r w:rsidRPr="00BD569E">
              <w:t xml:space="preserve">Derived from </w:t>
            </w:r>
            <w:proofErr w:type="spellStart"/>
            <w:r w:rsidRPr="00BD569E">
              <w:rPr>
                <w:rStyle w:val="CodeInline"/>
              </w:rPr>
              <w:t>SettingsProvider</w:t>
            </w:r>
            <w:proofErr w:type="spellEnd"/>
            <w:r w:rsidRPr="00BD569E">
              <w:t xml:space="preserve">. Retrieves a list of properties using a </w:t>
            </w:r>
            <w:proofErr w:type="spellStart"/>
            <w:r w:rsidRPr="00BD569E">
              <w:rPr>
                <w:rStyle w:val="CodeInline"/>
              </w:rPr>
              <w:t>SettingsContext</w:t>
            </w:r>
            <w:proofErr w:type="spellEnd"/>
            <w:r w:rsidRPr="00BD569E">
              <w:t xml:space="preserve"> object containing information about the user. You could use this to retrieve Profile information for a user. The context provides information about authenticated or anonymous users. The method returns an object of type </w:t>
            </w:r>
            <w:proofErr w:type="spellStart"/>
            <w:proofErr w:type="gramStart"/>
            <w:r w:rsidRPr="00BD569E">
              <w:rPr>
                <w:rStyle w:val="CodeInline"/>
              </w:rPr>
              <w:t>SettingsPropertyCollection</w:t>
            </w:r>
            <w:proofErr w:type="spellEnd"/>
            <w:r w:rsidRPr="00BD569E">
              <w:t>.,</w:t>
            </w:r>
            <w:proofErr w:type="gramEnd"/>
            <w:r w:rsidRPr="00BD569E">
              <w:t xml:space="preserve"> which is a collection of </w:t>
            </w:r>
            <w:proofErr w:type="spellStart"/>
            <w:r w:rsidRPr="00BD569E">
              <w:rPr>
                <w:rStyle w:val="CodeInline"/>
              </w:rPr>
              <w:t>SettingsProperty</w:t>
            </w:r>
            <w:proofErr w:type="spellEnd"/>
            <w:r w:rsidRPr="00BD569E">
              <w:t xml:space="preserve"> objects, each containing the name and type of a property, as well as additional information such as default settings and read-only state. Using this method updates the </w:t>
            </w:r>
            <w:proofErr w:type="spellStart"/>
            <w:r w:rsidRPr="00BD569E">
              <w:rPr>
                <w:rStyle w:val="CodeInline"/>
              </w:rPr>
              <w:t>LastActivityDate</w:t>
            </w:r>
            <w:proofErr w:type="spellEnd"/>
            <w:r w:rsidRPr="00BD569E">
              <w:t xml:space="preserve"> value that is used to track activity (and thus monitor logged on or inactive users).</w:t>
            </w:r>
          </w:p>
        </w:tc>
      </w:tr>
      <w:tr w:rsidR="00BD569E" w:rsidRPr="00BD569E" w:rsidTr="00BD569E">
        <w:tc>
          <w:tcPr>
            <w:tcW w:w="3216" w:type="dxa"/>
          </w:tcPr>
          <w:p w:rsidR="00BD569E" w:rsidRPr="00BD569E" w:rsidRDefault="00BD569E" w:rsidP="006D392E">
            <w:pPr>
              <w:pStyle w:val="TableText"/>
              <w:rPr>
                <w:rStyle w:val="CodeInline"/>
              </w:rPr>
            </w:pPr>
            <w:proofErr w:type="spellStart"/>
            <w:r w:rsidRPr="00BD569E">
              <w:rPr>
                <w:rStyle w:val="CodeInline"/>
              </w:rPr>
              <w:t>SetPropertyValues</w:t>
            </w:r>
            <w:proofErr w:type="spellEnd"/>
          </w:p>
        </w:tc>
        <w:tc>
          <w:tcPr>
            <w:tcW w:w="4920" w:type="dxa"/>
          </w:tcPr>
          <w:p w:rsidR="00BD569E" w:rsidRPr="00BD569E" w:rsidRDefault="00BD569E" w:rsidP="006D392E">
            <w:pPr>
              <w:pStyle w:val="TableText"/>
            </w:pPr>
            <w:r w:rsidRPr="00BD569E">
              <w:t xml:space="preserve">Derived from </w:t>
            </w:r>
            <w:proofErr w:type="spellStart"/>
            <w:r w:rsidRPr="00BD569E">
              <w:rPr>
                <w:rStyle w:val="CodeInline"/>
              </w:rPr>
              <w:t>SettingsProvider</w:t>
            </w:r>
            <w:proofErr w:type="spellEnd"/>
            <w:r w:rsidRPr="00BD569E">
              <w:t xml:space="preserve">. Uses a </w:t>
            </w:r>
            <w:proofErr w:type="spellStart"/>
            <w:r w:rsidRPr="00BD569E">
              <w:rPr>
                <w:rStyle w:val="CodeInline"/>
              </w:rPr>
              <w:t>SettingsContext</w:t>
            </w:r>
            <w:proofErr w:type="spellEnd"/>
            <w:r w:rsidRPr="00BD569E">
              <w:t xml:space="preserve"> object and a </w:t>
            </w:r>
            <w:proofErr w:type="spellStart"/>
            <w:r w:rsidRPr="00BD569E">
              <w:rPr>
                <w:rStyle w:val="CodeInline"/>
              </w:rPr>
              <w:t>SettingsPropertyValueCollection</w:t>
            </w:r>
            <w:proofErr w:type="spellEnd"/>
            <w:r w:rsidRPr="00BD569E">
              <w:t xml:space="preserve"> object to write property values back to the data store. Using this method also updates the </w:t>
            </w:r>
            <w:proofErr w:type="spellStart"/>
            <w:r w:rsidRPr="00BD569E">
              <w:rPr>
                <w:rStyle w:val="CodeInline"/>
              </w:rPr>
              <w:t>LastActivityDate</w:t>
            </w:r>
            <w:proofErr w:type="spellEnd"/>
            <w:r w:rsidRPr="00BD569E">
              <w:t>.</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DeleteProfiles</w:t>
            </w:r>
            <w:proofErr w:type="spellEnd"/>
          </w:p>
        </w:tc>
        <w:tc>
          <w:tcPr>
            <w:tcW w:w="4920" w:type="dxa"/>
          </w:tcPr>
          <w:p w:rsidR="00BD569E" w:rsidRPr="00BD569E" w:rsidRDefault="00BD569E" w:rsidP="006D392E">
            <w:pPr>
              <w:pStyle w:val="TableText"/>
            </w:pPr>
            <w:r w:rsidRPr="00BD569E">
              <w:t xml:space="preserve">Using an array of usernames, this method deletes the related Profiles. An overloaded version of the same method accepts </w:t>
            </w:r>
            <w:proofErr w:type="spellStart"/>
            <w:r w:rsidRPr="00BD569E">
              <w:rPr>
                <w:rStyle w:val="CodeInline"/>
              </w:rPr>
              <w:t>ProfileInfo</w:t>
            </w:r>
            <w:proofErr w:type="spellEnd"/>
            <w:r w:rsidRPr="00BD569E">
              <w:t xml:space="preserve"> objects.</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DeleteInactiveProfiles</w:t>
            </w:r>
            <w:proofErr w:type="spellEnd"/>
          </w:p>
        </w:tc>
        <w:tc>
          <w:tcPr>
            <w:tcW w:w="4920" w:type="dxa"/>
          </w:tcPr>
          <w:p w:rsidR="00BD569E" w:rsidRPr="00BD569E" w:rsidRDefault="00BD569E" w:rsidP="006D392E">
            <w:pPr>
              <w:pStyle w:val="TableText"/>
            </w:pPr>
            <w:r w:rsidRPr="00BD569E">
              <w:t xml:space="preserve">Accepts a </w:t>
            </w:r>
            <w:proofErr w:type="spellStart"/>
            <w:r w:rsidRPr="00BD569E">
              <w:rPr>
                <w:rStyle w:val="CodeInline"/>
              </w:rPr>
              <w:t>ProfileAuthenticationOption</w:t>
            </w:r>
            <w:proofErr w:type="spellEnd"/>
            <w:r w:rsidRPr="00BD569E">
              <w:t xml:space="preserve"> value and a </w:t>
            </w:r>
            <w:proofErr w:type="spellStart"/>
            <w:r w:rsidRPr="00BD569E">
              <w:rPr>
                <w:rStyle w:val="CodeInline"/>
              </w:rPr>
              <w:lastRenderedPageBreak/>
              <w:t>DateTime</w:t>
            </w:r>
            <w:proofErr w:type="spellEnd"/>
            <w:r w:rsidRPr="00BD569E">
              <w:t xml:space="preserve"> object in order to delete inactive Profiles. The Profiles should be deleted if the supplied date and time value is equal to or less than the Profile’s </w:t>
            </w:r>
            <w:proofErr w:type="spellStart"/>
            <w:r w:rsidRPr="00BD569E">
              <w:rPr>
                <w:rStyle w:val="CodeInline"/>
              </w:rPr>
              <w:t>LastActivityDate</w:t>
            </w:r>
            <w:proofErr w:type="spellEnd"/>
            <w:r w:rsidRPr="00BD569E">
              <w:t xml:space="preserve">. </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lastRenderedPageBreak/>
              <w:t>GetAllProfiles</w:t>
            </w:r>
            <w:proofErr w:type="spellEnd"/>
          </w:p>
        </w:tc>
        <w:tc>
          <w:tcPr>
            <w:tcW w:w="4920" w:type="dxa"/>
          </w:tcPr>
          <w:p w:rsidR="00BD569E" w:rsidRPr="00BD569E" w:rsidRDefault="00BD569E" w:rsidP="006D392E">
            <w:pPr>
              <w:pStyle w:val="TableText"/>
            </w:pPr>
            <w:r w:rsidRPr="00BD569E">
              <w:t xml:space="preserve">Retrieves all available Profile objects using a </w:t>
            </w:r>
            <w:proofErr w:type="spellStart"/>
            <w:r w:rsidRPr="00BD569E">
              <w:rPr>
                <w:rStyle w:val="CodeInline"/>
              </w:rPr>
              <w:t>ProfileAuthenticationOption</w:t>
            </w:r>
            <w:proofErr w:type="spellEnd"/>
            <w:r w:rsidRPr="00BD569E">
              <w:t xml:space="preserve"> value and an integer value for the page and the maximum number of Profiles. The page index allows a paged retrieval. The method returns a </w:t>
            </w:r>
            <w:proofErr w:type="spellStart"/>
            <w:r w:rsidRPr="00BD569E">
              <w:rPr>
                <w:rStyle w:val="CodeInline"/>
              </w:rPr>
              <w:t>ProfileInfoCollection</w:t>
            </w:r>
            <w:proofErr w:type="spellEnd"/>
            <w:r w:rsidRPr="00BD569E">
              <w:t xml:space="preserve"> with </w:t>
            </w:r>
            <w:proofErr w:type="spellStart"/>
            <w:r w:rsidRPr="00BD569E">
              <w:rPr>
                <w:rStyle w:val="CodeInline"/>
              </w:rPr>
              <w:t>ProfileInfo</w:t>
            </w:r>
            <w:proofErr w:type="spellEnd"/>
            <w:r w:rsidRPr="00BD569E">
              <w:t xml:space="preserve"> objects.</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GetAllInactiveProfiles</w:t>
            </w:r>
            <w:proofErr w:type="spellEnd"/>
          </w:p>
        </w:tc>
        <w:tc>
          <w:tcPr>
            <w:tcW w:w="4920" w:type="dxa"/>
          </w:tcPr>
          <w:p w:rsidR="00BD569E" w:rsidRPr="00BD569E" w:rsidRDefault="00BD569E" w:rsidP="006D392E">
            <w:pPr>
              <w:pStyle w:val="TableText"/>
            </w:pPr>
            <w:r w:rsidRPr="00BD569E">
              <w:t xml:space="preserve">Using the same conditions as </w:t>
            </w:r>
            <w:proofErr w:type="spellStart"/>
            <w:r w:rsidRPr="00BD569E">
              <w:rPr>
                <w:rStyle w:val="CodeInline"/>
              </w:rPr>
              <w:t>GetAllProfiles</w:t>
            </w:r>
            <w:proofErr w:type="spellEnd"/>
            <w:r w:rsidRPr="00BD569E">
              <w:t>, this method returns only Profiles that have not been used for a given time.</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FindProfilesByUserName</w:t>
            </w:r>
            <w:proofErr w:type="spellEnd"/>
          </w:p>
        </w:tc>
        <w:tc>
          <w:tcPr>
            <w:tcW w:w="4920" w:type="dxa"/>
          </w:tcPr>
          <w:p w:rsidR="00BD569E" w:rsidRPr="00BD569E" w:rsidRDefault="00BD569E" w:rsidP="006D392E">
            <w:pPr>
              <w:pStyle w:val="TableText"/>
            </w:pPr>
            <w:r w:rsidRPr="00BD569E">
              <w:t xml:space="preserve">Retrieves Profiles via their usernames. In derived classes, this method might accept wildcards, regular expressions, or any other kind of search pattern in order to retrieve multiple values matching the search string. This method behaves similarly to </w:t>
            </w:r>
            <w:proofErr w:type="spellStart"/>
            <w:r w:rsidRPr="00BD569E">
              <w:rPr>
                <w:rStyle w:val="CodeInline"/>
              </w:rPr>
              <w:t>GetAllProfiles</w:t>
            </w:r>
            <w:proofErr w:type="spellEnd"/>
            <w:r w:rsidRPr="00BD569E">
              <w:t>.</w:t>
            </w:r>
          </w:p>
        </w:tc>
      </w:tr>
      <w:tr w:rsidR="00BD569E" w:rsidRPr="00BD569E" w:rsidTr="00BD569E">
        <w:tc>
          <w:tcPr>
            <w:tcW w:w="3216" w:type="dxa"/>
          </w:tcPr>
          <w:p w:rsidR="00BD569E" w:rsidRPr="00BD569E" w:rsidRDefault="00BD569E" w:rsidP="006D392E">
            <w:pPr>
              <w:pStyle w:val="TableText"/>
            </w:pPr>
            <w:proofErr w:type="spellStart"/>
            <w:r w:rsidRPr="00BD569E">
              <w:rPr>
                <w:rStyle w:val="CodeInline"/>
              </w:rPr>
              <w:t>FindInactiveProfilesByUserName</w:t>
            </w:r>
            <w:proofErr w:type="spellEnd"/>
          </w:p>
        </w:tc>
        <w:tc>
          <w:tcPr>
            <w:tcW w:w="4920" w:type="dxa"/>
          </w:tcPr>
          <w:p w:rsidR="00BD569E" w:rsidRPr="00BD569E" w:rsidRDefault="00BD569E" w:rsidP="006D392E">
            <w:pPr>
              <w:pStyle w:val="TableText"/>
            </w:pPr>
            <w:r w:rsidRPr="00BD569E">
              <w:t xml:space="preserve">Retrieves inactive Profiles via their usernames. In derived classes, this method might accept wildcards, regular expressions, or any other kind of search pattern in order to retrieve multiple values matching the search string. This method behaves similarly to </w:t>
            </w:r>
            <w:proofErr w:type="spellStart"/>
            <w:r w:rsidRPr="00BD569E">
              <w:rPr>
                <w:rStyle w:val="CodeInline"/>
              </w:rPr>
              <w:t>GetAllProfiles</w:t>
            </w:r>
            <w:proofErr w:type="spellEnd"/>
            <w:r w:rsidRPr="00BD569E">
              <w:t>.</w:t>
            </w:r>
          </w:p>
        </w:tc>
      </w:tr>
      <w:tr w:rsidR="00BD569E" w:rsidRPr="00CE1A5B" w:rsidTr="00BD569E">
        <w:tc>
          <w:tcPr>
            <w:tcW w:w="3216" w:type="dxa"/>
          </w:tcPr>
          <w:p w:rsidR="00BD569E" w:rsidRPr="00BD569E" w:rsidRDefault="00BD569E" w:rsidP="006D392E">
            <w:pPr>
              <w:pStyle w:val="TableTextLast"/>
              <w:pBdr>
                <w:bottom w:val="none" w:sz="0" w:space="0" w:color="auto"/>
              </w:pBdr>
              <w:rPr>
                <w:rStyle w:val="CodeInline"/>
              </w:rPr>
            </w:pPr>
            <w:proofErr w:type="spellStart"/>
            <w:r w:rsidRPr="00BD569E">
              <w:rPr>
                <w:rStyle w:val="CodeInline"/>
              </w:rPr>
              <w:t>GetNumberOfInactiveProfiles</w:t>
            </w:r>
            <w:proofErr w:type="spellEnd"/>
          </w:p>
        </w:tc>
        <w:tc>
          <w:tcPr>
            <w:tcW w:w="4920" w:type="dxa"/>
          </w:tcPr>
          <w:p w:rsidR="00BD569E" w:rsidRPr="00CE1A5B" w:rsidRDefault="00BD569E" w:rsidP="006D392E">
            <w:pPr>
              <w:pStyle w:val="TableTextLast"/>
              <w:pBdr>
                <w:bottom w:val="none" w:sz="0" w:space="0" w:color="auto"/>
              </w:pBdr>
              <w:rPr>
                <w:rFonts w:ascii="TheSansMonoConNormal" w:hAnsi="TheSansMonoConNormal"/>
                <w:color w:val="008000"/>
                <w:sz w:val="20"/>
              </w:rPr>
            </w:pPr>
            <w:r w:rsidRPr="00BD569E">
              <w:t>Retrieves the number of inactive Profiles.</w:t>
            </w:r>
          </w:p>
        </w:tc>
      </w:tr>
    </w:tbl>
    <w:p w:rsidR="001632D4" w:rsidRPr="00CE1A5B" w:rsidRDefault="001632D4" w:rsidP="001632D4">
      <w:pPr>
        <w:pStyle w:val="TableTextLast"/>
        <w:rPr>
          <w:rFonts w:ascii="TheSansMonoConNormal" w:hAnsi="TheSansMonoConNormal"/>
          <w:color w:val="008000"/>
          <w:sz w:val="20"/>
        </w:rPr>
      </w:pPr>
    </w:p>
    <w:p w:rsidR="001632D4" w:rsidRDefault="001632D4" w:rsidP="001632D4">
      <w:pPr>
        <w:pStyle w:val="BodyTextCont"/>
      </w:pPr>
      <w:r>
        <w:t>When implementing a custom Profile provider, it must support as a minimum the above methods in order to be used transparently in applications.</w:t>
      </w:r>
    </w:p>
    <w:p w:rsidR="001632D4" w:rsidRDefault="001632D4" w:rsidP="001632D4">
      <w:pPr>
        <w:pStyle w:val="BodyTextCont"/>
      </w:pPr>
      <w:r>
        <w:t xml:space="preserve">The Profile data always has a specific scope, which is usually the current user’s username. However, the Profile provider also supports anonymous users. This means that a user not currently logged in gets a Profile as a non-authenticated user. </w:t>
      </w:r>
    </w:p>
    <w:p w:rsidR="001632D4" w:rsidRDefault="001632D4" w:rsidP="001632D4">
      <w:pPr>
        <w:pStyle w:val="BodyTextCont"/>
      </w:pPr>
      <w:r>
        <w:t xml:space="preserve">Consider a visitor who selects several items to purchase at a website, but they have not yet logged in. Their Profile contains several items in their shopping basket. It is therefore important to keep their Profile (containing their selections) separate from the Profiles of other non-authenticated users. To accomplish this, the Profile provider assigns each anonymous user an ID that is used as a key, in the absence of a username. </w:t>
      </w:r>
    </w:p>
    <w:p w:rsidR="001632D4" w:rsidRDefault="001632D4" w:rsidP="001632D4">
      <w:pPr>
        <w:pStyle w:val="BodyTextCont"/>
      </w:pPr>
      <w:r>
        <w:t>Whe</w:t>
      </w:r>
      <w:bookmarkStart w:id="19" w:name="_GoBack"/>
      <w:bookmarkEnd w:id="19"/>
      <w:r>
        <w:t xml:space="preserve">n the user leaves the session, the Profile becomes obsolete. This is why the last activity date is important. If you </w:t>
      </w:r>
      <w:proofErr w:type="gramStart"/>
      <w:r>
        <w:t>specify  a</w:t>
      </w:r>
      <w:proofErr w:type="gramEnd"/>
      <w:r>
        <w:t xml:space="preserve"> minimum inactivity time period, the provider is able to delete expired Profiles. The </w:t>
      </w:r>
      <w:proofErr w:type="spellStart"/>
      <w:r w:rsidRPr="00840405">
        <w:rPr>
          <w:rStyle w:val="CodeInline"/>
        </w:rPr>
        <w:t>ProfileAuthenticationOption</w:t>
      </w:r>
      <w:proofErr w:type="spellEnd"/>
      <w:r>
        <w:t xml:space="preserve"> parameter determines which of anonymous or authenticated Profiles are to be deleted. You can use a different time span for each type.</w:t>
      </w:r>
    </w:p>
    <w:p w:rsidR="001632D4" w:rsidRDefault="001632D4" w:rsidP="001632D4">
      <w:pPr>
        <w:pStyle w:val="BodyTextCont"/>
      </w:pPr>
      <w:r>
        <w:t xml:space="preserve">The data store itself is data agnostic—any properties can be stored there. The definition of acceptable values is set in the </w:t>
      </w:r>
      <w:proofErr w:type="spellStart"/>
      <w:r w:rsidRPr="00B544AB">
        <w:rPr>
          <w:i/>
        </w:rPr>
        <w:t>web.config</w:t>
      </w:r>
      <w:proofErr w:type="spellEnd"/>
      <w:r>
        <w:t xml:space="preserve"> file for all users.</w:t>
      </w:r>
    </w:p>
    <w:p w:rsidR="001632D4" w:rsidRDefault="001632D4" w:rsidP="001632D4">
      <w:pPr>
        <w:pStyle w:val="berschrift4"/>
      </w:pPr>
      <w:r>
        <w:lastRenderedPageBreak/>
        <w:t xml:space="preserve">Serializing and </w:t>
      </w:r>
      <w:proofErr w:type="spellStart"/>
      <w:r>
        <w:t>Deserializing</w:t>
      </w:r>
      <w:proofErr w:type="spellEnd"/>
    </w:p>
    <w:p w:rsidR="001632D4" w:rsidRDefault="001632D4" w:rsidP="001632D4">
      <w:pPr>
        <w:pStyle w:val="BodyTextFirst"/>
      </w:pPr>
      <w:r>
        <w:t xml:space="preserve">Values for custom settings can support several data types. Most storage systems require serialized values instead of .NET objects. Fortunately, the base class provides the code for serializing and </w:t>
      </w:r>
      <w:proofErr w:type="spellStart"/>
      <w:r>
        <w:t>deserializing</w:t>
      </w:r>
      <w:proofErr w:type="spellEnd"/>
      <w:r>
        <w:t xml:space="preserve"> objects. However, when retrieving values, this code is not called automatically. Consider the case where you have several settings, and </w:t>
      </w:r>
      <w:proofErr w:type="spellStart"/>
      <w:r>
        <w:t>deserializing</w:t>
      </w:r>
      <w:proofErr w:type="spellEnd"/>
      <w:r>
        <w:t xml:space="preserve"> </w:t>
      </w:r>
      <w:proofErr w:type="gramStart"/>
      <w:r>
        <w:t>them</w:t>
      </w:r>
      <w:proofErr w:type="gramEnd"/>
      <w:r>
        <w:t xml:space="preserve"> takes some time. If the calling party requires only one or two of these values, </w:t>
      </w:r>
      <w:proofErr w:type="spellStart"/>
      <w:r>
        <w:t>deserializing</w:t>
      </w:r>
      <w:proofErr w:type="spellEnd"/>
      <w:r>
        <w:t xml:space="preserve"> all of them will waste resources. To improve performance, you can call the base methods to </w:t>
      </w:r>
      <w:proofErr w:type="spellStart"/>
      <w:r>
        <w:t>deserialize</w:t>
      </w:r>
      <w:proofErr w:type="spellEnd"/>
      <w:r>
        <w:t xml:space="preserve"> the desired properties and ignore all the others. This method is known as “lazy deserialization”.</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w:t>
      </w:r>
      <w:r w:rsidR="00481E3A">
        <w:fldChar w:fldCharType="end"/>
      </w:r>
      <w:r>
        <w:t>. Typical strategy for retrieving and deserializing values</w:t>
      </w:r>
    </w:p>
    <w:p w:rsidR="001632D4" w:rsidRDefault="001632D4" w:rsidP="001632D4">
      <w:pPr>
        <w:pStyle w:val="CodeFirst"/>
      </w:pPr>
      <w:r>
        <w:t>SettingsPropertyValueCollection settings = new SettingsPropertyValueCollection ();</w:t>
      </w:r>
    </w:p>
    <w:p w:rsidR="001632D4" w:rsidRDefault="001632D4" w:rsidP="001632D4">
      <w:pPr>
        <w:pStyle w:val="Code"/>
      </w:pPr>
      <w:r>
        <w:t>foreach (SettingsProperty property in properties)</w:t>
      </w:r>
    </w:p>
    <w:p w:rsidR="001632D4" w:rsidRDefault="001632D4" w:rsidP="001632D4">
      <w:pPr>
        <w:pStyle w:val="Code"/>
      </w:pPr>
      <w:r>
        <w:t>{</w:t>
      </w:r>
    </w:p>
    <w:p w:rsidR="001632D4" w:rsidRDefault="001632D4" w:rsidP="001632D4">
      <w:pPr>
        <w:pStyle w:val="Code"/>
      </w:pPr>
      <w:r>
        <w:t xml:space="preserve">  SettingsPropertyValue pp = new SettingsPropertyValue (property);</w:t>
      </w:r>
    </w:p>
    <w:p w:rsidR="001632D4" w:rsidRDefault="001632D4" w:rsidP="001632D4">
      <w:pPr>
        <w:pStyle w:val="Code"/>
      </w:pPr>
      <w:r>
        <w:t xml:space="preserve">  object val = GetPropertyValueFromDataSource (property.Name);</w:t>
      </w:r>
    </w:p>
    <w:p w:rsidR="001632D4" w:rsidRDefault="001632D4" w:rsidP="001632D4">
      <w:pPr>
        <w:pStyle w:val="Code"/>
      </w:pPr>
      <w:r>
        <w:t xml:space="preserve">  if (val == null)  </w:t>
      </w:r>
    </w:p>
    <w:p w:rsidR="001632D4" w:rsidRDefault="001632D4" w:rsidP="001632D4">
      <w:pPr>
        <w:pStyle w:val="Code"/>
      </w:pPr>
      <w:r>
        <w:t xml:space="preserve">  {</w:t>
      </w:r>
    </w:p>
    <w:p w:rsidR="001632D4" w:rsidRDefault="001632D4" w:rsidP="001632D4">
      <w:pPr>
        <w:pStyle w:val="Code"/>
      </w:pPr>
      <w:r>
        <w:t xml:space="preserve">    pp.PropertyValue = null;</w:t>
      </w:r>
    </w:p>
    <w:p w:rsidR="001632D4" w:rsidRDefault="001632D4" w:rsidP="001632D4">
      <w:pPr>
        <w:pStyle w:val="Code"/>
      </w:pPr>
      <w:r>
        <w:t xml:space="preserve">    pp.Deserialized = true;</w:t>
      </w:r>
    </w:p>
    <w:p w:rsidR="001632D4" w:rsidRDefault="001632D4" w:rsidP="001632D4">
      <w:pPr>
        <w:pStyle w:val="Code"/>
      </w:pPr>
      <w:r>
        <w:t xml:space="preserve">    pp.IsDirty = false; </w:t>
      </w:r>
    </w:p>
    <w:p w:rsidR="001632D4" w:rsidRDefault="001632D4" w:rsidP="001632D4">
      <w:pPr>
        <w:pStyle w:val="Code"/>
      </w:pPr>
      <w:r>
        <w:t xml:space="preserve">  }</w:t>
      </w:r>
    </w:p>
    <w:p w:rsidR="001632D4" w:rsidRDefault="001632D4" w:rsidP="001632D4">
      <w:pPr>
        <w:pStyle w:val="Code"/>
      </w:pPr>
      <w:r>
        <w:t xml:space="preserve">  else</w:t>
      </w:r>
    </w:p>
    <w:p w:rsidR="001632D4" w:rsidRDefault="001632D4" w:rsidP="001632D4">
      <w:pPr>
        <w:pStyle w:val="Code"/>
      </w:pPr>
      <w:r>
        <w:t xml:space="preserve">  {</w:t>
      </w:r>
    </w:p>
    <w:p w:rsidR="001632D4" w:rsidRDefault="001632D4" w:rsidP="001632D4">
      <w:pPr>
        <w:pStyle w:val="CodeBold"/>
      </w:pPr>
      <w:r>
        <w:t xml:space="preserve">    pp.PropertyValue = Deserialize(val);</w:t>
      </w:r>
    </w:p>
    <w:p w:rsidR="001632D4" w:rsidRDefault="001632D4" w:rsidP="001632D4">
      <w:pPr>
        <w:pStyle w:val="Code"/>
      </w:pPr>
      <w:r>
        <w:t xml:space="preserve">    pp.Deserialized = true;</w:t>
      </w:r>
    </w:p>
    <w:p w:rsidR="001632D4" w:rsidRDefault="001632D4" w:rsidP="001632D4">
      <w:pPr>
        <w:pStyle w:val="Code"/>
      </w:pPr>
      <w:r>
        <w:t xml:space="preserve">    pp.IsDirty = false; </w:t>
      </w:r>
    </w:p>
    <w:p w:rsidR="001632D4" w:rsidRDefault="001632D4" w:rsidP="001632D4">
      <w:pPr>
        <w:pStyle w:val="Code"/>
      </w:pPr>
      <w:r>
        <w:t xml:space="preserve">  }</w:t>
      </w:r>
    </w:p>
    <w:p w:rsidR="001632D4" w:rsidRDefault="001632D4" w:rsidP="001632D4">
      <w:pPr>
        <w:pStyle w:val="Code"/>
      </w:pPr>
      <w:r>
        <w:t xml:space="preserve">  settings.Add (pp);</w:t>
      </w:r>
    </w:p>
    <w:p w:rsidR="001632D4" w:rsidRDefault="001632D4" w:rsidP="001632D4">
      <w:pPr>
        <w:pStyle w:val="Code"/>
      </w:pPr>
      <w:r>
        <w:t>}</w:t>
      </w:r>
    </w:p>
    <w:p w:rsidR="001632D4" w:rsidRDefault="001632D4" w:rsidP="001632D4">
      <w:pPr>
        <w:pStyle w:val="CodeLast"/>
      </w:pPr>
      <w:r>
        <w:t>return settings;</w:t>
      </w:r>
    </w:p>
    <w:p w:rsidR="001632D4" w:rsidRDefault="001632D4" w:rsidP="001632D4">
      <w:pPr>
        <w:pStyle w:val="berschrift4"/>
      </w:pPr>
      <w:r>
        <w:t>Defining Profile settings</w:t>
      </w:r>
    </w:p>
    <w:p w:rsidR="001632D4" w:rsidRDefault="001632D4" w:rsidP="001632D4">
      <w:pPr>
        <w:pStyle w:val="BodyTextFirst"/>
      </w:pPr>
      <w:r>
        <w:t>A typical setting definition looks like:</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2</w:t>
      </w:r>
      <w:r w:rsidR="00481E3A">
        <w:fldChar w:fldCharType="end"/>
      </w:r>
      <w:r>
        <w:t>. Define available properties</w:t>
      </w:r>
    </w:p>
    <w:p w:rsidR="001632D4" w:rsidRDefault="001632D4" w:rsidP="001632D4">
      <w:pPr>
        <w:pStyle w:val="CodeFirst"/>
      </w:pPr>
      <w:r>
        <w:t>&lt;profile&gt;</w:t>
      </w:r>
    </w:p>
    <w:p w:rsidR="001632D4" w:rsidRDefault="001632D4" w:rsidP="001632D4">
      <w:pPr>
        <w:pStyle w:val="Code"/>
      </w:pPr>
      <w:r>
        <w:t xml:space="preserve">  &lt;properties&gt;</w:t>
      </w:r>
    </w:p>
    <w:p w:rsidR="001632D4" w:rsidRDefault="001632D4" w:rsidP="001632D4">
      <w:pPr>
        <w:pStyle w:val="Code"/>
      </w:pPr>
      <w:r>
        <w:t xml:space="preserve">    &lt;add name="Greeting" type="String" /&gt;</w:t>
      </w:r>
    </w:p>
    <w:p w:rsidR="001632D4" w:rsidRDefault="001632D4" w:rsidP="001632D4">
      <w:pPr>
        <w:pStyle w:val="Code"/>
      </w:pPr>
      <w:r>
        <w:t xml:space="preserve">    &lt;add name="Count" type="Int32" defaultValue="0" /&gt;</w:t>
      </w:r>
    </w:p>
    <w:p w:rsidR="001632D4" w:rsidRDefault="001632D4" w:rsidP="001632D4">
      <w:pPr>
        <w:pStyle w:val="Code"/>
      </w:pPr>
      <w:r>
        <w:t xml:space="preserve">  &lt;/properties&gt;</w:t>
      </w:r>
    </w:p>
    <w:p w:rsidR="001632D4" w:rsidRDefault="001632D4" w:rsidP="001632D4">
      <w:pPr>
        <w:pStyle w:val="CodeLast"/>
      </w:pPr>
      <w:r>
        <w:t>&lt;/profile&gt;</w:t>
      </w:r>
    </w:p>
    <w:p w:rsidR="001632D4" w:rsidRDefault="001632D4" w:rsidP="001632D4">
      <w:pPr>
        <w:pStyle w:val="BodyTextCont"/>
      </w:pPr>
      <w:r>
        <w:t>The name of the property and the type are required. A default value can also be specified, which the provider will use if the data store does not retrieve one.</w:t>
      </w:r>
    </w:p>
    <w:p w:rsidR="001632D4" w:rsidRDefault="001632D4" w:rsidP="001632D4">
      <w:r>
        <w:t xml:space="preserve">The serialization can be refined by adding the </w:t>
      </w:r>
      <w:proofErr w:type="spellStart"/>
      <w:r w:rsidRPr="00FF03D1">
        <w:rPr>
          <w:rStyle w:val="CodeInline"/>
        </w:rPr>
        <w:t>serializeAs</w:t>
      </w:r>
      <w:proofErr w:type="spellEnd"/>
      <w:r w:rsidRPr="00FF03D1">
        <w:t xml:space="preserve"> </w:t>
      </w:r>
      <w:r>
        <w:t xml:space="preserve">attribute to the Profile property definition shown in the next section. This attribute allows the pre-selection of a predefined </w:t>
      </w:r>
      <w:proofErr w:type="spellStart"/>
      <w:r>
        <w:t>serializer</w:t>
      </w:r>
      <w:proofErr w:type="spellEnd"/>
      <w:r>
        <w:t>:</w:t>
      </w:r>
    </w:p>
    <w:p w:rsidR="001632D4" w:rsidRDefault="001632D4" w:rsidP="001632D4">
      <w:pPr>
        <w:pStyle w:val="BulletFirst"/>
      </w:pPr>
      <w:r>
        <w:lastRenderedPageBreak/>
        <w:tab/>
        <w:t>*</w:t>
      </w:r>
      <w:r>
        <w:tab/>
        <w:t>String</w:t>
      </w:r>
    </w:p>
    <w:p w:rsidR="001632D4" w:rsidRDefault="001632D4" w:rsidP="001632D4">
      <w:pPr>
        <w:pStyle w:val="Bullet"/>
      </w:pPr>
      <w:r>
        <w:tab/>
        <w:t>*</w:t>
      </w:r>
      <w:r>
        <w:tab/>
        <w:t>Binary</w:t>
      </w:r>
    </w:p>
    <w:p w:rsidR="001632D4" w:rsidRDefault="001632D4" w:rsidP="001632D4">
      <w:pPr>
        <w:pStyle w:val="Bullet"/>
      </w:pPr>
      <w:r>
        <w:tab/>
        <w:t>*</w:t>
      </w:r>
      <w:r>
        <w:tab/>
        <w:t>Xml</w:t>
      </w:r>
    </w:p>
    <w:p w:rsidR="001632D4" w:rsidRDefault="001632D4" w:rsidP="001632D4">
      <w:pPr>
        <w:pStyle w:val="BulletLast"/>
      </w:pPr>
      <w:r>
        <w:tab/>
        <w:t>*</w:t>
      </w:r>
      <w:r>
        <w:tab/>
      </w:r>
      <w:proofErr w:type="spellStart"/>
      <w:r>
        <w:t>ProviderSpecific</w:t>
      </w:r>
      <w:proofErr w:type="spellEnd"/>
    </w:p>
    <w:p w:rsidR="001632D4" w:rsidRDefault="001632D4" w:rsidP="001632D4">
      <w:pPr>
        <w:pStyle w:val="BodyTextCont"/>
      </w:pPr>
      <w:r>
        <w:t xml:space="preserve">The provider can also be selected on a per-property basis. This allows for different data stores for different types of data. </w:t>
      </w:r>
    </w:p>
    <w:p w:rsidR="001632D4" w:rsidRDefault="001632D4" w:rsidP="001632D4">
      <w:pPr>
        <w:pStyle w:val="BodyTextCont"/>
      </w:pPr>
      <w:r>
        <w:t xml:space="preserve">Each property can be limited to authenticated users only by setting the attribute </w:t>
      </w:r>
      <w:proofErr w:type="spellStart"/>
      <w:r w:rsidRPr="008D1B61">
        <w:rPr>
          <w:rStyle w:val="CodeInline"/>
        </w:rPr>
        <w:t>allowAnonymous</w:t>
      </w:r>
      <w:proofErr w:type="spellEnd"/>
      <w:r>
        <w:t xml:space="preserve"> to </w:t>
      </w:r>
      <w:r w:rsidRPr="008D1B61">
        <w:rPr>
          <w:rStyle w:val="CodeInline"/>
        </w:rPr>
        <w:t>false</w:t>
      </w:r>
      <w:r>
        <w:t>.</w:t>
      </w:r>
    </w:p>
    <w:p w:rsidR="001632D4" w:rsidRDefault="001632D4" w:rsidP="001632D4">
      <w:pPr>
        <w:pStyle w:val="BodyTextCont"/>
      </w:pPr>
      <w:r>
        <w:t xml:space="preserve">For more complex scenarios, you can group settings with the </w:t>
      </w:r>
      <w:r w:rsidRPr="00F314EB">
        <w:rPr>
          <w:rStyle w:val="CodeInline"/>
        </w:rPr>
        <w:t>&lt;group&gt;</w:t>
      </w:r>
      <w:r>
        <w:t xml:space="preserve"> tag. If you plan on supporting hundreds of settings, groups can help you to manage your settings.</w:t>
      </w:r>
    </w:p>
    <w:p w:rsidR="001632D4" w:rsidRDefault="001632D4" w:rsidP="001632D4">
      <w:pPr>
        <w:pStyle w:val="berschrift4"/>
      </w:pPr>
      <w:r>
        <w:t>Using the Profile Data</w:t>
      </w:r>
    </w:p>
    <w:p w:rsidR="001632D4" w:rsidRDefault="001632D4" w:rsidP="001632D4">
      <w:pPr>
        <w:pStyle w:val="BodyTextFirst"/>
      </w:pPr>
      <w:r>
        <w:t xml:space="preserve">There are two ways of reaching Profile data from within your code. In a web application project (as opposed to a web site project), the </w:t>
      </w:r>
      <w:r w:rsidRPr="00CA131F">
        <w:rPr>
          <w:rStyle w:val="CodeInline"/>
        </w:rPr>
        <w:t>Profile</w:t>
      </w:r>
      <w:r>
        <w:t xml:space="preserve"> class is not auto-generated from the current configuration. You will need to use the following two techniques to manage your Profile settings. To retrieve values, use the following pattern:</w:t>
      </w:r>
    </w:p>
    <w:p w:rsidR="001632D4" w:rsidRDefault="001632D4" w:rsidP="001632D4">
      <w:pPr>
        <w:pStyle w:val="CodeSingle"/>
      </w:pPr>
      <w:r>
        <w:t>string myValue = (string) Context.Profile.GetPropertyValue("MyValue");</w:t>
      </w:r>
    </w:p>
    <w:p w:rsidR="001632D4" w:rsidRDefault="001632D4" w:rsidP="001632D4">
      <w:pPr>
        <w:pStyle w:val="BodyTextFirst"/>
      </w:pPr>
      <w:r>
        <w:t>Setting values is similarly straightforward:</w:t>
      </w:r>
    </w:p>
    <w:p w:rsidR="001632D4" w:rsidRDefault="001632D4" w:rsidP="001632D4">
      <w:pPr>
        <w:pStyle w:val="CodeFirst"/>
      </w:pPr>
      <w:r>
        <w:t>if (Context.Profile.UserName != null) {</w:t>
      </w:r>
    </w:p>
    <w:p w:rsidR="001632D4" w:rsidRDefault="001632D4" w:rsidP="001632D4">
      <w:pPr>
        <w:pStyle w:val="Code"/>
      </w:pPr>
      <w:r>
        <w:t xml:space="preserve">  Context.Profile.SetPropertyValue("MyValue", "something");</w:t>
      </w:r>
    </w:p>
    <w:p w:rsidR="001632D4" w:rsidRDefault="001632D4" w:rsidP="001632D4">
      <w:pPr>
        <w:pStyle w:val="Code"/>
      </w:pPr>
      <w:r>
        <w:t xml:space="preserve">  Context.Profile.Save();</w:t>
      </w:r>
    </w:p>
    <w:p w:rsidR="001632D4" w:rsidRDefault="001632D4" w:rsidP="001632D4">
      <w:pPr>
        <w:pStyle w:val="CodeLast"/>
      </w:pPr>
      <w:r>
        <w:t>}</w:t>
      </w:r>
    </w:p>
    <w:p w:rsidR="001632D4" w:rsidRDefault="001632D4" w:rsidP="001632D4">
      <w:pPr>
        <w:pStyle w:val="BodyTextCont"/>
      </w:pPr>
      <w:r>
        <w:t xml:space="preserve">In a web site project, Visual Studio generates a </w:t>
      </w:r>
      <w:r w:rsidRPr="00CA131F">
        <w:rPr>
          <w:rStyle w:val="CodeInline"/>
        </w:rPr>
        <w:t>Profile</w:t>
      </w:r>
      <w:r>
        <w:t xml:space="preserve"> class from the configuration settings, which exposes the Profile properties as typed properties:</w:t>
      </w:r>
    </w:p>
    <w:p w:rsidR="001632D4" w:rsidRDefault="001632D4" w:rsidP="001632D4">
      <w:pPr>
        <w:pStyle w:val="CodeSingle"/>
      </w:pPr>
      <w:r>
        <w:t>string myValue = Profile.MyValue;</w:t>
      </w:r>
    </w:p>
    <w:p w:rsidR="001632D4" w:rsidRDefault="001632D4" w:rsidP="001632D4">
      <w:pPr>
        <w:pStyle w:val="BodyTextCont"/>
      </w:pPr>
      <w:r>
        <w:t xml:space="preserve">Several free tools are available for overcoming the limitation of Web site projects that doesn’t support Profile creation. The Web Profile Builder found at </w:t>
      </w:r>
      <w:r w:rsidRPr="00E14BF8">
        <w:rPr>
          <w:i/>
        </w:rPr>
        <w:t>http://code.msdn.microsoft.com/WebProfileBuilder</w:t>
      </w:r>
      <w:r>
        <w:t xml:space="preserve"> is a good starting point. However, digging deeper into the build techniques used in Visual Studio is beyond the scope of this book.</w:t>
      </w:r>
    </w:p>
    <w:p w:rsidR="001632D4" w:rsidRPr="00E14BF8" w:rsidRDefault="001632D4" w:rsidP="001632D4">
      <w:pPr>
        <w:pStyle w:val="NoteTipCaution"/>
      </w:pPr>
      <w:r>
        <w:t>Note:</w:t>
      </w:r>
      <w:r>
        <w:tab/>
        <w:t>To overcome the limitations of web application projects, in this chapter I use the web site project template—</w:t>
      </w:r>
      <w:proofErr w:type="gramStart"/>
      <w:r>
        <w:t>This</w:t>
      </w:r>
      <w:proofErr w:type="gramEnd"/>
      <w:r>
        <w:t xml:space="preserve"> is the opposite of what I recommend in other parts of the book. As long as you’re not using Profiles, you should stay with web application projects. If you do use Profiles, it depends on whether strongly typed access is important.</w:t>
      </w:r>
    </w:p>
    <w:p w:rsidR="001632D4" w:rsidRDefault="001632D4" w:rsidP="001632D4">
      <w:pPr>
        <w:pStyle w:val="berschrift3"/>
      </w:pPr>
      <w:r>
        <w:lastRenderedPageBreak/>
        <w:t>Configuring Custom Profile Providers</w:t>
      </w:r>
    </w:p>
    <w:p w:rsidR="001632D4" w:rsidRPr="00AD3D3D" w:rsidRDefault="001632D4" w:rsidP="001632D4">
      <w:pPr>
        <w:pStyle w:val="BodyTextFirst"/>
      </w:pPr>
      <w:r>
        <w:t>The Profile settings use the embedded provider if no other is specified. The settings follow the schema for providers explained in chapter 4. The following code listing shows how to define settings for the example shown below, and how to configure the provider.</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3</w:t>
      </w:r>
      <w:r w:rsidR="00481E3A">
        <w:fldChar w:fldCharType="end"/>
      </w:r>
      <w:r>
        <w:t>. Define available properties</w:t>
      </w:r>
    </w:p>
    <w:p w:rsidR="001632D4" w:rsidRPr="00AD3D3D" w:rsidRDefault="001632D4" w:rsidP="001632D4">
      <w:pPr>
        <w:pStyle w:val="CodeFirst"/>
      </w:pPr>
      <w:r w:rsidRPr="00AD3D3D">
        <w:t>&lt;profile defaultProvider="MyProfileProvider"&gt;</w:t>
      </w:r>
    </w:p>
    <w:p w:rsidR="001632D4" w:rsidRPr="00AD3D3D" w:rsidRDefault="001632D4" w:rsidP="001632D4">
      <w:pPr>
        <w:pStyle w:val="Code"/>
      </w:pPr>
      <w:r w:rsidRPr="00AD3D3D">
        <w:t xml:space="preserve">   &lt;properties&gt;</w:t>
      </w:r>
    </w:p>
    <w:p w:rsidR="001632D4" w:rsidRPr="00AD3D3D" w:rsidRDefault="001632D4" w:rsidP="001632D4">
      <w:pPr>
        <w:pStyle w:val="Code"/>
      </w:pPr>
      <w:r w:rsidRPr="00AD3D3D">
        <w:t xml:space="preserve">       &lt;add name="FirstName" type="System.String" /&gt;</w:t>
      </w:r>
    </w:p>
    <w:p w:rsidR="001632D4" w:rsidRPr="00AD3D3D" w:rsidRDefault="001632D4" w:rsidP="001632D4">
      <w:pPr>
        <w:pStyle w:val="Code"/>
      </w:pPr>
      <w:r w:rsidRPr="00AD3D3D">
        <w:t xml:space="preserve">       &lt;add name="LastName" type="System.String" /&gt;</w:t>
      </w:r>
    </w:p>
    <w:p w:rsidR="001632D4" w:rsidRPr="00AD3D3D" w:rsidRDefault="001632D4" w:rsidP="001632D4">
      <w:pPr>
        <w:pStyle w:val="Code"/>
      </w:pPr>
      <w:r w:rsidRPr="00AD3D3D">
        <w:t xml:space="preserve">       &lt;add name="</w:t>
      </w:r>
      <w:r>
        <w:t>EmailAddress</w:t>
      </w:r>
      <w:r w:rsidRPr="00AD3D3D">
        <w:t>" type="System.String" /&gt;</w:t>
      </w:r>
    </w:p>
    <w:p w:rsidR="001632D4" w:rsidRPr="00AD3D3D" w:rsidRDefault="001632D4" w:rsidP="001632D4">
      <w:pPr>
        <w:pStyle w:val="Code"/>
      </w:pPr>
      <w:r w:rsidRPr="00AD3D3D">
        <w:t xml:space="preserve">       &lt;add name="MakeNamePublic" type="System.Boolean" /&gt;</w:t>
      </w:r>
    </w:p>
    <w:p w:rsidR="001632D4" w:rsidRPr="00AD3D3D" w:rsidRDefault="001632D4" w:rsidP="001632D4">
      <w:pPr>
        <w:pStyle w:val="Code"/>
      </w:pPr>
      <w:r w:rsidRPr="00AD3D3D">
        <w:t xml:space="preserve">       &lt;add name="</w:t>
      </w:r>
      <w:r>
        <w:t>NewsFeed</w:t>
      </w:r>
      <w:r w:rsidRPr="00AD3D3D">
        <w:t>" type="System.</w:t>
      </w:r>
      <w:r>
        <w:t>String</w:t>
      </w:r>
      <w:r w:rsidRPr="00AD3D3D">
        <w:t>" /&gt;</w:t>
      </w:r>
    </w:p>
    <w:p w:rsidR="001632D4" w:rsidRPr="00AD3D3D" w:rsidRDefault="001632D4" w:rsidP="001632D4">
      <w:pPr>
        <w:pStyle w:val="Code"/>
      </w:pPr>
      <w:r w:rsidRPr="00AD3D3D">
        <w:t xml:space="preserve">   &lt;/properties&gt;</w:t>
      </w:r>
    </w:p>
    <w:p w:rsidR="001632D4" w:rsidRPr="00AD3D3D" w:rsidRDefault="001632D4" w:rsidP="001632D4">
      <w:pPr>
        <w:pStyle w:val="Code"/>
      </w:pPr>
      <w:r w:rsidRPr="00AD3D3D">
        <w:t xml:space="preserve">   &lt;providers&gt;</w:t>
      </w:r>
    </w:p>
    <w:p w:rsidR="001632D4" w:rsidRPr="00AD3D3D" w:rsidRDefault="001632D4" w:rsidP="001632D4">
      <w:pPr>
        <w:pStyle w:val="Code"/>
      </w:pPr>
      <w:r w:rsidRPr="00AD3D3D">
        <w:t xml:space="preserve">       &lt;add name="MyProfileProvider"</w:t>
      </w:r>
    </w:p>
    <w:p w:rsidR="001632D4" w:rsidRPr="00AD3D3D" w:rsidRDefault="001632D4" w:rsidP="001632D4">
      <w:pPr>
        <w:pStyle w:val="Code"/>
      </w:pPr>
      <w:r w:rsidRPr="00AD3D3D">
        <w:t xml:space="preserve">           type="</w:t>
      </w:r>
      <w:r>
        <w:t>Apress.Extensibility</w:t>
      </w:r>
      <w:r w:rsidRPr="00AD3D3D">
        <w:t>.</w:t>
      </w:r>
      <w:r>
        <w:t>Xml</w:t>
      </w:r>
      <w:r w:rsidRPr="00AD3D3D">
        <w:t>ProfileProvider" /&gt;</w:t>
      </w:r>
    </w:p>
    <w:p w:rsidR="001632D4" w:rsidRPr="00AD3D3D" w:rsidRDefault="001632D4" w:rsidP="001632D4">
      <w:pPr>
        <w:pStyle w:val="Code"/>
      </w:pPr>
      <w:r w:rsidRPr="00AD3D3D">
        <w:t xml:space="preserve">   &lt;/providers&gt;</w:t>
      </w:r>
    </w:p>
    <w:p w:rsidR="001632D4" w:rsidRDefault="001632D4" w:rsidP="001632D4">
      <w:pPr>
        <w:pStyle w:val="CodeLast"/>
      </w:pPr>
      <w:r w:rsidRPr="00AD3D3D">
        <w:t>&lt;/profile&gt;</w:t>
      </w:r>
    </w:p>
    <w:p w:rsidR="001632D4" w:rsidRDefault="001632D4" w:rsidP="001632D4">
      <w:pPr>
        <w:pStyle w:val="BodyTextCont"/>
      </w:pPr>
      <w:r>
        <w:t xml:space="preserve">To implement the custom Profile provider, select the preferred data access method.  </w:t>
      </w:r>
    </w:p>
    <w:p w:rsidR="001632D4" w:rsidRDefault="001632D4" w:rsidP="001632D4">
      <w:pPr>
        <w:pStyle w:val="berschrift2"/>
      </w:pPr>
      <w:r>
        <w:t>Implementing a Custom Profile Provider</w:t>
      </w:r>
    </w:p>
    <w:p w:rsidR="001632D4" w:rsidRDefault="001632D4" w:rsidP="001632D4">
      <w:pPr>
        <w:pStyle w:val="BodyTextFirst"/>
      </w:pPr>
      <w:r>
        <w:t>The custom Profile provider shown in the following example uses an XML file to store all users’ data. It does not implement usage functions such as checking inactivity or deleting Profiles. However, it does implement the save and load functions as well as the underlying serialization and deserialization methods.</w:t>
      </w:r>
    </w:p>
    <w:p w:rsidR="001632D4" w:rsidRDefault="001632D4" w:rsidP="001632D4">
      <w:pPr>
        <w:pStyle w:val="BodyTextCont"/>
      </w:pPr>
      <w:r>
        <w:t>A Profile provider requires several steps to run properly. Even if only one provider class is necessary for retrieving the code, you need several users and authentication capabilities in order to check the provider.</w:t>
      </w:r>
    </w:p>
    <w:p w:rsidR="001632D4" w:rsidRDefault="001632D4" w:rsidP="001632D4">
      <w:pPr>
        <w:pStyle w:val="berschrift3"/>
      </w:pPr>
      <w:r>
        <w:t>Preparation Steps</w:t>
      </w:r>
    </w:p>
    <w:p w:rsidR="001632D4" w:rsidRDefault="001632D4" w:rsidP="001632D4">
      <w:pPr>
        <w:pStyle w:val="BodyTextFirst"/>
      </w:pPr>
      <w:r>
        <w:t xml:space="preserve">To test a custom provider, which requires the ability to login and logout of different user accounts, I set up Forms Authentication in </w:t>
      </w:r>
      <w:proofErr w:type="spellStart"/>
      <w:r w:rsidRPr="00287633">
        <w:rPr>
          <w:i/>
        </w:rPr>
        <w:t>web.config</w:t>
      </w:r>
      <w:proofErr w:type="spellEnd"/>
      <w:r>
        <w:t xml:space="preserve">. Furthermore, I defined the users’ credentials directly in </w:t>
      </w:r>
      <w:proofErr w:type="spellStart"/>
      <w:r>
        <w:rPr>
          <w:i/>
        </w:rPr>
        <w:t>web.config</w:t>
      </w:r>
      <w:proofErr w:type="spellEnd"/>
      <w:r>
        <w:rPr>
          <w:i/>
        </w:rPr>
        <w:t xml:space="preserve"> </w:t>
      </w:r>
      <w:r>
        <w:t xml:space="preserve">and force the </w:t>
      </w:r>
      <w:r w:rsidRPr="00287633">
        <w:rPr>
          <w:rStyle w:val="CodeInline"/>
        </w:rPr>
        <w:t>Membership</w:t>
      </w:r>
      <w:r>
        <w:t xml:space="preserve"> provider to use data from that file instead of from the default SQL Server. This is accomplished by handling the authentication event manually. The </w:t>
      </w:r>
      <w:proofErr w:type="spellStart"/>
      <w:r w:rsidRPr="00EF6C31">
        <w:rPr>
          <w:i/>
        </w:rPr>
        <w:t>web.config</w:t>
      </w:r>
      <w:proofErr w:type="spellEnd"/>
      <w:r>
        <w:t xml:space="preserve"> section defining the users looks like this:</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4</w:t>
      </w:r>
      <w:r w:rsidR="00481E3A">
        <w:fldChar w:fldCharType="end"/>
      </w:r>
      <w:r>
        <w:t xml:space="preserve">. Define several users to test the application </w:t>
      </w:r>
    </w:p>
    <w:p w:rsidR="001632D4" w:rsidRPr="00287633" w:rsidRDefault="001632D4" w:rsidP="001632D4">
      <w:pPr>
        <w:pStyle w:val="CodeFirst"/>
        <w:rPr>
          <w:lang w:eastAsia="de-DE"/>
        </w:rPr>
      </w:pPr>
      <w:r w:rsidRPr="00287633">
        <w:rPr>
          <w:lang w:eastAsia="de-DE"/>
        </w:rPr>
        <w:t>&lt;authorization&gt;</w:t>
      </w:r>
    </w:p>
    <w:p w:rsidR="001632D4" w:rsidRPr="00287633" w:rsidRDefault="001632D4" w:rsidP="001632D4">
      <w:pPr>
        <w:pStyle w:val="Code"/>
        <w:rPr>
          <w:lang w:eastAsia="de-DE"/>
        </w:rPr>
      </w:pPr>
      <w:r>
        <w:rPr>
          <w:lang w:eastAsia="de-DE"/>
        </w:rPr>
        <w:t xml:space="preserve">   </w:t>
      </w:r>
      <w:r w:rsidRPr="00287633">
        <w:rPr>
          <w:lang w:eastAsia="de-DE"/>
        </w:rPr>
        <w:t>&lt;deny users="?"/&gt;</w:t>
      </w:r>
      <w:r w:rsidRPr="00287633">
        <w:rPr>
          <w:lang w:eastAsia="de-DE"/>
        </w:rPr>
        <w:tab/>
      </w:r>
      <w:r w:rsidRPr="00287633">
        <w:rPr>
          <w:lang w:eastAsia="de-DE"/>
        </w:rPr>
        <w:tab/>
      </w:r>
      <w:r w:rsidRPr="00287633">
        <w:rPr>
          <w:lang w:eastAsia="de-DE"/>
        </w:rPr>
        <w:tab/>
      </w:r>
    </w:p>
    <w:p w:rsidR="001632D4" w:rsidRPr="00287633" w:rsidRDefault="001632D4" w:rsidP="001632D4">
      <w:pPr>
        <w:pStyle w:val="Code"/>
        <w:rPr>
          <w:lang w:eastAsia="de-DE"/>
        </w:rPr>
      </w:pPr>
      <w:r w:rsidRPr="00287633">
        <w:rPr>
          <w:lang w:eastAsia="de-DE"/>
        </w:rPr>
        <w:t>&lt;/authorization&gt;</w:t>
      </w:r>
    </w:p>
    <w:p w:rsidR="001632D4" w:rsidRPr="00287633" w:rsidRDefault="001632D4" w:rsidP="001632D4">
      <w:pPr>
        <w:pStyle w:val="Code"/>
        <w:rPr>
          <w:lang w:eastAsia="de-DE"/>
        </w:rPr>
      </w:pPr>
      <w:r w:rsidRPr="00287633">
        <w:rPr>
          <w:lang w:eastAsia="de-DE"/>
        </w:rPr>
        <w:t>&lt;authentication mode="Forms"&gt;</w:t>
      </w:r>
    </w:p>
    <w:p w:rsidR="001632D4" w:rsidRPr="00287633" w:rsidRDefault="001632D4" w:rsidP="001632D4">
      <w:pPr>
        <w:pStyle w:val="Code"/>
        <w:rPr>
          <w:lang w:eastAsia="de-DE"/>
        </w:rPr>
      </w:pPr>
      <w:r>
        <w:rPr>
          <w:lang w:eastAsia="de-DE"/>
        </w:rPr>
        <w:t xml:space="preserve">   </w:t>
      </w:r>
      <w:r w:rsidRPr="00287633">
        <w:rPr>
          <w:lang w:eastAsia="de-DE"/>
        </w:rPr>
        <w:t>&lt;forms&gt;</w:t>
      </w:r>
    </w:p>
    <w:p w:rsidR="001632D4" w:rsidRPr="00287633" w:rsidRDefault="001632D4" w:rsidP="001632D4">
      <w:pPr>
        <w:pStyle w:val="Code"/>
        <w:rPr>
          <w:lang w:eastAsia="de-DE"/>
        </w:rPr>
      </w:pPr>
      <w:r>
        <w:rPr>
          <w:lang w:eastAsia="de-DE"/>
        </w:rPr>
        <w:t xml:space="preserve">      </w:t>
      </w:r>
      <w:r w:rsidRPr="00287633">
        <w:rPr>
          <w:lang w:eastAsia="de-DE"/>
        </w:rPr>
        <w:t>&lt;credentials passwordFormat="Clear"&gt;</w:t>
      </w:r>
    </w:p>
    <w:p w:rsidR="001632D4" w:rsidRPr="00287633" w:rsidRDefault="001632D4" w:rsidP="001632D4">
      <w:pPr>
        <w:pStyle w:val="Code"/>
        <w:rPr>
          <w:lang w:eastAsia="de-DE"/>
        </w:rPr>
      </w:pPr>
      <w:r>
        <w:rPr>
          <w:lang w:eastAsia="de-DE"/>
        </w:rPr>
        <w:t xml:space="preserve">         </w:t>
      </w:r>
      <w:r w:rsidRPr="00287633">
        <w:rPr>
          <w:lang w:eastAsia="de-DE"/>
        </w:rPr>
        <w:t>&lt;user name="User1" password="User1"/&gt;</w:t>
      </w:r>
    </w:p>
    <w:p w:rsidR="001632D4" w:rsidRPr="00287633" w:rsidRDefault="001632D4" w:rsidP="001632D4">
      <w:pPr>
        <w:pStyle w:val="Code"/>
        <w:rPr>
          <w:lang w:val="de-DE" w:eastAsia="de-DE"/>
        </w:rPr>
      </w:pPr>
      <w:r w:rsidRPr="0022766B">
        <w:rPr>
          <w:lang w:eastAsia="de-DE"/>
        </w:rPr>
        <w:lastRenderedPageBreak/>
        <w:t xml:space="preserve">         </w:t>
      </w:r>
      <w:r w:rsidRPr="00287633">
        <w:rPr>
          <w:lang w:val="de-DE" w:eastAsia="de-DE"/>
        </w:rPr>
        <w:t>&lt;user name="User2" password="User2"/&gt;</w:t>
      </w:r>
    </w:p>
    <w:p w:rsidR="001632D4" w:rsidRPr="00287633" w:rsidRDefault="001632D4" w:rsidP="001632D4">
      <w:pPr>
        <w:pStyle w:val="Code"/>
        <w:rPr>
          <w:lang w:val="de-DE" w:eastAsia="de-DE"/>
        </w:rPr>
      </w:pPr>
      <w:r w:rsidRPr="00287633">
        <w:rPr>
          <w:lang w:val="de-DE" w:eastAsia="de-DE"/>
        </w:rPr>
        <w:t xml:space="preserve">         &lt;user name="User3" password="User3"/&gt;</w:t>
      </w:r>
    </w:p>
    <w:p w:rsidR="001632D4" w:rsidRPr="00287633" w:rsidRDefault="001632D4" w:rsidP="001632D4">
      <w:pPr>
        <w:pStyle w:val="Code"/>
        <w:rPr>
          <w:lang w:eastAsia="de-DE"/>
        </w:rPr>
      </w:pPr>
      <w:r w:rsidRPr="0022766B">
        <w:rPr>
          <w:lang w:val="de-DE" w:eastAsia="de-DE"/>
        </w:rPr>
        <w:t xml:space="preserve">      </w:t>
      </w:r>
      <w:r w:rsidRPr="00287633">
        <w:rPr>
          <w:lang w:eastAsia="de-DE"/>
        </w:rPr>
        <w:t>&lt;/credentials&gt;</w:t>
      </w:r>
      <w:r w:rsidRPr="00287633">
        <w:rPr>
          <w:lang w:eastAsia="de-DE"/>
        </w:rPr>
        <w:tab/>
      </w:r>
      <w:r w:rsidRPr="00287633">
        <w:rPr>
          <w:lang w:eastAsia="de-DE"/>
        </w:rPr>
        <w:tab/>
      </w:r>
      <w:r w:rsidRPr="00287633">
        <w:rPr>
          <w:lang w:eastAsia="de-DE"/>
        </w:rPr>
        <w:tab/>
      </w:r>
      <w:r w:rsidRPr="00287633">
        <w:rPr>
          <w:lang w:eastAsia="de-DE"/>
        </w:rPr>
        <w:tab/>
      </w:r>
    </w:p>
    <w:p w:rsidR="001632D4" w:rsidRPr="00287633" w:rsidRDefault="001632D4" w:rsidP="001632D4">
      <w:pPr>
        <w:pStyle w:val="Code"/>
        <w:rPr>
          <w:lang w:eastAsia="de-DE"/>
        </w:rPr>
      </w:pPr>
      <w:r w:rsidRPr="00287633">
        <w:rPr>
          <w:lang w:eastAsia="de-DE"/>
        </w:rPr>
        <w:t xml:space="preserve">   &lt;/forms&gt;</w:t>
      </w:r>
    </w:p>
    <w:p w:rsidR="001632D4" w:rsidRPr="00287633" w:rsidRDefault="001632D4" w:rsidP="001632D4">
      <w:pPr>
        <w:pStyle w:val="CodeLast"/>
      </w:pPr>
      <w:r w:rsidRPr="00287633">
        <w:rPr>
          <w:lang w:eastAsia="de-DE"/>
        </w:rPr>
        <w:t>&lt;/authentication&gt;</w:t>
      </w:r>
    </w:p>
    <w:p w:rsidR="001632D4" w:rsidRDefault="001632D4" w:rsidP="001632D4">
      <w:pPr>
        <w:pStyle w:val="NoteTipCaution"/>
      </w:pPr>
      <w:r>
        <w:t xml:space="preserve"> Caution:</w:t>
      </w:r>
      <w:r>
        <w:tab/>
        <w:t xml:space="preserve">Storing user credentials in clear text format in </w:t>
      </w:r>
      <w:proofErr w:type="spellStart"/>
      <w:r>
        <w:t>web.config</w:t>
      </w:r>
      <w:proofErr w:type="spellEnd"/>
      <w:r>
        <w:t xml:space="preserve"> is not intended to run in a production environment. It is here only in order to rapidly set up a test </w:t>
      </w:r>
      <w:proofErr w:type="gramStart"/>
      <w:r>
        <w:t>environment .</w:t>
      </w:r>
      <w:proofErr w:type="gramEnd"/>
      <w:r>
        <w:t xml:space="preserve">  </w:t>
      </w:r>
    </w:p>
    <w:p w:rsidR="001632D4" w:rsidRDefault="001632D4" w:rsidP="001632D4">
      <w:pPr>
        <w:pStyle w:val="BodyTextCont"/>
      </w:pPr>
      <w:r>
        <w:t xml:space="preserve">Next, the application requires at least one page for changing and using Profile settings, plus a login page. The login page consists of a single </w:t>
      </w:r>
      <w:r w:rsidRPr="00287633">
        <w:rPr>
          <w:rStyle w:val="CodeInline"/>
        </w:rPr>
        <w:t>Login</w:t>
      </w:r>
      <w:r>
        <w:t xml:space="preserve"> control and an event handler.</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5</w:t>
      </w:r>
      <w:r w:rsidR="00481E3A">
        <w:fldChar w:fldCharType="end"/>
      </w:r>
      <w:r>
        <w:t>. The “core” component of the login page</w:t>
      </w:r>
    </w:p>
    <w:p w:rsidR="001632D4" w:rsidRDefault="001632D4" w:rsidP="001632D4">
      <w:pPr>
        <w:pStyle w:val="CodeFirst"/>
      </w:pPr>
      <w:r>
        <w:t>&lt;body&gt;</w:t>
      </w:r>
    </w:p>
    <w:p w:rsidR="001632D4" w:rsidRDefault="001632D4" w:rsidP="001632D4">
      <w:pPr>
        <w:pStyle w:val="Code"/>
      </w:pPr>
      <w:r>
        <w:t xml:space="preserve">    &lt;form id="form1" runat="server"&gt;</w:t>
      </w:r>
    </w:p>
    <w:p w:rsidR="001632D4" w:rsidRDefault="001632D4" w:rsidP="001632D4">
      <w:pPr>
        <w:pStyle w:val="Code"/>
      </w:pPr>
      <w:r>
        <w:t xml:space="preserve">    &lt;div&gt;</w:t>
      </w:r>
    </w:p>
    <w:p w:rsidR="001632D4" w:rsidRDefault="001632D4" w:rsidP="001632D4">
      <w:pPr>
        <w:pStyle w:val="Code"/>
      </w:pPr>
      <w:r>
        <w:t xml:space="preserve">        &lt;asp:Login ID="Login1" runat="server" onauthenticate="Login1_Authenticate"&gt;</w:t>
      </w:r>
    </w:p>
    <w:p w:rsidR="001632D4" w:rsidRDefault="001632D4" w:rsidP="001632D4">
      <w:pPr>
        <w:pStyle w:val="Code"/>
      </w:pPr>
      <w:r>
        <w:t xml:space="preserve">        &lt;/asp:Login&gt;</w:t>
      </w:r>
    </w:p>
    <w:p w:rsidR="001632D4" w:rsidRDefault="001632D4" w:rsidP="001632D4">
      <w:pPr>
        <w:pStyle w:val="Code"/>
      </w:pPr>
      <w:r>
        <w:t xml:space="preserve">        &lt;br /&gt;</w:t>
      </w:r>
    </w:p>
    <w:p w:rsidR="001632D4" w:rsidRDefault="001632D4" w:rsidP="001632D4">
      <w:pPr>
        <w:pStyle w:val="Code"/>
      </w:pPr>
      <w:r>
        <w:t xml:space="preserve">        Not yet registered? Create new account &lt;asp:HyperLink ID="HyperLink1" </w:t>
      </w:r>
    </w:p>
    <w:p w:rsidR="001632D4" w:rsidRDefault="001632D4" w:rsidP="001632D4">
      <w:pPr>
        <w:pStyle w:val="Code"/>
      </w:pPr>
      <w:r>
        <w:t xml:space="preserve">        runat="server" NavigateUrl="~/CreateUser.aspx"&gt;here&lt;/asp:HyperLink&gt;.</w:t>
      </w:r>
    </w:p>
    <w:p w:rsidR="001632D4" w:rsidRDefault="001632D4" w:rsidP="001632D4">
      <w:pPr>
        <w:pStyle w:val="Code"/>
      </w:pPr>
      <w:r>
        <w:t xml:space="preserve">    &lt;/div&gt;</w:t>
      </w:r>
    </w:p>
    <w:p w:rsidR="001632D4" w:rsidRDefault="001632D4" w:rsidP="001632D4">
      <w:pPr>
        <w:pStyle w:val="Code"/>
      </w:pPr>
      <w:r>
        <w:t xml:space="preserve">    &lt;/form&gt;</w:t>
      </w:r>
    </w:p>
    <w:p w:rsidR="001632D4" w:rsidRDefault="001632D4" w:rsidP="001632D4">
      <w:pPr>
        <w:pStyle w:val="Code"/>
      </w:pPr>
      <w:r>
        <w:t>&lt;/body&gt;</w:t>
      </w:r>
    </w:p>
    <w:p w:rsidR="001632D4" w:rsidRPr="00287633" w:rsidRDefault="001632D4" w:rsidP="001632D4">
      <w:pPr>
        <w:pStyle w:val="CodeLast"/>
      </w:pPr>
      <w:r>
        <w:t>&lt;/html&gt;</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6</w:t>
      </w:r>
      <w:r w:rsidR="00481E3A">
        <w:fldChar w:fldCharType="end"/>
      </w:r>
      <w:r>
        <w:t>. An event handler forces the login control to use the configured user names</w:t>
      </w:r>
    </w:p>
    <w:p w:rsidR="001632D4" w:rsidRDefault="001632D4" w:rsidP="001632D4">
      <w:pPr>
        <w:pStyle w:val="CodeFirst"/>
      </w:pPr>
      <w:r>
        <w:t>public partial class Login : System.Web.UI.Page</w:t>
      </w:r>
    </w:p>
    <w:p w:rsidR="001632D4" w:rsidRDefault="001632D4" w:rsidP="001632D4">
      <w:pPr>
        <w:pStyle w:val="Code"/>
      </w:pPr>
      <w:r>
        <w:t>{</w:t>
      </w:r>
    </w:p>
    <w:p w:rsidR="001632D4" w:rsidRDefault="001632D4" w:rsidP="001632D4">
      <w:pPr>
        <w:pStyle w:val="Code"/>
      </w:pPr>
      <w:r>
        <w:t xml:space="preserve">    protected void Page_Load(object sender, EventArgs e)</w:t>
      </w:r>
    </w:p>
    <w:p w:rsidR="001632D4" w:rsidRDefault="001632D4" w:rsidP="001632D4">
      <w:pPr>
        <w:pStyle w:val="Code"/>
      </w:pPr>
      <w:r>
        <w:t xml:space="preserve">    {</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protected void Login1_Authenticate(object sender, AuthenticateEventArgs e)</w:t>
      </w:r>
    </w:p>
    <w:p w:rsidR="001632D4" w:rsidRDefault="001632D4" w:rsidP="001632D4">
      <w:pPr>
        <w:pStyle w:val="Code"/>
      </w:pPr>
      <w:r>
        <w:t xml:space="preserve">    {</w:t>
      </w:r>
    </w:p>
    <w:p w:rsidR="001632D4" w:rsidRDefault="001632D4" w:rsidP="001632D4">
      <w:pPr>
        <w:pStyle w:val="Code"/>
      </w:pPr>
      <w:r>
        <w:t xml:space="preserve">        e.Authenticated = FormsAuthentication.Authenticate(Login1.UserName, </w:t>
      </w:r>
      <w:r>
        <w:sym w:font="Wingdings" w:char="F0C3"/>
      </w:r>
    </w:p>
    <w:p w:rsidR="001632D4" w:rsidRDefault="001632D4" w:rsidP="001632D4">
      <w:pPr>
        <w:pStyle w:val="Code"/>
      </w:pPr>
      <w:r>
        <w:t xml:space="preserve">                                                            Login1.Password);</w:t>
      </w:r>
    </w:p>
    <w:p w:rsidR="001632D4" w:rsidRDefault="001632D4" w:rsidP="001632D4">
      <w:pPr>
        <w:pStyle w:val="Code"/>
      </w:pPr>
      <w:r>
        <w:t xml:space="preserve">    }</w:t>
      </w:r>
    </w:p>
    <w:p w:rsidR="001632D4" w:rsidRPr="00406870" w:rsidRDefault="001632D4" w:rsidP="001632D4">
      <w:pPr>
        <w:pStyle w:val="CodeLast"/>
      </w:pPr>
      <w:r>
        <w:t>}</w:t>
      </w:r>
    </w:p>
    <w:p w:rsidR="001632D4" w:rsidRDefault="001632D4" w:rsidP="001632D4">
      <w:pPr>
        <w:pStyle w:val="BodyTextCont"/>
      </w:pPr>
      <w:r>
        <w:t>The next page is also for testing purposes. It contains a simple form to save new Profile settings, display current settings, and change accounts.</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7</w:t>
      </w:r>
      <w:r w:rsidR="00481E3A">
        <w:fldChar w:fldCharType="end"/>
      </w:r>
      <w:r>
        <w:t>. ASPX page used to test the Profile provider</w:t>
      </w:r>
    </w:p>
    <w:p w:rsidR="001632D4" w:rsidRDefault="001632D4" w:rsidP="001632D4">
      <w:pPr>
        <w:pStyle w:val="CodeFirst"/>
      </w:pPr>
      <w:r>
        <w:t>&lt;body&gt;</w:t>
      </w:r>
    </w:p>
    <w:p w:rsidR="001632D4" w:rsidRDefault="001632D4" w:rsidP="001632D4">
      <w:pPr>
        <w:pStyle w:val="Code"/>
      </w:pPr>
      <w:r>
        <w:t xml:space="preserve">    &lt;form id="form1" runat="server"&gt;</w:t>
      </w:r>
    </w:p>
    <w:p w:rsidR="001632D4" w:rsidRDefault="001632D4" w:rsidP="001632D4">
      <w:pPr>
        <w:pStyle w:val="Code"/>
      </w:pPr>
      <w:r>
        <w:lastRenderedPageBreak/>
        <w:t xml:space="preserve">    &lt;br /&gt;Set your Profile data,</w:t>
      </w:r>
    </w:p>
    <w:p w:rsidR="001632D4" w:rsidRDefault="001632D4" w:rsidP="001632D4">
      <w:pPr>
        <w:pStyle w:val="Code"/>
      </w:pPr>
      <w:r>
        <w:t xml:space="preserve">        &lt;asp:LoginName ID="LoginName1" runat="server" /&gt;</w:t>
      </w:r>
    </w:p>
    <w:p w:rsidR="001632D4" w:rsidRDefault="001632D4" w:rsidP="001632D4">
      <w:pPr>
        <w:pStyle w:val="Code"/>
      </w:pPr>
      <w:r>
        <w:t xml:space="preserve">        :&lt;br /&gt;</w:t>
      </w:r>
    </w:p>
    <w:p w:rsidR="001632D4" w:rsidRDefault="001632D4" w:rsidP="001632D4">
      <w:pPr>
        <w:pStyle w:val="Code"/>
      </w:pPr>
      <w:r>
        <w:t xml:space="preserve">    &lt;br /&gt;E-Mail:</w:t>
      </w:r>
    </w:p>
    <w:p w:rsidR="001632D4" w:rsidRDefault="001632D4" w:rsidP="001632D4">
      <w:pPr>
        <w:pStyle w:val="Code"/>
      </w:pPr>
      <w:r>
        <w:t xml:space="preserve">        &lt;asp:TextBox runat="server" ID="txtEmail"&gt;&lt;/asp:TextBox&gt;</w:t>
      </w:r>
    </w:p>
    <w:p w:rsidR="001632D4" w:rsidRDefault="001632D4" w:rsidP="001632D4">
      <w:pPr>
        <w:pStyle w:val="Code"/>
      </w:pPr>
      <w:r>
        <w:t xml:space="preserve">    &lt;br /&gt;Fore Color:</w:t>
      </w:r>
    </w:p>
    <w:p w:rsidR="001632D4" w:rsidRDefault="001632D4" w:rsidP="001632D4">
      <w:pPr>
        <w:pStyle w:val="Code"/>
      </w:pPr>
      <w:r>
        <w:t xml:space="preserve">        &lt;asp:DropDownList ID="drpForeColor" runat="server"&gt;</w:t>
      </w:r>
    </w:p>
    <w:p w:rsidR="001632D4" w:rsidRDefault="001632D4" w:rsidP="001632D4">
      <w:pPr>
        <w:pStyle w:val="Code"/>
      </w:pPr>
      <w:r>
        <w:t xml:space="preserve">            &lt;asp:ListItem&gt;Red&lt;/asp:ListItem&gt;</w:t>
      </w:r>
    </w:p>
    <w:p w:rsidR="001632D4" w:rsidRDefault="001632D4" w:rsidP="001632D4">
      <w:pPr>
        <w:pStyle w:val="Code"/>
      </w:pPr>
      <w:r>
        <w:t xml:space="preserve">            &lt;asp:ListItem&gt;Green&lt;/asp:ListItem&gt;</w:t>
      </w:r>
    </w:p>
    <w:p w:rsidR="001632D4" w:rsidRDefault="001632D4" w:rsidP="001632D4">
      <w:pPr>
        <w:pStyle w:val="Code"/>
      </w:pPr>
      <w:r>
        <w:t xml:space="preserve">            &lt;asp:ListItem&gt;Blue&lt;/asp:ListItem&gt;</w:t>
      </w:r>
    </w:p>
    <w:p w:rsidR="001632D4" w:rsidRDefault="001632D4" w:rsidP="001632D4">
      <w:pPr>
        <w:pStyle w:val="Code"/>
      </w:pPr>
      <w:r>
        <w:t xml:space="preserve">            &lt;asp:ListItem&gt;&lt;/asp:ListItem&gt;</w:t>
      </w:r>
    </w:p>
    <w:p w:rsidR="001632D4" w:rsidRDefault="001632D4" w:rsidP="001632D4">
      <w:pPr>
        <w:pStyle w:val="Code"/>
      </w:pPr>
      <w:r>
        <w:t xml:space="preserve">    &lt;/asp:DropDownList&gt;</w:t>
      </w:r>
    </w:p>
    <w:p w:rsidR="001632D4" w:rsidRDefault="001632D4" w:rsidP="001632D4">
      <w:pPr>
        <w:pStyle w:val="Code"/>
      </w:pPr>
      <w:r>
        <w:t xml:space="preserve">    &lt;br /&gt;Back Color:&lt;asp:DropDownList ID="drpBackColor" runat="server"&gt;</w:t>
      </w:r>
    </w:p>
    <w:p w:rsidR="001632D4" w:rsidRDefault="001632D4" w:rsidP="001632D4">
      <w:pPr>
        <w:pStyle w:val="Code"/>
      </w:pPr>
      <w:r>
        <w:t xml:space="preserve">        &lt;asp:ListItem&gt;White&lt;/asp:ListItem&gt;</w:t>
      </w:r>
    </w:p>
    <w:p w:rsidR="001632D4" w:rsidRDefault="001632D4" w:rsidP="001632D4">
      <w:pPr>
        <w:pStyle w:val="Code"/>
      </w:pPr>
      <w:r>
        <w:t xml:space="preserve">        &lt;asp:ListItem&gt;Beige&lt;/asp:ListItem&gt;</w:t>
      </w:r>
    </w:p>
    <w:p w:rsidR="001632D4" w:rsidRDefault="001632D4" w:rsidP="001632D4">
      <w:pPr>
        <w:pStyle w:val="Code"/>
      </w:pPr>
      <w:r>
        <w:t xml:space="preserve">        &lt;asp:ListItem&gt;Yellow&lt;/asp:ListItem&gt;</w:t>
      </w:r>
    </w:p>
    <w:p w:rsidR="001632D4" w:rsidRDefault="001632D4" w:rsidP="001632D4">
      <w:pPr>
        <w:pStyle w:val="Code"/>
      </w:pPr>
      <w:r>
        <w:t xml:space="preserve">    &lt;/asp:DropDownList&gt;</w:t>
      </w:r>
    </w:p>
    <w:p w:rsidR="001632D4" w:rsidRDefault="001632D4" w:rsidP="001632D4">
      <w:pPr>
        <w:pStyle w:val="Code"/>
      </w:pPr>
      <w:r>
        <w:t xml:space="preserve">    &lt;br /&gt;</w:t>
      </w:r>
    </w:p>
    <w:p w:rsidR="001632D4" w:rsidRDefault="001632D4" w:rsidP="001632D4">
      <w:pPr>
        <w:pStyle w:val="Code"/>
      </w:pPr>
      <w:r>
        <w:t xml:space="preserve">    &lt;br /&gt;</w:t>
      </w:r>
    </w:p>
    <w:p w:rsidR="001632D4" w:rsidRDefault="001632D4" w:rsidP="001632D4">
      <w:pPr>
        <w:pStyle w:val="Code"/>
      </w:pPr>
      <w:r>
        <w:t xml:space="preserve">    &lt;asp:Button ID="btnSend" runat="server" onclick="btnSend_Click" </w:t>
      </w:r>
    </w:p>
    <w:p w:rsidR="001632D4" w:rsidRDefault="001632D4" w:rsidP="001632D4">
      <w:pPr>
        <w:pStyle w:val="Code"/>
      </w:pPr>
      <w:r>
        <w:t xml:space="preserve">            Text="Set Profile Data" /&gt;</w:t>
      </w:r>
    </w:p>
    <w:p w:rsidR="001632D4" w:rsidRDefault="001632D4" w:rsidP="001632D4">
      <w:pPr>
        <w:pStyle w:val="Code"/>
      </w:pPr>
      <w:r>
        <w:t xml:space="preserve">    &lt;br /&gt;</w:t>
      </w:r>
    </w:p>
    <w:p w:rsidR="001632D4" w:rsidRDefault="001632D4" w:rsidP="001632D4">
      <w:pPr>
        <w:pStyle w:val="Code"/>
      </w:pPr>
      <w:r>
        <w:t xml:space="preserve">    &lt;br /&gt;</w:t>
      </w:r>
    </w:p>
    <w:p w:rsidR="001632D4" w:rsidRDefault="001632D4" w:rsidP="001632D4">
      <w:pPr>
        <w:pStyle w:val="Code"/>
      </w:pPr>
      <w:r>
        <w:t xml:space="preserve">    Logout to use anonymous mode, login as different user to test different </w:t>
      </w:r>
    </w:p>
    <w:p w:rsidR="001632D4" w:rsidRDefault="001632D4" w:rsidP="001632D4">
      <w:pPr>
        <w:pStyle w:val="Code"/>
      </w:pPr>
      <w:r>
        <w:t xml:space="preserve">    settings:</w:t>
      </w:r>
    </w:p>
    <w:p w:rsidR="001632D4" w:rsidRDefault="001632D4" w:rsidP="001632D4">
      <w:pPr>
        <w:pStyle w:val="Code"/>
      </w:pPr>
      <w:r>
        <w:t xml:space="preserve">    &lt;asp:LoginStatus ID="LoginStatus1" runat="server" /&gt;</w:t>
      </w:r>
    </w:p>
    <w:p w:rsidR="001632D4" w:rsidRDefault="001632D4" w:rsidP="001632D4">
      <w:pPr>
        <w:pStyle w:val="Code"/>
      </w:pPr>
      <w:r>
        <w:t xml:space="preserve">&amp;nbsp;(Predefined: &lt;i&gt;User1&lt;/i&gt;, &lt;i&gt;User2&lt;/i&gt;, &lt;i&gt;User3&lt;/i&gt;, in each case use the </w:t>
      </w:r>
    </w:p>
    <w:p w:rsidR="001632D4" w:rsidRDefault="001632D4" w:rsidP="001632D4">
      <w:pPr>
        <w:pStyle w:val="Code"/>
      </w:pPr>
      <w:r>
        <w:t xml:space="preserve">    name as password, too)&lt;br /&gt;</w:t>
      </w:r>
    </w:p>
    <w:p w:rsidR="001632D4" w:rsidRDefault="001632D4" w:rsidP="001632D4">
      <w:pPr>
        <w:pStyle w:val="Code"/>
      </w:pPr>
      <w:r>
        <w:t xml:space="preserve">    &lt;br /&gt;Result of your current settings:&lt;br /&gt;</w:t>
      </w:r>
    </w:p>
    <w:p w:rsidR="001632D4" w:rsidRDefault="001632D4" w:rsidP="001632D4">
      <w:pPr>
        <w:pStyle w:val="Code"/>
      </w:pPr>
      <w:r>
        <w:t xml:space="preserve">    &lt;div&gt;</w:t>
      </w:r>
    </w:p>
    <w:p w:rsidR="001632D4" w:rsidRDefault="001632D4" w:rsidP="001632D4">
      <w:pPr>
        <w:pStyle w:val="Code"/>
      </w:pPr>
      <w:r>
        <w:t xml:space="preserve">        &lt;asp:Panel ID="PanelSettings" runat="server"&gt;</w:t>
      </w:r>
    </w:p>
    <w:p w:rsidR="001632D4" w:rsidRDefault="001632D4" w:rsidP="001632D4">
      <w:pPr>
        <w:pStyle w:val="Code"/>
      </w:pPr>
      <w:r>
        <w:t xml:space="preserve">            This panel&amp;#39;s design is read from current user&amp;#39;s Profile.</w:t>
      </w:r>
    </w:p>
    <w:p w:rsidR="001632D4" w:rsidRDefault="001632D4" w:rsidP="001632D4">
      <w:pPr>
        <w:pStyle w:val="Code"/>
      </w:pPr>
      <w:r>
        <w:t xml:space="preserve">        &lt;/asp:Panel&gt;</w:t>
      </w:r>
    </w:p>
    <w:p w:rsidR="001632D4" w:rsidRDefault="001632D4" w:rsidP="001632D4">
      <w:pPr>
        <w:pStyle w:val="Code"/>
      </w:pPr>
      <w:r>
        <w:t xml:space="preserve">    &lt;/div&gt;</w:t>
      </w:r>
    </w:p>
    <w:p w:rsidR="001632D4" w:rsidRDefault="001632D4" w:rsidP="001632D4">
      <w:pPr>
        <w:pStyle w:val="Code"/>
      </w:pPr>
      <w:r>
        <w:t xml:space="preserve">    &lt;/form&gt;</w:t>
      </w:r>
    </w:p>
    <w:p w:rsidR="001632D4" w:rsidRDefault="001632D4" w:rsidP="001632D4">
      <w:pPr>
        <w:pStyle w:val="CodeLast"/>
      </w:pPr>
      <w:r>
        <w:t>&lt;/body&gt;</w:t>
      </w:r>
    </w:p>
    <w:p w:rsidR="001632D4" w:rsidRDefault="001632D4" w:rsidP="001632D4">
      <w:pPr>
        <w:pStyle w:val="BodyTextCont"/>
      </w:pPr>
      <w:r>
        <w:t>The page allows you to set an email address and a color. The color type is used here to demonstrate serialization of non-scalar values.</w:t>
      </w:r>
    </w:p>
    <w:p w:rsidR="001632D4" w:rsidRDefault="001632D4" w:rsidP="001632D4">
      <w:pPr>
        <w:pStyle w:val="Figure"/>
      </w:pPr>
      <w:r>
        <w:rPr>
          <w:noProof/>
          <w:lang w:val="de-DE" w:eastAsia="de-DE"/>
        </w:rPr>
        <w:drawing>
          <wp:inline distT="0" distB="0" distL="0" distR="0">
            <wp:extent cx="3249168" cy="1706880"/>
            <wp:effectExtent l="19050" t="0" r="8382" b="0"/>
            <wp:docPr id="16" name="19835f0709.tif" descr="D:\UserData\jkrause\Documents\Meine Daten\Bücher\Fachbuchprojekte\ASP.NET Extensibility\Images\19835f07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09.tif"/>
                    <pic:cNvPicPr/>
                  </pic:nvPicPr>
                  <pic:blipFill>
                    <a:blip r:link="rId19" cstate="print"/>
                    <a:stretch>
                      <a:fillRect/>
                    </a:stretch>
                  </pic:blipFill>
                  <pic:spPr>
                    <a:xfrm>
                      <a:off x="0" y="0"/>
                      <a:ext cx="3249168" cy="1706880"/>
                    </a:xfrm>
                    <a:prstGeom prst="rect">
                      <a:avLst/>
                    </a:prstGeom>
                  </pic:spPr>
                </pic:pic>
              </a:graphicData>
            </a:graphic>
          </wp:inline>
        </w:drawing>
      </w:r>
    </w:p>
    <w:p w:rsidR="001632D4" w:rsidRPr="002437F8" w:rsidRDefault="001632D4" w:rsidP="001632D4">
      <w:pPr>
        <w:pStyle w:val="Production"/>
      </w:pPr>
      <w:r>
        <w:lastRenderedPageBreak/>
        <w:t xml:space="preserve">Insert </w:t>
      </w:r>
      <w:r w:rsidRPr="002437F8">
        <w:t>19835f0709</w:t>
      </w:r>
      <w:r>
        <w:t>.tif</w:t>
      </w:r>
    </w:p>
    <w:p w:rsidR="001632D4" w:rsidRDefault="001632D4" w:rsidP="001632D4">
      <w:pPr>
        <w:pStyle w:val="FigureCaption"/>
      </w:pPr>
      <w:r>
        <w:t>Figure 7-</w:t>
      </w:r>
      <w:r w:rsidR="00481E3A">
        <w:fldChar w:fldCharType="begin"/>
      </w:r>
      <w:r w:rsidR="00481E3A">
        <w:instrText xml:space="preserve"> SEQ Figure \* ARABIC </w:instrText>
      </w:r>
      <w:r w:rsidR="00481E3A">
        <w:fldChar w:fldCharType="separate"/>
      </w:r>
      <w:r>
        <w:t>1</w:t>
      </w:r>
      <w:r w:rsidR="00481E3A">
        <w:fldChar w:fldCharType="end"/>
      </w:r>
      <w:r>
        <w:t>. A simple form to set and retrieve Profile data</w:t>
      </w:r>
    </w:p>
    <w:p w:rsidR="001632D4" w:rsidRPr="00406870" w:rsidRDefault="001632D4" w:rsidP="001632D4">
      <w:pPr>
        <w:pStyle w:val="BodyTextCont"/>
      </w:pPr>
      <w:r>
        <w:t>The page shows the currently logged-in user and the settings that format a Panel control. The code-behind section shows how the Profile provider is invoked.</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8</w:t>
      </w:r>
      <w:r w:rsidR="00481E3A">
        <w:fldChar w:fldCharType="end"/>
      </w:r>
      <w:r>
        <w:t>. Direct calls to the Profile provider and typed access</w:t>
      </w:r>
    </w:p>
    <w:p w:rsidR="001632D4" w:rsidRDefault="001632D4" w:rsidP="001632D4">
      <w:pPr>
        <w:pStyle w:val="CodeFirst"/>
      </w:pPr>
      <w:r>
        <w:t>public partial class _Default : System.Web.UI.Page</w:t>
      </w:r>
    </w:p>
    <w:p w:rsidR="001632D4" w:rsidRDefault="001632D4" w:rsidP="001632D4">
      <w:pPr>
        <w:pStyle w:val="Code"/>
      </w:pPr>
      <w:r>
        <w:t>{</w:t>
      </w:r>
    </w:p>
    <w:p w:rsidR="001632D4" w:rsidRDefault="001632D4" w:rsidP="001632D4">
      <w:pPr>
        <w:pStyle w:val="Code"/>
      </w:pPr>
      <w:r>
        <w:t xml:space="preserve">    protected void Page_Load(object sender, EventArgs e)</w:t>
      </w:r>
    </w:p>
    <w:p w:rsidR="001632D4" w:rsidRDefault="001632D4" w:rsidP="001632D4">
      <w:pPr>
        <w:pStyle w:val="Code"/>
      </w:pPr>
      <w:r>
        <w:t xml:space="preserve">    {</w:t>
      </w:r>
    </w:p>
    <w:p w:rsidR="001632D4" w:rsidRDefault="001632D4" w:rsidP="001632D4">
      <w:pPr>
        <w:pStyle w:val="Code"/>
      </w:pPr>
      <w:r>
        <w:t xml:space="preserve">        SetProfileData();</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protected void btnSend_Click(object sender, EventArgs e)</w:t>
      </w:r>
    </w:p>
    <w:p w:rsidR="001632D4" w:rsidRDefault="001632D4" w:rsidP="001632D4">
      <w:pPr>
        <w:pStyle w:val="Code"/>
      </w:pPr>
      <w:r>
        <w:t xml:space="preserve">    {</w:t>
      </w:r>
    </w:p>
    <w:p w:rsidR="001632D4" w:rsidRDefault="001632D4" w:rsidP="001632D4">
      <w:pPr>
        <w:pStyle w:val="Code"/>
      </w:pPr>
      <w:r>
        <w:t xml:space="preserve">        Profile.ForeColor = Color.FromName(drpForeColor.SelectedValue);</w:t>
      </w:r>
    </w:p>
    <w:p w:rsidR="001632D4" w:rsidRDefault="001632D4" w:rsidP="001632D4">
      <w:pPr>
        <w:pStyle w:val="Code"/>
      </w:pPr>
      <w:r>
        <w:t xml:space="preserve">        Profile.BackColor = Color.FromName(drpBackColor.SelectedValue);</w:t>
      </w:r>
    </w:p>
    <w:p w:rsidR="001632D4" w:rsidRDefault="001632D4" w:rsidP="001632D4">
      <w:pPr>
        <w:pStyle w:val="Code"/>
      </w:pPr>
      <w:r>
        <w:t xml:space="preserve">        Profile.User.Email = txtEmail.Text;</w:t>
      </w:r>
    </w:p>
    <w:p w:rsidR="001632D4" w:rsidRDefault="001632D4" w:rsidP="001632D4">
      <w:pPr>
        <w:pStyle w:val="Code"/>
      </w:pPr>
      <w:r>
        <w:t xml:space="preserve">        SetProfileData();</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private void SetProfileData()</w:t>
      </w:r>
    </w:p>
    <w:p w:rsidR="001632D4" w:rsidRDefault="001632D4" w:rsidP="001632D4">
      <w:pPr>
        <w:pStyle w:val="Code"/>
      </w:pPr>
      <w:r>
        <w:t xml:space="preserve">    {</w:t>
      </w:r>
    </w:p>
    <w:p w:rsidR="001632D4" w:rsidRDefault="001632D4" w:rsidP="001632D4">
      <w:pPr>
        <w:pStyle w:val="Code"/>
      </w:pPr>
      <w:r>
        <w:t xml:space="preserve">        PanelSettings.BackColor = Profile.BackColor;</w:t>
      </w:r>
    </w:p>
    <w:p w:rsidR="001632D4" w:rsidRDefault="001632D4" w:rsidP="001632D4">
      <w:pPr>
        <w:pStyle w:val="Code"/>
      </w:pPr>
      <w:r>
        <w:t xml:space="preserve">        PanelSettings.ForeColor = Profile.ForeColor;</w:t>
      </w:r>
    </w:p>
    <w:p w:rsidR="001632D4" w:rsidRDefault="001632D4" w:rsidP="001632D4">
      <w:pPr>
        <w:pStyle w:val="Code"/>
      </w:pPr>
      <w:r>
        <w:t xml:space="preserve">        Label l = new Label();</w:t>
      </w:r>
    </w:p>
    <w:p w:rsidR="001632D4" w:rsidRDefault="001632D4" w:rsidP="001632D4">
      <w:pPr>
        <w:pStyle w:val="Code"/>
      </w:pPr>
      <w:r>
        <w:t xml:space="preserve">        l.Text = Profile.User.Email;</w:t>
      </w:r>
    </w:p>
    <w:p w:rsidR="001632D4" w:rsidRDefault="001632D4" w:rsidP="001632D4">
      <w:pPr>
        <w:pStyle w:val="Code"/>
      </w:pPr>
      <w:r>
        <w:t xml:space="preserve">        PanelSettings.Controls.Add(l);</w:t>
      </w:r>
    </w:p>
    <w:p w:rsidR="001632D4" w:rsidRDefault="001632D4" w:rsidP="001632D4">
      <w:pPr>
        <w:pStyle w:val="Code"/>
      </w:pPr>
      <w:r>
        <w:t xml:space="preserve">    }</w:t>
      </w:r>
    </w:p>
    <w:p w:rsidR="001632D4" w:rsidRPr="00406870" w:rsidRDefault="001632D4" w:rsidP="001632D4">
      <w:pPr>
        <w:pStyle w:val="CodeLast"/>
      </w:pPr>
      <w:r>
        <w:t>}</w:t>
      </w:r>
    </w:p>
    <w:p w:rsidR="001632D4" w:rsidRDefault="001632D4" w:rsidP="001632D4">
      <w:pPr>
        <w:pStyle w:val="BodyTextCont"/>
      </w:pPr>
      <w:r>
        <w:t xml:space="preserve">The </w:t>
      </w:r>
      <w:r w:rsidRPr="00406870">
        <w:rPr>
          <w:rStyle w:val="CodeInline"/>
        </w:rPr>
        <w:t>Profile</w:t>
      </w:r>
      <w:r>
        <w:t xml:space="preserve"> class shown in the next code listing is auto-generated and derives from the </w:t>
      </w:r>
      <w:proofErr w:type="spellStart"/>
      <w:r w:rsidRPr="00406870">
        <w:rPr>
          <w:rStyle w:val="CodeInline"/>
        </w:rPr>
        <w:t>Profile</w:t>
      </w:r>
      <w:r>
        <w:rPr>
          <w:rStyle w:val="CodeInline"/>
        </w:rPr>
        <w:t>Base</w:t>
      </w:r>
      <w:proofErr w:type="spellEnd"/>
      <w:r>
        <w:t xml:space="preserve">. It provides typed access to properties. The Profile provider returns settings of type </w:t>
      </w:r>
      <w:r w:rsidRPr="00406870">
        <w:rPr>
          <w:rStyle w:val="CodeInline"/>
        </w:rPr>
        <w:t>object</w:t>
      </w:r>
      <w:r>
        <w:t xml:space="preserve"> and the access layer casts these types to the final values.</w:t>
      </w:r>
    </w:p>
    <w:p w:rsidR="001632D4" w:rsidRPr="00406870" w:rsidRDefault="001632D4" w:rsidP="001632D4">
      <w:pPr>
        <w:pStyle w:val="CodeCaption"/>
      </w:pPr>
      <w:r>
        <w:t>Listing  7-</w:t>
      </w:r>
      <w:r w:rsidR="00481E3A">
        <w:fldChar w:fldCharType="begin"/>
      </w:r>
      <w:r w:rsidR="00481E3A">
        <w:instrText xml:space="preserve"> SEQ Listing_ \* ARABIC </w:instrText>
      </w:r>
      <w:r w:rsidR="00481E3A">
        <w:fldChar w:fldCharType="separate"/>
      </w:r>
      <w:r>
        <w:t>8</w:t>
      </w:r>
      <w:r w:rsidR="00481E3A">
        <w:fldChar w:fldCharType="end"/>
      </w:r>
      <w:r>
        <w:t>. An auto-generated Profile class</w:t>
      </w:r>
    </w:p>
    <w:p w:rsidR="001632D4" w:rsidRPr="00406870" w:rsidRDefault="001632D4" w:rsidP="001632D4">
      <w:pPr>
        <w:pStyle w:val="CodeFirst"/>
        <w:rPr>
          <w:lang w:eastAsia="de-DE"/>
        </w:rPr>
      </w:pPr>
      <w:r w:rsidRPr="00406870">
        <w:rPr>
          <w:lang w:eastAsia="de-DE"/>
        </w:rPr>
        <w:t>//------------------------------------------------------------------------------</w:t>
      </w:r>
    </w:p>
    <w:p w:rsidR="001632D4" w:rsidRPr="00406870" w:rsidRDefault="001632D4" w:rsidP="001632D4">
      <w:pPr>
        <w:pStyle w:val="Code"/>
        <w:rPr>
          <w:lang w:eastAsia="de-DE"/>
        </w:rPr>
      </w:pPr>
      <w:r w:rsidRPr="00406870">
        <w:rPr>
          <w:lang w:eastAsia="de-DE"/>
        </w:rPr>
        <w:t>// &lt;auto-generated&gt;</w:t>
      </w:r>
    </w:p>
    <w:p w:rsidR="001632D4" w:rsidRPr="00406870" w:rsidRDefault="001632D4" w:rsidP="001632D4">
      <w:pPr>
        <w:pStyle w:val="Code"/>
        <w:rPr>
          <w:lang w:eastAsia="de-DE"/>
        </w:rPr>
      </w:pPr>
      <w:r w:rsidRPr="00406870">
        <w:rPr>
          <w:lang w:eastAsia="de-DE"/>
        </w:rPr>
        <w:t>//     This code was generated by a tool.</w:t>
      </w:r>
    </w:p>
    <w:p w:rsidR="001632D4" w:rsidRPr="00406870" w:rsidRDefault="001632D4" w:rsidP="001632D4">
      <w:pPr>
        <w:pStyle w:val="Code"/>
        <w:rPr>
          <w:lang w:eastAsia="de-DE"/>
        </w:rPr>
      </w:pPr>
      <w:r w:rsidRPr="00406870">
        <w:rPr>
          <w:lang w:eastAsia="de-DE"/>
        </w:rPr>
        <w:t>//     Runtime Version:2.0.50727.3074</w:t>
      </w:r>
    </w:p>
    <w:p w:rsidR="001632D4" w:rsidRPr="00406870" w:rsidRDefault="001632D4" w:rsidP="001632D4">
      <w:pPr>
        <w:pStyle w:val="Code"/>
        <w:rPr>
          <w:lang w:eastAsia="de-DE"/>
        </w:rPr>
      </w:pPr>
      <w:r w:rsidRPr="00406870">
        <w:rPr>
          <w:lang w:eastAsia="de-DE"/>
        </w:rPr>
        <w:t>//</w:t>
      </w:r>
    </w:p>
    <w:p w:rsidR="001632D4" w:rsidRPr="00406870" w:rsidRDefault="001632D4" w:rsidP="001632D4">
      <w:pPr>
        <w:pStyle w:val="Code"/>
        <w:rPr>
          <w:lang w:eastAsia="de-DE"/>
        </w:rPr>
      </w:pPr>
      <w:r w:rsidRPr="00406870">
        <w:rPr>
          <w:lang w:eastAsia="de-DE"/>
        </w:rPr>
        <w:t>//     Changes to this file may cause incorrect behavior and will be lost if</w:t>
      </w:r>
    </w:p>
    <w:p w:rsidR="001632D4" w:rsidRPr="00406870" w:rsidRDefault="001632D4" w:rsidP="001632D4">
      <w:pPr>
        <w:pStyle w:val="Code"/>
        <w:rPr>
          <w:lang w:eastAsia="de-DE"/>
        </w:rPr>
      </w:pPr>
      <w:r w:rsidRPr="00406870">
        <w:rPr>
          <w:lang w:eastAsia="de-DE"/>
        </w:rPr>
        <w:t>//     the code is regenerated.</w:t>
      </w:r>
    </w:p>
    <w:p w:rsidR="001632D4" w:rsidRPr="00406870" w:rsidRDefault="001632D4" w:rsidP="001632D4">
      <w:pPr>
        <w:pStyle w:val="Code"/>
        <w:rPr>
          <w:lang w:eastAsia="de-DE"/>
        </w:rPr>
      </w:pPr>
      <w:r w:rsidRPr="00406870">
        <w:rPr>
          <w:lang w:eastAsia="de-DE"/>
        </w:rPr>
        <w:t>// &lt;/auto-generated&gt;</w:t>
      </w:r>
    </w:p>
    <w:p w:rsidR="001632D4" w:rsidRPr="00406870" w:rsidRDefault="001632D4" w:rsidP="001632D4">
      <w:pPr>
        <w:pStyle w:val="Code"/>
        <w:rPr>
          <w:lang w:eastAsia="de-DE"/>
        </w:rPr>
      </w:pPr>
      <w:r w:rsidRPr="00406870">
        <w:rPr>
          <w:lang w:eastAsia="de-DE"/>
        </w:rPr>
        <w:t>//------------------------------------------------------------------------------</w:t>
      </w:r>
    </w:p>
    <w:p w:rsidR="001632D4" w:rsidRPr="00406870" w:rsidRDefault="001632D4" w:rsidP="001632D4">
      <w:pPr>
        <w:pStyle w:val="Code"/>
        <w:rPr>
          <w:lang w:eastAsia="de-DE"/>
        </w:rPr>
      </w:pPr>
      <w:r w:rsidRPr="00406870">
        <w:rPr>
          <w:lang w:eastAsia="de-DE"/>
        </w:rPr>
        <w:t>using System;</w:t>
      </w:r>
    </w:p>
    <w:p w:rsidR="001632D4" w:rsidRPr="00406870" w:rsidRDefault="001632D4" w:rsidP="001632D4">
      <w:pPr>
        <w:pStyle w:val="Code"/>
        <w:rPr>
          <w:lang w:eastAsia="de-DE"/>
        </w:rPr>
      </w:pPr>
      <w:r w:rsidRPr="00406870">
        <w:rPr>
          <w:lang w:eastAsia="de-DE"/>
        </w:rPr>
        <w:t>using System.Web;</w:t>
      </w:r>
    </w:p>
    <w:p w:rsidR="001632D4" w:rsidRPr="00406870" w:rsidRDefault="001632D4" w:rsidP="001632D4">
      <w:pPr>
        <w:pStyle w:val="Code"/>
        <w:rPr>
          <w:lang w:eastAsia="de-DE"/>
        </w:rPr>
      </w:pPr>
      <w:r w:rsidRPr="00406870">
        <w:rPr>
          <w:lang w:eastAsia="de-DE"/>
        </w:rPr>
        <w:t>using System.Web.Profile;</w:t>
      </w:r>
    </w:p>
    <w:p w:rsidR="001632D4" w:rsidRPr="00406870" w:rsidRDefault="001632D4" w:rsidP="001632D4">
      <w:pPr>
        <w:pStyle w:val="Code"/>
        <w:rPr>
          <w:lang w:eastAsia="de-DE"/>
        </w:rPr>
      </w:pPr>
    </w:p>
    <w:p w:rsidR="001632D4" w:rsidRPr="00406870" w:rsidRDefault="001632D4" w:rsidP="001632D4">
      <w:pPr>
        <w:pStyle w:val="Code"/>
        <w:rPr>
          <w:lang w:eastAsia="de-DE"/>
        </w:rPr>
      </w:pPr>
      <w:r w:rsidRPr="00406870">
        <w:rPr>
          <w:lang w:eastAsia="de-DE"/>
        </w:rPr>
        <w:t>public class ProfileGroupUser : System.Web.Profile.ProfileGroupBase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string Name {</w:t>
      </w:r>
    </w:p>
    <w:p w:rsidR="001632D4" w:rsidRPr="00406870" w:rsidRDefault="001632D4" w:rsidP="001632D4">
      <w:pPr>
        <w:pStyle w:val="Code"/>
        <w:rPr>
          <w:lang w:eastAsia="de-DE"/>
        </w:rPr>
      </w:pPr>
      <w:r w:rsidRPr="00406870">
        <w:rPr>
          <w:lang w:eastAsia="de-DE"/>
        </w:rPr>
        <w:t xml:space="preserve">        get {</w:t>
      </w:r>
    </w:p>
    <w:p w:rsidR="001632D4" w:rsidRPr="00406870" w:rsidRDefault="001632D4" w:rsidP="001632D4">
      <w:pPr>
        <w:pStyle w:val="Code"/>
        <w:rPr>
          <w:lang w:eastAsia="de-DE"/>
        </w:rPr>
      </w:pPr>
      <w:r w:rsidRPr="00406870">
        <w:rPr>
          <w:lang w:eastAsia="de-DE"/>
        </w:rPr>
        <w:t xml:space="preserve">            return ((string)(this.GetPropertyValue("Name")));</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set {</w:t>
      </w:r>
    </w:p>
    <w:p w:rsidR="001632D4" w:rsidRPr="00406870" w:rsidRDefault="001632D4" w:rsidP="001632D4">
      <w:pPr>
        <w:pStyle w:val="Code"/>
        <w:rPr>
          <w:lang w:eastAsia="de-DE"/>
        </w:rPr>
      </w:pPr>
      <w:r w:rsidRPr="00406870">
        <w:rPr>
          <w:lang w:eastAsia="de-DE"/>
        </w:rPr>
        <w:t xml:space="preserve">            this.SetPropertyValue("Name", value);</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string Email {</w:t>
      </w:r>
    </w:p>
    <w:p w:rsidR="001632D4" w:rsidRPr="00406870" w:rsidRDefault="001632D4" w:rsidP="001632D4">
      <w:pPr>
        <w:pStyle w:val="Code"/>
        <w:rPr>
          <w:lang w:eastAsia="de-DE"/>
        </w:rPr>
      </w:pPr>
      <w:r w:rsidRPr="00406870">
        <w:rPr>
          <w:lang w:eastAsia="de-DE"/>
        </w:rPr>
        <w:t xml:space="preserve">        get {</w:t>
      </w:r>
    </w:p>
    <w:p w:rsidR="001632D4" w:rsidRPr="00406870" w:rsidRDefault="001632D4" w:rsidP="001632D4">
      <w:pPr>
        <w:pStyle w:val="Code"/>
        <w:rPr>
          <w:lang w:eastAsia="de-DE"/>
        </w:rPr>
      </w:pPr>
      <w:r w:rsidRPr="00406870">
        <w:rPr>
          <w:lang w:eastAsia="de-DE"/>
        </w:rPr>
        <w:t xml:space="preserve">            return ((string)(this.GetPropertyValue("Email")));</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set {</w:t>
      </w:r>
    </w:p>
    <w:p w:rsidR="001632D4" w:rsidRPr="00406870" w:rsidRDefault="001632D4" w:rsidP="001632D4">
      <w:pPr>
        <w:pStyle w:val="Code"/>
        <w:rPr>
          <w:lang w:eastAsia="de-DE"/>
        </w:rPr>
      </w:pPr>
      <w:r w:rsidRPr="00406870">
        <w:rPr>
          <w:lang w:eastAsia="de-DE"/>
        </w:rPr>
        <w:t xml:space="preserve">            this.SetPropertyValue("Email", value);</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w:t>
      </w:r>
    </w:p>
    <w:p w:rsidR="001632D4" w:rsidRPr="00406870" w:rsidRDefault="001632D4" w:rsidP="001632D4">
      <w:pPr>
        <w:pStyle w:val="Code"/>
        <w:rPr>
          <w:lang w:eastAsia="de-DE"/>
        </w:rPr>
      </w:pPr>
    </w:p>
    <w:p w:rsidR="001632D4" w:rsidRPr="00406870" w:rsidRDefault="001632D4" w:rsidP="001632D4">
      <w:pPr>
        <w:pStyle w:val="Code"/>
        <w:rPr>
          <w:lang w:eastAsia="de-DE"/>
        </w:rPr>
      </w:pPr>
      <w:r w:rsidRPr="00406870">
        <w:rPr>
          <w:lang w:eastAsia="de-DE"/>
        </w:rPr>
        <w:t>public class ProfileCommon : System.Web.Profile.ProfileBase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int Size {</w:t>
      </w:r>
    </w:p>
    <w:p w:rsidR="001632D4" w:rsidRPr="00406870" w:rsidRDefault="001632D4" w:rsidP="001632D4">
      <w:pPr>
        <w:pStyle w:val="Code"/>
        <w:rPr>
          <w:lang w:eastAsia="de-DE"/>
        </w:rPr>
      </w:pPr>
      <w:r w:rsidRPr="00406870">
        <w:rPr>
          <w:lang w:eastAsia="de-DE"/>
        </w:rPr>
        <w:t xml:space="preserve">        get {</w:t>
      </w:r>
    </w:p>
    <w:p w:rsidR="001632D4" w:rsidRPr="00406870" w:rsidRDefault="001632D4" w:rsidP="001632D4">
      <w:pPr>
        <w:pStyle w:val="Code"/>
        <w:rPr>
          <w:lang w:eastAsia="de-DE"/>
        </w:rPr>
      </w:pPr>
      <w:r w:rsidRPr="00406870">
        <w:rPr>
          <w:lang w:eastAsia="de-DE"/>
        </w:rPr>
        <w:t xml:space="preserve">            return ((int)(this.GetPropertyValue("Size")));</w:t>
      </w:r>
    </w:p>
    <w:p w:rsidR="001632D4" w:rsidRPr="0022766B" w:rsidRDefault="001632D4" w:rsidP="001632D4">
      <w:pPr>
        <w:pStyle w:val="Code"/>
        <w:rPr>
          <w:lang w:eastAsia="de-DE"/>
        </w:rPr>
      </w:pPr>
      <w:r w:rsidRPr="00406870">
        <w:rPr>
          <w:lang w:eastAsia="de-DE"/>
        </w:rPr>
        <w:t xml:space="preserve">        </w:t>
      </w:r>
      <w:r w:rsidRPr="0022766B">
        <w:rPr>
          <w:lang w:eastAsia="de-DE"/>
        </w:rPr>
        <w:t>}</w:t>
      </w:r>
    </w:p>
    <w:p w:rsidR="001632D4" w:rsidRPr="0022766B" w:rsidRDefault="001632D4" w:rsidP="001632D4">
      <w:pPr>
        <w:pStyle w:val="Code"/>
        <w:rPr>
          <w:lang w:eastAsia="de-DE"/>
        </w:rPr>
      </w:pPr>
      <w:r w:rsidRPr="0022766B">
        <w:rPr>
          <w:lang w:eastAsia="de-DE"/>
        </w:rPr>
        <w:t xml:space="preserve">        set {</w:t>
      </w:r>
    </w:p>
    <w:p w:rsidR="001632D4" w:rsidRPr="00406870" w:rsidRDefault="001632D4" w:rsidP="001632D4">
      <w:pPr>
        <w:pStyle w:val="Code"/>
        <w:rPr>
          <w:lang w:eastAsia="de-DE"/>
        </w:rPr>
      </w:pPr>
      <w:r w:rsidRPr="00406870">
        <w:rPr>
          <w:lang w:eastAsia="de-DE"/>
        </w:rPr>
        <w:t xml:space="preserve">            this.SetPropertyValue("Size", value);</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System.Drawing.Color ForeColor {</w:t>
      </w:r>
    </w:p>
    <w:p w:rsidR="001632D4" w:rsidRPr="00406870" w:rsidRDefault="001632D4" w:rsidP="001632D4">
      <w:pPr>
        <w:pStyle w:val="Code"/>
        <w:rPr>
          <w:lang w:eastAsia="de-DE"/>
        </w:rPr>
      </w:pPr>
      <w:r w:rsidRPr="00406870">
        <w:rPr>
          <w:lang w:eastAsia="de-DE"/>
        </w:rPr>
        <w:t xml:space="preserve">        get {</w:t>
      </w:r>
    </w:p>
    <w:p w:rsidR="001632D4" w:rsidRPr="00406870" w:rsidRDefault="001632D4" w:rsidP="001632D4">
      <w:pPr>
        <w:pStyle w:val="Code"/>
        <w:rPr>
          <w:lang w:eastAsia="de-DE"/>
        </w:rPr>
      </w:pPr>
      <w:r w:rsidRPr="00406870">
        <w:rPr>
          <w:lang w:eastAsia="de-DE"/>
        </w:rPr>
        <w:t xml:space="preserve">            return ((System.Drawing.Color)(this.GetPropertyValue("ForeColor")));</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set {</w:t>
      </w:r>
    </w:p>
    <w:p w:rsidR="001632D4" w:rsidRPr="00406870" w:rsidRDefault="001632D4" w:rsidP="001632D4">
      <w:pPr>
        <w:pStyle w:val="Code"/>
        <w:rPr>
          <w:lang w:eastAsia="de-DE"/>
        </w:rPr>
      </w:pPr>
      <w:r w:rsidRPr="00406870">
        <w:rPr>
          <w:lang w:eastAsia="de-DE"/>
        </w:rPr>
        <w:t xml:space="preserve">            this.SetPropertyValue("ForeColor", value);</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System.Drawing.Color BackColor {</w:t>
      </w:r>
    </w:p>
    <w:p w:rsidR="001632D4" w:rsidRPr="00406870" w:rsidRDefault="001632D4" w:rsidP="001632D4">
      <w:pPr>
        <w:pStyle w:val="Code"/>
        <w:rPr>
          <w:lang w:eastAsia="de-DE"/>
        </w:rPr>
      </w:pPr>
      <w:r w:rsidRPr="00406870">
        <w:rPr>
          <w:lang w:eastAsia="de-DE"/>
        </w:rPr>
        <w:t xml:space="preserve">        get {</w:t>
      </w:r>
    </w:p>
    <w:p w:rsidR="001632D4" w:rsidRPr="00406870" w:rsidRDefault="001632D4" w:rsidP="001632D4">
      <w:pPr>
        <w:pStyle w:val="Code"/>
        <w:rPr>
          <w:lang w:eastAsia="de-DE"/>
        </w:rPr>
      </w:pPr>
      <w:r w:rsidRPr="00406870">
        <w:rPr>
          <w:lang w:eastAsia="de-DE"/>
        </w:rPr>
        <w:t xml:space="preserve">            return ((System.Drawing.Color)(this.GetPropertyValue("BackColor")));</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set {</w:t>
      </w:r>
    </w:p>
    <w:p w:rsidR="001632D4" w:rsidRPr="00406870" w:rsidRDefault="001632D4" w:rsidP="001632D4">
      <w:pPr>
        <w:pStyle w:val="Code"/>
        <w:rPr>
          <w:lang w:eastAsia="de-DE"/>
        </w:rPr>
      </w:pPr>
      <w:r w:rsidRPr="00406870">
        <w:rPr>
          <w:lang w:eastAsia="de-DE"/>
        </w:rPr>
        <w:t xml:space="preserve">            this.SetPropertyValue("BackColor", value);</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ProfileGroupUser User {</w:t>
      </w:r>
    </w:p>
    <w:p w:rsidR="001632D4" w:rsidRPr="00406870" w:rsidRDefault="001632D4" w:rsidP="001632D4">
      <w:pPr>
        <w:pStyle w:val="Code"/>
        <w:rPr>
          <w:lang w:eastAsia="de-DE"/>
        </w:rPr>
      </w:pPr>
      <w:r w:rsidRPr="00406870">
        <w:rPr>
          <w:lang w:eastAsia="de-DE"/>
        </w:rPr>
        <w:lastRenderedPageBreak/>
        <w:t xml:space="preserve">        get {</w:t>
      </w:r>
    </w:p>
    <w:p w:rsidR="001632D4" w:rsidRPr="00406870" w:rsidRDefault="001632D4" w:rsidP="001632D4">
      <w:pPr>
        <w:pStyle w:val="Code"/>
        <w:rPr>
          <w:lang w:eastAsia="de-DE"/>
        </w:rPr>
      </w:pPr>
      <w:r w:rsidRPr="00406870">
        <w:rPr>
          <w:lang w:eastAsia="de-DE"/>
        </w:rPr>
        <w:t xml:space="preserve">            return ((ProfileGroupUser)(this.GetProfileGroup("User")));</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w:t>
      </w:r>
    </w:p>
    <w:p w:rsidR="001632D4" w:rsidRPr="00406870" w:rsidRDefault="001632D4" w:rsidP="001632D4">
      <w:pPr>
        <w:pStyle w:val="Code"/>
        <w:rPr>
          <w:lang w:eastAsia="de-DE"/>
        </w:rPr>
      </w:pPr>
      <w:r w:rsidRPr="00406870">
        <w:rPr>
          <w:lang w:eastAsia="de-DE"/>
        </w:rPr>
        <w:t xml:space="preserve">    public virtual ProfileCommon GetProfile(string username) {</w:t>
      </w:r>
    </w:p>
    <w:p w:rsidR="001632D4" w:rsidRPr="00406870" w:rsidRDefault="001632D4" w:rsidP="001632D4">
      <w:pPr>
        <w:pStyle w:val="Code"/>
        <w:rPr>
          <w:lang w:eastAsia="de-DE"/>
        </w:rPr>
      </w:pPr>
      <w:r w:rsidRPr="00406870">
        <w:rPr>
          <w:lang w:eastAsia="de-DE"/>
        </w:rPr>
        <w:t xml:space="preserve">        return ((ProfileCommon)(ProfileBase.Create(username)));</w:t>
      </w:r>
    </w:p>
    <w:p w:rsidR="001632D4" w:rsidRPr="00406870" w:rsidRDefault="001632D4" w:rsidP="001632D4">
      <w:pPr>
        <w:pStyle w:val="Code"/>
        <w:rPr>
          <w:lang w:eastAsia="de-DE"/>
        </w:rPr>
      </w:pPr>
      <w:r w:rsidRPr="00406870">
        <w:rPr>
          <w:lang w:eastAsia="de-DE"/>
        </w:rPr>
        <w:t xml:space="preserve">    }</w:t>
      </w:r>
    </w:p>
    <w:p w:rsidR="001632D4" w:rsidRDefault="001632D4" w:rsidP="001632D4">
      <w:pPr>
        <w:pStyle w:val="CodeLast"/>
        <w:rPr>
          <w:lang w:eastAsia="de-DE"/>
        </w:rPr>
      </w:pPr>
      <w:r w:rsidRPr="00406870">
        <w:rPr>
          <w:lang w:eastAsia="de-DE"/>
        </w:rPr>
        <w:t>}</w:t>
      </w:r>
    </w:p>
    <w:p w:rsidR="001632D4" w:rsidRPr="00406870" w:rsidRDefault="001632D4" w:rsidP="001632D4">
      <w:pPr>
        <w:pStyle w:val="BodyTextCont"/>
        <w:rPr>
          <w:lang w:eastAsia="de-DE"/>
        </w:rPr>
      </w:pPr>
      <w:r>
        <w:rPr>
          <w:lang w:eastAsia="de-DE"/>
        </w:rPr>
        <w:t xml:space="preserve">To understand these settings, take a look at the </w:t>
      </w:r>
      <w:proofErr w:type="spellStart"/>
      <w:r w:rsidRPr="009D1306">
        <w:rPr>
          <w:i/>
          <w:lang w:eastAsia="de-DE"/>
        </w:rPr>
        <w:t>web.config</w:t>
      </w:r>
      <w:proofErr w:type="spellEnd"/>
      <w:r>
        <w:rPr>
          <w:lang w:eastAsia="de-DE"/>
        </w:rPr>
        <w:t xml:space="preserve"> file where the properties are defined.</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10</w:t>
      </w:r>
      <w:r w:rsidR="00481E3A">
        <w:fldChar w:fldCharType="end"/>
      </w:r>
      <w:r>
        <w:t>. Definition of Profile properties</w:t>
      </w:r>
    </w:p>
    <w:p w:rsidR="001632D4" w:rsidRDefault="001632D4" w:rsidP="001632D4">
      <w:pPr>
        <w:pStyle w:val="CodeFirst"/>
      </w:pPr>
      <w:r>
        <w:t>&lt;</w:t>
      </w:r>
      <w:r w:rsidRPr="00406870">
        <w:t>profile</w:t>
      </w:r>
      <w:r>
        <w:t xml:space="preserve"> automaticSaveEnabled="true" defaultProvider="XmlProfileProvider"&gt;</w:t>
      </w:r>
    </w:p>
    <w:p w:rsidR="001632D4" w:rsidRDefault="001632D4" w:rsidP="001632D4">
      <w:pPr>
        <w:pStyle w:val="Code"/>
      </w:pPr>
      <w:r>
        <w:t xml:space="preserve"> &lt;properties&gt;</w:t>
      </w:r>
    </w:p>
    <w:p w:rsidR="001632D4" w:rsidRDefault="001632D4" w:rsidP="001632D4">
      <w:pPr>
        <w:pStyle w:val="Code"/>
      </w:pPr>
      <w:r>
        <w:t xml:space="preserve">  &lt;group name="User"&gt;</w:t>
      </w:r>
    </w:p>
    <w:p w:rsidR="001632D4" w:rsidRDefault="001632D4" w:rsidP="001632D4">
      <w:pPr>
        <w:pStyle w:val="Code"/>
      </w:pPr>
      <w:r>
        <w:t xml:space="preserve">   &lt;add name="Name" type="System.String" /&gt;</w:t>
      </w:r>
    </w:p>
    <w:p w:rsidR="001632D4" w:rsidRDefault="001632D4" w:rsidP="001632D4">
      <w:pPr>
        <w:pStyle w:val="Code"/>
      </w:pPr>
      <w:r>
        <w:t xml:space="preserve">   &lt;add name="Email" type="System.String" /&gt;</w:t>
      </w:r>
    </w:p>
    <w:p w:rsidR="001632D4" w:rsidRDefault="001632D4" w:rsidP="001632D4">
      <w:pPr>
        <w:pStyle w:val="Code"/>
      </w:pPr>
      <w:r>
        <w:t xml:space="preserve">  &lt;/group&gt;</w:t>
      </w:r>
    </w:p>
    <w:p w:rsidR="001632D4" w:rsidRDefault="001632D4" w:rsidP="001632D4">
      <w:pPr>
        <w:pStyle w:val="Code"/>
      </w:pPr>
      <w:r>
        <w:t xml:space="preserve">  &lt;add name="Size" type="System.Int32"/&gt;</w:t>
      </w:r>
    </w:p>
    <w:p w:rsidR="001632D4" w:rsidRDefault="001632D4" w:rsidP="001632D4">
      <w:pPr>
        <w:pStyle w:val="Code"/>
      </w:pPr>
      <w:r>
        <w:t xml:space="preserve">  &lt;add name="ForeColor" type="System.Drawing.Color"/&gt;</w:t>
      </w:r>
    </w:p>
    <w:p w:rsidR="001632D4" w:rsidRDefault="001632D4" w:rsidP="001632D4">
      <w:pPr>
        <w:pStyle w:val="Code"/>
      </w:pPr>
      <w:r>
        <w:t xml:space="preserve">  &lt;add name="BackColor" type="System.Drawing.Color"/&gt;</w:t>
      </w:r>
    </w:p>
    <w:p w:rsidR="001632D4" w:rsidRDefault="001632D4" w:rsidP="001632D4">
      <w:pPr>
        <w:pStyle w:val="Code"/>
      </w:pPr>
      <w:r>
        <w:t xml:space="preserve"> &lt;/properties&gt;</w:t>
      </w:r>
    </w:p>
    <w:p w:rsidR="001632D4" w:rsidRDefault="001632D4" w:rsidP="001632D4">
      <w:pPr>
        <w:pStyle w:val="Code"/>
      </w:pPr>
      <w:r>
        <w:t xml:space="preserve"> &lt;providers&gt;</w:t>
      </w:r>
    </w:p>
    <w:p w:rsidR="001632D4" w:rsidRDefault="001632D4" w:rsidP="001632D4">
      <w:pPr>
        <w:pStyle w:val="Code"/>
      </w:pPr>
      <w:r>
        <w:t xml:space="preserve">  &lt;clear/&gt;</w:t>
      </w:r>
    </w:p>
    <w:p w:rsidR="001632D4" w:rsidRDefault="001632D4" w:rsidP="001632D4">
      <w:pPr>
        <w:pStyle w:val="Code"/>
      </w:pPr>
      <w:r>
        <w:t xml:space="preserve">  &lt;add name="XmlProfileProvider"</w:t>
      </w:r>
    </w:p>
    <w:p w:rsidR="001632D4" w:rsidRDefault="001632D4" w:rsidP="001632D4">
      <w:pPr>
        <w:pStyle w:val="Code"/>
      </w:pPr>
      <w:r>
        <w:t xml:space="preserve">       type="Apress.Extensibility.ProfileProvider.XmlProfileProvider"/&gt;</w:t>
      </w:r>
    </w:p>
    <w:p w:rsidR="001632D4" w:rsidRDefault="001632D4" w:rsidP="001632D4">
      <w:pPr>
        <w:pStyle w:val="Code"/>
      </w:pPr>
      <w:r>
        <w:t xml:space="preserve"> &lt;/providers&gt;</w:t>
      </w:r>
    </w:p>
    <w:p w:rsidR="001632D4" w:rsidRPr="00406870" w:rsidRDefault="001632D4" w:rsidP="001632D4">
      <w:pPr>
        <w:pStyle w:val="CodeLast"/>
      </w:pPr>
      <w:r>
        <w:t>&lt;/profile&gt;</w:t>
      </w:r>
    </w:p>
    <w:p w:rsidR="001632D4" w:rsidRDefault="001632D4" w:rsidP="001632D4">
      <w:pPr>
        <w:pStyle w:val="BodyTextCont"/>
      </w:pPr>
      <w:r>
        <w:t xml:space="preserve">The settings for username and email are grouped by the “User” group element. This is merely for organizational purposes, and has no direct influence on the behavior of the provider. The </w:t>
      </w:r>
      <w:r w:rsidRPr="0022766B">
        <w:rPr>
          <w:rStyle w:val="CodeInline"/>
        </w:rPr>
        <w:t>&lt;providers&gt;</w:t>
      </w:r>
      <w:r>
        <w:t xml:space="preserve"> section contains the definition of the provider’s type. The name is used to set this provider as the default one. </w:t>
      </w:r>
    </w:p>
    <w:p w:rsidR="001632D4" w:rsidRPr="00A22F07" w:rsidRDefault="001632D4" w:rsidP="001632D4">
      <w:pPr>
        <w:pStyle w:val="berschrift3"/>
      </w:pPr>
      <w:r>
        <w:t>Implementing the Provider</w:t>
      </w:r>
    </w:p>
    <w:p w:rsidR="001632D4" w:rsidRDefault="001632D4" w:rsidP="001632D4">
      <w:pPr>
        <w:pStyle w:val="BodyTextCont"/>
      </w:pPr>
      <w:r>
        <w:t>We now have the requisite components. The last step is to construct the custom Profile provider itself, shown in the next listing. An explanation follows the code.</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11</w:t>
      </w:r>
      <w:r w:rsidR="00481E3A">
        <w:fldChar w:fldCharType="end"/>
      </w:r>
      <w:r>
        <w:t>. A custom Profile provider which can save and retrieve settings</w:t>
      </w:r>
    </w:p>
    <w:p w:rsidR="001632D4" w:rsidRDefault="001632D4" w:rsidP="001632D4">
      <w:pPr>
        <w:pStyle w:val="CodeFirst"/>
      </w:pPr>
      <w:r>
        <w:t>using System;</w:t>
      </w:r>
    </w:p>
    <w:p w:rsidR="001632D4" w:rsidRDefault="001632D4" w:rsidP="001632D4">
      <w:pPr>
        <w:pStyle w:val="Code"/>
      </w:pPr>
      <w:r>
        <w:t>using System.Collections.Generic;</w:t>
      </w:r>
    </w:p>
    <w:p w:rsidR="001632D4" w:rsidRDefault="001632D4" w:rsidP="001632D4">
      <w:pPr>
        <w:pStyle w:val="Code"/>
      </w:pPr>
      <w:r>
        <w:t>using System.ComponentModel;</w:t>
      </w:r>
    </w:p>
    <w:p w:rsidR="001632D4" w:rsidRDefault="001632D4" w:rsidP="001632D4">
      <w:pPr>
        <w:pStyle w:val="Code"/>
      </w:pPr>
      <w:r>
        <w:t>using System.Configuration;</w:t>
      </w:r>
    </w:p>
    <w:p w:rsidR="001632D4" w:rsidRDefault="001632D4" w:rsidP="001632D4">
      <w:pPr>
        <w:pStyle w:val="Code"/>
      </w:pPr>
      <w:r>
        <w:t>using System.Configuration.Provider;</w:t>
      </w:r>
    </w:p>
    <w:p w:rsidR="001632D4" w:rsidRDefault="001632D4" w:rsidP="001632D4">
      <w:pPr>
        <w:pStyle w:val="Code"/>
      </w:pPr>
      <w:r>
        <w:t>using System.IO;</w:t>
      </w:r>
    </w:p>
    <w:p w:rsidR="001632D4" w:rsidRDefault="001632D4" w:rsidP="001632D4">
      <w:pPr>
        <w:pStyle w:val="Code"/>
      </w:pPr>
      <w:r>
        <w:t>using System.Linq;</w:t>
      </w:r>
    </w:p>
    <w:p w:rsidR="001632D4" w:rsidRDefault="001632D4" w:rsidP="001632D4">
      <w:pPr>
        <w:pStyle w:val="Code"/>
      </w:pPr>
      <w:r>
        <w:t>using System.Security.Permissions;</w:t>
      </w:r>
    </w:p>
    <w:p w:rsidR="001632D4" w:rsidRDefault="001632D4" w:rsidP="001632D4">
      <w:pPr>
        <w:pStyle w:val="Code"/>
      </w:pPr>
      <w:r>
        <w:lastRenderedPageBreak/>
        <w:t>using System.Text;</w:t>
      </w:r>
    </w:p>
    <w:p w:rsidR="001632D4" w:rsidRDefault="001632D4" w:rsidP="001632D4">
      <w:pPr>
        <w:pStyle w:val="Code"/>
      </w:pPr>
      <w:r>
        <w:t>using System.Web;</w:t>
      </w:r>
    </w:p>
    <w:p w:rsidR="001632D4" w:rsidRDefault="001632D4" w:rsidP="001632D4">
      <w:pPr>
        <w:pStyle w:val="Code"/>
      </w:pPr>
      <w:r>
        <w:t>using System.Web.Profile;</w:t>
      </w:r>
    </w:p>
    <w:p w:rsidR="001632D4" w:rsidRDefault="001632D4" w:rsidP="001632D4">
      <w:pPr>
        <w:pStyle w:val="Code"/>
      </w:pPr>
      <w:r>
        <w:t>using System.Xml.Linq;</w:t>
      </w:r>
    </w:p>
    <w:p w:rsidR="001632D4" w:rsidRDefault="001632D4" w:rsidP="001632D4">
      <w:pPr>
        <w:pStyle w:val="Code"/>
      </w:pPr>
    </w:p>
    <w:p w:rsidR="001632D4" w:rsidRDefault="001632D4" w:rsidP="001632D4">
      <w:pPr>
        <w:pStyle w:val="Code"/>
      </w:pPr>
      <w:r>
        <w:t>namespace Apress.Extensibility.ProfileProvider</w:t>
      </w:r>
    </w:p>
    <w:p w:rsidR="001632D4" w:rsidRDefault="001632D4" w:rsidP="001632D4">
      <w:pPr>
        <w:pStyle w:val="Code"/>
      </w:pPr>
      <w:r>
        <w:t>{</w:t>
      </w:r>
    </w:p>
    <w:p w:rsidR="001632D4" w:rsidRDefault="001632D4" w:rsidP="001632D4">
      <w:pPr>
        <w:pStyle w:val="Code"/>
      </w:pPr>
      <w:r>
        <w:t xml:space="preserve">  [SecurityPermission(SecurityAction.Assert,</w:t>
      </w:r>
    </w:p>
    <w:p w:rsidR="001632D4" w:rsidRDefault="001632D4" w:rsidP="001632D4">
      <w:pPr>
        <w:pStyle w:val="Code"/>
      </w:pPr>
      <w:r>
        <w:t xml:space="preserve">  Flags = SecurityPermissionFlag.SerializationFormatter)]</w:t>
      </w:r>
    </w:p>
    <w:p w:rsidR="001632D4" w:rsidRDefault="001632D4" w:rsidP="001632D4">
      <w:pPr>
        <w:pStyle w:val="Code"/>
      </w:pPr>
      <w:r>
        <w:t xml:space="preserve">  public class XmlProfileProvider : System.Web.Profile.ProfileProvider</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private const string DATAPATH = "~/App_Data/Profile_Data";</w:t>
      </w:r>
    </w:p>
    <w:p w:rsidR="001632D4" w:rsidRDefault="001632D4" w:rsidP="001632D4">
      <w:pPr>
        <w:pStyle w:val="Code"/>
      </w:pPr>
    </w:p>
    <w:p w:rsidR="001632D4" w:rsidRDefault="001632D4" w:rsidP="001632D4">
      <w:pPr>
        <w:pStyle w:val="Code"/>
      </w:pPr>
      <w:r>
        <w:t xml:space="preserve">    public override string ApplicationName</w:t>
      </w:r>
    </w:p>
    <w:p w:rsidR="001632D4" w:rsidRDefault="001632D4" w:rsidP="001632D4">
      <w:pPr>
        <w:pStyle w:val="Code"/>
      </w:pPr>
      <w:r>
        <w:t xml:space="preserve">    {</w:t>
      </w:r>
    </w:p>
    <w:p w:rsidR="001632D4" w:rsidRDefault="001632D4" w:rsidP="001632D4">
      <w:pPr>
        <w:pStyle w:val="Code"/>
      </w:pPr>
      <w:r>
        <w:t xml:space="preserve">      get { throw new NotSupportedException(); }</w:t>
      </w:r>
    </w:p>
    <w:p w:rsidR="001632D4" w:rsidRDefault="001632D4" w:rsidP="001632D4">
      <w:pPr>
        <w:pStyle w:val="Code"/>
      </w:pPr>
      <w:r>
        <w:t xml:space="preserve">      set { throw new NotSupportedException(); }</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void Initialize(string name, </w:t>
      </w:r>
      <w:r>
        <w:sym w:font="Wingdings" w:char="F0C3"/>
      </w:r>
    </w:p>
    <w:p w:rsidR="001632D4" w:rsidRDefault="001632D4" w:rsidP="001632D4">
      <w:pPr>
        <w:pStyle w:val="Code"/>
      </w:pPr>
      <w:r>
        <w:t xml:space="preserve">         System.Collections.Specialized.NameValueCollection config)</w:t>
      </w:r>
    </w:p>
    <w:p w:rsidR="001632D4" w:rsidRDefault="001632D4" w:rsidP="001632D4">
      <w:pPr>
        <w:pStyle w:val="Code"/>
      </w:pPr>
      <w:r>
        <w:t xml:space="preserve">    {</w:t>
      </w:r>
    </w:p>
    <w:p w:rsidR="001632D4" w:rsidRDefault="001632D4" w:rsidP="001632D4">
      <w:pPr>
        <w:pStyle w:val="Code"/>
      </w:pPr>
      <w:r>
        <w:t xml:space="preserve">      base.Initialize(name, config);</w:t>
      </w:r>
    </w:p>
    <w:p w:rsidR="001632D4" w:rsidRDefault="001632D4" w:rsidP="001632D4">
      <w:pPr>
        <w:pStyle w:val="Code"/>
      </w:pPr>
    </w:p>
    <w:p w:rsidR="001632D4" w:rsidRDefault="001632D4" w:rsidP="001632D4">
      <w:pPr>
        <w:pStyle w:val="Code"/>
      </w:pPr>
      <w:r>
        <w:t xml:space="preserve">      if (config.Count &gt; 0)</w:t>
      </w:r>
    </w:p>
    <w:p w:rsidR="001632D4" w:rsidRDefault="001632D4" w:rsidP="001632D4">
      <w:pPr>
        <w:pStyle w:val="Code"/>
      </w:pPr>
      <w:r>
        <w:t xml:space="preserve">        throw new ProviderException("Unrecognized attribute: " + </w:t>
      </w:r>
      <w:r>
        <w:sym w:font="Wingdings" w:char="F0C3"/>
      </w:r>
    </w:p>
    <w:p w:rsidR="001632D4" w:rsidRDefault="001632D4" w:rsidP="001632D4">
      <w:pPr>
        <w:pStyle w:val="Code"/>
      </w:pPr>
      <w:r>
        <w:t xml:space="preserve">                        config.GetKey(0));</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System.Configuration.SettingsPropertyValueCollection </w:t>
      </w:r>
      <w:r>
        <w:sym w:font="Wingdings" w:char="F0C3"/>
      </w:r>
    </w:p>
    <w:p w:rsidR="001632D4" w:rsidRDefault="001632D4" w:rsidP="001632D4">
      <w:pPr>
        <w:pStyle w:val="Code"/>
      </w:pPr>
      <w:r>
        <w:t xml:space="preserve">     GetPropertyValues(System.Configuration.SettingsContext context, </w:t>
      </w:r>
      <w:r>
        <w:sym w:font="Wingdings" w:char="F0C3"/>
      </w:r>
    </w:p>
    <w:p w:rsidR="001632D4" w:rsidRDefault="001632D4" w:rsidP="001632D4">
      <w:pPr>
        <w:pStyle w:val="Code"/>
      </w:pPr>
      <w:r>
        <w:t xml:space="preserve">             System.Configuration.SettingsPropertyCollection collection)</w:t>
      </w:r>
    </w:p>
    <w:p w:rsidR="001632D4" w:rsidRDefault="001632D4" w:rsidP="001632D4">
      <w:pPr>
        <w:pStyle w:val="Code"/>
      </w:pPr>
      <w:r>
        <w:t xml:space="preserve">    {</w:t>
      </w:r>
    </w:p>
    <w:p w:rsidR="001632D4" w:rsidRDefault="001632D4" w:rsidP="001632D4">
      <w:pPr>
        <w:pStyle w:val="Code"/>
      </w:pPr>
      <w:r>
        <w:t xml:space="preserve">      SettingsPropertyValueCollection settings = </w:t>
      </w:r>
      <w:r>
        <w:sym w:font="Wingdings" w:char="F0C3"/>
      </w:r>
    </w:p>
    <w:p w:rsidR="001632D4" w:rsidRDefault="001632D4" w:rsidP="001632D4">
      <w:pPr>
        <w:pStyle w:val="Code"/>
      </w:pPr>
      <w:r>
        <w:t xml:space="preserve">             new SettingsPropertyValueCollection();</w:t>
      </w:r>
    </w:p>
    <w:p w:rsidR="001632D4" w:rsidRDefault="001632D4" w:rsidP="001632D4">
      <w:pPr>
        <w:pStyle w:val="Code"/>
      </w:pPr>
    </w:p>
    <w:p w:rsidR="001632D4" w:rsidRDefault="001632D4" w:rsidP="001632D4">
      <w:pPr>
        <w:pStyle w:val="CodeBold"/>
      </w:pPr>
      <w:r>
        <w:t xml:space="preserve">      // Make sure we have an entry for this username in the XML data</w:t>
      </w:r>
    </w:p>
    <w:p w:rsidR="001632D4" w:rsidRDefault="001632D4" w:rsidP="001632D4">
      <w:pPr>
        <w:pStyle w:val="Code"/>
      </w:pPr>
      <w:r>
        <w:t xml:space="preserve">      string username = context["UserName"] as string;</w:t>
      </w:r>
    </w:p>
    <w:p w:rsidR="001632D4" w:rsidRDefault="001632D4" w:rsidP="001632D4">
      <w:pPr>
        <w:pStyle w:val="Code"/>
      </w:pPr>
      <w:r>
        <w:t xml:space="preserve">      if (!string.IsNullOrEmpty(username))</w:t>
      </w:r>
    </w:p>
    <w:p w:rsidR="001632D4" w:rsidRDefault="001632D4" w:rsidP="001632D4">
      <w:pPr>
        <w:pStyle w:val="Code"/>
      </w:pPr>
      <w:r>
        <w:t xml:space="preserve">      {</w:t>
      </w:r>
    </w:p>
    <w:p w:rsidR="001632D4" w:rsidRDefault="001632D4" w:rsidP="001632D4">
      <w:pPr>
        <w:pStyle w:val="CodeBold"/>
      </w:pPr>
      <w:r>
        <w:t xml:space="preserve">        // Get the profile values for the user</w:t>
      </w:r>
    </w:p>
    <w:p w:rsidR="001632D4" w:rsidRDefault="001632D4" w:rsidP="001632D4">
      <w:pPr>
        <w:pStyle w:val="Code"/>
      </w:pPr>
      <w:r>
        <w:t xml:space="preserve">        Dictionary&lt;string, object&gt; usersProperties = GetUserProfile(username);</w:t>
      </w:r>
    </w:p>
    <w:p w:rsidR="001632D4" w:rsidRDefault="001632D4" w:rsidP="001632D4">
      <w:pPr>
        <w:pStyle w:val="Code"/>
      </w:pPr>
      <w:r>
        <w:t xml:space="preserve">        foreach (SettingsProperty property in collection)</w:t>
      </w:r>
    </w:p>
    <w:p w:rsidR="001632D4" w:rsidRDefault="001632D4" w:rsidP="001632D4">
      <w:pPr>
        <w:pStyle w:val="Code"/>
      </w:pPr>
      <w:r>
        <w:t xml:space="preserve">        {</w:t>
      </w:r>
    </w:p>
    <w:p w:rsidR="001632D4" w:rsidRDefault="001632D4" w:rsidP="001632D4">
      <w:pPr>
        <w:pStyle w:val="Code"/>
      </w:pPr>
      <w:r>
        <w:t xml:space="preserve">            if (property.PropertyType.IsPrimitive || </w:t>
      </w:r>
      <w:r>
        <w:sym w:font="Wingdings" w:char="F0C3"/>
      </w:r>
    </w:p>
    <w:p w:rsidR="001632D4" w:rsidRDefault="001632D4" w:rsidP="001632D4">
      <w:pPr>
        <w:pStyle w:val="Code"/>
      </w:pPr>
      <w:r>
        <w:t xml:space="preserve">                property.PropertyType == typeof(String))</w:t>
      </w:r>
    </w:p>
    <w:p w:rsidR="001632D4" w:rsidRDefault="001632D4" w:rsidP="001632D4">
      <w:pPr>
        <w:pStyle w:val="Code"/>
      </w:pPr>
      <w:r>
        <w:t xml:space="preserve">              property.SerializeAs = SettingsSerializeAs.String;</w:t>
      </w:r>
    </w:p>
    <w:p w:rsidR="001632D4" w:rsidRDefault="001632D4" w:rsidP="001632D4">
      <w:pPr>
        <w:pStyle w:val="Code"/>
      </w:pPr>
      <w:r>
        <w:t xml:space="preserve">            else</w:t>
      </w:r>
    </w:p>
    <w:p w:rsidR="001632D4" w:rsidRDefault="001632D4" w:rsidP="001632D4">
      <w:pPr>
        <w:pStyle w:val="Code"/>
      </w:pPr>
      <w:r>
        <w:t xml:space="preserve">              property.SerializeAs = SettingsSerializeAs.Xml;</w:t>
      </w:r>
    </w:p>
    <w:p w:rsidR="001632D4" w:rsidRDefault="001632D4" w:rsidP="001632D4">
      <w:pPr>
        <w:pStyle w:val="Code"/>
      </w:pPr>
    </w:p>
    <w:p w:rsidR="001632D4" w:rsidRDefault="001632D4" w:rsidP="001632D4">
      <w:pPr>
        <w:pStyle w:val="Code"/>
      </w:pPr>
      <w:r>
        <w:t xml:space="preserve">          SettingsPropertyValue setting = new SettingsPropertyValue(property);</w:t>
      </w:r>
    </w:p>
    <w:p w:rsidR="001632D4" w:rsidRDefault="001632D4" w:rsidP="001632D4">
      <w:pPr>
        <w:pStyle w:val="Code"/>
      </w:pPr>
    </w:p>
    <w:p w:rsidR="001632D4" w:rsidRDefault="001632D4" w:rsidP="001632D4">
      <w:pPr>
        <w:pStyle w:val="Code"/>
      </w:pPr>
      <w:r>
        <w:t xml:space="preserve">          if (usersProperties != null)</w:t>
      </w:r>
    </w:p>
    <w:p w:rsidR="001632D4" w:rsidRDefault="001632D4" w:rsidP="001632D4">
      <w:pPr>
        <w:pStyle w:val="Code"/>
      </w:pPr>
      <w:r>
        <w:t xml:space="preserve">          {</w:t>
      </w:r>
    </w:p>
    <w:p w:rsidR="001632D4" w:rsidRDefault="001632D4" w:rsidP="001632D4">
      <w:pPr>
        <w:pStyle w:val="Code"/>
      </w:pPr>
      <w:r>
        <w:t xml:space="preserve">            setting.IsDirty = false;</w:t>
      </w:r>
    </w:p>
    <w:p w:rsidR="001632D4" w:rsidRDefault="001632D4" w:rsidP="001632D4">
      <w:pPr>
        <w:pStyle w:val="Code"/>
      </w:pPr>
    </w:p>
    <w:p w:rsidR="001632D4" w:rsidRDefault="001632D4" w:rsidP="001632D4">
      <w:pPr>
        <w:pStyle w:val="Code"/>
      </w:pPr>
      <w:r>
        <w:t xml:space="preserve">            if (usersProperties.ContainsKey(property.Name))</w:t>
      </w:r>
    </w:p>
    <w:p w:rsidR="001632D4" w:rsidRDefault="001632D4" w:rsidP="001632D4">
      <w:pPr>
        <w:pStyle w:val="Code"/>
      </w:pPr>
      <w:r>
        <w:t xml:space="preserve">            {</w:t>
      </w:r>
    </w:p>
    <w:p w:rsidR="001632D4" w:rsidRDefault="001632D4" w:rsidP="001632D4">
      <w:pPr>
        <w:pStyle w:val="Code"/>
      </w:pPr>
      <w:r>
        <w:t xml:space="preserve">              setting.SerializedValue = usersProperties[property.Name];</w:t>
      </w:r>
    </w:p>
    <w:p w:rsidR="001632D4" w:rsidRDefault="001632D4" w:rsidP="001632D4">
      <w:pPr>
        <w:pStyle w:val="Code"/>
      </w:pPr>
      <w:r>
        <w:t xml:space="preserve">              setting.Deserialized = false;</w:t>
      </w:r>
    </w:p>
    <w:p w:rsidR="001632D4" w:rsidRDefault="001632D4" w:rsidP="001632D4">
      <w:pPr>
        <w:pStyle w:val="Code"/>
      </w:pPr>
      <w:r>
        <w:t xml:space="preserve">            }</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settings.Add(setting);    // Add the settings value to the collection</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return settings;  // Return the settings collection</w:t>
      </w:r>
    </w:p>
    <w:p w:rsidR="001632D4" w:rsidRDefault="001632D4" w:rsidP="001632D4">
      <w:pPr>
        <w:pStyle w:val="Code"/>
      </w:pPr>
      <w:r>
        <w:t xml:space="preserve">    }</w:t>
      </w:r>
    </w:p>
    <w:p w:rsidR="001632D4" w:rsidRDefault="001632D4" w:rsidP="001632D4">
      <w:pPr>
        <w:pStyle w:val="Code"/>
      </w:pPr>
    </w:p>
    <w:p w:rsidR="001632D4" w:rsidRPr="006B74D6" w:rsidRDefault="001632D4" w:rsidP="001632D4">
      <w:pPr>
        <w:pStyle w:val="Code"/>
      </w:pPr>
      <w:r w:rsidRPr="006B74D6">
        <w:t xml:space="preserve">    protected virtual Dictionary&lt;string, object&gt; GetUserProfile(string username)</w:t>
      </w:r>
    </w:p>
    <w:p w:rsidR="001632D4" w:rsidRPr="006B74D6" w:rsidRDefault="001632D4" w:rsidP="001632D4">
      <w:pPr>
        <w:pStyle w:val="Code"/>
      </w:pPr>
      <w:r w:rsidRPr="006B74D6">
        <w:t xml:space="preserve">    {</w:t>
      </w:r>
    </w:p>
    <w:p w:rsidR="001632D4" w:rsidRPr="006B74D6" w:rsidRDefault="001632D4" w:rsidP="001632D4">
      <w:pPr>
        <w:pStyle w:val="Code"/>
      </w:pPr>
      <w:r w:rsidRPr="006B74D6">
        <w:t xml:space="preserve">      Dictionary&lt;string, object&gt; propertyValues = new Dictionary&lt;string, object&gt;();</w:t>
      </w:r>
    </w:p>
    <w:p w:rsidR="001632D4" w:rsidRPr="006B74D6" w:rsidRDefault="001632D4" w:rsidP="001632D4">
      <w:pPr>
        <w:pStyle w:val="Code"/>
      </w:pPr>
    </w:p>
    <w:p w:rsidR="001632D4" w:rsidRPr="0055227C" w:rsidRDefault="001632D4" w:rsidP="001632D4">
      <w:pPr>
        <w:pStyle w:val="Code"/>
      </w:pPr>
      <w:r w:rsidRPr="0055227C">
        <w:t xml:space="preserve">      </w:t>
      </w:r>
      <w:r w:rsidRPr="00333117">
        <w:t>XDocument xProfiles = XDocument.Load(ProfileFilePath);</w:t>
      </w:r>
    </w:p>
    <w:p w:rsidR="001632D4" w:rsidRPr="006B74D6" w:rsidRDefault="001632D4" w:rsidP="001632D4">
      <w:pPr>
        <w:pStyle w:val="Code"/>
      </w:pPr>
      <w:r w:rsidRPr="006B74D6">
        <w:rPr>
          <w:rFonts w:ascii="Times New Roman" w:hAnsi="Times New Roman"/>
          <w:noProof w:val="0"/>
          <w:sz w:val="24"/>
        </w:rPr>
        <w:t xml:space="preserve">      </w:t>
      </w:r>
      <w:r w:rsidRPr="006B74D6">
        <w:t xml:space="preserve">var xProf = (from p in xProfiles.Root.Elements() </w:t>
      </w:r>
      <w:r w:rsidRPr="006B74D6">
        <w:sym w:font="Wingdings" w:char="F0C3"/>
      </w:r>
    </w:p>
    <w:p w:rsidR="001632D4" w:rsidRPr="006B74D6" w:rsidRDefault="001632D4" w:rsidP="001632D4">
      <w:pPr>
        <w:pStyle w:val="Code"/>
      </w:pPr>
      <w:r w:rsidRPr="006B74D6">
        <w:t xml:space="preserve">                   where p.Attribute("UserName").Value.Equals(username) </w:t>
      </w:r>
      <w:r w:rsidRPr="006B74D6">
        <w:sym w:font="Wingdings" w:char="F0C3"/>
      </w:r>
    </w:p>
    <w:p w:rsidR="001632D4" w:rsidRPr="006B74D6" w:rsidRDefault="001632D4" w:rsidP="001632D4">
      <w:pPr>
        <w:pStyle w:val="Code"/>
      </w:pPr>
      <w:r w:rsidRPr="006B74D6">
        <w:t xml:space="preserve">                   select p);</w:t>
      </w:r>
    </w:p>
    <w:p w:rsidR="001632D4" w:rsidRDefault="001632D4" w:rsidP="001632D4">
      <w:pPr>
        <w:pStyle w:val="Code"/>
      </w:pPr>
    </w:p>
    <w:p w:rsidR="001632D4" w:rsidRDefault="001632D4" w:rsidP="001632D4">
      <w:pPr>
        <w:pStyle w:val="Code"/>
      </w:pPr>
      <w:r>
        <w:t xml:space="preserve">      foreach (XElement xmlProperty in xProf.Elements())</w:t>
      </w:r>
    </w:p>
    <w:p w:rsidR="001632D4" w:rsidRDefault="001632D4" w:rsidP="001632D4">
      <w:pPr>
        <w:pStyle w:val="Code"/>
      </w:pPr>
      <w:r>
        <w:t xml:space="preserve">      {</w:t>
      </w:r>
    </w:p>
    <w:p w:rsidR="001632D4" w:rsidRDefault="001632D4" w:rsidP="001632D4">
      <w:pPr>
        <w:pStyle w:val="Code"/>
      </w:pPr>
      <w:r>
        <w:t xml:space="preserve">        SettingsSerializeAs ss = (SettingsSerializeAs)</w:t>
      </w:r>
      <w:r w:rsidRPr="006B74D6">
        <w:sym w:font="Wingdings" w:char="F0C3"/>
      </w:r>
    </w:p>
    <w:p w:rsidR="001632D4" w:rsidRDefault="001632D4" w:rsidP="001632D4">
      <w:pPr>
        <w:pStyle w:val="Code"/>
      </w:pPr>
      <w:r w:rsidRPr="006B74D6">
        <w:t xml:space="preserve">                                 Enum.Parse(typeof(SettingsSerializeAs), </w:t>
      </w:r>
      <w:r w:rsidRPr="006B74D6">
        <w:sym w:font="Wingdings" w:char="F0C3"/>
      </w:r>
    </w:p>
    <w:p w:rsidR="001632D4" w:rsidRDefault="001632D4" w:rsidP="001632D4">
      <w:pPr>
        <w:pStyle w:val="Code"/>
      </w:pPr>
      <w:r w:rsidRPr="006B74D6">
        <w:t xml:space="preserve">                                 </w:t>
      </w:r>
      <w:r>
        <w:t>xmlProperty.Attribute("serializedAs").Value);</w:t>
      </w:r>
    </w:p>
    <w:p w:rsidR="001632D4" w:rsidRDefault="001632D4" w:rsidP="001632D4">
      <w:pPr>
        <w:pStyle w:val="Code"/>
      </w:pPr>
      <w:r>
        <w:t xml:space="preserve">        switch (ss)</w:t>
      </w:r>
    </w:p>
    <w:p w:rsidR="001632D4" w:rsidRDefault="001632D4" w:rsidP="001632D4">
      <w:pPr>
        <w:pStyle w:val="Code"/>
      </w:pPr>
      <w:r>
        <w:t xml:space="preserve">        {</w:t>
      </w:r>
    </w:p>
    <w:p w:rsidR="001632D4" w:rsidRDefault="001632D4" w:rsidP="001632D4">
      <w:pPr>
        <w:pStyle w:val="Code"/>
      </w:pPr>
      <w:r>
        <w:t xml:space="preserve">          case SettingsSerializeAs.Binary:</w:t>
      </w:r>
    </w:p>
    <w:p w:rsidR="001632D4" w:rsidRDefault="001632D4" w:rsidP="001632D4">
      <w:pPr>
        <w:pStyle w:val="Code"/>
      </w:pPr>
      <w:r>
        <w:t xml:space="preserve">            propertyValues.Add(</w:t>
      </w:r>
    </w:p>
    <w:p w:rsidR="001632D4" w:rsidRDefault="001632D4" w:rsidP="001632D4">
      <w:pPr>
        <w:pStyle w:val="Code"/>
      </w:pPr>
      <w:r>
        <w:t xml:space="preserve">              xmlProperty.Name.LocalName, </w:t>
      </w:r>
    </w:p>
    <w:p w:rsidR="001632D4" w:rsidRDefault="001632D4" w:rsidP="001632D4">
      <w:pPr>
        <w:pStyle w:val="Code"/>
      </w:pPr>
      <w:r>
        <w:t xml:space="preserve">              Encoding.ASCII.GetString(</w:t>
      </w:r>
      <w:r>
        <w:sym w:font="Wingdings" w:char="F0C3"/>
      </w:r>
    </w:p>
    <w:p w:rsidR="001632D4" w:rsidRDefault="001632D4" w:rsidP="001632D4">
      <w:pPr>
        <w:pStyle w:val="Code"/>
      </w:pPr>
      <w:r>
        <w:t xml:space="preserve">               Convert.FromBase64String((((XCData) xmlProperty.FirstNode).Value))));</w:t>
      </w:r>
    </w:p>
    <w:p w:rsidR="001632D4" w:rsidRDefault="001632D4" w:rsidP="001632D4">
      <w:pPr>
        <w:pStyle w:val="Code"/>
      </w:pPr>
      <w:r>
        <w:t xml:space="preserve">            break;</w:t>
      </w:r>
    </w:p>
    <w:p w:rsidR="001632D4" w:rsidRDefault="001632D4" w:rsidP="001632D4">
      <w:pPr>
        <w:pStyle w:val="Code"/>
      </w:pPr>
      <w:r>
        <w:t xml:space="preserve">          case SettingsSerializeAs.String:</w:t>
      </w:r>
    </w:p>
    <w:p w:rsidR="001632D4" w:rsidRDefault="001632D4" w:rsidP="001632D4">
      <w:pPr>
        <w:pStyle w:val="Code"/>
      </w:pPr>
      <w:r>
        <w:t xml:space="preserve">            propertyValues.Add(</w:t>
      </w:r>
    </w:p>
    <w:p w:rsidR="001632D4" w:rsidRDefault="001632D4" w:rsidP="001632D4">
      <w:pPr>
        <w:pStyle w:val="Code"/>
      </w:pPr>
      <w:r>
        <w:t xml:space="preserve">              xmlProperty.Name.LocalName,</w:t>
      </w:r>
    </w:p>
    <w:p w:rsidR="001632D4" w:rsidRDefault="001632D4" w:rsidP="001632D4">
      <w:pPr>
        <w:pStyle w:val="Code"/>
      </w:pPr>
      <w:r>
        <w:t xml:space="preserve">              xmlProperty.Value);</w:t>
      </w:r>
    </w:p>
    <w:p w:rsidR="001632D4" w:rsidRDefault="001632D4" w:rsidP="001632D4">
      <w:pPr>
        <w:pStyle w:val="Code"/>
      </w:pPr>
      <w:r>
        <w:t xml:space="preserve">            break;</w:t>
      </w:r>
    </w:p>
    <w:p w:rsidR="001632D4" w:rsidRDefault="001632D4" w:rsidP="001632D4">
      <w:pPr>
        <w:pStyle w:val="Code"/>
      </w:pPr>
      <w:r>
        <w:t xml:space="preserve">          case SettingsSerializeAs.Xml:</w:t>
      </w:r>
    </w:p>
    <w:p w:rsidR="001632D4" w:rsidRDefault="001632D4" w:rsidP="001632D4">
      <w:pPr>
        <w:pStyle w:val="Code"/>
      </w:pPr>
      <w:r>
        <w:t xml:space="preserve">            if (xmlProperty.Attribute("typeConverter") != null)</w:t>
      </w:r>
    </w:p>
    <w:p w:rsidR="001632D4" w:rsidRDefault="001632D4" w:rsidP="001632D4">
      <w:pPr>
        <w:pStyle w:val="Code"/>
      </w:pPr>
      <w:r>
        <w:t xml:space="preserve">            {</w:t>
      </w:r>
    </w:p>
    <w:p w:rsidR="001632D4" w:rsidRDefault="001632D4" w:rsidP="001632D4">
      <w:pPr>
        <w:pStyle w:val="Code"/>
      </w:pPr>
      <w:r>
        <w:t xml:space="preserve">              TypeConverter converter = (TypeConverter) </w:t>
      </w:r>
      <w:r>
        <w:sym w:font="Wingdings" w:char="F0C3"/>
      </w:r>
      <w:r>
        <w:t xml:space="preserve">         </w:t>
      </w:r>
    </w:p>
    <w:p w:rsidR="001632D4" w:rsidRDefault="001632D4" w:rsidP="001632D4">
      <w:pPr>
        <w:pStyle w:val="Code"/>
      </w:pPr>
      <w:r>
        <w:t xml:space="preserve">                      Activator.CreateInstance(</w:t>
      </w:r>
      <w:r>
        <w:sym w:font="Wingdings" w:char="F0C3"/>
      </w:r>
    </w:p>
    <w:p w:rsidR="001632D4" w:rsidRDefault="001632D4" w:rsidP="001632D4">
      <w:pPr>
        <w:pStyle w:val="Code"/>
      </w:pPr>
      <w:r>
        <w:lastRenderedPageBreak/>
        <w:t xml:space="preserve">                      Type.GetType(xmlProperty.Attribute("typeConverter").Value));</w:t>
      </w:r>
    </w:p>
    <w:p w:rsidR="001632D4" w:rsidRDefault="001632D4" w:rsidP="001632D4">
      <w:pPr>
        <w:pStyle w:val="Code"/>
      </w:pPr>
      <w:r>
        <w:t xml:space="preserve">              propertyValues.Add( </w:t>
      </w:r>
      <w:r>
        <w:sym w:font="Wingdings" w:char="F0C3"/>
      </w:r>
    </w:p>
    <w:p w:rsidR="001632D4" w:rsidRDefault="001632D4" w:rsidP="001632D4">
      <w:pPr>
        <w:pStyle w:val="Code"/>
      </w:pPr>
      <w:r>
        <w:t xml:space="preserve">                xmlProperty.Name.LocalName, </w:t>
      </w:r>
      <w:r>
        <w:sym w:font="Wingdings" w:char="F0C3"/>
      </w:r>
    </w:p>
    <w:p w:rsidR="001632D4" w:rsidRDefault="001632D4" w:rsidP="001632D4">
      <w:pPr>
        <w:pStyle w:val="Code"/>
      </w:pPr>
      <w:r>
        <w:t xml:space="preserve">                converter.ConvertFromString(xmlProperty.Value));</w:t>
      </w:r>
    </w:p>
    <w:p w:rsidR="001632D4" w:rsidRDefault="001632D4" w:rsidP="001632D4">
      <w:pPr>
        <w:pStyle w:val="Code"/>
      </w:pPr>
      <w:r>
        <w:t xml:space="preserve">            }</w:t>
      </w:r>
    </w:p>
    <w:p w:rsidR="001632D4" w:rsidRDefault="001632D4" w:rsidP="001632D4">
      <w:pPr>
        <w:pStyle w:val="Code"/>
      </w:pPr>
      <w:r>
        <w:t xml:space="preserve">            break;</w:t>
      </w:r>
    </w:p>
    <w:p w:rsidR="001632D4" w:rsidRDefault="001632D4" w:rsidP="001632D4">
      <w:pPr>
        <w:pStyle w:val="Code"/>
      </w:pPr>
      <w:r>
        <w:t xml:space="preserve">          case SettingsSerializeAs.ProviderSpecific:</w:t>
      </w:r>
    </w:p>
    <w:p w:rsidR="001632D4" w:rsidRDefault="001632D4" w:rsidP="001632D4">
      <w:pPr>
        <w:pStyle w:val="Code"/>
      </w:pPr>
      <w:r>
        <w:t xml:space="preserve">            throw new NotSupportedException();</w:t>
      </w:r>
    </w:p>
    <w:p w:rsidR="001632D4" w:rsidRDefault="001632D4" w:rsidP="001632D4">
      <w:pPr>
        <w:pStyle w:val="Code"/>
      </w:pPr>
      <w:r>
        <w:t xml:space="preserve">        }</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return propertyValues;</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p>
    <w:p w:rsidR="001632D4" w:rsidRDefault="001632D4" w:rsidP="001632D4">
      <w:pPr>
        <w:pStyle w:val="Code"/>
      </w:pPr>
      <w:r>
        <w:t xml:space="preserve">    public override void SetPropertyValues(</w:t>
      </w:r>
      <w:r>
        <w:sym w:font="Wingdings" w:char="F0C3"/>
      </w:r>
    </w:p>
    <w:p w:rsidR="001632D4" w:rsidRDefault="001632D4" w:rsidP="001632D4">
      <w:pPr>
        <w:pStyle w:val="Code"/>
      </w:pPr>
      <w:r>
        <w:t xml:space="preserve">           System.Configuration.SettingsContext context, </w:t>
      </w:r>
      <w:r>
        <w:sym w:font="Wingdings" w:char="F0C3"/>
      </w:r>
    </w:p>
    <w:p w:rsidR="001632D4" w:rsidRDefault="001632D4" w:rsidP="001632D4">
      <w:pPr>
        <w:pStyle w:val="Code"/>
      </w:pPr>
      <w:r>
        <w:t xml:space="preserve">           System.Configuration.SettingsPropertyValueCollection collection)</w:t>
      </w:r>
    </w:p>
    <w:p w:rsidR="001632D4" w:rsidRDefault="001632D4" w:rsidP="001632D4">
      <w:pPr>
        <w:pStyle w:val="Code"/>
      </w:pPr>
      <w:r>
        <w:t xml:space="preserve">    {</w:t>
      </w:r>
    </w:p>
    <w:p w:rsidR="001632D4" w:rsidRDefault="001632D4" w:rsidP="001632D4">
      <w:pPr>
        <w:pStyle w:val="Code"/>
      </w:pPr>
      <w:r>
        <w:t xml:space="preserve">      string username = context["UserName"] as string;</w:t>
      </w:r>
    </w:p>
    <w:p w:rsidR="001632D4" w:rsidRDefault="001632D4" w:rsidP="001632D4">
      <w:pPr>
        <w:pStyle w:val="Code"/>
      </w:pPr>
      <w:r>
        <w:t xml:space="preserve">      bool userIsAuthenticated = (bool)context["IsAuthenticated"];</w:t>
      </w:r>
    </w:p>
    <w:p w:rsidR="001632D4" w:rsidRDefault="001632D4" w:rsidP="001632D4">
      <w:pPr>
        <w:pStyle w:val="Code"/>
      </w:pPr>
      <w:r>
        <w:t xml:space="preserve">      // If no username is specified, or if no properties are to be saved, exit</w:t>
      </w:r>
    </w:p>
    <w:p w:rsidR="001632D4" w:rsidRDefault="001632D4" w:rsidP="001632D4">
      <w:pPr>
        <w:pStyle w:val="Code"/>
      </w:pPr>
      <w:r>
        <w:t xml:space="preserve">      if (string.IsNullOrEmpty(username) || collection.Count == 0)</w:t>
      </w:r>
    </w:p>
    <w:p w:rsidR="001632D4" w:rsidRDefault="001632D4" w:rsidP="001632D4">
      <w:pPr>
        <w:pStyle w:val="Code"/>
      </w:pPr>
      <w:r>
        <w:t xml:space="preserve">        return;</w:t>
      </w:r>
    </w:p>
    <w:p w:rsidR="001632D4" w:rsidRDefault="001632D4" w:rsidP="001632D4">
      <w:pPr>
        <w:pStyle w:val="Code"/>
      </w:pPr>
    </w:p>
    <w:p w:rsidR="001632D4" w:rsidRDefault="001632D4" w:rsidP="001632D4">
      <w:pPr>
        <w:pStyle w:val="Code"/>
      </w:pPr>
      <w:r>
        <w:t xml:space="preserve">      if (!ExistsDirtyProperty(collection))</w:t>
      </w:r>
    </w:p>
    <w:p w:rsidR="001632D4" w:rsidRDefault="001632D4" w:rsidP="001632D4">
      <w:pPr>
        <w:pStyle w:val="Code"/>
      </w:pPr>
      <w:r>
        <w:t xml:space="preserve">        return;</w:t>
      </w:r>
    </w:p>
    <w:p w:rsidR="001632D4" w:rsidRDefault="001632D4" w:rsidP="001632D4">
      <w:pPr>
        <w:pStyle w:val="Code"/>
      </w:pPr>
    </w:p>
    <w:p w:rsidR="001632D4" w:rsidRPr="006B74D6" w:rsidRDefault="001632D4" w:rsidP="001632D4">
      <w:pPr>
        <w:pStyle w:val="Code"/>
      </w:pPr>
      <w:r w:rsidRPr="006B74D6">
        <w:t xml:space="preserve">      </w:t>
      </w:r>
      <w:r w:rsidRPr="00333117">
        <w:t>XDocument xProfiles = XDocument.Load(ProfileFilePath);</w:t>
      </w:r>
    </w:p>
    <w:p w:rsidR="001632D4" w:rsidRDefault="001632D4" w:rsidP="001632D4">
      <w:pPr>
        <w:pStyle w:val="Code"/>
      </w:pPr>
      <w:r w:rsidRPr="006B74D6">
        <w:rPr>
          <w:rFonts w:ascii="Times New Roman" w:hAnsi="Times New Roman"/>
          <w:noProof w:val="0"/>
          <w:sz w:val="24"/>
        </w:rPr>
        <w:t xml:space="preserve">      </w:t>
      </w:r>
      <w:r>
        <w:t>// check elements</w:t>
      </w:r>
    </w:p>
    <w:p w:rsidR="001632D4" w:rsidRDefault="001632D4" w:rsidP="001632D4">
      <w:pPr>
        <w:pStyle w:val="Code"/>
      </w:pPr>
      <w:r>
        <w:t xml:space="preserve">      var xProf = (from p in xProfiles.Root.Elements() </w:t>
      </w:r>
      <w:r>
        <w:sym w:font="Wingdings" w:char="F0C3"/>
      </w:r>
      <w:r>
        <w:t xml:space="preserve"> </w:t>
      </w:r>
    </w:p>
    <w:p w:rsidR="001632D4" w:rsidRDefault="001632D4" w:rsidP="001632D4">
      <w:pPr>
        <w:pStyle w:val="Code"/>
      </w:pPr>
      <w:r>
        <w:t xml:space="preserve">                   where p.Attribute("UserName").Value.Equals(username) </w:t>
      </w:r>
      <w:r>
        <w:sym w:font="Wingdings" w:char="F0C3"/>
      </w:r>
    </w:p>
    <w:p w:rsidR="001632D4" w:rsidRDefault="001632D4" w:rsidP="001632D4">
      <w:pPr>
        <w:pStyle w:val="Code"/>
      </w:pPr>
      <w:r>
        <w:t xml:space="preserve">                   select p).FirstOrDefault();</w:t>
      </w:r>
    </w:p>
    <w:p w:rsidR="001632D4" w:rsidRDefault="001632D4" w:rsidP="001632D4">
      <w:pPr>
        <w:pStyle w:val="Code"/>
      </w:pPr>
      <w:r>
        <w:t xml:space="preserve">      if (xProf == null)</w:t>
      </w:r>
    </w:p>
    <w:p w:rsidR="001632D4" w:rsidRDefault="001632D4" w:rsidP="001632D4">
      <w:pPr>
        <w:pStyle w:val="Code"/>
      </w:pPr>
      <w:r>
        <w:t xml:space="preserve">      {</w:t>
      </w:r>
    </w:p>
    <w:p w:rsidR="001632D4" w:rsidRDefault="001632D4" w:rsidP="001632D4">
      <w:pPr>
        <w:pStyle w:val="Code"/>
      </w:pPr>
      <w:r>
        <w:t xml:space="preserve">        // Add a default empty profile</w:t>
      </w:r>
    </w:p>
    <w:p w:rsidR="001632D4" w:rsidRDefault="001632D4" w:rsidP="001632D4">
      <w:pPr>
        <w:pStyle w:val="Code"/>
      </w:pPr>
      <w:r>
        <w:t xml:space="preserve">        xProf = new XElement("Profile", new XAttribute("UserName", username));</w:t>
      </w:r>
    </w:p>
    <w:p w:rsidR="001632D4" w:rsidRDefault="001632D4" w:rsidP="001632D4">
      <w:pPr>
        <w:pStyle w:val="Code"/>
      </w:pPr>
      <w:r>
        <w:t xml:space="preserve">        xProfiles.Root.Add(xProf);</w:t>
      </w:r>
    </w:p>
    <w:p w:rsidR="001632D4" w:rsidRDefault="001632D4" w:rsidP="001632D4">
      <w:pPr>
        <w:pStyle w:val="Code"/>
      </w:pPr>
      <w:r>
        <w:t xml:space="preserve">        xProfiles.Save(ProfileFilePath);</w:t>
      </w:r>
    </w:p>
    <w:p w:rsidR="001632D4" w:rsidRDefault="001632D4" w:rsidP="001632D4">
      <w:pPr>
        <w:pStyle w:val="Code"/>
      </w:pPr>
      <w:r>
        <w:t xml:space="preserve">      }</w:t>
      </w:r>
    </w:p>
    <w:p w:rsidR="001632D4" w:rsidRDefault="001632D4" w:rsidP="001632D4">
      <w:pPr>
        <w:pStyle w:val="Code"/>
      </w:pPr>
      <w:r>
        <w:t xml:space="preserve">      // assure empty element as write everything back</w:t>
      </w:r>
    </w:p>
    <w:p w:rsidR="001632D4" w:rsidRDefault="001632D4" w:rsidP="001632D4">
      <w:pPr>
        <w:pStyle w:val="Code"/>
      </w:pPr>
      <w:r>
        <w:t xml:space="preserve">      xProf.RemoveNodes();</w:t>
      </w:r>
    </w:p>
    <w:p w:rsidR="001632D4" w:rsidRDefault="001632D4" w:rsidP="001632D4">
      <w:pPr>
        <w:pStyle w:val="Code"/>
      </w:pPr>
      <w:r>
        <w:t xml:space="preserve">      foreach (SettingsPropertyValue setting in collection)</w:t>
      </w:r>
    </w:p>
    <w:p w:rsidR="001632D4" w:rsidRDefault="001632D4" w:rsidP="001632D4">
      <w:pPr>
        <w:pStyle w:val="Code"/>
      </w:pPr>
      <w:r>
        <w:t xml:space="preserve">      {</w:t>
      </w:r>
    </w:p>
    <w:p w:rsidR="001632D4" w:rsidRDefault="001632D4" w:rsidP="001632D4">
      <w:pPr>
        <w:pStyle w:val="Code"/>
      </w:pPr>
      <w:r>
        <w:t xml:space="preserve">        // If the user is not authenticated and the property does </w:t>
      </w:r>
    </w:p>
    <w:p w:rsidR="001632D4" w:rsidRDefault="001632D4" w:rsidP="001632D4">
      <w:pPr>
        <w:pStyle w:val="Code"/>
      </w:pPr>
      <w:r>
        <w:t xml:space="preserve">        // not allow anonymous access, skip serializing it</w:t>
      </w:r>
    </w:p>
    <w:p w:rsidR="001632D4" w:rsidRDefault="001632D4" w:rsidP="001632D4">
      <w:pPr>
        <w:pStyle w:val="Code"/>
      </w:pPr>
      <w:r>
        <w:t xml:space="preserve">        if (!userIsAuthenticated &amp;&amp; </w:t>
      </w:r>
      <w:r>
        <w:sym w:font="Wingdings" w:char="F0C3"/>
      </w:r>
    </w:p>
    <w:p w:rsidR="001632D4" w:rsidRDefault="001632D4" w:rsidP="001632D4">
      <w:pPr>
        <w:pStyle w:val="Code"/>
      </w:pPr>
      <w:r>
        <w:t xml:space="preserve">            !(bool)setting.Property.Attributes["AllowAnonymous"])</w:t>
      </w:r>
    </w:p>
    <w:p w:rsidR="001632D4" w:rsidRDefault="001632D4" w:rsidP="001632D4">
      <w:pPr>
        <w:pStyle w:val="Code"/>
      </w:pPr>
      <w:r>
        <w:t xml:space="preserve">          continue;</w:t>
      </w:r>
    </w:p>
    <w:p w:rsidR="001632D4" w:rsidRDefault="001632D4" w:rsidP="001632D4">
      <w:pPr>
        <w:pStyle w:val="Code"/>
      </w:pPr>
    </w:p>
    <w:p w:rsidR="001632D4" w:rsidRDefault="001632D4" w:rsidP="001632D4">
      <w:pPr>
        <w:pStyle w:val="Code"/>
      </w:pPr>
      <w:r>
        <w:t xml:space="preserve">        // Skip the current property if it's not dirty and is currently </w:t>
      </w:r>
    </w:p>
    <w:p w:rsidR="001632D4" w:rsidRDefault="001632D4" w:rsidP="001632D4">
      <w:pPr>
        <w:pStyle w:val="Code"/>
      </w:pPr>
      <w:r>
        <w:t xml:space="preserve">        // assigned its default value</w:t>
      </w:r>
    </w:p>
    <w:p w:rsidR="001632D4" w:rsidRDefault="001632D4" w:rsidP="001632D4">
      <w:pPr>
        <w:pStyle w:val="Code"/>
      </w:pPr>
      <w:r>
        <w:lastRenderedPageBreak/>
        <w:t xml:space="preserve">        if (!setting.IsDirty &amp;&amp; setting.UsingDefaultValue)</w:t>
      </w:r>
    </w:p>
    <w:p w:rsidR="001632D4" w:rsidRDefault="001632D4" w:rsidP="001632D4">
      <w:pPr>
        <w:pStyle w:val="Code"/>
      </w:pPr>
      <w:r>
        <w:t xml:space="preserve">          continue;</w:t>
      </w:r>
    </w:p>
    <w:p w:rsidR="001632D4" w:rsidRDefault="001632D4" w:rsidP="001632D4">
      <w:pPr>
        <w:pStyle w:val="Code"/>
      </w:pPr>
    </w:p>
    <w:p w:rsidR="001632D4" w:rsidRDefault="001632D4" w:rsidP="001632D4">
      <w:pPr>
        <w:pStyle w:val="Code"/>
      </w:pPr>
      <w:r>
        <w:t xml:space="preserve">        // Serialize data based on property's SerializeAs type</w:t>
      </w:r>
    </w:p>
    <w:p w:rsidR="001632D4" w:rsidRDefault="001632D4" w:rsidP="001632D4">
      <w:pPr>
        <w:pStyle w:val="Code"/>
      </w:pPr>
      <w:r>
        <w:t xml:space="preserve">        switch (setting.Property.SerializeAs)</w:t>
      </w:r>
    </w:p>
    <w:p w:rsidR="001632D4" w:rsidRDefault="001632D4" w:rsidP="001632D4">
      <w:pPr>
        <w:pStyle w:val="Code"/>
      </w:pPr>
      <w:r>
        <w:t xml:space="preserve">        {</w:t>
      </w:r>
    </w:p>
    <w:p w:rsidR="001632D4" w:rsidRDefault="001632D4" w:rsidP="001632D4">
      <w:pPr>
        <w:pStyle w:val="Code"/>
      </w:pPr>
      <w:r>
        <w:t xml:space="preserve">          case SettingsSerializeAs.String:</w:t>
      </w:r>
    </w:p>
    <w:p w:rsidR="001632D4" w:rsidRDefault="001632D4" w:rsidP="001632D4">
      <w:pPr>
        <w:pStyle w:val="Code"/>
      </w:pPr>
      <w:r>
        <w:t xml:space="preserve">            xProf.Add(new XElement(</w:t>
      </w:r>
      <w:r>
        <w:sym w:font="Wingdings" w:char="F0C3"/>
      </w:r>
    </w:p>
    <w:p w:rsidR="001632D4" w:rsidRDefault="001632D4" w:rsidP="001632D4">
      <w:pPr>
        <w:pStyle w:val="Code"/>
      </w:pPr>
      <w:r>
        <w:t xml:space="preserve">              setting.Name, </w:t>
      </w:r>
      <w:r>
        <w:sym w:font="Wingdings" w:char="F0C3"/>
      </w:r>
    </w:p>
    <w:p w:rsidR="001632D4" w:rsidRDefault="001632D4" w:rsidP="001632D4">
      <w:pPr>
        <w:pStyle w:val="Code"/>
      </w:pPr>
      <w:r>
        <w:t xml:space="preserve">              Convert.ToString(setting.SerializedValue),</w:t>
      </w:r>
      <w:r w:rsidRPr="002C03B5">
        <w:t xml:space="preserve"> </w:t>
      </w:r>
      <w:r>
        <w:sym w:font="Wingdings" w:char="F0C3"/>
      </w:r>
    </w:p>
    <w:p w:rsidR="001632D4" w:rsidRDefault="001632D4" w:rsidP="001632D4">
      <w:pPr>
        <w:pStyle w:val="Code"/>
      </w:pPr>
      <w:r>
        <w:t xml:space="preserve">              new XAttribute("serializedAs", setting.Property.SerializeAs)));</w:t>
      </w:r>
    </w:p>
    <w:p w:rsidR="001632D4" w:rsidRDefault="001632D4" w:rsidP="001632D4">
      <w:pPr>
        <w:pStyle w:val="Code"/>
      </w:pPr>
      <w:r>
        <w:t xml:space="preserve">            break;</w:t>
      </w:r>
    </w:p>
    <w:p w:rsidR="001632D4" w:rsidRDefault="001632D4" w:rsidP="001632D4">
      <w:pPr>
        <w:pStyle w:val="Code"/>
      </w:pPr>
      <w:r>
        <w:t xml:space="preserve">          case SettingsSerializeAs.Xml:</w:t>
      </w:r>
    </w:p>
    <w:p w:rsidR="001632D4" w:rsidRDefault="001632D4" w:rsidP="001632D4">
      <w:pPr>
        <w:pStyle w:val="Code"/>
      </w:pPr>
      <w:r>
        <w:t xml:space="preserve">            // instead of XML we ask the default converter</w:t>
      </w:r>
    </w:p>
    <w:p w:rsidR="001632D4" w:rsidRDefault="001632D4" w:rsidP="001632D4">
      <w:pPr>
        <w:pStyle w:val="Code"/>
      </w:pPr>
      <w:r>
        <w:t xml:space="preserve">            TypeConverter converter = TypeDescriptor.GetConverter(</w:t>
      </w:r>
      <w:r>
        <w:sym w:font="Wingdings" w:char="F0C3"/>
      </w:r>
    </w:p>
    <w:p w:rsidR="001632D4" w:rsidRDefault="001632D4" w:rsidP="001632D4">
      <w:pPr>
        <w:pStyle w:val="Code"/>
      </w:pPr>
      <w:r>
        <w:t xml:space="preserve">                                      setting.Property.PropertyType);            </w:t>
      </w:r>
    </w:p>
    <w:p w:rsidR="001632D4" w:rsidRDefault="001632D4" w:rsidP="001632D4">
      <w:pPr>
        <w:pStyle w:val="Code"/>
      </w:pPr>
      <w:r>
        <w:t xml:space="preserve">            string data = converter.ConvertToString(setting.PropertyValue);</w:t>
      </w:r>
    </w:p>
    <w:p w:rsidR="001632D4" w:rsidRDefault="001632D4" w:rsidP="001632D4">
      <w:pPr>
        <w:pStyle w:val="Code"/>
      </w:pPr>
      <w:r>
        <w:t xml:space="preserve">            xProf.Add(new XElement(</w:t>
      </w:r>
      <w:r>
        <w:sym w:font="Wingdings" w:char="F0C3"/>
      </w:r>
    </w:p>
    <w:p w:rsidR="001632D4" w:rsidRDefault="001632D4" w:rsidP="001632D4">
      <w:pPr>
        <w:pStyle w:val="Code"/>
      </w:pPr>
      <w:r>
        <w:t xml:space="preserve">              setting.Name, </w:t>
      </w:r>
      <w:r>
        <w:sym w:font="Wingdings" w:char="F0C3"/>
      </w:r>
    </w:p>
    <w:p w:rsidR="001632D4" w:rsidRDefault="001632D4" w:rsidP="001632D4">
      <w:pPr>
        <w:pStyle w:val="Code"/>
      </w:pPr>
      <w:r>
        <w:t xml:space="preserve">              data,</w:t>
      </w:r>
      <w:r w:rsidRPr="002C03B5">
        <w:t xml:space="preserve"> </w:t>
      </w:r>
      <w:r>
        <w:sym w:font="Wingdings" w:char="F0C3"/>
      </w:r>
    </w:p>
    <w:p w:rsidR="001632D4" w:rsidRDefault="001632D4" w:rsidP="001632D4">
      <w:pPr>
        <w:pStyle w:val="Code"/>
      </w:pPr>
      <w:r>
        <w:t xml:space="preserve">              new XAttribute("serializedAs", setting.Property.SerializeAs),</w:t>
      </w:r>
      <w:r w:rsidRPr="002C03B5">
        <w:t xml:space="preserve"> </w:t>
      </w:r>
      <w:r>
        <w:sym w:font="Wingdings" w:char="F0C3"/>
      </w:r>
    </w:p>
    <w:p w:rsidR="001632D4" w:rsidRDefault="001632D4" w:rsidP="001632D4">
      <w:pPr>
        <w:pStyle w:val="Code"/>
      </w:pPr>
      <w:r>
        <w:t xml:space="preserve">              new XAttribute("typeConverter", converter.GetType().AssemblyQualifiedName)));</w:t>
      </w:r>
    </w:p>
    <w:p w:rsidR="001632D4" w:rsidRDefault="001632D4" w:rsidP="001632D4">
      <w:pPr>
        <w:pStyle w:val="Code"/>
      </w:pPr>
      <w:r>
        <w:t xml:space="preserve">            break;</w:t>
      </w:r>
    </w:p>
    <w:p w:rsidR="001632D4" w:rsidRDefault="001632D4" w:rsidP="001632D4">
      <w:pPr>
        <w:pStyle w:val="Code"/>
      </w:pPr>
      <w:r>
        <w:t xml:space="preserve">          case SettingsSerializeAs.Binary:</w:t>
      </w:r>
    </w:p>
    <w:p w:rsidR="001632D4" w:rsidRDefault="001632D4" w:rsidP="001632D4">
      <w:pPr>
        <w:pStyle w:val="Code"/>
      </w:pPr>
      <w:r>
        <w:t xml:space="preserve">            // encode the binary data using base64 encoding</w:t>
      </w:r>
    </w:p>
    <w:p w:rsidR="001632D4" w:rsidRDefault="001632D4" w:rsidP="001632D4">
      <w:pPr>
        <w:pStyle w:val="Code"/>
      </w:pPr>
      <w:r>
        <w:t xml:space="preserve">            string encodedBinaryData = Convert.ToBase64String(setting.SerializedValue as byte[]);</w:t>
      </w:r>
    </w:p>
    <w:p w:rsidR="001632D4" w:rsidRDefault="001632D4" w:rsidP="001632D4">
      <w:pPr>
        <w:pStyle w:val="Code"/>
      </w:pPr>
      <w:r>
        <w:t xml:space="preserve">            xProf.Add(new XElement(</w:t>
      </w:r>
      <w:r>
        <w:sym w:font="Wingdings" w:char="F0C3"/>
      </w:r>
    </w:p>
    <w:p w:rsidR="001632D4" w:rsidRDefault="001632D4" w:rsidP="001632D4">
      <w:pPr>
        <w:pStyle w:val="Code"/>
      </w:pPr>
      <w:r>
        <w:t xml:space="preserve">              setting.Name, </w:t>
      </w:r>
      <w:r>
        <w:sym w:font="Wingdings" w:char="F0C3"/>
      </w:r>
    </w:p>
    <w:p w:rsidR="001632D4" w:rsidRDefault="001632D4" w:rsidP="001632D4">
      <w:pPr>
        <w:pStyle w:val="Code"/>
      </w:pPr>
      <w:r>
        <w:t xml:space="preserve">              new XCData(encodedBinaryData), </w:t>
      </w:r>
      <w:r>
        <w:sym w:font="Wingdings" w:char="F0C3"/>
      </w:r>
    </w:p>
    <w:p w:rsidR="001632D4" w:rsidRDefault="001632D4" w:rsidP="001632D4">
      <w:pPr>
        <w:pStyle w:val="Code"/>
      </w:pPr>
      <w:r>
        <w:t xml:space="preserve">              new XAttribute("serializedAs", setting.Property.SerializeAs)));</w:t>
      </w:r>
    </w:p>
    <w:p w:rsidR="001632D4" w:rsidRDefault="001632D4" w:rsidP="001632D4">
      <w:pPr>
        <w:pStyle w:val="Code"/>
      </w:pPr>
      <w:r>
        <w:t xml:space="preserve">            break;</w:t>
      </w:r>
    </w:p>
    <w:p w:rsidR="001632D4" w:rsidRDefault="001632D4" w:rsidP="001632D4">
      <w:pPr>
        <w:pStyle w:val="Code"/>
      </w:pPr>
      <w:r>
        <w:t xml:space="preserve">          default:</w:t>
      </w:r>
    </w:p>
    <w:p w:rsidR="001632D4" w:rsidRDefault="001632D4" w:rsidP="001632D4">
      <w:pPr>
        <w:pStyle w:val="Code"/>
      </w:pPr>
      <w:r>
        <w:t xml:space="preserve">            // unknown serialize type!</w:t>
      </w:r>
    </w:p>
    <w:p w:rsidR="001632D4" w:rsidRDefault="001632D4" w:rsidP="001632D4">
      <w:pPr>
        <w:pStyle w:val="Code"/>
      </w:pPr>
      <w:r>
        <w:t xml:space="preserve">            throw new ProviderException(string.Format("Invalid value for SerializeAs; expected String, Xml, or Binary, received {0}", System.Enum.GetName(setting.Property.SerializeAs.GetType(), setting.Property.SerializeAs)));</w:t>
      </w:r>
    </w:p>
    <w:p w:rsidR="001632D4" w:rsidRDefault="001632D4" w:rsidP="001632D4">
      <w:pPr>
        <w:pStyle w:val="Code"/>
      </w:pPr>
      <w:r>
        <w:t xml:space="preserve">        }</w:t>
      </w:r>
    </w:p>
    <w:p w:rsidR="001632D4" w:rsidRDefault="001632D4" w:rsidP="001632D4">
      <w:pPr>
        <w:pStyle w:val="Code"/>
      </w:pPr>
      <w:r>
        <w:t xml:space="preserve">      }</w:t>
      </w:r>
    </w:p>
    <w:p w:rsidR="001632D4" w:rsidRDefault="001632D4" w:rsidP="001632D4">
      <w:pPr>
        <w:pStyle w:val="Code"/>
      </w:pPr>
      <w:r>
        <w:t xml:space="preserve">      xProfiles.Save(ProfileFilePath);</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protected virtual string ProfileFilePath</w:t>
      </w:r>
    </w:p>
    <w:p w:rsidR="001632D4" w:rsidRDefault="001632D4" w:rsidP="001632D4">
      <w:pPr>
        <w:pStyle w:val="Code"/>
      </w:pPr>
      <w:r>
        <w:t xml:space="preserve">    {</w:t>
      </w:r>
    </w:p>
    <w:p w:rsidR="001632D4" w:rsidRDefault="001632D4" w:rsidP="001632D4">
      <w:pPr>
        <w:pStyle w:val="Code"/>
      </w:pPr>
      <w:r>
        <w:t xml:space="preserve">      get</w:t>
      </w:r>
    </w:p>
    <w:p w:rsidR="001632D4" w:rsidRDefault="001632D4" w:rsidP="001632D4">
      <w:pPr>
        <w:pStyle w:val="Code"/>
      </w:pPr>
      <w:r>
        <w:t xml:space="preserve">      {</w:t>
      </w:r>
    </w:p>
    <w:p w:rsidR="001632D4" w:rsidRDefault="001632D4" w:rsidP="001632D4">
      <w:pPr>
        <w:pStyle w:val="Code"/>
      </w:pPr>
      <w:r>
        <w:t xml:space="preserve">        return Path.Combine(HttpContext.Current.Server.MapPath(DATAPATH), </w:t>
      </w:r>
      <w:r>
        <w:sym w:font="Wingdings" w:char="F0C3"/>
      </w:r>
    </w:p>
    <w:p w:rsidR="001632D4" w:rsidRDefault="001632D4" w:rsidP="001632D4">
      <w:pPr>
        <w:pStyle w:val="Code"/>
      </w:pPr>
      <w:r>
        <w:t xml:space="preserve">                            "Profiles.xml");</w:t>
      </w:r>
    </w:p>
    <w:p w:rsidR="001632D4" w:rsidRDefault="001632D4" w:rsidP="001632D4">
      <w:pPr>
        <w:pStyle w:val="Code"/>
      </w:pPr>
      <w:r>
        <w:t xml:space="preserve">      }</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protected virtual bool ExistsDirtyProperty(</w:t>
      </w:r>
      <w:r>
        <w:sym w:font="Wingdings" w:char="F0C3"/>
      </w:r>
    </w:p>
    <w:p w:rsidR="001632D4" w:rsidRDefault="001632D4" w:rsidP="001632D4">
      <w:pPr>
        <w:pStyle w:val="Code"/>
      </w:pPr>
      <w:r>
        <w:t xml:space="preserve">         System.Configuration.SettingsPropertyValueCollection collection)</w:t>
      </w:r>
    </w:p>
    <w:p w:rsidR="001632D4" w:rsidRDefault="001632D4" w:rsidP="001632D4">
      <w:pPr>
        <w:pStyle w:val="Code"/>
      </w:pPr>
      <w:r>
        <w:lastRenderedPageBreak/>
        <w:t xml:space="preserve">    {</w:t>
      </w:r>
    </w:p>
    <w:p w:rsidR="001632D4" w:rsidRDefault="001632D4" w:rsidP="001632D4">
      <w:pPr>
        <w:pStyle w:val="Code"/>
      </w:pPr>
      <w:r>
        <w:t xml:space="preserve">      foreach (SettingsPropertyValue setting in collection)</w:t>
      </w:r>
    </w:p>
    <w:p w:rsidR="001632D4" w:rsidRDefault="001632D4" w:rsidP="001632D4">
      <w:pPr>
        <w:pStyle w:val="Code"/>
      </w:pPr>
      <w:r>
        <w:t xml:space="preserve">        if (setting.IsDirty)</w:t>
      </w:r>
    </w:p>
    <w:p w:rsidR="001632D4" w:rsidRDefault="001632D4" w:rsidP="001632D4">
      <w:pPr>
        <w:pStyle w:val="Code"/>
      </w:pPr>
      <w:r>
        <w:t xml:space="preserve">          return true;</w:t>
      </w:r>
    </w:p>
    <w:p w:rsidR="001632D4" w:rsidRDefault="001632D4" w:rsidP="001632D4">
      <w:pPr>
        <w:pStyle w:val="Code"/>
      </w:pPr>
    </w:p>
    <w:p w:rsidR="001632D4" w:rsidRDefault="001632D4" w:rsidP="001632D4">
      <w:pPr>
        <w:pStyle w:val="Code"/>
      </w:pPr>
      <w:r>
        <w:t xml:space="preserve">      // If we reach here, none are dirty</w:t>
      </w:r>
    </w:p>
    <w:p w:rsidR="001632D4" w:rsidRDefault="001632D4" w:rsidP="001632D4">
      <w:pPr>
        <w:pStyle w:val="Code"/>
      </w:pPr>
      <w:r>
        <w:t xml:space="preserve">      return false;</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int DeleteInactiveProfiles(</w:t>
      </w:r>
      <w:r>
        <w:sym w:font="Wingdings" w:char="F0C3"/>
      </w:r>
    </w:p>
    <w:p w:rsidR="001632D4" w:rsidRDefault="001632D4" w:rsidP="001632D4">
      <w:pPr>
        <w:pStyle w:val="Code"/>
      </w:pPr>
      <w:r>
        <w:t xml:space="preserve">            ProfileAuthenticationOption authenticationOption, </w:t>
      </w:r>
      <w:r>
        <w:sym w:font="Wingdings" w:char="F0C3"/>
      </w:r>
    </w:p>
    <w:p w:rsidR="001632D4" w:rsidRDefault="001632D4" w:rsidP="001632D4">
      <w:pPr>
        <w:pStyle w:val="Code"/>
      </w:pPr>
      <w:r>
        <w:t xml:space="preserve">            DateTime userInactiveSinceDate)</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int DeleteProfiles(string[] usernames)</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int DeleteProfiles(ProfileInfoCollection profiles)</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ProfileInfoCollection FindInactiveProfilesByUserName(</w:t>
      </w:r>
      <w:r>
        <w:sym w:font="Wingdings" w:char="F0C3"/>
      </w:r>
    </w:p>
    <w:p w:rsidR="001632D4" w:rsidRDefault="001632D4" w:rsidP="001632D4">
      <w:pPr>
        <w:pStyle w:val="Code"/>
      </w:pPr>
      <w:r>
        <w:t xml:space="preserve">         ProfileAuthenticationOption authenticationOption, </w:t>
      </w:r>
      <w:r>
        <w:sym w:font="Wingdings" w:char="F0C3"/>
      </w:r>
    </w:p>
    <w:p w:rsidR="001632D4" w:rsidRDefault="001632D4" w:rsidP="001632D4">
      <w:pPr>
        <w:pStyle w:val="Code"/>
      </w:pPr>
      <w:r>
        <w:t xml:space="preserve">         string usernameToMatch, </w:t>
      </w:r>
      <w:r>
        <w:sym w:font="Wingdings" w:char="F0C3"/>
      </w:r>
    </w:p>
    <w:p w:rsidR="001632D4" w:rsidRDefault="001632D4" w:rsidP="001632D4">
      <w:pPr>
        <w:pStyle w:val="Code"/>
      </w:pPr>
      <w:r>
        <w:t xml:space="preserve">         DateTime userInactiveSinceDate, </w:t>
      </w:r>
      <w:r>
        <w:sym w:font="Wingdings" w:char="F0C3"/>
      </w:r>
    </w:p>
    <w:p w:rsidR="001632D4" w:rsidRDefault="001632D4" w:rsidP="001632D4">
      <w:pPr>
        <w:pStyle w:val="Code"/>
      </w:pPr>
      <w:r>
        <w:t xml:space="preserve">         int pageIndex, int pageSize, out int totalRecords)</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ProfileInfoCollection FindProfilesByUserName(</w:t>
      </w:r>
      <w:r>
        <w:sym w:font="Wingdings" w:char="F0C3"/>
      </w:r>
    </w:p>
    <w:p w:rsidR="001632D4" w:rsidRDefault="001632D4" w:rsidP="001632D4">
      <w:pPr>
        <w:pStyle w:val="Code"/>
      </w:pPr>
      <w:r>
        <w:t xml:space="preserve">         ProfileAuthenticationOption authenticationOption, </w:t>
      </w:r>
      <w:r>
        <w:sym w:font="Wingdings" w:char="F0C3"/>
      </w:r>
    </w:p>
    <w:p w:rsidR="001632D4" w:rsidRDefault="001632D4" w:rsidP="001632D4">
      <w:pPr>
        <w:pStyle w:val="Code"/>
      </w:pPr>
      <w:r>
        <w:t xml:space="preserve">         string usernameToMatch, int pageIndex, int pageSize, out int totalRecords)</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ProfileInfoCollection GetAllInactiveProfiles(</w:t>
      </w:r>
      <w:r>
        <w:sym w:font="Wingdings" w:char="F0C3"/>
      </w:r>
    </w:p>
    <w:p w:rsidR="001632D4" w:rsidRDefault="001632D4" w:rsidP="001632D4">
      <w:pPr>
        <w:pStyle w:val="Code"/>
      </w:pPr>
      <w:r>
        <w:t xml:space="preserve">         ProfileAuthenticationOption authenticationOption, </w:t>
      </w:r>
      <w:r>
        <w:sym w:font="Wingdings" w:char="F0C3"/>
      </w:r>
    </w:p>
    <w:p w:rsidR="001632D4" w:rsidRDefault="001632D4" w:rsidP="001632D4">
      <w:pPr>
        <w:pStyle w:val="Code"/>
      </w:pPr>
      <w:r>
        <w:t xml:space="preserve">         DateTime userInactiveSinceDate, int pageIndex, </w:t>
      </w:r>
      <w:r>
        <w:sym w:font="Wingdings" w:char="F0C3"/>
      </w:r>
    </w:p>
    <w:p w:rsidR="001632D4" w:rsidRDefault="001632D4" w:rsidP="001632D4">
      <w:pPr>
        <w:pStyle w:val="Code"/>
      </w:pPr>
      <w:r>
        <w:t xml:space="preserve">         int pageSize, out int totalRecords)</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ProfileInfoCollection GetAllProfiles(</w:t>
      </w:r>
      <w:r>
        <w:sym w:font="Wingdings" w:char="F0C3"/>
      </w:r>
    </w:p>
    <w:p w:rsidR="001632D4" w:rsidRDefault="001632D4" w:rsidP="001632D4">
      <w:pPr>
        <w:pStyle w:val="Code"/>
      </w:pPr>
      <w:r>
        <w:t xml:space="preserve">         ProfileAuthenticationOption authenticationOption, </w:t>
      </w:r>
      <w:r>
        <w:sym w:font="Wingdings" w:char="F0C3"/>
      </w:r>
    </w:p>
    <w:p w:rsidR="001632D4" w:rsidRDefault="001632D4" w:rsidP="001632D4">
      <w:pPr>
        <w:pStyle w:val="Code"/>
      </w:pPr>
      <w:r>
        <w:lastRenderedPageBreak/>
        <w:t xml:space="preserve">         int pageIndex, int pageSize, out int totalRecords)</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public override int GetNumberOfInactiveProfiles(</w:t>
      </w:r>
      <w:r>
        <w:sym w:font="Wingdings" w:char="F0C3"/>
      </w:r>
    </w:p>
    <w:p w:rsidR="001632D4" w:rsidRDefault="001632D4" w:rsidP="001632D4">
      <w:pPr>
        <w:pStyle w:val="Code"/>
      </w:pPr>
      <w:r>
        <w:t xml:space="preserve">        ProfileAuthenticationOption authenticationOption, </w:t>
      </w:r>
      <w:r>
        <w:sym w:font="Wingdings" w:char="F0C3"/>
      </w:r>
    </w:p>
    <w:p w:rsidR="001632D4" w:rsidRDefault="001632D4" w:rsidP="001632D4">
      <w:pPr>
        <w:pStyle w:val="Code"/>
      </w:pPr>
      <w:r>
        <w:t xml:space="preserve">        DateTime userInactiveSinceDate)</w:t>
      </w:r>
    </w:p>
    <w:p w:rsidR="001632D4" w:rsidRDefault="001632D4" w:rsidP="001632D4">
      <w:pPr>
        <w:pStyle w:val="Code"/>
      </w:pPr>
      <w:r>
        <w:t xml:space="preserve">    {</w:t>
      </w:r>
    </w:p>
    <w:p w:rsidR="001632D4" w:rsidRDefault="001632D4" w:rsidP="001632D4">
      <w:pPr>
        <w:pStyle w:val="Code"/>
      </w:pPr>
      <w:r>
        <w:t xml:space="preserve">      throw new Exception("The method or operation is not implemented.");</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w:t>
      </w:r>
    </w:p>
    <w:p w:rsidR="001632D4" w:rsidRPr="0022766B" w:rsidRDefault="001632D4" w:rsidP="001632D4">
      <w:pPr>
        <w:pStyle w:val="CodeLast"/>
      </w:pPr>
      <w:r>
        <w:t>}</w:t>
      </w:r>
    </w:p>
    <w:p w:rsidR="001632D4" w:rsidRDefault="001632D4" w:rsidP="001632D4">
      <w:pPr>
        <w:pStyle w:val="BodyTextCont"/>
      </w:pPr>
      <w:r>
        <w:t xml:space="preserve">The class has two principal methods, </w:t>
      </w:r>
      <w:proofErr w:type="spellStart"/>
      <w:r w:rsidRPr="002C03B5">
        <w:rPr>
          <w:rStyle w:val="CodeInline"/>
        </w:rPr>
        <w:t>GetPropertyValues</w:t>
      </w:r>
      <w:proofErr w:type="spellEnd"/>
      <w:r w:rsidRPr="002C03B5">
        <w:t xml:space="preserve"> and</w:t>
      </w:r>
      <w:r>
        <w:t xml:space="preserve"> </w:t>
      </w:r>
      <w:proofErr w:type="spellStart"/>
      <w:r w:rsidRPr="002C03B5">
        <w:rPr>
          <w:rStyle w:val="CodeInline"/>
        </w:rPr>
        <w:t>SetPropertyValues</w:t>
      </w:r>
      <w:proofErr w:type="spellEnd"/>
      <w:r>
        <w:t>, for retrieving and saving Profile settings</w:t>
      </w:r>
      <w:r w:rsidRPr="002C03B5">
        <w:t>.</w:t>
      </w:r>
      <w:r>
        <w:t xml:space="preserve"> The </w:t>
      </w:r>
      <w:proofErr w:type="spellStart"/>
      <w:r w:rsidRPr="002C03B5">
        <w:rPr>
          <w:rStyle w:val="CodeInline"/>
        </w:rPr>
        <w:t>GetPropertyValues</w:t>
      </w:r>
      <w:proofErr w:type="spellEnd"/>
      <w:r w:rsidRPr="002C03B5">
        <w:t xml:space="preserve"> </w:t>
      </w:r>
      <w:r>
        <w:t xml:space="preserve">method is called to obtain data from the Profile class. It then calls </w:t>
      </w:r>
      <w:proofErr w:type="spellStart"/>
      <w:r w:rsidRPr="002C03B5">
        <w:rPr>
          <w:rStyle w:val="CodeInline"/>
        </w:rPr>
        <w:t>GetUserProfile</w:t>
      </w:r>
      <w:proofErr w:type="spellEnd"/>
      <w:r>
        <w:t xml:space="preserve"> to read the specific Profile from the XML file. Within the </w:t>
      </w:r>
      <w:proofErr w:type="spellStart"/>
      <w:r w:rsidRPr="002C03B5">
        <w:rPr>
          <w:rStyle w:val="CodeInline"/>
        </w:rPr>
        <w:t>GetUserProfile</w:t>
      </w:r>
      <w:proofErr w:type="spellEnd"/>
      <w:r>
        <w:t xml:space="preserve"> method, a LINQ query retrieves the Profile. A loop reads each value and </w:t>
      </w:r>
      <w:proofErr w:type="spellStart"/>
      <w:r>
        <w:t>deserializes</w:t>
      </w:r>
      <w:proofErr w:type="spellEnd"/>
      <w:r>
        <w:t xml:space="preserve"> it depending on its settings. Binary data is saved in Base64 encoded format and protected within the </w:t>
      </w:r>
      <w:r w:rsidRPr="002C03B5">
        <w:rPr>
          <w:rStyle w:val="CodeInline"/>
        </w:rPr>
        <w:t>&lt;</w:t>
      </w:r>
      <w:proofErr w:type="gramStart"/>
      <w:r w:rsidRPr="002C03B5">
        <w:rPr>
          <w:rStyle w:val="CodeInline"/>
        </w:rPr>
        <w:t>!CDATA</w:t>
      </w:r>
      <w:proofErr w:type="gramEnd"/>
      <w:r w:rsidRPr="002C03B5">
        <w:rPr>
          <w:rStyle w:val="CodeInline"/>
        </w:rPr>
        <w:t>&gt;</w:t>
      </w:r>
      <w:r>
        <w:t xml:space="preserve"> section. The content node is cast to </w:t>
      </w:r>
      <w:proofErr w:type="spellStart"/>
      <w:r w:rsidRPr="002C03B5">
        <w:rPr>
          <w:rStyle w:val="CodeInline"/>
        </w:rPr>
        <w:t>Xcdata</w:t>
      </w:r>
      <w:proofErr w:type="spellEnd"/>
      <w:r>
        <w:t xml:space="preserve"> and string values are read directly. More complex types are treated as </w:t>
      </w:r>
      <w:proofErr w:type="spellStart"/>
      <w:r w:rsidRPr="002C03B5">
        <w:rPr>
          <w:rStyle w:val="CodeInline"/>
        </w:rPr>
        <w:t>ProviderSpecific</w:t>
      </w:r>
      <w:proofErr w:type="spellEnd"/>
      <w:r>
        <w:t xml:space="preserve">, which means that the provider is responsible for finding the right serialization. To support typical .NET types like </w:t>
      </w:r>
      <w:proofErr w:type="spellStart"/>
      <w:r w:rsidRPr="002C03B5">
        <w:rPr>
          <w:rStyle w:val="CodeInline"/>
        </w:rPr>
        <w:t>System.Drawing.Color</w:t>
      </w:r>
      <w:proofErr w:type="spellEnd"/>
      <w:r>
        <w:t xml:space="preserve">, without writing type specific code, the internal use type converter is used. This type converter usually supports the design time experience. For instance, to show colors within the </w:t>
      </w:r>
      <w:proofErr w:type="spellStart"/>
      <w:r w:rsidRPr="002C03B5">
        <w:rPr>
          <w:rStyle w:val="CodeInline"/>
        </w:rPr>
        <w:t>PropertyGrid</w:t>
      </w:r>
      <w:proofErr w:type="spellEnd"/>
      <w:r>
        <w:t xml:space="preserve"> control, a type converter is used. In this example, the type converter’s type is saved into the document and retrieved from the </w:t>
      </w:r>
      <w:proofErr w:type="spellStart"/>
      <w:r w:rsidRPr="002F4E06">
        <w:rPr>
          <w:rStyle w:val="CodeInline"/>
        </w:rPr>
        <w:t>typeConverter</w:t>
      </w:r>
      <w:proofErr w:type="spellEnd"/>
      <w:r>
        <w:t xml:space="preserve"> attribute. In the XML file, the fully qualified name is stored and used to create an instance of the converter. The converter provides a </w:t>
      </w:r>
      <w:proofErr w:type="spellStart"/>
      <w:r w:rsidRPr="002F4E06">
        <w:rPr>
          <w:rStyle w:val="CodeInline"/>
        </w:rPr>
        <w:t>ConvertFromString</w:t>
      </w:r>
      <w:proofErr w:type="spellEnd"/>
      <w:r>
        <w:t xml:space="preserve"> method, which converts from string format to the specified object.</w:t>
      </w:r>
    </w:p>
    <w:p w:rsidR="001632D4" w:rsidRDefault="001632D4" w:rsidP="001632D4">
      <w:pPr>
        <w:pStyle w:val="BodyTextCont"/>
      </w:pPr>
      <w:r>
        <w:t xml:space="preserve">The </w:t>
      </w:r>
      <w:proofErr w:type="spellStart"/>
      <w:r>
        <w:rPr>
          <w:rStyle w:val="CodeInline"/>
        </w:rPr>
        <w:t>S</w:t>
      </w:r>
      <w:r w:rsidRPr="002C03B5">
        <w:rPr>
          <w:rStyle w:val="CodeInline"/>
        </w:rPr>
        <w:t>etPropertyValues</w:t>
      </w:r>
      <w:proofErr w:type="spellEnd"/>
      <w:r w:rsidRPr="002C03B5">
        <w:t xml:space="preserve"> </w:t>
      </w:r>
      <w:r>
        <w:t xml:space="preserve">method reverses the whole process. Firstly, the same LINQ statement is used to retrieve the specific user’s section. If it doesn’t exist, an empty section is added. The collection of settings defined in the </w:t>
      </w:r>
      <w:proofErr w:type="spellStart"/>
      <w:r w:rsidRPr="002F4E06">
        <w:rPr>
          <w:i/>
        </w:rPr>
        <w:t>web.config</w:t>
      </w:r>
      <w:proofErr w:type="spellEnd"/>
      <w:r>
        <w:t xml:space="preserve"> file is used to assemble the current user’s Profile. Each setting’s “type” (as defined in the </w:t>
      </w:r>
      <w:proofErr w:type="spellStart"/>
      <w:r>
        <w:rPr>
          <w:i/>
        </w:rPr>
        <w:t>web.</w:t>
      </w:r>
      <w:r w:rsidRPr="00333117">
        <w:t>config</w:t>
      </w:r>
      <w:proofErr w:type="spellEnd"/>
      <w:r>
        <w:t xml:space="preserve">) is used to </w:t>
      </w:r>
      <w:r w:rsidRPr="006409DD">
        <w:t>obtain</w:t>
      </w:r>
      <w:r>
        <w:t xml:space="preserve"> the associated </w:t>
      </w:r>
      <w:proofErr w:type="spellStart"/>
      <w:r w:rsidRPr="002F4E06">
        <w:rPr>
          <w:rStyle w:val="CodeInline"/>
        </w:rPr>
        <w:t>TypeConverter</w:t>
      </w:r>
      <w:proofErr w:type="spellEnd"/>
      <w:r>
        <w:t xml:space="preserve"> object, whose </w:t>
      </w:r>
      <w:proofErr w:type="spellStart"/>
      <w:r w:rsidRPr="002F4E06">
        <w:rPr>
          <w:rStyle w:val="CodeInline"/>
        </w:rPr>
        <w:t>ConvertToString</w:t>
      </w:r>
      <w:proofErr w:type="spellEnd"/>
      <w:r>
        <w:t xml:space="preserve"> method serializes the setting’s value. If everything goes correctly, the XML fragment is saved in the XML file.</w:t>
      </w:r>
    </w:p>
    <w:p w:rsidR="001632D4" w:rsidRDefault="001632D4" w:rsidP="001632D4">
      <w:pPr>
        <w:pStyle w:val="NoteTipCaution"/>
      </w:pPr>
      <w:r>
        <w:t>Note:</w:t>
      </w:r>
      <w:r>
        <w:tab/>
        <w:t xml:space="preserve">This is a simplified scenario lacking error handling and multiuser support. It is only intended to show the construction of a custom provider and how to change the way the data is persisted. </w:t>
      </w:r>
    </w:p>
    <w:p w:rsidR="001632D4" w:rsidRDefault="001632D4" w:rsidP="001632D4">
      <w:pPr>
        <w:pStyle w:val="BodyTextCont"/>
      </w:pPr>
      <w:r>
        <w:t>The XML written using this code looks very simple:</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12</w:t>
      </w:r>
      <w:r w:rsidR="00481E3A">
        <w:fldChar w:fldCharType="end"/>
      </w:r>
      <w:r>
        <w:t>. XML that stores user Profile settings</w:t>
      </w:r>
    </w:p>
    <w:p w:rsidR="001632D4" w:rsidRDefault="001632D4" w:rsidP="001632D4">
      <w:pPr>
        <w:pStyle w:val="CodeFirst"/>
      </w:pPr>
      <w:r>
        <w:t>&lt;?xml version="1.0" encoding="utf-8"?&gt;</w:t>
      </w:r>
    </w:p>
    <w:p w:rsidR="001632D4" w:rsidRDefault="001632D4" w:rsidP="001632D4">
      <w:pPr>
        <w:pStyle w:val="Code"/>
      </w:pPr>
      <w:r>
        <w:t>&lt;Profiles&gt;</w:t>
      </w:r>
    </w:p>
    <w:p w:rsidR="001632D4" w:rsidRDefault="001632D4" w:rsidP="001632D4">
      <w:pPr>
        <w:pStyle w:val="Code"/>
      </w:pPr>
      <w:r>
        <w:t xml:space="preserve">  &lt;Profile UserName="User1"&gt;</w:t>
      </w:r>
    </w:p>
    <w:p w:rsidR="001632D4" w:rsidRDefault="001632D4" w:rsidP="001632D4">
      <w:pPr>
        <w:pStyle w:val="Code"/>
      </w:pPr>
      <w:r>
        <w:t xml:space="preserve">    &lt;BackColor serializedAs="ProviderSpecific" </w:t>
      </w:r>
    </w:p>
    <w:p w:rsidR="001632D4" w:rsidRDefault="001632D4" w:rsidP="001632D4">
      <w:pPr>
        <w:pStyle w:val="Code"/>
      </w:pPr>
      <w:r>
        <w:lastRenderedPageBreak/>
        <w:t xml:space="preserve">               typeConverter="System.Drawing.ColorConverter, System.Drawing, </w:t>
      </w:r>
    </w:p>
    <w:p w:rsidR="001632D4" w:rsidRDefault="001632D4" w:rsidP="001632D4">
      <w:pPr>
        <w:pStyle w:val="Code"/>
      </w:pPr>
      <w:r>
        <w:t xml:space="preserve">                               Version=2.0.0.0, Culture=neutral, </w:t>
      </w:r>
    </w:p>
    <w:p w:rsidR="001632D4" w:rsidRDefault="001632D4" w:rsidP="001632D4">
      <w:pPr>
        <w:pStyle w:val="Code"/>
      </w:pPr>
      <w:r>
        <w:t xml:space="preserve">                               PublicKeyToken=b03f5f7f11d50a3a"&gt;Red/BackColor&gt;</w:t>
      </w:r>
    </w:p>
    <w:p w:rsidR="001632D4" w:rsidRDefault="001632D4" w:rsidP="001632D4">
      <w:pPr>
        <w:pStyle w:val="Code"/>
      </w:pPr>
      <w:r>
        <w:t xml:space="preserve">    &lt;User.Email serializedAs="String"&gt;joerg@krause.net&lt;/User.Email&gt;</w:t>
      </w:r>
    </w:p>
    <w:p w:rsidR="001632D4" w:rsidRDefault="001632D4" w:rsidP="001632D4">
      <w:pPr>
        <w:pStyle w:val="Code"/>
      </w:pPr>
      <w:r>
        <w:t xml:space="preserve">    &lt;ForeColor serializedAs="ProviderSpecific" </w:t>
      </w:r>
    </w:p>
    <w:p w:rsidR="001632D4" w:rsidRDefault="001632D4" w:rsidP="001632D4">
      <w:pPr>
        <w:pStyle w:val="Code"/>
      </w:pPr>
      <w:r>
        <w:t xml:space="preserve">               typeConverter="System.Drawing.ColorConverter, System.Drawing, </w:t>
      </w:r>
    </w:p>
    <w:p w:rsidR="001632D4" w:rsidRDefault="001632D4" w:rsidP="001632D4">
      <w:pPr>
        <w:pStyle w:val="Code"/>
      </w:pPr>
      <w:r>
        <w:t xml:space="preserve">                               Version=2.0.0.0, Culture=neutral, </w:t>
      </w:r>
    </w:p>
    <w:p w:rsidR="001632D4" w:rsidRDefault="001632D4" w:rsidP="001632D4">
      <w:pPr>
        <w:pStyle w:val="Code"/>
      </w:pPr>
      <w:r>
        <w:t xml:space="preserve">                               PublicKeyToken=b03f5f7f11d50a3a"&gt;White&lt;/ForeColor&gt;</w:t>
      </w:r>
    </w:p>
    <w:p w:rsidR="001632D4" w:rsidRDefault="001632D4" w:rsidP="001632D4">
      <w:pPr>
        <w:pStyle w:val="Code"/>
      </w:pPr>
      <w:r>
        <w:t xml:space="preserve">  &lt;/Profile&gt;</w:t>
      </w:r>
    </w:p>
    <w:p w:rsidR="001632D4" w:rsidRDefault="001632D4" w:rsidP="001632D4">
      <w:pPr>
        <w:pStyle w:val="Code"/>
      </w:pPr>
      <w:r>
        <w:t xml:space="preserve">  &lt;Profile UserName="User2"&gt;</w:t>
      </w:r>
    </w:p>
    <w:p w:rsidR="001632D4" w:rsidRDefault="001632D4" w:rsidP="001632D4">
      <w:pPr>
        <w:pStyle w:val="Code"/>
      </w:pPr>
      <w:r>
        <w:t xml:space="preserve">    &lt;BackColor serializedAs="ProviderSpecific" </w:t>
      </w:r>
    </w:p>
    <w:p w:rsidR="001632D4" w:rsidRDefault="001632D4" w:rsidP="001632D4">
      <w:pPr>
        <w:pStyle w:val="Code"/>
      </w:pPr>
      <w:r>
        <w:t xml:space="preserve">               typeConverter="System.Drawing.ColorConverter, System.Drawing, </w:t>
      </w:r>
    </w:p>
    <w:p w:rsidR="001632D4" w:rsidRDefault="001632D4" w:rsidP="001632D4">
      <w:pPr>
        <w:pStyle w:val="Code"/>
      </w:pPr>
      <w:r>
        <w:t xml:space="preserve">                               Version=2.0.0.0, Culture=neutral, </w:t>
      </w:r>
    </w:p>
    <w:p w:rsidR="001632D4" w:rsidRDefault="001632D4" w:rsidP="001632D4">
      <w:pPr>
        <w:pStyle w:val="Code"/>
      </w:pPr>
      <w:r>
        <w:t xml:space="preserve">                               PublicKeyToken=b03f5f7f11d50a3a"&gt;Blue&lt;/BackColor&gt;</w:t>
      </w:r>
    </w:p>
    <w:p w:rsidR="001632D4" w:rsidRDefault="001632D4" w:rsidP="001632D4">
      <w:pPr>
        <w:pStyle w:val="Code"/>
      </w:pPr>
      <w:r>
        <w:t xml:space="preserve">    &lt;User.Email serializedAs="String"&gt;User3@user.de&lt;/User.Email&gt;</w:t>
      </w:r>
    </w:p>
    <w:p w:rsidR="001632D4" w:rsidRDefault="001632D4" w:rsidP="001632D4">
      <w:pPr>
        <w:pStyle w:val="Code"/>
      </w:pPr>
      <w:r>
        <w:t xml:space="preserve">    &lt;ForeColor serializedAs="ProviderSpecific" </w:t>
      </w:r>
    </w:p>
    <w:p w:rsidR="001632D4" w:rsidRDefault="001632D4" w:rsidP="001632D4">
      <w:pPr>
        <w:pStyle w:val="Code"/>
      </w:pPr>
      <w:r>
        <w:t xml:space="preserve">               typeConverter="System.Drawing.ColorConverter, System.Drawing, </w:t>
      </w:r>
    </w:p>
    <w:p w:rsidR="001632D4" w:rsidRDefault="001632D4" w:rsidP="001632D4">
      <w:pPr>
        <w:pStyle w:val="Code"/>
      </w:pPr>
      <w:r>
        <w:t xml:space="preserve">                               Version=2.0.0.0, Culture=neutral, </w:t>
      </w:r>
    </w:p>
    <w:p w:rsidR="001632D4" w:rsidRDefault="001632D4" w:rsidP="001632D4">
      <w:pPr>
        <w:pStyle w:val="Code"/>
      </w:pPr>
      <w:r>
        <w:t xml:space="preserve">                               PublicKeyToken=b03f5f7f11d50a3a"&gt;Red&lt;/ForeColor&gt;</w:t>
      </w:r>
    </w:p>
    <w:p w:rsidR="001632D4" w:rsidRDefault="001632D4" w:rsidP="001632D4">
      <w:pPr>
        <w:pStyle w:val="Code"/>
      </w:pPr>
      <w:r>
        <w:t xml:space="preserve">  &lt;/Profile&gt;</w:t>
      </w:r>
    </w:p>
    <w:p w:rsidR="001632D4" w:rsidRPr="002F4E06" w:rsidRDefault="001632D4" w:rsidP="001632D4">
      <w:pPr>
        <w:pStyle w:val="CodeLast"/>
      </w:pPr>
      <w:r>
        <w:t>&lt;/Profiles&gt;</w:t>
      </w:r>
    </w:p>
    <w:p w:rsidR="001632D4" w:rsidRPr="002F4E06" w:rsidRDefault="001632D4" w:rsidP="001632D4">
      <w:pPr>
        <w:pStyle w:val="BodyTextCont"/>
      </w:pPr>
      <w:r>
        <w:t xml:space="preserve">Each Profile consists of a </w:t>
      </w:r>
      <w:r w:rsidRPr="002F4E06">
        <w:rPr>
          <w:rStyle w:val="CodeInline"/>
        </w:rPr>
        <w:t>&lt;Profile&gt;</w:t>
      </w:r>
      <w:r>
        <w:t xml:space="preserve"> element. This element has a </w:t>
      </w:r>
      <w:proofErr w:type="spellStart"/>
      <w:r w:rsidRPr="002F4E06">
        <w:rPr>
          <w:rStyle w:val="CodeInline"/>
        </w:rPr>
        <w:t>UserName</w:t>
      </w:r>
      <w:proofErr w:type="spellEnd"/>
      <w:r>
        <w:t xml:space="preserve"> attribute which associates the settings with a particular user. The content depends on the property definition, as shown in code listing 7-10. Each element has the </w:t>
      </w:r>
      <w:proofErr w:type="spellStart"/>
      <w:r w:rsidRPr="009D1306">
        <w:rPr>
          <w:rStyle w:val="CodeInline"/>
        </w:rPr>
        <w:t>serializedAs</w:t>
      </w:r>
      <w:proofErr w:type="spellEnd"/>
      <w:r>
        <w:t xml:space="preserve"> attribute </w:t>
      </w:r>
      <w:proofErr w:type="gramStart"/>
      <w:r>
        <w:t>to  indicate</w:t>
      </w:r>
      <w:proofErr w:type="gramEnd"/>
      <w:r>
        <w:t xml:space="preserve"> the </w:t>
      </w:r>
      <w:proofErr w:type="spellStart"/>
      <w:r>
        <w:t>serializer</w:t>
      </w:r>
      <w:proofErr w:type="spellEnd"/>
      <w:r>
        <w:t xml:space="preserve"> used. In the case of “</w:t>
      </w:r>
      <w:proofErr w:type="spellStart"/>
      <w:r>
        <w:t>ProviderSpecific</w:t>
      </w:r>
      <w:proofErr w:type="spellEnd"/>
      <w:r>
        <w:t xml:space="preserve">” </w:t>
      </w:r>
      <w:proofErr w:type="spellStart"/>
      <w:r>
        <w:t>serializers</w:t>
      </w:r>
      <w:proofErr w:type="spellEnd"/>
      <w:r>
        <w:t xml:space="preserve">, the </w:t>
      </w:r>
      <w:proofErr w:type="spellStart"/>
      <w:r w:rsidRPr="009D1306">
        <w:rPr>
          <w:rStyle w:val="CodeInline"/>
        </w:rPr>
        <w:t>typeConverter</w:t>
      </w:r>
      <w:proofErr w:type="spellEnd"/>
      <w:r>
        <w:t xml:space="preserve"> attribute defines how a value is converted into a string and back.</w:t>
      </w:r>
    </w:p>
    <w:p w:rsidR="001632D4" w:rsidRDefault="001632D4" w:rsidP="001632D4">
      <w:pPr>
        <w:pStyle w:val="berschrift3"/>
      </w:pPr>
      <w:r>
        <w:t>A Client Side Driven Profile Provider</w:t>
      </w:r>
    </w:p>
    <w:p w:rsidR="001632D4" w:rsidRDefault="001632D4" w:rsidP="001632D4">
      <w:pPr>
        <w:pStyle w:val="BodyTextFirst"/>
      </w:pPr>
      <w:r>
        <w:t>With AJAX (Asynchronous JavaScript and XML), you can also work with the custom Profile technology directly from your client-side script. This section is slightly different, as most of the code is JavaScript, instead of C#. The code extends the profile usage to the client and empowers script developers predominantly.</w:t>
      </w:r>
    </w:p>
    <w:p w:rsidR="001632D4" w:rsidRDefault="001632D4" w:rsidP="001632D4">
      <w:pPr>
        <w:pStyle w:val="berschrift4"/>
        <w:rPr>
          <w:sz w:val="18"/>
          <w:szCs w:val="18"/>
        </w:rPr>
      </w:pPr>
      <w:r>
        <w:t xml:space="preserve">Exposing Profile Settings to AJAX using </w:t>
      </w:r>
      <w:proofErr w:type="spellStart"/>
      <w:r>
        <w:t>Web.config</w:t>
      </w:r>
      <w:proofErr w:type="spellEnd"/>
      <w:r>
        <w:t xml:space="preserve"> </w:t>
      </w:r>
    </w:p>
    <w:p w:rsidR="001632D4" w:rsidRDefault="001632D4" w:rsidP="001632D4">
      <w:pPr>
        <w:pStyle w:val="BodyTextFirst"/>
      </w:pPr>
      <w:r>
        <w:t xml:space="preserve">There’s a minor addition required to the </w:t>
      </w:r>
      <w:proofErr w:type="spellStart"/>
      <w:r w:rsidRPr="00A22F07">
        <w:rPr>
          <w:i/>
        </w:rPr>
        <w:t>web.config</w:t>
      </w:r>
      <w:proofErr w:type="spellEnd"/>
      <w:r>
        <w:t xml:space="preserve"> file to enable AJAX to manage Profiles (Listing 7-12). You need to specify which properties in the Profile can be read from and which ones can be changed. The Profiles settings we saw in </w:t>
      </w:r>
      <w:proofErr w:type="gramStart"/>
      <w:r>
        <w:t>Listing</w:t>
      </w:r>
      <w:proofErr w:type="gramEnd"/>
      <w:r>
        <w:t xml:space="preserve"> 7-10 are unchanged. </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12</w:t>
      </w:r>
      <w:r w:rsidR="00481E3A">
        <w:fldChar w:fldCharType="end"/>
      </w:r>
      <w:r>
        <w:t>. Web.config settings to configure AJAX access to user Profile properties</w:t>
      </w:r>
    </w:p>
    <w:p w:rsidR="001632D4" w:rsidRPr="006158CD" w:rsidRDefault="001632D4" w:rsidP="001632D4">
      <w:pPr>
        <w:pStyle w:val="Code"/>
      </w:pPr>
      <w:r w:rsidRPr="006158CD">
        <w:t>&lt;system.web.extensions&gt;</w:t>
      </w:r>
      <w:r w:rsidRPr="006158CD">
        <w:br/>
        <w:t>   &lt;scripting&gt;</w:t>
      </w:r>
      <w:r w:rsidRPr="006158CD">
        <w:br/>
        <w:t>       &lt;webServices&gt;</w:t>
      </w:r>
      <w:r w:rsidRPr="006158CD">
        <w:br/>
        <w:t>           &lt;profileService enabled</w:t>
      </w:r>
      <w:r w:rsidRPr="00940A22">
        <w:t>="true"</w:t>
      </w:r>
      <w:r w:rsidRPr="006158CD">
        <w:br/>
        <w:t>               readAccessProperties</w:t>
      </w:r>
      <w:r w:rsidRPr="00940A22">
        <w:t>="</w:t>
      </w:r>
      <w:r>
        <w:t>User.</w:t>
      </w:r>
      <w:r w:rsidRPr="00940A22">
        <w:t xml:space="preserve">Name, </w:t>
      </w:r>
      <w:r>
        <w:t>User.</w:t>
      </w:r>
      <w:r w:rsidRPr="00940A22">
        <w:t>Email,Size,ForeColor,BackColor"</w:t>
      </w:r>
      <w:r w:rsidRPr="006158CD">
        <w:br/>
        <w:t>               writeAccessProperties</w:t>
      </w:r>
      <w:r w:rsidRPr="00940A22">
        <w:t>="</w:t>
      </w:r>
      <w:r>
        <w:t>User.</w:t>
      </w:r>
      <w:r w:rsidRPr="00940A22">
        <w:t>Email,ForeColor,BackColor"</w:t>
      </w:r>
      <w:r w:rsidRPr="006158CD">
        <w:t xml:space="preserve"> /&gt;</w:t>
      </w:r>
      <w:r w:rsidRPr="006158CD">
        <w:br/>
        <w:t>       &lt;/webServices&gt;</w:t>
      </w:r>
      <w:r w:rsidRPr="006158CD">
        <w:br/>
      </w:r>
      <w:r w:rsidRPr="006158CD">
        <w:lastRenderedPageBreak/>
        <w:t>   &lt;/scripting&gt;</w:t>
      </w:r>
      <w:r w:rsidRPr="006158CD">
        <w:br/>
        <w:t>&lt;/system.web.extensions&gt;</w:t>
      </w:r>
    </w:p>
    <w:p w:rsidR="001632D4" w:rsidRDefault="001632D4" w:rsidP="001632D4">
      <w:pPr>
        <w:pStyle w:val="BodyTextCont"/>
      </w:pPr>
      <w:r>
        <w:t>All you need to do now is write the appropriate client code.</w:t>
      </w:r>
    </w:p>
    <w:p w:rsidR="001632D4" w:rsidRDefault="001632D4" w:rsidP="001632D4">
      <w:pPr>
        <w:pStyle w:val="berschrift4"/>
        <w:rPr>
          <w:sz w:val="18"/>
          <w:szCs w:val="18"/>
        </w:rPr>
      </w:pPr>
      <w:r>
        <w:t xml:space="preserve">Creating the User Interface </w:t>
      </w:r>
    </w:p>
    <w:p w:rsidR="001632D4" w:rsidRDefault="001632D4" w:rsidP="001632D4">
      <w:pPr>
        <w:pStyle w:val="BodyTextFirst"/>
      </w:pPr>
      <w:r>
        <w:t>Because we’ll use pure AJAX to communicate with the server, we don’t need server side controls. The form shown below uses basic HTML to build the UI. There are a few HTML input controls with an ID attribute assigned to each one:</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12</w:t>
      </w:r>
      <w:r w:rsidR="00481E3A">
        <w:fldChar w:fldCharType="end"/>
      </w:r>
      <w:r>
        <w:t>. Client side part of the solution—the HTML form</w:t>
      </w:r>
    </w:p>
    <w:p w:rsidR="001632D4" w:rsidRPr="00D250D1" w:rsidRDefault="001632D4" w:rsidP="001632D4">
      <w:pPr>
        <w:pStyle w:val="CodeFirst"/>
      </w:pPr>
      <w:r w:rsidRPr="00D250D1">
        <w:t>&lt;form runat="server"&gt;</w:t>
      </w:r>
    </w:p>
    <w:p w:rsidR="001632D4" w:rsidRPr="00D250D1" w:rsidRDefault="001632D4" w:rsidP="001632D4">
      <w:pPr>
        <w:pStyle w:val="Code"/>
      </w:pPr>
      <w:r w:rsidRPr="00D250D1">
        <w:t>&lt;asp:ScriptManager ID="ScriptManager" runat="server" /&gt;</w:t>
      </w:r>
    </w:p>
    <w:p w:rsidR="001632D4" w:rsidRPr="00D250D1" w:rsidRDefault="001632D4" w:rsidP="001632D4">
      <w:pPr>
        <w:pStyle w:val="Code"/>
      </w:pPr>
      <w:r w:rsidRPr="00D250D1">
        <w:t>&lt;fieldset id="ContactFieldset"&gt;</w:t>
      </w:r>
    </w:p>
    <w:p w:rsidR="001632D4" w:rsidRPr="00D250D1" w:rsidRDefault="001632D4" w:rsidP="001632D4">
      <w:pPr>
        <w:pStyle w:val="Code"/>
      </w:pPr>
      <w:r w:rsidRPr="00D250D1">
        <w:t xml:space="preserve">    &lt;label&gt;</w:t>
      </w:r>
    </w:p>
    <w:p w:rsidR="001632D4" w:rsidRPr="00D250D1" w:rsidRDefault="001632D4" w:rsidP="001632D4">
      <w:pPr>
        <w:pStyle w:val="Code"/>
      </w:pPr>
      <w:r w:rsidRPr="00D250D1">
        <w:t xml:space="preserve">        E-Mail</w:t>
      </w:r>
    </w:p>
    <w:p w:rsidR="001632D4" w:rsidRPr="00D250D1" w:rsidRDefault="001632D4" w:rsidP="001632D4">
      <w:pPr>
        <w:pStyle w:val="Code"/>
      </w:pPr>
      <w:r w:rsidRPr="00D250D1">
        <w:t xml:space="preserve">        &lt;input type="text" id="eMail" /&gt;&lt;/label&gt;&lt;br /&gt;</w:t>
      </w:r>
    </w:p>
    <w:p w:rsidR="001632D4" w:rsidRPr="00D250D1" w:rsidRDefault="001632D4" w:rsidP="001632D4">
      <w:pPr>
        <w:pStyle w:val="Code"/>
      </w:pPr>
      <w:r w:rsidRPr="00D250D1">
        <w:t xml:space="preserve">    &lt;label&gt;</w:t>
      </w:r>
    </w:p>
    <w:p w:rsidR="001632D4" w:rsidRPr="00D250D1" w:rsidRDefault="001632D4" w:rsidP="001632D4">
      <w:pPr>
        <w:pStyle w:val="Code"/>
      </w:pPr>
      <w:r w:rsidRPr="00D250D1">
        <w:t xml:space="preserve">        User Name</w:t>
      </w:r>
    </w:p>
    <w:p w:rsidR="001632D4" w:rsidRPr="00D250D1" w:rsidRDefault="001632D4" w:rsidP="001632D4">
      <w:pPr>
        <w:pStyle w:val="Code"/>
      </w:pPr>
      <w:r w:rsidRPr="00D250D1">
        <w:t xml:space="preserve">        &lt;input type="text" id="userName" disabled="disabled" /&gt;&lt;/label&gt;</w:t>
      </w:r>
    </w:p>
    <w:p w:rsidR="001632D4" w:rsidRPr="00D250D1" w:rsidRDefault="001632D4" w:rsidP="001632D4">
      <w:pPr>
        <w:pStyle w:val="Code"/>
      </w:pPr>
      <w:r w:rsidRPr="00D250D1">
        <w:t xml:space="preserve">    &lt;label&gt;</w:t>
      </w:r>
    </w:p>
    <w:p w:rsidR="001632D4" w:rsidRPr="00D250D1" w:rsidRDefault="001632D4" w:rsidP="001632D4">
      <w:pPr>
        <w:pStyle w:val="Code"/>
      </w:pPr>
      <w:r w:rsidRPr="00D250D1">
        <w:t xml:space="preserve">        &lt;br /&gt;</w:t>
      </w:r>
    </w:p>
    <w:p w:rsidR="001632D4" w:rsidRPr="00D250D1" w:rsidRDefault="001632D4" w:rsidP="001632D4">
      <w:pPr>
        <w:pStyle w:val="Code"/>
      </w:pPr>
      <w:r w:rsidRPr="00D250D1">
        <w:t xml:space="preserve">        Fore Color:</w:t>
      </w:r>
    </w:p>
    <w:p w:rsidR="001632D4" w:rsidRPr="00D250D1" w:rsidRDefault="001632D4" w:rsidP="001632D4">
      <w:pPr>
        <w:pStyle w:val="Code"/>
      </w:pPr>
      <w:r w:rsidRPr="00D250D1">
        <w:t xml:space="preserve">        &lt;br /&gt;</w:t>
      </w:r>
    </w:p>
    <w:p w:rsidR="001632D4" w:rsidRPr="00D250D1" w:rsidRDefault="001632D4" w:rsidP="001632D4">
      <w:pPr>
        <w:pStyle w:val="Code"/>
      </w:pPr>
      <w:r w:rsidRPr="00D250D1">
        <w:t xml:space="preserve">        Red</w:t>
      </w:r>
    </w:p>
    <w:p w:rsidR="001632D4" w:rsidRPr="00D250D1" w:rsidRDefault="001632D4" w:rsidP="001632D4">
      <w:pPr>
        <w:pStyle w:val="Code"/>
      </w:pPr>
      <w:r w:rsidRPr="00D250D1">
        <w:t xml:space="preserve">        &lt;input type="radio" name="ForeColor" id="fc1" value="Red" /&gt;</w:t>
      </w:r>
    </w:p>
    <w:p w:rsidR="001632D4" w:rsidRPr="00D250D1" w:rsidRDefault="001632D4" w:rsidP="001632D4">
      <w:pPr>
        <w:pStyle w:val="Code"/>
      </w:pPr>
      <w:r w:rsidRPr="00D250D1">
        <w:t xml:space="preserve">        Blue</w:t>
      </w:r>
    </w:p>
    <w:p w:rsidR="001632D4" w:rsidRPr="00D250D1" w:rsidRDefault="001632D4" w:rsidP="001632D4">
      <w:pPr>
        <w:pStyle w:val="Code"/>
      </w:pPr>
      <w:r w:rsidRPr="00D250D1">
        <w:t xml:space="preserve">        &lt;input type="radio" name="ForeColor" id="fc2" value="Blue" /&gt;</w:t>
      </w:r>
    </w:p>
    <w:p w:rsidR="001632D4" w:rsidRPr="00D250D1" w:rsidRDefault="001632D4" w:rsidP="001632D4">
      <w:pPr>
        <w:pStyle w:val="Code"/>
      </w:pPr>
      <w:r w:rsidRPr="00D250D1">
        <w:t xml:space="preserve">        Green</w:t>
      </w:r>
    </w:p>
    <w:p w:rsidR="001632D4" w:rsidRPr="00D250D1" w:rsidRDefault="001632D4" w:rsidP="001632D4">
      <w:pPr>
        <w:pStyle w:val="Code"/>
      </w:pPr>
      <w:r w:rsidRPr="00D250D1">
        <w:t xml:space="preserve">        &lt;input type="radio" name="ForeColor" id="fc3" value="Green" /&gt;</w:t>
      </w:r>
    </w:p>
    <w:p w:rsidR="001632D4" w:rsidRPr="00D250D1" w:rsidRDefault="001632D4" w:rsidP="001632D4">
      <w:pPr>
        <w:pStyle w:val="Code"/>
      </w:pPr>
      <w:r w:rsidRPr="00D250D1">
        <w:t xml:space="preserve">    &lt;/label&gt;</w:t>
      </w:r>
    </w:p>
    <w:p w:rsidR="001632D4" w:rsidRPr="00D250D1" w:rsidRDefault="001632D4" w:rsidP="001632D4">
      <w:pPr>
        <w:pStyle w:val="Code"/>
      </w:pPr>
      <w:r w:rsidRPr="00D250D1">
        <w:t xml:space="preserve">    &lt;br /&gt;</w:t>
      </w:r>
    </w:p>
    <w:p w:rsidR="001632D4" w:rsidRPr="00D250D1" w:rsidRDefault="001632D4" w:rsidP="001632D4">
      <w:pPr>
        <w:pStyle w:val="Code"/>
      </w:pPr>
      <w:r w:rsidRPr="00D250D1">
        <w:t xml:space="preserve">    &lt;label&gt;</w:t>
      </w:r>
    </w:p>
    <w:p w:rsidR="001632D4" w:rsidRPr="00D250D1" w:rsidRDefault="001632D4" w:rsidP="001632D4">
      <w:pPr>
        <w:pStyle w:val="Code"/>
      </w:pPr>
      <w:r w:rsidRPr="00D250D1">
        <w:t xml:space="preserve">        Back Color:</w:t>
      </w:r>
    </w:p>
    <w:p w:rsidR="001632D4" w:rsidRPr="00D250D1" w:rsidRDefault="001632D4" w:rsidP="001632D4">
      <w:pPr>
        <w:pStyle w:val="Code"/>
      </w:pPr>
      <w:r w:rsidRPr="00D250D1">
        <w:t xml:space="preserve">        &lt;br /&gt;</w:t>
      </w:r>
    </w:p>
    <w:p w:rsidR="001632D4" w:rsidRPr="00D250D1" w:rsidRDefault="001632D4" w:rsidP="001632D4">
      <w:pPr>
        <w:pStyle w:val="Code"/>
      </w:pPr>
      <w:r w:rsidRPr="00D250D1">
        <w:t xml:space="preserve">        White</w:t>
      </w:r>
    </w:p>
    <w:p w:rsidR="001632D4" w:rsidRPr="00D250D1" w:rsidRDefault="001632D4" w:rsidP="001632D4">
      <w:pPr>
        <w:pStyle w:val="Code"/>
      </w:pPr>
      <w:r w:rsidRPr="00D250D1">
        <w:t xml:space="preserve">        &lt;input type="radio" name="BackColor" id="bc1" value="White" /&gt;</w:t>
      </w:r>
    </w:p>
    <w:p w:rsidR="001632D4" w:rsidRPr="00D250D1" w:rsidRDefault="001632D4" w:rsidP="001632D4">
      <w:pPr>
        <w:pStyle w:val="Code"/>
      </w:pPr>
      <w:r w:rsidRPr="00D250D1">
        <w:t xml:space="preserve">        Beige</w:t>
      </w:r>
    </w:p>
    <w:p w:rsidR="001632D4" w:rsidRPr="00D250D1" w:rsidRDefault="001632D4" w:rsidP="001632D4">
      <w:pPr>
        <w:pStyle w:val="Code"/>
      </w:pPr>
      <w:r w:rsidRPr="00D250D1">
        <w:t xml:space="preserve">        &lt;input type="radio" name="BackColor" id="bc2" value="Beige" /&gt;</w:t>
      </w:r>
    </w:p>
    <w:p w:rsidR="001632D4" w:rsidRPr="00D250D1" w:rsidRDefault="001632D4" w:rsidP="001632D4">
      <w:pPr>
        <w:pStyle w:val="Code"/>
      </w:pPr>
      <w:r w:rsidRPr="00D250D1">
        <w:t xml:space="preserve">        Yellow</w:t>
      </w:r>
    </w:p>
    <w:p w:rsidR="001632D4" w:rsidRPr="00D250D1" w:rsidRDefault="001632D4" w:rsidP="001632D4">
      <w:pPr>
        <w:pStyle w:val="Code"/>
      </w:pPr>
      <w:r w:rsidRPr="00D250D1">
        <w:t xml:space="preserve">        &lt;input type="radio" name="BackColor" id="bc3" value="Yellow" /&gt;</w:t>
      </w:r>
    </w:p>
    <w:p w:rsidR="001632D4" w:rsidRPr="00D250D1" w:rsidRDefault="001632D4" w:rsidP="001632D4">
      <w:pPr>
        <w:pStyle w:val="Code"/>
      </w:pPr>
      <w:r w:rsidRPr="00D250D1">
        <w:t xml:space="preserve">    &lt;/label&gt;</w:t>
      </w:r>
    </w:p>
    <w:p w:rsidR="001632D4" w:rsidRPr="00D250D1" w:rsidRDefault="001632D4" w:rsidP="001632D4">
      <w:pPr>
        <w:pStyle w:val="Code"/>
      </w:pPr>
      <w:r w:rsidRPr="00D250D1">
        <w:t xml:space="preserve">    &lt;br /&gt;</w:t>
      </w:r>
    </w:p>
    <w:p w:rsidR="001632D4" w:rsidRPr="00D250D1" w:rsidRDefault="001632D4" w:rsidP="001632D4">
      <w:pPr>
        <w:pStyle w:val="Code"/>
      </w:pPr>
      <w:r w:rsidRPr="00D250D1">
        <w:t xml:space="preserve">    &lt;button onclick="SaveProperties();"&gt;</w:t>
      </w:r>
    </w:p>
    <w:p w:rsidR="001632D4" w:rsidRPr="00D250D1" w:rsidRDefault="001632D4" w:rsidP="001632D4">
      <w:pPr>
        <w:pStyle w:val="Code"/>
      </w:pPr>
      <w:r w:rsidRPr="00D250D1">
        <w:t xml:space="preserve">        Save&lt;/button&gt;</w:t>
      </w:r>
    </w:p>
    <w:p w:rsidR="001632D4" w:rsidRPr="00D250D1" w:rsidRDefault="001632D4" w:rsidP="001632D4">
      <w:pPr>
        <w:pStyle w:val="Code"/>
      </w:pPr>
      <w:r w:rsidRPr="00D250D1">
        <w:t>&lt;/fieldset&gt;</w:t>
      </w:r>
    </w:p>
    <w:p w:rsidR="001632D4" w:rsidRPr="00D250D1" w:rsidRDefault="001632D4" w:rsidP="001632D4">
      <w:pPr>
        <w:pStyle w:val="Code"/>
      </w:pPr>
      <w:r w:rsidRPr="00D250D1">
        <w:t>&lt;hr /&gt;</w:t>
      </w:r>
    </w:p>
    <w:p w:rsidR="001632D4" w:rsidRPr="00D250D1" w:rsidRDefault="001632D4" w:rsidP="001632D4">
      <w:pPr>
        <w:pStyle w:val="Code"/>
      </w:pPr>
      <w:r w:rsidRPr="00D250D1">
        <w:t>&lt;p id="Status"&gt;</w:t>
      </w:r>
    </w:p>
    <w:p w:rsidR="001632D4" w:rsidRPr="00D250D1" w:rsidRDefault="001632D4" w:rsidP="001632D4">
      <w:pPr>
        <w:pStyle w:val="Code"/>
      </w:pPr>
      <w:r w:rsidRPr="00D250D1">
        <w:t>&lt;/p&gt;</w:t>
      </w:r>
    </w:p>
    <w:p w:rsidR="001632D4" w:rsidRDefault="001632D4" w:rsidP="001632D4">
      <w:pPr>
        <w:pStyle w:val="CodeLast"/>
      </w:pPr>
      <w:r w:rsidRPr="00D250D1">
        <w:t>&lt;/form&gt;</w:t>
      </w:r>
    </w:p>
    <w:p w:rsidR="001632D4" w:rsidRDefault="001632D4" w:rsidP="001632D4">
      <w:pPr>
        <w:pStyle w:val="BodyTextCont"/>
      </w:pPr>
      <w:r>
        <w:lastRenderedPageBreak/>
        <w:t>The form above will appear like this:</w:t>
      </w:r>
    </w:p>
    <w:p w:rsidR="001632D4" w:rsidRDefault="001632D4" w:rsidP="001632D4">
      <w:pPr>
        <w:pStyle w:val="Figure"/>
      </w:pPr>
      <w:r>
        <w:rPr>
          <w:noProof/>
          <w:lang w:val="de-DE" w:eastAsia="de-DE"/>
        </w:rPr>
        <w:drawing>
          <wp:inline distT="0" distB="0" distL="0" distR="0">
            <wp:extent cx="2615184" cy="1091184"/>
            <wp:effectExtent l="19050" t="0" r="0" b="0"/>
            <wp:docPr id="17" name="19835f0710.tif" descr="D:\UserData\jkrause\Documents\Meine Daten\Bücher\Fachbuchprojekte\ASP.NET Extensibility\Images\19835f07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10.tif"/>
                    <pic:cNvPicPr/>
                  </pic:nvPicPr>
                  <pic:blipFill>
                    <a:blip r:link="rId20" cstate="print"/>
                    <a:stretch>
                      <a:fillRect/>
                    </a:stretch>
                  </pic:blipFill>
                  <pic:spPr>
                    <a:xfrm>
                      <a:off x="0" y="0"/>
                      <a:ext cx="2615184" cy="1091184"/>
                    </a:xfrm>
                    <a:prstGeom prst="rect">
                      <a:avLst/>
                    </a:prstGeom>
                  </pic:spPr>
                </pic:pic>
              </a:graphicData>
            </a:graphic>
          </wp:inline>
        </w:drawing>
      </w:r>
    </w:p>
    <w:p w:rsidR="001632D4" w:rsidRPr="00D250D1" w:rsidRDefault="001632D4" w:rsidP="001632D4">
      <w:pPr>
        <w:pStyle w:val="Production"/>
      </w:pPr>
      <w:r>
        <w:t xml:space="preserve">Insert </w:t>
      </w:r>
      <w:r w:rsidRPr="00D250D1">
        <w:t>19835f0710</w:t>
      </w:r>
      <w:r>
        <w:t>.tif</w:t>
      </w:r>
    </w:p>
    <w:p w:rsidR="001632D4" w:rsidRDefault="001632D4" w:rsidP="001632D4">
      <w:pPr>
        <w:pStyle w:val="FigureCaption"/>
      </w:pPr>
      <w:r>
        <w:t>Figure 7-</w:t>
      </w:r>
      <w:r w:rsidR="00481E3A">
        <w:fldChar w:fldCharType="begin"/>
      </w:r>
      <w:r w:rsidR="00481E3A">
        <w:instrText xml:space="preserve"> SEQ Figure \* ARABIC </w:instrText>
      </w:r>
      <w:r w:rsidR="00481E3A">
        <w:fldChar w:fldCharType="separate"/>
      </w:r>
      <w:r>
        <w:t>2</w:t>
      </w:r>
      <w:r w:rsidR="00481E3A">
        <w:fldChar w:fldCharType="end"/>
      </w:r>
      <w:r>
        <w:t>. The form with simple HTML form controls</w:t>
      </w:r>
    </w:p>
    <w:p w:rsidR="001632D4" w:rsidRDefault="001632D4" w:rsidP="001632D4">
      <w:pPr>
        <w:pStyle w:val="berschrift4"/>
        <w:rPr>
          <w:sz w:val="18"/>
          <w:szCs w:val="18"/>
        </w:rPr>
      </w:pPr>
      <w:r>
        <w:t xml:space="preserve">The JavaScript to Tie It Together </w:t>
      </w:r>
    </w:p>
    <w:p w:rsidR="001632D4" w:rsidRDefault="001632D4" w:rsidP="001632D4">
      <w:pPr>
        <w:pStyle w:val="BodyTextFirst"/>
      </w:pPr>
      <w:r>
        <w:t>The final step is to add the JavaScript code which will communicate between the client and the server. Firstly, we’ll bring up the Profile for the current user and populate the form when the page loads. Then we’ll expose a “Save” button so that the user can update their Profile. The final step is to inform the user that their Profile has been saved. We'll accomplish this with a status label which will hide itself after 5 seconds.</w:t>
      </w:r>
    </w:p>
    <w:p w:rsidR="001632D4" w:rsidRDefault="001632D4" w:rsidP="001632D4">
      <w:pPr>
        <w:pStyle w:val="BodyTextCont"/>
      </w:pPr>
      <w:r>
        <w:t xml:space="preserve">Breaking this down into steps, we’ll firstly load the Profile for the authenticated user by calling the </w:t>
      </w:r>
      <w:r w:rsidRPr="00295295">
        <w:rPr>
          <w:rStyle w:val="CodeInline"/>
        </w:rPr>
        <w:t>Load</w:t>
      </w:r>
      <w:r>
        <w:t xml:space="preserve"> method of the </w:t>
      </w:r>
      <w:proofErr w:type="spellStart"/>
      <w:r w:rsidRPr="00295295">
        <w:rPr>
          <w:rStyle w:val="CodeInline"/>
        </w:rPr>
        <w:t>Sys.Services.ProfileService</w:t>
      </w:r>
      <w:proofErr w:type="spellEnd"/>
      <w:r>
        <w:t xml:space="preserve"> object. If this call is successful, we’ll populate the form. If there was an error, we’ll alert the user. The callback methods are used to check success and error conditions. If successful, the values are read directly from the generic JavaScript class, using the same syntax for properties as the server.</w:t>
      </w:r>
    </w:p>
    <w:p w:rsidR="001632D4" w:rsidRDefault="001632D4" w:rsidP="001632D4">
      <w:pPr>
        <w:pStyle w:val="CodeCaption"/>
      </w:pPr>
      <w:r>
        <w:t>Listing  7-</w:t>
      </w:r>
      <w:r w:rsidR="00481E3A">
        <w:fldChar w:fldCharType="begin"/>
      </w:r>
      <w:r w:rsidR="00481E3A">
        <w:instrText xml:space="preserve"> SEQ Listing_ \* ARABIC </w:instrText>
      </w:r>
      <w:r w:rsidR="00481E3A">
        <w:fldChar w:fldCharType="separate"/>
      </w:r>
      <w:r>
        <w:t>15</w:t>
      </w:r>
      <w:r w:rsidR="00481E3A">
        <w:fldChar w:fldCharType="end"/>
      </w:r>
      <w:r>
        <w:t>. JavaScript that stores user Profile settings</w:t>
      </w:r>
    </w:p>
    <w:p w:rsidR="001632D4" w:rsidRPr="00D250D1" w:rsidRDefault="001632D4" w:rsidP="001632D4">
      <w:pPr>
        <w:pStyle w:val="CodeFirst"/>
      </w:pPr>
      <w:r w:rsidRPr="00D250D1">
        <w:t>window.onload = function() {</w:t>
      </w:r>
    </w:p>
    <w:p w:rsidR="001632D4" w:rsidRPr="00D250D1" w:rsidRDefault="001632D4" w:rsidP="001632D4">
      <w:pPr>
        <w:pStyle w:val="Code"/>
      </w:pPr>
      <w:r w:rsidRPr="00D250D1">
        <w:t xml:space="preserve">    Sys.Services.ProfileService.load(null, onLoadSuccess, onError);</w:t>
      </w:r>
    </w:p>
    <w:p w:rsidR="001632D4" w:rsidRPr="00D250D1" w:rsidRDefault="001632D4" w:rsidP="001632D4">
      <w:pPr>
        <w:pStyle w:val="Code"/>
      </w:pPr>
      <w:r w:rsidRPr="00D250D1">
        <w:t>}</w:t>
      </w:r>
    </w:p>
    <w:p w:rsidR="001632D4" w:rsidRPr="00D250D1" w:rsidRDefault="001632D4" w:rsidP="001632D4">
      <w:pPr>
        <w:pStyle w:val="Code"/>
      </w:pPr>
    </w:p>
    <w:p w:rsidR="001632D4" w:rsidRPr="00D250D1" w:rsidRDefault="001632D4" w:rsidP="001632D4">
      <w:pPr>
        <w:pStyle w:val="Code"/>
      </w:pPr>
      <w:r w:rsidRPr="00D250D1">
        <w:t>function onLoadSuccess(obj) {</w:t>
      </w:r>
    </w:p>
    <w:p w:rsidR="001632D4" w:rsidRPr="00D250D1" w:rsidRDefault="001632D4" w:rsidP="001632D4">
      <w:pPr>
        <w:pStyle w:val="Code"/>
      </w:pPr>
      <w:r w:rsidRPr="00D250D1">
        <w:t xml:space="preserve">    $get("eMail").value = Sys.Services.ProfileService.properties.User.Email;</w:t>
      </w:r>
    </w:p>
    <w:p w:rsidR="001632D4" w:rsidRPr="00D250D1" w:rsidRDefault="001632D4" w:rsidP="001632D4">
      <w:pPr>
        <w:pStyle w:val="Code"/>
      </w:pPr>
      <w:r w:rsidRPr="00D250D1">
        <w:t xml:space="preserve">    $get("userName").value = Sys.Services.ProfileService.properties.User.Name;</w:t>
      </w:r>
    </w:p>
    <w:p w:rsidR="001632D4" w:rsidRPr="00D250D1" w:rsidRDefault="001632D4" w:rsidP="001632D4">
      <w:pPr>
        <w:pStyle w:val="Code"/>
      </w:pPr>
      <w:r w:rsidRPr="00D250D1">
        <w:t xml:space="preserve">    var fc = Sys.Services.ProfileService.properties.ForeColor.Name;</w:t>
      </w:r>
    </w:p>
    <w:p w:rsidR="001632D4" w:rsidRPr="00D250D1" w:rsidRDefault="001632D4" w:rsidP="001632D4">
      <w:pPr>
        <w:pStyle w:val="Code"/>
      </w:pPr>
      <w:r w:rsidRPr="00D250D1">
        <w:t xml:space="preserve">    $get("fc1").checked = (fc == 'Red');</w:t>
      </w:r>
    </w:p>
    <w:p w:rsidR="001632D4" w:rsidRPr="00D250D1" w:rsidRDefault="001632D4" w:rsidP="001632D4">
      <w:pPr>
        <w:pStyle w:val="Code"/>
      </w:pPr>
      <w:r w:rsidRPr="00D250D1">
        <w:t xml:space="preserve">    $get("fc2").checked = (fc == 'Blue');</w:t>
      </w:r>
    </w:p>
    <w:p w:rsidR="001632D4" w:rsidRPr="00D250D1" w:rsidRDefault="001632D4" w:rsidP="001632D4">
      <w:pPr>
        <w:pStyle w:val="Code"/>
      </w:pPr>
      <w:r w:rsidRPr="00D250D1">
        <w:t xml:space="preserve">    $get("fc3").checked = (fc == 'Green');</w:t>
      </w:r>
    </w:p>
    <w:p w:rsidR="001632D4" w:rsidRPr="00D250D1" w:rsidRDefault="001632D4" w:rsidP="001632D4">
      <w:pPr>
        <w:pStyle w:val="Code"/>
      </w:pPr>
      <w:r w:rsidRPr="00D250D1">
        <w:t xml:space="preserve">    var bc = Sys.Services.ProfileService.properties.BackColor.Name;</w:t>
      </w:r>
    </w:p>
    <w:p w:rsidR="001632D4" w:rsidRPr="00D250D1" w:rsidRDefault="001632D4" w:rsidP="001632D4">
      <w:pPr>
        <w:pStyle w:val="Code"/>
      </w:pPr>
      <w:r w:rsidRPr="00D250D1">
        <w:t xml:space="preserve">    $get("bc1").checked = (bc == 'White');</w:t>
      </w:r>
    </w:p>
    <w:p w:rsidR="001632D4" w:rsidRPr="00D250D1" w:rsidRDefault="001632D4" w:rsidP="001632D4">
      <w:pPr>
        <w:pStyle w:val="Code"/>
      </w:pPr>
      <w:r w:rsidRPr="00D250D1">
        <w:t xml:space="preserve">    $get("bc2").checked = (bc == 'Beige');</w:t>
      </w:r>
    </w:p>
    <w:p w:rsidR="001632D4" w:rsidRPr="00D250D1" w:rsidRDefault="001632D4" w:rsidP="001632D4">
      <w:pPr>
        <w:pStyle w:val="Code"/>
      </w:pPr>
      <w:r w:rsidRPr="00D250D1">
        <w:t xml:space="preserve">    $get("cc3").checked = (bc == 'Yellow');</w:t>
      </w:r>
    </w:p>
    <w:p w:rsidR="001632D4" w:rsidRPr="00D250D1" w:rsidRDefault="001632D4" w:rsidP="001632D4">
      <w:pPr>
        <w:pStyle w:val="Code"/>
      </w:pPr>
      <w:r w:rsidRPr="00D250D1">
        <w:t>}</w:t>
      </w:r>
    </w:p>
    <w:p w:rsidR="001632D4" w:rsidRPr="00D250D1" w:rsidRDefault="001632D4" w:rsidP="001632D4">
      <w:pPr>
        <w:pStyle w:val="Code"/>
      </w:pPr>
    </w:p>
    <w:p w:rsidR="001632D4" w:rsidRPr="00D250D1" w:rsidRDefault="001632D4" w:rsidP="001632D4">
      <w:pPr>
        <w:pStyle w:val="Code"/>
      </w:pPr>
      <w:r w:rsidRPr="00D250D1">
        <w:t>function onError(error) {</w:t>
      </w:r>
    </w:p>
    <w:p w:rsidR="001632D4" w:rsidRPr="00D250D1" w:rsidRDefault="001632D4" w:rsidP="001632D4">
      <w:pPr>
        <w:pStyle w:val="Code"/>
      </w:pPr>
      <w:r w:rsidRPr="00D250D1">
        <w:t xml:space="preserve">    $get("Status").innerHTML = error.get_message();</w:t>
      </w:r>
    </w:p>
    <w:p w:rsidR="001632D4" w:rsidRDefault="001632D4" w:rsidP="001632D4">
      <w:pPr>
        <w:pStyle w:val="CodeLast"/>
      </w:pPr>
      <w:r w:rsidRPr="00D250D1">
        <w:t>}</w:t>
      </w:r>
    </w:p>
    <w:p w:rsidR="001632D4" w:rsidRDefault="001632D4" w:rsidP="001632D4">
      <w:pPr>
        <w:pStyle w:val="BodyTextCont"/>
      </w:pPr>
      <w:r>
        <w:lastRenderedPageBreak/>
        <w:t xml:space="preserve">The above code will attempt to load the Profile for the current user when the page loads. If this is successful, the </w:t>
      </w:r>
      <w:proofErr w:type="spellStart"/>
      <w:r w:rsidRPr="00295295">
        <w:rPr>
          <w:rStyle w:val="CodeInline"/>
        </w:rPr>
        <w:t>onLoadSuccess</w:t>
      </w:r>
      <w:proofErr w:type="spellEnd"/>
      <w:r>
        <w:t xml:space="preserve"> function will fire and we can populate the form. If there was an error, the </w:t>
      </w:r>
      <w:proofErr w:type="spellStart"/>
      <w:r w:rsidRPr="00295295">
        <w:rPr>
          <w:rStyle w:val="CodeInline"/>
        </w:rPr>
        <w:t>onError</w:t>
      </w:r>
      <w:proofErr w:type="spellEnd"/>
      <w:r>
        <w:t xml:space="preserve"> function will fire and an error message will be displayed to the user.</w:t>
      </w:r>
    </w:p>
    <w:p w:rsidR="001632D4" w:rsidRDefault="001632D4" w:rsidP="001632D4">
      <w:pPr>
        <w:pStyle w:val="BodyTextCont"/>
      </w:pPr>
      <w:r>
        <w:t xml:space="preserve">The final step is to build the “Save Profile” function. This is similar to the </w:t>
      </w:r>
      <w:r w:rsidRPr="009D6599">
        <w:rPr>
          <w:rStyle w:val="CodeInline"/>
        </w:rPr>
        <w:t>Load</w:t>
      </w:r>
      <w:r>
        <w:t xml:space="preserve"> method that is called above. Assign the new values to the Profile object in JavaScript and then call </w:t>
      </w:r>
      <w:r w:rsidRPr="00295295">
        <w:rPr>
          <w:rStyle w:val="CodeInline"/>
        </w:rPr>
        <w:t>Save</w:t>
      </w:r>
      <w:r>
        <w:t xml:space="preserve"> on the </w:t>
      </w:r>
      <w:proofErr w:type="spellStart"/>
      <w:r w:rsidRPr="00295295">
        <w:rPr>
          <w:rStyle w:val="CodeInline"/>
        </w:rPr>
        <w:t>Sys.Services.ProfileService</w:t>
      </w:r>
      <w:proofErr w:type="spellEnd"/>
      <w:r>
        <w:t xml:space="preserve"> object. Again, the callback methods are used to check for success (and errors).</w:t>
      </w:r>
    </w:p>
    <w:p w:rsidR="001632D4" w:rsidRPr="00940A22" w:rsidRDefault="001632D4" w:rsidP="001632D4">
      <w:pPr>
        <w:pStyle w:val="CodeCaption"/>
      </w:pPr>
      <w:r>
        <w:t>Listing  7-</w:t>
      </w:r>
      <w:r w:rsidR="00481E3A">
        <w:fldChar w:fldCharType="begin"/>
      </w:r>
      <w:r w:rsidR="00481E3A">
        <w:instrText xml:space="preserve"> SEQ Listing_ \* ARABIC </w:instrText>
      </w:r>
      <w:r w:rsidR="00481E3A">
        <w:fldChar w:fldCharType="separate"/>
      </w:r>
      <w:r>
        <w:t>12</w:t>
      </w:r>
      <w:r w:rsidR="00481E3A">
        <w:fldChar w:fldCharType="end"/>
      </w:r>
      <w:r>
        <w:t>. Script code that stores user Profile settings</w:t>
      </w:r>
    </w:p>
    <w:p w:rsidR="001632D4" w:rsidRPr="00D250D1" w:rsidRDefault="001632D4" w:rsidP="001632D4">
      <w:pPr>
        <w:pStyle w:val="CodeFirst"/>
        <w:rPr>
          <w:lang w:eastAsia="de-DE"/>
        </w:rPr>
      </w:pPr>
      <w:r w:rsidRPr="00D250D1">
        <w:rPr>
          <w:lang w:eastAsia="de-DE"/>
        </w:rPr>
        <w:t>function SaveProperties() {</w:t>
      </w:r>
    </w:p>
    <w:p w:rsidR="001632D4" w:rsidRPr="00D250D1" w:rsidRDefault="001632D4" w:rsidP="001632D4">
      <w:pPr>
        <w:pStyle w:val="Code"/>
        <w:rPr>
          <w:lang w:eastAsia="de-DE"/>
        </w:rPr>
      </w:pPr>
      <w:r w:rsidRPr="00D250D1">
        <w:rPr>
          <w:lang w:eastAsia="de-DE"/>
        </w:rPr>
        <w:t xml:space="preserve">    Sys.Services.ProfileService.properties.User.Email = $get("eMail").value;</w:t>
      </w:r>
    </w:p>
    <w:p w:rsidR="001632D4" w:rsidRPr="00D250D1" w:rsidRDefault="001632D4" w:rsidP="001632D4">
      <w:pPr>
        <w:pStyle w:val="Code"/>
        <w:rPr>
          <w:lang w:eastAsia="de-DE"/>
        </w:rPr>
      </w:pPr>
      <w:r w:rsidRPr="00D250D1">
        <w:rPr>
          <w:lang w:eastAsia="de-DE"/>
        </w:rPr>
        <w:t xml:space="preserve">    Sys.Services.ProfileService.properties.User.Name = $get("username").value;</w:t>
      </w:r>
    </w:p>
    <w:p w:rsidR="001632D4" w:rsidRPr="00D250D1" w:rsidRDefault="001632D4" w:rsidP="001632D4">
      <w:pPr>
        <w:pStyle w:val="Code"/>
        <w:rPr>
          <w:lang w:eastAsia="de-DE"/>
        </w:rPr>
      </w:pPr>
      <w:r w:rsidRPr="00D250D1">
        <w:rPr>
          <w:lang w:eastAsia="de-DE"/>
        </w:rPr>
        <w:t xml:space="preserve">    var fc = '';</w:t>
      </w:r>
    </w:p>
    <w:p w:rsidR="001632D4" w:rsidRPr="00D250D1" w:rsidRDefault="001632D4" w:rsidP="001632D4">
      <w:pPr>
        <w:pStyle w:val="Code"/>
        <w:rPr>
          <w:lang w:eastAsia="de-DE"/>
        </w:rPr>
      </w:pPr>
      <w:r w:rsidRPr="00D250D1">
        <w:rPr>
          <w:lang w:eastAsia="de-DE"/>
        </w:rPr>
        <w:t xml:space="preserve">    fc += ($get("fc1").checked) ? 'Red' : '';</w:t>
      </w:r>
    </w:p>
    <w:p w:rsidR="001632D4" w:rsidRPr="00DC5658" w:rsidRDefault="001632D4" w:rsidP="001632D4">
      <w:pPr>
        <w:pStyle w:val="Code"/>
        <w:rPr>
          <w:lang w:eastAsia="de-DE"/>
        </w:rPr>
      </w:pPr>
      <w:r w:rsidRPr="00D250D1">
        <w:rPr>
          <w:lang w:eastAsia="de-DE"/>
        </w:rPr>
        <w:t xml:space="preserve">    fc += ($get("fc2").checked) ? </w:t>
      </w:r>
      <w:r w:rsidRPr="00DC5658">
        <w:rPr>
          <w:lang w:eastAsia="de-DE"/>
        </w:rPr>
        <w:t>'Blue' : '';</w:t>
      </w:r>
    </w:p>
    <w:p w:rsidR="001632D4" w:rsidRPr="00D250D1" w:rsidRDefault="001632D4" w:rsidP="001632D4">
      <w:pPr>
        <w:pStyle w:val="Code"/>
        <w:rPr>
          <w:lang w:eastAsia="de-DE"/>
        </w:rPr>
      </w:pPr>
      <w:r w:rsidRPr="00D250D1">
        <w:rPr>
          <w:lang w:eastAsia="de-DE"/>
        </w:rPr>
        <w:t xml:space="preserve">    fc += ($get("fc3").checked) ? 'Green' : '';</w:t>
      </w:r>
    </w:p>
    <w:p w:rsidR="001632D4" w:rsidRPr="00D250D1" w:rsidRDefault="001632D4" w:rsidP="001632D4">
      <w:pPr>
        <w:pStyle w:val="Code"/>
        <w:rPr>
          <w:lang w:eastAsia="de-DE"/>
        </w:rPr>
      </w:pPr>
      <w:r w:rsidRPr="00D250D1">
        <w:rPr>
          <w:lang w:eastAsia="de-DE"/>
        </w:rPr>
        <w:t xml:space="preserve">    Sys.Services.ProfileService.properties.ForeColor = fc;</w:t>
      </w:r>
    </w:p>
    <w:p w:rsidR="001632D4" w:rsidRPr="00D250D1" w:rsidRDefault="001632D4" w:rsidP="001632D4">
      <w:pPr>
        <w:pStyle w:val="Code"/>
        <w:rPr>
          <w:lang w:eastAsia="de-DE"/>
        </w:rPr>
      </w:pPr>
      <w:r w:rsidRPr="00D250D1">
        <w:rPr>
          <w:lang w:eastAsia="de-DE"/>
        </w:rPr>
        <w:t xml:space="preserve">    var bc = '';</w:t>
      </w:r>
    </w:p>
    <w:p w:rsidR="001632D4" w:rsidRPr="00D250D1" w:rsidRDefault="001632D4" w:rsidP="001632D4">
      <w:pPr>
        <w:pStyle w:val="Code"/>
        <w:rPr>
          <w:lang w:eastAsia="de-DE"/>
        </w:rPr>
      </w:pPr>
      <w:r w:rsidRPr="00D250D1">
        <w:rPr>
          <w:lang w:eastAsia="de-DE"/>
        </w:rPr>
        <w:t xml:space="preserve">    bc += ($get("fc1").checked) ? 'White' : '';</w:t>
      </w:r>
    </w:p>
    <w:p w:rsidR="001632D4" w:rsidRPr="00D250D1" w:rsidRDefault="001632D4" w:rsidP="001632D4">
      <w:pPr>
        <w:pStyle w:val="Code"/>
        <w:rPr>
          <w:lang w:eastAsia="de-DE"/>
        </w:rPr>
      </w:pPr>
      <w:r w:rsidRPr="00D250D1">
        <w:rPr>
          <w:lang w:eastAsia="de-DE"/>
        </w:rPr>
        <w:t xml:space="preserve">    bc += ($get("fc2").checked) ? 'Beige' : '';</w:t>
      </w:r>
    </w:p>
    <w:p w:rsidR="001632D4" w:rsidRPr="00D250D1" w:rsidRDefault="001632D4" w:rsidP="001632D4">
      <w:pPr>
        <w:pStyle w:val="Code"/>
        <w:rPr>
          <w:lang w:eastAsia="de-DE"/>
        </w:rPr>
      </w:pPr>
      <w:r w:rsidRPr="00D250D1">
        <w:rPr>
          <w:lang w:eastAsia="de-DE"/>
        </w:rPr>
        <w:t xml:space="preserve">    bc += ($get("fc3").checked) ? 'Yellow' : '';</w:t>
      </w:r>
    </w:p>
    <w:p w:rsidR="001632D4" w:rsidRPr="00D250D1" w:rsidRDefault="001632D4" w:rsidP="001632D4">
      <w:pPr>
        <w:pStyle w:val="Code"/>
        <w:rPr>
          <w:lang w:eastAsia="de-DE"/>
        </w:rPr>
      </w:pPr>
      <w:r w:rsidRPr="00D250D1">
        <w:rPr>
          <w:lang w:eastAsia="de-DE"/>
        </w:rPr>
        <w:t xml:space="preserve">    Sys.Services.ProfileService.properties.BackColor = bc;</w:t>
      </w:r>
    </w:p>
    <w:p w:rsidR="001632D4" w:rsidRPr="00D250D1" w:rsidRDefault="001632D4" w:rsidP="001632D4">
      <w:pPr>
        <w:pStyle w:val="Code"/>
        <w:rPr>
          <w:lang w:eastAsia="de-DE"/>
        </w:rPr>
      </w:pPr>
      <w:r w:rsidRPr="00D250D1">
        <w:rPr>
          <w:lang w:eastAsia="de-DE"/>
        </w:rPr>
        <w:t xml:space="preserve">    Sys.Services.ProfileService.save(null, onSaveSuccess, onError);</w:t>
      </w:r>
    </w:p>
    <w:p w:rsidR="001632D4" w:rsidRPr="00D250D1" w:rsidRDefault="001632D4" w:rsidP="001632D4">
      <w:pPr>
        <w:pStyle w:val="Code"/>
        <w:rPr>
          <w:lang w:eastAsia="de-DE"/>
        </w:rPr>
      </w:pPr>
      <w:r w:rsidRPr="00D250D1">
        <w:rPr>
          <w:lang w:eastAsia="de-DE"/>
        </w:rPr>
        <w:t>}</w:t>
      </w:r>
    </w:p>
    <w:p w:rsidR="001632D4" w:rsidRPr="00D250D1" w:rsidRDefault="001632D4" w:rsidP="001632D4">
      <w:pPr>
        <w:pStyle w:val="Code"/>
        <w:rPr>
          <w:lang w:eastAsia="de-DE"/>
        </w:rPr>
      </w:pPr>
    </w:p>
    <w:p w:rsidR="001632D4" w:rsidRPr="00D250D1" w:rsidRDefault="001632D4" w:rsidP="001632D4">
      <w:pPr>
        <w:pStyle w:val="Code"/>
        <w:rPr>
          <w:lang w:eastAsia="de-DE"/>
        </w:rPr>
      </w:pPr>
      <w:r w:rsidRPr="00D250D1">
        <w:rPr>
          <w:lang w:eastAsia="de-DE"/>
        </w:rPr>
        <w:t>function onSaveSuccess() {</w:t>
      </w:r>
    </w:p>
    <w:p w:rsidR="001632D4" w:rsidRPr="00D250D1" w:rsidRDefault="001632D4" w:rsidP="001632D4">
      <w:pPr>
        <w:pStyle w:val="Code"/>
        <w:rPr>
          <w:lang w:eastAsia="de-DE"/>
        </w:rPr>
      </w:pPr>
      <w:r w:rsidRPr="00D250D1">
        <w:rPr>
          <w:lang w:eastAsia="de-DE"/>
        </w:rPr>
        <w:t xml:space="preserve">    clearTimeout();</w:t>
      </w:r>
    </w:p>
    <w:p w:rsidR="001632D4" w:rsidRPr="00D250D1" w:rsidRDefault="001632D4" w:rsidP="001632D4">
      <w:pPr>
        <w:pStyle w:val="Code"/>
        <w:rPr>
          <w:lang w:eastAsia="de-DE"/>
        </w:rPr>
      </w:pPr>
      <w:r w:rsidRPr="00D250D1">
        <w:rPr>
          <w:lang w:eastAsia="de-DE"/>
        </w:rPr>
        <w:t xml:space="preserve">    // Display the success message to the user.</w:t>
      </w:r>
    </w:p>
    <w:p w:rsidR="001632D4" w:rsidRPr="00D250D1" w:rsidRDefault="001632D4" w:rsidP="001632D4">
      <w:pPr>
        <w:pStyle w:val="Code"/>
        <w:rPr>
          <w:lang w:eastAsia="de-DE"/>
        </w:rPr>
      </w:pPr>
      <w:r w:rsidRPr="00D250D1">
        <w:rPr>
          <w:lang w:eastAsia="de-DE"/>
        </w:rPr>
        <w:t xml:space="preserve">    $get("Status").innerHTML = "Your profile has been saved.";</w:t>
      </w:r>
    </w:p>
    <w:p w:rsidR="001632D4" w:rsidRPr="00D250D1" w:rsidRDefault="001632D4" w:rsidP="001632D4">
      <w:pPr>
        <w:pStyle w:val="Code"/>
        <w:rPr>
          <w:lang w:eastAsia="de-DE"/>
        </w:rPr>
      </w:pPr>
    </w:p>
    <w:p w:rsidR="001632D4" w:rsidRPr="00D250D1" w:rsidRDefault="001632D4" w:rsidP="001632D4">
      <w:pPr>
        <w:pStyle w:val="Code"/>
        <w:rPr>
          <w:lang w:eastAsia="de-DE"/>
        </w:rPr>
      </w:pPr>
      <w:r w:rsidRPr="00D250D1">
        <w:rPr>
          <w:lang w:eastAsia="de-DE"/>
        </w:rPr>
        <w:t xml:space="preserve">    // Reset the display after 5 seconds have passed.</w:t>
      </w:r>
    </w:p>
    <w:p w:rsidR="001632D4" w:rsidRPr="00D250D1" w:rsidRDefault="001632D4" w:rsidP="001632D4">
      <w:pPr>
        <w:pStyle w:val="Code"/>
        <w:rPr>
          <w:lang w:eastAsia="de-DE"/>
        </w:rPr>
      </w:pPr>
      <w:r w:rsidRPr="00D250D1">
        <w:rPr>
          <w:lang w:eastAsia="de-DE"/>
        </w:rPr>
        <w:t xml:space="preserve">    setTimeout(function() { $get("Status").innerHTML = ""; }, 5000);</w:t>
      </w:r>
    </w:p>
    <w:p w:rsidR="001632D4" w:rsidRPr="00D250D1" w:rsidRDefault="001632D4" w:rsidP="001632D4">
      <w:pPr>
        <w:pStyle w:val="CodeLast"/>
      </w:pPr>
      <w:r w:rsidRPr="00D250D1">
        <w:rPr>
          <w:lang w:eastAsia="de-DE"/>
        </w:rPr>
        <w:t>}</w:t>
      </w:r>
    </w:p>
    <w:p w:rsidR="001632D4" w:rsidRDefault="001632D4" w:rsidP="001632D4">
      <w:pPr>
        <w:pStyle w:val="BodyTextCont"/>
      </w:pPr>
      <w:r>
        <w:t>If all goes well, you should see a message when you click the “Save” button:</w:t>
      </w:r>
    </w:p>
    <w:p w:rsidR="001632D4" w:rsidRDefault="001632D4" w:rsidP="001632D4">
      <w:pPr>
        <w:pStyle w:val="Figure"/>
      </w:pPr>
      <w:r>
        <w:rPr>
          <w:noProof/>
          <w:lang w:val="de-DE" w:eastAsia="de-DE"/>
        </w:rPr>
        <w:drawing>
          <wp:inline distT="0" distB="0" distL="0" distR="0">
            <wp:extent cx="2645664" cy="1353312"/>
            <wp:effectExtent l="19050" t="0" r="2286" b="0"/>
            <wp:docPr id="18" name="19835f0711.tif" descr="D:\UserData\jkrause\Documents\Meine Daten\Bücher\Fachbuchprojekte\ASP.NET Extensibility\Images\19835f07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11.tif"/>
                    <pic:cNvPicPr/>
                  </pic:nvPicPr>
                  <pic:blipFill>
                    <a:blip r:link="rId21" cstate="print"/>
                    <a:stretch>
                      <a:fillRect/>
                    </a:stretch>
                  </pic:blipFill>
                  <pic:spPr>
                    <a:xfrm>
                      <a:off x="0" y="0"/>
                      <a:ext cx="2645664" cy="1353312"/>
                    </a:xfrm>
                    <a:prstGeom prst="rect">
                      <a:avLst/>
                    </a:prstGeom>
                  </pic:spPr>
                </pic:pic>
              </a:graphicData>
            </a:graphic>
          </wp:inline>
        </w:drawing>
      </w:r>
    </w:p>
    <w:p w:rsidR="001632D4" w:rsidRPr="00D250D1" w:rsidRDefault="001632D4" w:rsidP="001632D4">
      <w:pPr>
        <w:pStyle w:val="Production"/>
      </w:pPr>
      <w:r>
        <w:t xml:space="preserve">Insert </w:t>
      </w:r>
      <w:r w:rsidRPr="00D250D1">
        <w:t>19835f0711</w:t>
      </w:r>
      <w:r>
        <w:t>.tif</w:t>
      </w:r>
    </w:p>
    <w:p w:rsidR="001632D4" w:rsidRDefault="001632D4" w:rsidP="001632D4">
      <w:pPr>
        <w:pStyle w:val="FigureCaption"/>
      </w:pPr>
      <w:r>
        <w:t>Figure 7-</w:t>
      </w:r>
      <w:r w:rsidR="00481E3A">
        <w:fldChar w:fldCharType="begin"/>
      </w:r>
      <w:r w:rsidR="00481E3A">
        <w:instrText xml:space="preserve"> SEQ Figure \* ARABIC </w:instrText>
      </w:r>
      <w:r w:rsidR="00481E3A">
        <w:fldChar w:fldCharType="separate"/>
      </w:r>
      <w:r>
        <w:t>2</w:t>
      </w:r>
      <w:r w:rsidR="00481E3A">
        <w:fldChar w:fldCharType="end"/>
      </w:r>
      <w:r>
        <w:t>. The form response when the Profile access was successful</w:t>
      </w:r>
    </w:p>
    <w:p w:rsidR="001632D4" w:rsidRDefault="001632D4" w:rsidP="001632D4">
      <w:pPr>
        <w:pStyle w:val="BodyTextCont"/>
      </w:pPr>
      <w:r>
        <w:lastRenderedPageBreak/>
        <w:t>This is a very simple example which demonstrates how to access the Profile using the AJAX library. Its power comes from the library and its close relation to basic ASP.NET features. If you’re not confident using the ASP.NET AJAX libraries because of their size or performance, keep in mind that they support larger parts of ASP.NET out of the box. This is very useful for smaller projects, as well as for constructing complex features quickly. However, in large projects with heavy access you might consider different ways, like other third party libraries which support the specific parts required for Profiles only.</w:t>
      </w:r>
    </w:p>
    <w:p w:rsidR="001632D4" w:rsidRDefault="001632D4" w:rsidP="001632D4">
      <w:pPr>
        <w:pStyle w:val="berschrift2"/>
      </w:pPr>
      <w:r>
        <w:t>Extending Web Parts Personalization</w:t>
      </w:r>
      <w:r w:rsidRPr="005C6ABB">
        <w:t xml:space="preserve"> Providers</w:t>
      </w:r>
    </w:p>
    <w:p w:rsidR="001632D4" w:rsidRDefault="001632D4" w:rsidP="001632D4">
      <w:pPr>
        <w:pStyle w:val="BodyTextFirst"/>
      </w:pPr>
      <w:r>
        <w:t xml:space="preserve">Web Parts are specialized user controls that have extensive client support. Web Parts make up portions of a web page, and allow users to change the page design. For example, users can move Web Parts around, hide or close them, and change their behavior. Web Parts are typically used to create portal pages that users can personalize. ASP.NET comes with all the pieces needed to construct a completely </w:t>
      </w:r>
      <w:proofErr w:type="spellStart"/>
      <w:r>
        <w:t>personalizable</w:t>
      </w:r>
      <w:proofErr w:type="spellEnd"/>
      <w:r>
        <w:t xml:space="preserve"> page. The framework includes components which perform the following tasks:</w:t>
      </w:r>
    </w:p>
    <w:p w:rsidR="001632D4" w:rsidRDefault="001632D4" w:rsidP="001632D4">
      <w:pPr>
        <w:pStyle w:val="BulletFirst"/>
      </w:pPr>
      <w:r>
        <w:tab/>
        <w:t>*</w:t>
      </w:r>
      <w:r>
        <w:tab/>
        <w:t>Define and handle customizable sections through zones</w:t>
      </w:r>
    </w:p>
    <w:p w:rsidR="001632D4" w:rsidRDefault="001632D4" w:rsidP="001632D4">
      <w:pPr>
        <w:pStyle w:val="Bullet"/>
      </w:pPr>
      <w:r>
        <w:tab/>
        <w:t>*</w:t>
      </w:r>
      <w:r>
        <w:tab/>
        <w:t xml:space="preserve">Pull Web Parts from a catalogue </w:t>
      </w:r>
    </w:p>
    <w:p w:rsidR="001632D4" w:rsidRDefault="001632D4" w:rsidP="001632D4">
      <w:pPr>
        <w:pStyle w:val="Bullet"/>
      </w:pPr>
      <w:r>
        <w:tab/>
        <w:t>*</w:t>
      </w:r>
      <w:r>
        <w:tab/>
        <w:t>Export and import Web Parts so that users can share them like gadgets</w:t>
      </w:r>
    </w:p>
    <w:p w:rsidR="001632D4" w:rsidRDefault="001632D4" w:rsidP="001632D4">
      <w:pPr>
        <w:pStyle w:val="BulletLast"/>
      </w:pPr>
      <w:r>
        <w:tab/>
        <w:t>*</w:t>
      </w:r>
      <w:r>
        <w:tab/>
        <w:t>Save the user’s preferences to a permanent data store</w:t>
      </w:r>
    </w:p>
    <w:p w:rsidR="001632D4" w:rsidRDefault="001632D4" w:rsidP="001632D4">
      <w:pPr>
        <w:pStyle w:val="BodyTextCont"/>
      </w:pPr>
      <w:r>
        <w:t xml:space="preserve">By now it should be clear that a provider plays a role in this. Web Parts’ settings, locations and properties must be stored and retrieved when the user revisits the site. This implies that the user must be authenticated. There is an indirect relationship between the membership and role providers, and the Web Part personalization provider. There is no dependency on the profile provider, as explained in the previous section. </w:t>
      </w:r>
    </w:p>
    <w:p w:rsidR="001632D4" w:rsidRDefault="001632D4" w:rsidP="001632D4">
      <w:pPr>
        <w:pStyle w:val="berschrift3"/>
      </w:pPr>
      <w:r>
        <w:t>Understanding the Web Parts Personalization Provider</w:t>
      </w:r>
    </w:p>
    <w:p w:rsidR="001632D4" w:rsidRDefault="001632D4" w:rsidP="001632D4">
      <w:pPr>
        <w:pStyle w:val="BodyTextFirst"/>
      </w:pPr>
      <w:r>
        <w:t xml:space="preserve">Before you start working with the personalization provider and planning a custom implementation, you should understand the default provider and how it behaves. The default provider is </w:t>
      </w:r>
      <w:proofErr w:type="spellStart"/>
      <w:r w:rsidRPr="00EB2D33">
        <w:rPr>
          <w:rStyle w:val="CodeInline"/>
        </w:rPr>
        <w:t>System.Web.UI.WebControls.WebParts.SqlPersonalizationProvider</w:t>
      </w:r>
      <w:proofErr w:type="spellEnd"/>
      <w:r>
        <w:t xml:space="preserve">, and it accesses the same SQL Server database used to support membership, roles and profiles internally. The prime job of the personalization provider is to store the state of Web Parts, which consists of Web Parts content and the layout of Web Parts pages. The state is held in a container of type </w:t>
      </w:r>
      <w:proofErr w:type="spellStart"/>
      <w:r w:rsidRPr="001F1191">
        <w:rPr>
          <w:rStyle w:val="CodeInline"/>
        </w:rPr>
        <w:t>System.Web.UI.WebControls.WebParts.PersonalizationState</w:t>
      </w:r>
      <w:proofErr w:type="spellEnd"/>
      <w:r>
        <w:t xml:space="preserve">. The personalization service using the provider serializes the data and sends it to the provider as a stream of bytes to store. Conversely, it retrieves and </w:t>
      </w:r>
      <w:proofErr w:type="spellStart"/>
      <w:r>
        <w:t>deserializes</w:t>
      </w:r>
      <w:proofErr w:type="spellEnd"/>
      <w:r>
        <w:t xml:space="preserve"> data to restore the state of Web Parts.</w:t>
      </w:r>
    </w:p>
    <w:p w:rsidR="001632D4" w:rsidRDefault="001632D4" w:rsidP="001632D4">
      <w:pPr>
        <w:pStyle w:val="BodyTextCont"/>
      </w:pPr>
      <w:r>
        <w:t xml:space="preserve">Because the </w:t>
      </w:r>
      <w:proofErr w:type="spellStart"/>
      <w:r w:rsidRPr="001F1191">
        <w:rPr>
          <w:rStyle w:val="CodeInline"/>
        </w:rPr>
        <w:t>SqlPersonalization</w:t>
      </w:r>
      <w:r>
        <w:rPr>
          <w:rStyle w:val="CodeInline"/>
        </w:rPr>
        <w:t>P</w:t>
      </w:r>
      <w:r w:rsidRPr="001F1191">
        <w:rPr>
          <w:rStyle w:val="CodeInline"/>
        </w:rPr>
        <w:t>rovider</w:t>
      </w:r>
      <w:proofErr w:type="spellEnd"/>
      <w:r>
        <w:t xml:space="preserve"> is a final implementation, there exists an abstract base class for such personalization providers—the </w:t>
      </w:r>
      <w:proofErr w:type="spellStart"/>
      <w:r w:rsidRPr="001F1191">
        <w:rPr>
          <w:rStyle w:val="CodeInline"/>
        </w:rPr>
        <w:t>PersonalizationProvider</w:t>
      </w:r>
      <w:proofErr w:type="spellEnd"/>
      <w:r>
        <w:t xml:space="preserve"> class. </w:t>
      </w:r>
    </w:p>
    <w:p w:rsidR="001632D4" w:rsidRDefault="001632D4" w:rsidP="001632D4">
      <w:pPr>
        <w:pStyle w:val="CodeFirst"/>
      </w:pPr>
      <w:r>
        <w:t>public abstract class PersonalizationProvider : ProviderBase</w:t>
      </w:r>
    </w:p>
    <w:p w:rsidR="001632D4" w:rsidRDefault="001632D4" w:rsidP="001632D4">
      <w:pPr>
        <w:pStyle w:val="Code"/>
      </w:pPr>
      <w:r>
        <w:t>{</w:t>
      </w:r>
    </w:p>
    <w:p w:rsidR="001632D4" w:rsidRDefault="001632D4" w:rsidP="001632D4">
      <w:pPr>
        <w:pStyle w:val="Code"/>
      </w:pPr>
      <w:r>
        <w:t xml:space="preserve">    protected PersonalizationProvider();</w:t>
      </w:r>
    </w:p>
    <w:p w:rsidR="001632D4" w:rsidRDefault="001632D4" w:rsidP="001632D4">
      <w:pPr>
        <w:pStyle w:val="Code"/>
      </w:pPr>
      <w:r>
        <w:t xml:space="preserve">    public abstract string ApplicationName { get; set; }</w:t>
      </w:r>
    </w:p>
    <w:p w:rsidR="001632D4" w:rsidRDefault="001632D4" w:rsidP="001632D4">
      <w:pPr>
        <w:pStyle w:val="Code"/>
      </w:pPr>
      <w:r>
        <w:t xml:space="preserve">    protected virtual IList CreateSupportedUserCapabilities();</w:t>
      </w:r>
    </w:p>
    <w:p w:rsidR="001632D4" w:rsidRDefault="001632D4" w:rsidP="001632D4">
      <w:pPr>
        <w:pStyle w:val="Code"/>
      </w:pPr>
      <w:r>
        <w:lastRenderedPageBreak/>
        <w:t xml:space="preserve">    public virtual PersonalizationScope DetermineInitialScope( </w:t>
      </w:r>
      <w:r>
        <w:sym w:font="Wingdings" w:char="F0C3"/>
      </w:r>
    </w:p>
    <w:p w:rsidR="001632D4" w:rsidRDefault="001632D4" w:rsidP="001632D4">
      <w:pPr>
        <w:pStyle w:val="Code"/>
      </w:pPr>
      <w:r>
        <w:t xml:space="preserve">           WebPartManager webPartManager, PersonalizationState loadedState);</w:t>
      </w:r>
    </w:p>
    <w:p w:rsidR="001632D4" w:rsidRDefault="001632D4" w:rsidP="001632D4">
      <w:pPr>
        <w:pStyle w:val="Code"/>
      </w:pPr>
      <w:r>
        <w:t xml:space="preserve">    public virtual IDictionary DetermineUserCapabilities( </w:t>
      </w:r>
      <w:r>
        <w:sym w:font="Wingdings" w:char="F0C3"/>
      </w:r>
    </w:p>
    <w:p w:rsidR="001632D4" w:rsidRDefault="001632D4" w:rsidP="001632D4">
      <w:pPr>
        <w:pStyle w:val="Code"/>
      </w:pPr>
      <w:r>
        <w:t xml:space="preserve">           WebPartManager webPartManager);</w:t>
      </w:r>
    </w:p>
    <w:p w:rsidR="001632D4" w:rsidRDefault="001632D4" w:rsidP="001632D4">
      <w:pPr>
        <w:pStyle w:val="Code"/>
      </w:pPr>
      <w:r>
        <w:t xml:space="preserve">    public abstract PersonalizationStateInfoCollection FindState( </w:t>
      </w:r>
      <w:r>
        <w:sym w:font="Wingdings" w:char="F0C3"/>
      </w:r>
      <w:r>
        <w:t xml:space="preserve"> </w:t>
      </w:r>
    </w:p>
    <w:p w:rsidR="001632D4" w:rsidRDefault="001632D4" w:rsidP="001632D4">
      <w:pPr>
        <w:pStyle w:val="Code"/>
      </w:pPr>
      <w:r>
        <w:t xml:space="preserve">           PersonalizationScope scope, PersonalizationStateQuery query, </w:t>
      </w:r>
      <w:r>
        <w:sym w:font="Wingdings" w:char="F0C3"/>
      </w:r>
    </w:p>
    <w:p w:rsidR="001632D4" w:rsidRDefault="001632D4" w:rsidP="001632D4">
      <w:pPr>
        <w:pStyle w:val="Code"/>
      </w:pPr>
      <w:r>
        <w:t xml:space="preserve">           int pageIndex, int pageSize, out int totalRecords);</w:t>
      </w:r>
    </w:p>
    <w:p w:rsidR="001632D4" w:rsidRDefault="001632D4" w:rsidP="001632D4">
      <w:pPr>
        <w:pStyle w:val="Code"/>
      </w:pPr>
      <w:r>
        <w:t xml:space="preserve">    public abstract int GetCountOfState(PersonalizationScope scope, </w:t>
      </w:r>
      <w:r>
        <w:sym w:font="Wingdings" w:char="F0C3"/>
      </w:r>
    </w:p>
    <w:p w:rsidR="001632D4" w:rsidRDefault="001632D4" w:rsidP="001632D4">
      <w:pPr>
        <w:pStyle w:val="Code"/>
      </w:pPr>
      <w:r>
        <w:t xml:space="preserve">                                        PersonalizationStateQuery query);</w:t>
      </w:r>
    </w:p>
    <w:p w:rsidR="001632D4" w:rsidRDefault="001632D4" w:rsidP="001632D4">
      <w:pPr>
        <w:pStyle w:val="Code"/>
      </w:pPr>
      <w:r>
        <w:t xml:space="preserve">    protected abstract void LoadPersonalizationBlobs(WebPartManager webPartManager,</w:t>
      </w:r>
      <w:r>
        <w:sym w:font="Wingdings" w:char="F0C3"/>
      </w:r>
    </w:p>
    <w:p w:rsidR="001632D4" w:rsidRDefault="001632D4" w:rsidP="001632D4">
      <w:pPr>
        <w:pStyle w:val="Code"/>
      </w:pPr>
      <w:r>
        <w:t xml:space="preserve">              string path, string userName, </w:t>
      </w:r>
      <w:r>
        <w:sym w:font="Wingdings" w:char="F0C3"/>
      </w:r>
    </w:p>
    <w:p w:rsidR="001632D4" w:rsidRDefault="001632D4" w:rsidP="001632D4">
      <w:pPr>
        <w:pStyle w:val="Code"/>
      </w:pPr>
      <w:r>
        <w:t xml:space="preserve">              ref byte[] sharedDataBlob, ref byte[] userDataBlob);</w:t>
      </w:r>
    </w:p>
    <w:p w:rsidR="001632D4" w:rsidRDefault="001632D4" w:rsidP="001632D4">
      <w:pPr>
        <w:pStyle w:val="Code"/>
      </w:pPr>
      <w:r>
        <w:t xml:space="preserve">    public virtual PersonalizationState LoadPersonalizationState( </w:t>
      </w:r>
      <w:r>
        <w:sym w:font="Wingdings" w:char="F0C3"/>
      </w:r>
    </w:p>
    <w:p w:rsidR="001632D4" w:rsidRDefault="001632D4" w:rsidP="001632D4">
      <w:pPr>
        <w:pStyle w:val="Code"/>
      </w:pPr>
      <w:r>
        <w:t xml:space="preserve">                   WebPartManager webPartManager, bool ignoreCurrentUser);</w:t>
      </w:r>
    </w:p>
    <w:p w:rsidR="001632D4" w:rsidRDefault="001632D4" w:rsidP="001632D4">
      <w:pPr>
        <w:pStyle w:val="Code"/>
      </w:pPr>
      <w:r>
        <w:t xml:space="preserve">    protected abstract void ResetPersonalizationBlob(</w:t>
      </w:r>
      <w:r>
        <w:sym w:font="Wingdings" w:char="F0C3"/>
      </w:r>
    </w:p>
    <w:p w:rsidR="001632D4" w:rsidRDefault="001632D4" w:rsidP="001632D4">
      <w:pPr>
        <w:pStyle w:val="Code"/>
      </w:pPr>
      <w:r>
        <w:t xml:space="preserve">                   WebPartManager webPartManager, string path, string userName);</w:t>
      </w:r>
    </w:p>
    <w:p w:rsidR="001632D4" w:rsidRDefault="001632D4" w:rsidP="001632D4">
      <w:pPr>
        <w:pStyle w:val="Code"/>
      </w:pPr>
      <w:r>
        <w:t xml:space="preserve">    public virtual void ResetPersonalizationState(WebPartManager webPartManager);</w:t>
      </w:r>
    </w:p>
    <w:p w:rsidR="001632D4" w:rsidRDefault="001632D4" w:rsidP="001632D4">
      <w:pPr>
        <w:pStyle w:val="Code"/>
      </w:pPr>
      <w:r>
        <w:t xml:space="preserve">    public abstract int ResetState(PersonalizationScope scope, </w:t>
      </w:r>
      <w:r>
        <w:sym w:font="Wingdings" w:char="F0C3"/>
      </w:r>
    </w:p>
    <w:p w:rsidR="001632D4" w:rsidRDefault="001632D4" w:rsidP="001632D4">
      <w:pPr>
        <w:pStyle w:val="Code"/>
      </w:pPr>
      <w:r>
        <w:t xml:space="preserve">                                    string[] paths, </w:t>
      </w:r>
      <w:r>
        <w:sym w:font="Wingdings" w:char="F0C3"/>
      </w:r>
    </w:p>
    <w:p w:rsidR="001632D4" w:rsidRDefault="001632D4" w:rsidP="001632D4">
      <w:pPr>
        <w:pStyle w:val="Code"/>
      </w:pPr>
      <w:r>
        <w:t xml:space="preserve">                                    string[] usernames);</w:t>
      </w:r>
    </w:p>
    <w:p w:rsidR="001632D4" w:rsidRDefault="001632D4" w:rsidP="001632D4">
      <w:pPr>
        <w:pStyle w:val="Code"/>
      </w:pPr>
      <w:r>
        <w:t xml:space="preserve">    public abstract int ResetUserState(string path, DateTime userInactiveSinceDate);</w:t>
      </w:r>
    </w:p>
    <w:p w:rsidR="001632D4" w:rsidRDefault="001632D4" w:rsidP="001632D4">
      <w:pPr>
        <w:pStyle w:val="Code"/>
      </w:pPr>
      <w:r>
        <w:t xml:space="preserve">    protected abstract void SavePersonalizationBlob(WebPartManager webPartManager, </w:t>
      </w:r>
      <w:r>
        <w:sym w:font="Wingdings" w:char="F0C3"/>
      </w:r>
    </w:p>
    <w:p w:rsidR="001632D4" w:rsidRDefault="001632D4" w:rsidP="001632D4">
      <w:pPr>
        <w:pStyle w:val="Code"/>
      </w:pPr>
      <w:r>
        <w:t xml:space="preserve">                            string path, string userName, byte[] dataBlob);</w:t>
      </w:r>
    </w:p>
    <w:p w:rsidR="001632D4" w:rsidRDefault="001632D4" w:rsidP="001632D4">
      <w:pPr>
        <w:pStyle w:val="Code"/>
      </w:pPr>
      <w:r>
        <w:t xml:space="preserve">    public virtual void SavePersonalizationState(PersonalizationState state);</w:t>
      </w:r>
    </w:p>
    <w:p w:rsidR="001632D4" w:rsidRDefault="001632D4" w:rsidP="001632D4">
      <w:pPr>
        <w:pStyle w:val="CodeLast"/>
      </w:pPr>
      <w:r>
        <w:t>}</w:t>
      </w:r>
    </w:p>
    <w:p w:rsidR="001632D4" w:rsidRPr="001F1191" w:rsidRDefault="001632D4" w:rsidP="001632D4">
      <w:pPr>
        <w:pStyle w:val="BodyTextCont"/>
      </w:pPr>
      <w:r>
        <w:t xml:space="preserve">The following table explains the methods and properties. The various </w:t>
      </w:r>
      <w:r w:rsidRPr="00C854A6">
        <w:rPr>
          <w:rStyle w:val="CodeInline"/>
        </w:rPr>
        <w:t>abstract</w:t>
      </w:r>
      <w:r>
        <w:t xml:space="preserve"> and </w:t>
      </w:r>
      <w:r w:rsidRPr="00C854A6">
        <w:rPr>
          <w:rStyle w:val="CodeInline"/>
        </w:rPr>
        <w:t>virtual</w:t>
      </w:r>
      <w:r>
        <w:t xml:space="preserve"> keywords indicate that only a few methods need to be implemented—the other methods are optional. As a result, this base class is a better starting point for a custom implementation than the </w:t>
      </w:r>
      <w:proofErr w:type="spellStart"/>
      <w:r w:rsidRPr="00C854A6">
        <w:rPr>
          <w:rStyle w:val="CodeInline"/>
        </w:rPr>
        <w:t>ProviderBase</w:t>
      </w:r>
      <w:proofErr w:type="spellEnd"/>
      <w:r>
        <w:t xml:space="preserve"> base class. </w:t>
      </w:r>
    </w:p>
    <w:p w:rsidR="001632D4" w:rsidRDefault="001632D4" w:rsidP="001632D4">
      <w:pPr>
        <w:pStyle w:val="TableCaption"/>
      </w:pPr>
      <w:r>
        <w:t>Table 7-</w:t>
      </w:r>
      <w:r>
        <w:fldChar w:fldCharType="begin"/>
      </w:r>
      <w:r>
        <w:instrText xml:space="preserve"> SEQ Table \* ARABIC </w:instrText>
      </w:r>
      <w:r>
        <w:fldChar w:fldCharType="separate"/>
      </w:r>
      <w:r>
        <w:t>1</w:t>
      </w:r>
      <w:r>
        <w:fldChar w:fldCharType="end"/>
      </w:r>
      <w:r>
        <w:t>. Members of the PersonalizationProvider base class</w:t>
      </w:r>
    </w:p>
    <w:tbl>
      <w:tblPr>
        <w:tblStyle w:val="Tabellenraster"/>
        <w:tblW w:w="0" w:type="auto"/>
        <w:tblInd w:w="720" w:type="dxa"/>
        <w:tblLook w:val="04A0" w:firstRow="1" w:lastRow="0" w:firstColumn="1" w:lastColumn="0" w:noHBand="0" w:noVBand="1"/>
      </w:tblPr>
      <w:tblGrid>
        <w:gridCol w:w="2925"/>
        <w:gridCol w:w="5211"/>
      </w:tblGrid>
      <w:tr w:rsidR="00BD569E" w:rsidRPr="00BD569E" w:rsidTr="00BD569E">
        <w:tc>
          <w:tcPr>
            <w:tcW w:w="2847" w:type="dxa"/>
          </w:tcPr>
          <w:p w:rsidR="00BD569E" w:rsidRPr="00BD569E" w:rsidRDefault="00BD569E" w:rsidP="009047EE">
            <w:pPr>
              <w:pStyle w:val="TableHead"/>
              <w:pBdr>
                <w:top w:val="none" w:sz="0" w:space="0" w:color="auto"/>
              </w:pBdr>
              <w:ind w:left="0" w:firstLine="0"/>
            </w:pPr>
            <w:r w:rsidRPr="00BD569E">
              <w:t>Member</w:t>
            </w:r>
          </w:p>
        </w:tc>
        <w:tc>
          <w:tcPr>
            <w:tcW w:w="5067" w:type="dxa"/>
          </w:tcPr>
          <w:p w:rsidR="00BD569E" w:rsidRPr="00BD569E" w:rsidRDefault="00BD569E" w:rsidP="009047EE">
            <w:pPr>
              <w:pStyle w:val="TableHead"/>
              <w:pBdr>
                <w:top w:val="none" w:sz="0" w:space="0" w:color="auto"/>
              </w:pBdr>
              <w:ind w:left="0" w:firstLine="0"/>
            </w:pPr>
            <w:r w:rsidRPr="00BD569E">
              <w:t>Description</w:t>
            </w:r>
          </w:p>
        </w:tc>
      </w:tr>
      <w:tr w:rsidR="00BD569E" w:rsidRPr="00BD569E" w:rsidTr="00BD569E">
        <w:tc>
          <w:tcPr>
            <w:tcW w:w="2847" w:type="dxa"/>
          </w:tcPr>
          <w:p w:rsidR="00BD569E" w:rsidRPr="00BD569E" w:rsidRDefault="00BD569E" w:rsidP="009047EE">
            <w:pPr>
              <w:pStyle w:val="TableText"/>
              <w:rPr>
                <w:noProof/>
                <w:lang w:eastAsia="de-DE"/>
              </w:rPr>
            </w:pPr>
            <w:proofErr w:type="spellStart"/>
            <w:r w:rsidRPr="00BD569E">
              <w:rPr>
                <w:rStyle w:val="CodeInline"/>
              </w:rPr>
              <w:t>ApplicationName</w:t>
            </w:r>
            <w:proofErr w:type="spellEnd"/>
          </w:p>
        </w:tc>
        <w:tc>
          <w:tcPr>
            <w:tcW w:w="5067" w:type="dxa"/>
          </w:tcPr>
          <w:p w:rsidR="00BD569E" w:rsidRPr="00BD569E" w:rsidRDefault="00BD569E" w:rsidP="009047EE">
            <w:pPr>
              <w:pStyle w:val="TableText"/>
              <w:rPr>
                <w:noProof/>
                <w:lang w:eastAsia="de-DE"/>
              </w:rPr>
            </w:pPr>
            <w:r w:rsidRPr="00BD569E">
              <w:rPr>
                <w:noProof/>
                <w:lang w:eastAsia="de-DE"/>
              </w:rPr>
              <w:t>Gets or sets the name of the application.</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CreateSupportedUserCapabilities</w:t>
            </w:r>
          </w:p>
        </w:tc>
        <w:tc>
          <w:tcPr>
            <w:tcW w:w="5067" w:type="dxa"/>
          </w:tcPr>
          <w:p w:rsidR="00BD569E" w:rsidRPr="00BD569E" w:rsidRDefault="00BD569E" w:rsidP="009047EE">
            <w:pPr>
              <w:pStyle w:val="TableText"/>
              <w:rPr>
                <w:noProof/>
                <w:lang w:eastAsia="de-DE"/>
              </w:rPr>
            </w:pPr>
            <w:r w:rsidRPr="00BD569E">
              <w:rPr>
                <w:noProof/>
                <w:lang w:eastAsia="de-DE"/>
              </w:rPr>
              <w:t xml:space="preserve">Returns a list of </w:t>
            </w:r>
            <w:proofErr w:type="spellStart"/>
            <w:r w:rsidRPr="00BD569E">
              <w:rPr>
                <w:rStyle w:val="CodeInline"/>
              </w:rPr>
              <w:t>System.Web.UI.WebControls.WebParts.WebPartUserCapability</w:t>
            </w:r>
            <w:proofErr w:type="spellEnd"/>
            <w:r w:rsidRPr="00BD569E">
              <w:rPr>
                <w:noProof/>
                <w:lang w:eastAsia="de-DE"/>
              </w:rPr>
              <w:t xml:space="preserve"> objects that represent the set of known capabilities.</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DetermineInitialScope</w:t>
            </w:r>
          </w:p>
        </w:tc>
        <w:tc>
          <w:tcPr>
            <w:tcW w:w="5067" w:type="dxa"/>
          </w:tcPr>
          <w:p w:rsidR="00BD569E" w:rsidRPr="00BD569E" w:rsidRDefault="00BD569E" w:rsidP="009047EE">
            <w:pPr>
              <w:pStyle w:val="TableText"/>
              <w:rPr>
                <w:noProof/>
                <w:lang w:eastAsia="de-DE"/>
              </w:rPr>
            </w:pPr>
            <w:r w:rsidRPr="00BD569E">
              <w:rPr>
                <w:noProof/>
                <w:lang w:eastAsia="de-DE"/>
              </w:rPr>
              <w:t xml:space="preserve">Determines whether the initial personalization scope should be Shared or User (from </w:t>
            </w:r>
            <w:proofErr w:type="spellStart"/>
            <w:r w:rsidRPr="00BD569E">
              <w:rPr>
                <w:rStyle w:val="CodeInline"/>
              </w:rPr>
              <w:t>PersonalizationScope</w:t>
            </w:r>
            <w:proofErr w:type="spellEnd"/>
            <w:r w:rsidRPr="00BD569E">
              <w:rPr>
                <w:noProof/>
                <w:lang w:eastAsia="de-DE"/>
              </w:rPr>
              <w:t xml:space="preserve"> enum). Takes a WebPartManager object that manages the personalization information and the personalization state information. The method returns a </w:t>
            </w:r>
            <w:proofErr w:type="spellStart"/>
            <w:r w:rsidRPr="00BD569E">
              <w:rPr>
                <w:rStyle w:val="CodeInline"/>
              </w:rPr>
              <w:t>PersonalizationScope</w:t>
            </w:r>
            <w:proofErr w:type="spellEnd"/>
            <w:r w:rsidRPr="00BD569E">
              <w:rPr>
                <w:noProof/>
                <w:lang w:eastAsia="de-DE"/>
              </w:rPr>
              <w:t xml:space="preserve"> enum value. </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DetermineUserCapabilities</w:t>
            </w:r>
          </w:p>
        </w:tc>
        <w:tc>
          <w:tcPr>
            <w:tcW w:w="5067" w:type="dxa"/>
          </w:tcPr>
          <w:p w:rsidR="00BD569E" w:rsidRPr="00BD569E" w:rsidRDefault="00BD569E" w:rsidP="009047EE">
            <w:pPr>
              <w:pStyle w:val="TableText"/>
              <w:rPr>
                <w:noProof/>
                <w:lang w:eastAsia="de-DE"/>
              </w:rPr>
            </w:pPr>
            <w:r w:rsidRPr="00BD569E">
              <w:rPr>
                <w:noProof/>
                <w:lang w:eastAsia="de-DE"/>
              </w:rPr>
              <w:t xml:space="preserve">Returns a dictionary containing </w:t>
            </w:r>
            <w:proofErr w:type="spellStart"/>
            <w:r w:rsidRPr="00BD569E">
              <w:rPr>
                <w:rStyle w:val="CodeInline"/>
              </w:rPr>
              <w:t>WebPartUserCapability</w:t>
            </w:r>
            <w:proofErr w:type="spellEnd"/>
            <w:r w:rsidRPr="00BD569E">
              <w:rPr>
                <w:noProof/>
                <w:lang w:eastAsia="de-DE"/>
              </w:rPr>
              <w:t xml:space="preserve"> instances that represent the personalization-related capabilities of the currently executing user account.</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FindState</w:t>
            </w:r>
          </w:p>
        </w:tc>
        <w:tc>
          <w:tcPr>
            <w:tcW w:w="5067" w:type="dxa"/>
          </w:tcPr>
          <w:p w:rsidR="00BD569E" w:rsidRPr="00BD569E" w:rsidRDefault="00BD569E" w:rsidP="009047EE">
            <w:pPr>
              <w:pStyle w:val="TableText"/>
              <w:rPr>
                <w:noProof/>
                <w:lang w:eastAsia="de-DE"/>
              </w:rPr>
            </w:pPr>
            <w:r w:rsidRPr="00BD569E">
              <w:rPr>
                <w:noProof/>
                <w:lang w:eastAsia="de-DE"/>
              </w:rPr>
              <w:t xml:space="preserve">Returns a collection containing zero or more </w:t>
            </w:r>
            <w:proofErr w:type="spellStart"/>
            <w:r w:rsidRPr="00BD569E">
              <w:rPr>
                <w:rStyle w:val="CodeInline"/>
              </w:rPr>
              <w:t>PersonalizationStateInfo</w:t>
            </w:r>
            <w:proofErr w:type="spellEnd"/>
            <w:r w:rsidRPr="00BD569E">
              <w:rPr>
                <w:noProof/>
                <w:lang w:eastAsia="de-DE"/>
              </w:rPr>
              <w:t xml:space="preserve"> objects based on scope and </w:t>
            </w:r>
            <w:r w:rsidRPr="00BD569E">
              <w:rPr>
                <w:noProof/>
                <w:lang w:eastAsia="de-DE"/>
              </w:rPr>
              <w:lastRenderedPageBreak/>
              <w:t>specific query parameters. Depends on scope, query, and paging information.</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lastRenderedPageBreak/>
              <w:t>GetCountOfState</w:t>
            </w:r>
          </w:p>
        </w:tc>
        <w:tc>
          <w:tcPr>
            <w:tcW w:w="5067" w:type="dxa"/>
          </w:tcPr>
          <w:p w:rsidR="00BD569E" w:rsidRPr="00BD569E" w:rsidRDefault="00BD569E" w:rsidP="009047EE">
            <w:pPr>
              <w:pStyle w:val="TableText"/>
              <w:rPr>
                <w:noProof/>
                <w:lang w:eastAsia="de-DE"/>
              </w:rPr>
            </w:pPr>
            <w:r w:rsidRPr="00BD569E">
              <w:rPr>
                <w:noProof/>
                <w:lang w:eastAsia="de-DE"/>
              </w:rPr>
              <w:t>Returns the number of rows in the underlying data store that exist within the specified scope. Depends on query and scope.</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LoadPersonalizationBlobs</w:t>
            </w:r>
          </w:p>
        </w:tc>
        <w:tc>
          <w:tcPr>
            <w:tcW w:w="5067" w:type="dxa"/>
          </w:tcPr>
          <w:p w:rsidR="00BD569E" w:rsidRPr="00BD569E" w:rsidRDefault="00BD569E" w:rsidP="009047EE">
            <w:pPr>
              <w:pStyle w:val="TableText"/>
              <w:rPr>
                <w:noProof/>
                <w:lang w:eastAsia="de-DE"/>
              </w:rPr>
            </w:pPr>
            <w:r w:rsidRPr="00BD569E">
              <w:rPr>
                <w:noProof/>
                <w:lang w:eastAsia="de-DE"/>
              </w:rPr>
              <w:t xml:space="preserve">Loads raw personalization data from the underlying data store. Takes a reference to the </w:t>
            </w:r>
            <w:proofErr w:type="spellStart"/>
            <w:r w:rsidRPr="00BD569E">
              <w:rPr>
                <w:rStyle w:val="CodeInline"/>
              </w:rPr>
              <w:t>WebPartManager</w:t>
            </w:r>
            <w:proofErr w:type="spellEnd"/>
            <w:r w:rsidRPr="00BD569E">
              <w:rPr>
                <w:noProof/>
                <w:lang w:eastAsia="de-DE"/>
              </w:rPr>
              <w:t xml:space="preserve"> object managing the personalization data, a path as key, the user’s name and the blob data for shared and user part.</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LoadPersonalizationState</w:t>
            </w:r>
          </w:p>
        </w:tc>
        <w:tc>
          <w:tcPr>
            <w:tcW w:w="5067" w:type="dxa"/>
          </w:tcPr>
          <w:p w:rsidR="00BD569E" w:rsidRPr="00BD569E" w:rsidRDefault="00BD569E" w:rsidP="009047EE">
            <w:pPr>
              <w:pStyle w:val="TableText"/>
              <w:rPr>
                <w:noProof/>
                <w:lang w:eastAsia="de-DE"/>
              </w:rPr>
            </w:pPr>
            <w:r w:rsidRPr="00BD569E">
              <w:rPr>
                <w:noProof/>
                <w:lang w:eastAsia="de-DE"/>
              </w:rPr>
              <w:t xml:space="preserve">Loads the raw data from the underlying data store and converts it into a </w:t>
            </w:r>
            <w:proofErr w:type="spellStart"/>
            <w:r w:rsidRPr="00BD569E">
              <w:rPr>
                <w:rStyle w:val="CodeInline"/>
              </w:rPr>
              <w:t>PersonalizationState</w:t>
            </w:r>
            <w:proofErr w:type="spellEnd"/>
            <w:r w:rsidRPr="00BD569E">
              <w:rPr>
                <w:noProof/>
                <w:lang w:eastAsia="de-DE"/>
              </w:rPr>
              <w:t xml:space="preserve"> object.</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ResetPersonalizationBlob</w:t>
            </w:r>
          </w:p>
        </w:tc>
        <w:tc>
          <w:tcPr>
            <w:tcW w:w="5067" w:type="dxa"/>
          </w:tcPr>
          <w:p w:rsidR="00BD569E" w:rsidRPr="00BD569E" w:rsidRDefault="00BD569E" w:rsidP="009047EE">
            <w:pPr>
              <w:pStyle w:val="TableText"/>
              <w:rPr>
                <w:noProof/>
                <w:lang w:eastAsia="de-DE"/>
              </w:rPr>
            </w:pPr>
            <w:r w:rsidRPr="00BD569E">
              <w:rPr>
                <w:noProof/>
                <w:lang w:eastAsia="de-DE"/>
              </w:rPr>
              <w:t>Deletes raw personalization data from the underlying data store.</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ResetPersonalizationState</w:t>
            </w:r>
          </w:p>
        </w:tc>
        <w:tc>
          <w:tcPr>
            <w:tcW w:w="5067" w:type="dxa"/>
          </w:tcPr>
          <w:p w:rsidR="00BD569E" w:rsidRPr="00BD569E" w:rsidRDefault="00BD569E" w:rsidP="009047EE">
            <w:pPr>
              <w:pStyle w:val="TableText"/>
              <w:rPr>
                <w:noProof/>
                <w:lang w:eastAsia="de-DE"/>
              </w:rPr>
            </w:pPr>
            <w:r w:rsidRPr="00BD569E">
              <w:rPr>
                <w:noProof/>
                <w:lang w:eastAsia="de-DE"/>
              </w:rPr>
              <w:t>Resets personalization data to the underlying data store.</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ResetState</w:t>
            </w:r>
          </w:p>
        </w:tc>
        <w:tc>
          <w:tcPr>
            <w:tcW w:w="5067" w:type="dxa"/>
          </w:tcPr>
          <w:p w:rsidR="00BD569E" w:rsidRPr="00BD569E" w:rsidRDefault="00BD569E" w:rsidP="009047EE">
            <w:pPr>
              <w:pStyle w:val="TableText"/>
              <w:rPr>
                <w:noProof/>
                <w:lang w:eastAsia="de-DE"/>
              </w:rPr>
            </w:pPr>
            <w:r w:rsidRPr="00BD569E">
              <w:rPr>
                <w:noProof/>
                <w:lang w:eastAsia="de-DE"/>
              </w:rPr>
              <w:t>Deletes personalization state from the underlying data store based on the specified parameters. Returns the number of rows deleted.</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ResetUserState</w:t>
            </w:r>
          </w:p>
        </w:tc>
        <w:tc>
          <w:tcPr>
            <w:tcW w:w="5067" w:type="dxa"/>
          </w:tcPr>
          <w:p w:rsidR="00BD569E" w:rsidRPr="00BD569E" w:rsidRDefault="00BD569E" w:rsidP="009047EE">
            <w:pPr>
              <w:pStyle w:val="TableText"/>
              <w:rPr>
                <w:noProof/>
                <w:lang w:eastAsia="de-DE"/>
              </w:rPr>
            </w:pPr>
            <w:r w:rsidRPr="00BD569E">
              <w:rPr>
                <w:noProof/>
                <w:lang w:eastAsia="de-DE"/>
              </w:rPr>
              <w:t>Deletes Web Parts personalization data from the underlying data store based on the specified parameters.</w:t>
            </w:r>
          </w:p>
        </w:tc>
      </w:tr>
      <w:tr w:rsidR="00BD569E" w:rsidRPr="00BD569E" w:rsidTr="00BD569E">
        <w:tc>
          <w:tcPr>
            <w:tcW w:w="2847" w:type="dxa"/>
          </w:tcPr>
          <w:p w:rsidR="00BD569E" w:rsidRPr="00BD569E" w:rsidRDefault="00BD569E" w:rsidP="009047EE">
            <w:pPr>
              <w:pStyle w:val="TableText"/>
              <w:rPr>
                <w:noProof/>
                <w:lang w:eastAsia="de-DE"/>
              </w:rPr>
            </w:pPr>
            <w:r w:rsidRPr="00BD569E">
              <w:rPr>
                <w:noProof/>
                <w:lang w:eastAsia="de-DE"/>
              </w:rPr>
              <w:t>SavePersonalizationBlob</w:t>
            </w:r>
          </w:p>
        </w:tc>
        <w:tc>
          <w:tcPr>
            <w:tcW w:w="5067" w:type="dxa"/>
          </w:tcPr>
          <w:p w:rsidR="00BD569E" w:rsidRPr="00BD569E" w:rsidRDefault="00BD569E" w:rsidP="009047EE">
            <w:pPr>
              <w:pStyle w:val="TableText"/>
              <w:rPr>
                <w:noProof/>
                <w:lang w:eastAsia="de-DE"/>
              </w:rPr>
            </w:pPr>
            <w:r w:rsidRPr="00BD569E">
              <w:rPr>
                <w:noProof/>
                <w:lang w:eastAsia="de-DE"/>
              </w:rPr>
              <w:t>Saves raw personalization data to the underlying data store.</w:t>
            </w:r>
          </w:p>
        </w:tc>
      </w:tr>
      <w:tr w:rsidR="00BD569E" w:rsidRPr="00BD569E" w:rsidTr="00BD569E">
        <w:tc>
          <w:tcPr>
            <w:tcW w:w="2847" w:type="dxa"/>
          </w:tcPr>
          <w:p w:rsidR="00BD569E" w:rsidRPr="00BD569E" w:rsidRDefault="00BD569E" w:rsidP="009047EE">
            <w:pPr>
              <w:pStyle w:val="TableTextLast"/>
              <w:pBdr>
                <w:bottom w:val="none" w:sz="0" w:space="0" w:color="auto"/>
              </w:pBdr>
              <w:rPr>
                <w:noProof/>
                <w:lang w:eastAsia="de-DE"/>
              </w:rPr>
            </w:pPr>
            <w:r w:rsidRPr="00BD569E">
              <w:rPr>
                <w:noProof/>
                <w:lang w:eastAsia="de-DE"/>
              </w:rPr>
              <w:t>SavePersonalizationState</w:t>
            </w:r>
          </w:p>
        </w:tc>
        <w:tc>
          <w:tcPr>
            <w:tcW w:w="5067" w:type="dxa"/>
          </w:tcPr>
          <w:p w:rsidR="00BD569E" w:rsidRPr="00BD569E" w:rsidRDefault="00BD569E" w:rsidP="009047EE">
            <w:pPr>
              <w:pStyle w:val="TableTextLast"/>
              <w:pBdr>
                <w:bottom w:val="none" w:sz="0" w:space="0" w:color="auto"/>
              </w:pBdr>
              <w:rPr>
                <w:noProof/>
                <w:lang w:eastAsia="de-DE"/>
              </w:rPr>
            </w:pPr>
            <w:r w:rsidRPr="00BD569E">
              <w:rPr>
                <w:noProof/>
                <w:lang w:eastAsia="de-DE"/>
              </w:rPr>
              <w:t>Saves personalization data to a data store.</w:t>
            </w:r>
          </w:p>
        </w:tc>
      </w:tr>
    </w:tbl>
    <w:p w:rsidR="001632D4" w:rsidRDefault="001632D4" w:rsidP="001632D4">
      <w:pPr>
        <w:pStyle w:val="BodyTextCont"/>
        <w:rPr>
          <w:lang w:eastAsia="de-DE"/>
        </w:rPr>
      </w:pPr>
      <w:r>
        <w:rPr>
          <w:lang w:eastAsia="de-DE"/>
        </w:rPr>
        <w:t xml:space="preserve">Implementing this is not difficult. The </w:t>
      </w:r>
      <w:r w:rsidRPr="0061710C">
        <w:rPr>
          <w:rStyle w:val="CodeInline"/>
        </w:rPr>
        <w:t>Load</w:t>
      </w:r>
      <w:r>
        <w:rPr>
          <w:lang w:eastAsia="de-DE"/>
        </w:rPr>
        <w:t xml:space="preserve">, </w:t>
      </w:r>
      <w:r w:rsidRPr="0061710C">
        <w:rPr>
          <w:rStyle w:val="CodeInline"/>
        </w:rPr>
        <w:t>Save</w:t>
      </w:r>
      <w:r>
        <w:rPr>
          <w:lang w:eastAsia="de-DE"/>
        </w:rPr>
        <w:t xml:space="preserve">, and </w:t>
      </w:r>
      <w:r w:rsidRPr="0061710C">
        <w:rPr>
          <w:rStyle w:val="CodeInline"/>
        </w:rPr>
        <w:t>Reset</w:t>
      </w:r>
      <w:r>
        <w:rPr>
          <w:lang w:eastAsia="de-DE"/>
        </w:rPr>
        <w:t xml:space="preserve"> methods are the core parts of this class.</w:t>
      </w:r>
    </w:p>
    <w:p w:rsidR="001632D4" w:rsidRDefault="001632D4" w:rsidP="001632D4">
      <w:pPr>
        <w:pStyle w:val="BodyTextCont"/>
        <w:rPr>
          <w:lang w:eastAsia="de-DE"/>
        </w:rPr>
      </w:pPr>
      <w:r>
        <w:rPr>
          <w:lang w:eastAsia="de-DE"/>
        </w:rPr>
        <w:t xml:space="preserve">One crucial aspect is the scope of the personalization data. Web Parts personalization has two scopes: by user and by path. This allows you to personalize the behavior either for each individual user or by each page’s path. Scoping by request path is called “shared” in the method names used by the provider. In these cases, the user name is set to null and all settings apply to all users. The provider must take care of such data and store it separately from the users’ storage.  </w:t>
      </w:r>
    </w:p>
    <w:p w:rsidR="001632D4" w:rsidRPr="002F08A6" w:rsidRDefault="001632D4" w:rsidP="001632D4">
      <w:pPr>
        <w:pStyle w:val="BodyTextCont"/>
        <w:rPr>
          <w:lang w:eastAsia="de-DE"/>
        </w:rPr>
      </w:pPr>
      <w:r>
        <w:rPr>
          <w:lang w:eastAsia="de-DE"/>
        </w:rPr>
        <w:t xml:space="preserve">The provider support is optional for multiple applications based on the </w:t>
      </w:r>
      <w:proofErr w:type="spellStart"/>
      <w:r w:rsidRPr="005B27A9">
        <w:rPr>
          <w:rStyle w:val="CodeInline"/>
        </w:rPr>
        <w:t>Applicatio</w:t>
      </w:r>
      <w:r>
        <w:rPr>
          <w:rStyle w:val="CodeInline"/>
        </w:rPr>
        <w:t>n</w:t>
      </w:r>
      <w:r w:rsidRPr="005B27A9">
        <w:rPr>
          <w:rStyle w:val="CodeInline"/>
        </w:rPr>
        <w:t>Name</w:t>
      </w:r>
      <w:proofErr w:type="spellEnd"/>
      <w:r>
        <w:rPr>
          <w:lang w:eastAsia="de-DE"/>
        </w:rPr>
        <w:t xml:space="preserve"> property, but recommended. If you use a local store, such as an XML file (as shown in the example below), the application name can be ignored.</w:t>
      </w:r>
    </w:p>
    <w:p w:rsidR="001632D4" w:rsidRDefault="001632D4" w:rsidP="001632D4">
      <w:pPr>
        <w:pStyle w:val="berschrift3"/>
      </w:pPr>
      <w:r>
        <w:t>Implementing a Custom Personalization Provider</w:t>
      </w:r>
    </w:p>
    <w:p w:rsidR="001632D4" w:rsidRDefault="001632D4" w:rsidP="001632D4">
      <w:pPr>
        <w:pStyle w:val="BodyTextFirst"/>
      </w:pPr>
      <w:r>
        <w:t>A custom personalization provider has several prerequisites:</w:t>
      </w:r>
    </w:p>
    <w:p w:rsidR="001632D4" w:rsidRDefault="001632D4" w:rsidP="001632D4">
      <w:pPr>
        <w:pStyle w:val="BulletFirst"/>
      </w:pPr>
      <w:r>
        <w:tab/>
        <w:t>*</w:t>
      </w:r>
      <w:r>
        <w:tab/>
        <w:t xml:space="preserve">A portal page must exist that handles several Web Parts </w:t>
      </w:r>
    </w:p>
    <w:p w:rsidR="001632D4" w:rsidRDefault="001632D4" w:rsidP="001632D4">
      <w:pPr>
        <w:pStyle w:val="Bullet"/>
      </w:pPr>
      <w:r>
        <w:tab/>
        <w:t>*</w:t>
      </w:r>
      <w:r>
        <w:tab/>
        <w:t xml:space="preserve">The site must support Authentication and user membership </w:t>
      </w:r>
    </w:p>
    <w:p w:rsidR="001632D4" w:rsidRDefault="001632D4" w:rsidP="001632D4">
      <w:pPr>
        <w:pStyle w:val="Bullet"/>
      </w:pPr>
      <w:r>
        <w:tab/>
        <w:t>*</w:t>
      </w:r>
      <w:r>
        <w:tab/>
        <w:t>The custom Web Part personalization provider and its store must exist</w:t>
      </w:r>
    </w:p>
    <w:p w:rsidR="001632D4" w:rsidRDefault="001632D4" w:rsidP="001632D4">
      <w:pPr>
        <w:pStyle w:val="BulletLast"/>
      </w:pPr>
      <w:r>
        <w:tab/>
        <w:t>*</w:t>
      </w:r>
      <w:r>
        <w:tab/>
        <w:t xml:space="preserve">The </w:t>
      </w:r>
      <w:proofErr w:type="spellStart"/>
      <w:r w:rsidRPr="00707FAF">
        <w:rPr>
          <w:i/>
        </w:rPr>
        <w:t>web.config</w:t>
      </w:r>
      <w:proofErr w:type="spellEnd"/>
      <w:r>
        <w:t xml:space="preserve"> file must be properly configured to support Web Part personalization</w:t>
      </w:r>
    </w:p>
    <w:p w:rsidR="001632D4" w:rsidRPr="005B27A9" w:rsidRDefault="001632D4" w:rsidP="001632D4">
      <w:pPr>
        <w:pStyle w:val="BodyTextCont"/>
      </w:pPr>
      <w:r>
        <w:lastRenderedPageBreak/>
        <w:t>The next sections explain the required steps one by one.</w:t>
      </w:r>
    </w:p>
    <w:p w:rsidR="001632D4" w:rsidRDefault="001632D4" w:rsidP="001632D4">
      <w:pPr>
        <w:pStyle w:val="berschrift4"/>
      </w:pPr>
      <w:r>
        <w:t>Creating a Portal Page</w:t>
      </w:r>
    </w:p>
    <w:p w:rsidR="001632D4" w:rsidRDefault="001632D4" w:rsidP="001632D4">
      <w:pPr>
        <w:pStyle w:val="BodyTextFirst"/>
      </w:pPr>
      <w:r>
        <w:t>Our Portal page to test the solution is a simple Web Part page as shown below.</w:t>
      </w:r>
    </w:p>
    <w:p w:rsidR="001632D4" w:rsidRDefault="001632D4" w:rsidP="001632D4">
      <w:pPr>
        <w:pStyle w:val="CodeCaption"/>
      </w:pPr>
      <w:r>
        <w:t>Listing  7-</w:t>
      </w:r>
      <w:r>
        <w:fldChar w:fldCharType="begin"/>
      </w:r>
      <w:r>
        <w:instrText xml:space="preserve"> SEQ Listing_ \* ARABIC </w:instrText>
      </w:r>
      <w:r>
        <w:fldChar w:fldCharType="separate"/>
      </w:r>
      <w:r>
        <w:t>1</w:t>
      </w:r>
      <w:r>
        <w:fldChar w:fldCharType="end"/>
      </w:r>
      <w:r>
        <w:t>. The “portal” page to test the solution</w:t>
      </w:r>
    </w:p>
    <w:p w:rsidR="001632D4" w:rsidRPr="007C0E97" w:rsidRDefault="001632D4" w:rsidP="001632D4">
      <w:pPr>
        <w:pStyle w:val="CodeFirst"/>
        <w:rPr>
          <w:lang w:eastAsia="de-DE"/>
        </w:rPr>
      </w:pPr>
      <w:r w:rsidRPr="007C0E97">
        <w:rPr>
          <w:lang w:eastAsia="de-DE"/>
        </w:rPr>
        <w:t>&lt;form id="form1" runat="server"&gt;</w:t>
      </w:r>
    </w:p>
    <w:p w:rsidR="001632D4" w:rsidRPr="007C0E97" w:rsidRDefault="001632D4" w:rsidP="001632D4">
      <w:pPr>
        <w:pStyle w:val="Code"/>
        <w:rPr>
          <w:lang w:eastAsia="de-DE"/>
        </w:rPr>
      </w:pPr>
      <w:r w:rsidRPr="007C0E97">
        <w:rPr>
          <w:lang w:eastAsia="de-DE"/>
        </w:rPr>
        <w:t>&lt;div&gt;</w:t>
      </w:r>
    </w:p>
    <w:p w:rsidR="001632D4" w:rsidRPr="007C0E97" w:rsidRDefault="001632D4" w:rsidP="001632D4">
      <w:pPr>
        <w:pStyle w:val="Code"/>
        <w:rPr>
          <w:lang w:eastAsia="de-DE"/>
        </w:rPr>
      </w:pPr>
      <w:r w:rsidRPr="007C0E97">
        <w:rPr>
          <w:lang w:eastAsia="de-DE"/>
        </w:rPr>
        <w:t xml:space="preserve">    &lt;asp:WebPartManager ID="WebPartManager1" runat="server"&gt;</w:t>
      </w:r>
    </w:p>
    <w:p w:rsidR="001632D4" w:rsidRPr="007C0E97" w:rsidRDefault="001632D4" w:rsidP="001632D4">
      <w:pPr>
        <w:pStyle w:val="Code"/>
        <w:rPr>
          <w:lang w:eastAsia="de-DE"/>
        </w:rPr>
      </w:pPr>
      <w:r w:rsidRPr="007C0E97">
        <w:rPr>
          <w:lang w:eastAsia="de-DE"/>
        </w:rPr>
        <w:t xml:space="preserve">        &lt;Personalization Enabled="true" ProviderName="XmlPersonalizationProvider" /&gt;</w:t>
      </w:r>
    </w:p>
    <w:p w:rsidR="001632D4" w:rsidRPr="007C0E97" w:rsidRDefault="001632D4" w:rsidP="001632D4">
      <w:pPr>
        <w:pStyle w:val="Code"/>
        <w:rPr>
          <w:lang w:eastAsia="de-DE"/>
        </w:rPr>
      </w:pPr>
      <w:r w:rsidRPr="007C0E97">
        <w:rPr>
          <w:lang w:eastAsia="de-DE"/>
        </w:rPr>
        <w:t xml:space="preserve">    &lt;/asp:WebPartManager&gt;</w:t>
      </w:r>
    </w:p>
    <w:p w:rsidR="001632D4" w:rsidRPr="007C0E97" w:rsidRDefault="001632D4" w:rsidP="001632D4">
      <w:pPr>
        <w:pStyle w:val="Code"/>
        <w:rPr>
          <w:lang w:eastAsia="de-DE"/>
        </w:rPr>
      </w:pPr>
      <w:r w:rsidRPr="007C0E97">
        <w:rPr>
          <w:lang w:eastAsia="de-DE"/>
        </w:rPr>
        <w:t xml:space="preserve">    &lt;table style="width: 100%"&gt;</w:t>
      </w:r>
    </w:p>
    <w:p w:rsidR="001632D4" w:rsidRPr="007C0E97" w:rsidRDefault="001632D4" w:rsidP="001632D4">
      <w:pPr>
        <w:pStyle w:val="Code"/>
        <w:rPr>
          <w:lang w:eastAsia="de-DE"/>
        </w:rPr>
      </w:pPr>
      <w:r w:rsidRPr="007C0E97">
        <w:rPr>
          <w:lang w:eastAsia="de-DE"/>
        </w:rPr>
        <w:t xml:space="preserve">        &lt;tr valign="middle" style="background: #dddddd"&gt;</w:t>
      </w:r>
    </w:p>
    <w:p w:rsidR="001632D4" w:rsidRPr="007C0E97" w:rsidRDefault="001632D4" w:rsidP="001632D4">
      <w:pPr>
        <w:pStyle w:val="Code"/>
        <w:rPr>
          <w:lang w:eastAsia="de-DE"/>
        </w:rPr>
      </w:pPr>
      <w:r w:rsidRPr="007C0E97">
        <w:rPr>
          <w:lang w:eastAsia="de-DE"/>
        </w:rPr>
        <w:t xml:space="preserve">            &lt;td colspan="2"&gt;</w:t>
      </w:r>
    </w:p>
    <w:p w:rsidR="001632D4" w:rsidRPr="007C0E97" w:rsidRDefault="001632D4" w:rsidP="001632D4">
      <w:pPr>
        <w:pStyle w:val="Code"/>
        <w:rPr>
          <w:lang w:eastAsia="de-DE"/>
        </w:rPr>
      </w:pPr>
      <w:r w:rsidRPr="007C0E97">
        <w:rPr>
          <w:lang w:eastAsia="de-DE"/>
        </w:rPr>
        <w:t xml:space="preserve">                &lt;h2&gt;</w:t>
      </w:r>
    </w:p>
    <w:p w:rsidR="001632D4" w:rsidRPr="007C0E97" w:rsidRDefault="001632D4" w:rsidP="001632D4">
      <w:pPr>
        <w:pStyle w:val="Code"/>
        <w:rPr>
          <w:lang w:eastAsia="de-DE"/>
        </w:rPr>
      </w:pPr>
      <w:r w:rsidRPr="007C0E97">
        <w:rPr>
          <w:lang w:eastAsia="de-DE"/>
        </w:rPr>
        <w:t xml:space="preserve">                    Welcome to our Portal, </w:t>
      </w:r>
    </w:p>
    <w:p w:rsidR="001632D4" w:rsidRPr="007C0E97" w:rsidRDefault="001632D4" w:rsidP="001632D4">
      <w:pPr>
        <w:pStyle w:val="Code"/>
        <w:rPr>
          <w:lang w:eastAsia="de-DE"/>
        </w:rPr>
      </w:pPr>
      <w:r w:rsidRPr="007C0E97">
        <w:rPr>
          <w:lang w:eastAsia="de-DE"/>
        </w:rPr>
        <w:t xml:space="preserve">                    &lt;asp:LoginName ID="LoginName1" runat="server" /&gt;</w:t>
      </w:r>
    </w:p>
    <w:p w:rsidR="001632D4" w:rsidRPr="007C0E97" w:rsidRDefault="001632D4" w:rsidP="001632D4">
      <w:pPr>
        <w:pStyle w:val="Code"/>
        <w:rPr>
          <w:lang w:eastAsia="de-DE"/>
        </w:rPr>
      </w:pPr>
      <w:r w:rsidRPr="007C0E97">
        <w:rPr>
          <w:lang w:eastAsia="de-DE"/>
        </w:rPr>
        <w:t xml:space="preserve">                &lt;/h2&gt;                    </w:t>
      </w:r>
    </w:p>
    <w:p w:rsidR="001632D4" w:rsidRPr="007C0E97" w:rsidRDefault="001632D4" w:rsidP="001632D4">
      <w:pPr>
        <w:pStyle w:val="Code"/>
        <w:rPr>
          <w:lang w:eastAsia="de-DE"/>
        </w:rPr>
      </w:pPr>
      <w:r w:rsidRPr="007C0E97">
        <w:rPr>
          <w:lang w:eastAsia="de-DE"/>
        </w:rPr>
        <w:t xml:space="preserve">            &lt;/td&gt;</w:t>
      </w:r>
    </w:p>
    <w:p w:rsidR="001632D4" w:rsidRPr="007C0E97" w:rsidRDefault="001632D4" w:rsidP="001632D4">
      <w:pPr>
        <w:pStyle w:val="Code"/>
        <w:rPr>
          <w:lang w:eastAsia="de-DE"/>
        </w:rPr>
      </w:pPr>
      <w:r w:rsidRPr="007C0E97">
        <w:rPr>
          <w:lang w:eastAsia="de-DE"/>
        </w:rPr>
        <w:t xml:space="preserve">            &lt;td&gt;</w:t>
      </w:r>
    </w:p>
    <w:p w:rsidR="001632D4" w:rsidRDefault="001632D4" w:rsidP="001632D4">
      <w:pPr>
        <w:pStyle w:val="Code"/>
        <w:rPr>
          <w:lang w:eastAsia="de-DE"/>
        </w:rPr>
      </w:pPr>
      <w:r w:rsidRPr="007C0E97">
        <w:rPr>
          <w:lang w:eastAsia="de-DE"/>
        </w:rPr>
        <w:t xml:space="preserve">                &lt;asp:Menu ID="Menu1" runat="server" </w:t>
      </w:r>
      <w:r>
        <w:rPr>
          <w:lang w:eastAsia="de-DE"/>
        </w:rPr>
        <w:sym w:font="Wingdings" w:char="F0C3"/>
      </w:r>
      <w:r>
        <w:rPr>
          <w:lang w:eastAsia="de-DE"/>
        </w:rPr>
        <w:t xml:space="preserve"> </w:t>
      </w:r>
    </w:p>
    <w:p w:rsidR="001632D4" w:rsidRPr="007C0E97" w:rsidRDefault="001632D4" w:rsidP="001632D4">
      <w:pPr>
        <w:pStyle w:val="Code"/>
        <w:rPr>
          <w:lang w:eastAsia="de-DE"/>
        </w:rPr>
      </w:pPr>
      <w:r>
        <w:rPr>
          <w:lang w:eastAsia="de-DE"/>
        </w:rPr>
        <w:t xml:space="preserve">                          </w:t>
      </w:r>
      <w:r w:rsidRPr="007C0E97">
        <w:rPr>
          <w:lang w:eastAsia="de-DE"/>
        </w:rPr>
        <w:t>OnMenuItemClick="Menu1_MenuItemClick"&gt;</w:t>
      </w:r>
    </w:p>
    <w:p w:rsidR="001632D4" w:rsidRPr="007C0E97" w:rsidRDefault="001632D4" w:rsidP="001632D4">
      <w:pPr>
        <w:pStyle w:val="Code"/>
        <w:rPr>
          <w:lang w:eastAsia="de-DE"/>
        </w:rPr>
      </w:pPr>
      <w:r w:rsidRPr="007C0E97">
        <w:rPr>
          <w:lang w:eastAsia="de-DE"/>
        </w:rPr>
        <w:t xml:space="preserve">                &lt;/asp:Menu&gt;</w:t>
      </w:r>
    </w:p>
    <w:p w:rsidR="001632D4" w:rsidRPr="007C0E97" w:rsidRDefault="001632D4" w:rsidP="001632D4">
      <w:pPr>
        <w:pStyle w:val="Code"/>
        <w:rPr>
          <w:lang w:eastAsia="de-DE"/>
        </w:rPr>
      </w:pPr>
      <w:r w:rsidRPr="007C0E97">
        <w:rPr>
          <w:lang w:eastAsia="de-DE"/>
        </w:rPr>
        <w:t xml:space="preserve">            &lt;/td&gt;</w:t>
      </w:r>
    </w:p>
    <w:p w:rsidR="001632D4" w:rsidRPr="007C0E97" w:rsidRDefault="001632D4" w:rsidP="001632D4">
      <w:pPr>
        <w:pStyle w:val="Code"/>
        <w:rPr>
          <w:lang w:eastAsia="de-DE"/>
        </w:rPr>
      </w:pPr>
      <w:r w:rsidRPr="007C0E97">
        <w:rPr>
          <w:lang w:eastAsia="de-DE"/>
        </w:rPr>
        <w:t xml:space="preserve">        &lt;/tr&gt;</w:t>
      </w:r>
    </w:p>
    <w:p w:rsidR="001632D4" w:rsidRPr="007C0E97" w:rsidRDefault="001632D4" w:rsidP="001632D4">
      <w:pPr>
        <w:pStyle w:val="Code"/>
        <w:rPr>
          <w:lang w:eastAsia="de-DE"/>
        </w:rPr>
      </w:pPr>
      <w:r w:rsidRPr="007C0E97">
        <w:rPr>
          <w:lang w:eastAsia="de-DE"/>
        </w:rPr>
        <w:t xml:space="preserve">        &lt;tr valign="top"&gt;</w:t>
      </w:r>
    </w:p>
    <w:p w:rsidR="001632D4" w:rsidRPr="001548D8" w:rsidRDefault="001632D4" w:rsidP="001632D4">
      <w:pPr>
        <w:pStyle w:val="Code"/>
        <w:rPr>
          <w:lang w:eastAsia="de-DE"/>
        </w:rPr>
      </w:pPr>
      <w:r w:rsidRPr="007C0E97">
        <w:rPr>
          <w:lang w:eastAsia="de-DE"/>
        </w:rPr>
        <w:t xml:space="preserve">            </w:t>
      </w:r>
      <w:r w:rsidRPr="001548D8">
        <w:rPr>
          <w:lang w:eastAsia="de-DE"/>
        </w:rPr>
        <w:t>&lt;td style="width: 20%"&gt;</w:t>
      </w:r>
    </w:p>
    <w:p w:rsidR="001632D4" w:rsidRPr="001548D8" w:rsidRDefault="001632D4" w:rsidP="001632D4">
      <w:pPr>
        <w:pStyle w:val="Code"/>
        <w:rPr>
          <w:lang w:eastAsia="de-DE"/>
        </w:rPr>
      </w:pPr>
      <w:r w:rsidRPr="001548D8">
        <w:rPr>
          <w:lang w:eastAsia="de-DE"/>
        </w:rPr>
        <w:t xml:space="preserve">                &lt;asp:CatalogZone ID="CatalogZone1" runat="server"&gt;</w:t>
      </w:r>
    </w:p>
    <w:p w:rsidR="001632D4" w:rsidRPr="001548D8" w:rsidRDefault="001632D4" w:rsidP="001632D4">
      <w:pPr>
        <w:pStyle w:val="Code"/>
        <w:rPr>
          <w:lang w:eastAsia="de-DE"/>
        </w:rPr>
      </w:pPr>
      <w:r w:rsidRPr="001548D8">
        <w:rPr>
          <w:lang w:eastAsia="de-DE"/>
        </w:rPr>
        <w:t xml:space="preserve">                    &lt;ZoneTemplate&gt;</w:t>
      </w:r>
    </w:p>
    <w:p w:rsidR="001632D4" w:rsidRPr="001548D8" w:rsidRDefault="001632D4" w:rsidP="001632D4">
      <w:pPr>
        <w:pStyle w:val="Code"/>
        <w:rPr>
          <w:lang w:eastAsia="de-DE"/>
        </w:rPr>
      </w:pPr>
      <w:r w:rsidRPr="001548D8">
        <w:rPr>
          <w:lang w:eastAsia="de-DE"/>
        </w:rPr>
        <w:t xml:space="preserve">                        &lt;asp:PageCatalogPart ID="PageCatalogPart1" runat="server" /&gt;</w:t>
      </w:r>
    </w:p>
    <w:p w:rsidR="001632D4" w:rsidRPr="001548D8" w:rsidRDefault="001632D4" w:rsidP="001632D4">
      <w:pPr>
        <w:pStyle w:val="Code"/>
        <w:rPr>
          <w:lang w:eastAsia="de-DE"/>
        </w:rPr>
      </w:pPr>
      <w:r w:rsidRPr="001548D8">
        <w:rPr>
          <w:lang w:eastAsia="de-DE"/>
        </w:rPr>
        <w:t xml:space="preserve">                    &lt;/ZoneTemplate&gt;</w:t>
      </w:r>
    </w:p>
    <w:p w:rsidR="001632D4" w:rsidRPr="001548D8" w:rsidRDefault="001632D4" w:rsidP="001632D4">
      <w:pPr>
        <w:pStyle w:val="Code"/>
        <w:rPr>
          <w:lang w:eastAsia="de-DE"/>
        </w:rPr>
      </w:pPr>
      <w:r w:rsidRPr="001548D8">
        <w:rPr>
          <w:lang w:eastAsia="de-DE"/>
        </w:rPr>
        <w:t xml:space="preserve">                &lt;/asp:CatalogZone&gt;</w:t>
      </w:r>
    </w:p>
    <w:p w:rsidR="001632D4" w:rsidRPr="001548D8" w:rsidRDefault="001632D4" w:rsidP="001632D4">
      <w:pPr>
        <w:pStyle w:val="Code"/>
        <w:rPr>
          <w:lang w:eastAsia="de-DE"/>
        </w:rPr>
      </w:pPr>
      <w:r w:rsidRPr="001548D8">
        <w:rPr>
          <w:lang w:eastAsia="de-DE"/>
        </w:rPr>
        <w:t xml:space="preserve">                        &lt;asp:EditorZone ID="EditorZone1" runat="server"&gt;</w:t>
      </w:r>
    </w:p>
    <w:p w:rsidR="001632D4" w:rsidRPr="001548D8" w:rsidRDefault="001632D4" w:rsidP="001632D4">
      <w:pPr>
        <w:pStyle w:val="Code"/>
        <w:rPr>
          <w:lang w:eastAsia="de-DE"/>
        </w:rPr>
      </w:pPr>
      <w:r w:rsidRPr="001548D8">
        <w:rPr>
          <w:lang w:eastAsia="de-DE"/>
        </w:rPr>
        <w:t xml:space="preserve">                        &lt;/asp:EditorZone&gt;</w:t>
      </w:r>
    </w:p>
    <w:p w:rsidR="001632D4" w:rsidRPr="001548D8" w:rsidRDefault="001632D4" w:rsidP="001632D4">
      <w:pPr>
        <w:pStyle w:val="Code"/>
        <w:rPr>
          <w:lang w:eastAsia="de-DE"/>
        </w:rPr>
      </w:pPr>
      <w:r w:rsidRPr="001548D8">
        <w:rPr>
          <w:lang w:eastAsia="de-DE"/>
        </w:rPr>
        <w:t xml:space="preserve">            &lt;/td&gt;</w:t>
      </w:r>
    </w:p>
    <w:p w:rsidR="001632D4" w:rsidRPr="001548D8" w:rsidRDefault="001632D4" w:rsidP="001632D4">
      <w:pPr>
        <w:pStyle w:val="Code"/>
        <w:rPr>
          <w:lang w:eastAsia="de-DE"/>
        </w:rPr>
      </w:pPr>
      <w:r w:rsidRPr="001548D8">
        <w:rPr>
          <w:lang w:eastAsia="de-DE"/>
        </w:rPr>
        <w:t xml:space="preserve">            &lt;td style="width: 60%"&gt;</w:t>
      </w:r>
    </w:p>
    <w:p w:rsidR="001632D4" w:rsidRPr="001548D8" w:rsidRDefault="001632D4" w:rsidP="001632D4">
      <w:pPr>
        <w:pStyle w:val="Code"/>
        <w:rPr>
          <w:lang w:eastAsia="de-DE"/>
        </w:rPr>
      </w:pPr>
      <w:r w:rsidRPr="001548D8">
        <w:rPr>
          <w:lang w:eastAsia="de-DE"/>
        </w:rPr>
        <w:t xml:space="preserve">                &lt;asp:WebPartZone ID="WebPartZone1" runat="server"&gt;</w:t>
      </w:r>
    </w:p>
    <w:p w:rsidR="001632D4" w:rsidRPr="007C0E97" w:rsidRDefault="001632D4" w:rsidP="001632D4">
      <w:pPr>
        <w:pStyle w:val="Code"/>
        <w:rPr>
          <w:lang w:eastAsia="de-DE"/>
        </w:rPr>
      </w:pPr>
      <w:r w:rsidRPr="001548D8">
        <w:rPr>
          <w:lang w:eastAsia="de-DE"/>
        </w:rPr>
        <w:t xml:space="preserve">                </w:t>
      </w:r>
      <w:r w:rsidRPr="007C0E97">
        <w:rPr>
          <w:lang w:eastAsia="de-DE"/>
        </w:rPr>
        <w:t>&lt;/asp:WebPartZone&gt;</w:t>
      </w:r>
    </w:p>
    <w:p w:rsidR="001632D4" w:rsidRPr="007C0E97" w:rsidRDefault="001632D4" w:rsidP="001632D4">
      <w:pPr>
        <w:pStyle w:val="Code"/>
        <w:rPr>
          <w:lang w:eastAsia="de-DE"/>
        </w:rPr>
      </w:pPr>
      <w:r w:rsidRPr="007C0E97">
        <w:rPr>
          <w:lang w:eastAsia="de-DE"/>
        </w:rPr>
        <w:t xml:space="preserve">            &lt;/td&gt;</w:t>
      </w:r>
    </w:p>
    <w:p w:rsidR="001632D4" w:rsidRPr="007C0E97" w:rsidRDefault="001632D4" w:rsidP="001632D4">
      <w:pPr>
        <w:pStyle w:val="Code"/>
        <w:rPr>
          <w:lang w:eastAsia="de-DE"/>
        </w:rPr>
      </w:pPr>
      <w:r w:rsidRPr="007C0E97">
        <w:rPr>
          <w:lang w:eastAsia="de-DE"/>
        </w:rPr>
        <w:t xml:space="preserve">            &lt;td style="width: 20%"&gt;</w:t>
      </w:r>
    </w:p>
    <w:p w:rsidR="001632D4" w:rsidRPr="007C0E97" w:rsidRDefault="001632D4" w:rsidP="001632D4">
      <w:pPr>
        <w:pStyle w:val="Code"/>
        <w:rPr>
          <w:lang w:eastAsia="de-DE"/>
        </w:rPr>
      </w:pPr>
      <w:r w:rsidRPr="007C0E97">
        <w:rPr>
          <w:lang w:eastAsia="de-DE"/>
        </w:rPr>
        <w:t xml:space="preserve">                &lt;asp:WebPartZone ID="WebPartZone2" runat="server"&gt;</w:t>
      </w:r>
    </w:p>
    <w:p w:rsidR="001632D4" w:rsidRPr="007C0E97" w:rsidRDefault="001632D4" w:rsidP="001632D4">
      <w:pPr>
        <w:pStyle w:val="Code"/>
        <w:rPr>
          <w:lang w:eastAsia="de-DE"/>
        </w:rPr>
      </w:pPr>
      <w:r w:rsidRPr="007C0E97">
        <w:rPr>
          <w:lang w:eastAsia="de-DE"/>
        </w:rPr>
        <w:t xml:space="preserve">                &lt;TitleBarVerbStyle BackColor="ActiveBorder" /&gt;</w:t>
      </w:r>
    </w:p>
    <w:p w:rsidR="001632D4" w:rsidRPr="007C0E97" w:rsidRDefault="001632D4" w:rsidP="001632D4">
      <w:pPr>
        <w:pStyle w:val="Code"/>
        <w:rPr>
          <w:lang w:eastAsia="de-DE"/>
        </w:rPr>
      </w:pPr>
      <w:r w:rsidRPr="007C0E97">
        <w:rPr>
          <w:lang w:eastAsia="de-DE"/>
        </w:rPr>
        <w:t xml:space="preserve">                    &lt;ZoneTemplate&gt;</w:t>
      </w:r>
    </w:p>
    <w:p w:rsidR="001632D4" w:rsidRPr="007C0E97" w:rsidRDefault="001632D4" w:rsidP="001632D4">
      <w:pPr>
        <w:pStyle w:val="Code"/>
        <w:rPr>
          <w:lang w:eastAsia="de-DE"/>
        </w:rPr>
      </w:pPr>
      <w:r w:rsidRPr="007C0E97">
        <w:rPr>
          <w:lang w:eastAsia="de-DE"/>
        </w:rPr>
        <w:t xml:space="preserve">                        &lt;asp:Calendar ID="Calendar1" runat="server"&gt;&lt;/asp:Calendar&gt;</w:t>
      </w:r>
    </w:p>
    <w:p w:rsidR="001632D4" w:rsidRPr="007C0E97" w:rsidRDefault="001632D4" w:rsidP="001632D4">
      <w:pPr>
        <w:pStyle w:val="Code"/>
        <w:rPr>
          <w:lang w:eastAsia="de-DE"/>
        </w:rPr>
      </w:pPr>
      <w:r w:rsidRPr="007C0E97">
        <w:rPr>
          <w:lang w:eastAsia="de-DE"/>
        </w:rPr>
        <w:t xml:space="preserve">                        &lt;asp:FileUpload ID="FileUpload1" runat="server" /&gt;</w:t>
      </w:r>
    </w:p>
    <w:p w:rsidR="001632D4" w:rsidRPr="007C0E97" w:rsidRDefault="001632D4" w:rsidP="001632D4">
      <w:pPr>
        <w:pStyle w:val="Code"/>
        <w:rPr>
          <w:lang w:eastAsia="de-DE"/>
        </w:rPr>
      </w:pPr>
      <w:r w:rsidRPr="007C0E97">
        <w:rPr>
          <w:lang w:eastAsia="de-DE"/>
        </w:rPr>
        <w:t xml:space="preserve">                    &lt;/ZoneTemplate&gt;</w:t>
      </w:r>
    </w:p>
    <w:p w:rsidR="001632D4" w:rsidRPr="007C0E97" w:rsidRDefault="001632D4" w:rsidP="001632D4">
      <w:pPr>
        <w:pStyle w:val="Code"/>
        <w:rPr>
          <w:lang w:eastAsia="de-DE"/>
        </w:rPr>
      </w:pPr>
      <w:r w:rsidRPr="007C0E97">
        <w:rPr>
          <w:lang w:eastAsia="de-DE"/>
        </w:rPr>
        <w:t xml:space="preserve">                &lt;/asp:WebPartZone&gt;</w:t>
      </w:r>
    </w:p>
    <w:p w:rsidR="001632D4" w:rsidRPr="007C0E97" w:rsidRDefault="001632D4" w:rsidP="001632D4">
      <w:pPr>
        <w:pStyle w:val="Code"/>
        <w:rPr>
          <w:lang w:eastAsia="de-DE"/>
        </w:rPr>
      </w:pPr>
      <w:r w:rsidRPr="007C0E97">
        <w:rPr>
          <w:lang w:eastAsia="de-DE"/>
        </w:rPr>
        <w:t xml:space="preserve">            &lt;/td&gt;</w:t>
      </w:r>
    </w:p>
    <w:p w:rsidR="001632D4" w:rsidRPr="007C0E97" w:rsidRDefault="001632D4" w:rsidP="001632D4">
      <w:pPr>
        <w:pStyle w:val="Code"/>
        <w:rPr>
          <w:lang w:eastAsia="de-DE"/>
        </w:rPr>
      </w:pPr>
      <w:r w:rsidRPr="007C0E97">
        <w:rPr>
          <w:lang w:eastAsia="de-DE"/>
        </w:rPr>
        <w:t xml:space="preserve">        &lt;/tr&gt;</w:t>
      </w:r>
    </w:p>
    <w:p w:rsidR="001632D4" w:rsidRPr="007C0E97" w:rsidRDefault="001632D4" w:rsidP="001632D4">
      <w:pPr>
        <w:pStyle w:val="Code"/>
        <w:rPr>
          <w:lang w:eastAsia="de-DE"/>
        </w:rPr>
      </w:pPr>
      <w:r w:rsidRPr="007C0E97">
        <w:rPr>
          <w:lang w:eastAsia="de-DE"/>
        </w:rPr>
        <w:t xml:space="preserve">        &lt;tr&gt;</w:t>
      </w:r>
    </w:p>
    <w:p w:rsidR="001632D4" w:rsidRPr="007C0E97" w:rsidRDefault="001632D4" w:rsidP="001632D4">
      <w:pPr>
        <w:pStyle w:val="Code"/>
        <w:rPr>
          <w:lang w:eastAsia="de-DE"/>
        </w:rPr>
      </w:pPr>
      <w:r w:rsidRPr="007C0E97">
        <w:rPr>
          <w:lang w:eastAsia="de-DE"/>
        </w:rPr>
        <w:lastRenderedPageBreak/>
        <w:t xml:space="preserve">            &lt;td colspan="3"&gt;</w:t>
      </w:r>
    </w:p>
    <w:p w:rsidR="001632D4" w:rsidRPr="007C0E97" w:rsidRDefault="001632D4" w:rsidP="001632D4">
      <w:pPr>
        <w:pStyle w:val="Code"/>
        <w:rPr>
          <w:lang w:eastAsia="de-DE"/>
        </w:rPr>
      </w:pPr>
      <w:r w:rsidRPr="007C0E97">
        <w:rPr>
          <w:lang w:eastAsia="de-DE"/>
        </w:rPr>
        <w:t xml:space="preserve">                &lt;asp:LoginStatus ID="LoginStatus1" runat="server" /&gt;</w:t>
      </w:r>
    </w:p>
    <w:p w:rsidR="001632D4" w:rsidRPr="001548D8" w:rsidRDefault="001632D4" w:rsidP="001632D4">
      <w:pPr>
        <w:pStyle w:val="Code"/>
        <w:rPr>
          <w:lang w:eastAsia="de-DE"/>
        </w:rPr>
      </w:pPr>
      <w:r w:rsidRPr="007C0E97">
        <w:rPr>
          <w:lang w:eastAsia="de-DE"/>
        </w:rPr>
        <w:t xml:space="preserve">            </w:t>
      </w:r>
      <w:r w:rsidRPr="001548D8">
        <w:rPr>
          <w:lang w:eastAsia="de-DE"/>
        </w:rPr>
        <w:t>&lt;/td&gt;</w:t>
      </w:r>
    </w:p>
    <w:p w:rsidR="001632D4" w:rsidRPr="001548D8" w:rsidRDefault="001632D4" w:rsidP="001632D4">
      <w:pPr>
        <w:pStyle w:val="Code"/>
        <w:rPr>
          <w:lang w:eastAsia="de-DE"/>
        </w:rPr>
      </w:pPr>
      <w:r w:rsidRPr="001548D8">
        <w:rPr>
          <w:lang w:eastAsia="de-DE"/>
        </w:rPr>
        <w:t xml:space="preserve">        &lt;/tr&gt;</w:t>
      </w:r>
    </w:p>
    <w:p w:rsidR="001632D4" w:rsidRPr="001548D8" w:rsidRDefault="001632D4" w:rsidP="001632D4">
      <w:pPr>
        <w:pStyle w:val="Code"/>
        <w:rPr>
          <w:lang w:eastAsia="de-DE"/>
        </w:rPr>
      </w:pPr>
      <w:r w:rsidRPr="001548D8">
        <w:rPr>
          <w:lang w:eastAsia="de-DE"/>
        </w:rPr>
        <w:t xml:space="preserve">    &lt;/table&gt;</w:t>
      </w:r>
    </w:p>
    <w:p w:rsidR="001632D4" w:rsidRPr="001548D8" w:rsidRDefault="001632D4" w:rsidP="001632D4">
      <w:pPr>
        <w:pStyle w:val="Code"/>
        <w:rPr>
          <w:lang w:eastAsia="de-DE"/>
        </w:rPr>
      </w:pPr>
      <w:r w:rsidRPr="001548D8">
        <w:rPr>
          <w:lang w:eastAsia="de-DE"/>
        </w:rPr>
        <w:t>&lt;/div&gt;</w:t>
      </w:r>
    </w:p>
    <w:p w:rsidR="001632D4" w:rsidRPr="001548D8" w:rsidRDefault="001632D4" w:rsidP="001632D4">
      <w:pPr>
        <w:pStyle w:val="CodeLast"/>
        <w:rPr>
          <w:lang w:eastAsia="de-DE"/>
        </w:rPr>
      </w:pPr>
      <w:r w:rsidRPr="001548D8">
        <w:rPr>
          <w:lang w:eastAsia="de-DE"/>
        </w:rPr>
        <w:t>&lt;/form&gt;</w:t>
      </w:r>
    </w:p>
    <w:p w:rsidR="001632D4" w:rsidRDefault="001632D4" w:rsidP="001632D4">
      <w:pPr>
        <w:pStyle w:val="BodyTextCont"/>
        <w:rPr>
          <w:lang w:eastAsia="de-DE"/>
        </w:rPr>
      </w:pPr>
      <w:r w:rsidRPr="007C0E97">
        <w:rPr>
          <w:lang w:eastAsia="de-DE"/>
        </w:rPr>
        <w:t xml:space="preserve">The only dependency </w:t>
      </w:r>
      <w:r>
        <w:rPr>
          <w:lang w:eastAsia="de-DE"/>
        </w:rPr>
        <w:t>on</w:t>
      </w:r>
      <w:r w:rsidRPr="007C0E97">
        <w:rPr>
          <w:lang w:eastAsia="de-DE"/>
        </w:rPr>
        <w:t xml:space="preserve"> other code parts </w:t>
      </w:r>
      <w:r>
        <w:rPr>
          <w:lang w:eastAsia="de-DE"/>
        </w:rPr>
        <w:t>is t</w:t>
      </w:r>
      <w:r w:rsidRPr="007C0E97">
        <w:rPr>
          <w:lang w:eastAsia="de-DE"/>
        </w:rPr>
        <w:t xml:space="preserve">he </w:t>
      </w:r>
      <w:r>
        <w:rPr>
          <w:lang w:eastAsia="de-DE"/>
        </w:rPr>
        <w:t>selection of the current provider:</w:t>
      </w:r>
    </w:p>
    <w:p w:rsidR="001632D4" w:rsidRDefault="001632D4" w:rsidP="001632D4">
      <w:pPr>
        <w:pStyle w:val="CodeSingle"/>
        <w:rPr>
          <w:lang w:eastAsia="de-DE"/>
        </w:rPr>
      </w:pPr>
      <w:r w:rsidRPr="007C0E97">
        <w:rPr>
          <w:lang w:eastAsia="de-DE"/>
        </w:rPr>
        <w:t>&lt;Personalization Enabled="true" ProviderName="XmlPersonalizationProvider" /&gt;</w:t>
      </w:r>
    </w:p>
    <w:p w:rsidR="001632D4" w:rsidRDefault="001632D4" w:rsidP="001632D4">
      <w:pPr>
        <w:pStyle w:val="BodyTextCont"/>
        <w:rPr>
          <w:lang w:eastAsia="de-DE"/>
        </w:rPr>
      </w:pPr>
      <w:r>
        <w:rPr>
          <w:lang w:eastAsia="de-DE"/>
        </w:rPr>
        <w:t xml:space="preserve">As shown above, the personalization must be turned on in order to activate the provider using the </w:t>
      </w:r>
      <w:r w:rsidRPr="00707FAF">
        <w:rPr>
          <w:rStyle w:val="CodeInline"/>
        </w:rPr>
        <w:t>Enabled</w:t>
      </w:r>
      <w:r>
        <w:rPr>
          <w:lang w:eastAsia="de-DE"/>
        </w:rPr>
        <w:t xml:space="preserve"> attribute. The name of the provider is defined in </w:t>
      </w:r>
      <w:proofErr w:type="spellStart"/>
      <w:r w:rsidRPr="007C0E97">
        <w:rPr>
          <w:i/>
          <w:lang w:eastAsia="de-DE"/>
        </w:rPr>
        <w:t>web.config</w:t>
      </w:r>
      <w:proofErr w:type="spellEnd"/>
      <w:r>
        <w:rPr>
          <w:lang w:eastAsia="de-DE"/>
        </w:rPr>
        <w:t>. (See the section “Configure the Provider” for more details.)</w:t>
      </w:r>
    </w:p>
    <w:p w:rsidR="001632D4" w:rsidRDefault="001632D4" w:rsidP="001632D4">
      <w:pPr>
        <w:pStyle w:val="BodyTextCont"/>
        <w:rPr>
          <w:lang w:eastAsia="de-DE"/>
        </w:rPr>
      </w:pPr>
      <w:r>
        <w:rPr>
          <w:lang w:eastAsia="de-DE"/>
        </w:rPr>
        <w:t>To force the page to change the settings and invoke the provider, the user must enter the Edit mode of the Web Part page. To do this easily, the following code-behind code is used:</w:t>
      </w:r>
    </w:p>
    <w:p w:rsidR="001632D4" w:rsidRDefault="001632D4" w:rsidP="001632D4">
      <w:pPr>
        <w:pStyle w:val="CodeFirst"/>
        <w:rPr>
          <w:lang w:eastAsia="de-DE"/>
        </w:rPr>
      </w:pPr>
      <w:r>
        <w:rPr>
          <w:lang w:eastAsia="de-DE"/>
        </w:rPr>
        <w:t>public partial class _Default : System.Web.UI.Page</w:t>
      </w:r>
    </w:p>
    <w:p w:rsidR="001632D4" w:rsidRDefault="001632D4" w:rsidP="001632D4">
      <w:pPr>
        <w:pStyle w:val="Code"/>
        <w:rPr>
          <w:lang w:eastAsia="de-DE"/>
        </w:rPr>
      </w:pPr>
      <w:r>
        <w:rPr>
          <w:lang w:eastAsia="de-DE"/>
        </w:rPr>
        <w:t>{</w:t>
      </w:r>
    </w:p>
    <w:p w:rsidR="001632D4" w:rsidRDefault="001632D4" w:rsidP="001632D4">
      <w:pPr>
        <w:pStyle w:val="Code"/>
        <w:rPr>
          <w:lang w:eastAsia="de-DE"/>
        </w:rPr>
      </w:pPr>
      <w:r>
        <w:rPr>
          <w:lang w:eastAsia="de-DE"/>
        </w:rPr>
        <w:t xml:space="preserve">    protected void Page_Load(object sender, EventArgs e)</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r>
        <w:rPr>
          <w:lang w:eastAsia="de-DE"/>
        </w:rPr>
        <w:t xml:space="preserve">        if (!IsPostBack)</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r>
        <w:rPr>
          <w:lang w:eastAsia="de-DE"/>
        </w:rPr>
        <w:t xml:space="preserve">            // Create a menu of web part modes</w:t>
      </w:r>
    </w:p>
    <w:p w:rsidR="001632D4" w:rsidRDefault="001632D4" w:rsidP="001632D4">
      <w:pPr>
        <w:pStyle w:val="Code"/>
        <w:rPr>
          <w:lang w:eastAsia="de-DE"/>
        </w:rPr>
      </w:pPr>
      <w:r>
        <w:rPr>
          <w:lang w:eastAsia="de-DE"/>
        </w:rPr>
        <w:t xml:space="preserve">            MenuItem rootItem = new MenuItem("Select Web Part Mode");</w:t>
      </w:r>
    </w:p>
    <w:p w:rsidR="001632D4" w:rsidRDefault="001632D4" w:rsidP="001632D4">
      <w:pPr>
        <w:pStyle w:val="Code"/>
        <w:rPr>
          <w:lang w:eastAsia="de-DE"/>
        </w:rPr>
      </w:pPr>
      <w:r>
        <w:rPr>
          <w:lang w:eastAsia="de-DE"/>
        </w:rPr>
        <w:t xml:space="preserve">            foreach (WebPartDisplayMode mode in WebPartManager1.DisplayModes)</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r>
        <w:rPr>
          <w:lang w:eastAsia="de-DE"/>
        </w:rPr>
        <w:t xml:space="preserve">                rootItem.ChildItems.Add(new MenuItem(mode.Name));</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r>
        <w:rPr>
          <w:lang w:eastAsia="de-DE"/>
        </w:rPr>
        <w:t xml:space="preserve">            Menu1.Items.Add(rootItem);</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p>
    <w:p w:rsidR="001632D4" w:rsidRDefault="001632D4" w:rsidP="001632D4">
      <w:pPr>
        <w:pStyle w:val="Code"/>
        <w:rPr>
          <w:lang w:eastAsia="de-DE"/>
        </w:rPr>
      </w:pPr>
      <w:r>
        <w:rPr>
          <w:lang w:eastAsia="de-DE"/>
        </w:rPr>
        <w:t xml:space="preserve">    protected void Menu1_MenuItemClick(object sender, MenuEventArgs e)</w:t>
      </w:r>
    </w:p>
    <w:p w:rsidR="001632D4" w:rsidRDefault="001632D4" w:rsidP="001632D4">
      <w:pPr>
        <w:pStyle w:val="Code"/>
        <w:rPr>
          <w:lang w:eastAsia="de-DE"/>
        </w:rPr>
      </w:pPr>
      <w:r>
        <w:rPr>
          <w:lang w:eastAsia="de-DE"/>
        </w:rPr>
        <w:t xml:space="preserve">    {</w:t>
      </w:r>
    </w:p>
    <w:p w:rsidR="001632D4" w:rsidRDefault="001632D4" w:rsidP="001632D4">
      <w:pPr>
        <w:pStyle w:val="Code"/>
        <w:rPr>
          <w:lang w:eastAsia="de-DE"/>
        </w:rPr>
      </w:pPr>
      <w:r>
        <w:rPr>
          <w:lang w:eastAsia="de-DE"/>
        </w:rPr>
        <w:t xml:space="preserve">        WebPartManager1.DisplayMode = WebPartManager1.DisplayModes[e.Item.Text];</w:t>
      </w:r>
    </w:p>
    <w:p w:rsidR="001632D4" w:rsidRDefault="001632D4" w:rsidP="001632D4">
      <w:pPr>
        <w:pStyle w:val="Code"/>
        <w:rPr>
          <w:lang w:eastAsia="de-DE"/>
        </w:rPr>
      </w:pPr>
      <w:r>
        <w:rPr>
          <w:lang w:eastAsia="de-DE"/>
        </w:rPr>
        <w:t xml:space="preserve">    }</w:t>
      </w:r>
    </w:p>
    <w:p w:rsidR="001632D4" w:rsidRDefault="001632D4" w:rsidP="001632D4">
      <w:pPr>
        <w:pStyle w:val="CodeLast"/>
        <w:rPr>
          <w:lang w:eastAsia="de-DE"/>
        </w:rPr>
      </w:pPr>
      <w:r>
        <w:rPr>
          <w:lang w:eastAsia="de-DE"/>
        </w:rPr>
        <w:t>}</w:t>
      </w:r>
    </w:p>
    <w:p w:rsidR="001632D4" w:rsidRDefault="001632D4" w:rsidP="001632D4">
      <w:pPr>
        <w:pStyle w:val="BodyTextCont"/>
        <w:rPr>
          <w:lang w:eastAsia="de-DE"/>
        </w:rPr>
      </w:pPr>
      <w:r>
        <w:rPr>
          <w:lang w:eastAsia="de-DE"/>
        </w:rPr>
        <w:t xml:space="preserve">The menu is filled with items from the collection of acceptable modes. In the </w:t>
      </w:r>
      <w:proofErr w:type="spellStart"/>
      <w:r w:rsidRPr="00B8166A">
        <w:rPr>
          <w:rStyle w:val="CodeInline"/>
        </w:rPr>
        <w:t>MenuItemClick</w:t>
      </w:r>
      <w:proofErr w:type="spellEnd"/>
      <w:r>
        <w:rPr>
          <w:lang w:eastAsia="de-DE"/>
        </w:rPr>
        <w:t xml:space="preserve"> event handler, the same value is used to set the current mode.</w:t>
      </w:r>
    </w:p>
    <w:p w:rsidR="001632D4" w:rsidRDefault="001632D4" w:rsidP="001632D4">
      <w:pPr>
        <w:pStyle w:val="Figure"/>
        <w:rPr>
          <w:lang w:eastAsia="de-DE"/>
        </w:rPr>
      </w:pPr>
      <w:r>
        <w:rPr>
          <w:noProof/>
          <w:lang w:val="de-DE" w:eastAsia="de-DE"/>
        </w:rPr>
        <w:lastRenderedPageBreak/>
        <w:drawing>
          <wp:inline distT="0" distB="0" distL="0" distR="0">
            <wp:extent cx="4876800" cy="2017776"/>
            <wp:effectExtent l="19050" t="0" r="0" b="0"/>
            <wp:docPr id="19" name="19835f0712.tif" descr="D:\UserData\jkrause\Documents\Meine Daten\Bücher\Fachbuchprojekte\ASP.NET Extensibility\Images\19835f07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712.tif"/>
                    <pic:cNvPicPr/>
                  </pic:nvPicPr>
                  <pic:blipFill>
                    <a:blip r:link="rId22" cstate="print"/>
                    <a:stretch>
                      <a:fillRect/>
                    </a:stretch>
                  </pic:blipFill>
                  <pic:spPr>
                    <a:xfrm>
                      <a:off x="0" y="0"/>
                      <a:ext cx="4876800" cy="2017776"/>
                    </a:xfrm>
                    <a:prstGeom prst="rect">
                      <a:avLst/>
                    </a:prstGeom>
                  </pic:spPr>
                </pic:pic>
              </a:graphicData>
            </a:graphic>
          </wp:inline>
        </w:drawing>
      </w:r>
    </w:p>
    <w:p w:rsidR="001632D4" w:rsidRPr="00B8166A" w:rsidRDefault="001632D4" w:rsidP="001632D4">
      <w:pPr>
        <w:pStyle w:val="FigureCaption"/>
        <w:rPr>
          <w:lang w:eastAsia="de-DE"/>
        </w:rPr>
      </w:pPr>
      <w:r>
        <w:t>Figure 7-</w:t>
      </w:r>
      <w:r>
        <w:fldChar w:fldCharType="begin"/>
      </w:r>
      <w:r>
        <w:instrText xml:space="preserve"> SEQ Figure \* ARABIC </w:instrText>
      </w:r>
      <w:r>
        <w:fldChar w:fldCharType="separate"/>
      </w:r>
      <w:r>
        <w:t>1</w:t>
      </w:r>
      <w:r>
        <w:fldChar w:fldCharType="end"/>
      </w:r>
      <w:r>
        <w:t xml:space="preserve">. The Web Part page </w:t>
      </w:r>
    </w:p>
    <w:p w:rsidR="001632D4" w:rsidRDefault="001632D4" w:rsidP="001632D4">
      <w:pPr>
        <w:pStyle w:val="berschrift4"/>
      </w:pPr>
      <w:r>
        <w:t>Prepare Authentication</w:t>
      </w:r>
    </w:p>
    <w:p w:rsidR="001632D4" w:rsidRDefault="001632D4" w:rsidP="001632D4">
      <w:pPr>
        <w:pStyle w:val="BodyTextFirst"/>
      </w:pPr>
      <w:r>
        <w:t xml:space="preserve">For a simple scenario to login and logout users, I set up Forms authentication in </w:t>
      </w:r>
      <w:proofErr w:type="spellStart"/>
      <w:r w:rsidRPr="00287633">
        <w:rPr>
          <w:i/>
        </w:rPr>
        <w:t>web.config</w:t>
      </w:r>
      <w:proofErr w:type="spellEnd"/>
      <w:r>
        <w:t xml:space="preserve">. Furthermore, I store the users’ credentials directly in </w:t>
      </w:r>
      <w:proofErr w:type="spellStart"/>
      <w:r w:rsidRPr="00707FAF">
        <w:rPr>
          <w:i/>
        </w:rPr>
        <w:t>web.config</w:t>
      </w:r>
      <w:proofErr w:type="spellEnd"/>
      <w:r>
        <w:t xml:space="preserve"> and configure the </w:t>
      </w:r>
      <w:r w:rsidRPr="00287633">
        <w:rPr>
          <w:rStyle w:val="CodeInline"/>
        </w:rPr>
        <w:t>Membership</w:t>
      </w:r>
      <w:r>
        <w:t xml:space="preserve"> provider to use that data instead of data from the default provider (SQL Server). This can be accomplished by handling the authentication event manually. The </w:t>
      </w:r>
      <w:proofErr w:type="spellStart"/>
      <w:r w:rsidRPr="00EF6C31">
        <w:rPr>
          <w:i/>
        </w:rPr>
        <w:t>web.config</w:t>
      </w:r>
      <w:proofErr w:type="spellEnd"/>
      <w:r>
        <w:t xml:space="preserve"> section that defines the users looks like this:</w:t>
      </w:r>
    </w:p>
    <w:p w:rsidR="001632D4" w:rsidRDefault="001632D4" w:rsidP="001632D4">
      <w:pPr>
        <w:pStyle w:val="CodeCaption"/>
      </w:pPr>
      <w:r>
        <w:t>Listing  7-</w:t>
      </w:r>
      <w:r>
        <w:fldChar w:fldCharType="begin"/>
      </w:r>
      <w:r>
        <w:instrText xml:space="preserve"> SEQ Listing_ \* ARABIC </w:instrText>
      </w:r>
      <w:r>
        <w:fldChar w:fldCharType="separate"/>
      </w:r>
      <w:r>
        <w:t>2</w:t>
      </w:r>
      <w:r>
        <w:fldChar w:fldCharType="end"/>
      </w:r>
      <w:r>
        <w:t xml:space="preserve">. Define some users quickly to test the application </w:t>
      </w:r>
    </w:p>
    <w:p w:rsidR="001632D4" w:rsidRPr="00287633" w:rsidRDefault="001632D4" w:rsidP="001632D4">
      <w:pPr>
        <w:pStyle w:val="CodeFirst"/>
        <w:rPr>
          <w:lang w:eastAsia="de-DE"/>
        </w:rPr>
      </w:pPr>
      <w:r w:rsidRPr="00287633">
        <w:rPr>
          <w:lang w:eastAsia="de-DE"/>
        </w:rPr>
        <w:t>&lt;authorization&gt;</w:t>
      </w:r>
    </w:p>
    <w:p w:rsidR="001632D4" w:rsidRPr="00287633" w:rsidRDefault="001632D4" w:rsidP="001632D4">
      <w:pPr>
        <w:pStyle w:val="Code"/>
        <w:rPr>
          <w:lang w:eastAsia="de-DE"/>
        </w:rPr>
      </w:pPr>
      <w:r>
        <w:rPr>
          <w:lang w:eastAsia="de-DE"/>
        </w:rPr>
        <w:t xml:space="preserve">   </w:t>
      </w:r>
      <w:r w:rsidRPr="00287633">
        <w:rPr>
          <w:lang w:eastAsia="de-DE"/>
        </w:rPr>
        <w:t>&lt;deny users="?"/&gt;</w:t>
      </w:r>
      <w:r w:rsidRPr="00287633">
        <w:rPr>
          <w:lang w:eastAsia="de-DE"/>
        </w:rPr>
        <w:tab/>
      </w:r>
      <w:r w:rsidRPr="00287633">
        <w:rPr>
          <w:lang w:eastAsia="de-DE"/>
        </w:rPr>
        <w:tab/>
      </w:r>
      <w:r w:rsidRPr="00287633">
        <w:rPr>
          <w:lang w:eastAsia="de-DE"/>
        </w:rPr>
        <w:tab/>
      </w:r>
    </w:p>
    <w:p w:rsidR="001632D4" w:rsidRPr="00287633" w:rsidRDefault="001632D4" w:rsidP="001632D4">
      <w:pPr>
        <w:pStyle w:val="Code"/>
        <w:rPr>
          <w:lang w:eastAsia="de-DE"/>
        </w:rPr>
      </w:pPr>
      <w:r w:rsidRPr="00287633">
        <w:rPr>
          <w:lang w:eastAsia="de-DE"/>
        </w:rPr>
        <w:t>&lt;/authorization&gt;</w:t>
      </w:r>
    </w:p>
    <w:p w:rsidR="001632D4" w:rsidRPr="00287633" w:rsidRDefault="001632D4" w:rsidP="001632D4">
      <w:pPr>
        <w:pStyle w:val="Code"/>
        <w:rPr>
          <w:lang w:eastAsia="de-DE"/>
        </w:rPr>
      </w:pPr>
      <w:r w:rsidRPr="00287633">
        <w:rPr>
          <w:lang w:eastAsia="de-DE"/>
        </w:rPr>
        <w:t>&lt;authentication mode="Forms"&gt;</w:t>
      </w:r>
    </w:p>
    <w:p w:rsidR="001632D4" w:rsidRPr="00287633" w:rsidRDefault="001632D4" w:rsidP="001632D4">
      <w:pPr>
        <w:pStyle w:val="Code"/>
        <w:rPr>
          <w:lang w:eastAsia="de-DE"/>
        </w:rPr>
      </w:pPr>
      <w:r>
        <w:rPr>
          <w:lang w:eastAsia="de-DE"/>
        </w:rPr>
        <w:t xml:space="preserve">   </w:t>
      </w:r>
      <w:r w:rsidRPr="00287633">
        <w:rPr>
          <w:lang w:eastAsia="de-DE"/>
        </w:rPr>
        <w:t>&lt;forms&gt;</w:t>
      </w:r>
    </w:p>
    <w:p w:rsidR="001632D4" w:rsidRPr="00287633" w:rsidRDefault="001632D4" w:rsidP="001632D4">
      <w:pPr>
        <w:pStyle w:val="Code"/>
        <w:rPr>
          <w:lang w:eastAsia="de-DE"/>
        </w:rPr>
      </w:pPr>
      <w:r>
        <w:rPr>
          <w:lang w:eastAsia="de-DE"/>
        </w:rPr>
        <w:t xml:space="preserve">      </w:t>
      </w:r>
      <w:r w:rsidRPr="00287633">
        <w:rPr>
          <w:lang w:eastAsia="de-DE"/>
        </w:rPr>
        <w:t>&lt;credentials passwordFormat="Clear"&gt;</w:t>
      </w:r>
    </w:p>
    <w:p w:rsidR="001632D4" w:rsidRPr="00287633" w:rsidRDefault="001632D4" w:rsidP="001632D4">
      <w:pPr>
        <w:pStyle w:val="Code"/>
        <w:rPr>
          <w:lang w:eastAsia="de-DE"/>
        </w:rPr>
      </w:pPr>
      <w:r>
        <w:rPr>
          <w:lang w:eastAsia="de-DE"/>
        </w:rPr>
        <w:t xml:space="preserve">         </w:t>
      </w:r>
      <w:r w:rsidRPr="00287633">
        <w:rPr>
          <w:lang w:eastAsia="de-DE"/>
        </w:rPr>
        <w:t>&lt;user name="User1" password="User1"/&gt;</w:t>
      </w:r>
    </w:p>
    <w:p w:rsidR="001632D4" w:rsidRPr="00287633" w:rsidRDefault="001632D4" w:rsidP="001632D4">
      <w:pPr>
        <w:pStyle w:val="Code"/>
        <w:rPr>
          <w:lang w:val="de-DE" w:eastAsia="de-DE"/>
        </w:rPr>
      </w:pPr>
      <w:r w:rsidRPr="0022766B">
        <w:rPr>
          <w:lang w:eastAsia="de-DE"/>
        </w:rPr>
        <w:t xml:space="preserve">         </w:t>
      </w:r>
      <w:r w:rsidRPr="00287633">
        <w:rPr>
          <w:lang w:val="de-DE" w:eastAsia="de-DE"/>
        </w:rPr>
        <w:t>&lt;user name="User2" password="User2"/&gt;</w:t>
      </w:r>
    </w:p>
    <w:p w:rsidR="001632D4" w:rsidRPr="00287633" w:rsidRDefault="001632D4" w:rsidP="001632D4">
      <w:pPr>
        <w:pStyle w:val="Code"/>
        <w:rPr>
          <w:lang w:val="de-DE" w:eastAsia="de-DE"/>
        </w:rPr>
      </w:pPr>
      <w:r w:rsidRPr="00287633">
        <w:rPr>
          <w:lang w:val="de-DE" w:eastAsia="de-DE"/>
        </w:rPr>
        <w:t xml:space="preserve">         &lt;user name="User3" password="User3"/&gt;</w:t>
      </w:r>
    </w:p>
    <w:p w:rsidR="001632D4" w:rsidRPr="00287633" w:rsidRDefault="001632D4" w:rsidP="001632D4">
      <w:pPr>
        <w:pStyle w:val="Code"/>
        <w:rPr>
          <w:lang w:eastAsia="de-DE"/>
        </w:rPr>
      </w:pPr>
      <w:r w:rsidRPr="0022766B">
        <w:rPr>
          <w:lang w:val="de-DE" w:eastAsia="de-DE"/>
        </w:rPr>
        <w:t xml:space="preserve">      </w:t>
      </w:r>
      <w:r w:rsidRPr="00287633">
        <w:rPr>
          <w:lang w:eastAsia="de-DE"/>
        </w:rPr>
        <w:t>&lt;/credentials&gt;</w:t>
      </w:r>
      <w:r w:rsidRPr="00287633">
        <w:rPr>
          <w:lang w:eastAsia="de-DE"/>
        </w:rPr>
        <w:tab/>
      </w:r>
      <w:r w:rsidRPr="00287633">
        <w:rPr>
          <w:lang w:eastAsia="de-DE"/>
        </w:rPr>
        <w:tab/>
      </w:r>
      <w:r w:rsidRPr="00287633">
        <w:rPr>
          <w:lang w:eastAsia="de-DE"/>
        </w:rPr>
        <w:tab/>
      </w:r>
      <w:r w:rsidRPr="00287633">
        <w:rPr>
          <w:lang w:eastAsia="de-DE"/>
        </w:rPr>
        <w:tab/>
      </w:r>
    </w:p>
    <w:p w:rsidR="001632D4" w:rsidRPr="00287633" w:rsidRDefault="001632D4" w:rsidP="001632D4">
      <w:pPr>
        <w:pStyle w:val="Code"/>
        <w:rPr>
          <w:lang w:eastAsia="de-DE"/>
        </w:rPr>
      </w:pPr>
      <w:r w:rsidRPr="00287633">
        <w:rPr>
          <w:lang w:eastAsia="de-DE"/>
        </w:rPr>
        <w:t xml:space="preserve">   &lt;/forms&gt;</w:t>
      </w:r>
    </w:p>
    <w:p w:rsidR="001632D4" w:rsidRPr="00287633" w:rsidRDefault="001632D4" w:rsidP="001632D4">
      <w:pPr>
        <w:pStyle w:val="CodeLast"/>
      </w:pPr>
      <w:r w:rsidRPr="00287633">
        <w:rPr>
          <w:lang w:eastAsia="de-DE"/>
        </w:rPr>
        <w:t>&lt;/authentication&gt;</w:t>
      </w:r>
    </w:p>
    <w:p w:rsidR="001632D4" w:rsidRDefault="001632D4" w:rsidP="001632D4">
      <w:pPr>
        <w:pStyle w:val="BodyTextCont"/>
      </w:pPr>
      <w:r>
        <w:t xml:space="preserve">The application then requires at least one page in order to change and use the profile settings, as well as a login page. The login page consists of a single </w:t>
      </w:r>
      <w:r w:rsidRPr="00287633">
        <w:rPr>
          <w:rStyle w:val="CodeInline"/>
        </w:rPr>
        <w:t>Login</w:t>
      </w:r>
      <w:r>
        <w:t xml:space="preserve"> control and an event handler.</w:t>
      </w:r>
    </w:p>
    <w:p w:rsidR="001632D4" w:rsidRDefault="001632D4" w:rsidP="001632D4">
      <w:pPr>
        <w:pStyle w:val="CodeCaption"/>
      </w:pPr>
      <w:r>
        <w:t>Listing  7-</w:t>
      </w:r>
      <w:r>
        <w:fldChar w:fldCharType="begin"/>
      </w:r>
      <w:r>
        <w:instrText xml:space="preserve"> SEQ Listing_ \* ARABIC </w:instrText>
      </w:r>
      <w:r>
        <w:fldChar w:fldCharType="separate"/>
      </w:r>
      <w:r>
        <w:t>3</w:t>
      </w:r>
      <w:r>
        <w:fldChar w:fldCharType="end"/>
      </w:r>
      <w:r>
        <w:t>. The login page in its simplest form</w:t>
      </w:r>
    </w:p>
    <w:p w:rsidR="001632D4" w:rsidRDefault="001632D4" w:rsidP="001632D4">
      <w:pPr>
        <w:pStyle w:val="CodeFirst"/>
      </w:pPr>
      <w:r>
        <w:t>&lt;body&gt;</w:t>
      </w:r>
    </w:p>
    <w:p w:rsidR="001632D4" w:rsidRDefault="001632D4" w:rsidP="001632D4">
      <w:pPr>
        <w:pStyle w:val="Code"/>
      </w:pPr>
      <w:r>
        <w:t xml:space="preserve">    &lt;form id="form1" runat="server"&gt;</w:t>
      </w:r>
    </w:p>
    <w:p w:rsidR="001632D4" w:rsidRDefault="001632D4" w:rsidP="001632D4">
      <w:pPr>
        <w:pStyle w:val="Code"/>
      </w:pPr>
      <w:r>
        <w:t xml:space="preserve">    &lt;div&gt;</w:t>
      </w:r>
    </w:p>
    <w:p w:rsidR="001632D4" w:rsidRDefault="001632D4" w:rsidP="001632D4">
      <w:pPr>
        <w:pStyle w:val="Code"/>
      </w:pPr>
      <w:r>
        <w:t xml:space="preserve">        &lt;asp:Login ID="Login1" runat="server" onauthenticate="Login1_Authenticate"&gt;</w:t>
      </w:r>
    </w:p>
    <w:p w:rsidR="001632D4" w:rsidRDefault="001632D4" w:rsidP="001632D4">
      <w:pPr>
        <w:pStyle w:val="Code"/>
      </w:pPr>
      <w:r>
        <w:t xml:space="preserve">        &lt;/asp:Login&gt;</w:t>
      </w:r>
    </w:p>
    <w:p w:rsidR="001632D4" w:rsidRDefault="001632D4" w:rsidP="001632D4">
      <w:pPr>
        <w:pStyle w:val="Code"/>
      </w:pPr>
      <w:r>
        <w:t xml:space="preserve">        &lt;br /&gt;</w:t>
      </w:r>
    </w:p>
    <w:p w:rsidR="001632D4" w:rsidRDefault="001632D4" w:rsidP="001632D4">
      <w:pPr>
        <w:pStyle w:val="Code"/>
      </w:pPr>
      <w:r>
        <w:lastRenderedPageBreak/>
        <w:t xml:space="preserve">    &lt;/div&gt;</w:t>
      </w:r>
    </w:p>
    <w:p w:rsidR="001632D4" w:rsidRDefault="001632D4" w:rsidP="001632D4">
      <w:pPr>
        <w:pStyle w:val="Code"/>
      </w:pPr>
      <w:r>
        <w:t xml:space="preserve">    &lt;/form&gt;</w:t>
      </w:r>
    </w:p>
    <w:p w:rsidR="001632D4" w:rsidRDefault="001632D4" w:rsidP="001632D4">
      <w:pPr>
        <w:pStyle w:val="Code"/>
      </w:pPr>
      <w:r>
        <w:t>&lt;/body&gt;</w:t>
      </w:r>
    </w:p>
    <w:p w:rsidR="001632D4" w:rsidRPr="00287633" w:rsidRDefault="001632D4" w:rsidP="001632D4">
      <w:pPr>
        <w:pStyle w:val="CodeLast"/>
      </w:pPr>
      <w:r>
        <w:t>&lt;/html&gt;</w:t>
      </w:r>
    </w:p>
    <w:p w:rsidR="001632D4" w:rsidRDefault="001632D4" w:rsidP="001632D4">
      <w:pPr>
        <w:pStyle w:val="CodeCaption"/>
      </w:pPr>
      <w:r>
        <w:t>Listing  7-</w:t>
      </w:r>
      <w:r>
        <w:fldChar w:fldCharType="begin"/>
      </w:r>
      <w:r>
        <w:instrText xml:space="preserve"> SEQ Listing_ \* ARABIC </w:instrText>
      </w:r>
      <w:r>
        <w:fldChar w:fldCharType="separate"/>
      </w:r>
      <w:r>
        <w:t>4</w:t>
      </w:r>
      <w:r>
        <w:fldChar w:fldCharType="end"/>
      </w:r>
      <w:r>
        <w:t>. An event handler forces the login control to use the configured user names</w:t>
      </w:r>
    </w:p>
    <w:p w:rsidR="001632D4" w:rsidRDefault="001632D4" w:rsidP="001632D4">
      <w:pPr>
        <w:pStyle w:val="CodeFirst"/>
      </w:pPr>
      <w:r>
        <w:t>public partial class Login : System.Web.UI.Page</w:t>
      </w:r>
    </w:p>
    <w:p w:rsidR="001632D4" w:rsidRDefault="001632D4" w:rsidP="001632D4">
      <w:pPr>
        <w:pStyle w:val="Code"/>
      </w:pPr>
      <w:r>
        <w:t>{</w:t>
      </w:r>
    </w:p>
    <w:p w:rsidR="001632D4" w:rsidRDefault="001632D4" w:rsidP="001632D4">
      <w:pPr>
        <w:pStyle w:val="Code"/>
      </w:pPr>
      <w:r>
        <w:t xml:space="preserve">    protected void Page_Load(object sender, EventArgs e)</w:t>
      </w:r>
    </w:p>
    <w:p w:rsidR="001632D4" w:rsidRDefault="001632D4" w:rsidP="001632D4">
      <w:pPr>
        <w:pStyle w:val="Code"/>
      </w:pPr>
      <w:r>
        <w:t xml:space="preserve">    {</w:t>
      </w:r>
    </w:p>
    <w:p w:rsidR="001632D4" w:rsidRDefault="001632D4" w:rsidP="001632D4">
      <w:pPr>
        <w:pStyle w:val="Code"/>
      </w:pPr>
      <w:r>
        <w:t xml:space="preserve">    }</w:t>
      </w:r>
    </w:p>
    <w:p w:rsidR="001632D4" w:rsidRDefault="001632D4" w:rsidP="001632D4">
      <w:pPr>
        <w:pStyle w:val="Code"/>
      </w:pPr>
    </w:p>
    <w:p w:rsidR="001632D4" w:rsidRDefault="001632D4" w:rsidP="001632D4">
      <w:pPr>
        <w:pStyle w:val="Code"/>
      </w:pPr>
      <w:r>
        <w:t xml:space="preserve">    protected void Login1_Authenticate(object sender, AuthenticateEventArgs e)</w:t>
      </w:r>
    </w:p>
    <w:p w:rsidR="001632D4" w:rsidRDefault="001632D4" w:rsidP="001632D4">
      <w:pPr>
        <w:pStyle w:val="Code"/>
      </w:pPr>
      <w:r>
        <w:t xml:space="preserve">    {</w:t>
      </w:r>
    </w:p>
    <w:p w:rsidR="001632D4" w:rsidRDefault="001632D4" w:rsidP="001632D4">
      <w:pPr>
        <w:pStyle w:val="Code"/>
      </w:pPr>
      <w:r>
        <w:t xml:space="preserve">        e.Authenticated = FormsAuthentication.Authenticate(Login1.UserName, </w:t>
      </w:r>
      <w:r>
        <w:sym w:font="Wingdings" w:char="F0C3"/>
      </w:r>
    </w:p>
    <w:p w:rsidR="001632D4" w:rsidRDefault="001632D4" w:rsidP="001632D4">
      <w:pPr>
        <w:pStyle w:val="Code"/>
      </w:pPr>
      <w:r>
        <w:t xml:space="preserve">                                                            Login1.Password);</w:t>
      </w:r>
    </w:p>
    <w:p w:rsidR="001632D4" w:rsidRDefault="001632D4" w:rsidP="001632D4">
      <w:pPr>
        <w:pStyle w:val="Code"/>
      </w:pPr>
      <w:r>
        <w:t xml:space="preserve">    }</w:t>
      </w:r>
    </w:p>
    <w:p w:rsidR="001632D4" w:rsidRPr="00406870" w:rsidRDefault="001632D4" w:rsidP="001632D4">
      <w:pPr>
        <w:pStyle w:val="CodeLast"/>
      </w:pPr>
      <w:r>
        <w:t>}</w:t>
      </w:r>
    </w:p>
    <w:p w:rsidR="001632D4" w:rsidRDefault="001632D4" w:rsidP="001632D4">
      <w:pPr>
        <w:pStyle w:val="BodyTextCont"/>
      </w:pPr>
      <w:r>
        <w:t>The next page is also for testing purposes. It contains a simple form to save new profile settings, show current settings, and change accounts.</w:t>
      </w:r>
    </w:p>
    <w:p w:rsidR="001632D4" w:rsidRDefault="001632D4" w:rsidP="001632D4">
      <w:pPr>
        <w:pStyle w:val="berschrift4"/>
      </w:pPr>
      <w:r>
        <w:t>Create the Provider</w:t>
      </w:r>
    </w:p>
    <w:p w:rsidR="001632D4" w:rsidRDefault="001632D4" w:rsidP="001632D4">
      <w:pPr>
        <w:pStyle w:val="BodyTextFirst"/>
      </w:pPr>
      <w:r>
        <w:t xml:space="preserve">The following implementation uses XML to store data. It renders the application independent of a SQL Server database. The implementation is as simple as possible—only the basic methods for loading and saving data are fully implemented. </w:t>
      </w:r>
    </w:p>
    <w:p w:rsidR="001632D4" w:rsidRDefault="001632D4" w:rsidP="001632D4">
      <w:pPr>
        <w:pStyle w:val="CodeCaption"/>
      </w:pPr>
      <w:r>
        <w:t>Listing  7-</w:t>
      </w:r>
      <w:r>
        <w:fldChar w:fldCharType="begin"/>
      </w:r>
      <w:r>
        <w:instrText xml:space="preserve"> SEQ Listing_ \* ARABIC </w:instrText>
      </w:r>
      <w:r>
        <w:fldChar w:fldCharType="separate"/>
      </w:r>
      <w:r>
        <w:t>5</w:t>
      </w:r>
      <w:r>
        <w:fldChar w:fldCharType="end"/>
      </w:r>
      <w:r>
        <w:t>. A Web Part Personalization Provider using XML</w:t>
      </w:r>
    </w:p>
    <w:p w:rsidR="001632D4" w:rsidRPr="00DB7BD2" w:rsidRDefault="001632D4" w:rsidP="001632D4">
      <w:pPr>
        <w:pStyle w:val="CodeFirst"/>
        <w:rPr>
          <w:lang w:eastAsia="de-DE"/>
        </w:rPr>
      </w:pPr>
      <w:r w:rsidRPr="00DB7BD2">
        <w:rPr>
          <w:lang w:eastAsia="de-DE"/>
        </w:rPr>
        <w:t>using System;</w:t>
      </w:r>
    </w:p>
    <w:p w:rsidR="001632D4" w:rsidRPr="00DB7BD2" w:rsidRDefault="001632D4" w:rsidP="001632D4">
      <w:pPr>
        <w:pStyle w:val="Code"/>
        <w:rPr>
          <w:lang w:eastAsia="de-DE"/>
        </w:rPr>
      </w:pPr>
      <w:r w:rsidRPr="00DB7BD2">
        <w:rPr>
          <w:lang w:eastAsia="de-DE"/>
        </w:rPr>
        <w:t>using System.Collections.Generic;</w:t>
      </w:r>
    </w:p>
    <w:p w:rsidR="001632D4" w:rsidRPr="00DB7BD2" w:rsidRDefault="001632D4" w:rsidP="001632D4">
      <w:pPr>
        <w:pStyle w:val="Code"/>
        <w:rPr>
          <w:lang w:eastAsia="de-DE"/>
        </w:rPr>
      </w:pPr>
      <w:r w:rsidRPr="00DB7BD2">
        <w:rPr>
          <w:lang w:eastAsia="de-DE"/>
        </w:rPr>
        <w:t>using System.Linq;</w:t>
      </w:r>
    </w:p>
    <w:p w:rsidR="001632D4" w:rsidRPr="00DB7BD2" w:rsidRDefault="001632D4" w:rsidP="001632D4">
      <w:pPr>
        <w:pStyle w:val="Code"/>
        <w:rPr>
          <w:lang w:eastAsia="de-DE"/>
        </w:rPr>
      </w:pPr>
      <w:r w:rsidRPr="00DB7BD2">
        <w:rPr>
          <w:lang w:eastAsia="de-DE"/>
        </w:rPr>
        <w:t>using System.Web;</w:t>
      </w:r>
    </w:p>
    <w:p w:rsidR="001632D4" w:rsidRPr="00DB7BD2" w:rsidRDefault="001632D4" w:rsidP="001632D4">
      <w:pPr>
        <w:pStyle w:val="Code"/>
        <w:rPr>
          <w:lang w:eastAsia="de-DE"/>
        </w:rPr>
      </w:pPr>
      <w:r w:rsidRPr="00DB7BD2">
        <w:rPr>
          <w:lang w:eastAsia="de-DE"/>
        </w:rPr>
        <w:t>using System.Web.UI.WebControls.WebParts;</w:t>
      </w:r>
    </w:p>
    <w:p w:rsidR="001632D4" w:rsidRPr="00DB7BD2" w:rsidRDefault="001632D4" w:rsidP="001632D4">
      <w:pPr>
        <w:pStyle w:val="Code"/>
        <w:rPr>
          <w:lang w:eastAsia="de-DE"/>
        </w:rPr>
      </w:pPr>
      <w:r w:rsidRPr="00DB7BD2">
        <w:rPr>
          <w:lang w:eastAsia="de-DE"/>
        </w:rPr>
        <w:t>using System.IO;</w:t>
      </w:r>
    </w:p>
    <w:p w:rsidR="001632D4" w:rsidRPr="00DB7BD2" w:rsidRDefault="001632D4" w:rsidP="001632D4">
      <w:pPr>
        <w:pStyle w:val="Code"/>
        <w:rPr>
          <w:lang w:eastAsia="de-DE"/>
        </w:rPr>
      </w:pPr>
      <w:r w:rsidRPr="00DB7BD2">
        <w:rPr>
          <w:lang w:eastAsia="de-DE"/>
        </w:rPr>
        <w:t>using System.Web.Hosting;</w:t>
      </w:r>
    </w:p>
    <w:p w:rsidR="001632D4" w:rsidRPr="00DB7BD2" w:rsidRDefault="001632D4" w:rsidP="001632D4">
      <w:pPr>
        <w:pStyle w:val="Code"/>
        <w:rPr>
          <w:lang w:eastAsia="de-DE"/>
        </w:rPr>
      </w:pPr>
      <w:r w:rsidRPr="00DB7BD2">
        <w:rPr>
          <w:lang w:eastAsia="de-DE"/>
        </w:rPr>
        <w:t>using System.Data;</w:t>
      </w:r>
    </w:p>
    <w:p w:rsidR="001632D4" w:rsidRPr="00DB7BD2" w:rsidRDefault="001632D4" w:rsidP="001632D4">
      <w:pPr>
        <w:pStyle w:val="Code"/>
        <w:rPr>
          <w:lang w:eastAsia="de-DE"/>
        </w:rPr>
      </w:pPr>
      <w:r w:rsidRPr="00DB7BD2">
        <w:rPr>
          <w:lang w:eastAsia="de-DE"/>
        </w:rPr>
        <w:t>using System.Xml.Linq;</w:t>
      </w:r>
    </w:p>
    <w:p w:rsidR="001632D4" w:rsidRPr="00DB7BD2" w:rsidRDefault="001632D4" w:rsidP="001632D4">
      <w:pPr>
        <w:pStyle w:val="Code"/>
        <w:rPr>
          <w:lang w:eastAsia="de-DE"/>
        </w:rPr>
      </w:pPr>
      <w:r w:rsidRPr="00DB7BD2">
        <w:rPr>
          <w:lang w:eastAsia="de-DE"/>
        </w:rPr>
        <w:t>using System.Xml.XPath;</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namespace Apress.Extensibility.WebPartProvider</w:t>
      </w:r>
    </w:p>
    <w:p w:rsidR="001632D4" w:rsidRPr="00DB7BD2" w:rsidRDefault="001632D4" w:rsidP="001632D4">
      <w:pPr>
        <w:pStyle w:val="Code"/>
        <w:rPr>
          <w:lang w:eastAsia="de-DE"/>
        </w:rPr>
      </w:pPr>
      <w:r w:rsidRPr="00DB7BD2">
        <w:rPr>
          <w:lang w:eastAsia="de-DE"/>
        </w:rPr>
        <w:t>{</w:t>
      </w:r>
    </w:p>
    <w:p w:rsidR="001632D4" w:rsidRPr="00DB7BD2" w:rsidRDefault="001632D4" w:rsidP="001632D4">
      <w:pPr>
        <w:pStyle w:val="Code"/>
        <w:rPr>
          <w:lang w:eastAsia="de-DE"/>
        </w:rPr>
      </w:pPr>
      <w:r w:rsidRPr="00DB7BD2">
        <w:rPr>
          <w:lang w:eastAsia="de-DE"/>
        </w:rPr>
        <w:t xml:space="preserve">    public class XmlPersonalizationProvider : PersonalizationProvider</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private const string SETTINGSNAME = "WPSettings.xml";</w:t>
      </w:r>
    </w:p>
    <w:p w:rsidR="001632D4" w:rsidRPr="00DB7BD2" w:rsidRDefault="001632D4" w:rsidP="001632D4">
      <w:pPr>
        <w:pStyle w:val="Code"/>
        <w:rPr>
          <w:lang w:eastAsia="de-DE"/>
        </w:rPr>
      </w:pPr>
      <w:r w:rsidRPr="00DB7BD2">
        <w:rPr>
          <w:lang w:eastAsia="de-DE"/>
        </w:rPr>
        <w:t xml:space="preserve">        private const string SETTINGSTAG = "WPSettings";</w:t>
      </w:r>
    </w:p>
    <w:p w:rsidR="001632D4" w:rsidRPr="00DB7BD2" w:rsidRDefault="001632D4" w:rsidP="001632D4">
      <w:pPr>
        <w:pStyle w:val="Code"/>
        <w:rPr>
          <w:lang w:eastAsia="de-DE"/>
        </w:rPr>
      </w:pPr>
      <w:r w:rsidRPr="00DB7BD2">
        <w:rPr>
          <w:lang w:eastAsia="de-DE"/>
        </w:rPr>
        <w:t xml:space="preserve">        private string configFile;</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public override void Initialize(string name, System.Collections.Specialized.NameValueCollection config)</w:t>
      </w:r>
    </w:p>
    <w:p w:rsidR="001632D4" w:rsidRPr="00DB7BD2" w:rsidRDefault="001632D4" w:rsidP="001632D4">
      <w:pPr>
        <w:pStyle w:val="Code"/>
        <w:rPr>
          <w:lang w:eastAsia="de-DE"/>
        </w:rPr>
      </w:pPr>
      <w:r w:rsidRPr="00DB7BD2">
        <w:rPr>
          <w:lang w:eastAsia="de-DE"/>
        </w:rPr>
        <w:lastRenderedPageBreak/>
        <w:t xml:space="preserve">        {</w:t>
      </w:r>
    </w:p>
    <w:p w:rsidR="001632D4" w:rsidRPr="00DB7BD2" w:rsidRDefault="001632D4" w:rsidP="001632D4">
      <w:pPr>
        <w:pStyle w:val="Code"/>
        <w:rPr>
          <w:lang w:eastAsia="de-DE"/>
        </w:rPr>
      </w:pPr>
      <w:r w:rsidRPr="00DB7BD2">
        <w:rPr>
          <w:lang w:eastAsia="de-DE"/>
        </w:rPr>
        <w:t xml:space="preserve">            base.Initialize(name, config);</w:t>
      </w:r>
    </w:p>
    <w:p w:rsidR="001632D4" w:rsidRPr="00DB7BD2" w:rsidRDefault="001632D4" w:rsidP="001632D4">
      <w:pPr>
        <w:pStyle w:val="Code"/>
        <w:rPr>
          <w:lang w:eastAsia="de-DE"/>
        </w:rPr>
      </w:pPr>
      <w:r w:rsidRPr="00DB7BD2">
        <w:rPr>
          <w:lang w:eastAsia="de-DE"/>
        </w:rPr>
        <w:t xml:space="preserve">            configFile = HttpContext.Current.Request.MapPath(Path.Combine("~/App_Data/", SETTINGSNAME));</w:t>
      </w:r>
    </w:p>
    <w:p w:rsidR="001632D4" w:rsidRPr="00DB7BD2" w:rsidRDefault="001632D4" w:rsidP="001632D4">
      <w:pPr>
        <w:pStyle w:val="Code"/>
        <w:rPr>
          <w:lang w:eastAsia="de-DE"/>
        </w:rPr>
      </w:pPr>
      <w:r w:rsidRPr="00DB7BD2">
        <w:rPr>
          <w:lang w:eastAsia="de-DE"/>
        </w:rPr>
        <w:t xml:space="preserve">            // XML</w:t>
      </w:r>
    </w:p>
    <w:p w:rsidR="001632D4" w:rsidRPr="00DB7BD2" w:rsidRDefault="001632D4" w:rsidP="001632D4">
      <w:pPr>
        <w:pStyle w:val="Code"/>
        <w:rPr>
          <w:lang w:eastAsia="de-DE"/>
        </w:rPr>
      </w:pPr>
      <w:r w:rsidRPr="00DB7BD2">
        <w:rPr>
          <w:lang w:eastAsia="de-DE"/>
        </w:rPr>
        <w:t xml:space="preserve">            if (!File.Exists(configFile))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XDocument cfgDoc = new XDocument(</w:t>
      </w:r>
    </w:p>
    <w:p w:rsidR="001632D4" w:rsidRPr="00DB7BD2" w:rsidRDefault="001632D4" w:rsidP="001632D4">
      <w:pPr>
        <w:pStyle w:val="Code"/>
        <w:rPr>
          <w:lang w:eastAsia="de-DE"/>
        </w:rPr>
      </w:pPr>
      <w:r w:rsidRPr="00DB7BD2">
        <w:rPr>
          <w:lang w:eastAsia="de-DE"/>
        </w:rPr>
        <w:t xml:space="preserve">                    new XElement("WebPartData", new XAttribute("Created", DateTime.Now.ToShortDateString()),</w:t>
      </w:r>
    </w:p>
    <w:p w:rsidR="001632D4" w:rsidRPr="00DB7BD2" w:rsidRDefault="001632D4" w:rsidP="001632D4">
      <w:pPr>
        <w:pStyle w:val="Code"/>
        <w:rPr>
          <w:lang w:eastAsia="de-DE"/>
        </w:rPr>
      </w:pPr>
      <w:r w:rsidRPr="00DB7BD2">
        <w:rPr>
          <w:lang w:eastAsia="de-DE"/>
        </w:rPr>
        <w:t xml:space="preserve">                        new XElement("UserScope"),</w:t>
      </w:r>
    </w:p>
    <w:p w:rsidR="001632D4" w:rsidRPr="00DB7BD2" w:rsidRDefault="001632D4" w:rsidP="001632D4">
      <w:pPr>
        <w:pStyle w:val="Code"/>
        <w:rPr>
          <w:lang w:eastAsia="de-DE"/>
        </w:rPr>
      </w:pPr>
      <w:r w:rsidRPr="00DB7BD2">
        <w:rPr>
          <w:lang w:eastAsia="de-DE"/>
        </w:rPr>
        <w:t xml:space="preserve">                        new XElement("SharedScope")));</w:t>
      </w:r>
    </w:p>
    <w:p w:rsidR="001632D4" w:rsidRPr="00DB7BD2" w:rsidRDefault="001632D4" w:rsidP="001632D4">
      <w:pPr>
        <w:pStyle w:val="Code"/>
        <w:rPr>
          <w:lang w:eastAsia="de-DE"/>
        </w:rPr>
      </w:pPr>
      <w:r w:rsidRPr="00DB7BD2">
        <w:rPr>
          <w:lang w:eastAsia="de-DE"/>
        </w:rPr>
        <w:t xml:space="preserve">                cfgDoc.Declaration = new XDeclaration("1.0", "utf-8", "true");</w:t>
      </w:r>
    </w:p>
    <w:p w:rsidR="001632D4" w:rsidRPr="00DB7BD2" w:rsidRDefault="001632D4" w:rsidP="001632D4">
      <w:pPr>
        <w:pStyle w:val="Code"/>
        <w:rPr>
          <w:lang w:eastAsia="de-DE"/>
        </w:rPr>
      </w:pPr>
      <w:r w:rsidRPr="00DB7BD2">
        <w:rPr>
          <w:lang w:eastAsia="de-DE"/>
        </w:rPr>
        <w:t xml:space="preserve">                cfgDoc.Save(configFile);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 NOTE: only Shared-scope personalization is loaded</w:t>
      </w:r>
    </w:p>
    <w:p w:rsidR="001632D4" w:rsidRPr="00DB7BD2" w:rsidRDefault="001632D4" w:rsidP="001632D4">
      <w:pPr>
        <w:pStyle w:val="Code"/>
        <w:rPr>
          <w:lang w:eastAsia="de-DE"/>
        </w:rPr>
      </w:pPr>
      <w:r w:rsidRPr="00DB7BD2">
        <w:rPr>
          <w:lang w:eastAsia="de-DE"/>
        </w:rPr>
        <w:t xml:space="preserve">        protected override void LoadPersonalizationBlobs(</w:t>
      </w:r>
    </w:p>
    <w:p w:rsidR="001632D4" w:rsidRPr="00DB7BD2" w:rsidRDefault="001632D4" w:rsidP="001632D4">
      <w:pPr>
        <w:pStyle w:val="Code"/>
        <w:rPr>
          <w:lang w:eastAsia="de-DE"/>
        </w:rPr>
      </w:pPr>
      <w:r w:rsidRPr="00DB7BD2">
        <w:rPr>
          <w:lang w:eastAsia="de-DE"/>
        </w:rPr>
        <w:t xml:space="preserve">          WebPartManager webPartManager,</w:t>
      </w:r>
    </w:p>
    <w:p w:rsidR="001632D4" w:rsidRPr="00DB7BD2" w:rsidRDefault="001632D4" w:rsidP="001632D4">
      <w:pPr>
        <w:pStyle w:val="Code"/>
        <w:rPr>
          <w:lang w:eastAsia="de-DE"/>
        </w:rPr>
      </w:pPr>
      <w:r w:rsidRPr="00DB7BD2">
        <w:rPr>
          <w:lang w:eastAsia="de-DE"/>
        </w:rPr>
        <w:t xml:space="preserve">          string path,</w:t>
      </w:r>
    </w:p>
    <w:p w:rsidR="001632D4" w:rsidRPr="00DB7BD2" w:rsidRDefault="001632D4" w:rsidP="001632D4">
      <w:pPr>
        <w:pStyle w:val="Code"/>
        <w:rPr>
          <w:lang w:eastAsia="de-DE"/>
        </w:rPr>
      </w:pPr>
      <w:r w:rsidRPr="00DB7BD2">
        <w:rPr>
          <w:lang w:eastAsia="de-DE"/>
        </w:rPr>
        <w:t xml:space="preserve">          string userName,</w:t>
      </w:r>
    </w:p>
    <w:p w:rsidR="001632D4" w:rsidRPr="00DB7BD2" w:rsidRDefault="001632D4" w:rsidP="001632D4">
      <w:pPr>
        <w:pStyle w:val="Code"/>
        <w:rPr>
          <w:lang w:eastAsia="de-DE"/>
        </w:rPr>
      </w:pPr>
      <w:r w:rsidRPr="00DB7BD2">
        <w:rPr>
          <w:lang w:eastAsia="de-DE"/>
        </w:rPr>
        <w:t xml:space="preserve">          ref byte[] sharedDataBlob,</w:t>
      </w:r>
    </w:p>
    <w:p w:rsidR="001632D4" w:rsidRPr="00DB7BD2" w:rsidRDefault="001632D4" w:rsidP="001632D4">
      <w:pPr>
        <w:pStyle w:val="Code"/>
        <w:rPr>
          <w:lang w:eastAsia="de-DE"/>
        </w:rPr>
      </w:pPr>
      <w:r w:rsidRPr="00DB7BD2">
        <w:rPr>
          <w:lang w:eastAsia="de-DE"/>
        </w:rPr>
        <w:t xml:space="preserve">          ref byte[] userDataBlob)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string fullPath = HttpContext.Current.Request.MapPath(path);</w:t>
      </w:r>
    </w:p>
    <w:p w:rsidR="001632D4" w:rsidRPr="00AA2DE8" w:rsidRDefault="001632D4" w:rsidP="001632D4">
      <w:pPr>
        <w:pStyle w:val="Code"/>
        <w:rPr>
          <w:lang w:val="fr-FR" w:eastAsia="de-DE"/>
        </w:rPr>
      </w:pPr>
      <w:r w:rsidRPr="00DB7BD2">
        <w:rPr>
          <w:lang w:eastAsia="de-DE"/>
        </w:rPr>
        <w:t xml:space="preserve">            </w:t>
      </w:r>
      <w:r w:rsidRPr="00AA2DE8">
        <w:rPr>
          <w:lang w:val="fr-FR" w:eastAsia="de-DE"/>
        </w:rPr>
        <w:t>XDocument cfgDoc = XDocument.Load(configFile);</w:t>
      </w:r>
    </w:p>
    <w:p w:rsidR="001632D4" w:rsidRPr="00DB7BD2" w:rsidRDefault="001632D4" w:rsidP="001632D4">
      <w:pPr>
        <w:pStyle w:val="Code"/>
        <w:rPr>
          <w:lang w:eastAsia="de-DE"/>
        </w:rPr>
      </w:pPr>
      <w:r w:rsidRPr="00AA2DE8">
        <w:rPr>
          <w:lang w:val="fr-FR" w:eastAsia="de-DE"/>
        </w:rPr>
        <w:t xml:space="preserve">            </w:t>
      </w:r>
      <w:r w:rsidRPr="00DB7BD2">
        <w:rPr>
          <w:lang w:eastAsia="de-DE"/>
        </w:rPr>
        <w:t>var root = cfgDoc.Element("WebPartData");</w:t>
      </w:r>
    </w:p>
    <w:p w:rsidR="001632D4" w:rsidRPr="00DB7BD2" w:rsidRDefault="001632D4" w:rsidP="001632D4">
      <w:pPr>
        <w:pStyle w:val="Code"/>
        <w:rPr>
          <w:lang w:eastAsia="de-DE"/>
        </w:rPr>
      </w:pPr>
      <w:r w:rsidRPr="00DB7BD2">
        <w:rPr>
          <w:lang w:eastAsia="de-DE"/>
        </w:rPr>
        <w:t xml:space="preserve">            if (userName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object cachedPageSettings = HttpContext.Current.Cache[SETTINGSTAG + ":" + path];</w:t>
      </w:r>
    </w:p>
    <w:p w:rsidR="001632D4" w:rsidRPr="00DB7BD2" w:rsidRDefault="001632D4" w:rsidP="001632D4">
      <w:pPr>
        <w:pStyle w:val="Code"/>
        <w:rPr>
          <w:lang w:eastAsia="de-DE"/>
        </w:rPr>
      </w:pPr>
      <w:r w:rsidRPr="00DB7BD2">
        <w:rPr>
          <w:lang w:eastAsia="de-DE"/>
        </w:rPr>
        <w:t xml:space="preserve">                if (cachedPageSettings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sharedDataBlob = (byte[])cachedPageSettings;</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var shared = root.Element("SharedScope")</w:t>
      </w:r>
    </w:p>
    <w:p w:rsidR="001632D4" w:rsidRPr="00DB7BD2" w:rsidRDefault="001632D4" w:rsidP="001632D4">
      <w:pPr>
        <w:pStyle w:val="Code"/>
        <w:rPr>
          <w:lang w:eastAsia="de-DE"/>
        </w:rPr>
      </w:pPr>
      <w:r w:rsidRPr="00DB7BD2">
        <w:rPr>
          <w:lang w:eastAsia="de-DE"/>
        </w:rPr>
        <w:t xml:space="preserve">                                 .Elements("Page")</w:t>
      </w:r>
    </w:p>
    <w:p w:rsidR="001632D4" w:rsidRPr="00DB7BD2" w:rsidRDefault="001632D4" w:rsidP="001632D4">
      <w:pPr>
        <w:pStyle w:val="Code"/>
        <w:rPr>
          <w:lang w:eastAsia="de-DE"/>
        </w:rPr>
      </w:pPr>
      <w:r w:rsidRPr="00DB7BD2">
        <w:rPr>
          <w:lang w:eastAsia="de-DE"/>
        </w:rPr>
        <w:t xml:space="preserve">                                 .Single(n =&gt; n.Attribute("name").Value.Equals(userName));</w:t>
      </w:r>
    </w:p>
    <w:p w:rsidR="001632D4" w:rsidRPr="00DB7BD2" w:rsidRDefault="001632D4" w:rsidP="001632D4">
      <w:pPr>
        <w:pStyle w:val="Code"/>
        <w:rPr>
          <w:lang w:eastAsia="de-DE"/>
        </w:rPr>
      </w:pPr>
      <w:r w:rsidRPr="00DB7BD2">
        <w:rPr>
          <w:lang w:eastAsia="de-DE"/>
        </w:rPr>
        <w:t xml:space="preserve">                    if (shared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sharedDataBlob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sharedDataBlob = Convert.FromBase64String(shared.Value);</w:t>
      </w:r>
    </w:p>
    <w:p w:rsidR="001632D4" w:rsidRPr="00DB7BD2" w:rsidRDefault="001632D4" w:rsidP="001632D4">
      <w:pPr>
        <w:pStyle w:val="Code"/>
        <w:rPr>
          <w:lang w:eastAsia="de-DE"/>
        </w:rPr>
      </w:pPr>
      <w:r w:rsidRPr="00DB7BD2">
        <w:rPr>
          <w:lang w:eastAsia="de-DE"/>
        </w:rPr>
        <w:t xml:space="preserve">                        // cache shared settings</w:t>
      </w:r>
    </w:p>
    <w:p w:rsidR="001632D4" w:rsidRPr="00DB7BD2" w:rsidRDefault="001632D4" w:rsidP="001632D4">
      <w:pPr>
        <w:pStyle w:val="Code"/>
        <w:rPr>
          <w:lang w:eastAsia="de-DE"/>
        </w:rPr>
      </w:pPr>
      <w:r w:rsidRPr="00DB7BD2">
        <w:rPr>
          <w:lang w:eastAsia="de-DE"/>
        </w:rPr>
        <w:t xml:space="preserve">                        webPartManager.Page.Cache.Insert(SETTINGSTAG + ":" + path, sharedDataBlob, new System.Web.Caching.CacheDependency(configFile));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lastRenderedPageBreak/>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var pageElement = root.XPathSelectElement(</w:t>
      </w:r>
    </w:p>
    <w:p w:rsidR="001632D4" w:rsidRPr="00DB7BD2" w:rsidRDefault="001632D4" w:rsidP="001632D4">
      <w:pPr>
        <w:pStyle w:val="Code"/>
        <w:rPr>
          <w:lang w:eastAsia="de-DE"/>
        </w:rPr>
      </w:pPr>
      <w:r w:rsidRPr="00DB7BD2">
        <w:rPr>
          <w:lang w:eastAsia="de-DE"/>
        </w:rPr>
        <w:t xml:space="preserve">                    String.Format("//UserScope/User[@name='{0}']/Page[@name='{1}']", </w:t>
      </w:r>
    </w:p>
    <w:p w:rsidR="001632D4" w:rsidRPr="00DB7BD2" w:rsidRDefault="001632D4" w:rsidP="001632D4">
      <w:pPr>
        <w:pStyle w:val="Code"/>
        <w:rPr>
          <w:lang w:eastAsia="de-DE"/>
        </w:rPr>
      </w:pPr>
      <w:r w:rsidRPr="00DB7BD2">
        <w:rPr>
          <w:lang w:eastAsia="de-DE"/>
        </w:rPr>
        <w:t xml:space="preserve">                    userName, </w:t>
      </w:r>
    </w:p>
    <w:p w:rsidR="001632D4" w:rsidRPr="00DB7BD2" w:rsidRDefault="001632D4" w:rsidP="001632D4">
      <w:pPr>
        <w:pStyle w:val="Code"/>
        <w:rPr>
          <w:lang w:eastAsia="de-DE"/>
        </w:rPr>
      </w:pPr>
      <w:r w:rsidRPr="00DB7BD2">
        <w:rPr>
          <w:lang w:eastAsia="de-DE"/>
        </w:rPr>
        <w:t xml:space="preserve">                    path));                    </w:t>
      </w:r>
    </w:p>
    <w:p w:rsidR="001632D4" w:rsidRPr="00DB7BD2" w:rsidRDefault="001632D4" w:rsidP="001632D4">
      <w:pPr>
        <w:pStyle w:val="Code"/>
        <w:rPr>
          <w:lang w:eastAsia="de-DE"/>
        </w:rPr>
      </w:pPr>
      <w:r w:rsidRPr="00DB7BD2">
        <w:rPr>
          <w:lang w:eastAsia="de-DE"/>
        </w:rPr>
        <w:t xml:space="preserve">                if (pageElement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userDataBlob = Convert.FromBase64String(pageElement.Value);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protected override void ResetPersonalizationBlob(</w:t>
      </w:r>
    </w:p>
    <w:p w:rsidR="001632D4" w:rsidRPr="00DB7BD2" w:rsidRDefault="001632D4" w:rsidP="001632D4">
      <w:pPr>
        <w:pStyle w:val="Code"/>
        <w:rPr>
          <w:lang w:eastAsia="de-DE"/>
        </w:rPr>
      </w:pPr>
      <w:r w:rsidRPr="00DB7BD2">
        <w:rPr>
          <w:lang w:eastAsia="de-DE"/>
        </w:rPr>
        <w:t xml:space="preserve">          WebPartManager webPartManager,</w:t>
      </w:r>
    </w:p>
    <w:p w:rsidR="001632D4" w:rsidRPr="00DB7BD2" w:rsidRDefault="001632D4" w:rsidP="001632D4">
      <w:pPr>
        <w:pStyle w:val="Code"/>
        <w:rPr>
          <w:lang w:eastAsia="de-DE"/>
        </w:rPr>
      </w:pPr>
      <w:r w:rsidRPr="00DB7BD2">
        <w:rPr>
          <w:lang w:eastAsia="de-DE"/>
        </w:rPr>
        <w:t xml:space="preserve">          string path,</w:t>
      </w:r>
    </w:p>
    <w:p w:rsidR="001632D4" w:rsidRPr="00DB7BD2" w:rsidRDefault="001632D4" w:rsidP="001632D4">
      <w:pPr>
        <w:pStyle w:val="Code"/>
        <w:rPr>
          <w:lang w:eastAsia="de-DE"/>
        </w:rPr>
      </w:pPr>
      <w:r w:rsidRPr="00DB7BD2">
        <w:rPr>
          <w:lang w:eastAsia="de-DE"/>
        </w:rPr>
        <w:t xml:space="preserve">          string userName)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protected override void SavePersonalizationBlob(</w:t>
      </w:r>
    </w:p>
    <w:p w:rsidR="001632D4" w:rsidRPr="00DB7BD2" w:rsidRDefault="001632D4" w:rsidP="001632D4">
      <w:pPr>
        <w:pStyle w:val="Code"/>
        <w:rPr>
          <w:lang w:eastAsia="de-DE"/>
        </w:rPr>
      </w:pPr>
      <w:r w:rsidRPr="00DB7BD2">
        <w:rPr>
          <w:lang w:eastAsia="de-DE"/>
        </w:rPr>
        <w:t xml:space="preserve">          WebPartManager webPartManager,</w:t>
      </w:r>
    </w:p>
    <w:p w:rsidR="001632D4" w:rsidRPr="00DB7BD2" w:rsidRDefault="001632D4" w:rsidP="001632D4">
      <w:pPr>
        <w:pStyle w:val="Code"/>
        <w:rPr>
          <w:lang w:eastAsia="de-DE"/>
        </w:rPr>
      </w:pPr>
      <w:r w:rsidRPr="00DB7BD2">
        <w:rPr>
          <w:lang w:eastAsia="de-DE"/>
        </w:rPr>
        <w:t xml:space="preserve">          string path,</w:t>
      </w:r>
    </w:p>
    <w:p w:rsidR="001632D4" w:rsidRPr="00DB7BD2" w:rsidRDefault="001632D4" w:rsidP="001632D4">
      <w:pPr>
        <w:pStyle w:val="Code"/>
        <w:rPr>
          <w:lang w:eastAsia="de-DE"/>
        </w:rPr>
      </w:pPr>
      <w:r w:rsidRPr="00DB7BD2">
        <w:rPr>
          <w:lang w:eastAsia="de-DE"/>
        </w:rPr>
        <w:t xml:space="preserve">          string userName,</w:t>
      </w:r>
    </w:p>
    <w:p w:rsidR="001632D4" w:rsidRPr="00DB7BD2" w:rsidRDefault="001632D4" w:rsidP="001632D4">
      <w:pPr>
        <w:pStyle w:val="Code"/>
        <w:rPr>
          <w:lang w:eastAsia="de-DE"/>
        </w:rPr>
      </w:pPr>
      <w:r w:rsidRPr="00DB7BD2">
        <w:rPr>
          <w:lang w:eastAsia="de-DE"/>
        </w:rPr>
        <w:t xml:space="preserve">          byte[] dataBlob)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string fullPath = HttpContext.Current.Request.MapPath(path);</w:t>
      </w:r>
    </w:p>
    <w:p w:rsidR="001632D4" w:rsidRPr="00DB7BD2" w:rsidRDefault="001632D4" w:rsidP="001632D4">
      <w:pPr>
        <w:pStyle w:val="Code"/>
        <w:rPr>
          <w:lang w:eastAsia="de-DE"/>
        </w:rPr>
      </w:pPr>
      <w:r w:rsidRPr="00DB7BD2">
        <w:rPr>
          <w:lang w:eastAsia="de-DE"/>
        </w:rPr>
        <w:t xml:space="preserve">            string sBlob = Convert.ToBase64String(dataBlob); </w:t>
      </w:r>
    </w:p>
    <w:p w:rsidR="001632D4" w:rsidRPr="00DB7BD2" w:rsidRDefault="001632D4" w:rsidP="001632D4">
      <w:pPr>
        <w:pStyle w:val="Code"/>
        <w:rPr>
          <w:lang w:eastAsia="de-DE"/>
        </w:rPr>
      </w:pPr>
      <w:r w:rsidRPr="00DB7BD2">
        <w:rPr>
          <w:lang w:eastAsia="de-DE"/>
        </w:rPr>
        <w:t xml:space="preserve">            lock (this)</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XDocument cfgDoc = XDocument.Load(configFile);</w:t>
      </w:r>
    </w:p>
    <w:p w:rsidR="001632D4" w:rsidRPr="00DB7BD2" w:rsidRDefault="001632D4" w:rsidP="001632D4">
      <w:pPr>
        <w:pStyle w:val="Code"/>
        <w:rPr>
          <w:lang w:eastAsia="de-DE"/>
        </w:rPr>
      </w:pPr>
      <w:r w:rsidRPr="00DB7BD2">
        <w:rPr>
          <w:lang w:eastAsia="de-DE"/>
        </w:rPr>
        <w:t xml:space="preserve">                var root = cfgDoc.Element("WebPartData");</w:t>
      </w:r>
    </w:p>
    <w:p w:rsidR="001632D4" w:rsidRPr="00DB7BD2" w:rsidRDefault="001632D4" w:rsidP="001632D4">
      <w:pPr>
        <w:pStyle w:val="Code"/>
        <w:rPr>
          <w:lang w:eastAsia="de-DE"/>
        </w:rPr>
      </w:pPr>
      <w:r w:rsidRPr="00DB7BD2">
        <w:rPr>
          <w:lang w:eastAsia="de-DE"/>
        </w:rPr>
        <w:t xml:space="preserve">                if (!String.IsNullOrEmpty(userName))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 Scope: user</w:t>
      </w:r>
    </w:p>
    <w:p w:rsidR="001632D4" w:rsidRPr="00DB7BD2" w:rsidRDefault="001632D4" w:rsidP="001632D4">
      <w:pPr>
        <w:pStyle w:val="Code"/>
        <w:rPr>
          <w:lang w:eastAsia="de-DE"/>
        </w:rPr>
      </w:pPr>
      <w:r w:rsidRPr="00DB7BD2">
        <w:rPr>
          <w:lang w:eastAsia="de-DE"/>
        </w:rPr>
        <w:t xml:space="preserve">                    var userElement = root.XPathSelectElement(</w:t>
      </w:r>
    </w:p>
    <w:p w:rsidR="001632D4" w:rsidRPr="00DB7BD2" w:rsidRDefault="001632D4" w:rsidP="001632D4">
      <w:pPr>
        <w:pStyle w:val="Code"/>
        <w:rPr>
          <w:lang w:eastAsia="de-DE"/>
        </w:rPr>
      </w:pPr>
      <w:r w:rsidRPr="00DB7BD2">
        <w:rPr>
          <w:lang w:eastAsia="de-DE"/>
        </w:rPr>
        <w:t xml:space="preserve">                            String.Format("//UserScope/User[@name='{0}']",</w:t>
      </w:r>
    </w:p>
    <w:p w:rsidR="001632D4" w:rsidRPr="00DB7BD2" w:rsidRDefault="001632D4" w:rsidP="001632D4">
      <w:pPr>
        <w:pStyle w:val="Code"/>
        <w:rPr>
          <w:lang w:eastAsia="de-DE"/>
        </w:rPr>
      </w:pPr>
      <w:r w:rsidRPr="00DB7BD2">
        <w:rPr>
          <w:lang w:eastAsia="de-DE"/>
        </w:rPr>
        <w:t xml:space="preserve">                            userName));</w:t>
      </w:r>
    </w:p>
    <w:p w:rsidR="001632D4" w:rsidRPr="00DB7BD2" w:rsidRDefault="001632D4" w:rsidP="001632D4">
      <w:pPr>
        <w:pStyle w:val="Code"/>
        <w:rPr>
          <w:lang w:eastAsia="de-DE"/>
        </w:rPr>
      </w:pPr>
      <w:r w:rsidRPr="00DB7BD2">
        <w:rPr>
          <w:lang w:eastAsia="de-DE"/>
        </w:rPr>
        <w:t xml:space="preserve">                    if (userElement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userElement = root.Element("UserScope");</w:t>
      </w:r>
    </w:p>
    <w:p w:rsidR="001632D4" w:rsidRPr="00DB7BD2" w:rsidRDefault="001632D4" w:rsidP="001632D4">
      <w:pPr>
        <w:pStyle w:val="Code"/>
        <w:rPr>
          <w:lang w:eastAsia="de-DE"/>
        </w:rPr>
      </w:pPr>
      <w:r w:rsidRPr="00DB7BD2">
        <w:rPr>
          <w:lang w:eastAsia="de-DE"/>
        </w:rPr>
        <w:t xml:space="preserve">                        // no user, add complete tree</w:t>
      </w:r>
    </w:p>
    <w:p w:rsidR="001632D4" w:rsidRPr="00DB7BD2" w:rsidRDefault="001632D4" w:rsidP="001632D4">
      <w:pPr>
        <w:pStyle w:val="Code"/>
        <w:rPr>
          <w:lang w:eastAsia="de-DE"/>
        </w:rPr>
      </w:pPr>
      <w:r w:rsidRPr="00DB7BD2">
        <w:rPr>
          <w:lang w:eastAsia="de-DE"/>
        </w:rPr>
        <w:t xml:space="preserve">                        userElement.Add(</w:t>
      </w:r>
    </w:p>
    <w:p w:rsidR="001632D4" w:rsidRPr="00DB7BD2" w:rsidRDefault="001632D4" w:rsidP="001632D4">
      <w:pPr>
        <w:pStyle w:val="Code"/>
        <w:rPr>
          <w:lang w:eastAsia="de-DE"/>
        </w:rPr>
      </w:pPr>
      <w:r w:rsidRPr="00DB7BD2">
        <w:rPr>
          <w:lang w:eastAsia="de-DE"/>
        </w:rPr>
        <w:t xml:space="preserve">                            new XElement("User", new XAttribute("name", userName),</w:t>
      </w:r>
    </w:p>
    <w:p w:rsidR="001632D4" w:rsidRPr="00DB7BD2" w:rsidRDefault="001632D4" w:rsidP="001632D4">
      <w:pPr>
        <w:pStyle w:val="Code"/>
        <w:rPr>
          <w:lang w:eastAsia="de-DE"/>
        </w:rPr>
      </w:pPr>
      <w:r w:rsidRPr="00DB7BD2">
        <w:rPr>
          <w:lang w:eastAsia="de-DE"/>
        </w:rPr>
        <w:t xml:space="preserve">                                new XElement("Page", new XAttribute("name", path),</w:t>
      </w:r>
    </w:p>
    <w:p w:rsidR="001632D4" w:rsidRPr="00DB7BD2" w:rsidRDefault="001632D4" w:rsidP="001632D4">
      <w:pPr>
        <w:pStyle w:val="Code"/>
        <w:rPr>
          <w:lang w:eastAsia="de-DE"/>
        </w:rPr>
      </w:pPr>
      <w:r w:rsidRPr="00DB7BD2">
        <w:rPr>
          <w:lang w:eastAsia="de-DE"/>
        </w:rPr>
        <w:t xml:space="preserve">                                    sBlob)));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 with user, check page</w:t>
      </w:r>
    </w:p>
    <w:p w:rsidR="001632D4" w:rsidRPr="00DB7BD2" w:rsidRDefault="001632D4" w:rsidP="001632D4">
      <w:pPr>
        <w:pStyle w:val="Code"/>
        <w:rPr>
          <w:lang w:eastAsia="de-DE"/>
        </w:rPr>
      </w:pPr>
      <w:r w:rsidRPr="00DB7BD2">
        <w:rPr>
          <w:lang w:eastAsia="de-DE"/>
        </w:rPr>
        <w:t xml:space="preserve">                        var pageElement = userElement.Elements("Page")</w:t>
      </w:r>
    </w:p>
    <w:p w:rsidR="001632D4" w:rsidRPr="00DB7BD2" w:rsidRDefault="001632D4" w:rsidP="001632D4">
      <w:pPr>
        <w:pStyle w:val="Code"/>
        <w:rPr>
          <w:lang w:eastAsia="de-DE"/>
        </w:rPr>
      </w:pPr>
      <w:r w:rsidRPr="00DB7BD2">
        <w:rPr>
          <w:lang w:eastAsia="de-DE"/>
        </w:rPr>
        <w:lastRenderedPageBreak/>
        <w:t xml:space="preserve">                                          .Single(n =&gt; n.Attribute("name").Value.Equals(path));</w:t>
      </w:r>
    </w:p>
    <w:p w:rsidR="001632D4" w:rsidRPr="00DB7BD2" w:rsidRDefault="001632D4" w:rsidP="001632D4">
      <w:pPr>
        <w:pStyle w:val="Code"/>
        <w:rPr>
          <w:lang w:eastAsia="de-DE"/>
        </w:rPr>
      </w:pPr>
      <w:r w:rsidRPr="00DB7BD2">
        <w:rPr>
          <w:lang w:eastAsia="de-DE"/>
        </w:rPr>
        <w:t xml:space="preserve">                        if (pageElement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 no page</w:t>
      </w:r>
    </w:p>
    <w:p w:rsidR="001632D4" w:rsidRPr="00DB7BD2" w:rsidRDefault="001632D4" w:rsidP="001632D4">
      <w:pPr>
        <w:pStyle w:val="Code"/>
        <w:rPr>
          <w:lang w:eastAsia="de-DE"/>
        </w:rPr>
      </w:pPr>
      <w:r w:rsidRPr="00DB7BD2">
        <w:rPr>
          <w:lang w:eastAsia="de-DE"/>
        </w:rPr>
        <w:t xml:space="preserve">                            userElement.Add(new XElement("Page", </w:t>
      </w:r>
    </w:p>
    <w:p w:rsidR="001632D4" w:rsidRPr="00DB7BD2" w:rsidRDefault="001632D4" w:rsidP="001632D4">
      <w:pPr>
        <w:pStyle w:val="Code"/>
        <w:rPr>
          <w:lang w:eastAsia="de-DE"/>
        </w:rPr>
      </w:pPr>
      <w:r w:rsidRPr="00DB7BD2">
        <w:rPr>
          <w:lang w:eastAsia="de-DE"/>
        </w:rPr>
        <w:t xml:space="preserve">                                new XAttribute("name", path),</w:t>
      </w:r>
    </w:p>
    <w:p w:rsidR="001632D4" w:rsidRPr="00DB7BD2" w:rsidRDefault="001632D4" w:rsidP="001632D4">
      <w:pPr>
        <w:pStyle w:val="Code"/>
        <w:rPr>
          <w:lang w:eastAsia="de-DE"/>
        </w:rPr>
      </w:pPr>
      <w:r w:rsidRPr="00DB7BD2">
        <w:rPr>
          <w:lang w:eastAsia="de-DE"/>
        </w:rPr>
        <w:t xml:space="preserve">                                    sBlob));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 new data for page</w:t>
      </w:r>
    </w:p>
    <w:p w:rsidR="001632D4" w:rsidRPr="00DB7BD2" w:rsidRDefault="001632D4" w:rsidP="001632D4">
      <w:pPr>
        <w:pStyle w:val="Code"/>
        <w:rPr>
          <w:lang w:eastAsia="de-DE"/>
        </w:rPr>
      </w:pPr>
      <w:r w:rsidRPr="00DB7BD2">
        <w:rPr>
          <w:lang w:eastAsia="de-DE"/>
        </w:rPr>
        <w:t xml:space="preserve">                            pageElement.Value = sBlob;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 Scope: Shared</w:t>
      </w:r>
    </w:p>
    <w:p w:rsidR="001632D4" w:rsidRPr="00DB7BD2" w:rsidRDefault="001632D4" w:rsidP="001632D4">
      <w:pPr>
        <w:pStyle w:val="Code"/>
        <w:rPr>
          <w:lang w:eastAsia="de-DE"/>
        </w:rPr>
      </w:pPr>
      <w:r w:rsidRPr="00DB7BD2">
        <w:rPr>
          <w:lang w:eastAsia="de-DE"/>
        </w:rPr>
        <w:t xml:space="preserve">                    var sharedElement = root.Elements("SharedScope")</w:t>
      </w:r>
    </w:p>
    <w:p w:rsidR="001632D4" w:rsidRPr="00DB7BD2" w:rsidRDefault="001632D4" w:rsidP="001632D4">
      <w:pPr>
        <w:pStyle w:val="Code"/>
        <w:rPr>
          <w:lang w:eastAsia="de-DE"/>
        </w:rPr>
      </w:pPr>
      <w:r w:rsidRPr="00DB7BD2">
        <w:rPr>
          <w:lang w:eastAsia="de-DE"/>
        </w:rPr>
        <w:t xml:space="preserve">                                        .Elements("Page")</w:t>
      </w:r>
    </w:p>
    <w:p w:rsidR="001632D4" w:rsidRPr="00DB7BD2" w:rsidRDefault="001632D4" w:rsidP="001632D4">
      <w:pPr>
        <w:pStyle w:val="Code"/>
        <w:rPr>
          <w:lang w:eastAsia="de-DE"/>
        </w:rPr>
      </w:pPr>
      <w:r w:rsidRPr="00DB7BD2">
        <w:rPr>
          <w:lang w:eastAsia="de-DE"/>
        </w:rPr>
        <w:t xml:space="preserve">                                        .Single(p =&gt; p.Attribute("Name").Value.Equals(path));</w:t>
      </w:r>
    </w:p>
    <w:p w:rsidR="001632D4" w:rsidRPr="00DB7BD2" w:rsidRDefault="001632D4" w:rsidP="001632D4">
      <w:pPr>
        <w:pStyle w:val="Code"/>
        <w:rPr>
          <w:lang w:eastAsia="de-DE"/>
        </w:rPr>
      </w:pPr>
      <w:r w:rsidRPr="00DB7BD2">
        <w:rPr>
          <w:lang w:eastAsia="de-DE"/>
        </w:rPr>
        <w:t xml:space="preserve">                    if (sharedElement ==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sharedElement.Add(new XElement("Page",</w:t>
      </w:r>
    </w:p>
    <w:p w:rsidR="001632D4" w:rsidRPr="00DB7BD2" w:rsidRDefault="001632D4" w:rsidP="001632D4">
      <w:pPr>
        <w:pStyle w:val="Code"/>
        <w:rPr>
          <w:lang w:eastAsia="de-DE"/>
        </w:rPr>
      </w:pPr>
      <w:r w:rsidRPr="00DB7BD2">
        <w:rPr>
          <w:lang w:eastAsia="de-DE"/>
        </w:rPr>
        <w:t xml:space="preserve">                            new XAttribute("name", path),</w:t>
      </w:r>
    </w:p>
    <w:p w:rsidR="001632D4" w:rsidRPr="00DB7BD2" w:rsidRDefault="001632D4" w:rsidP="001632D4">
      <w:pPr>
        <w:pStyle w:val="Code"/>
        <w:rPr>
          <w:lang w:eastAsia="de-DE"/>
        </w:rPr>
      </w:pPr>
      <w:r w:rsidRPr="00DB7BD2">
        <w:rPr>
          <w:lang w:eastAsia="de-DE"/>
        </w:rPr>
        <w:t xml:space="preserve">                            sBlob));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else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sharedElement.Value = sBlob;</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cfgDoc.Save(configFile);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public override string ApplicationName</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get;</w:t>
      </w:r>
    </w:p>
    <w:p w:rsidR="001632D4" w:rsidRPr="00DB7BD2" w:rsidRDefault="001632D4" w:rsidP="001632D4">
      <w:pPr>
        <w:pStyle w:val="Code"/>
        <w:rPr>
          <w:lang w:eastAsia="de-DE"/>
        </w:rPr>
      </w:pPr>
      <w:r w:rsidRPr="00DB7BD2">
        <w:rPr>
          <w:lang w:eastAsia="de-DE"/>
        </w:rPr>
        <w:t xml:space="preserve">            set;</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public override int GetCountOfState(</w:t>
      </w:r>
    </w:p>
    <w:p w:rsidR="001632D4" w:rsidRPr="00DB7BD2" w:rsidRDefault="001632D4" w:rsidP="001632D4">
      <w:pPr>
        <w:pStyle w:val="Code"/>
        <w:rPr>
          <w:lang w:eastAsia="de-DE"/>
        </w:rPr>
      </w:pPr>
      <w:r w:rsidRPr="00DB7BD2">
        <w:rPr>
          <w:lang w:eastAsia="de-DE"/>
        </w:rPr>
        <w:t xml:space="preserve">          PersonalizationScope scope,</w:t>
      </w:r>
    </w:p>
    <w:p w:rsidR="001632D4" w:rsidRPr="00DB7BD2" w:rsidRDefault="001632D4" w:rsidP="001632D4">
      <w:pPr>
        <w:pStyle w:val="Code"/>
        <w:rPr>
          <w:lang w:eastAsia="de-DE"/>
        </w:rPr>
      </w:pPr>
      <w:r w:rsidRPr="00DB7BD2">
        <w:rPr>
          <w:lang w:eastAsia="de-DE"/>
        </w:rPr>
        <w:t xml:space="preserve">          PersonalizationStateQuery query)</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return 0;</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public override PersonalizationStateInfoCollection FindState(</w:t>
      </w:r>
    </w:p>
    <w:p w:rsidR="001632D4" w:rsidRPr="00DB7BD2" w:rsidRDefault="001632D4" w:rsidP="001632D4">
      <w:pPr>
        <w:pStyle w:val="Code"/>
        <w:rPr>
          <w:lang w:eastAsia="de-DE"/>
        </w:rPr>
      </w:pPr>
      <w:r w:rsidRPr="00DB7BD2">
        <w:rPr>
          <w:lang w:eastAsia="de-DE"/>
        </w:rPr>
        <w:t xml:space="preserve">          PersonalizationScope scope,</w:t>
      </w:r>
    </w:p>
    <w:p w:rsidR="001632D4" w:rsidRPr="00DB7BD2" w:rsidRDefault="001632D4" w:rsidP="001632D4">
      <w:pPr>
        <w:pStyle w:val="Code"/>
        <w:rPr>
          <w:lang w:eastAsia="de-DE"/>
        </w:rPr>
      </w:pPr>
      <w:r w:rsidRPr="00DB7BD2">
        <w:rPr>
          <w:lang w:eastAsia="de-DE"/>
        </w:rPr>
        <w:t xml:space="preserve">          PersonalizationStateQuery query,</w:t>
      </w:r>
    </w:p>
    <w:p w:rsidR="001632D4" w:rsidRPr="00DB7BD2" w:rsidRDefault="001632D4" w:rsidP="001632D4">
      <w:pPr>
        <w:pStyle w:val="Code"/>
        <w:rPr>
          <w:lang w:eastAsia="de-DE"/>
        </w:rPr>
      </w:pPr>
      <w:r w:rsidRPr="00DB7BD2">
        <w:rPr>
          <w:lang w:eastAsia="de-DE"/>
        </w:rPr>
        <w:lastRenderedPageBreak/>
        <w:t xml:space="preserve">          int pageIndex,</w:t>
      </w:r>
    </w:p>
    <w:p w:rsidR="001632D4" w:rsidRPr="00DB7BD2" w:rsidRDefault="001632D4" w:rsidP="001632D4">
      <w:pPr>
        <w:pStyle w:val="Code"/>
        <w:rPr>
          <w:lang w:eastAsia="de-DE"/>
        </w:rPr>
      </w:pPr>
      <w:r w:rsidRPr="00DB7BD2">
        <w:rPr>
          <w:lang w:eastAsia="de-DE"/>
        </w:rPr>
        <w:t xml:space="preserve">          int pageSize,</w:t>
      </w:r>
    </w:p>
    <w:p w:rsidR="001632D4" w:rsidRPr="00DB7BD2" w:rsidRDefault="001632D4" w:rsidP="001632D4">
      <w:pPr>
        <w:pStyle w:val="Code"/>
        <w:rPr>
          <w:lang w:eastAsia="de-DE"/>
        </w:rPr>
      </w:pPr>
      <w:r w:rsidRPr="00DB7BD2">
        <w:rPr>
          <w:lang w:eastAsia="de-DE"/>
        </w:rPr>
        <w:t xml:space="preserve">          out int totalRecords)</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totalRecords = 0;</w:t>
      </w:r>
    </w:p>
    <w:p w:rsidR="001632D4" w:rsidRPr="00DB7BD2" w:rsidRDefault="001632D4" w:rsidP="001632D4">
      <w:pPr>
        <w:pStyle w:val="Code"/>
        <w:rPr>
          <w:lang w:eastAsia="de-DE"/>
        </w:rPr>
      </w:pPr>
      <w:r w:rsidRPr="00DB7BD2">
        <w:rPr>
          <w:lang w:eastAsia="de-DE"/>
        </w:rPr>
        <w:t xml:space="preserve">            return null;</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public override int ResetState(</w:t>
      </w:r>
    </w:p>
    <w:p w:rsidR="001632D4" w:rsidRPr="00DB7BD2" w:rsidRDefault="001632D4" w:rsidP="001632D4">
      <w:pPr>
        <w:pStyle w:val="Code"/>
        <w:rPr>
          <w:lang w:eastAsia="de-DE"/>
        </w:rPr>
      </w:pPr>
      <w:r w:rsidRPr="00DB7BD2">
        <w:rPr>
          <w:lang w:eastAsia="de-DE"/>
        </w:rPr>
        <w:t xml:space="preserve">          PersonalizationScope scope,</w:t>
      </w:r>
    </w:p>
    <w:p w:rsidR="001632D4" w:rsidRPr="00DB7BD2" w:rsidRDefault="001632D4" w:rsidP="001632D4">
      <w:pPr>
        <w:pStyle w:val="Code"/>
        <w:rPr>
          <w:lang w:eastAsia="de-DE"/>
        </w:rPr>
      </w:pPr>
      <w:r w:rsidRPr="00DB7BD2">
        <w:rPr>
          <w:lang w:eastAsia="de-DE"/>
        </w:rPr>
        <w:t xml:space="preserve">          string[] paths,</w:t>
      </w:r>
    </w:p>
    <w:p w:rsidR="001632D4" w:rsidRPr="00DB7BD2" w:rsidRDefault="001632D4" w:rsidP="001632D4">
      <w:pPr>
        <w:pStyle w:val="Code"/>
        <w:rPr>
          <w:lang w:eastAsia="de-DE"/>
        </w:rPr>
      </w:pPr>
      <w:r w:rsidRPr="00DB7BD2">
        <w:rPr>
          <w:lang w:eastAsia="de-DE"/>
        </w:rPr>
        <w:t xml:space="preserve">          string[] usernames)</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r w:rsidRPr="00DB7BD2">
        <w:rPr>
          <w:lang w:eastAsia="de-DE"/>
        </w:rPr>
        <w:t xml:space="preserve">            return 0;</w:t>
      </w:r>
    </w:p>
    <w:p w:rsidR="001632D4" w:rsidRPr="00DB7BD2" w:rsidRDefault="001632D4" w:rsidP="001632D4">
      <w:pPr>
        <w:pStyle w:val="Code"/>
        <w:rPr>
          <w:lang w:eastAsia="de-DE"/>
        </w:rPr>
      </w:pPr>
      <w:r w:rsidRPr="00DB7BD2">
        <w:rPr>
          <w:lang w:eastAsia="de-DE"/>
        </w:rPr>
        <w:t xml:space="preserve">        }</w:t>
      </w:r>
    </w:p>
    <w:p w:rsidR="001632D4" w:rsidRPr="00DB7BD2" w:rsidRDefault="001632D4" w:rsidP="001632D4">
      <w:pPr>
        <w:pStyle w:val="Code"/>
        <w:rPr>
          <w:lang w:eastAsia="de-DE"/>
        </w:rPr>
      </w:pPr>
    </w:p>
    <w:p w:rsidR="001632D4" w:rsidRPr="00DB7BD2" w:rsidRDefault="001632D4" w:rsidP="001632D4">
      <w:pPr>
        <w:pStyle w:val="Code"/>
        <w:rPr>
          <w:lang w:eastAsia="de-DE"/>
        </w:rPr>
      </w:pPr>
      <w:r w:rsidRPr="00DB7BD2">
        <w:rPr>
          <w:lang w:eastAsia="de-DE"/>
        </w:rPr>
        <w:t xml:space="preserve">        public override int ResetUserState(</w:t>
      </w:r>
    </w:p>
    <w:p w:rsidR="001632D4" w:rsidRPr="00DB7BD2" w:rsidRDefault="001632D4" w:rsidP="001632D4">
      <w:pPr>
        <w:pStyle w:val="Code"/>
        <w:rPr>
          <w:lang w:eastAsia="de-DE"/>
        </w:rPr>
      </w:pPr>
      <w:r w:rsidRPr="00DB7BD2">
        <w:rPr>
          <w:lang w:eastAsia="de-DE"/>
        </w:rPr>
        <w:t xml:space="preserve">          string path,</w:t>
      </w:r>
    </w:p>
    <w:p w:rsidR="001632D4" w:rsidRPr="00F4464D" w:rsidRDefault="001632D4" w:rsidP="001632D4">
      <w:pPr>
        <w:pStyle w:val="Code"/>
        <w:rPr>
          <w:lang w:eastAsia="de-DE"/>
        </w:rPr>
      </w:pPr>
      <w:r w:rsidRPr="00DB7BD2">
        <w:rPr>
          <w:lang w:eastAsia="de-DE"/>
        </w:rPr>
        <w:t xml:space="preserve">          </w:t>
      </w:r>
      <w:r w:rsidRPr="00F4464D">
        <w:rPr>
          <w:lang w:eastAsia="de-DE"/>
        </w:rPr>
        <w:t>DateTime userInactiveSinceDate)</w:t>
      </w:r>
    </w:p>
    <w:p w:rsidR="001632D4" w:rsidRPr="00F4464D" w:rsidRDefault="001632D4" w:rsidP="001632D4">
      <w:pPr>
        <w:pStyle w:val="Code"/>
        <w:rPr>
          <w:lang w:eastAsia="de-DE"/>
        </w:rPr>
      </w:pPr>
      <w:r w:rsidRPr="00F4464D">
        <w:rPr>
          <w:lang w:eastAsia="de-DE"/>
        </w:rPr>
        <w:t xml:space="preserve">        {</w:t>
      </w:r>
    </w:p>
    <w:p w:rsidR="001632D4" w:rsidRPr="00F4464D" w:rsidRDefault="001632D4" w:rsidP="001632D4">
      <w:pPr>
        <w:pStyle w:val="Code"/>
        <w:rPr>
          <w:lang w:eastAsia="de-DE"/>
        </w:rPr>
      </w:pPr>
      <w:r w:rsidRPr="00F4464D">
        <w:rPr>
          <w:lang w:eastAsia="de-DE"/>
        </w:rPr>
        <w:t xml:space="preserve">            return 0;</w:t>
      </w:r>
    </w:p>
    <w:p w:rsidR="001632D4" w:rsidRPr="00F4464D" w:rsidRDefault="001632D4" w:rsidP="001632D4">
      <w:pPr>
        <w:pStyle w:val="Code"/>
        <w:rPr>
          <w:lang w:eastAsia="de-DE"/>
        </w:rPr>
      </w:pPr>
      <w:r w:rsidRPr="00F4464D">
        <w:rPr>
          <w:lang w:eastAsia="de-DE"/>
        </w:rPr>
        <w:t xml:space="preserve">        }</w:t>
      </w:r>
    </w:p>
    <w:p w:rsidR="001632D4" w:rsidRPr="00F4464D" w:rsidRDefault="001632D4" w:rsidP="001632D4">
      <w:pPr>
        <w:pStyle w:val="Code"/>
        <w:rPr>
          <w:lang w:eastAsia="de-DE"/>
        </w:rPr>
      </w:pPr>
      <w:r w:rsidRPr="00F4464D">
        <w:rPr>
          <w:lang w:eastAsia="de-DE"/>
        </w:rPr>
        <w:t xml:space="preserve">    }</w:t>
      </w:r>
    </w:p>
    <w:p w:rsidR="001632D4" w:rsidRPr="00F4464D" w:rsidRDefault="001632D4" w:rsidP="001632D4">
      <w:pPr>
        <w:pStyle w:val="Code"/>
        <w:rPr>
          <w:lang w:eastAsia="de-DE"/>
        </w:rPr>
      </w:pPr>
    </w:p>
    <w:p w:rsidR="001632D4" w:rsidRPr="00F4464D" w:rsidRDefault="001632D4" w:rsidP="001632D4">
      <w:pPr>
        <w:pStyle w:val="CodeLast"/>
        <w:rPr>
          <w:lang w:eastAsia="de-DE"/>
        </w:rPr>
      </w:pPr>
      <w:r w:rsidRPr="00F4464D">
        <w:rPr>
          <w:lang w:eastAsia="de-DE"/>
        </w:rPr>
        <w:t>}</w:t>
      </w:r>
    </w:p>
    <w:p w:rsidR="001632D4" w:rsidRDefault="001632D4" w:rsidP="001632D4">
      <w:pPr>
        <w:pStyle w:val="BodyTextCont"/>
      </w:pPr>
      <w:r>
        <w:t xml:space="preserve">During the call to </w:t>
      </w:r>
      <w:proofErr w:type="gramStart"/>
      <w:r w:rsidRPr="00F4464D">
        <w:rPr>
          <w:rStyle w:val="CodeInline"/>
        </w:rPr>
        <w:t>Initialize</w:t>
      </w:r>
      <w:proofErr w:type="gramEnd"/>
      <w:r>
        <w:t xml:space="preserve">, a data store in the form of an XML file will be created, if there isn’t one already. When the user changes properties of Web Parts, the </w:t>
      </w:r>
      <w:proofErr w:type="spellStart"/>
      <w:r w:rsidRPr="00F4464D">
        <w:rPr>
          <w:rStyle w:val="CodeInline"/>
        </w:rPr>
        <w:t>SavePersonalizationBlob</w:t>
      </w:r>
      <w:proofErr w:type="spellEnd"/>
      <w:r>
        <w:t xml:space="preserve"> method is called. The approach used is to search for the </w:t>
      </w:r>
      <w:proofErr w:type="spellStart"/>
      <w:r w:rsidRPr="00F4464D">
        <w:rPr>
          <w:rStyle w:val="CodeInline"/>
        </w:rPr>
        <w:t>user</w:t>
      </w:r>
      <w:r>
        <w:rPr>
          <w:rStyle w:val="CodeInline"/>
        </w:rPr>
        <w:t>N</w:t>
      </w:r>
      <w:r w:rsidRPr="00F4464D">
        <w:rPr>
          <w:rStyle w:val="CodeInline"/>
        </w:rPr>
        <w:t>ame</w:t>
      </w:r>
      <w:proofErr w:type="spellEnd"/>
      <w:r>
        <w:t xml:space="preserve">, and if it is </w:t>
      </w:r>
      <w:r w:rsidRPr="00F4464D">
        <w:rPr>
          <w:rStyle w:val="CodeInline"/>
        </w:rPr>
        <w:t>null</w:t>
      </w:r>
      <w:r>
        <w:t xml:space="preserve">, meaning the user is not authenticated, assume that it’s a shared scope setting. Otherwise, it’s a personal setting, and the user element is retrieved. We also assume that data for this user does not already exist. (This is why </w:t>
      </w:r>
      <w:proofErr w:type="spellStart"/>
      <w:r>
        <w:t>XPath</w:t>
      </w:r>
      <w:proofErr w:type="spellEnd"/>
      <w:r>
        <w:t xml:space="preserve"> expressions are used instead of </w:t>
      </w:r>
      <w:proofErr w:type="spellStart"/>
      <w:r>
        <w:t>XLinq</w:t>
      </w:r>
      <w:proofErr w:type="spellEnd"/>
      <w:r>
        <w:t xml:space="preserve"> expression chains.) If the </w:t>
      </w:r>
      <w:r w:rsidRPr="00F4464D">
        <w:rPr>
          <w:rStyle w:val="CodeInline"/>
        </w:rPr>
        <w:t>&lt;User&gt;</w:t>
      </w:r>
      <w:r>
        <w:t xml:space="preserve"> element does not exist, it’s created using the current data. The data is passed to the provider as a byte array, and stored as a Base64 encoded string in the XML element. If the </w:t>
      </w:r>
      <w:r w:rsidRPr="00F4464D">
        <w:rPr>
          <w:rStyle w:val="CodeInline"/>
        </w:rPr>
        <w:t>&lt;User&gt;</w:t>
      </w:r>
      <w:r>
        <w:t xml:space="preserve"> element exists, the </w:t>
      </w:r>
      <w:r w:rsidRPr="00F4464D">
        <w:rPr>
          <w:rStyle w:val="CodeInline"/>
        </w:rPr>
        <w:t>&lt;Page&gt;</w:t>
      </w:r>
      <w:r>
        <w:t xml:space="preserve"> element is retrieved. Each personalized page has its own XML element. If this element does not exist, it’s created and the encoded string is used as its value. If it does exist, the current contents are replaced with the </w:t>
      </w:r>
      <w:r w:rsidRPr="00F4464D">
        <w:rPr>
          <w:rStyle w:val="CodeInline"/>
        </w:rPr>
        <w:t>Value</w:t>
      </w:r>
      <w:r>
        <w:t xml:space="preserve"> property.</w:t>
      </w:r>
    </w:p>
    <w:p w:rsidR="001632D4" w:rsidRDefault="001632D4" w:rsidP="001632D4">
      <w:pPr>
        <w:pStyle w:val="BodyTextCont"/>
      </w:pPr>
      <w:r>
        <w:t xml:space="preserve">A similar technique is used to retrieve the data. Every time the page refreshes, the provider is called to return the data as a byte array. If there is no data, we can safely return </w:t>
      </w:r>
      <w:r w:rsidRPr="00F4464D">
        <w:rPr>
          <w:rStyle w:val="CodeInline"/>
        </w:rPr>
        <w:t>null</w:t>
      </w:r>
      <w:r>
        <w:t xml:space="preserve">. While the shared data is stored in a cache, the data for each user is retrieved directly from the XML file. There is plenty of scope for improving the file handling and caching, but that’s beyond the scope of this chapter. To locate the data again, an </w:t>
      </w:r>
      <w:proofErr w:type="spellStart"/>
      <w:r>
        <w:t>XPath</w:t>
      </w:r>
      <w:proofErr w:type="spellEnd"/>
      <w:r>
        <w:t xml:space="preserve"> expression is used. If a value is present, the </w:t>
      </w:r>
      <w:r w:rsidRPr="00F4464D">
        <w:rPr>
          <w:rStyle w:val="CodeInline"/>
        </w:rPr>
        <w:t>FromBase64String</w:t>
      </w:r>
      <w:r>
        <w:t xml:space="preserve"> method converts the string into a byte array.</w:t>
      </w:r>
    </w:p>
    <w:p w:rsidR="001632D4" w:rsidRDefault="001632D4" w:rsidP="001632D4">
      <w:pPr>
        <w:pStyle w:val="BodyTextCont"/>
      </w:pPr>
      <w:r>
        <w:t xml:space="preserve">This code produces an XML file in the </w:t>
      </w:r>
      <w:proofErr w:type="spellStart"/>
      <w:r w:rsidRPr="00F4464D">
        <w:rPr>
          <w:rStyle w:val="CodeInline"/>
        </w:rPr>
        <w:t>App_Data</w:t>
      </w:r>
      <w:proofErr w:type="spellEnd"/>
      <w:r>
        <w:t xml:space="preserve"> folder in this manner:</w:t>
      </w:r>
    </w:p>
    <w:p w:rsidR="001632D4" w:rsidRDefault="001632D4" w:rsidP="001632D4">
      <w:pPr>
        <w:pStyle w:val="CodeFirst"/>
      </w:pPr>
      <w:r>
        <w:t>&lt;?xml version="1.0" encoding="utf-8"?&gt;</w:t>
      </w:r>
    </w:p>
    <w:p w:rsidR="001632D4" w:rsidRDefault="001632D4" w:rsidP="001632D4">
      <w:pPr>
        <w:pStyle w:val="Code"/>
      </w:pPr>
      <w:r>
        <w:t>&lt;WebPartData Created="5/16/2009"&gt;</w:t>
      </w:r>
    </w:p>
    <w:p w:rsidR="001632D4" w:rsidRDefault="001632D4" w:rsidP="001632D4">
      <w:pPr>
        <w:pStyle w:val="Code"/>
      </w:pPr>
      <w:r>
        <w:t xml:space="preserve">  &lt;UserScope&gt;</w:t>
      </w:r>
    </w:p>
    <w:p w:rsidR="001632D4" w:rsidRDefault="001632D4" w:rsidP="001632D4">
      <w:pPr>
        <w:pStyle w:val="Code"/>
      </w:pPr>
      <w:r>
        <w:t xml:space="preserve">    &lt;User name="User1"&gt;</w:t>
      </w:r>
    </w:p>
    <w:p w:rsidR="001632D4" w:rsidRDefault="001632D4" w:rsidP="001632D4">
      <w:pPr>
        <w:pStyle w:val="Code"/>
      </w:pPr>
      <w:r>
        <w:t xml:space="preserve">      &lt;Page name="~/Default.aspx"&gt;/wEUKwAKAgICARkqMVN5c3RlbS5XZWIuVUkuV2ViQ29udHJvbHMuV2</w:t>
      </w:r>
      <w:r>
        <w:lastRenderedPageBreak/>
        <w:t>ViUGFydHMuV2ViUGFydE1hbmFnZXIFBV9fd3BtZgIBHhBXZWJQYXJ0U3RhdGVVc2VyFCsACAUMZ3dwQ2FsZW5kYXIxBQxXZWJQYXJ0Wm9uZTJmaAUOZ3dwRmlsZVVwbG9hZDEFDFdlYlBhcnRab25lMWZoaGg=&lt;/Page&gt;</w:t>
      </w:r>
    </w:p>
    <w:p w:rsidR="001632D4" w:rsidRDefault="001632D4" w:rsidP="001632D4">
      <w:pPr>
        <w:pStyle w:val="Code"/>
      </w:pPr>
      <w:r>
        <w:t xml:space="preserve">    &lt;/User&gt;</w:t>
      </w:r>
    </w:p>
    <w:p w:rsidR="001632D4" w:rsidRDefault="001632D4" w:rsidP="001632D4">
      <w:pPr>
        <w:pStyle w:val="Code"/>
      </w:pPr>
      <w:r>
        <w:t xml:space="preserve">    &lt;User name="User2"&gt;</w:t>
      </w:r>
    </w:p>
    <w:p w:rsidR="001632D4" w:rsidRDefault="001632D4" w:rsidP="001632D4">
      <w:pPr>
        <w:pStyle w:val="Code"/>
      </w:pPr>
      <w:r>
        <w:t xml:space="preserve">      &lt;Page name="~/Default.aspx"&gt;/wEUKwAKAgICARkqMVN5c3RlbS5XZWIuVUkuV2ViQ29udHJvbHMuV2ViUGFydHMuV2ViUGFydE1hbmFnZXIFBV9fd3BtZgIBHhBXZWJQYXJ0U3RhdGVVc2VyFCsACAUMZ3dwQ2FsZW5kYXIxBQxXZWJQYXJ0Wm9uZTFmaAUOZ3dwRmlsZVVwbG9hZDEFDFdlYlBhcnRab25lMmZoaGg=&lt;/Page&gt;</w:t>
      </w:r>
    </w:p>
    <w:p w:rsidR="001632D4" w:rsidRDefault="001632D4" w:rsidP="001632D4">
      <w:pPr>
        <w:pStyle w:val="Code"/>
      </w:pPr>
      <w:r>
        <w:t xml:space="preserve">    &lt;/User&gt;</w:t>
      </w:r>
    </w:p>
    <w:p w:rsidR="001632D4" w:rsidRDefault="001632D4" w:rsidP="001632D4">
      <w:pPr>
        <w:pStyle w:val="Code"/>
      </w:pPr>
      <w:r>
        <w:t xml:space="preserve">  &lt;/UserScope&gt;</w:t>
      </w:r>
    </w:p>
    <w:p w:rsidR="001632D4" w:rsidRDefault="001632D4" w:rsidP="001632D4">
      <w:pPr>
        <w:pStyle w:val="Code"/>
      </w:pPr>
      <w:r>
        <w:t xml:space="preserve">  &lt;SharedScope /&gt;</w:t>
      </w:r>
    </w:p>
    <w:p w:rsidR="001632D4" w:rsidRDefault="001632D4" w:rsidP="001632D4">
      <w:pPr>
        <w:pStyle w:val="CodeLast"/>
      </w:pPr>
      <w:r>
        <w:t>&lt;/WebPartData&gt;</w:t>
      </w:r>
    </w:p>
    <w:p w:rsidR="001632D4" w:rsidRPr="00F4464D" w:rsidRDefault="001632D4" w:rsidP="001632D4">
      <w:pPr>
        <w:pStyle w:val="BodyTextCont"/>
      </w:pPr>
      <w:r>
        <w:t>Although its format is not impressive, this has everything we need in order to store data for any number of users and any number of personalized pages. The number of pages is usually low—for a customizable portal page it’s one—and the number of active users depends on your application. For an intranet with up to several hundred users, the XML file storage solution is easy to implement and sufficiently fast.</w:t>
      </w:r>
    </w:p>
    <w:p w:rsidR="001632D4" w:rsidRDefault="001632D4" w:rsidP="001632D4">
      <w:pPr>
        <w:pStyle w:val="berschrift4"/>
      </w:pPr>
      <w:r>
        <w:t>Configure the Provider</w:t>
      </w:r>
    </w:p>
    <w:p w:rsidR="001632D4" w:rsidRDefault="001632D4" w:rsidP="001632D4">
      <w:pPr>
        <w:pStyle w:val="BodyTextFirst"/>
      </w:pPr>
      <w:r>
        <w:t xml:space="preserve">Having built the provider, it needs to be configured for use. I use Forms Authentication in the example and store the users’ data in </w:t>
      </w:r>
      <w:proofErr w:type="spellStart"/>
      <w:r w:rsidRPr="00F4464D">
        <w:rPr>
          <w:i/>
        </w:rPr>
        <w:t>web.config</w:t>
      </w:r>
      <w:proofErr w:type="spellEnd"/>
      <w:r>
        <w:t>, as shown below. This is not meant to be used as production code, but it simplifies development by making user management very easy.</w:t>
      </w:r>
    </w:p>
    <w:p w:rsidR="001632D4" w:rsidRDefault="001632D4" w:rsidP="001632D4">
      <w:pPr>
        <w:pStyle w:val="CodeFirst"/>
      </w:pPr>
      <w:r>
        <w:t>&lt;system.web&gt;</w:t>
      </w:r>
    </w:p>
    <w:p w:rsidR="001632D4" w:rsidRDefault="001632D4" w:rsidP="001632D4">
      <w:pPr>
        <w:pStyle w:val="Code"/>
      </w:pPr>
      <w:r>
        <w:t xml:space="preserve">   &lt;webParts&gt;</w:t>
      </w:r>
    </w:p>
    <w:p w:rsidR="001632D4" w:rsidRDefault="001632D4" w:rsidP="001632D4">
      <w:pPr>
        <w:pStyle w:val="Code"/>
      </w:pPr>
      <w:r>
        <w:t xml:space="preserve">     &lt;personalization defaultProvider="XmlPersonalizationProvider"&gt;</w:t>
      </w:r>
    </w:p>
    <w:p w:rsidR="001632D4" w:rsidRDefault="001632D4" w:rsidP="001632D4">
      <w:pPr>
        <w:pStyle w:val="Code"/>
      </w:pPr>
      <w:r>
        <w:t xml:space="preserve">        &lt;providers&gt;</w:t>
      </w:r>
    </w:p>
    <w:p w:rsidR="001632D4" w:rsidRDefault="001632D4" w:rsidP="001632D4">
      <w:pPr>
        <w:pStyle w:val="Code"/>
      </w:pPr>
      <w:r>
        <w:t xml:space="preserve">          &lt;add name="XmlPersonalizationProvider"</w:t>
      </w:r>
      <w:r>
        <w:tab/>
      </w:r>
      <w:r>
        <w:tab/>
      </w:r>
    </w:p>
    <w:p w:rsidR="001632D4" w:rsidRDefault="001632D4" w:rsidP="001632D4">
      <w:pPr>
        <w:pStyle w:val="Code"/>
      </w:pPr>
      <w:r>
        <w:t xml:space="preserve">       type="Apress.Extensibility.WebPartProvider.XmlPersonalizationProvider"/&gt;</w:t>
      </w:r>
    </w:p>
    <w:p w:rsidR="001632D4" w:rsidRDefault="001632D4" w:rsidP="001632D4">
      <w:pPr>
        <w:pStyle w:val="Code"/>
      </w:pPr>
      <w:r>
        <w:t xml:space="preserve">        &lt;/providers&gt;</w:t>
      </w:r>
    </w:p>
    <w:p w:rsidR="001632D4" w:rsidRDefault="001632D4" w:rsidP="001632D4">
      <w:pPr>
        <w:pStyle w:val="Code"/>
      </w:pPr>
      <w:r>
        <w:t xml:space="preserve">     &lt;/personalization&gt;</w:t>
      </w:r>
    </w:p>
    <w:p w:rsidR="001632D4" w:rsidRDefault="001632D4" w:rsidP="001632D4">
      <w:pPr>
        <w:pStyle w:val="Code"/>
      </w:pPr>
      <w:r>
        <w:t xml:space="preserve">   &lt;/webParts&gt;</w:t>
      </w:r>
    </w:p>
    <w:p w:rsidR="001632D4" w:rsidRDefault="001632D4" w:rsidP="001632D4">
      <w:pPr>
        <w:pStyle w:val="Code"/>
      </w:pPr>
      <w:r>
        <w:t xml:space="preserve">   &lt;authentication mode="Forms"&gt;</w:t>
      </w:r>
    </w:p>
    <w:p w:rsidR="001632D4" w:rsidRDefault="001632D4" w:rsidP="001632D4">
      <w:pPr>
        <w:pStyle w:val="Code"/>
      </w:pPr>
      <w:r>
        <w:t xml:space="preserve">    &lt;forms&gt;</w:t>
      </w:r>
    </w:p>
    <w:p w:rsidR="001632D4" w:rsidRDefault="001632D4" w:rsidP="001632D4">
      <w:pPr>
        <w:pStyle w:val="Code"/>
      </w:pPr>
      <w:r>
        <w:t xml:space="preserve">     &lt;credentials passwordFormat="Clear"&gt;</w:t>
      </w:r>
    </w:p>
    <w:p w:rsidR="001632D4" w:rsidRDefault="001632D4" w:rsidP="001632D4">
      <w:pPr>
        <w:pStyle w:val="Code"/>
      </w:pPr>
      <w:r>
        <w:t xml:space="preserve">        &lt;user name="User1" password="user1"/&gt;</w:t>
      </w:r>
    </w:p>
    <w:p w:rsidR="001632D4" w:rsidRPr="00F4464D" w:rsidRDefault="001632D4" w:rsidP="001632D4">
      <w:pPr>
        <w:pStyle w:val="Code"/>
        <w:rPr>
          <w:lang w:val="de-DE"/>
        </w:rPr>
      </w:pPr>
      <w:r w:rsidRPr="001548D8">
        <w:t xml:space="preserve">        </w:t>
      </w:r>
      <w:r w:rsidRPr="00F4464D">
        <w:rPr>
          <w:lang w:val="de-DE"/>
        </w:rPr>
        <w:t>&lt;user name="User2" password="user2"/&gt;</w:t>
      </w:r>
    </w:p>
    <w:p w:rsidR="001632D4" w:rsidRPr="00F4464D" w:rsidRDefault="001632D4" w:rsidP="001632D4">
      <w:pPr>
        <w:pStyle w:val="Code"/>
        <w:rPr>
          <w:lang w:val="de-DE"/>
        </w:rPr>
      </w:pPr>
      <w:r w:rsidRPr="00F4464D">
        <w:rPr>
          <w:lang w:val="de-DE"/>
        </w:rPr>
        <w:t xml:space="preserve">        &lt;user name="User3" password="user3"/&gt;</w:t>
      </w:r>
    </w:p>
    <w:p w:rsidR="001632D4" w:rsidRDefault="001632D4" w:rsidP="001632D4">
      <w:pPr>
        <w:pStyle w:val="Code"/>
      </w:pPr>
      <w:r w:rsidRPr="001548D8">
        <w:rPr>
          <w:lang w:val="de-DE"/>
        </w:rPr>
        <w:t xml:space="preserve">     </w:t>
      </w:r>
      <w:r>
        <w:t>&lt;/credentials&gt;</w:t>
      </w:r>
    </w:p>
    <w:p w:rsidR="001632D4" w:rsidRDefault="001632D4" w:rsidP="001632D4">
      <w:pPr>
        <w:pStyle w:val="Code"/>
      </w:pPr>
      <w:r>
        <w:t xml:space="preserve">    &lt;/forms&gt;</w:t>
      </w:r>
    </w:p>
    <w:p w:rsidR="001632D4" w:rsidRDefault="001632D4" w:rsidP="001632D4">
      <w:pPr>
        <w:pStyle w:val="Code"/>
      </w:pPr>
      <w:r>
        <w:t xml:space="preserve">   &lt;/authentication&gt;</w:t>
      </w:r>
    </w:p>
    <w:p w:rsidR="001632D4" w:rsidRDefault="001632D4" w:rsidP="001632D4">
      <w:pPr>
        <w:pStyle w:val="Code"/>
      </w:pPr>
      <w:r>
        <w:t xml:space="preserve">   &lt;authorization&gt;</w:t>
      </w:r>
    </w:p>
    <w:p w:rsidR="001632D4" w:rsidRDefault="001632D4" w:rsidP="001632D4">
      <w:pPr>
        <w:pStyle w:val="Code"/>
      </w:pPr>
      <w:r>
        <w:t xml:space="preserve">     &lt;deny users="?"/&gt;</w:t>
      </w:r>
    </w:p>
    <w:p w:rsidR="001632D4" w:rsidRDefault="001632D4" w:rsidP="001632D4">
      <w:pPr>
        <w:pStyle w:val="CodeLast"/>
      </w:pPr>
      <w:r>
        <w:t xml:space="preserve">   &lt;/authorization&gt;</w:t>
      </w:r>
    </w:p>
    <w:p w:rsidR="001632D4" w:rsidRDefault="001632D4" w:rsidP="001632D4">
      <w:pPr>
        <w:pStyle w:val="berschrift3"/>
      </w:pPr>
      <w:r>
        <w:lastRenderedPageBreak/>
        <w:t>Testing the Custom Web Part Personalization Provider</w:t>
      </w:r>
    </w:p>
    <w:p w:rsidR="001632D4" w:rsidRDefault="001632D4" w:rsidP="001632D4">
      <w:pPr>
        <w:pStyle w:val="BodyTextFirst"/>
      </w:pPr>
      <w:r>
        <w:t>You can use the three prepared user accounts to test the provider. Simply launch the application and log on using one of the above credentials. Switch to “Edit” mode with the menu. Move the web parts around and re-arrange the page. The data is saved immediately. Logout and log back in as a different user. Create another page layout. Logout again and login with the account you used first. The page layout for the first user should re-appear. Other than the provider, there is no other custom code enabling this feature. The Web Part Personalization infrastructure is already available in ASP.NET and Web Parts used here are oblivious to the custom provider.</w:t>
      </w:r>
    </w:p>
    <w:p w:rsidR="001632D4" w:rsidRPr="00307AE3" w:rsidRDefault="001632D4" w:rsidP="001632D4">
      <w:pPr>
        <w:pStyle w:val="NoteTipCaution"/>
      </w:pPr>
      <w:r>
        <w:t>Caution:</w:t>
      </w:r>
      <w:r>
        <w:tab/>
        <w:t xml:space="preserve">The sample provider lacks error handling and testing, and does not fully implement all the features of Web Parts providers. Before using as production code, more development is required. </w:t>
      </w:r>
    </w:p>
    <w:p w:rsidR="001632D4" w:rsidRDefault="001632D4" w:rsidP="004C03E4">
      <w:pPr>
        <w:pStyle w:val="berschrift1"/>
      </w:pPr>
      <w:r>
        <w:t>Summary</w:t>
      </w:r>
    </w:p>
    <w:p w:rsidR="001632D4" w:rsidRDefault="001632D4" w:rsidP="001632D4">
      <w:pPr>
        <w:pStyle w:val="BodyTextFirst"/>
      </w:pPr>
      <w:r>
        <w:t xml:space="preserve">In this chapter, we looked at security and Profile features. The user-driven security model is covered by the Membership and Role services, both of which use providers to access a data store. Creating customized providers significantly extends the built-in role and membership models. </w:t>
      </w:r>
    </w:p>
    <w:p w:rsidR="001632D4" w:rsidRDefault="001632D4" w:rsidP="001632D4">
      <w:pPr>
        <w:pStyle w:val="BodyTextCont"/>
      </w:pPr>
      <w:r>
        <w:t>Once a user is authenticated, you can associate data with his or her Profile. The Profile service uses a provider that can be extended—or rewritten using a completely customized version. A Profile provider can also be reached by a client using pure AJAX, enabling you to save values to and retrieve values from the server without invoking server side code.</w:t>
      </w:r>
    </w:p>
    <w:p w:rsidR="001632D4" w:rsidRPr="006158CD" w:rsidRDefault="001632D4" w:rsidP="001632D4">
      <w:pPr>
        <w:pStyle w:val="BodyTextCont"/>
      </w:pPr>
      <w:r>
        <w:t>Both extension models provide a transparent and simple way of extending and customizing behavior, while allowing the existing controls to function as they would with default providers.</w:t>
      </w:r>
    </w:p>
    <w:p w:rsidR="0001537D" w:rsidRPr="0001537D" w:rsidRDefault="001632D4" w:rsidP="001632D4">
      <w:pPr>
        <w:pStyle w:val="BodyTextCont"/>
      </w:pPr>
      <w:r>
        <w:t xml:space="preserve">The Web Part Personalization Provider is an integrated technique which stores settings of Web Part pages for an authenticated user in a custom data store. In this chapter, you learned which base class to implement in order to change the default behavior and storage medium. </w:t>
      </w:r>
    </w:p>
    <w:sectPr w:rsidR="0001537D" w:rsidRPr="0001537D" w:rsidSect="00D57BA1">
      <w:headerReference w:type="even" r:id="rId23"/>
      <w:type w:val="continuous"/>
      <w:pgSz w:w="12240" w:h="15840"/>
      <w:pgMar w:top="180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id White" w:date="2009-05-10T14:04:00Z" w:initials="DMW">
    <w:p w:rsidR="00396FC7" w:rsidRDefault="00396FC7">
      <w:pPr>
        <w:pStyle w:val="Kommentartext"/>
      </w:pPr>
      <w:r>
        <w:rPr>
          <w:rStyle w:val="Kommentarzeichen"/>
        </w:rPr>
        <w:annotationRef/>
      </w:r>
      <w:r>
        <w:t xml:space="preserve">I see 2 typos in this graphic: </w:t>
      </w:r>
      <w:r w:rsidRPr="0041293E">
        <w:rPr>
          <w:b/>
        </w:rPr>
        <w:t>Populate</w:t>
      </w:r>
      <w:r>
        <w:t xml:space="preserve"> Security Context, and </w:t>
      </w:r>
      <w:r w:rsidRPr="0041293E">
        <w:rPr>
          <w:b/>
        </w:rPr>
        <w:t>Corresponding</w:t>
      </w:r>
      <w:r>
        <w:t xml:space="preserve"> Action. Also, it be a little clearer if the right hand set of 6 boxes were all slightly smaller – then it would be easier to see the paths.</w:t>
      </w:r>
    </w:p>
  </w:comment>
  <w:comment w:id="7" w:author="David White" w:date="2009-05-16T18:18:00Z" w:initials="DMW">
    <w:p w:rsidR="00BD569E" w:rsidRDefault="00BD569E">
      <w:pPr>
        <w:pStyle w:val="Kommentartext"/>
      </w:pPr>
      <w:r>
        <w:rPr>
          <w:rStyle w:val="Kommentarzeichen"/>
        </w:rPr>
        <w:annotationRef/>
      </w:r>
      <w:r>
        <w:t xml:space="preserve">Wouldn’t it be better to express this positively? </w:t>
      </w:r>
      <w:proofErr w:type="spellStart"/>
      <w:r>
        <w:t>Eg</w:t>
      </w:r>
      <w:proofErr w:type="spellEnd"/>
      <w:r>
        <w:t xml:space="preserve"> “Supported in”</w:t>
      </w:r>
    </w:p>
  </w:comment>
  <w:comment w:id="8" w:author="David White" w:date="2009-05-16T18:24:00Z" w:initials="DMW">
    <w:p w:rsidR="00396FC7" w:rsidRDefault="00396FC7">
      <w:pPr>
        <w:pStyle w:val="Kommentartext"/>
      </w:pPr>
      <w:r>
        <w:rPr>
          <w:rStyle w:val="Kommentarzeichen"/>
        </w:rPr>
        <w:annotationRef/>
      </w:r>
      <w:r>
        <w:t>Consider deleting this sentence altogether?</w:t>
      </w:r>
    </w:p>
  </w:comment>
  <w:comment w:id="10" w:author="David White" w:date="2009-05-16T19:43:00Z" w:initials="DMW">
    <w:p w:rsidR="00396FC7" w:rsidRDefault="00396FC7">
      <w:pPr>
        <w:pStyle w:val="Kommentartext"/>
      </w:pPr>
      <w:r>
        <w:rPr>
          <w:rStyle w:val="Kommentarzeichen"/>
        </w:rPr>
        <w:annotationRef/>
      </w:r>
      <w:r>
        <w:t>So, is this paragraph necessary, since you cover this material later in the chapter?</w:t>
      </w:r>
    </w:p>
  </w:comment>
  <w:comment w:id="11" w:author="David White" w:date="2009-05-16T10:20:00Z" w:initials="DMW">
    <w:p w:rsidR="00396FC7" w:rsidRDefault="00396FC7">
      <w:pPr>
        <w:pStyle w:val="Kommentartext"/>
      </w:pPr>
      <w:r>
        <w:rPr>
          <w:rStyle w:val="Kommentarzeichen"/>
        </w:rPr>
        <w:annotationRef/>
      </w:r>
      <w:r>
        <w:t>This is redundant. (Just a note.)</w:t>
      </w:r>
    </w:p>
  </w:comment>
  <w:comment w:id="12" w:author="David White" w:date="2009-05-17T18:30:00Z" w:initials="DMW">
    <w:p w:rsidR="00396FC7" w:rsidRDefault="00396FC7">
      <w:pPr>
        <w:pStyle w:val="Kommentartext"/>
      </w:pPr>
      <w:r>
        <w:rPr>
          <w:rStyle w:val="Kommentarzeichen"/>
        </w:rPr>
        <w:annotationRef/>
      </w:r>
      <w:r>
        <w:t>This is strange to have as a public method, isn’t it? Firstly, it could only return a hashed password, rather than a real password. So it is not in a form to return to the user. Secondly, if you’re going to use it to authenticate a user, it would be private, within a method that hashes the supplied password to compare with the stored hash (</w:t>
      </w:r>
      <w:proofErr w:type="spellStart"/>
      <w:r>
        <w:t>eg</w:t>
      </w:r>
      <w:proofErr w:type="spellEnd"/>
      <w:r>
        <w:t xml:space="preserve"> </w:t>
      </w:r>
      <w:proofErr w:type="spellStart"/>
      <w:r>
        <w:t>ValidateUser</w:t>
      </w:r>
      <w:proofErr w:type="spellEnd"/>
      <w:r>
        <w:t xml:space="preserve">). I’d expect this method t to be: </w:t>
      </w:r>
    </w:p>
    <w:p w:rsidR="00396FC7" w:rsidRDefault="00396FC7">
      <w:pPr>
        <w:pStyle w:val="Kommentartext"/>
      </w:pPr>
    </w:p>
    <w:p w:rsidR="00396FC7" w:rsidRDefault="00396FC7">
      <w:pPr>
        <w:pStyle w:val="Kommentartext"/>
      </w:pPr>
      <w:proofErr w:type="gramStart"/>
      <w:r>
        <w:t>private</w:t>
      </w:r>
      <w:proofErr w:type="gramEnd"/>
      <w:r>
        <w:t xml:space="preserve"> string </w:t>
      </w:r>
      <w:proofErr w:type="spellStart"/>
      <w:r>
        <w:t>GetHashedPassword</w:t>
      </w:r>
      <w:proofErr w:type="spellEnd"/>
      <w:r>
        <w:t>(…)</w:t>
      </w:r>
    </w:p>
    <w:p w:rsidR="00396FC7" w:rsidRDefault="00396FC7">
      <w:pPr>
        <w:pStyle w:val="Kommentartext"/>
      </w:pPr>
    </w:p>
    <w:p w:rsidR="00396FC7" w:rsidRDefault="00396FC7">
      <w:pPr>
        <w:pStyle w:val="Kommentartext"/>
      </w:pPr>
      <w:r>
        <w:t xml:space="preserve">Ah, I see you explain this later. </w:t>
      </w:r>
    </w:p>
  </w:comment>
  <w:comment w:id="13" w:author="David White" w:date="2009-05-17T18:31:00Z" w:initials="DMW">
    <w:p w:rsidR="00396FC7" w:rsidRDefault="00396FC7">
      <w:pPr>
        <w:pStyle w:val="Kommentartext"/>
      </w:pPr>
      <w:r>
        <w:rPr>
          <w:rStyle w:val="Kommentarzeichen"/>
        </w:rPr>
        <w:annotationRef/>
      </w:r>
      <w:r>
        <w:t>Might be just me, but I expect “</w:t>
      </w:r>
      <w:proofErr w:type="spellStart"/>
      <w:r>
        <w:t>ResetPassword</w:t>
      </w:r>
      <w:proofErr w:type="spellEnd"/>
      <w:r>
        <w:t>” to generate a random password that meets the password strength criteria, store the hash value against the user in the data store, and return the password.</w:t>
      </w:r>
    </w:p>
    <w:p w:rsidR="00396FC7" w:rsidRDefault="00396FC7">
      <w:pPr>
        <w:pStyle w:val="Kommentartext"/>
      </w:pPr>
    </w:p>
    <w:p w:rsidR="00396FC7" w:rsidRDefault="00396FC7">
      <w:pPr>
        <w:pStyle w:val="Kommentartext"/>
      </w:pPr>
      <w:r>
        <w:t>Ah, also explained later.</w:t>
      </w:r>
    </w:p>
  </w:comment>
  <w:comment w:id="14" w:author="David White" w:date="2009-05-16T12:37:00Z" w:initials="DMW">
    <w:p w:rsidR="00396FC7" w:rsidRDefault="00396FC7">
      <w:pPr>
        <w:pStyle w:val="Kommentartext"/>
      </w:pPr>
      <w:r>
        <w:rPr>
          <w:rStyle w:val="Kommentarzeichen"/>
        </w:rPr>
        <w:annotationRef/>
      </w:r>
      <w:r>
        <w:t>Some lines are missing (for final 3 input parameters).</w:t>
      </w:r>
    </w:p>
  </w:comment>
  <w:comment w:id="15" w:author="David White" w:date="2009-05-16T14:09:00Z" w:initials="DMW">
    <w:p w:rsidR="00396FC7" w:rsidRDefault="00396FC7">
      <w:pPr>
        <w:pStyle w:val="Kommentartext"/>
      </w:pPr>
      <w:r>
        <w:rPr>
          <w:rStyle w:val="Kommentarzeichen"/>
        </w:rPr>
        <w:annotationRef/>
      </w:r>
      <w:r>
        <w:t>Check for duplicate role names?</w:t>
      </w:r>
    </w:p>
  </w:comment>
</w:comments>
</file>

<file path=word/customizations.xml><?xml version="1.0" encoding="utf-8"?>
<wne:tcg xmlns:r="http://schemas.openxmlformats.org/officeDocument/2006/relationships" xmlns:wne="http://schemas.microsoft.com/office/word/2006/wordml">
  <wne:keymaps>
    <wne:keymap wne:kcmPrimary="0442" wne:kcmSecondary="0043">
      <wne:acd wne:acdName="acd1"/>
    </wne:keymap>
    <wne:keymap wne:kcmPrimary="0442" wne:kcmSecondary="0046">
      <wne:acd wne:acdName="acd0"/>
    </wne:keymap>
    <wne:keymap wne:kcmPrimary="0443">
      <wne:acd wne:acdName="acd2"/>
    </wne:keymap>
  </wne:keymaps>
  <wne:toolbars>
    <wne:acdManifest>
      <wne:acdEntry wne:acdName="acd0"/>
      <wne:acdEntry wne:acdName="acd1"/>
      <wne:acdEntry wne:acdName="acd2"/>
    </wne:acdManifest>
  </wne:toolbars>
  <wne:acds>
    <wne:acd wne:argValue="AgBCAG8AZAB5ACAAVABlAHgAdAAgAEYAaQByAHMAdAA=" wne:acdName="acd0" wne:fciIndexBasedOn="0065"/>
    <wne:acd wne:argValue="AgBCAG8AZAB5ACAAVABlAHgAdAAgAEMAbwBuAHQA" wne:acdName="acd1" wne:fciIndexBasedOn="0065"/>
    <wne:acd wne:argValue="AgBDAG8AZABlACAASQBuAGwAaQBuAGU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8D1" w:rsidRDefault="00AA58D1">
      <w:r>
        <w:separator/>
      </w:r>
    </w:p>
  </w:endnote>
  <w:endnote w:type="continuationSeparator" w:id="0">
    <w:p w:rsidR="00AA58D1" w:rsidRDefault="00AA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Times New Roman"/>
    <w:panose1 w:val="00000000000000000000"/>
    <w:charset w:val="00"/>
    <w:family w:val="roman"/>
    <w:notTrueType/>
    <w:pitch w:val="variable"/>
    <w:sig w:usb0="00000001"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8D1" w:rsidRDefault="00AA58D1">
      <w:r>
        <w:separator/>
      </w:r>
    </w:p>
  </w:footnote>
  <w:footnote w:type="continuationSeparator" w:id="0">
    <w:p w:rsidR="00AA58D1" w:rsidRDefault="00AA5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FC7" w:rsidRDefault="00396F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1E2521A4"/>
    <w:multiLevelType w:val="hybridMultilevel"/>
    <w:tmpl w:val="A11E94C8"/>
    <w:lvl w:ilvl="0" w:tplc="D50A9F56">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5">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6">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8">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9">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1">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3">
    <w:nsid w:val="6C3E492E"/>
    <w:multiLevelType w:val="hybridMultilevel"/>
    <w:tmpl w:val="50CAD004"/>
    <w:lvl w:ilvl="0" w:tplc="866A1FD0">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8"/>
  </w:num>
  <w:num w:numId="2">
    <w:abstractNumId w:val="10"/>
    <w:lvlOverride w:ilvl="0">
      <w:lvl w:ilvl="0">
        <w:start w:val="1"/>
        <w:numFmt w:val="bullet"/>
        <w:lvlText w:val="?"/>
        <w:legacy w:legacy="1" w:legacySpace="0" w:legacyIndent="360"/>
        <w:lvlJc w:val="left"/>
        <w:pPr>
          <w:ind w:left="360" w:hanging="360"/>
        </w:pPr>
      </w:lvl>
    </w:lvlOverride>
  </w:num>
  <w:num w:numId="3">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4">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5">
    <w:abstractNumId w:val="9"/>
  </w:num>
  <w:num w:numId="6">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7">
    <w:abstractNumId w:val="0"/>
  </w:num>
  <w:num w:numId="8">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9">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10">
    <w:abstractNumId w:val="19"/>
  </w:num>
  <w:num w:numId="11">
    <w:abstractNumId w:val="18"/>
  </w:num>
  <w:num w:numId="12">
    <w:abstractNumId w:val="20"/>
  </w:num>
  <w:num w:numId="13">
    <w:abstractNumId w:val="14"/>
  </w:num>
  <w:num w:numId="14">
    <w:abstractNumId w:val="1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2"/>
  </w:num>
  <w:num w:numId="18">
    <w:abstractNumId w:val="21"/>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22"/>
  </w:num>
  <w:num w:numId="27">
    <w:abstractNumId w:val="11"/>
  </w:num>
  <w:num w:numId="28">
    <w:abstractNumId w:val="15"/>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Porto::GUID" w:val="{f2c168ca-a8c3-4f20-b858-009f457461bf}"/>
  </w:docVars>
  <w:rsids>
    <w:rsidRoot w:val="007F16F7"/>
    <w:rsid w:val="0001537D"/>
    <w:rsid w:val="000169C0"/>
    <w:rsid w:val="00022BF8"/>
    <w:rsid w:val="00022C17"/>
    <w:rsid w:val="00026AD8"/>
    <w:rsid w:val="00035E48"/>
    <w:rsid w:val="00036B62"/>
    <w:rsid w:val="000373A6"/>
    <w:rsid w:val="00041EDE"/>
    <w:rsid w:val="0004204B"/>
    <w:rsid w:val="00044007"/>
    <w:rsid w:val="0004403C"/>
    <w:rsid w:val="0005057A"/>
    <w:rsid w:val="0005144C"/>
    <w:rsid w:val="0006510A"/>
    <w:rsid w:val="00072D4D"/>
    <w:rsid w:val="0007623F"/>
    <w:rsid w:val="000861EC"/>
    <w:rsid w:val="00091BA5"/>
    <w:rsid w:val="000A0CDD"/>
    <w:rsid w:val="000B2492"/>
    <w:rsid w:val="000B76E8"/>
    <w:rsid w:val="000C25E8"/>
    <w:rsid w:val="000D04B6"/>
    <w:rsid w:val="000D3356"/>
    <w:rsid w:val="000E175E"/>
    <w:rsid w:val="000E4758"/>
    <w:rsid w:val="000E63F7"/>
    <w:rsid w:val="000E7AC5"/>
    <w:rsid w:val="000F7ACB"/>
    <w:rsid w:val="001074EE"/>
    <w:rsid w:val="00111028"/>
    <w:rsid w:val="00113CC8"/>
    <w:rsid w:val="00115264"/>
    <w:rsid w:val="00115A23"/>
    <w:rsid w:val="00123EE6"/>
    <w:rsid w:val="00161050"/>
    <w:rsid w:val="001632D4"/>
    <w:rsid w:val="00170641"/>
    <w:rsid w:val="00170FA1"/>
    <w:rsid w:val="00177791"/>
    <w:rsid w:val="001846B0"/>
    <w:rsid w:val="0019604A"/>
    <w:rsid w:val="001A5D2C"/>
    <w:rsid w:val="001A7301"/>
    <w:rsid w:val="001B0BE5"/>
    <w:rsid w:val="001B2520"/>
    <w:rsid w:val="001B5784"/>
    <w:rsid w:val="001C0473"/>
    <w:rsid w:val="001C3EC2"/>
    <w:rsid w:val="001D2F7A"/>
    <w:rsid w:val="0020080D"/>
    <w:rsid w:val="00201485"/>
    <w:rsid w:val="00201746"/>
    <w:rsid w:val="002165CA"/>
    <w:rsid w:val="00217203"/>
    <w:rsid w:val="00217C33"/>
    <w:rsid w:val="00221DAC"/>
    <w:rsid w:val="00224067"/>
    <w:rsid w:val="00226D92"/>
    <w:rsid w:val="00231FD7"/>
    <w:rsid w:val="00243420"/>
    <w:rsid w:val="00260B2E"/>
    <w:rsid w:val="00264056"/>
    <w:rsid w:val="002839C0"/>
    <w:rsid w:val="00286ECE"/>
    <w:rsid w:val="00294EE1"/>
    <w:rsid w:val="002A38B6"/>
    <w:rsid w:val="002B0270"/>
    <w:rsid w:val="002C157C"/>
    <w:rsid w:val="002C6CFE"/>
    <w:rsid w:val="002D36BF"/>
    <w:rsid w:val="002D481C"/>
    <w:rsid w:val="002E0099"/>
    <w:rsid w:val="002E4B51"/>
    <w:rsid w:val="002F10C8"/>
    <w:rsid w:val="002F48F6"/>
    <w:rsid w:val="002F768E"/>
    <w:rsid w:val="002F7A44"/>
    <w:rsid w:val="00303929"/>
    <w:rsid w:val="0031082A"/>
    <w:rsid w:val="00323142"/>
    <w:rsid w:val="00323FEC"/>
    <w:rsid w:val="003267FA"/>
    <w:rsid w:val="00332B2E"/>
    <w:rsid w:val="00333A13"/>
    <w:rsid w:val="0034489B"/>
    <w:rsid w:val="003528D9"/>
    <w:rsid w:val="003549F2"/>
    <w:rsid w:val="00361605"/>
    <w:rsid w:val="003619C0"/>
    <w:rsid w:val="003658F9"/>
    <w:rsid w:val="003679C2"/>
    <w:rsid w:val="00370414"/>
    <w:rsid w:val="00375F8E"/>
    <w:rsid w:val="003773E2"/>
    <w:rsid w:val="00383956"/>
    <w:rsid w:val="0038561E"/>
    <w:rsid w:val="003906AA"/>
    <w:rsid w:val="0039328A"/>
    <w:rsid w:val="00396E87"/>
    <w:rsid w:val="00396FC7"/>
    <w:rsid w:val="003A58D0"/>
    <w:rsid w:val="003A6575"/>
    <w:rsid w:val="003B496D"/>
    <w:rsid w:val="003E1057"/>
    <w:rsid w:val="0040782F"/>
    <w:rsid w:val="0041293E"/>
    <w:rsid w:val="00414E38"/>
    <w:rsid w:val="0042640D"/>
    <w:rsid w:val="004314E2"/>
    <w:rsid w:val="0043449F"/>
    <w:rsid w:val="0044246F"/>
    <w:rsid w:val="00443543"/>
    <w:rsid w:val="00444D02"/>
    <w:rsid w:val="0045095F"/>
    <w:rsid w:val="00452805"/>
    <w:rsid w:val="00453B5F"/>
    <w:rsid w:val="00455DD9"/>
    <w:rsid w:val="00456134"/>
    <w:rsid w:val="00464FA3"/>
    <w:rsid w:val="00475D7B"/>
    <w:rsid w:val="00481688"/>
    <w:rsid w:val="00481E3A"/>
    <w:rsid w:val="00482C19"/>
    <w:rsid w:val="00487250"/>
    <w:rsid w:val="00496357"/>
    <w:rsid w:val="004B55DE"/>
    <w:rsid w:val="004B7480"/>
    <w:rsid w:val="004C018C"/>
    <w:rsid w:val="004C03E4"/>
    <w:rsid w:val="004C3043"/>
    <w:rsid w:val="004C4D3F"/>
    <w:rsid w:val="004C6CB4"/>
    <w:rsid w:val="004D3CAE"/>
    <w:rsid w:val="004D47F8"/>
    <w:rsid w:val="004D76A4"/>
    <w:rsid w:val="004F0FA2"/>
    <w:rsid w:val="004F42C9"/>
    <w:rsid w:val="004F467F"/>
    <w:rsid w:val="004F4B98"/>
    <w:rsid w:val="005073F5"/>
    <w:rsid w:val="005170F8"/>
    <w:rsid w:val="005241B3"/>
    <w:rsid w:val="00532B1E"/>
    <w:rsid w:val="0054128A"/>
    <w:rsid w:val="0054256E"/>
    <w:rsid w:val="00557221"/>
    <w:rsid w:val="0056494C"/>
    <w:rsid w:val="00577408"/>
    <w:rsid w:val="005B0D1E"/>
    <w:rsid w:val="005C3984"/>
    <w:rsid w:val="005D2A41"/>
    <w:rsid w:val="005D6187"/>
    <w:rsid w:val="005D67FB"/>
    <w:rsid w:val="005E0177"/>
    <w:rsid w:val="005F1D60"/>
    <w:rsid w:val="005F2EC7"/>
    <w:rsid w:val="006018F4"/>
    <w:rsid w:val="0060233A"/>
    <w:rsid w:val="006059E9"/>
    <w:rsid w:val="006068BD"/>
    <w:rsid w:val="00611C02"/>
    <w:rsid w:val="006204E5"/>
    <w:rsid w:val="00634BE5"/>
    <w:rsid w:val="00635510"/>
    <w:rsid w:val="00660CD5"/>
    <w:rsid w:val="00671AE4"/>
    <w:rsid w:val="00672224"/>
    <w:rsid w:val="00683C75"/>
    <w:rsid w:val="00690363"/>
    <w:rsid w:val="006A302A"/>
    <w:rsid w:val="006A3A6A"/>
    <w:rsid w:val="006C20B4"/>
    <w:rsid w:val="006D14D3"/>
    <w:rsid w:val="006D73B8"/>
    <w:rsid w:val="006E1838"/>
    <w:rsid w:val="006E4696"/>
    <w:rsid w:val="006E4C31"/>
    <w:rsid w:val="006E5A64"/>
    <w:rsid w:val="006E63AA"/>
    <w:rsid w:val="00706F5F"/>
    <w:rsid w:val="007105C9"/>
    <w:rsid w:val="00710850"/>
    <w:rsid w:val="00714230"/>
    <w:rsid w:val="00714923"/>
    <w:rsid w:val="00716CF3"/>
    <w:rsid w:val="00722D15"/>
    <w:rsid w:val="00726EE9"/>
    <w:rsid w:val="007270CF"/>
    <w:rsid w:val="00731B8D"/>
    <w:rsid w:val="00753487"/>
    <w:rsid w:val="00754A29"/>
    <w:rsid w:val="00763CBC"/>
    <w:rsid w:val="00790C67"/>
    <w:rsid w:val="0079378A"/>
    <w:rsid w:val="0079444D"/>
    <w:rsid w:val="007A0A19"/>
    <w:rsid w:val="007A112A"/>
    <w:rsid w:val="007A5CEC"/>
    <w:rsid w:val="007B3078"/>
    <w:rsid w:val="007D0038"/>
    <w:rsid w:val="007E09EC"/>
    <w:rsid w:val="007E3B53"/>
    <w:rsid w:val="007F16F7"/>
    <w:rsid w:val="0080491E"/>
    <w:rsid w:val="00821C79"/>
    <w:rsid w:val="00823F96"/>
    <w:rsid w:val="00825D41"/>
    <w:rsid w:val="00827367"/>
    <w:rsid w:val="00833E55"/>
    <w:rsid w:val="00845712"/>
    <w:rsid w:val="008464D8"/>
    <w:rsid w:val="0085547D"/>
    <w:rsid w:val="0085788E"/>
    <w:rsid w:val="0087048C"/>
    <w:rsid w:val="0087121F"/>
    <w:rsid w:val="00883378"/>
    <w:rsid w:val="008869F9"/>
    <w:rsid w:val="00896369"/>
    <w:rsid w:val="008A4813"/>
    <w:rsid w:val="008A6874"/>
    <w:rsid w:val="008B4D10"/>
    <w:rsid w:val="008C08ED"/>
    <w:rsid w:val="008C0D0F"/>
    <w:rsid w:val="008C794C"/>
    <w:rsid w:val="008D0B1B"/>
    <w:rsid w:val="008D136D"/>
    <w:rsid w:val="008D1A5E"/>
    <w:rsid w:val="008D54B4"/>
    <w:rsid w:val="008E1A02"/>
    <w:rsid w:val="008E4A6E"/>
    <w:rsid w:val="008E5AD2"/>
    <w:rsid w:val="008E73D9"/>
    <w:rsid w:val="0090401E"/>
    <w:rsid w:val="00926FD3"/>
    <w:rsid w:val="0093044B"/>
    <w:rsid w:val="00934FF2"/>
    <w:rsid w:val="009512CF"/>
    <w:rsid w:val="0095657A"/>
    <w:rsid w:val="009637B8"/>
    <w:rsid w:val="00963A4A"/>
    <w:rsid w:val="009779C9"/>
    <w:rsid w:val="009A255B"/>
    <w:rsid w:val="009B1739"/>
    <w:rsid w:val="009B797E"/>
    <w:rsid w:val="009C015D"/>
    <w:rsid w:val="009C081F"/>
    <w:rsid w:val="009C19FF"/>
    <w:rsid w:val="009C22AF"/>
    <w:rsid w:val="009D0BA8"/>
    <w:rsid w:val="009D210C"/>
    <w:rsid w:val="009D63BF"/>
    <w:rsid w:val="009F7E7F"/>
    <w:rsid w:val="00A01E7E"/>
    <w:rsid w:val="00A1158F"/>
    <w:rsid w:val="00A122DA"/>
    <w:rsid w:val="00A13808"/>
    <w:rsid w:val="00A20D8F"/>
    <w:rsid w:val="00A2343A"/>
    <w:rsid w:val="00A244CC"/>
    <w:rsid w:val="00A25783"/>
    <w:rsid w:val="00A26137"/>
    <w:rsid w:val="00A262D2"/>
    <w:rsid w:val="00A30FCD"/>
    <w:rsid w:val="00A332AE"/>
    <w:rsid w:val="00A43EA2"/>
    <w:rsid w:val="00A50543"/>
    <w:rsid w:val="00A65E2B"/>
    <w:rsid w:val="00A668BD"/>
    <w:rsid w:val="00A95B47"/>
    <w:rsid w:val="00AA09CC"/>
    <w:rsid w:val="00AA58D1"/>
    <w:rsid w:val="00AA5CF9"/>
    <w:rsid w:val="00AA642A"/>
    <w:rsid w:val="00AB3802"/>
    <w:rsid w:val="00AB399F"/>
    <w:rsid w:val="00AC35BA"/>
    <w:rsid w:val="00AD1909"/>
    <w:rsid w:val="00AD4855"/>
    <w:rsid w:val="00AD545A"/>
    <w:rsid w:val="00AE0EE4"/>
    <w:rsid w:val="00AE684A"/>
    <w:rsid w:val="00AF2BB1"/>
    <w:rsid w:val="00B11464"/>
    <w:rsid w:val="00B1203F"/>
    <w:rsid w:val="00B1329B"/>
    <w:rsid w:val="00B14924"/>
    <w:rsid w:val="00B352D7"/>
    <w:rsid w:val="00B4461B"/>
    <w:rsid w:val="00B4733B"/>
    <w:rsid w:val="00B52A5D"/>
    <w:rsid w:val="00B5502F"/>
    <w:rsid w:val="00B61132"/>
    <w:rsid w:val="00B6570A"/>
    <w:rsid w:val="00B70F58"/>
    <w:rsid w:val="00B77FB6"/>
    <w:rsid w:val="00B9214A"/>
    <w:rsid w:val="00BA2C51"/>
    <w:rsid w:val="00BA74FE"/>
    <w:rsid w:val="00BC77DF"/>
    <w:rsid w:val="00BD32A3"/>
    <w:rsid w:val="00BD569E"/>
    <w:rsid w:val="00BD5B93"/>
    <w:rsid w:val="00BE0009"/>
    <w:rsid w:val="00BE0E8D"/>
    <w:rsid w:val="00BE42A1"/>
    <w:rsid w:val="00BF561A"/>
    <w:rsid w:val="00C002E3"/>
    <w:rsid w:val="00C04EE8"/>
    <w:rsid w:val="00C14C50"/>
    <w:rsid w:val="00C2541F"/>
    <w:rsid w:val="00C35CBC"/>
    <w:rsid w:val="00C43849"/>
    <w:rsid w:val="00C51199"/>
    <w:rsid w:val="00C523DC"/>
    <w:rsid w:val="00C52EB1"/>
    <w:rsid w:val="00C54B70"/>
    <w:rsid w:val="00C74C15"/>
    <w:rsid w:val="00C80F48"/>
    <w:rsid w:val="00C90445"/>
    <w:rsid w:val="00CA061D"/>
    <w:rsid w:val="00CA278C"/>
    <w:rsid w:val="00CA2D00"/>
    <w:rsid w:val="00CB715A"/>
    <w:rsid w:val="00CC6C7C"/>
    <w:rsid w:val="00CC720A"/>
    <w:rsid w:val="00CD0CF5"/>
    <w:rsid w:val="00CD7DB6"/>
    <w:rsid w:val="00CE66DF"/>
    <w:rsid w:val="00D04C01"/>
    <w:rsid w:val="00D051AE"/>
    <w:rsid w:val="00D069AA"/>
    <w:rsid w:val="00D14CDA"/>
    <w:rsid w:val="00D16A6F"/>
    <w:rsid w:val="00D22BCC"/>
    <w:rsid w:val="00D276A4"/>
    <w:rsid w:val="00D304B9"/>
    <w:rsid w:val="00D46A41"/>
    <w:rsid w:val="00D47A95"/>
    <w:rsid w:val="00D576E7"/>
    <w:rsid w:val="00D57BA1"/>
    <w:rsid w:val="00D60E3D"/>
    <w:rsid w:val="00D77AC5"/>
    <w:rsid w:val="00D92959"/>
    <w:rsid w:val="00DA1076"/>
    <w:rsid w:val="00DB5BCE"/>
    <w:rsid w:val="00DD0F02"/>
    <w:rsid w:val="00DD7670"/>
    <w:rsid w:val="00DE081F"/>
    <w:rsid w:val="00DE306B"/>
    <w:rsid w:val="00E02932"/>
    <w:rsid w:val="00E03BD4"/>
    <w:rsid w:val="00E17B58"/>
    <w:rsid w:val="00E219AF"/>
    <w:rsid w:val="00E31035"/>
    <w:rsid w:val="00E32B51"/>
    <w:rsid w:val="00E4004B"/>
    <w:rsid w:val="00E4225A"/>
    <w:rsid w:val="00E546B4"/>
    <w:rsid w:val="00E677D9"/>
    <w:rsid w:val="00E77831"/>
    <w:rsid w:val="00E850BA"/>
    <w:rsid w:val="00E90735"/>
    <w:rsid w:val="00EA0608"/>
    <w:rsid w:val="00EB42E3"/>
    <w:rsid w:val="00EB5973"/>
    <w:rsid w:val="00EB6473"/>
    <w:rsid w:val="00EC04E0"/>
    <w:rsid w:val="00ED1AE3"/>
    <w:rsid w:val="00ED4B51"/>
    <w:rsid w:val="00ED53D3"/>
    <w:rsid w:val="00ED5EB9"/>
    <w:rsid w:val="00ED66F6"/>
    <w:rsid w:val="00F22F8F"/>
    <w:rsid w:val="00F30778"/>
    <w:rsid w:val="00F3209B"/>
    <w:rsid w:val="00F33CEE"/>
    <w:rsid w:val="00F36CC5"/>
    <w:rsid w:val="00F5524A"/>
    <w:rsid w:val="00F6061F"/>
    <w:rsid w:val="00F70590"/>
    <w:rsid w:val="00F758CD"/>
    <w:rsid w:val="00F85910"/>
    <w:rsid w:val="00F866E5"/>
    <w:rsid w:val="00F86984"/>
    <w:rsid w:val="00FA0073"/>
    <w:rsid w:val="00FC15ED"/>
    <w:rsid w:val="00FC63A8"/>
    <w:rsid w:val="00FC7E5C"/>
    <w:rsid w:val="00FD2173"/>
    <w:rsid w:val="00FD64C5"/>
    <w:rsid w:val="00FE2456"/>
    <w:rsid w:val="00FF0C46"/>
    <w:rsid w:val="00FF6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Standard">
    <w:name w:val="Normal"/>
    <w:qFormat/>
    <w:rsid w:val="00F6061F"/>
    <w:pPr>
      <w:spacing w:after="120"/>
    </w:pPr>
    <w:rPr>
      <w:sz w:val="24"/>
      <w:lang w:val="en-US" w:eastAsia="en-US"/>
    </w:rPr>
  </w:style>
  <w:style w:type="paragraph" w:styleId="berschrift1">
    <w:name w:val="heading 1"/>
    <w:basedOn w:val="Standard"/>
    <w:next w:val="Standard"/>
    <w:qFormat/>
    <w:rsid w:val="00F6061F"/>
    <w:pPr>
      <w:keepNext/>
      <w:spacing w:before="360"/>
      <w:contextualSpacing/>
      <w:outlineLvl w:val="0"/>
    </w:pPr>
    <w:rPr>
      <w:rFonts w:ascii="Arial" w:hAnsi="Arial"/>
      <w:b/>
      <w:sz w:val="36"/>
      <w:szCs w:val="36"/>
    </w:rPr>
  </w:style>
  <w:style w:type="paragraph" w:styleId="berschrift2">
    <w:name w:val="heading 2"/>
    <w:basedOn w:val="Standard"/>
    <w:next w:val="Standard"/>
    <w:link w:val="berschrift2Zchn"/>
    <w:qFormat/>
    <w:rsid w:val="00F6061F"/>
    <w:pPr>
      <w:keepNext/>
      <w:spacing w:before="360"/>
      <w:contextualSpacing/>
      <w:outlineLvl w:val="1"/>
    </w:pPr>
    <w:rPr>
      <w:b/>
      <w:sz w:val="29"/>
      <w:szCs w:val="28"/>
    </w:rPr>
  </w:style>
  <w:style w:type="paragraph" w:styleId="berschrift3">
    <w:name w:val="heading 3"/>
    <w:basedOn w:val="Standard"/>
    <w:next w:val="Standard"/>
    <w:qFormat/>
    <w:rsid w:val="00F6061F"/>
    <w:pPr>
      <w:keepNext/>
      <w:spacing w:before="360"/>
      <w:contextualSpacing/>
      <w:outlineLvl w:val="2"/>
    </w:pPr>
    <w:rPr>
      <w:rFonts w:ascii="Arial Narrow" w:hAnsi="Arial Narrow"/>
      <w:b/>
      <w:sz w:val="25"/>
      <w:szCs w:val="28"/>
    </w:rPr>
  </w:style>
  <w:style w:type="paragraph" w:styleId="berschrift4">
    <w:name w:val="heading 4"/>
    <w:basedOn w:val="Standard"/>
    <w:next w:val="Standard"/>
    <w:qFormat/>
    <w:rsid w:val="00F6061F"/>
    <w:pPr>
      <w:keepNext/>
      <w:spacing w:before="360"/>
      <w:contextualSpacing/>
      <w:outlineLvl w:val="3"/>
    </w:pPr>
    <w:rPr>
      <w:b/>
      <w:spacing w:val="-6"/>
      <w:szCs w:val="24"/>
    </w:rPr>
  </w:style>
  <w:style w:type="paragraph" w:styleId="berschrift5">
    <w:name w:val="heading 5"/>
    <w:basedOn w:val="Standard"/>
    <w:next w:val="Standard"/>
    <w:qFormat/>
    <w:rsid w:val="00F6061F"/>
    <w:pPr>
      <w:spacing w:before="240" w:after="60"/>
      <w:outlineLvl w:val="4"/>
    </w:pPr>
    <w:rPr>
      <w:rFonts w:ascii="Arial Narrow" w:hAnsi="Arial Narrow"/>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rsid w:val="00F6061F"/>
    <w:pPr>
      <w:spacing w:line="260" w:lineRule="exact"/>
      <w:ind w:firstLine="360"/>
    </w:pPr>
    <w:rPr>
      <w:sz w:val="23"/>
      <w:lang w:val="en-US" w:eastAsia="en-US"/>
    </w:rPr>
  </w:style>
  <w:style w:type="paragraph" w:customStyle="1" w:styleId="BodyTextFirst">
    <w:name w:val="Body Text First"/>
    <w:basedOn w:val="Textkrper"/>
    <w:rsid w:val="00F6061F"/>
    <w:pPr>
      <w:spacing w:before="120"/>
      <w:ind w:firstLine="0"/>
    </w:pPr>
  </w:style>
  <w:style w:type="paragraph" w:customStyle="1" w:styleId="BodyTextCont">
    <w:name w:val="Body Text Cont"/>
    <w:basedOn w:val="Standard"/>
    <w:next w:val="Textkrper"/>
    <w:rsid w:val="00F6061F"/>
    <w:pPr>
      <w:spacing w:before="120" w:after="0" w:line="260" w:lineRule="exact"/>
      <w:contextualSpacing/>
    </w:pPr>
    <w:rPr>
      <w:sz w:val="23"/>
    </w:rPr>
  </w:style>
  <w:style w:type="paragraph" w:customStyle="1" w:styleId="Bullet">
    <w:name w:val="Bullet"/>
    <w:basedOn w:val="Standard"/>
    <w:rsid w:val="00F6061F"/>
    <w:pPr>
      <w:keepLines/>
      <w:tabs>
        <w:tab w:val="left" w:pos="216"/>
        <w:tab w:val="left" w:pos="576"/>
      </w:tabs>
      <w:spacing w:before="120" w:line="260" w:lineRule="exact"/>
      <w:ind w:left="576" w:hanging="576"/>
    </w:pPr>
    <w:rPr>
      <w:sz w:val="23"/>
    </w:rPr>
  </w:style>
  <w:style w:type="paragraph" w:customStyle="1" w:styleId="BulletFirst">
    <w:name w:val="Bullet First"/>
    <w:basedOn w:val="Bullet"/>
    <w:next w:val="Bullet"/>
    <w:rsid w:val="00F6061F"/>
    <w:pPr>
      <w:spacing w:before="240"/>
    </w:pPr>
  </w:style>
  <w:style w:type="paragraph" w:customStyle="1" w:styleId="BulletLast">
    <w:name w:val="Bullet Last"/>
    <w:basedOn w:val="Bullet"/>
    <w:next w:val="Textkrper"/>
    <w:rsid w:val="00F6061F"/>
    <w:pPr>
      <w:spacing w:after="240"/>
    </w:pPr>
  </w:style>
  <w:style w:type="paragraph" w:customStyle="1" w:styleId="NoteTipCaution">
    <w:name w:val="Note/Tip/Caution"/>
    <w:basedOn w:val="Standard"/>
    <w:next w:val="Textkrper"/>
    <w:rsid w:val="00F6061F"/>
    <w:pPr>
      <w:widowControl w:val="0"/>
      <w:pBdr>
        <w:top w:val="single" w:sz="4" w:space="10" w:color="auto"/>
        <w:bottom w:val="single" w:sz="4" w:space="10" w:color="auto"/>
      </w:pBdr>
      <w:spacing w:before="360" w:after="360" w:line="280" w:lineRule="exact"/>
    </w:pPr>
    <w:rPr>
      <w:rFonts w:ascii="Arial Narrow" w:hAnsi="Arial Narrow"/>
      <w:sz w:val="21"/>
      <w:szCs w:val="24"/>
    </w:rPr>
  </w:style>
  <w:style w:type="paragraph" w:customStyle="1" w:styleId="CodeBold">
    <w:name w:val="Code Bold"/>
    <w:basedOn w:val="Standard"/>
    <w:rsid w:val="00F6061F"/>
    <w:pPr>
      <w:spacing w:after="0" w:line="240" w:lineRule="exact"/>
      <w:ind w:right="144"/>
    </w:pPr>
    <w:rPr>
      <w:rFonts w:ascii="TheSansMonoConNormal" w:hAnsi="TheSansMonoConNormal"/>
      <w:b/>
      <w:noProof/>
      <w:color w:val="800000"/>
      <w:sz w:val="20"/>
    </w:rPr>
  </w:style>
  <w:style w:type="paragraph" w:customStyle="1" w:styleId="ChapterNumber">
    <w:name w:val="Chapter Number"/>
    <w:next w:val="ChapterTitle"/>
    <w:rsid w:val="00F6061F"/>
    <w:pPr>
      <w:keepNext/>
      <w:spacing w:after="240"/>
    </w:pPr>
    <w:rPr>
      <w:rFonts w:ascii="Arial" w:hAnsi="Arial"/>
      <w:b/>
      <w:caps/>
      <w:sz w:val="28"/>
      <w:szCs w:val="28"/>
      <w:lang w:val="en-US" w:eastAsia="en-US"/>
    </w:rPr>
  </w:style>
  <w:style w:type="paragraph" w:customStyle="1" w:styleId="ChapterTitle">
    <w:name w:val="Chapter Title"/>
    <w:next w:val="Standard"/>
    <w:rsid w:val="00F6061F"/>
    <w:pPr>
      <w:spacing w:before="480" w:after="480"/>
    </w:pPr>
    <w:rPr>
      <w:rFonts w:ascii="Arial" w:hAnsi="Arial"/>
      <w:b/>
      <w:sz w:val="60"/>
      <w:szCs w:val="48"/>
      <w:lang w:val="en-US" w:eastAsia="en-US"/>
    </w:rPr>
  </w:style>
  <w:style w:type="paragraph" w:customStyle="1" w:styleId="FigureCaption">
    <w:name w:val="Figure Caption"/>
    <w:next w:val="Textkrper"/>
    <w:rsid w:val="00F6061F"/>
    <w:pPr>
      <w:tabs>
        <w:tab w:val="left" w:pos="576"/>
      </w:tabs>
      <w:spacing w:before="240" w:after="240" w:line="280" w:lineRule="exact"/>
      <w:contextualSpacing/>
    </w:pPr>
    <w:rPr>
      <w:i/>
      <w:noProof/>
      <w:sz w:val="22"/>
      <w:lang w:val="en-US" w:eastAsia="en-US"/>
    </w:rPr>
  </w:style>
  <w:style w:type="paragraph" w:customStyle="1" w:styleId="CodeCaption">
    <w:name w:val="Code Caption"/>
    <w:basedOn w:val="FigureCaption"/>
    <w:next w:val="CodeFirst"/>
    <w:rsid w:val="00F6061F"/>
    <w:pPr>
      <w:spacing w:after="120"/>
    </w:pPr>
  </w:style>
  <w:style w:type="paragraph" w:customStyle="1" w:styleId="CodeFirst">
    <w:name w:val="Code First"/>
    <w:basedOn w:val="Standard"/>
    <w:next w:val="Standard"/>
    <w:rsid w:val="00F6061F"/>
    <w:pPr>
      <w:spacing w:before="160" w:after="0" w:line="240" w:lineRule="exact"/>
      <w:ind w:right="144"/>
    </w:pPr>
    <w:rPr>
      <w:rFonts w:ascii="TheSansMonoConNormal" w:hAnsi="TheSansMonoConNormal"/>
      <w:noProof/>
      <w:sz w:val="20"/>
    </w:rPr>
  </w:style>
  <w:style w:type="paragraph" w:customStyle="1" w:styleId="CodeFirstBold">
    <w:name w:val="Code First Bold"/>
    <w:basedOn w:val="CodeFirst"/>
    <w:rsid w:val="00F6061F"/>
    <w:rPr>
      <w:b/>
      <w:color w:val="800000"/>
    </w:rPr>
  </w:style>
  <w:style w:type="paragraph" w:customStyle="1" w:styleId="CodeLast">
    <w:name w:val="Code Last"/>
    <w:basedOn w:val="Standard"/>
    <w:next w:val="Textkrper"/>
    <w:rsid w:val="00F6061F"/>
    <w:pPr>
      <w:spacing w:after="160" w:line="240" w:lineRule="exact"/>
      <w:ind w:right="144"/>
    </w:pPr>
    <w:rPr>
      <w:rFonts w:ascii="TheSansMonoConNormal" w:hAnsi="TheSansMonoConNormal"/>
      <w:noProof/>
      <w:sz w:val="20"/>
    </w:rPr>
  </w:style>
  <w:style w:type="paragraph" w:customStyle="1" w:styleId="CodeLastBold">
    <w:name w:val="Code Last Bold"/>
    <w:basedOn w:val="CodeLast"/>
    <w:rsid w:val="00F6061F"/>
    <w:rPr>
      <w:b/>
      <w:color w:val="800000"/>
    </w:rPr>
  </w:style>
  <w:style w:type="paragraph" w:customStyle="1" w:styleId="NumSubList">
    <w:name w:val="Num Sub List"/>
    <w:basedOn w:val="BulletSubList"/>
    <w:next w:val="Standard"/>
    <w:rsid w:val="00F6061F"/>
  </w:style>
  <w:style w:type="paragraph" w:customStyle="1" w:styleId="BulletSubList">
    <w:name w:val="Bullet Sub List"/>
    <w:rsid w:val="00F6061F"/>
    <w:pPr>
      <w:tabs>
        <w:tab w:val="left" w:pos="792"/>
        <w:tab w:val="left" w:pos="1080"/>
      </w:tabs>
      <w:spacing w:before="120" w:after="120"/>
      <w:ind w:left="1152" w:hanging="1152"/>
    </w:pPr>
    <w:rPr>
      <w:sz w:val="23"/>
      <w:lang w:val="en-US" w:eastAsia="en-US"/>
    </w:rPr>
  </w:style>
  <w:style w:type="paragraph" w:customStyle="1" w:styleId="NumList">
    <w:name w:val="Num List"/>
    <w:basedOn w:val="Standard"/>
    <w:next w:val="Standard"/>
    <w:rsid w:val="00F6061F"/>
    <w:pPr>
      <w:keepLines/>
      <w:tabs>
        <w:tab w:val="left" w:pos="216"/>
        <w:tab w:val="left" w:pos="576"/>
      </w:tabs>
      <w:spacing w:before="120" w:after="240" w:line="260" w:lineRule="exact"/>
      <w:ind w:left="576" w:hanging="576"/>
    </w:pPr>
    <w:rPr>
      <w:sz w:val="23"/>
    </w:rPr>
  </w:style>
  <w:style w:type="paragraph" w:customStyle="1" w:styleId="Code">
    <w:name w:val="Code"/>
    <w:basedOn w:val="CodeBold"/>
    <w:rsid w:val="00F6061F"/>
    <w:rPr>
      <w:b w:val="0"/>
      <w:color w:val="auto"/>
    </w:rPr>
  </w:style>
  <w:style w:type="paragraph" w:customStyle="1" w:styleId="Literaturverzeichnis1">
    <w:name w:val="Literaturverzeichnis1"/>
    <w:basedOn w:val="BulletFirst"/>
    <w:rsid w:val="00A26137"/>
    <w:pPr>
      <w:spacing w:before="120" w:after="0"/>
      <w:ind w:left="360" w:hanging="360"/>
    </w:pPr>
  </w:style>
  <w:style w:type="paragraph" w:styleId="Index1">
    <w:name w:val="index 1"/>
    <w:basedOn w:val="Standard"/>
    <w:next w:val="Standard"/>
    <w:semiHidden/>
    <w:rsid w:val="00F6061F"/>
    <w:pPr>
      <w:ind w:left="720" w:hanging="720"/>
    </w:pPr>
  </w:style>
  <w:style w:type="paragraph" w:styleId="Index2">
    <w:name w:val="index 2"/>
    <w:basedOn w:val="Standard"/>
    <w:next w:val="Standard"/>
    <w:semiHidden/>
    <w:rsid w:val="00F6061F"/>
    <w:pPr>
      <w:ind w:left="720" w:hanging="432"/>
    </w:pPr>
  </w:style>
  <w:style w:type="paragraph" w:styleId="Index3">
    <w:name w:val="index 3"/>
    <w:basedOn w:val="Standard"/>
    <w:next w:val="Standard"/>
    <w:semiHidden/>
    <w:rsid w:val="00F6061F"/>
    <w:pPr>
      <w:ind w:left="720" w:hanging="144"/>
    </w:pPr>
  </w:style>
  <w:style w:type="paragraph" w:customStyle="1" w:styleId="IndexLetter">
    <w:name w:val="Index Letter"/>
    <w:basedOn w:val="Standard"/>
    <w:next w:val="Index1"/>
    <w:rsid w:val="00F6061F"/>
    <w:pPr>
      <w:spacing w:before="240" w:after="0"/>
    </w:pPr>
    <w:rPr>
      <w:rFonts w:ascii="Arial" w:hAnsi="Arial"/>
      <w:b/>
      <w:sz w:val="28"/>
    </w:rPr>
  </w:style>
  <w:style w:type="paragraph" w:customStyle="1" w:styleId="PartOpenerText">
    <w:name w:val="Part Opener Text"/>
    <w:basedOn w:val="Standard"/>
    <w:next w:val="Textkrper"/>
    <w:rsid w:val="00F6061F"/>
    <w:pPr>
      <w:spacing w:before="120" w:after="0" w:line="360" w:lineRule="auto"/>
      <w:contextualSpacing/>
    </w:pPr>
    <w:rPr>
      <w:rFonts w:ascii="Trebuchet MS" w:hAnsi="Trebuchet MS"/>
      <w:b/>
      <w:spacing w:val="-6"/>
      <w:sz w:val="22"/>
      <w:szCs w:val="22"/>
    </w:rPr>
  </w:style>
  <w:style w:type="paragraph" w:customStyle="1" w:styleId="SBCodeFirst">
    <w:name w:val="SB Code First"/>
    <w:rsid w:val="00F6061F"/>
    <w:pPr>
      <w:spacing w:before="240"/>
      <w:ind w:left="288" w:right="288"/>
    </w:pPr>
    <w:rPr>
      <w:rFonts w:ascii="TheSansMonoConNormal" w:hAnsi="TheSansMonoConNormal"/>
      <w:noProof/>
      <w:lang w:val="en-US" w:eastAsia="en-US"/>
    </w:rPr>
  </w:style>
  <w:style w:type="paragraph" w:customStyle="1" w:styleId="NumListLast">
    <w:name w:val="Num List Last"/>
    <w:basedOn w:val="Standard"/>
    <w:rsid w:val="00F6061F"/>
    <w:pPr>
      <w:keepLines/>
      <w:tabs>
        <w:tab w:val="left" w:pos="216"/>
        <w:tab w:val="left" w:pos="576"/>
      </w:tabs>
      <w:spacing w:before="120" w:after="240" w:line="260" w:lineRule="exact"/>
      <w:ind w:left="576" w:hanging="576"/>
    </w:pPr>
    <w:rPr>
      <w:sz w:val="23"/>
    </w:rPr>
  </w:style>
  <w:style w:type="paragraph" w:customStyle="1" w:styleId="NumListFirst">
    <w:name w:val="Num List First"/>
    <w:basedOn w:val="Standard"/>
    <w:next w:val="NumListLast"/>
    <w:rsid w:val="00F6061F"/>
    <w:pPr>
      <w:keepLines/>
      <w:tabs>
        <w:tab w:val="left" w:pos="216"/>
        <w:tab w:val="left" w:pos="576"/>
      </w:tabs>
      <w:spacing w:before="240" w:line="260" w:lineRule="exact"/>
      <w:ind w:left="576" w:hanging="576"/>
    </w:pPr>
    <w:rPr>
      <w:sz w:val="23"/>
    </w:rPr>
  </w:style>
  <w:style w:type="paragraph" w:customStyle="1" w:styleId="PartNumber">
    <w:name w:val="Part Number"/>
    <w:basedOn w:val="ChapterNumber"/>
    <w:next w:val="PartTitle"/>
    <w:rsid w:val="00F6061F"/>
    <w:pPr>
      <w:keepNext w:val="0"/>
    </w:pPr>
  </w:style>
  <w:style w:type="paragraph" w:customStyle="1" w:styleId="PartTitle">
    <w:name w:val="Part Title"/>
    <w:basedOn w:val="ChapterTitle"/>
    <w:next w:val="Standard"/>
    <w:rsid w:val="00F6061F"/>
    <w:pPr>
      <w:spacing w:before="0"/>
    </w:pPr>
  </w:style>
  <w:style w:type="paragraph" w:customStyle="1" w:styleId="Production">
    <w:name w:val="Production"/>
    <w:next w:val="Textkrper"/>
    <w:autoRedefine/>
    <w:rsid w:val="00F6061F"/>
    <w:pPr>
      <w:keepNext/>
      <w:keepLines/>
      <w:spacing w:before="240" w:after="240"/>
    </w:pPr>
    <w:rPr>
      <w:b/>
      <w:i/>
      <w:color w:val="0000FF"/>
      <w:sz w:val="24"/>
      <w:lang w:val="en-US" w:eastAsia="en-US"/>
    </w:rPr>
  </w:style>
  <w:style w:type="paragraph" w:customStyle="1" w:styleId="Anfhrungszeichen1">
    <w:name w:val="Anführungszeichen1"/>
    <w:basedOn w:val="Textkrper"/>
    <w:next w:val="Textkrper"/>
    <w:rsid w:val="00A26137"/>
    <w:pPr>
      <w:spacing w:before="320" w:after="240"/>
      <w:ind w:left="432" w:right="432" w:firstLine="0"/>
      <w:jc w:val="both"/>
    </w:pPr>
    <w:rPr>
      <w:i/>
      <w:sz w:val="24"/>
    </w:rPr>
  </w:style>
  <w:style w:type="paragraph" w:customStyle="1" w:styleId="Results">
    <w:name w:val="Results"/>
    <w:basedOn w:val="Standard"/>
    <w:rsid w:val="00F6061F"/>
    <w:pPr>
      <w:spacing w:after="0" w:line="240" w:lineRule="exact"/>
      <w:ind w:right="144"/>
    </w:pPr>
    <w:rPr>
      <w:rFonts w:ascii="TheSansMonoConNormal" w:hAnsi="TheSansMonoConNormal"/>
      <w:noProof/>
      <w:sz w:val="20"/>
    </w:rPr>
  </w:style>
  <w:style w:type="paragraph" w:customStyle="1" w:styleId="ResultsFirst">
    <w:name w:val="Results First"/>
    <w:basedOn w:val="CodeFirst"/>
    <w:rsid w:val="00F6061F"/>
    <w:pPr>
      <w:pBdr>
        <w:top w:val="single" w:sz="18" w:space="5" w:color="999999"/>
      </w:pBdr>
      <w:spacing w:before="240"/>
    </w:pPr>
  </w:style>
  <w:style w:type="paragraph" w:customStyle="1" w:styleId="ResultsLast">
    <w:name w:val="Results Last"/>
    <w:basedOn w:val="CodeLast"/>
    <w:rsid w:val="00F6061F"/>
    <w:pPr>
      <w:pBdr>
        <w:bottom w:val="single" w:sz="18" w:space="5" w:color="999999"/>
      </w:pBdr>
    </w:pPr>
  </w:style>
  <w:style w:type="paragraph" w:customStyle="1" w:styleId="ResultsSingle">
    <w:name w:val="Results Single"/>
    <w:basedOn w:val="Standard"/>
    <w:rsid w:val="00F6061F"/>
    <w:pPr>
      <w:pBdr>
        <w:top w:val="single" w:sz="18" w:space="5" w:color="999999"/>
        <w:bottom w:val="single" w:sz="18" w:space="5" w:color="999999"/>
      </w:pBdr>
      <w:spacing w:before="240" w:after="240"/>
      <w:ind w:right="144"/>
    </w:pPr>
    <w:rPr>
      <w:rFonts w:ascii="TheSansMonoConNormal" w:hAnsi="TheSansMonoConNormal"/>
      <w:noProof/>
      <w:sz w:val="20"/>
    </w:rPr>
  </w:style>
  <w:style w:type="paragraph" w:customStyle="1" w:styleId="SBBodyFirst">
    <w:name w:val="SB Body First"/>
    <w:basedOn w:val="Standard"/>
    <w:rsid w:val="00F6061F"/>
    <w:pPr>
      <w:spacing w:before="120"/>
      <w:ind w:left="288" w:right="288"/>
    </w:pPr>
    <w:rPr>
      <w:rFonts w:ascii="Arial Narrow" w:hAnsi="Arial Narrow"/>
      <w:sz w:val="20"/>
    </w:rPr>
  </w:style>
  <w:style w:type="paragraph" w:customStyle="1" w:styleId="SBBulletFirst">
    <w:name w:val="SB Bullet First"/>
    <w:basedOn w:val="SBNumListFirst"/>
    <w:next w:val="SBBullet"/>
    <w:rsid w:val="00F6061F"/>
    <w:pPr>
      <w:spacing w:after="120"/>
      <w:ind w:right="0" w:hanging="432"/>
    </w:pPr>
  </w:style>
  <w:style w:type="paragraph" w:customStyle="1" w:styleId="SBNumListFirst">
    <w:name w:val="SB Num List First"/>
    <w:basedOn w:val="SBNumList"/>
    <w:next w:val="SBNumList"/>
    <w:rsid w:val="00F6061F"/>
  </w:style>
  <w:style w:type="paragraph" w:customStyle="1" w:styleId="SBNumList">
    <w:name w:val="SB Num List"/>
    <w:rsid w:val="00F6061F"/>
    <w:pPr>
      <w:tabs>
        <w:tab w:val="left" w:pos="216"/>
        <w:tab w:val="left" w:pos="475"/>
      </w:tabs>
      <w:spacing w:before="240" w:after="240"/>
      <w:ind w:left="763" w:right="288" w:hanging="475"/>
    </w:pPr>
    <w:rPr>
      <w:rFonts w:ascii="Arial Narrow" w:hAnsi="Arial Narrow"/>
      <w:lang w:val="en-US" w:eastAsia="en-US"/>
    </w:rPr>
  </w:style>
  <w:style w:type="paragraph" w:customStyle="1" w:styleId="SBBullet">
    <w:name w:val="SB Bullet"/>
    <w:basedOn w:val="SBBulletFirst"/>
    <w:rsid w:val="00F6061F"/>
    <w:pPr>
      <w:spacing w:before="120"/>
      <w:ind w:left="720" w:right="288"/>
    </w:pPr>
  </w:style>
  <w:style w:type="paragraph" w:customStyle="1" w:styleId="SBBulletLast">
    <w:name w:val="SB Bullet Last"/>
    <w:basedOn w:val="SBBullet"/>
    <w:next w:val="SBBodyFirst"/>
    <w:rsid w:val="00F6061F"/>
    <w:pPr>
      <w:spacing w:after="240"/>
    </w:pPr>
  </w:style>
  <w:style w:type="paragraph" w:customStyle="1" w:styleId="SBHead">
    <w:name w:val="SB Head"/>
    <w:next w:val="SBBodyFirst"/>
    <w:rsid w:val="00F6061F"/>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Body">
    <w:name w:val="SB Body"/>
    <w:basedOn w:val="SBBodyFirst"/>
    <w:rsid w:val="00F6061F"/>
    <w:pPr>
      <w:ind w:firstLine="504"/>
    </w:pPr>
  </w:style>
  <w:style w:type="paragraph" w:customStyle="1" w:styleId="SBNumListLast">
    <w:name w:val="SB Num List Last"/>
    <w:basedOn w:val="SBNumList"/>
    <w:next w:val="SBBodyFirst"/>
    <w:rsid w:val="00F6061F"/>
  </w:style>
  <w:style w:type="paragraph" w:customStyle="1" w:styleId="SBSubhead">
    <w:name w:val="SB Subhead"/>
    <w:rsid w:val="00F6061F"/>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SBCodeSingle">
    <w:name w:val="SB Code Single"/>
    <w:basedOn w:val="SBCode"/>
    <w:rsid w:val="00F6061F"/>
    <w:pPr>
      <w:spacing w:before="240" w:after="240"/>
    </w:pPr>
  </w:style>
  <w:style w:type="paragraph" w:customStyle="1" w:styleId="SBCode">
    <w:name w:val="SB Code"/>
    <w:rsid w:val="00F6061F"/>
    <w:pPr>
      <w:ind w:left="288" w:right="288"/>
    </w:pPr>
    <w:rPr>
      <w:rFonts w:ascii="TheSansMonoConNormal" w:hAnsi="TheSansMonoConNormal"/>
      <w:noProof/>
      <w:lang w:val="en-US" w:eastAsia="en-US"/>
    </w:rPr>
  </w:style>
  <w:style w:type="paragraph" w:customStyle="1" w:styleId="TableText">
    <w:name w:val="Table Text"/>
    <w:rsid w:val="00F6061F"/>
    <w:pPr>
      <w:spacing w:after="120"/>
    </w:pPr>
    <w:rPr>
      <w:sz w:val="21"/>
      <w:lang w:val="en-US" w:eastAsia="en-US"/>
    </w:rPr>
  </w:style>
  <w:style w:type="paragraph" w:customStyle="1" w:styleId="TableCaption">
    <w:name w:val="Table Caption"/>
    <w:basedOn w:val="FigureCaption"/>
    <w:next w:val="TableHead"/>
    <w:rsid w:val="00F6061F"/>
    <w:pPr>
      <w:spacing w:after="120"/>
    </w:pPr>
  </w:style>
  <w:style w:type="paragraph" w:customStyle="1" w:styleId="TableHead">
    <w:name w:val="Table Head"/>
    <w:next w:val="TableText"/>
    <w:rsid w:val="00F6061F"/>
    <w:pPr>
      <w:keepNext/>
      <w:pBdr>
        <w:top w:val="dotted" w:sz="4" w:space="3" w:color="auto"/>
      </w:pBdr>
      <w:spacing w:before="120" w:after="120" w:line="240" w:lineRule="exact"/>
      <w:ind w:left="720" w:hanging="720"/>
    </w:pPr>
    <w:rPr>
      <w:rFonts w:ascii="Arial Narrow" w:hAnsi="Arial Narrow"/>
      <w:b/>
      <w:sz w:val="21"/>
      <w:lang w:val="en-US" w:eastAsia="en-US"/>
    </w:rPr>
  </w:style>
  <w:style w:type="paragraph" w:customStyle="1" w:styleId="TableFootnote">
    <w:name w:val="Table Footnote"/>
    <w:basedOn w:val="TableText"/>
    <w:next w:val="Textkrper"/>
    <w:rsid w:val="00F6061F"/>
    <w:pPr>
      <w:spacing w:before="60" w:after="240"/>
    </w:pPr>
    <w:rPr>
      <w:i/>
      <w:sz w:val="18"/>
    </w:rPr>
  </w:style>
  <w:style w:type="paragraph" w:customStyle="1" w:styleId="TableSubhead">
    <w:name w:val="Table Subhead"/>
    <w:next w:val="TableText"/>
    <w:rsid w:val="00F6061F"/>
    <w:pPr>
      <w:keepNext/>
      <w:keepLines/>
      <w:spacing w:before="120" w:after="120" w:line="240" w:lineRule="exact"/>
    </w:pPr>
    <w:rPr>
      <w:b/>
      <w:color w:val="808080"/>
      <w:u w:val="single"/>
      <w:lang w:val="en-US" w:eastAsia="en-US"/>
    </w:rPr>
  </w:style>
  <w:style w:type="paragraph" w:customStyle="1" w:styleId="TableTextLast">
    <w:name w:val="Table Text Last"/>
    <w:basedOn w:val="TableText"/>
    <w:next w:val="Textkrper"/>
    <w:rsid w:val="00F6061F"/>
    <w:pPr>
      <w:pBdr>
        <w:bottom w:val="dotted" w:sz="4" w:space="3" w:color="auto"/>
      </w:pBdr>
      <w:spacing w:after="240"/>
    </w:pPr>
  </w:style>
  <w:style w:type="paragraph" w:customStyle="1" w:styleId="UnnumberedFirst">
    <w:name w:val="Unnumbered First"/>
    <w:basedOn w:val="Unnumbered"/>
    <w:next w:val="Unnumbered"/>
    <w:rsid w:val="00F6061F"/>
    <w:pPr>
      <w:spacing w:before="240" w:after="120"/>
    </w:pPr>
  </w:style>
  <w:style w:type="paragraph" w:customStyle="1" w:styleId="Unnumbered">
    <w:name w:val="Unnumbered"/>
    <w:rsid w:val="00F6061F"/>
    <w:pPr>
      <w:overflowPunct w:val="0"/>
      <w:autoSpaceDE w:val="0"/>
      <w:autoSpaceDN w:val="0"/>
      <w:adjustRightInd w:val="0"/>
      <w:spacing w:before="120"/>
      <w:ind w:left="360"/>
      <w:textAlignment w:val="baseline"/>
    </w:pPr>
    <w:rPr>
      <w:sz w:val="23"/>
      <w:szCs w:val="23"/>
      <w:lang w:val="en-US" w:eastAsia="en-US"/>
    </w:rPr>
  </w:style>
  <w:style w:type="paragraph" w:customStyle="1" w:styleId="UnnumberedLast">
    <w:name w:val="Unnumbered Last"/>
    <w:basedOn w:val="Unnumbered"/>
    <w:next w:val="Textkrper"/>
    <w:rsid w:val="00F6061F"/>
    <w:pPr>
      <w:spacing w:after="240"/>
    </w:pPr>
  </w:style>
  <w:style w:type="paragraph" w:customStyle="1" w:styleId="ChapterSubtitle">
    <w:name w:val="Chapter Subtitle"/>
    <w:basedOn w:val="ChapterTitle"/>
    <w:rsid w:val="00F6061F"/>
    <w:pPr>
      <w:keepNext/>
      <w:spacing w:before="240" w:after="0" w:line="360" w:lineRule="auto"/>
    </w:pPr>
    <w:rPr>
      <w:rFonts w:ascii="Verdana" w:hAnsi="Verdana"/>
      <w:sz w:val="18"/>
      <w:szCs w:val="20"/>
    </w:rPr>
  </w:style>
  <w:style w:type="paragraph" w:customStyle="1" w:styleId="Equation">
    <w:name w:val="Equation"/>
    <w:basedOn w:val="Textkrper"/>
    <w:rsid w:val="00F6061F"/>
    <w:pPr>
      <w:spacing w:before="120" w:after="120"/>
    </w:pPr>
  </w:style>
  <w:style w:type="paragraph" w:customStyle="1" w:styleId="QuoteSource">
    <w:name w:val="Quote Source"/>
    <w:basedOn w:val="Zitat"/>
    <w:next w:val="Textkrper"/>
    <w:autoRedefine/>
    <w:rsid w:val="00F6061F"/>
    <w:pPr>
      <w:spacing w:before="0"/>
      <w:ind w:left="0" w:right="0"/>
      <w:jc w:val="right"/>
    </w:pPr>
    <w:rPr>
      <w:i w:val="0"/>
    </w:rPr>
  </w:style>
  <w:style w:type="paragraph" w:customStyle="1" w:styleId="SBSubList">
    <w:name w:val="SB Sub List"/>
    <w:basedOn w:val="SBBullet"/>
    <w:rsid w:val="00F6061F"/>
    <w:pPr>
      <w:tabs>
        <w:tab w:val="clear" w:pos="216"/>
        <w:tab w:val="left" w:pos="763"/>
      </w:tabs>
      <w:ind w:left="1152" w:hanging="576"/>
    </w:pPr>
  </w:style>
  <w:style w:type="paragraph" w:customStyle="1" w:styleId="SBCodeLast">
    <w:name w:val="SB Code Last"/>
    <w:basedOn w:val="SBCode"/>
    <w:rsid w:val="00F6061F"/>
    <w:pPr>
      <w:spacing w:after="240"/>
    </w:pPr>
  </w:style>
  <w:style w:type="paragraph" w:customStyle="1" w:styleId="ExerciseHead">
    <w:name w:val="Exercise Head"/>
    <w:basedOn w:val="SBHead"/>
    <w:next w:val="Standard"/>
    <w:rsid w:val="00F6061F"/>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F6061F"/>
    <w:pPr>
      <w:spacing w:before="120" w:after="120"/>
    </w:pPr>
    <w:rPr>
      <w:rFonts w:ascii="Arial Narrow" w:hAnsi="Arial Narrow"/>
      <w:lang w:val="en-US" w:eastAsia="en-US"/>
    </w:rPr>
  </w:style>
  <w:style w:type="paragraph" w:customStyle="1" w:styleId="ExerciseBodyLast">
    <w:name w:val="Exercise Body Last"/>
    <w:basedOn w:val="SBBodyFirst"/>
    <w:rsid w:val="00F6061F"/>
    <w:pPr>
      <w:pBdr>
        <w:bottom w:val="single" w:sz="18" w:space="12" w:color="auto"/>
      </w:pBdr>
      <w:spacing w:after="240"/>
      <w:ind w:left="0" w:right="0"/>
    </w:pPr>
  </w:style>
  <w:style w:type="paragraph" w:customStyle="1" w:styleId="GlossaryHead">
    <w:name w:val="Glossary Head"/>
    <w:basedOn w:val="Standard"/>
    <w:rsid w:val="00F6061F"/>
    <w:pPr>
      <w:spacing w:before="120" w:after="0"/>
    </w:pPr>
    <w:rPr>
      <w:rFonts w:ascii="Arial" w:hAnsi="Arial"/>
      <w:b/>
      <w:szCs w:val="24"/>
    </w:rPr>
  </w:style>
  <w:style w:type="paragraph" w:customStyle="1" w:styleId="GlossaryText">
    <w:name w:val="Glossary Text"/>
    <w:basedOn w:val="Standard"/>
    <w:rsid w:val="00F6061F"/>
    <w:pPr>
      <w:spacing w:before="60" w:after="240"/>
      <w:ind w:left="360"/>
    </w:pPr>
    <w:rPr>
      <w:sz w:val="23"/>
    </w:rPr>
  </w:style>
  <w:style w:type="paragraph" w:customStyle="1" w:styleId="FMTitle">
    <w:name w:val="FM Title"/>
    <w:basedOn w:val="Standard"/>
    <w:rsid w:val="00F6061F"/>
    <w:pPr>
      <w:jc w:val="center"/>
      <w:outlineLvl w:val="0"/>
    </w:pPr>
    <w:rPr>
      <w:rFonts w:ascii="Trebuchet MS" w:hAnsi="Trebuchet MS"/>
      <w:sz w:val="48"/>
    </w:rPr>
  </w:style>
  <w:style w:type="paragraph" w:customStyle="1" w:styleId="FMSubtitle">
    <w:name w:val="FM Subtitle"/>
    <w:basedOn w:val="FMTitle"/>
    <w:rsid w:val="00F6061F"/>
    <w:rPr>
      <w:b/>
      <w:color w:val="808080"/>
      <w:sz w:val="24"/>
    </w:rPr>
  </w:style>
  <w:style w:type="paragraph" w:customStyle="1" w:styleId="FMAuthor">
    <w:name w:val="FM Author"/>
    <w:basedOn w:val="Standard"/>
    <w:rsid w:val="00F6061F"/>
    <w:pPr>
      <w:spacing w:before="360"/>
      <w:jc w:val="center"/>
    </w:pPr>
    <w:rPr>
      <w:rFonts w:ascii="Arial" w:hAnsi="Arial"/>
      <w:b/>
      <w:caps/>
      <w:sz w:val="22"/>
      <w:szCs w:val="24"/>
    </w:rPr>
  </w:style>
  <w:style w:type="paragraph" w:customStyle="1" w:styleId="FMCopyright">
    <w:name w:val="FM Copyright"/>
    <w:rsid w:val="00F6061F"/>
    <w:pPr>
      <w:spacing w:before="120" w:after="120"/>
    </w:pPr>
    <w:rPr>
      <w:sz w:val="21"/>
      <w:lang w:val="en-US" w:eastAsia="en-US"/>
    </w:rPr>
  </w:style>
  <w:style w:type="paragraph" w:customStyle="1" w:styleId="FMCopyrightCredits">
    <w:name w:val="FM Copyright Credits"/>
    <w:basedOn w:val="Standard"/>
    <w:rsid w:val="00F6061F"/>
    <w:pPr>
      <w:spacing w:before="240" w:after="0"/>
      <w:ind w:left="648" w:hanging="288"/>
      <w:contextualSpacing/>
    </w:pPr>
    <w:rPr>
      <w:sz w:val="21"/>
    </w:rPr>
  </w:style>
  <w:style w:type="paragraph" w:customStyle="1" w:styleId="FMDedication">
    <w:name w:val="FM Dedication"/>
    <w:basedOn w:val="Standard"/>
    <w:rsid w:val="00F6061F"/>
    <w:pPr>
      <w:jc w:val="center"/>
    </w:pPr>
    <w:rPr>
      <w:i/>
    </w:rPr>
  </w:style>
  <w:style w:type="paragraph" w:customStyle="1" w:styleId="FMHead">
    <w:name w:val="FM Head"/>
    <w:basedOn w:val="ChapterTitle"/>
    <w:rsid w:val="00F6061F"/>
    <w:rPr>
      <w:rFonts w:ascii="Trebuchet MS" w:hAnsi="Trebuchet MS"/>
      <w:spacing w:val="-20"/>
      <w:szCs w:val="60"/>
    </w:rPr>
  </w:style>
  <w:style w:type="paragraph" w:customStyle="1" w:styleId="FMCopyrightCreditsLast">
    <w:name w:val="FM Copyright Credits Last"/>
    <w:basedOn w:val="FMCopyrightCredits"/>
    <w:next w:val="FMCopyright"/>
    <w:rsid w:val="00F6061F"/>
    <w:pPr>
      <w:spacing w:before="0" w:after="240"/>
    </w:pPr>
  </w:style>
  <w:style w:type="character" w:customStyle="1" w:styleId="CodeInline">
    <w:name w:val="Code Inline"/>
    <w:basedOn w:val="Absatz-Standardschriftart"/>
    <w:rsid w:val="00F6061F"/>
    <w:rPr>
      <w:rFonts w:ascii="TheSansMonoConNormal" w:hAnsi="TheSansMonoConNormal"/>
      <w:color w:val="008000"/>
      <w:sz w:val="20"/>
      <w:szCs w:val="20"/>
    </w:rPr>
  </w:style>
  <w:style w:type="paragraph" w:customStyle="1" w:styleId="Footnote">
    <w:name w:val="Footnote"/>
    <w:basedOn w:val="Standard"/>
    <w:rsid w:val="00F6061F"/>
    <w:rPr>
      <w:sz w:val="19"/>
    </w:rPr>
  </w:style>
  <w:style w:type="paragraph" w:customStyle="1" w:styleId="CodeSingle">
    <w:name w:val="Code Single"/>
    <w:basedOn w:val="Standard"/>
    <w:rsid w:val="00F6061F"/>
    <w:pPr>
      <w:spacing w:before="120" w:line="240" w:lineRule="exact"/>
      <w:ind w:right="144"/>
    </w:pPr>
    <w:rPr>
      <w:rFonts w:ascii="TheSansMonoConNormal" w:hAnsi="TheSansMonoConNormal"/>
      <w:noProof/>
      <w:sz w:val="20"/>
    </w:rPr>
  </w:style>
  <w:style w:type="paragraph" w:customStyle="1" w:styleId="Query">
    <w:name w:val="Query"/>
    <w:basedOn w:val="Production"/>
    <w:rsid w:val="00F6061F"/>
    <w:rPr>
      <w:color w:val="FF0000"/>
    </w:rPr>
  </w:style>
  <w:style w:type="paragraph" w:styleId="Dokumentstruktur">
    <w:name w:val="Document Map"/>
    <w:basedOn w:val="Standard"/>
    <w:semiHidden/>
    <w:rsid w:val="00F6061F"/>
    <w:pPr>
      <w:shd w:val="clear" w:color="auto" w:fill="000080"/>
    </w:pPr>
    <w:rPr>
      <w:rFonts w:ascii="Tahoma" w:hAnsi="Tahoma" w:cs="Tahoma"/>
    </w:rPr>
  </w:style>
  <w:style w:type="paragraph" w:customStyle="1" w:styleId="Figure">
    <w:name w:val="Figure"/>
    <w:next w:val="Standard"/>
    <w:autoRedefine/>
    <w:rsid w:val="00F6061F"/>
    <w:pPr>
      <w:spacing w:before="120" w:after="20"/>
      <w:jc w:val="center"/>
    </w:pPr>
    <w:rPr>
      <w:rFonts w:ascii="Arial" w:hAnsi="Arial"/>
      <w:sz w:val="18"/>
      <w:lang w:val="en-US" w:eastAsia="en-US"/>
    </w:rPr>
  </w:style>
  <w:style w:type="paragraph" w:customStyle="1" w:styleId="EndOfChapter">
    <w:name w:val="EndOfChapter"/>
    <w:basedOn w:val="Textkrper"/>
    <w:rsid w:val="00F6061F"/>
  </w:style>
  <w:style w:type="paragraph" w:styleId="Funotentext">
    <w:name w:val="footnote text"/>
    <w:basedOn w:val="Standard"/>
    <w:semiHidden/>
    <w:rsid w:val="00F6061F"/>
    <w:rPr>
      <w:sz w:val="20"/>
    </w:rPr>
  </w:style>
  <w:style w:type="character" w:styleId="Funotenzeichen">
    <w:name w:val="footnote reference"/>
    <w:basedOn w:val="Absatz-Standardschriftart"/>
    <w:semiHidden/>
    <w:rsid w:val="00F6061F"/>
    <w:rPr>
      <w:vertAlign w:val="superscript"/>
    </w:rPr>
  </w:style>
  <w:style w:type="paragraph" w:customStyle="1" w:styleId="BulletSingle">
    <w:name w:val="Bullet Single"/>
    <w:basedOn w:val="Bullet"/>
    <w:rsid w:val="00F6061F"/>
    <w:pPr>
      <w:spacing w:before="240" w:after="240"/>
    </w:pPr>
  </w:style>
  <w:style w:type="paragraph" w:customStyle="1" w:styleId="ExerciseNumListFirst">
    <w:name w:val="Exercise Num List First"/>
    <w:basedOn w:val="SBNumListFirst"/>
    <w:rsid w:val="00F6061F"/>
  </w:style>
  <w:style w:type="paragraph" w:customStyle="1" w:styleId="ExerciseNumList">
    <w:name w:val="Exercise Num List"/>
    <w:basedOn w:val="ExerciseNumListFirst"/>
    <w:rsid w:val="00F6061F"/>
  </w:style>
  <w:style w:type="paragraph" w:customStyle="1" w:styleId="ExerciseNumListLast">
    <w:name w:val="Exercise Num List Last"/>
    <w:basedOn w:val="SBNumListLast"/>
    <w:rsid w:val="00F6061F"/>
  </w:style>
  <w:style w:type="paragraph" w:customStyle="1" w:styleId="ExerciseBulletFirst">
    <w:name w:val="Exercise Bullet First"/>
    <w:basedOn w:val="SBBulletFirst"/>
    <w:rsid w:val="00F6061F"/>
  </w:style>
  <w:style w:type="paragraph" w:customStyle="1" w:styleId="ExerciseBullet">
    <w:name w:val="Exercise Bullet"/>
    <w:basedOn w:val="SBBullet"/>
    <w:rsid w:val="00F6061F"/>
  </w:style>
  <w:style w:type="paragraph" w:customStyle="1" w:styleId="ExerciseBulletLast">
    <w:name w:val="Exercise Bullet Last"/>
    <w:basedOn w:val="SBBulletLast"/>
    <w:rsid w:val="00F6061F"/>
  </w:style>
  <w:style w:type="paragraph" w:customStyle="1" w:styleId="ExerciseCodeFirst">
    <w:name w:val="Exercise Code First"/>
    <w:basedOn w:val="SBCodeFirst"/>
    <w:rsid w:val="00F6061F"/>
  </w:style>
  <w:style w:type="paragraph" w:customStyle="1" w:styleId="ExerciseCode">
    <w:name w:val="Exercise Code"/>
    <w:basedOn w:val="SBCode"/>
    <w:rsid w:val="00F6061F"/>
  </w:style>
  <w:style w:type="paragraph" w:customStyle="1" w:styleId="ExerciseCodeLast">
    <w:name w:val="Exercise Code Last"/>
    <w:basedOn w:val="SBCodeLast"/>
    <w:rsid w:val="00F6061F"/>
  </w:style>
  <w:style w:type="paragraph" w:customStyle="1" w:styleId="ExerciseCodeSingle">
    <w:name w:val="Exercise Code Single"/>
    <w:basedOn w:val="SBCodeSingle"/>
    <w:rsid w:val="00F6061F"/>
  </w:style>
  <w:style w:type="paragraph" w:customStyle="1" w:styleId="ExerciseSubList">
    <w:name w:val="Exercise Sub List"/>
    <w:basedOn w:val="SBSubList"/>
    <w:rsid w:val="00F6061F"/>
  </w:style>
  <w:style w:type="paragraph" w:customStyle="1" w:styleId="SBBodyLast">
    <w:name w:val="SB Body Last"/>
    <w:basedOn w:val="ExerciseBodyLast"/>
    <w:rsid w:val="00F6061F"/>
    <w:pPr>
      <w:pBdr>
        <w:bottom w:val="single" w:sz="8" w:space="12" w:color="auto"/>
      </w:pBdr>
      <w:ind w:firstLine="504"/>
    </w:pPr>
  </w:style>
  <w:style w:type="paragraph" w:customStyle="1" w:styleId="ExerciseSubhead">
    <w:name w:val="Exercise Subhead"/>
    <w:basedOn w:val="SBSubhead"/>
    <w:rsid w:val="00F6061F"/>
  </w:style>
  <w:style w:type="paragraph" w:styleId="Beschriftung">
    <w:name w:val="caption"/>
    <w:basedOn w:val="Standard"/>
    <w:next w:val="Standard"/>
    <w:unhideWhenUsed/>
    <w:qFormat/>
    <w:rsid w:val="007F16F7"/>
    <w:pPr>
      <w:spacing w:after="200"/>
    </w:pPr>
    <w:rPr>
      <w:b/>
      <w:bCs/>
      <w:color w:val="4F81BD" w:themeColor="accent1"/>
      <w:sz w:val="18"/>
      <w:szCs w:val="18"/>
    </w:rPr>
  </w:style>
  <w:style w:type="paragraph" w:styleId="Sprechblasentext">
    <w:name w:val="Balloon Text"/>
    <w:basedOn w:val="Standard"/>
    <w:link w:val="SprechblasentextZchn"/>
    <w:rsid w:val="00E32B5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32B51"/>
    <w:rPr>
      <w:rFonts w:ascii="Tahoma" w:hAnsi="Tahoma" w:cs="Tahoma"/>
      <w:sz w:val="16"/>
      <w:szCs w:val="16"/>
      <w:lang w:val="en-US" w:eastAsia="en-US"/>
    </w:rPr>
  </w:style>
  <w:style w:type="paragraph" w:customStyle="1" w:styleId="Literaturverzeichnis2">
    <w:name w:val="Literaturverzeichnis2"/>
    <w:basedOn w:val="BulletFirst"/>
    <w:rsid w:val="00C54B70"/>
    <w:pPr>
      <w:spacing w:before="120" w:after="0"/>
      <w:ind w:left="360" w:hanging="360"/>
    </w:pPr>
  </w:style>
  <w:style w:type="paragraph" w:customStyle="1" w:styleId="Anfhrungszeichen2">
    <w:name w:val="Anführungszeichen2"/>
    <w:basedOn w:val="Textkrper"/>
    <w:next w:val="Textkrper"/>
    <w:rsid w:val="00C54B70"/>
    <w:pPr>
      <w:spacing w:before="320" w:after="240"/>
      <w:ind w:left="432" w:right="432" w:firstLine="0"/>
      <w:jc w:val="both"/>
    </w:pPr>
    <w:rPr>
      <w:i/>
      <w:sz w:val="24"/>
    </w:rPr>
  </w:style>
  <w:style w:type="paragraph" w:customStyle="1" w:styleId="Literaturverzeichnis3">
    <w:name w:val="Literaturverzeichnis3"/>
    <w:basedOn w:val="BulletFirst"/>
    <w:rsid w:val="006204E5"/>
    <w:pPr>
      <w:spacing w:before="120" w:after="0"/>
      <w:ind w:left="360" w:hanging="360"/>
    </w:pPr>
  </w:style>
  <w:style w:type="paragraph" w:customStyle="1" w:styleId="Anfhrungszeichen3">
    <w:name w:val="Anführungszeichen3"/>
    <w:basedOn w:val="Textkrper"/>
    <w:next w:val="Textkrper"/>
    <w:rsid w:val="006204E5"/>
    <w:pPr>
      <w:spacing w:before="320" w:after="240"/>
      <w:ind w:left="432" w:right="432" w:firstLine="0"/>
      <w:jc w:val="both"/>
    </w:pPr>
    <w:rPr>
      <w:i/>
      <w:sz w:val="24"/>
    </w:rPr>
  </w:style>
  <w:style w:type="character" w:styleId="Hyperlink">
    <w:name w:val="Hyperlink"/>
    <w:basedOn w:val="Absatz-Standardschriftart"/>
    <w:uiPriority w:val="99"/>
    <w:rsid w:val="00A122DA"/>
    <w:rPr>
      <w:color w:val="0000FF" w:themeColor="hyperlink"/>
      <w:u w:val="single"/>
    </w:rPr>
  </w:style>
  <w:style w:type="paragraph" w:customStyle="1" w:styleId="Literaturverzeichnis4">
    <w:name w:val="Literaturverzeichnis4"/>
    <w:basedOn w:val="BulletFirst"/>
    <w:rsid w:val="00AE684A"/>
    <w:pPr>
      <w:spacing w:before="120" w:after="0"/>
      <w:ind w:left="360" w:hanging="360"/>
    </w:pPr>
  </w:style>
  <w:style w:type="paragraph" w:customStyle="1" w:styleId="Anfhrungszeichen4">
    <w:name w:val="Anführungszeichen4"/>
    <w:basedOn w:val="Textkrper"/>
    <w:next w:val="Textkrper"/>
    <w:rsid w:val="00AE684A"/>
    <w:pPr>
      <w:spacing w:before="320" w:after="240"/>
      <w:ind w:left="432" w:right="432" w:firstLine="0"/>
      <w:jc w:val="both"/>
    </w:pPr>
    <w:rPr>
      <w:i/>
      <w:sz w:val="24"/>
    </w:rPr>
  </w:style>
  <w:style w:type="paragraph" w:customStyle="1" w:styleId="Literaturverzeichnis5">
    <w:name w:val="Literaturverzeichnis5"/>
    <w:basedOn w:val="BulletFirst"/>
    <w:rsid w:val="00714230"/>
    <w:pPr>
      <w:spacing w:before="120" w:after="0"/>
      <w:ind w:left="360" w:hanging="360"/>
    </w:pPr>
  </w:style>
  <w:style w:type="paragraph" w:customStyle="1" w:styleId="Anfhrungszeichen5">
    <w:name w:val="Anführungszeichen5"/>
    <w:basedOn w:val="Textkrper"/>
    <w:next w:val="Textkrper"/>
    <w:rsid w:val="00714230"/>
    <w:pPr>
      <w:spacing w:before="320" w:after="240"/>
      <w:ind w:left="432" w:right="432" w:firstLine="0"/>
      <w:jc w:val="both"/>
    </w:pPr>
    <w:rPr>
      <w:i/>
      <w:sz w:val="24"/>
    </w:rPr>
  </w:style>
  <w:style w:type="paragraph" w:customStyle="1" w:styleId="Literaturverzeichnis6">
    <w:name w:val="Literaturverzeichnis6"/>
    <w:basedOn w:val="BulletFirst"/>
    <w:rsid w:val="003549F2"/>
    <w:pPr>
      <w:spacing w:before="120" w:after="0"/>
      <w:ind w:left="360" w:hanging="360"/>
    </w:pPr>
  </w:style>
  <w:style w:type="paragraph" w:customStyle="1" w:styleId="Anfhrungszeichen6">
    <w:name w:val="Anführungszeichen6"/>
    <w:basedOn w:val="Textkrper"/>
    <w:next w:val="Textkrper"/>
    <w:rsid w:val="003549F2"/>
    <w:pPr>
      <w:spacing w:before="320" w:after="240"/>
      <w:ind w:left="432" w:right="432" w:firstLine="0"/>
      <w:jc w:val="both"/>
    </w:pPr>
    <w:rPr>
      <w:i/>
      <w:sz w:val="24"/>
    </w:rPr>
  </w:style>
  <w:style w:type="character" w:customStyle="1" w:styleId="berschrift2Zchn">
    <w:name w:val="Überschrift 2 Zchn"/>
    <w:basedOn w:val="Absatz-Standardschriftart"/>
    <w:link w:val="berschrift2"/>
    <w:rsid w:val="003549F2"/>
    <w:rPr>
      <w:b/>
      <w:sz w:val="29"/>
      <w:szCs w:val="28"/>
      <w:lang w:val="en-US" w:eastAsia="en-US"/>
    </w:rPr>
  </w:style>
  <w:style w:type="paragraph" w:customStyle="1" w:styleId="Literaturverzeichnis7">
    <w:name w:val="Literaturverzeichnis7"/>
    <w:basedOn w:val="BulletFirst"/>
    <w:rsid w:val="0054256E"/>
    <w:pPr>
      <w:spacing w:before="120" w:after="0"/>
      <w:ind w:left="360" w:hanging="360"/>
    </w:pPr>
  </w:style>
  <w:style w:type="paragraph" w:customStyle="1" w:styleId="Anfhrungszeichen7">
    <w:name w:val="Anführungszeichen7"/>
    <w:basedOn w:val="Textkrper"/>
    <w:next w:val="Textkrper"/>
    <w:rsid w:val="0054256E"/>
    <w:pPr>
      <w:spacing w:before="320" w:after="240"/>
      <w:ind w:left="432" w:right="432" w:firstLine="0"/>
      <w:jc w:val="both"/>
    </w:pPr>
    <w:rPr>
      <w:i/>
      <w:sz w:val="24"/>
    </w:rPr>
  </w:style>
  <w:style w:type="paragraph" w:customStyle="1" w:styleId="Literaturverzeichnis8">
    <w:name w:val="Literaturverzeichnis8"/>
    <w:basedOn w:val="BulletFirst"/>
    <w:rsid w:val="001A7301"/>
    <w:pPr>
      <w:spacing w:before="120" w:after="0"/>
      <w:ind w:left="360" w:hanging="360"/>
    </w:pPr>
  </w:style>
  <w:style w:type="paragraph" w:customStyle="1" w:styleId="Anfhrungszeichen8">
    <w:name w:val="Anführungszeichen8"/>
    <w:basedOn w:val="Textkrper"/>
    <w:next w:val="Textkrper"/>
    <w:rsid w:val="001A7301"/>
    <w:pPr>
      <w:spacing w:before="320" w:after="240"/>
      <w:ind w:left="432" w:right="432" w:firstLine="0"/>
      <w:jc w:val="both"/>
    </w:pPr>
    <w:rPr>
      <w:i/>
      <w:sz w:val="24"/>
    </w:rPr>
  </w:style>
  <w:style w:type="paragraph" w:customStyle="1" w:styleId="Literaturverzeichnis9">
    <w:name w:val="Literaturverzeichnis9"/>
    <w:basedOn w:val="BulletFirst"/>
    <w:rsid w:val="004D3CAE"/>
    <w:pPr>
      <w:spacing w:before="120" w:after="0"/>
      <w:ind w:left="360" w:hanging="360"/>
    </w:pPr>
  </w:style>
  <w:style w:type="paragraph" w:customStyle="1" w:styleId="Anfhrungszeichen9">
    <w:name w:val="Anführungszeichen9"/>
    <w:basedOn w:val="BodyTextFirst"/>
    <w:next w:val="Textkrper"/>
    <w:rsid w:val="005C3984"/>
  </w:style>
  <w:style w:type="paragraph" w:customStyle="1" w:styleId="Literaturverzeichnis10">
    <w:name w:val="Literaturverzeichnis10"/>
    <w:basedOn w:val="BulletFirst"/>
    <w:rsid w:val="006068BD"/>
    <w:pPr>
      <w:spacing w:before="120" w:after="0"/>
      <w:ind w:left="360" w:hanging="360"/>
    </w:pPr>
  </w:style>
  <w:style w:type="paragraph" w:customStyle="1" w:styleId="Anfhrungszeichen10">
    <w:name w:val="Anführungszeichen10"/>
    <w:basedOn w:val="Textkrper"/>
    <w:next w:val="Textkrper"/>
    <w:rsid w:val="006068BD"/>
    <w:pPr>
      <w:spacing w:before="320" w:after="240"/>
      <w:ind w:left="432" w:right="432" w:firstLine="0"/>
      <w:jc w:val="both"/>
    </w:pPr>
    <w:rPr>
      <w:i/>
      <w:sz w:val="24"/>
    </w:rPr>
  </w:style>
  <w:style w:type="paragraph" w:customStyle="1" w:styleId="Literaturverzeichnis11">
    <w:name w:val="Literaturverzeichnis11"/>
    <w:basedOn w:val="BulletFirst"/>
    <w:rsid w:val="002D481C"/>
    <w:pPr>
      <w:spacing w:before="120" w:after="0"/>
      <w:ind w:left="360" w:hanging="360"/>
    </w:pPr>
  </w:style>
  <w:style w:type="paragraph" w:customStyle="1" w:styleId="Anfhrungszeichen11">
    <w:name w:val="Anführungszeichen11"/>
    <w:basedOn w:val="Textkrper"/>
    <w:next w:val="Textkrper"/>
    <w:rsid w:val="002D481C"/>
    <w:pPr>
      <w:spacing w:before="320" w:after="240"/>
      <w:ind w:left="432" w:right="432" w:firstLine="0"/>
      <w:jc w:val="both"/>
    </w:pPr>
    <w:rPr>
      <w:i/>
      <w:sz w:val="24"/>
    </w:rPr>
  </w:style>
  <w:style w:type="paragraph" w:styleId="Aufzhlungszeichen">
    <w:name w:val="List Bullet"/>
    <w:basedOn w:val="Standard"/>
    <w:rsid w:val="005C3984"/>
    <w:pPr>
      <w:tabs>
        <w:tab w:val="num" w:pos="360"/>
      </w:tabs>
      <w:ind w:left="360" w:hanging="360"/>
      <w:contextualSpacing/>
    </w:pPr>
  </w:style>
  <w:style w:type="paragraph" w:customStyle="1" w:styleId="Literaturverzeichnis12">
    <w:name w:val="Literaturverzeichnis12"/>
    <w:basedOn w:val="BulletFirst"/>
    <w:rsid w:val="00A262D2"/>
    <w:pPr>
      <w:spacing w:before="120" w:after="0"/>
      <w:ind w:left="360" w:hanging="360"/>
    </w:pPr>
  </w:style>
  <w:style w:type="paragraph" w:customStyle="1" w:styleId="Anfhrungszeichen12">
    <w:name w:val="Anführungszeichen12"/>
    <w:basedOn w:val="Textkrper"/>
    <w:next w:val="Textkrper"/>
    <w:rsid w:val="00A262D2"/>
    <w:pPr>
      <w:spacing w:before="320" w:after="240"/>
      <w:ind w:left="432" w:right="432" w:firstLine="0"/>
      <w:jc w:val="both"/>
    </w:pPr>
    <w:rPr>
      <w:i/>
      <w:sz w:val="24"/>
    </w:rPr>
  </w:style>
  <w:style w:type="paragraph" w:customStyle="1" w:styleId="Literaturverzeichnis13">
    <w:name w:val="Literaturverzeichnis13"/>
    <w:basedOn w:val="BulletFirst"/>
    <w:rsid w:val="00C43849"/>
    <w:pPr>
      <w:spacing w:before="120" w:after="0"/>
      <w:ind w:left="360" w:hanging="360"/>
    </w:pPr>
  </w:style>
  <w:style w:type="paragraph" w:customStyle="1" w:styleId="Anfhrungszeichen13">
    <w:name w:val="Anführungszeichen13"/>
    <w:basedOn w:val="Textkrper"/>
    <w:next w:val="Textkrper"/>
    <w:rsid w:val="00C43849"/>
    <w:pPr>
      <w:spacing w:before="320" w:after="240"/>
      <w:ind w:left="432" w:right="432" w:firstLine="0"/>
      <w:jc w:val="both"/>
    </w:pPr>
    <w:rPr>
      <w:i/>
      <w:sz w:val="24"/>
    </w:rPr>
  </w:style>
  <w:style w:type="character" w:styleId="Kommentarzeichen">
    <w:name w:val="annotation reference"/>
    <w:basedOn w:val="Absatz-Standardschriftart"/>
    <w:rsid w:val="00C43849"/>
    <w:rPr>
      <w:sz w:val="16"/>
      <w:szCs w:val="16"/>
    </w:rPr>
  </w:style>
  <w:style w:type="paragraph" w:styleId="Kommentartext">
    <w:name w:val="annotation text"/>
    <w:basedOn w:val="Standard"/>
    <w:link w:val="KommentartextZchn"/>
    <w:rsid w:val="00C43849"/>
    <w:rPr>
      <w:sz w:val="20"/>
    </w:rPr>
  </w:style>
  <w:style w:type="character" w:customStyle="1" w:styleId="KommentartextZchn">
    <w:name w:val="Kommentartext Zchn"/>
    <w:basedOn w:val="Absatz-Standardschriftart"/>
    <w:link w:val="Kommentartext"/>
    <w:rsid w:val="00C43849"/>
    <w:rPr>
      <w:lang w:val="en-US" w:eastAsia="en-US"/>
    </w:rPr>
  </w:style>
  <w:style w:type="paragraph" w:styleId="Kommentarthema">
    <w:name w:val="annotation subject"/>
    <w:basedOn w:val="Kommentartext"/>
    <w:next w:val="Kommentartext"/>
    <w:link w:val="KommentarthemaZchn"/>
    <w:rsid w:val="00C43849"/>
    <w:rPr>
      <w:b/>
      <w:bCs/>
    </w:rPr>
  </w:style>
  <w:style w:type="character" w:customStyle="1" w:styleId="KommentarthemaZchn">
    <w:name w:val="Kommentarthema Zchn"/>
    <w:basedOn w:val="KommentartextZchn"/>
    <w:link w:val="Kommentarthema"/>
    <w:rsid w:val="00C43849"/>
    <w:rPr>
      <w:b/>
      <w:bCs/>
      <w:lang w:val="en-US" w:eastAsia="en-US"/>
    </w:rPr>
  </w:style>
  <w:style w:type="paragraph" w:customStyle="1" w:styleId="Literaturverzeichnis14">
    <w:name w:val="Literaturverzeichnis14"/>
    <w:basedOn w:val="BulletFirst"/>
    <w:rsid w:val="00C35CBC"/>
    <w:pPr>
      <w:spacing w:before="120" w:after="0"/>
      <w:ind w:left="360" w:hanging="360"/>
    </w:pPr>
  </w:style>
  <w:style w:type="paragraph" w:customStyle="1" w:styleId="Anfhrungszeichen14">
    <w:name w:val="Anführungszeichen14"/>
    <w:basedOn w:val="Textkrper"/>
    <w:next w:val="Textkrper"/>
    <w:rsid w:val="00C35CBC"/>
    <w:pPr>
      <w:spacing w:before="320" w:after="240"/>
      <w:ind w:left="432" w:right="432" w:firstLine="0"/>
      <w:jc w:val="both"/>
    </w:pPr>
    <w:rPr>
      <w:i/>
      <w:sz w:val="24"/>
    </w:rPr>
  </w:style>
  <w:style w:type="paragraph" w:customStyle="1" w:styleId="Literaturverzeichnis15">
    <w:name w:val="Literaturverzeichnis15"/>
    <w:basedOn w:val="BulletFirst"/>
    <w:rsid w:val="009C22AF"/>
    <w:pPr>
      <w:spacing w:before="120" w:after="0"/>
      <w:ind w:left="360" w:hanging="360"/>
    </w:pPr>
  </w:style>
  <w:style w:type="paragraph" w:customStyle="1" w:styleId="Anfhrungszeichen15">
    <w:name w:val="Anführungszeichen15"/>
    <w:basedOn w:val="Textkrper"/>
    <w:next w:val="Textkrper"/>
    <w:rsid w:val="009C22AF"/>
    <w:pPr>
      <w:spacing w:before="320" w:after="240"/>
      <w:ind w:left="432" w:right="432" w:firstLine="0"/>
      <w:jc w:val="both"/>
    </w:pPr>
    <w:rPr>
      <w:i/>
      <w:sz w:val="24"/>
    </w:rPr>
  </w:style>
  <w:style w:type="paragraph" w:customStyle="1" w:styleId="Bibliography1">
    <w:name w:val="Bibliography1"/>
    <w:basedOn w:val="BulletFirst"/>
    <w:rsid w:val="009779C9"/>
    <w:pPr>
      <w:spacing w:before="120" w:after="0"/>
      <w:ind w:left="360" w:hanging="360"/>
    </w:pPr>
  </w:style>
  <w:style w:type="paragraph" w:customStyle="1" w:styleId="Quote1">
    <w:name w:val="Quote1"/>
    <w:basedOn w:val="Textkrper"/>
    <w:next w:val="Textkrper"/>
    <w:rsid w:val="009779C9"/>
    <w:pPr>
      <w:spacing w:before="320" w:after="240"/>
      <w:ind w:left="432" w:right="432" w:firstLine="0"/>
      <w:jc w:val="both"/>
    </w:pPr>
    <w:rPr>
      <w:i/>
      <w:sz w:val="24"/>
    </w:rPr>
  </w:style>
  <w:style w:type="paragraph" w:styleId="berarbeitung">
    <w:name w:val="Revision"/>
    <w:hidden/>
    <w:uiPriority w:val="99"/>
    <w:semiHidden/>
    <w:rsid w:val="00634BE5"/>
    <w:rPr>
      <w:sz w:val="24"/>
      <w:lang w:val="en-US" w:eastAsia="en-US"/>
    </w:rPr>
  </w:style>
  <w:style w:type="paragraph" w:styleId="Literaturverzeichnis">
    <w:name w:val="Bibliography"/>
    <w:basedOn w:val="BulletFirst"/>
    <w:rsid w:val="00F6061F"/>
    <w:pPr>
      <w:spacing w:before="120" w:after="0"/>
      <w:ind w:left="360" w:hanging="360"/>
    </w:pPr>
  </w:style>
  <w:style w:type="paragraph" w:styleId="Zitat">
    <w:name w:val="Quote"/>
    <w:basedOn w:val="Textkrper"/>
    <w:next w:val="Textkrper"/>
    <w:link w:val="ZitatZchn"/>
    <w:qFormat/>
    <w:rsid w:val="00F6061F"/>
    <w:pPr>
      <w:spacing w:before="320" w:after="240"/>
      <w:ind w:left="432" w:right="432" w:firstLine="0"/>
      <w:jc w:val="both"/>
    </w:pPr>
    <w:rPr>
      <w:i/>
      <w:sz w:val="24"/>
    </w:rPr>
  </w:style>
  <w:style w:type="character" w:customStyle="1" w:styleId="ZitatZchn">
    <w:name w:val="Zitat Zchn"/>
    <w:basedOn w:val="Absatz-Standardschriftart"/>
    <w:link w:val="Zitat"/>
    <w:rsid w:val="003773E2"/>
    <w:rPr>
      <w:i/>
      <w:sz w:val="24"/>
      <w:lang w:val="en-US" w:eastAsia="en-US"/>
    </w:rPr>
  </w:style>
  <w:style w:type="paragraph" w:customStyle="1" w:styleId="Literaturverzeichnis16">
    <w:name w:val="Literaturverzeichnis16"/>
    <w:basedOn w:val="BulletFirst"/>
    <w:rsid w:val="001632D4"/>
    <w:pPr>
      <w:spacing w:before="120" w:after="0"/>
      <w:ind w:left="360" w:hanging="360"/>
    </w:pPr>
  </w:style>
  <w:style w:type="paragraph" w:customStyle="1" w:styleId="Anfhrungszeichen16">
    <w:name w:val="Anführungszeichen16"/>
    <w:basedOn w:val="Textkrper"/>
    <w:next w:val="Textkrper"/>
    <w:rsid w:val="001632D4"/>
    <w:pPr>
      <w:spacing w:before="320" w:after="240"/>
      <w:ind w:left="432" w:right="432" w:firstLine="0"/>
      <w:jc w:val="both"/>
    </w:pPr>
    <w:rPr>
      <w:i/>
      <w:sz w:val="24"/>
    </w:rPr>
  </w:style>
  <w:style w:type="character" w:customStyle="1" w:styleId="string">
    <w:name w:val="string"/>
    <w:basedOn w:val="Absatz-Standardschriftart"/>
    <w:rsid w:val="001632D4"/>
    <w:rPr>
      <w:caps w:val="0"/>
      <w:color w:val="840000"/>
    </w:rPr>
  </w:style>
  <w:style w:type="paragraph" w:customStyle="1" w:styleId="Literaturverzeichnis17">
    <w:name w:val="Literaturverzeichnis17"/>
    <w:basedOn w:val="BulletFirst"/>
    <w:rsid w:val="001632D4"/>
    <w:pPr>
      <w:spacing w:before="120" w:after="0"/>
      <w:ind w:left="360" w:hanging="360"/>
    </w:pPr>
  </w:style>
  <w:style w:type="paragraph" w:customStyle="1" w:styleId="Anfhrungszeichen17">
    <w:name w:val="Anführungszeichen17"/>
    <w:basedOn w:val="Textkrper"/>
    <w:next w:val="Textkrper"/>
    <w:rsid w:val="001632D4"/>
    <w:pPr>
      <w:spacing w:before="320" w:after="240"/>
      <w:ind w:left="432" w:right="432" w:firstLine="0"/>
      <w:jc w:val="both"/>
    </w:pPr>
    <w:rPr>
      <w:i/>
      <w:sz w:val="24"/>
    </w:rPr>
  </w:style>
  <w:style w:type="paragraph" w:customStyle="1" w:styleId="Literaturverzeichnis18">
    <w:name w:val="Literaturverzeichnis18"/>
    <w:basedOn w:val="BulletFirst"/>
    <w:rsid w:val="001632D4"/>
    <w:pPr>
      <w:spacing w:before="120" w:after="0"/>
      <w:ind w:left="360" w:hanging="360"/>
    </w:pPr>
  </w:style>
  <w:style w:type="table" w:styleId="Tabellenraster">
    <w:name w:val="Table Grid"/>
    <w:basedOn w:val="NormaleTabelle"/>
    <w:rsid w:val="00BD56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UserData\jkrause\Documents\Meine%20Daten\B&#252;cher\Fachbuchprojekte\ASP.NET%20Extensibility\Images\19835f0700.tif" TargetMode="External"/><Relationship Id="rId18" Type="http://schemas.openxmlformats.org/officeDocument/2006/relationships/image" Target="file:///D:\UserData\jkrause\Documents\Meine%20Daten\B&#252;cher\Fachbuchprojekte\ASP.NET%20Extensibility\Images\19835f0708.tif" TargetMode="External"/><Relationship Id="rId3" Type="http://schemas.openxmlformats.org/officeDocument/2006/relationships/numbering" Target="numbering.xml"/><Relationship Id="rId21" Type="http://schemas.openxmlformats.org/officeDocument/2006/relationships/image" Target="file:///D:\UserData\jkrause\Documents\Meine%20Daten\B&#252;cher\Fachbuchprojekte\ASP.NET%20Extensibility\Images\19835f0711.tif"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file:///D:\UserData\jkrause\Documents\Meine%20Daten\B&#252;cher\Fachbuchprojekte\ASP.NET%20Extensibility\Images\19835f0707.tif"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file:///D:\UserData\jkrause\Documents\Meine%20Daten\B&#252;cher\Fachbuchprojekte\ASP.NET%20Extensibility\Images\19835f0706.tif" TargetMode="External"/><Relationship Id="rId20" Type="http://schemas.openxmlformats.org/officeDocument/2006/relationships/image" Target="file:///D:\UserData\jkrause\Documents\Meine%20Daten\B&#252;cher\Fachbuchprojekte\ASP.NET%20Extensibility\Images\19835f0710.tif"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file:///D:\UserData\jkrause\Documents\Meine%20Daten\B&#252;cher\Fachbuchprojekte\ASP.NET%20Extensibility\Images\19835f0702.ti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file:///D:\UserData\jkrause\Documents\Meine%20Daten\B&#252;cher\Fachbuchprojekte\ASP.NET%20Extensibility\Images\19835f0704.tif" TargetMode="External"/><Relationship Id="rId23" Type="http://schemas.openxmlformats.org/officeDocument/2006/relationships/header" Target="header1.xml"/><Relationship Id="rId10" Type="http://schemas.openxmlformats.org/officeDocument/2006/relationships/image" Target="file:///D:\UserData\jkrause\Documents\Meine%20Daten\B&#252;cher\Fachbuchprojekte\ASP.NET%20Extensibility\Images\19835f0701.tif" TargetMode="External"/><Relationship Id="rId19" Type="http://schemas.openxmlformats.org/officeDocument/2006/relationships/image" Target="file:///D:\UserData\jkrause\Documents\Meine%20Daten\B&#252;cher\Fachbuchprojekte\ASP.NET%20Extensibility\Images\19835f0709.t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D:\UserData\jkrause\Documents\Meine%20Daten\B&#252;cher\Fachbuchprojekte\ASP.NET%20Extensibility\Images\19835f0703.tif" TargetMode="External"/><Relationship Id="rId22" Type="http://schemas.openxmlformats.org/officeDocument/2006/relationships/image" Target="file:///D:\UserData\jkrause\Documents\Meine%20Daten\B&#252;cher\Fachbuchprojekte\ASP.NET%20Extensibility\Images\19835f0712.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ressStyles_122906.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B742E-2632-47F7-8C9E-B2177483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ApressStyles_122906.dot</Template>
  <TotalTime>0</TotalTime>
  <Pages>73</Pages>
  <Words>19035</Words>
  <Characters>119921</Characters>
  <Application>Microsoft Office Word</Application>
  <DocSecurity>0</DocSecurity>
  <Lines>999</Lines>
  <Paragraphs>277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Apress Standard Book Design</vt:lpstr>
      <vt:lpstr>Apress Standard Book Design</vt:lpstr>
    </vt:vector>
  </TitlesOfParts>
  <Company>Apress</Company>
  <LinksUpToDate>false</LinksUpToDate>
  <CharactersWithSpaces>138679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Jörg Krause</dc:creator>
  <cp:lastModifiedBy>Joerg Krause</cp:lastModifiedBy>
  <cp:revision>8</cp:revision>
  <cp:lastPrinted>2009-04-30T19:59:00Z</cp:lastPrinted>
  <dcterms:created xsi:type="dcterms:W3CDTF">2009-05-18T17:24:00Z</dcterms:created>
  <dcterms:modified xsi:type="dcterms:W3CDTF">2012-04-03T10:13:00Z</dcterms:modified>
</cp:coreProperties>
</file>